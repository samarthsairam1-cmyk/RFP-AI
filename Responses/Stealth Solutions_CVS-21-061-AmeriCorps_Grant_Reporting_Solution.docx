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783D1F" w14:textId="7F630BD8" w:rsidR="00DC0DF1" w:rsidRDefault="00DC0DF1" w:rsidP="00895B0D">
      <w:pPr>
        <w:pStyle w:val="BodyText"/>
        <w:ind w:left="-630"/>
        <w:rPr>
          <w:rFonts w:ascii="Calibri" w:hAnsi="Calibri" w:cs="Calibri"/>
          <w:color w:val="FFFFFF" w:themeColor="background1"/>
          <w:sz w:val="36"/>
          <w:szCs w:val="36"/>
        </w:rPr>
      </w:pPr>
      <w:r>
        <w:rPr>
          <w:rFonts w:ascii="Calibri" w:hAnsi="Calibri" w:cs="Calibri"/>
          <w:color w:val="FFFFFF" w:themeColor="background1"/>
          <w:sz w:val="36"/>
          <w:szCs w:val="36"/>
        </w:rPr>
        <w:t>Ing</w:t>
      </w:r>
    </w:p>
    <w:p w14:paraId="72BCF266" w14:textId="77777777" w:rsidR="00895B0D" w:rsidRPr="006731B1" w:rsidRDefault="00895B0D" w:rsidP="00895B0D">
      <w:pPr>
        <w:pStyle w:val="BodyText"/>
        <w:ind w:left="-630"/>
        <w:rPr>
          <w:rFonts w:ascii="Calibri" w:hAnsi="Calibri" w:cs="Calibri"/>
          <w:color w:val="FFFFFF" w:themeColor="background1"/>
          <w:sz w:val="36"/>
          <w:szCs w:val="36"/>
        </w:rPr>
      </w:pPr>
      <w:r w:rsidRPr="00895B0D">
        <w:rPr>
          <w:noProof/>
        </w:rPr>
        <w:drawing>
          <wp:inline distT="0" distB="0" distL="0" distR="0" wp14:anchorId="285E19A7" wp14:editId="3D0ADB95">
            <wp:extent cx="6738424" cy="1260759"/>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 b="86654"/>
                    <a:stretch/>
                  </pic:blipFill>
                  <pic:spPr bwMode="auto">
                    <a:xfrm>
                      <a:off x="0" y="0"/>
                      <a:ext cx="6800330" cy="1272342"/>
                    </a:xfrm>
                    <a:prstGeom prst="rect">
                      <a:avLst/>
                    </a:prstGeom>
                    <a:noFill/>
                    <a:ln>
                      <a:noFill/>
                    </a:ln>
                    <a:extLst>
                      <a:ext uri="{53640926-AAD7-44D8-BBD7-CCE9431645EC}">
                        <a14:shadowObscured xmlns:a14="http://schemas.microsoft.com/office/drawing/2010/main"/>
                      </a:ext>
                    </a:extLst>
                  </pic:spPr>
                </pic:pic>
              </a:graphicData>
            </a:graphic>
          </wp:inline>
        </w:drawing>
      </w:r>
    </w:p>
    <w:p w14:paraId="55AC308F" w14:textId="77777777" w:rsidR="00895B0D" w:rsidRPr="00535304" w:rsidRDefault="00895B0D" w:rsidP="00DE2DD8">
      <w:pPr>
        <w:spacing w:beforeLines="60" w:before="144" w:afterLines="60" w:after="144"/>
        <w:rPr>
          <w:rFonts w:ascii="Calibri" w:hAnsi="Calibri" w:cs="Calibri"/>
          <w:color w:val="FF0000"/>
          <w:sz w:val="20"/>
          <w:szCs w:val="20"/>
          <w:shd w:val="clear" w:color="auto" w:fill="FFFFFF"/>
        </w:rPr>
      </w:pPr>
    </w:p>
    <w:p w14:paraId="49CFC161" w14:textId="026E1A2D" w:rsidR="00895B0D" w:rsidRPr="00C83DCA" w:rsidRDefault="00895B0D" w:rsidP="00DE2DD8">
      <w:pPr>
        <w:spacing w:beforeLines="60" w:before="144" w:afterLines="60" w:after="144"/>
        <w:jc w:val="center"/>
        <w:rPr>
          <w:rFonts w:ascii="Calibri" w:hAnsi="Calibri" w:cs="Calibri"/>
          <w:b/>
          <w:bCs/>
          <w:color w:val="365F91" w:themeColor="accent1" w:themeShade="BF"/>
          <w:sz w:val="44"/>
          <w:szCs w:val="44"/>
        </w:rPr>
      </w:pPr>
      <w:r w:rsidRPr="00ED2001">
        <w:rPr>
          <w:rFonts w:ascii="Calibri" w:hAnsi="Calibri" w:cs="Calibri"/>
          <w:b/>
          <w:bCs/>
          <w:color w:val="365F91" w:themeColor="accent1" w:themeShade="BF"/>
          <w:sz w:val="44"/>
          <w:szCs w:val="44"/>
          <w:shd w:val="clear" w:color="auto" w:fill="FFFFFF"/>
        </w:rPr>
        <w:t>Stealth</w:t>
      </w:r>
      <w:r w:rsidR="00271552">
        <w:rPr>
          <w:rFonts w:ascii="Calibri" w:hAnsi="Calibri" w:cs="Calibri"/>
          <w:b/>
          <w:bCs/>
          <w:color w:val="365F91" w:themeColor="accent1" w:themeShade="BF"/>
          <w:sz w:val="44"/>
          <w:szCs w:val="44"/>
          <w:shd w:val="clear" w:color="auto" w:fill="FFFFFF"/>
        </w:rPr>
        <w:t xml:space="preserve"> </w:t>
      </w:r>
      <w:r w:rsidRPr="00ED2001">
        <w:rPr>
          <w:rFonts w:ascii="Calibri" w:hAnsi="Calibri" w:cs="Calibri"/>
          <w:b/>
          <w:bCs/>
          <w:color w:val="365F91" w:themeColor="accent1" w:themeShade="BF"/>
          <w:sz w:val="44"/>
          <w:szCs w:val="44"/>
          <w:shd w:val="clear" w:color="auto" w:fill="FFFFFF"/>
        </w:rPr>
        <w:t>Solutions,</w:t>
      </w:r>
      <w:r w:rsidR="00271552">
        <w:rPr>
          <w:rFonts w:ascii="Calibri" w:hAnsi="Calibri" w:cs="Calibri"/>
          <w:b/>
          <w:bCs/>
          <w:color w:val="365F91" w:themeColor="accent1" w:themeShade="BF"/>
          <w:sz w:val="44"/>
          <w:szCs w:val="44"/>
          <w:shd w:val="clear" w:color="auto" w:fill="FFFFFF"/>
        </w:rPr>
        <w:t xml:space="preserve"> </w:t>
      </w:r>
      <w:r w:rsidRPr="00ED2001">
        <w:rPr>
          <w:rFonts w:ascii="Calibri" w:hAnsi="Calibri" w:cs="Calibri"/>
          <w:b/>
          <w:bCs/>
          <w:color w:val="365F91" w:themeColor="accent1" w:themeShade="BF"/>
          <w:sz w:val="44"/>
          <w:szCs w:val="44"/>
          <w:shd w:val="clear" w:color="auto" w:fill="FFFFFF"/>
        </w:rPr>
        <w:t>Inc.</w:t>
      </w:r>
      <w:r w:rsidR="00271552">
        <w:rPr>
          <w:rFonts w:ascii="Calibri" w:hAnsi="Calibri" w:cs="Calibri"/>
          <w:b/>
          <w:bCs/>
          <w:color w:val="365F91" w:themeColor="accent1" w:themeShade="BF"/>
          <w:sz w:val="44"/>
          <w:szCs w:val="44"/>
          <w:shd w:val="clear" w:color="auto" w:fill="FFFFFF"/>
        </w:rPr>
        <w:t xml:space="preserve"> </w:t>
      </w:r>
      <w:r w:rsidRPr="00ED2001">
        <w:rPr>
          <w:rFonts w:ascii="Calibri" w:hAnsi="Calibri" w:cs="Calibri"/>
          <w:b/>
          <w:bCs/>
          <w:color w:val="365F91" w:themeColor="accent1" w:themeShade="BF"/>
          <w:sz w:val="44"/>
          <w:szCs w:val="44"/>
          <w:shd w:val="clear" w:color="auto" w:fill="FFFFFF"/>
        </w:rPr>
        <w:br/>
        <w:t>Proposal</w:t>
      </w:r>
      <w:r w:rsidRPr="00ED2001">
        <w:rPr>
          <w:rFonts w:ascii="Calibri" w:hAnsi="Calibri" w:cs="Calibri"/>
          <w:b/>
          <w:bCs/>
          <w:color w:val="365F91" w:themeColor="accent1" w:themeShade="BF"/>
          <w:sz w:val="44"/>
          <w:szCs w:val="44"/>
          <w:shd w:val="clear" w:color="auto" w:fill="FFFFFF"/>
        </w:rPr>
        <w:br/>
        <w:t>to</w:t>
      </w:r>
      <w:r w:rsidR="00271552">
        <w:rPr>
          <w:rFonts w:ascii="Calibri" w:hAnsi="Calibri" w:cs="Calibri"/>
          <w:b/>
          <w:bCs/>
          <w:color w:val="365F91" w:themeColor="accent1" w:themeShade="BF"/>
          <w:sz w:val="44"/>
          <w:szCs w:val="44"/>
          <w:shd w:val="clear" w:color="auto" w:fill="FFFFFF"/>
        </w:rPr>
        <w:t xml:space="preserve"> </w:t>
      </w:r>
      <w:r w:rsidR="09321067" w:rsidRPr="00ED2001">
        <w:rPr>
          <w:rFonts w:ascii="Calibri" w:hAnsi="Calibri" w:cs="Calibri"/>
          <w:b/>
          <w:bCs/>
          <w:color w:val="365F91" w:themeColor="accent1" w:themeShade="BF"/>
          <w:sz w:val="44"/>
          <w:szCs w:val="44"/>
          <w:shd w:val="clear" w:color="auto" w:fill="FFFFFF"/>
        </w:rPr>
        <w:t>the</w:t>
      </w:r>
      <w:r>
        <w:rPr>
          <w:rFonts w:ascii="Calibri" w:hAnsi="Calibri" w:cs="Calibri"/>
          <w:b/>
          <w:bCs/>
          <w:color w:val="365F91" w:themeColor="accent1" w:themeShade="BF"/>
          <w:sz w:val="44"/>
          <w:szCs w:val="44"/>
          <w:shd w:val="clear" w:color="auto" w:fill="FFFFFF"/>
        </w:rPr>
        <w:br/>
      </w:r>
      <w:r w:rsidR="00085C18" w:rsidRPr="151300FA">
        <w:rPr>
          <w:rFonts w:ascii="Calibri" w:hAnsi="Calibri" w:cs="Calibri"/>
          <w:b/>
          <w:bCs/>
          <w:color w:val="365F91" w:themeColor="accent1" w:themeShade="BF"/>
          <w:sz w:val="44"/>
          <w:szCs w:val="44"/>
        </w:rPr>
        <w:t>V</w:t>
      </w:r>
      <w:r w:rsidR="041203E2" w:rsidRPr="151300FA">
        <w:rPr>
          <w:rFonts w:ascii="Calibri" w:hAnsi="Calibri" w:cs="Calibri"/>
          <w:b/>
          <w:bCs/>
          <w:color w:val="365F91" w:themeColor="accent1" w:themeShade="BF"/>
          <w:sz w:val="44"/>
          <w:szCs w:val="44"/>
        </w:rPr>
        <w:t>irginia</w:t>
      </w:r>
      <w:r w:rsidR="00271552">
        <w:rPr>
          <w:rFonts w:ascii="Calibri" w:hAnsi="Calibri" w:cs="Calibri"/>
          <w:b/>
          <w:bCs/>
          <w:color w:val="365F91" w:themeColor="accent1" w:themeShade="BF"/>
          <w:sz w:val="44"/>
          <w:szCs w:val="44"/>
        </w:rPr>
        <w:t xml:space="preserve"> </w:t>
      </w:r>
      <w:r w:rsidR="041203E2" w:rsidRPr="151300FA">
        <w:rPr>
          <w:rFonts w:ascii="Calibri" w:hAnsi="Calibri" w:cs="Calibri"/>
          <w:b/>
          <w:bCs/>
          <w:color w:val="365F91" w:themeColor="accent1" w:themeShade="BF"/>
          <w:sz w:val="44"/>
          <w:szCs w:val="44"/>
        </w:rPr>
        <w:t>Department</w:t>
      </w:r>
      <w:r w:rsidR="00271552">
        <w:rPr>
          <w:rFonts w:ascii="Calibri" w:hAnsi="Calibri" w:cs="Calibri"/>
          <w:b/>
          <w:bCs/>
          <w:color w:val="365F91" w:themeColor="accent1" w:themeShade="BF"/>
          <w:sz w:val="44"/>
          <w:szCs w:val="44"/>
        </w:rPr>
        <w:t xml:space="preserve"> </w:t>
      </w:r>
      <w:r w:rsidR="041203E2" w:rsidRPr="151300FA">
        <w:rPr>
          <w:rFonts w:ascii="Calibri" w:hAnsi="Calibri" w:cs="Calibri"/>
          <w:b/>
          <w:bCs/>
          <w:color w:val="365F91" w:themeColor="accent1" w:themeShade="BF"/>
          <w:sz w:val="44"/>
          <w:szCs w:val="44"/>
        </w:rPr>
        <w:t>of</w:t>
      </w:r>
      <w:r w:rsidR="00271552">
        <w:rPr>
          <w:rFonts w:ascii="Calibri" w:hAnsi="Calibri" w:cs="Calibri"/>
          <w:b/>
          <w:bCs/>
          <w:color w:val="365F91" w:themeColor="accent1" w:themeShade="BF"/>
          <w:sz w:val="44"/>
          <w:szCs w:val="44"/>
        </w:rPr>
        <w:t xml:space="preserve"> </w:t>
      </w:r>
      <w:r w:rsidR="041203E2" w:rsidRPr="151300FA">
        <w:rPr>
          <w:rFonts w:ascii="Calibri" w:hAnsi="Calibri" w:cs="Calibri"/>
          <w:b/>
          <w:bCs/>
          <w:color w:val="365F91" w:themeColor="accent1" w:themeShade="BF"/>
          <w:sz w:val="44"/>
          <w:szCs w:val="44"/>
        </w:rPr>
        <w:t>Social</w:t>
      </w:r>
      <w:r w:rsidR="00271552">
        <w:rPr>
          <w:rFonts w:ascii="Calibri" w:hAnsi="Calibri" w:cs="Calibri"/>
          <w:b/>
          <w:bCs/>
          <w:color w:val="365F91" w:themeColor="accent1" w:themeShade="BF"/>
          <w:sz w:val="44"/>
          <w:szCs w:val="44"/>
        </w:rPr>
        <w:t xml:space="preserve"> </w:t>
      </w:r>
      <w:r w:rsidR="041203E2" w:rsidRPr="151300FA">
        <w:rPr>
          <w:rFonts w:ascii="Calibri" w:hAnsi="Calibri" w:cs="Calibri"/>
          <w:b/>
          <w:bCs/>
          <w:color w:val="365F91" w:themeColor="accent1" w:themeShade="BF"/>
          <w:sz w:val="44"/>
          <w:szCs w:val="44"/>
        </w:rPr>
        <w:t>Services</w:t>
      </w:r>
      <w:r w:rsidR="00271552">
        <w:rPr>
          <w:rFonts w:ascii="Calibri" w:hAnsi="Calibri" w:cs="Calibri"/>
          <w:b/>
          <w:bCs/>
          <w:color w:val="365F91" w:themeColor="accent1" w:themeShade="BF"/>
          <w:sz w:val="44"/>
          <w:szCs w:val="44"/>
        </w:rPr>
        <w:t xml:space="preserve"> </w:t>
      </w:r>
      <w:r w:rsidR="00482FF7">
        <w:rPr>
          <w:rFonts w:ascii="Calibri" w:hAnsi="Calibri" w:cs="Calibri"/>
          <w:b/>
          <w:bCs/>
          <w:color w:val="365F91" w:themeColor="accent1" w:themeShade="BF"/>
          <w:sz w:val="44"/>
          <w:szCs w:val="44"/>
        </w:rPr>
        <w:t>(VDSS)</w:t>
      </w:r>
    </w:p>
    <w:p w14:paraId="423A8180" w14:textId="77777777" w:rsidR="00895B0D" w:rsidRPr="00ED2001" w:rsidRDefault="00895B0D" w:rsidP="00DE2DD8">
      <w:pPr>
        <w:spacing w:beforeLines="60" w:before="144" w:afterLines="60" w:after="144"/>
        <w:jc w:val="center"/>
        <w:rPr>
          <w:rFonts w:ascii="Calibri" w:hAnsi="Calibri" w:cs="Calibri"/>
          <w:b/>
          <w:bCs/>
          <w:color w:val="365F91" w:themeColor="accent1" w:themeShade="BF"/>
          <w:sz w:val="44"/>
          <w:szCs w:val="44"/>
          <w:shd w:val="clear" w:color="auto" w:fill="FFFFFF"/>
        </w:rPr>
      </w:pPr>
      <w:r w:rsidRPr="00ED2001">
        <w:rPr>
          <w:rFonts w:ascii="Calibri" w:hAnsi="Calibri" w:cs="Calibri"/>
          <w:b/>
          <w:bCs/>
          <w:color w:val="365F91" w:themeColor="accent1" w:themeShade="BF"/>
          <w:sz w:val="44"/>
          <w:szCs w:val="44"/>
          <w:shd w:val="clear" w:color="auto" w:fill="FFFFFF"/>
        </w:rPr>
        <w:t>For</w:t>
      </w:r>
    </w:p>
    <w:p w14:paraId="5986EE7B" w14:textId="54DE6DC6" w:rsidR="00895B0D" w:rsidRPr="00246BD3" w:rsidRDefault="00246BD3" w:rsidP="00DE2DD8">
      <w:pPr>
        <w:spacing w:beforeLines="60" w:before="144" w:afterLines="60" w:after="144"/>
        <w:jc w:val="center"/>
        <w:rPr>
          <w:rFonts w:ascii="Calibri" w:hAnsi="Calibri" w:cs="Calibri"/>
          <w:b/>
          <w:bCs/>
          <w:color w:val="365F91" w:themeColor="accent1" w:themeShade="BF"/>
          <w:sz w:val="44"/>
          <w:szCs w:val="44"/>
          <w:shd w:val="clear" w:color="auto" w:fill="FFFFFF"/>
        </w:rPr>
      </w:pPr>
      <w:r w:rsidRPr="00246BD3">
        <w:rPr>
          <w:rFonts w:ascii="Calibri" w:hAnsi="Calibri" w:cs="Calibri"/>
          <w:b/>
          <w:bCs/>
          <w:color w:val="365F91" w:themeColor="accent1" w:themeShade="BF"/>
          <w:sz w:val="44"/>
          <w:szCs w:val="44"/>
          <w:shd w:val="clear" w:color="auto" w:fill="FFFFFF"/>
        </w:rPr>
        <w:t>AmeriCorps</w:t>
      </w:r>
      <w:r w:rsidR="00271552">
        <w:rPr>
          <w:rFonts w:ascii="Calibri" w:hAnsi="Calibri" w:cs="Calibri"/>
          <w:b/>
          <w:bCs/>
          <w:color w:val="365F91" w:themeColor="accent1" w:themeShade="BF"/>
          <w:sz w:val="44"/>
          <w:szCs w:val="44"/>
          <w:shd w:val="clear" w:color="auto" w:fill="FFFFFF"/>
        </w:rPr>
        <w:t xml:space="preserve"> </w:t>
      </w:r>
      <w:r w:rsidRPr="00246BD3">
        <w:rPr>
          <w:rFonts w:ascii="Calibri" w:hAnsi="Calibri" w:cs="Calibri"/>
          <w:b/>
          <w:bCs/>
          <w:color w:val="365F91" w:themeColor="accent1" w:themeShade="BF"/>
          <w:sz w:val="44"/>
          <w:szCs w:val="44"/>
          <w:shd w:val="clear" w:color="auto" w:fill="FFFFFF"/>
        </w:rPr>
        <w:t>Grant</w:t>
      </w:r>
      <w:r w:rsidR="00271552">
        <w:rPr>
          <w:rFonts w:ascii="Calibri" w:hAnsi="Calibri" w:cs="Calibri"/>
          <w:b/>
          <w:bCs/>
          <w:color w:val="365F91" w:themeColor="accent1" w:themeShade="BF"/>
          <w:sz w:val="44"/>
          <w:szCs w:val="44"/>
          <w:shd w:val="clear" w:color="auto" w:fill="FFFFFF"/>
        </w:rPr>
        <w:t xml:space="preserve"> </w:t>
      </w:r>
      <w:r w:rsidRPr="00246BD3">
        <w:rPr>
          <w:rFonts w:ascii="Calibri" w:hAnsi="Calibri" w:cs="Calibri"/>
          <w:b/>
          <w:bCs/>
          <w:color w:val="365F91" w:themeColor="accent1" w:themeShade="BF"/>
          <w:sz w:val="44"/>
          <w:szCs w:val="44"/>
          <w:shd w:val="clear" w:color="auto" w:fill="FFFFFF"/>
        </w:rPr>
        <w:t>Reporting</w:t>
      </w:r>
      <w:r w:rsidR="00271552">
        <w:rPr>
          <w:rFonts w:ascii="Calibri" w:hAnsi="Calibri" w:cs="Calibri"/>
          <w:b/>
          <w:bCs/>
          <w:color w:val="365F91" w:themeColor="accent1" w:themeShade="BF"/>
          <w:sz w:val="44"/>
          <w:szCs w:val="44"/>
          <w:shd w:val="clear" w:color="auto" w:fill="FFFFFF"/>
        </w:rPr>
        <w:t xml:space="preserve"> </w:t>
      </w:r>
      <w:r w:rsidRPr="00246BD3">
        <w:rPr>
          <w:rFonts w:ascii="Calibri" w:hAnsi="Calibri" w:cs="Calibri"/>
          <w:b/>
          <w:bCs/>
          <w:color w:val="365F91" w:themeColor="accent1" w:themeShade="BF"/>
          <w:sz w:val="44"/>
          <w:szCs w:val="44"/>
          <w:shd w:val="clear" w:color="auto" w:fill="FFFFFF"/>
        </w:rPr>
        <w:t>Solution</w:t>
      </w:r>
    </w:p>
    <w:p w14:paraId="2877BC80" w14:textId="77777777" w:rsidR="00895B0D" w:rsidRPr="00ED2001" w:rsidRDefault="00895B0D" w:rsidP="00DE2DD8">
      <w:pPr>
        <w:spacing w:beforeLines="60" w:before="144" w:afterLines="60" w:after="144"/>
        <w:jc w:val="center"/>
        <w:rPr>
          <w:rFonts w:ascii="Calibri" w:hAnsi="Calibri" w:cs="Calibri"/>
          <w:b/>
          <w:bCs/>
          <w:color w:val="365F91" w:themeColor="accent1" w:themeShade="BF"/>
          <w:sz w:val="44"/>
          <w:szCs w:val="44"/>
          <w:shd w:val="clear" w:color="auto" w:fill="FFFFFF"/>
        </w:rPr>
      </w:pPr>
    </w:p>
    <w:p w14:paraId="14874FD9" w14:textId="5BCAFBD6" w:rsidR="00895B0D" w:rsidRPr="00ED2001" w:rsidRDefault="00895B0D" w:rsidP="00DE2DD8">
      <w:pPr>
        <w:spacing w:beforeLines="60" w:before="144" w:afterLines="60" w:after="144"/>
        <w:jc w:val="center"/>
        <w:rPr>
          <w:rFonts w:ascii="Calibri" w:hAnsi="Calibri" w:cs="Calibri"/>
          <w:b/>
          <w:bCs/>
          <w:color w:val="365F91" w:themeColor="accent1" w:themeShade="BF"/>
          <w:sz w:val="44"/>
          <w:szCs w:val="44"/>
          <w:shd w:val="clear" w:color="auto" w:fill="FFFFFF"/>
        </w:rPr>
      </w:pPr>
      <w:r w:rsidRPr="00ED2001">
        <w:rPr>
          <w:rFonts w:ascii="Calibri" w:hAnsi="Calibri" w:cs="Calibri"/>
          <w:b/>
          <w:bCs/>
          <w:color w:val="365F91" w:themeColor="accent1" w:themeShade="BF"/>
          <w:sz w:val="44"/>
          <w:szCs w:val="44"/>
          <w:shd w:val="clear" w:color="auto" w:fill="FFFFFF"/>
        </w:rPr>
        <w:t>Request</w:t>
      </w:r>
      <w:r w:rsidR="00271552">
        <w:rPr>
          <w:rFonts w:ascii="Calibri" w:hAnsi="Calibri" w:cs="Calibri"/>
          <w:b/>
          <w:bCs/>
          <w:color w:val="365F91" w:themeColor="accent1" w:themeShade="BF"/>
          <w:sz w:val="44"/>
          <w:szCs w:val="44"/>
          <w:shd w:val="clear" w:color="auto" w:fill="FFFFFF"/>
        </w:rPr>
        <w:t xml:space="preserve"> </w:t>
      </w:r>
      <w:r w:rsidRPr="00ED2001">
        <w:rPr>
          <w:rFonts w:ascii="Calibri" w:hAnsi="Calibri" w:cs="Calibri"/>
          <w:b/>
          <w:bCs/>
          <w:color w:val="365F91" w:themeColor="accent1" w:themeShade="BF"/>
          <w:sz w:val="44"/>
          <w:szCs w:val="44"/>
          <w:shd w:val="clear" w:color="auto" w:fill="FFFFFF"/>
        </w:rPr>
        <w:t>for</w:t>
      </w:r>
      <w:r w:rsidR="00271552">
        <w:rPr>
          <w:rFonts w:ascii="Calibri" w:hAnsi="Calibri" w:cs="Calibri"/>
          <w:b/>
          <w:bCs/>
          <w:color w:val="365F91" w:themeColor="accent1" w:themeShade="BF"/>
          <w:sz w:val="44"/>
          <w:szCs w:val="44"/>
          <w:shd w:val="clear" w:color="auto" w:fill="FFFFFF"/>
        </w:rPr>
        <w:t xml:space="preserve"> </w:t>
      </w:r>
      <w:r w:rsidRPr="00ED2001">
        <w:rPr>
          <w:rFonts w:ascii="Calibri" w:hAnsi="Calibri" w:cs="Calibri"/>
          <w:b/>
          <w:bCs/>
          <w:color w:val="365F91" w:themeColor="accent1" w:themeShade="BF"/>
          <w:sz w:val="44"/>
          <w:szCs w:val="44"/>
          <w:shd w:val="clear" w:color="auto" w:fill="FFFFFF"/>
        </w:rPr>
        <w:t>Proposal</w:t>
      </w:r>
      <w:r w:rsidR="00271552">
        <w:rPr>
          <w:rFonts w:ascii="Calibri" w:hAnsi="Calibri" w:cs="Calibri"/>
          <w:b/>
          <w:bCs/>
          <w:color w:val="365F91" w:themeColor="accent1" w:themeShade="BF"/>
          <w:sz w:val="44"/>
          <w:szCs w:val="44"/>
          <w:shd w:val="clear" w:color="auto" w:fill="FFFFFF"/>
        </w:rPr>
        <w:t xml:space="preserve"> </w:t>
      </w:r>
      <w:r w:rsidR="00246BD3">
        <w:rPr>
          <w:rFonts w:ascii="Calibri" w:hAnsi="Calibri" w:cs="Calibri"/>
          <w:b/>
          <w:bCs/>
          <w:color w:val="365F91" w:themeColor="accent1" w:themeShade="BF"/>
          <w:sz w:val="44"/>
          <w:szCs w:val="44"/>
          <w:shd w:val="clear" w:color="auto" w:fill="FFFFFF"/>
        </w:rPr>
        <w:t>(RFP)#</w:t>
      </w:r>
      <w:r w:rsidR="00271552">
        <w:rPr>
          <w:rFonts w:ascii="Calibri" w:hAnsi="Calibri" w:cs="Calibri"/>
          <w:b/>
          <w:bCs/>
          <w:color w:val="365F91" w:themeColor="accent1" w:themeShade="BF"/>
          <w:sz w:val="44"/>
          <w:szCs w:val="44"/>
          <w:shd w:val="clear" w:color="auto" w:fill="FFFFFF"/>
        </w:rPr>
        <w:t xml:space="preserve"> </w:t>
      </w:r>
      <w:r w:rsidR="00246BD3">
        <w:rPr>
          <w:rFonts w:ascii="Calibri" w:hAnsi="Calibri" w:cs="Calibri"/>
          <w:b/>
          <w:bCs/>
          <w:color w:val="365F91" w:themeColor="accent1" w:themeShade="BF"/>
          <w:sz w:val="44"/>
          <w:szCs w:val="44"/>
          <w:shd w:val="clear" w:color="auto" w:fill="FFFFFF"/>
        </w:rPr>
        <w:t>CVS-21-061</w:t>
      </w:r>
    </w:p>
    <w:p w14:paraId="260EE70A" w14:textId="77777777" w:rsidR="00895B0D" w:rsidRPr="00ED2001" w:rsidRDefault="00895B0D" w:rsidP="00DE2DD8">
      <w:pPr>
        <w:spacing w:beforeLines="60" w:before="144" w:afterLines="60" w:after="144"/>
        <w:rPr>
          <w:rFonts w:ascii="Calibri" w:hAnsi="Calibri" w:cs="Calibri"/>
          <w:b/>
          <w:bCs/>
          <w:color w:val="365F91" w:themeColor="accent1" w:themeShade="BF"/>
          <w:sz w:val="44"/>
          <w:szCs w:val="44"/>
          <w:shd w:val="clear" w:color="auto" w:fill="FFFFFF"/>
        </w:rPr>
      </w:pPr>
    </w:p>
    <w:p w14:paraId="24C22EBF" w14:textId="011B4E9E" w:rsidR="00895B0D" w:rsidRPr="00246BD3" w:rsidRDefault="00A71225" w:rsidP="00DE2DD8">
      <w:pPr>
        <w:spacing w:beforeLines="60" w:before="144" w:afterLines="60" w:after="144"/>
        <w:jc w:val="center"/>
        <w:rPr>
          <w:rFonts w:ascii="Calibri" w:hAnsi="Calibri" w:cs="Calibri"/>
          <w:b/>
          <w:bCs/>
          <w:color w:val="365F91" w:themeColor="accent1" w:themeShade="BF"/>
          <w:sz w:val="44"/>
          <w:szCs w:val="44"/>
          <w:shd w:val="clear" w:color="auto" w:fill="FFFFFF"/>
        </w:rPr>
      </w:pPr>
      <w:r>
        <w:rPr>
          <w:rFonts w:ascii="Calibri" w:hAnsi="Calibri" w:cs="Calibri"/>
          <w:b/>
          <w:bCs/>
          <w:color w:val="365F91" w:themeColor="accent1" w:themeShade="BF"/>
          <w:sz w:val="44"/>
          <w:szCs w:val="44"/>
          <w:shd w:val="clear" w:color="auto" w:fill="FFFFFF"/>
        </w:rPr>
        <w:t>February</w:t>
      </w:r>
      <w:r w:rsidR="00271552">
        <w:rPr>
          <w:rFonts w:ascii="Calibri" w:hAnsi="Calibri" w:cs="Calibri"/>
          <w:b/>
          <w:bCs/>
          <w:color w:val="365F91" w:themeColor="accent1" w:themeShade="BF"/>
          <w:sz w:val="44"/>
          <w:szCs w:val="44"/>
          <w:shd w:val="clear" w:color="auto" w:fill="FFFFFF"/>
        </w:rPr>
        <w:t xml:space="preserve"> </w:t>
      </w:r>
      <w:r>
        <w:rPr>
          <w:rFonts w:ascii="Calibri" w:hAnsi="Calibri" w:cs="Calibri"/>
          <w:b/>
          <w:bCs/>
          <w:color w:val="365F91" w:themeColor="accent1" w:themeShade="BF"/>
          <w:sz w:val="44"/>
          <w:szCs w:val="44"/>
          <w:shd w:val="clear" w:color="auto" w:fill="FFFFFF"/>
        </w:rPr>
        <w:t>10</w:t>
      </w:r>
      <w:r w:rsidR="00246BD3" w:rsidRPr="00246BD3">
        <w:rPr>
          <w:rFonts w:ascii="Calibri" w:hAnsi="Calibri" w:cs="Calibri"/>
          <w:b/>
          <w:bCs/>
          <w:color w:val="365F91" w:themeColor="accent1" w:themeShade="BF"/>
          <w:sz w:val="44"/>
          <w:szCs w:val="44"/>
          <w:shd w:val="clear" w:color="auto" w:fill="FFFFFF"/>
        </w:rPr>
        <w:t>,</w:t>
      </w:r>
      <w:r w:rsidR="00271552">
        <w:rPr>
          <w:rFonts w:ascii="Calibri" w:hAnsi="Calibri" w:cs="Calibri"/>
          <w:b/>
          <w:bCs/>
          <w:color w:val="365F91" w:themeColor="accent1" w:themeShade="BF"/>
          <w:sz w:val="44"/>
          <w:szCs w:val="44"/>
          <w:shd w:val="clear" w:color="auto" w:fill="FFFFFF"/>
        </w:rPr>
        <w:t xml:space="preserve"> </w:t>
      </w:r>
      <w:r w:rsidR="00246BD3" w:rsidRPr="00246BD3">
        <w:rPr>
          <w:rFonts w:ascii="Calibri" w:hAnsi="Calibri" w:cs="Calibri"/>
          <w:b/>
          <w:bCs/>
          <w:color w:val="365F91" w:themeColor="accent1" w:themeShade="BF"/>
          <w:sz w:val="44"/>
          <w:szCs w:val="44"/>
          <w:shd w:val="clear" w:color="auto" w:fill="FFFFFF"/>
        </w:rPr>
        <w:t>2021</w:t>
      </w:r>
    </w:p>
    <w:p w14:paraId="48880D22" w14:textId="77777777" w:rsidR="00895B0D" w:rsidRDefault="00895B0D" w:rsidP="00DE2DD8">
      <w:pPr>
        <w:spacing w:beforeLines="60" w:before="144" w:afterLines="60" w:after="144"/>
        <w:rPr>
          <w:rFonts w:ascii="Calibri" w:hAnsi="Calibri" w:cs="Calibri"/>
          <w:color w:val="365F91" w:themeColor="accent1" w:themeShade="BF"/>
          <w:sz w:val="20"/>
          <w:szCs w:val="20"/>
          <w:shd w:val="clear" w:color="auto" w:fill="FFFFFF"/>
        </w:rPr>
      </w:pPr>
    </w:p>
    <w:p w14:paraId="266CB096" w14:textId="77777777" w:rsidR="00895B0D" w:rsidRPr="00ED2001" w:rsidRDefault="00895B0D" w:rsidP="00DE2DD8">
      <w:pPr>
        <w:spacing w:beforeLines="60" w:before="144" w:afterLines="60" w:after="144"/>
        <w:rPr>
          <w:rFonts w:ascii="Calibri" w:hAnsi="Calibri" w:cs="Calibri"/>
          <w:color w:val="365F91" w:themeColor="accent1" w:themeShade="BF"/>
          <w:sz w:val="20"/>
          <w:szCs w:val="20"/>
          <w:shd w:val="clear" w:color="auto" w:fill="FFFFFF"/>
        </w:rPr>
      </w:pPr>
    </w:p>
    <w:p w14:paraId="32BF3F2A" w14:textId="77777777" w:rsidR="00895B0D" w:rsidRPr="00ED2001" w:rsidRDefault="00895B0D" w:rsidP="00DE2DD8">
      <w:pPr>
        <w:spacing w:beforeLines="60" w:before="144" w:afterLines="60" w:after="144"/>
        <w:rPr>
          <w:rFonts w:ascii="Calibri" w:hAnsi="Calibri" w:cs="Calibri"/>
          <w:color w:val="365F91" w:themeColor="accent1" w:themeShade="BF"/>
          <w:sz w:val="20"/>
          <w:szCs w:val="20"/>
          <w:shd w:val="clear" w:color="auto" w:fill="FFFFFF"/>
        </w:rPr>
      </w:pPr>
    </w:p>
    <w:tbl>
      <w:tblPr>
        <w:tblStyle w:val="TableGrid"/>
        <w:tblW w:w="9350" w:type="dxa"/>
        <w:tblInd w:w="9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95B0D" w:rsidRPr="00ED2001" w14:paraId="1796F9E4" w14:textId="77777777" w:rsidTr="1AC72C60">
        <w:tc>
          <w:tcPr>
            <w:tcW w:w="4675" w:type="dxa"/>
          </w:tcPr>
          <w:p w14:paraId="6DE6EB79" w14:textId="51A83365" w:rsidR="00895B0D" w:rsidRDefault="00895B0D" w:rsidP="00DE2DD8">
            <w:pPr>
              <w:spacing w:beforeLines="60" w:before="144" w:afterLines="60" w:after="144"/>
              <w:rPr>
                <w:rFonts w:ascii="Calibri" w:hAnsi="Calibri" w:cs="Calibri"/>
                <w:color w:val="365F91" w:themeColor="accent1" w:themeShade="BF"/>
                <w:sz w:val="20"/>
                <w:szCs w:val="20"/>
                <w:shd w:val="clear" w:color="auto" w:fill="FFFFFF"/>
              </w:rPr>
            </w:pPr>
            <w:r w:rsidRPr="00ED2001">
              <w:rPr>
                <w:rFonts w:ascii="Calibri" w:hAnsi="Calibri" w:cs="Calibri"/>
                <w:color w:val="365F91" w:themeColor="accent1" w:themeShade="BF"/>
                <w:sz w:val="20"/>
                <w:szCs w:val="20"/>
                <w:shd w:val="clear" w:color="auto" w:fill="FFFFFF"/>
              </w:rPr>
              <w:t>Submitted</w:t>
            </w:r>
            <w:r w:rsidR="00271552">
              <w:rPr>
                <w:rFonts w:ascii="Calibri" w:hAnsi="Calibri" w:cs="Calibri"/>
                <w:color w:val="365F91" w:themeColor="accent1" w:themeShade="BF"/>
                <w:sz w:val="20"/>
                <w:szCs w:val="20"/>
                <w:shd w:val="clear" w:color="auto" w:fill="FFFFFF"/>
              </w:rPr>
              <w:t xml:space="preserve"> </w:t>
            </w:r>
            <w:r>
              <w:rPr>
                <w:rFonts w:ascii="Calibri" w:hAnsi="Calibri" w:cs="Calibri"/>
                <w:color w:val="365F91" w:themeColor="accent1" w:themeShade="BF"/>
                <w:sz w:val="20"/>
                <w:szCs w:val="20"/>
                <w:shd w:val="clear" w:color="auto" w:fill="FFFFFF"/>
              </w:rPr>
              <w:t>electronically</w:t>
            </w:r>
            <w:r w:rsidR="00271552">
              <w:rPr>
                <w:rFonts w:ascii="Calibri" w:hAnsi="Calibri" w:cs="Calibri"/>
                <w:color w:val="365F91" w:themeColor="accent1" w:themeShade="BF"/>
                <w:sz w:val="20"/>
                <w:szCs w:val="20"/>
                <w:shd w:val="clear" w:color="auto" w:fill="FFFFFF"/>
              </w:rPr>
              <w:t xml:space="preserve"> </w:t>
            </w:r>
            <w:r w:rsidRPr="00ED2001">
              <w:rPr>
                <w:rFonts w:ascii="Calibri" w:hAnsi="Calibri" w:cs="Calibri"/>
                <w:color w:val="365F91" w:themeColor="accent1" w:themeShade="BF"/>
                <w:sz w:val="20"/>
                <w:szCs w:val="20"/>
                <w:shd w:val="clear" w:color="auto" w:fill="FFFFFF"/>
              </w:rPr>
              <w:t>to:</w:t>
            </w:r>
          </w:p>
          <w:p w14:paraId="4EE46A28" w14:textId="5E5DB490" w:rsidR="00895B0D" w:rsidRPr="00ED2001" w:rsidRDefault="761A4070" w:rsidP="00DB66E9">
            <w:pPr>
              <w:spacing w:beforeLines="60" w:before="144" w:afterLines="60" w:after="144"/>
              <w:ind w:left="250"/>
              <w:rPr>
                <w:rFonts w:ascii="Calibri" w:hAnsi="Calibri" w:cs="Calibri"/>
                <w:color w:val="365F91" w:themeColor="accent1" w:themeShade="BF"/>
                <w:sz w:val="20"/>
                <w:szCs w:val="20"/>
                <w:shd w:val="clear" w:color="auto" w:fill="FFFFFF"/>
              </w:rPr>
            </w:pPr>
            <w:r w:rsidRPr="1AC72C60">
              <w:rPr>
                <w:rFonts w:ascii="Calibri" w:hAnsi="Calibri" w:cs="Calibri"/>
                <w:color w:val="365F91" w:themeColor="accent1" w:themeShade="BF"/>
                <w:sz w:val="20"/>
                <w:szCs w:val="20"/>
              </w:rPr>
              <w:t>Dan</w:t>
            </w:r>
            <w:r w:rsidR="00271552">
              <w:rPr>
                <w:rFonts w:ascii="Calibri" w:hAnsi="Calibri" w:cs="Calibri"/>
                <w:color w:val="365F91" w:themeColor="accent1" w:themeShade="BF"/>
                <w:sz w:val="20"/>
                <w:szCs w:val="20"/>
              </w:rPr>
              <w:t xml:space="preserve"> </w:t>
            </w:r>
            <w:r w:rsidRPr="1AC72C60">
              <w:rPr>
                <w:rFonts w:ascii="Calibri" w:hAnsi="Calibri" w:cs="Calibri"/>
                <w:color w:val="365F91" w:themeColor="accent1" w:themeShade="BF"/>
                <w:sz w:val="20"/>
                <w:szCs w:val="20"/>
              </w:rPr>
              <w:t>Vasquez,</w:t>
            </w:r>
            <w:r w:rsidR="00271552">
              <w:rPr>
                <w:rFonts w:ascii="Calibri" w:hAnsi="Calibri" w:cs="Calibri"/>
                <w:color w:val="365F91" w:themeColor="accent1" w:themeShade="BF"/>
                <w:sz w:val="20"/>
                <w:szCs w:val="20"/>
              </w:rPr>
              <w:t xml:space="preserve"> </w:t>
            </w:r>
            <w:r w:rsidRPr="1AC72C60">
              <w:rPr>
                <w:rFonts w:ascii="Calibri" w:hAnsi="Calibri" w:cs="Calibri"/>
                <w:color w:val="365F91" w:themeColor="accent1" w:themeShade="BF"/>
                <w:sz w:val="20"/>
                <w:szCs w:val="20"/>
              </w:rPr>
              <w:t>Sr.</w:t>
            </w:r>
            <w:r w:rsidR="00271552">
              <w:rPr>
                <w:rFonts w:ascii="Calibri" w:hAnsi="Calibri" w:cs="Calibri"/>
                <w:color w:val="365F91" w:themeColor="accent1" w:themeShade="BF"/>
                <w:sz w:val="20"/>
                <w:szCs w:val="20"/>
              </w:rPr>
              <w:t xml:space="preserve"> </w:t>
            </w:r>
            <w:r w:rsidRPr="1AC72C60">
              <w:rPr>
                <w:rFonts w:ascii="Calibri" w:hAnsi="Calibri" w:cs="Calibri"/>
                <w:color w:val="365F91" w:themeColor="accent1" w:themeShade="BF"/>
                <w:sz w:val="20"/>
                <w:szCs w:val="20"/>
              </w:rPr>
              <w:t>Contract</w:t>
            </w:r>
            <w:r w:rsidR="00271552">
              <w:rPr>
                <w:rFonts w:ascii="Calibri" w:hAnsi="Calibri" w:cs="Calibri"/>
                <w:color w:val="365F91" w:themeColor="accent1" w:themeShade="BF"/>
                <w:sz w:val="20"/>
                <w:szCs w:val="20"/>
              </w:rPr>
              <w:t xml:space="preserve"> </w:t>
            </w:r>
            <w:r w:rsidRPr="1AC72C60">
              <w:rPr>
                <w:rFonts w:ascii="Calibri" w:hAnsi="Calibri" w:cs="Calibri"/>
                <w:color w:val="365F91" w:themeColor="accent1" w:themeShade="BF"/>
                <w:sz w:val="20"/>
                <w:szCs w:val="20"/>
              </w:rPr>
              <w:t>Officer,</w:t>
            </w:r>
            <w:r w:rsidR="00271552">
              <w:rPr>
                <w:rFonts w:ascii="Calibri" w:hAnsi="Calibri" w:cs="Calibri"/>
                <w:color w:val="365F91" w:themeColor="accent1" w:themeShade="BF"/>
                <w:sz w:val="20"/>
                <w:szCs w:val="20"/>
              </w:rPr>
              <w:t xml:space="preserve"> </w:t>
            </w:r>
            <w:r w:rsidRPr="1AC72C60">
              <w:rPr>
                <w:rFonts w:ascii="Calibri" w:hAnsi="Calibri" w:cs="Calibri"/>
                <w:color w:val="365F91" w:themeColor="accent1" w:themeShade="BF"/>
                <w:sz w:val="20"/>
                <w:szCs w:val="20"/>
              </w:rPr>
              <w:t>danilo.vasquez@dss.virginia.gov</w:t>
            </w:r>
          </w:p>
          <w:p w14:paraId="2BC95B45" w14:textId="77777777" w:rsidR="00895B0D" w:rsidRPr="00ED2001" w:rsidRDefault="00895B0D" w:rsidP="00DE2DD8">
            <w:pPr>
              <w:spacing w:beforeLines="60" w:before="144" w:afterLines="60" w:after="144"/>
              <w:rPr>
                <w:rFonts w:ascii="Calibri" w:hAnsi="Calibri" w:cs="Calibri"/>
                <w:color w:val="365F91" w:themeColor="accent1" w:themeShade="BF"/>
                <w:sz w:val="20"/>
                <w:szCs w:val="20"/>
                <w:shd w:val="clear" w:color="auto" w:fill="FFFFFF"/>
              </w:rPr>
            </w:pPr>
          </w:p>
        </w:tc>
        <w:tc>
          <w:tcPr>
            <w:tcW w:w="4675" w:type="dxa"/>
          </w:tcPr>
          <w:p w14:paraId="66BF3EA1" w14:textId="280DC96C" w:rsidR="00895B0D" w:rsidRPr="00ED2001" w:rsidRDefault="00895B0D" w:rsidP="00DE2DD8">
            <w:pPr>
              <w:spacing w:beforeLines="60" w:before="144" w:afterLines="60" w:after="144"/>
              <w:rPr>
                <w:rFonts w:ascii="Calibri" w:hAnsi="Calibri" w:cs="Calibri"/>
                <w:color w:val="365F91" w:themeColor="accent1" w:themeShade="BF"/>
                <w:sz w:val="20"/>
                <w:szCs w:val="20"/>
                <w:shd w:val="clear" w:color="auto" w:fill="FFFFFF"/>
              </w:rPr>
            </w:pPr>
            <w:r w:rsidRPr="00ED2001">
              <w:rPr>
                <w:rFonts w:ascii="Calibri" w:hAnsi="Calibri" w:cs="Calibri"/>
                <w:color w:val="365F91" w:themeColor="accent1" w:themeShade="BF"/>
                <w:sz w:val="20"/>
                <w:szCs w:val="20"/>
                <w:shd w:val="clear" w:color="auto" w:fill="FFFFFF"/>
              </w:rPr>
              <w:t>Submitted</w:t>
            </w:r>
            <w:r w:rsidR="00271552">
              <w:rPr>
                <w:rFonts w:ascii="Calibri" w:hAnsi="Calibri" w:cs="Calibri"/>
                <w:color w:val="365F91" w:themeColor="accent1" w:themeShade="BF"/>
                <w:sz w:val="20"/>
                <w:szCs w:val="20"/>
                <w:shd w:val="clear" w:color="auto" w:fill="FFFFFF"/>
              </w:rPr>
              <w:t xml:space="preserve"> </w:t>
            </w:r>
            <w:r w:rsidRPr="00ED2001">
              <w:rPr>
                <w:rFonts w:ascii="Calibri" w:hAnsi="Calibri" w:cs="Calibri"/>
                <w:color w:val="365F91" w:themeColor="accent1" w:themeShade="BF"/>
                <w:sz w:val="20"/>
                <w:szCs w:val="20"/>
                <w:shd w:val="clear" w:color="auto" w:fill="FFFFFF"/>
              </w:rPr>
              <w:t>by:</w:t>
            </w:r>
          </w:p>
          <w:p w14:paraId="51D29B27" w14:textId="552FC2DD" w:rsidR="00895B0D" w:rsidRPr="00ED2001" w:rsidRDefault="00895B0D" w:rsidP="00DE2DD8">
            <w:pPr>
              <w:spacing w:beforeLines="60" w:before="144" w:afterLines="60" w:after="144"/>
              <w:ind w:left="337"/>
              <w:rPr>
                <w:rFonts w:ascii="Calibri" w:hAnsi="Calibri" w:cs="Calibri"/>
                <w:color w:val="365F91" w:themeColor="accent1" w:themeShade="BF"/>
                <w:sz w:val="20"/>
                <w:szCs w:val="20"/>
                <w:shd w:val="clear" w:color="auto" w:fill="FFFFFF"/>
              </w:rPr>
            </w:pPr>
            <w:r w:rsidRPr="00ED2001">
              <w:rPr>
                <w:rFonts w:ascii="Calibri" w:hAnsi="Calibri" w:cs="Calibri"/>
                <w:color w:val="365F91" w:themeColor="accent1" w:themeShade="BF"/>
                <w:sz w:val="20"/>
                <w:szCs w:val="20"/>
                <w:shd w:val="clear" w:color="auto" w:fill="FFFFFF"/>
              </w:rPr>
              <w:t>Rahul</w:t>
            </w:r>
            <w:r w:rsidR="00271552">
              <w:rPr>
                <w:rFonts w:ascii="Calibri" w:hAnsi="Calibri" w:cs="Calibri"/>
                <w:color w:val="365F91" w:themeColor="accent1" w:themeShade="BF"/>
                <w:sz w:val="20"/>
                <w:szCs w:val="20"/>
                <w:shd w:val="clear" w:color="auto" w:fill="FFFFFF"/>
              </w:rPr>
              <w:t xml:space="preserve"> </w:t>
            </w:r>
            <w:r w:rsidRPr="00ED2001">
              <w:rPr>
                <w:rFonts w:ascii="Calibri" w:hAnsi="Calibri" w:cs="Calibri"/>
                <w:color w:val="365F91" w:themeColor="accent1" w:themeShade="BF"/>
                <w:sz w:val="20"/>
                <w:szCs w:val="20"/>
                <w:shd w:val="clear" w:color="auto" w:fill="FFFFFF"/>
              </w:rPr>
              <w:t>Sundrani,</w:t>
            </w:r>
            <w:r w:rsidR="00271552">
              <w:rPr>
                <w:rFonts w:ascii="Calibri" w:hAnsi="Calibri" w:cs="Calibri"/>
                <w:color w:val="365F91" w:themeColor="accent1" w:themeShade="BF"/>
                <w:sz w:val="20"/>
                <w:szCs w:val="20"/>
                <w:shd w:val="clear" w:color="auto" w:fill="FFFFFF"/>
              </w:rPr>
              <w:t xml:space="preserve"> </w:t>
            </w:r>
            <w:r w:rsidRPr="00ED2001">
              <w:rPr>
                <w:rFonts w:ascii="Calibri" w:hAnsi="Calibri" w:cs="Calibri"/>
                <w:color w:val="365F91" w:themeColor="accent1" w:themeShade="BF"/>
                <w:sz w:val="20"/>
                <w:szCs w:val="20"/>
                <w:shd w:val="clear" w:color="auto" w:fill="FFFFFF"/>
              </w:rPr>
              <w:t>President</w:t>
            </w:r>
            <w:r>
              <w:rPr>
                <w:rFonts w:ascii="Calibri" w:hAnsi="Calibri" w:cs="Calibri"/>
                <w:color w:val="365F91" w:themeColor="accent1" w:themeShade="BF"/>
                <w:sz w:val="20"/>
                <w:szCs w:val="20"/>
                <w:shd w:val="clear" w:color="auto" w:fill="FFFFFF"/>
              </w:rPr>
              <w:br/>
            </w:r>
            <w:r w:rsidRPr="00ED2001">
              <w:rPr>
                <w:rFonts w:ascii="Calibri" w:hAnsi="Calibri" w:cs="Calibri"/>
                <w:color w:val="365F91" w:themeColor="accent1" w:themeShade="BF"/>
                <w:sz w:val="20"/>
                <w:szCs w:val="20"/>
                <w:shd w:val="clear" w:color="auto" w:fill="FFFFFF"/>
              </w:rPr>
              <w:t>22648</w:t>
            </w:r>
            <w:r w:rsidR="00271552">
              <w:rPr>
                <w:rFonts w:ascii="Calibri" w:hAnsi="Calibri" w:cs="Calibri"/>
                <w:color w:val="365F91" w:themeColor="accent1" w:themeShade="BF"/>
                <w:sz w:val="20"/>
                <w:szCs w:val="20"/>
                <w:shd w:val="clear" w:color="auto" w:fill="FFFFFF"/>
              </w:rPr>
              <w:t xml:space="preserve"> </w:t>
            </w:r>
            <w:r w:rsidRPr="00ED2001">
              <w:rPr>
                <w:rFonts w:ascii="Calibri" w:hAnsi="Calibri" w:cs="Calibri"/>
                <w:color w:val="365F91" w:themeColor="accent1" w:themeShade="BF"/>
                <w:sz w:val="20"/>
                <w:szCs w:val="20"/>
                <w:shd w:val="clear" w:color="auto" w:fill="FFFFFF"/>
              </w:rPr>
              <w:t>Glenn</w:t>
            </w:r>
            <w:r w:rsidR="00271552">
              <w:rPr>
                <w:rFonts w:ascii="Calibri" w:hAnsi="Calibri" w:cs="Calibri"/>
                <w:color w:val="365F91" w:themeColor="accent1" w:themeShade="BF"/>
                <w:sz w:val="20"/>
                <w:szCs w:val="20"/>
                <w:shd w:val="clear" w:color="auto" w:fill="FFFFFF"/>
              </w:rPr>
              <w:t xml:space="preserve"> </w:t>
            </w:r>
            <w:r w:rsidRPr="00ED2001">
              <w:rPr>
                <w:rFonts w:ascii="Calibri" w:hAnsi="Calibri" w:cs="Calibri"/>
                <w:color w:val="365F91" w:themeColor="accent1" w:themeShade="BF"/>
                <w:sz w:val="20"/>
                <w:szCs w:val="20"/>
                <w:shd w:val="clear" w:color="auto" w:fill="FFFFFF"/>
              </w:rPr>
              <w:t>Dr.,</w:t>
            </w:r>
            <w:r w:rsidR="00271552">
              <w:rPr>
                <w:rFonts w:ascii="Calibri" w:hAnsi="Calibri" w:cs="Calibri"/>
                <w:color w:val="365F91" w:themeColor="accent1" w:themeShade="BF"/>
                <w:sz w:val="20"/>
                <w:szCs w:val="20"/>
                <w:shd w:val="clear" w:color="auto" w:fill="FFFFFF"/>
              </w:rPr>
              <w:t xml:space="preserve"> </w:t>
            </w:r>
            <w:r w:rsidRPr="00ED2001">
              <w:rPr>
                <w:rFonts w:ascii="Calibri" w:hAnsi="Calibri" w:cs="Calibri"/>
                <w:color w:val="365F91" w:themeColor="accent1" w:themeShade="BF"/>
                <w:sz w:val="20"/>
                <w:szCs w:val="20"/>
                <w:shd w:val="clear" w:color="auto" w:fill="FFFFFF"/>
              </w:rPr>
              <w:t>Suite</w:t>
            </w:r>
            <w:r w:rsidR="00271552">
              <w:rPr>
                <w:rFonts w:ascii="Calibri" w:hAnsi="Calibri" w:cs="Calibri"/>
                <w:color w:val="365F91" w:themeColor="accent1" w:themeShade="BF"/>
                <w:sz w:val="20"/>
                <w:szCs w:val="20"/>
                <w:shd w:val="clear" w:color="auto" w:fill="FFFFFF"/>
              </w:rPr>
              <w:t xml:space="preserve"> </w:t>
            </w:r>
            <w:r w:rsidRPr="00ED2001">
              <w:rPr>
                <w:rFonts w:ascii="Calibri" w:hAnsi="Calibri" w:cs="Calibri"/>
                <w:color w:val="365F91" w:themeColor="accent1" w:themeShade="BF"/>
                <w:sz w:val="20"/>
                <w:szCs w:val="20"/>
                <w:shd w:val="clear" w:color="auto" w:fill="FFFFFF"/>
              </w:rPr>
              <w:t>206</w:t>
            </w:r>
            <w:r>
              <w:rPr>
                <w:rFonts w:ascii="Calibri" w:hAnsi="Calibri" w:cs="Calibri"/>
                <w:color w:val="365F91" w:themeColor="accent1" w:themeShade="BF"/>
                <w:sz w:val="20"/>
                <w:szCs w:val="20"/>
                <w:shd w:val="clear" w:color="auto" w:fill="FFFFFF"/>
              </w:rPr>
              <w:br/>
            </w:r>
            <w:r w:rsidRPr="00ED2001">
              <w:rPr>
                <w:rFonts w:ascii="Calibri" w:hAnsi="Calibri" w:cs="Calibri"/>
                <w:color w:val="365F91" w:themeColor="accent1" w:themeShade="BF"/>
                <w:sz w:val="20"/>
                <w:szCs w:val="20"/>
                <w:shd w:val="clear" w:color="auto" w:fill="FFFFFF"/>
              </w:rPr>
              <w:t>Sterling,</w:t>
            </w:r>
            <w:r w:rsidR="00271552">
              <w:rPr>
                <w:rFonts w:ascii="Calibri" w:hAnsi="Calibri" w:cs="Calibri"/>
                <w:color w:val="365F91" w:themeColor="accent1" w:themeShade="BF"/>
                <w:sz w:val="20"/>
                <w:szCs w:val="20"/>
                <w:shd w:val="clear" w:color="auto" w:fill="FFFFFF"/>
              </w:rPr>
              <w:t xml:space="preserve"> </w:t>
            </w:r>
            <w:r w:rsidRPr="00ED2001">
              <w:rPr>
                <w:rFonts w:ascii="Calibri" w:hAnsi="Calibri" w:cs="Calibri"/>
                <w:color w:val="365F91" w:themeColor="accent1" w:themeShade="BF"/>
                <w:sz w:val="20"/>
                <w:szCs w:val="20"/>
                <w:shd w:val="clear" w:color="auto" w:fill="FFFFFF"/>
              </w:rPr>
              <w:t>VA</w:t>
            </w:r>
            <w:r w:rsidR="00271552">
              <w:rPr>
                <w:rFonts w:ascii="Calibri" w:hAnsi="Calibri" w:cs="Calibri"/>
                <w:color w:val="365F91" w:themeColor="accent1" w:themeShade="BF"/>
                <w:sz w:val="20"/>
                <w:szCs w:val="20"/>
                <w:shd w:val="clear" w:color="auto" w:fill="FFFFFF"/>
              </w:rPr>
              <w:t xml:space="preserve"> </w:t>
            </w:r>
            <w:r w:rsidRPr="00ED2001">
              <w:rPr>
                <w:rFonts w:ascii="Calibri" w:hAnsi="Calibri" w:cs="Calibri"/>
                <w:color w:val="365F91" w:themeColor="accent1" w:themeShade="BF"/>
                <w:sz w:val="20"/>
                <w:szCs w:val="20"/>
                <w:shd w:val="clear" w:color="auto" w:fill="FFFFFF"/>
              </w:rPr>
              <w:t>20164</w:t>
            </w:r>
          </w:p>
        </w:tc>
      </w:tr>
    </w:tbl>
    <w:p w14:paraId="15FD67B0" w14:textId="77777777" w:rsidR="00895B0D" w:rsidRDefault="00895B0D" w:rsidP="00DE2DD8">
      <w:pPr>
        <w:rPr>
          <w:rFonts w:ascii="Arial" w:hAnsi="Arial" w:cs="Arial"/>
          <w:color w:val="000000"/>
          <w:sz w:val="4"/>
          <w:szCs w:val="4"/>
        </w:rPr>
      </w:pPr>
    </w:p>
    <w:p w14:paraId="357F85D5" w14:textId="77777777" w:rsidR="00895B0D" w:rsidRDefault="00895B0D" w:rsidP="00DE2DD8">
      <w:pPr>
        <w:rPr>
          <w:rFonts w:ascii="Arial" w:hAnsi="Arial" w:cs="Arial"/>
          <w:color w:val="000000"/>
          <w:sz w:val="4"/>
          <w:szCs w:val="4"/>
        </w:rPr>
      </w:pPr>
    </w:p>
    <w:p w14:paraId="5AD494D2" w14:textId="77777777" w:rsidR="00895B0D" w:rsidRPr="00EE223B" w:rsidRDefault="00895B0D" w:rsidP="00DE2DD8">
      <w:pPr>
        <w:rPr>
          <w:rFonts w:ascii="Arial" w:hAnsi="Arial" w:cs="Arial"/>
          <w:color w:val="000000"/>
          <w:sz w:val="4"/>
          <w:szCs w:val="4"/>
        </w:rPr>
      </w:pPr>
    </w:p>
    <w:p w14:paraId="67F97FB4" w14:textId="77777777" w:rsidR="0084287E" w:rsidRDefault="0084287E" w:rsidP="0084287E"/>
    <w:p w14:paraId="69A4FAB9" w14:textId="77777777" w:rsidR="0084287E" w:rsidRDefault="0084287E" w:rsidP="0084287E">
      <w:pPr>
        <w:sectPr w:rsidR="0084287E" w:rsidSect="00895B0D">
          <w:headerReference w:type="default" r:id="rId12"/>
          <w:pgSz w:w="12240" w:h="15840" w:code="1"/>
          <w:pgMar w:top="858" w:right="1440" w:bottom="1440" w:left="1440" w:header="808" w:footer="720" w:gutter="0"/>
          <w:pgBorders w:display="firstPage"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pPr>
    </w:p>
    <w:sdt>
      <w:sdtPr>
        <w:rPr>
          <w:rFonts w:ascii="Times New Roman" w:hAnsi="Times New Roman"/>
          <w:bCs w:val="0"/>
          <w:kern w:val="0"/>
          <w:sz w:val="24"/>
          <w:szCs w:val="24"/>
        </w:rPr>
        <w:id w:val="-1033803849"/>
        <w:docPartObj>
          <w:docPartGallery w:val="Table of Contents"/>
          <w:docPartUnique/>
        </w:docPartObj>
      </w:sdtPr>
      <w:sdtEndPr>
        <w:rPr>
          <w:b/>
          <w:noProof/>
        </w:rPr>
      </w:sdtEndPr>
      <w:sdtContent>
        <w:p w14:paraId="79337F58" w14:textId="78D7C0C4" w:rsidR="0084287E" w:rsidRDefault="00895B0D" w:rsidP="0084287E">
          <w:pPr>
            <w:pStyle w:val="TOCHeading"/>
          </w:pPr>
          <w:r w:rsidRPr="00895B0D">
            <w:t>Table</w:t>
          </w:r>
          <w:r w:rsidR="00271552">
            <w:t xml:space="preserve"> </w:t>
          </w:r>
          <w:r w:rsidRPr="00895B0D">
            <w:t>of</w:t>
          </w:r>
          <w:r w:rsidR="00271552">
            <w:t xml:space="preserve"> </w:t>
          </w:r>
          <w:r w:rsidR="0084287E">
            <w:t>Contents</w:t>
          </w:r>
        </w:p>
        <w:p w14:paraId="0E2C3B19" w14:textId="585277CF" w:rsidR="007F1354" w:rsidRDefault="0084287E">
          <w:pPr>
            <w:pStyle w:val="TOC1"/>
            <w:rPr>
              <w:rFonts w:asciiTheme="minorHAnsi" w:eastAsiaTheme="minorEastAsia" w:hAnsiTheme="minorHAnsi" w:cstheme="minorBidi"/>
              <w:b w:val="0"/>
              <w:bCs w:val="0"/>
              <w:sz w:val="24"/>
              <w:szCs w:val="24"/>
            </w:rPr>
          </w:pPr>
          <w:r>
            <w:fldChar w:fldCharType="begin"/>
          </w:r>
          <w:r>
            <w:instrText xml:space="preserve"> TOC \o "1-3" \h \z \u </w:instrText>
          </w:r>
          <w:r>
            <w:fldChar w:fldCharType="separate"/>
          </w:r>
          <w:hyperlink w:anchor="_Toc63851903" w:history="1">
            <w:r w:rsidR="007F1354" w:rsidRPr="00CE127A">
              <w:rPr>
                <w:rStyle w:val="Hyperlink"/>
              </w:rPr>
              <w:t>1</w:t>
            </w:r>
            <w:r w:rsidR="007F1354">
              <w:rPr>
                <w:rFonts w:asciiTheme="minorHAnsi" w:eastAsiaTheme="minorEastAsia" w:hAnsiTheme="minorHAnsi" w:cstheme="minorBidi"/>
                <w:b w:val="0"/>
                <w:bCs w:val="0"/>
                <w:sz w:val="24"/>
                <w:szCs w:val="24"/>
              </w:rPr>
              <w:tab/>
            </w:r>
            <w:r w:rsidR="007F1354" w:rsidRPr="00CE127A">
              <w:rPr>
                <w:rStyle w:val="Hyperlink"/>
              </w:rPr>
              <w:t>RFP Cover Sheet and Addenda Acknowledgements</w:t>
            </w:r>
            <w:r w:rsidR="007F1354">
              <w:rPr>
                <w:webHidden/>
              </w:rPr>
              <w:tab/>
            </w:r>
            <w:r w:rsidR="007F1354">
              <w:rPr>
                <w:webHidden/>
              </w:rPr>
              <w:fldChar w:fldCharType="begin"/>
            </w:r>
            <w:r w:rsidR="007F1354">
              <w:rPr>
                <w:webHidden/>
              </w:rPr>
              <w:instrText xml:space="preserve"> PAGEREF _Toc63851903 \h </w:instrText>
            </w:r>
            <w:r w:rsidR="007F1354">
              <w:rPr>
                <w:webHidden/>
              </w:rPr>
            </w:r>
            <w:r w:rsidR="007F1354">
              <w:rPr>
                <w:webHidden/>
              </w:rPr>
              <w:fldChar w:fldCharType="separate"/>
            </w:r>
            <w:r w:rsidR="007F1354">
              <w:rPr>
                <w:webHidden/>
              </w:rPr>
              <w:t>1</w:t>
            </w:r>
            <w:r w:rsidR="007F1354">
              <w:rPr>
                <w:webHidden/>
              </w:rPr>
              <w:fldChar w:fldCharType="end"/>
            </w:r>
          </w:hyperlink>
        </w:p>
        <w:p w14:paraId="51E3F02B" w14:textId="06A14DCD" w:rsidR="007F1354" w:rsidRDefault="00000000">
          <w:pPr>
            <w:pStyle w:val="TOC1"/>
            <w:rPr>
              <w:rFonts w:asciiTheme="minorHAnsi" w:eastAsiaTheme="minorEastAsia" w:hAnsiTheme="minorHAnsi" w:cstheme="minorBidi"/>
              <w:b w:val="0"/>
              <w:bCs w:val="0"/>
              <w:sz w:val="24"/>
              <w:szCs w:val="24"/>
            </w:rPr>
          </w:pPr>
          <w:hyperlink w:anchor="_Toc63851904" w:history="1">
            <w:r w:rsidR="007F1354" w:rsidRPr="00CE127A">
              <w:rPr>
                <w:rStyle w:val="Hyperlink"/>
              </w:rPr>
              <w:t>2</w:t>
            </w:r>
            <w:r w:rsidR="007F1354">
              <w:rPr>
                <w:rFonts w:asciiTheme="minorHAnsi" w:eastAsiaTheme="minorEastAsia" w:hAnsiTheme="minorHAnsi" w:cstheme="minorBidi"/>
                <w:b w:val="0"/>
                <w:bCs w:val="0"/>
                <w:sz w:val="24"/>
                <w:szCs w:val="24"/>
              </w:rPr>
              <w:tab/>
            </w:r>
            <w:r w:rsidR="007F1354" w:rsidRPr="00CE127A">
              <w:rPr>
                <w:rStyle w:val="Hyperlink"/>
              </w:rPr>
              <w:t>Cloud Services Terms and Conditions</w:t>
            </w:r>
            <w:r w:rsidR="007F1354">
              <w:rPr>
                <w:webHidden/>
              </w:rPr>
              <w:tab/>
            </w:r>
            <w:r w:rsidR="007F1354">
              <w:rPr>
                <w:webHidden/>
              </w:rPr>
              <w:fldChar w:fldCharType="begin"/>
            </w:r>
            <w:r w:rsidR="007F1354">
              <w:rPr>
                <w:webHidden/>
              </w:rPr>
              <w:instrText xml:space="preserve"> PAGEREF _Toc63851904 \h </w:instrText>
            </w:r>
            <w:r w:rsidR="007F1354">
              <w:rPr>
                <w:webHidden/>
              </w:rPr>
            </w:r>
            <w:r w:rsidR="007F1354">
              <w:rPr>
                <w:webHidden/>
              </w:rPr>
              <w:fldChar w:fldCharType="separate"/>
            </w:r>
            <w:r w:rsidR="007F1354">
              <w:rPr>
                <w:webHidden/>
              </w:rPr>
              <w:t>5</w:t>
            </w:r>
            <w:r w:rsidR="007F1354">
              <w:rPr>
                <w:webHidden/>
              </w:rPr>
              <w:fldChar w:fldCharType="end"/>
            </w:r>
          </w:hyperlink>
        </w:p>
        <w:p w14:paraId="30818367" w14:textId="3C725EB9" w:rsidR="007F1354" w:rsidRDefault="00000000">
          <w:pPr>
            <w:pStyle w:val="TOC1"/>
            <w:rPr>
              <w:rFonts w:asciiTheme="minorHAnsi" w:eastAsiaTheme="minorEastAsia" w:hAnsiTheme="minorHAnsi" w:cstheme="minorBidi"/>
              <w:b w:val="0"/>
              <w:bCs w:val="0"/>
              <w:sz w:val="24"/>
              <w:szCs w:val="24"/>
            </w:rPr>
          </w:pPr>
          <w:hyperlink w:anchor="_Toc63851905" w:history="1">
            <w:r w:rsidR="007F1354" w:rsidRPr="00CE127A">
              <w:rPr>
                <w:rStyle w:val="Hyperlink"/>
              </w:rPr>
              <w:t>3</w:t>
            </w:r>
            <w:r w:rsidR="007F1354">
              <w:rPr>
                <w:rFonts w:asciiTheme="minorHAnsi" w:eastAsiaTheme="minorEastAsia" w:hAnsiTheme="minorHAnsi" w:cstheme="minorBidi"/>
                <w:b w:val="0"/>
                <w:bCs w:val="0"/>
                <w:sz w:val="24"/>
                <w:szCs w:val="24"/>
              </w:rPr>
              <w:tab/>
            </w:r>
            <w:r w:rsidR="007F1354" w:rsidRPr="00CE127A">
              <w:rPr>
                <w:rStyle w:val="Hyperlink"/>
              </w:rPr>
              <w:t>ECOS Assessment Forms I-003</w:t>
            </w:r>
            <w:r w:rsidR="007F1354">
              <w:rPr>
                <w:webHidden/>
              </w:rPr>
              <w:tab/>
            </w:r>
            <w:r w:rsidR="007F1354">
              <w:rPr>
                <w:webHidden/>
              </w:rPr>
              <w:fldChar w:fldCharType="begin"/>
            </w:r>
            <w:r w:rsidR="007F1354">
              <w:rPr>
                <w:webHidden/>
              </w:rPr>
              <w:instrText xml:space="preserve"> PAGEREF _Toc63851905 \h </w:instrText>
            </w:r>
            <w:r w:rsidR="007F1354">
              <w:rPr>
                <w:webHidden/>
              </w:rPr>
            </w:r>
            <w:r w:rsidR="007F1354">
              <w:rPr>
                <w:webHidden/>
              </w:rPr>
              <w:fldChar w:fldCharType="separate"/>
            </w:r>
            <w:r w:rsidR="007F1354">
              <w:rPr>
                <w:webHidden/>
              </w:rPr>
              <w:t>6</w:t>
            </w:r>
            <w:r w:rsidR="007F1354">
              <w:rPr>
                <w:webHidden/>
              </w:rPr>
              <w:fldChar w:fldCharType="end"/>
            </w:r>
          </w:hyperlink>
        </w:p>
        <w:p w14:paraId="739AE1D4" w14:textId="1F9C35BE" w:rsidR="007F1354" w:rsidRDefault="00000000">
          <w:pPr>
            <w:pStyle w:val="TOC1"/>
            <w:rPr>
              <w:rFonts w:asciiTheme="minorHAnsi" w:eastAsiaTheme="minorEastAsia" w:hAnsiTheme="minorHAnsi" w:cstheme="minorBidi"/>
              <w:b w:val="0"/>
              <w:bCs w:val="0"/>
              <w:sz w:val="24"/>
              <w:szCs w:val="24"/>
            </w:rPr>
          </w:pPr>
          <w:hyperlink w:anchor="_Toc63851906" w:history="1">
            <w:r w:rsidR="007F1354" w:rsidRPr="00CE127A">
              <w:rPr>
                <w:rStyle w:val="Hyperlink"/>
              </w:rPr>
              <w:t>4</w:t>
            </w:r>
            <w:r w:rsidR="007F1354">
              <w:rPr>
                <w:rFonts w:asciiTheme="minorHAnsi" w:eastAsiaTheme="minorEastAsia" w:hAnsiTheme="minorHAnsi" w:cstheme="minorBidi"/>
                <w:b w:val="0"/>
                <w:bCs w:val="0"/>
                <w:sz w:val="24"/>
                <w:szCs w:val="24"/>
              </w:rPr>
              <w:tab/>
            </w:r>
            <w:r w:rsidR="007F1354" w:rsidRPr="00CE127A">
              <w:rPr>
                <w:rStyle w:val="Hyperlink"/>
              </w:rPr>
              <w:t>Other Required Forms</w:t>
            </w:r>
            <w:r w:rsidR="007F1354">
              <w:rPr>
                <w:webHidden/>
              </w:rPr>
              <w:tab/>
            </w:r>
            <w:r w:rsidR="007F1354">
              <w:rPr>
                <w:webHidden/>
              </w:rPr>
              <w:fldChar w:fldCharType="begin"/>
            </w:r>
            <w:r w:rsidR="007F1354">
              <w:rPr>
                <w:webHidden/>
              </w:rPr>
              <w:instrText xml:space="preserve"> PAGEREF _Toc63851906 \h </w:instrText>
            </w:r>
            <w:r w:rsidR="007F1354">
              <w:rPr>
                <w:webHidden/>
              </w:rPr>
            </w:r>
            <w:r w:rsidR="007F1354">
              <w:rPr>
                <w:webHidden/>
              </w:rPr>
              <w:fldChar w:fldCharType="separate"/>
            </w:r>
            <w:r w:rsidR="007F1354">
              <w:rPr>
                <w:webHidden/>
              </w:rPr>
              <w:t>7</w:t>
            </w:r>
            <w:r w:rsidR="007F1354">
              <w:rPr>
                <w:webHidden/>
              </w:rPr>
              <w:fldChar w:fldCharType="end"/>
            </w:r>
          </w:hyperlink>
        </w:p>
        <w:p w14:paraId="17D672EF" w14:textId="4BFB217C" w:rsidR="007F1354" w:rsidRDefault="00000000">
          <w:pPr>
            <w:pStyle w:val="TOC1"/>
            <w:rPr>
              <w:rFonts w:asciiTheme="minorHAnsi" w:eastAsiaTheme="minorEastAsia" w:hAnsiTheme="minorHAnsi" w:cstheme="minorBidi"/>
              <w:b w:val="0"/>
              <w:bCs w:val="0"/>
              <w:sz w:val="24"/>
              <w:szCs w:val="24"/>
            </w:rPr>
          </w:pPr>
          <w:hyperlink w:anchor="_Toc63851907" w:history="1">
            <w:r w:rsidR="007F1354" w:rsidRPr="00CE127A">
              <w:rPr>
                <w:rStyle w:val="Hyperlink"/>
              </w:rPr>
              <w:t>5</w:t>
            </w:r>
            <w:r w:rsidR="007F1354">
              <w:rPr>
                <w:rFonts w:asciiTheme="minorHAnsi" w:eastAsiaTheme="minorEastAsia" w:hAnsiTheme="minorHAnsi" w:cstheme="minorBidi"/>
                <w:b w:val="0"/>
                <w:bCs w:val="0"/>
                <w:sz w:val="24"/>
                <w:szCs w:val="24"/>
              </w:rPr>
              <w:tab/>
            </w:r>
            <w:r w:rsidR="007F1354" w:rsidRPr="00CE127A">
              <w:rPr>
                <w:rStyle w:val="Hyperlink"/>
              </w:rPr>
              <w:t>Experience and Qualifications</w:t>
            </w:r>
            <w:r w:rsidR="007F1354">
              <w:rPr>
                <w:webHidden/>
              </w:rPr>
              <w:tab/>
            </w:r>
            <w:r w:rsidR="007F1354">
              <w:rPr>
                <w:webHidden/>
              </w:rPr>
              <w:fldChar w:fldCharType="begin"/>
            </w:r>
            <w:r w:rsidR="007F1354">
              <w:rPr>
                <w:webHidden/>
              </w:rPr>
              <w:instrText xml:space="preserve"> PAGEREF _Toc63851907 \h </w:instrText>
            </w:r>
            <w:r w:rsidR="007F1354">
              <w:rPr>
                <w:webHidden/>
              </w:rPr>
            </w:r>
            <w:r w:rsidR="007F1354">
              <w:rPr>
                <w:webHidden/>
              </w:rPr>
              <w:fldChar w:fldCharType="separate"/>
            </w:r>
            <w:r w:rsidR="007F1354">
              <w:rPr>
                <w:webHidden/>
              </w:rPr>
              <w:t>19</w:t>
            </w:r>
            <w:r w:rsidR="007F1354">
              <w:rPr>
                <w:webHidden/>
              </w:rPr>
              <w:fldChar w:fldCharType="end"/>
            </w:r>
          </w:hyperlink>
        </w:p>
        <w:p w14:paraId="19040A7A" w14:textId="3ED1B0FC" w:rsidR="007F1354" w:rsidRDefault="00000000">
          <w:pPr>
            <w:pStyle w:val="TOC1"/>
            <w:rPr>
              <w:rFonts w:asciiTheme="minorHAnsi" w:eastAsiaTheme="minorEastAsia" w:hAnsiTheme="minorHAnsi" w:cstheme="minorBidi"/>
              <w:b w:val="0"/>
              <w:bCs w:val="0"/>
              <w:sz w:val="24"/>
              <w:szCs w:val="24"/>
            </w:rPr>
          </w:pPr>
          <w:hyperlink w:anchor="_Toc63851908" w:history="1">
            <w:r w:rsidR="007F1354" w:rsidRPr="00CE127A">
              <w:rPr>
                <w:rStyle w:val="Hyperlink"/>
              </w:rPr>
              <w:t>6</w:t>
            </w:r>
            <w:r w:rsidR="007F1354">
              <w:rPr>
                <w:rFonts w:asciiTheme="minorHAnsi" w:eastAsiaTheme="minorEastAsia" w:hAnsiTheme="minorHAnsi" w:cstheme="minorBidi"/>
                <w:b w:val="0"/>
                <w:bCs w:val="0"/>
                <w:sz w:val="24"/>
                <w:szCs w:val="24"/>
              </w:rPr>
              <w:tab/>
            </w:r>
            <w:r w:rsidR="007F1354" w:rsidRPr="00CE127A">
              <w:rPr>
                <w:rStyle w:val="Hyperlink"/>
              </w:rPr>
              <w:t>Plans and Methodology for Providing the Proposed Goods and Services</w:t>
            </w:r>
            <w:r w:rsidR="007F1354">
              <w:rPr>
                <w:webHidden/>
              </w:rPr>
              <w:tab/>
            </w:r>
            <w:r w:rsidR="007F1354">
              <w:rPr>
                <w:webHidden/>
              </w:rPr>
              <w:fldChar w:fldCharType="begin"/>
            </w:r>
            <w:r w:rsidR="007F1354">
              <w:rPr>
                <w:webHidden/>
              </w:rPr>
              <w:instrText xml:space="preserve"> PAGEREF _Toc63851908 \h </w:instrText>
            </w:r>
            <w:r w:rsidR="007F1354">
              <w:rPr>
                <w:webHidden/>
              </w:rPr>
            </w:r>
            <w:r w:rsidR="007F1354">
              <w:rPr>
                <w:webHidden/>
              </w:rPr>
              <w:fldChar w:fldCharType="separate"/>
            </w:r>
            <w:r w:rsidR="007F1354">
              <w:rPr>
                <w:webHidden/>
              </w:rPr>
              <w:t>30</w:t>
            </w:r>
            <w:r w:rsidR="007F1354">
              <w:rPr>
                <w:webHidden/>
              </w:rPr>
              <w:fldChar w:fldCharType="end"/>
            </w:r>
          </w:hyperlink>
        </w:p>
        <w:p w14:paraId="4B12A105" w14:textId="68A681D7" w:rsidR="007F1354" w:rsidRDefault="00000000">
          <w:pPr>
            <w:pStyle w:val="TOC1"/>
            <w:rPr>
              <w:rFonts w:asciiTheme="minorHAnsi" w:eastAsiaTheme="minorEastAsia" w:hAnsiTheme="minorHAnsi" w:cstheme="minorBidi"/>
              <w:b w:val="0"/>
              <w:bCs w:val="0"/>
              <w:sz w:val="24"/>
              <w:szCs w:val="24"/>
            </w:rPr>
          </w:pPr>
          <w:hyperlink w:anchor="_Toc63851909" w:history="1">
            <w:r w:rsidR="007F1354" w:rsidRPr="00CE127A">
              <w:rPr>
                <w:rStyle w:val="Hyperlink"/>
              </w:rPr>
              <w:t>7</w:t>
            </w:r>
            <w:r w:rsidR="007F1354">
              <w:rPr>
                <w:rFonts w:asciiTheme="minorHAnsi" w:eastAsiaTheme="minorEastAsia" w:hAnsiTheme="minorHAnsi" w:cstheme="minorBidi"/>
                <w:b w:val="0"/>
                <w:bCs w:val="0"/>
                <w:sz w:val="24"/>
                <w:szCs w:val="24"/>
              </w:rPr>
              <w:tab/>
            </w:r>
            <w:r w:rsidR="007F1354" w:rsidRPr="00CE127A">
              <w:rPr>
                <w:rStyle w:val="Hyperlink"/>
              </w:rPr>
              <w:t>Additional Material – Response to RFP Statement of Needs</w:t>
            </w:r>
            <w:r w:rsidR="007F1354">
              <w:rPr>
                <w:webHidden/>
              </w:rPr>
              <w:tab/>
            </w:r>
            <w:r w:rsidR="007F1354">
              <w:rPr>
                <w:webHidden/>
              </w:rPr>
              <w:fldChar w:fldCharType="begin"/>
            </w:r>
            <w:r w:rsidR="007F1354">
              <w:rPr>
                <w:webHidden/>
              </w:rPr>
              <w:instrText xml:space="preserve"> PAGEREF _Toc63851909 \h </w:instrText>
            </w:r>
            <w:r w:rsidR="007F1354">
              <w:rPr>
                <w:webHidden/>
              </w:rPr>
            </w:r>
            <w:r w:rsidR="007F1354">
              <w:rPr>
                <w:webHidden/>
              </w:rPr>
              <w:fldChar w:fldCharType="separate"/>
            </w:r>
            <w:r w:rsidR="007F1354">
              <w:rPr>
                <w:webHidden/>
              </w:rPr>
              <w:t>35</w:t>
            </w:r>
            <w:r w:rsidR="007F1354">
              <w:rPr>
                <w:webHidden/>
              </w:rPr>
              <w:fldChar w:fldCharType="end"/>
            </w:r>
          </w:hyperlink>
        </w:p>
        <w:p w14:paraId="1B41F401" w14:textId="24B80739" w:rsidR="0084287E" w:rsidRDefault="0084287E" w:rsidP="0084287E">
          <w:r>
            <w:rPr>
              <w:b/>
              <w:bCs/>
              <w:noProof/>
            </w:rPr>
            <w:fldChar w:fldCharType="end"/>
          </w:r>
        </w:p>
      </w:sdtContent>
    </w:sdt>
    <w:p w14:paraId="4C3A864E" w14:textId="77777777" w:rsidR="0084287E" w:rsidRDefault="0084287E" w:rsidP="0084287E"/>
    <w:p w14:paraId="7C3F4429" w14:textId="77777777" w:rsidR="0084287E" w:rsidRDefault="0084287E" w:rsidP="0084287E"/>
    <w:p w14:paraId="2226D354" w14:textId="77777777" w:rsidR="0084287E" w:rsidRDefault="0084287E" w:rsidP="0084287E"/>
    <w:p w14:paraId="46860FDD" w14:textId="77777777" w:rsidR="0084287E" w:rsidRDefault="0084287E" w:rsidP="0084287E">
      <w:pPr>
        <w:sectPr w:rsidR="0084287E" w:rsidSect="00DE2DD8">
          <w:headerReference w:type="default" r:id="rId13"/>
          <w:footerReference w:type="default" r:id="rId14"/>
          <w:pgSz w:w="12240" w:h="15840" w:code="1"/>
          <w:pgMar w:top="1440" w:right="1440" w:bottom="1440" w:left="1440" w:header="450" w:footer="720" w:gutter="0"/>
          <w:pgNumType w:fmt="lowerRoman" w:start="1"/>
          <w:cols w:space="720"/>
          <w:docGrid w:linePitch="360"/>
        </w:sectPr>
      </w:pPr>
    </w:p>
    <w:p w14:paraId="43DA1119" w14:textId="679C816A" w:rsidR="000730A7" w:rsidRDefault="00F85286" w:rsidP="0084287E">
      <w:pPr>
        <w:pStyle w:val="Heading1"/>
      </w:pPr>
      <w:bookmarkStart w:id="0" w:name="_Toc63851903"/>
      <w:r>
        <w:lastRenderedPageBreak/>
        <w:t>RFP</w:t>
      </w:r>
      <w:r w:rsidR="00271552">
        <w:t xml:space="preserve"> </w:t>
      </w:r>
      <w:r>
        <w:t>Cover</w:t>
      </w:r>
      <w:r w:rsidR="00271552">
        <w:t xml:space="preserve"> </w:t>
      </w:r>
      <w:r>
        <w:t>Sheet</w:t>
      </w:r>
      <w:r w:rsidR="00271552">
        <w:t xml:space="preserve"> </w:t>
      </w:r>
      <w:r>
        <w:t>and</w:t>
      </w:r>
      <w:r w:rsidR="00271552">
        <w:t xml:space="preserve"> </w:t>
      </w:r>
      <w:r>
        <w:t>Addenda</w:t>
      </w:r>
      <w:r w:rsidR="00271552">
        <w:t xml:space="preserve"> </w:t>
      </w:r>
      <w:r>
        <w:t>Acknowledgements</w:t>
      </w:r>
      <w:bookmarkEnd w:id="0"/>
    </w:p>
    <w:p w14:paraId="35D94708" w14:textId="08A3EA18" w:rsidR="00F85286" w:rsidRDefault="00A9357D" w:rsidP="00A9357D">
      <w:pPr>
        <w:pStyle w:val="BodyText"/>
      </w:pPr>
      <w:r>
        <w:t>On</w:t>
      </w:r>
      <w:r w:rsidR="00271552">
        <w:t xml:space="preserve"> </w:t>
      </w:r>
      <w:r>
        <w:t>the</w:t>
      </w:r>
      <w:r w:rsidR="00271552">
        <w:t xml:space="preserve"> </w:t>
      </w:r>
      <w:r w:rsidRPr="00A9357D">
        <w:t>following</w:t>
      </w:r>
      <w:r w:rsidR="00271552">
        <w:t xml:space="preserve"> </w:t>
      </w:r>
      <w:r>
        <w:t>pages,</w:t>
      </w:r>
      <w:r w:rsidR="00271552">
        <w:t xml:space="preserve"> </w:t>
      </w:r>
      <w:r>
        <w:t>Stealth</w:t>
      </w:r>
      <w:r w:rsidR="00271552">
        <w:t xml:space="preserve"> </w:t>
      </w:r>
      <w:r>
        <w:t>Solutions</w:t>
      </w:r>
      <w:r w:rsidR="00271552">
        <w:t xml:space="preserve"> </w:t>
      </w:r>
      <w:r>
        <w:t>includes</w:t>
      </w:r>
      <w:r w:rsidR="00271552">
        <w:t xml:space="preserve"> </w:t>
      </w:r>
      <w:r>
        <w:t>the</w:t>
      </w:r>
      <w:r w:rsidR="00271552">
        <w:t xml:space="preserve"> </w:t>
      </w:r>
      <w:r>
        <w:t>following:</w:t>
      </w:r>
    </w:p>
    <w:p w14:paraId="563E6B9A" w14:textId="6ABCB449" w:rsidR="00A9357D" w:rsidRPr="00A9357D" w:rsidRDefault="00A9357D" w:rsidP="00A9357D">
      <w:pPr>
        <w:pStyle w:val="Bullet3"/>
      </w:pPr>
      <w:r>
        <w:t>RFP</w:t>
      </w:r>
      <w:r w:rsidR="00271552">
        <w:t xml:space="preserve"> </w:t>
      </w:r>
      <w:r w:rsidRPr="00A9357D">
        <w:t>Cover</w:t>
      </w:r>
      <w:r w:rsidR="00271552">
        <w:t xml:space="preserve"> </w:t>
      </w:r>
      <w:r w:rsidRPr="00A9357D">
        <w:t>Sheet</w:t>
      </w:r>
      <w:r>
        <w:t>;</w:t>
      </w:r>
      <w:r w:rsidR="00271552">
        <w:t xml:space="preserve"> </w:t>
      </w:r>
      <w:r>
        <w:t>and</w:t>
      </w:r>
    </w:p>
    <w:p w14:paraId="34242A65" w14:textId="36D6A3E1" w:rsidR="00A9357D" w:rsidRPr="00A9357D" w:rsidRDefault="00A9357D" w:rsidP="00A9357D">
      <w:pPr>
        <w:pStyle w:val="Bullet3"/>
      </w:pPr>
      <w:r w:rsidRPr="00A9357D">
        <w:t>Addenda</w:t>
      </w:r>
      <w:r w:rsidR="00271552">
        <w:t xml:space="preserve"> </w:t>
      </w:r>
      <w:r w:rsidRPr="00A9357D">
        <w:t>1</w:t>
      </w:r>
      <w:r w:rsidR="00271552">
        <w:t xml:space="preserve"> </w:t>
      </w:r>
      <w:r w:rsidRPr="00A9357D">
        <w:t>Acknowledgement</w:t>
      </w:r>
      <w:r>
        <w:t>.</w:t>
      </w:r>
    </w:p>
    <w:p w14:paraId="023E66BC" w14:textId="77777777" w:rsidR="00A9357D" w:rsidRDefault="00A9357D" w:rsidP="00A9357D">
      <w:pPr>
        <w:pStyle w:val="Bullet1"/>
        <w:numPr>
          <w:ilvl w:val="0"/>
          <w:numId w:val="0"/>
        </w:numPr>
        <w:ind w:left="720" w:hanging="360"/>
      </w:pPr>
    </w:p>
    <w:p w14:paraId="7977CA72" w14:textId="77777777" w:rsidR="00A9357D" w:rsidRDefault="00A9357D" w:rsidP="00A9357D">
      <w:pPr>
        <w:pStyle w:val="Bullet1"/>
        <w:numPr>
          <w:ilvl w:val="0"/>
          <w:numId w:val="0"/>
        </w:numPr>
        <w:ind w:left="720" w:hanging="360"/>
      </w:pPr>
    </w:p>
    <w:p w14:paraId="4958B9B7" w14:textId="77777777" w:rsidR="008F02B3" w:rsidRDefault="008F02B3" w:rsidP="00A9357D">
      <w:pPr>
        <w:pStyle w:val="Bullet1"/>
        <w:numPr>
          <w:ilvl w:val="0"/>
          <w:numId w:val="0"/>
        </w:numPr>
        <w:ind w:left="720" w:hanging="360"/>
        <w:sectPr w:rsidR="008F02B3" w:rsidSect="007F1354">
          <w:footerReference w:type="default" r:id="rId15"/>
          <w:pgSz w:w="12240" w:h="15840" w:code="1"/>
          <w:pgMar w:top="1440" w:right="1440" w:bottom="1440" w:left="1440" w:header="450" w:footer="720" w:gutter="0"/>
          <w:pgNumType w:start="1"/>
          <w:cols w:space="720"/>
          <w:docGrid w:linePitch="360"/>
        </w:sectPr>
      </w:pPr>
    </w:p>
    <w:p w14:paraId="03CBA89C" w14:textId="5C029B9B" w:rsidR="00A9357D" w:rsidRDefault="00BA0F89" w:rsidP="008E44E7">
      <w:pPr>
        <w:pStyle w:val="Bullet1"/>
        <w:numPr>
          <w:ilvl w:val="0"/>
          <w:numId w:val="0"/>
        </w:numPr>
        <w:ind w:left="-180"/>
      </w:pPr>
      <w:r w:rsidRPr="00BA0F89">
        <w:rPr>
          <w:noProof/>
        </w:rPr>
        <w:lastRenderedPageBreak/>
        <w:drawing>
          <wp:inline distT="0" distB="0" distL="0" distR="0" wp14:anchorId="6B186851" wp14:editId="1832408B">
            <wp:extent cx="5736981" cy="7810851"/>
            <wp:effectExtent l="19050" t="19050" r="1651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9518" cy="7827920"/>
                    </a:xfrm>
                    <a:prstGeom prst="rect">
                      <a:avLst/>
                    </a:prstGeom>
                    <a:ln w="3175">
                      <a:solidFill>
                        <a:schemeClr val="tx1"/>
                      </a:solidFill>
                    </a:ln>
                  </pic:spPr>
                </pic:pic>
              </a:graphicData>
            </a:graphic>
          </wp:inline>
        </w:drawing>
      </w:r>
    </w:p>
    <w:p w14:paraId="12681E70" w14:textId="6C546B8E" w:rsidR="008F02B3" w:rsidRDefault="00CE1194" w:rsidP="008D7665">
      <w:pPr>
        <w:pStyle w:val="Bullet1"/>
        <w:numPr>
          <w:ilvl w:val="0"/>
          <w:numId w:val="0"/>
        </w:numPr>
        <w:ind w:hanging="90"/>
        <w:jc w:val="center"/>
      </w:pPr>
      <w:r>
        <w:rPr>
          <w:noProof/>
        </w:rPr>
        <w:lastRenderedPageBreak/>
        <w:drawing>
          <wp:inline distT="0" distB="0" distL="0" distR="0" wp14:anchorId="7DAF134E" wp14:editId="7AB0BBC2">
            <wp:extent cx="5508241" cy="7856220"/>
            <wp:effectExtent l="152400" t="152400" r="359410" b="35433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rotWithShape="1">
                    <a:blip r:embed="rId17" cstate="print">
                      <a:extLst>
                        <a:ext uri="{28A0092B-C50C-407E-A947-70E740481C1C}">
                          <a14:useLocalDpi xmlns:a14="http://schemas.microsoft.com/office/drawing/2010/main" val="0"/>
                        </a:ext>
                      </a:extLst>
                    </a:blip>
                    <a:srcRect b="3067"/>
                    <a:stretch/>
                  </pic:blipFill>
                  <pic:spPr bwMode="auto">
                    <a:xfrm>
                      <a:off x="0" y="0"/>
                      <a:ext cx="5529893" cy="788710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67730DA" w14:textId="7FA9127E" w:rsidR="008F02B3" w:rsidRDefault="00CE1194" w:rsidP="00BB06C3">
      <w:pPr>
        <w:pStyle w:val="Bullet1"/>
        <w:numPr>
          <w:ilvl w:val="0"/>
          <w:numId w:val="0"/>
        </w:numPr>
        <w:ind w:left="270" w:hanging="360"/>
      </w:pPr>
      <w:r>
        <w:rPr>
          <w:noProof/>
        </w:rPr>
        <w:lastRenderedPageBreak/>
        <w:drawing>
          <wp:inline distT="0" distB="0" distL="0" distR="0" wp14:anchorId="1A3F89CA" wp14:editId="65E084C1">
            <wp:extent cx="5802140" cy="7508688"/>
            <wp:effectExtent l="114300" t="101600" r="116205" b="13716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04699" cy="751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1377F5" w14:textId="77777777" w:rsidR="00EE5BBD" w:rsidRDefault="00EE5BBD" w:rsidP="00F85286">
      <w:pPr>
        <w:sectPr w:rsidR="00EE5BBD" w:rsidSect="009938DC">
          <w:pgSz w:w="12240" w:h="15840" w:code="1"/>
          <w:pgMar w:top="1440" w:right="1440" w:bottom="1440" w:left="1440" w:header="450" w:footer="720" w:gutter="0"/>
          <w:cols w:space="720"/>
          <w:docGrid w:linePitch="360"/>
        </w:sectPr>
      </w:pPr>
    </w:p>
    <w:p w14:paraId="0269B2D8" w14:textId="3DC705E2" w:rsidR="00F85286" w:rsidRDefault="00F85286" w:rsidP="00F85286">
      <w:pPr>
        <w:pStyle w:val="Heading1"/>
      </w:pPr>
      <w:bookmarkStart w:id="1" w:name="_Toc63851904"/>
      <w:r>
        <w:lastRenderedPageBreak/>
        <w:t>Cloud</w:t>
      </w:r>
      <w:r w:rsidR="00271552">
        <w:t xml:space="preserve"> </w:t>
      </w:r>
      <w:r>
        <w:t>Services</w:t>
      </w:r>
      <w:r w:rsidR="00271552">
        <w:t xml:space="preserve"> </w:t>
      </w:r>
      <w:r>
        <w:t>Terms</w:t>
      </w:r>
      <w:r w:rsidR="00271552">
        <w:t xml:space="preserve"> </w:t>
      </w:r>
      <w:r>
        <w:t>and</w:t>
      </w:r>
      <w:r w:rsidR="00271552">
        <w:t xml:space="preserve"> </w:t>
      </w:r>
      <w:r>
        <w:t>Conditions</w:t>
      </w:r>
      <w:bookmarkEnd w:id="1"/>
    </w:p>
    <w:p w14:paraId="38F800F8" w14:textId="05568F54" w:rsidR="00F85286" w:rsidRDefault="00F85286" w:rsidP="00F85286"/>
    <w:tbl>
      <w:tblPr>
        <w:tblStyle w:val="TableGrid"/>
        <w:tblW w:w="0" w:type="auto"/>
        <w:tblLook w:val="04A0" w:firstRow="1" w:lastRow="0" w:firstColumn="1" w:lastColumn="0" w:noHBand="0" w:noVBand="1"/>
      </w:tblPr>
      <w:tblGrid>
        <w:gridCol w:w="9350"/>
      </w:tblGrid>
      <w:tr w:rsidR="00F85286" w:rsidRPr="00033DEC" w14:paraId="426BE39A" w14:textId="77777777" w:rsidTr="1AC72C60">
        <w:trPr>
          <w:tblHeader/>
        </w:trPr>
        <w:tc>
          <w:tcPr>
            <w:tcW w:w="9350" w:type="dxa"/>
            <w:shd w:val="clear" w:color="auto" w:fill="DBE5F1" w:themeFill="accent1" w:themeFillTint="33"/>
          </w:tcPr>
          <w:p w14:paraId="218690C0" w14:textId="305DF95D" w:rsidR="00F85286" w:rsidRPr="00033DEC" w:rsidRDefault="00246BD3" w:rsidP="00DE2DD8">
            <w:pPr>
              <w:spacing w:before="80" w:after="80"/>
              <w:ind w:left="248" w:hanging="248"/>
              <w:rPr>
                <w:rFonts w:ascii="Arial Narrow" w:hAnsi="Arial Narrow"/>
                <w:sz w:val="20"/>
                <w:szCs w:val="20"/>
              </w:rPr>
            </w:pPr>
            <w:r w:rsidRPr="00246BD3">
              <w:rPr>
                <w:rFonts w:ascii="Arial Narrow" w:hAnsi="Arial Narrow"/>
                <w:sz w:val="20"/>
                <w:szCs w:val="20"/>
              </w:rPr>
              <w:t>2.</w:t>
            </w:r>
            <w:r w:rsidRPr="00246BD3">
              <w:rPr>
                <w:rFonts w:ascii="Arial Narrow" w:hAnsi="Arial Narrow"/>
                <w:sz w:val="20"/>
                <w:szCs w:val="20"/>
              </w:rPr>
              <w:tab/>
              <w:t>Obtain</w:t>
            </w:r>
            <w:r w:rsidR="00271552">
              <w:rPr>
                <w:rFonts w:ascii="Arial Narrow" w:hAnsi="Arial Narrow"/>
                <w:sz w:val="20"/>
                <w:szCs w:val="20"/>
              </w:rPr>
              <w:t xml:space="preserve"> </w:t>
            </w:r>
            <w:r w:rsidRPr="00246BD3">
              <w:rPr>
                <w:rFonts w:ascii="Arial Narrow" w:hAnsi="Arial Narrow"/>
                <w:sz w:val="20"/>
                <w:szCs w:val="20"/>
              </w:rPr>
              <w:t>Cloud</w:t>
            </w:r>
            <w:r w:rsidR="00271552">
              <w:rPr>
                <w:rFonts w:ascii="Arial Narrow" w:hAnsi="Arial Narrow"/>
                <w:sz w:val="20"/>
                <w:szCs w:val="20"/>
              </w:rPr>
              <w:t xml:space="preserve"> </w:t>
            </w:r>
            <w:r w:rsidRPr="00246BD3">
              <w:rPr>
                <w:rFonts w:ascii="Arial Narrow" w:hAnsi="Arial Narrow"/>
                <w:sz w:val="20"/>
                <w:szCs w:val="20"/>
              </w:rPr>
              <w:t>Services</w:t>
            </w:r>
            <w:r w:rsidR="00271552">
              <w:rPr>
                <w:rFonts w:ascii="Arial Narrow" w:hAnsi="Arial Narrow"/>
                <w:sz w:val="20"/>
                <w:szCs w:val="20"/>
              </w:rPr>
              <w:t xml:space="preserve"> </w:t>
            </w:r>
            <w:r w:rsidRPr="00246BD3">
              <w:rPr>
                <w:rFonts w:ascii="Arial Narrow" w:hAnsi="Arial Narrow"/>
                <w:sz w:val="20"/>
                <w:szCs w:val="20"/>
              </w:rPr>
              <w:t>Terms</w:t>
            </w:r>
            <w:r w:rsidR="00271552">
              <w:rPr>
                <w:rFonts w:ascii="Arial Narrow" w:hAnsi="Arial Narrow"/>
                <w:sz w:val="20"/>
                <w:szCs w:val="20"/>
              </w:rPr>
              <w:t xml:space="preserve"> </w:t>
            </w:r>
            <w:r w:rsidRPr="00246BD3">
              <w:rPr>
                <w:rFonts w:ascii="Arial Narrow" w:hAnsi="Arial Narrow"/>
                <w:sz w:val="20"/>
                <w:szCs w:val="20"/>
              </w:rPr>
              <w:t>and</w:t>
            </w:r>
            <w:r w:rsidR="00271552">
              <w:rPr>
                <w:rFonts w:ascii="Arial Narrow" w:hAnsi="Arial Narrow"/>
                <w:sz w:val="20"/>
                <w:szCs w:val="20"/>
              </w:rPr>
              <w:t xml:space="preserve"> </w:t>
            </w:r>
            <w:r w:rsidRPr="00246BD3">
              <w:rPr>
                <w:rFonts w:ascii="Arial Narrow" w:hAnsi="Arial Narrow"/>
                <w:sz w:val="20"/>
                <w:szCs w:val="20"/>
              </w:rPr>
              <w:t>Conditions</w:t>
            </w:r>
            <w:r w:rsidR="00271552">
              <w:rPr>
                <w:rFonts w:ascii="Arial Narrow" w:hAnsi="Arial Narrow"/>
                <w:sz w:val="20"/>
                <w:szCs w:val="20"/>
              </w:rPr>
              <w:t xml:space="preserve"> </w:t>
            </w:r>
            <w:r w:rsidRPr="00246BD3">
              <w:rPr>
                <w:rFonts w:ascii="Arial Narrow" w:hAnsi="Arial Narrow"/>
                <w:sz w:val="20"/>
                <w:szCs w:val="20"/>
              </w:rPr>
              <w:t>at</w:t>
            </w:r>
            <w:r w:rsidR="00271552">
              <w:rPr>
                <w:rFonts w:ascii="Arial Narrow" w:hAnsi="Arial Narrow"/>
                <w:sz w:val="20"/>
                <w:szCs w:val="20"/>
              </w:rPr>
              <w:t xml:space="preserve"> </w:t>
            </w:r>
            <w:r w:rsidRPr="00246BD3">
              <w:rPr>
                <w:rFonts w:ascii="Arial Narrow" w:hAnsi="Arial Narrow"/>
                <w:sz w:val="20"/>
                <w:szCs w:val="20"/>
              </w:rPr>
              <w:t>enterpriseservices@vita.virginia.gov</w:t>
            </w:r>
            <w:r w:rsidR="00271552">
              <w:rPr>
                <w:rFonts w:ascii="Arial Narrow" w:hAnsi="Arial Narrow"/>
                <w:sz w:val="20"/>
                <w:szCs w:val="20"/>
              </w:rPr>
              <w:t xml:space="preserve"> </w:t>
            </w:r>
            <w:r w:rsidRPr="00246BD3">
              <w:rPr>
                <w:rFonts w:ascii="Arial Narrow" w:hAnsi="Arial Narrow"/>
                <w:sz w:val="20"/>
                <w:szCs w:val="20"/>
              </w:rPr>
              <w:t>and</w:t>
            </w:r>
            <w:r w:rsidR="00271552">
              <w:rPr>
                <w:rFonts w:ascii="Arial Narrow" w:hAnsi="Arial Narrow"/>
                <w:sz w:val="20"/>
                <w:szCs w:val="20"/>
              </w:rPr>
              <w:t xml:space="preserve"> </w:t>
            </w:r>
            <w:r w:rsidRPr="00246BD3">
              <w:rPr>
                <w:rFonts w:ascii="Arial Narrow" w:hAnsi="Arial Narrow"/>
                <w:sz w:val="20"/>
                <w:szCs w:val="20"/>
              </w:rPr>
              <w:t>submit</w:t>
            </w:r>
            <w:r w:rsidR="00271552">
              <w:rPr>
                <w:rFonts w:ascii="Arial Narrow" w:hAnsi="Arial Narrow"/>
                <w:sz w:val="20"/>
                <w:szCs w:val="20"/>
              </w:rPr>
              <w:t xml:space="preserve"> </w:t>
            </w:r>
            <w:r w:rsidRPr="00246BD3">
              <w:rPr>
                <w:rFonts w:ascii="Arial Narrow" w:hAnsi="Arial Narrow"/>
                <w:sz w:val="20"/>
                <w:szCs w:val="20"/>
              </w:rPr>
              <w:t>any</w:t>
            </w:r>
            <w:r w:rsidR="00271552">
              <w:rPr>
                <w:rFonts w:ascii="Arial Narrow" w:hAnsi="Arial Narrow"/>
                <w:sz w:val="20"/>
                <w:szCs w:val="20"/>
              </w:rPr>
              <w:t xml:space="preserve"> </w:t>
            </w:r>
            <w:r w:rsidRPr="00246BD3">
              <w:rPr>
                <w:rFonts w:ascii="Arial Narrow" w:hAnsi="Arial Narrow"/>
                <w:sz w:val="20"/>
                <w:szCs w:val="20"/>
              </w:rPr>
              <w:t>redlines</w:t>
            </w:r>
            <w:r w:rsidR="00271552">
              <w:rPr>
                <w:rFonts w:ascii="Arial Narrow" w:hAnsi="Arial Narrow"/>
                <w:sz w:val="20"/>
                <w:szCs w:val="20"/>
              </w:rPr>
              <w:t xml:space="preserve"> </w:t>
            </w:r>
            <w:r w:rsidRPr="00246BD3">
              <w:rPr>
                <w:rFonts w:ascii="Arial Narrow" w:hAnsi="Arial Narrow"/>
                <w:sz w:val="20"/>
                <w:szCs w:val="20"/>
              </w:rPr>
              <w:t>in</w:t>
            </w:r>
            <w:r w:rsidR="00271552">
              <w:rPr>
                <w:rFonts w:ascii="Arial Narrow" w:hAnsi="Arial Narrow"/>
                <w:sz w:val="20"/>
                <w:szCs w:val="20"/>
              </w:rPr>
              <w:t xml:space="preserve"> </w:t>
            </w:r>
            <w:r w:rsidRPr="00246BD3">
              <w:rPr>
                <w:rFonts w:ascii="Arial Narrow" w:hAnsi="Arial Narrow"/>
                <w:sz w:val="20"/>
                <w:szCs w:val="20"/>
              </w:rPr>
              <w:t>the</w:t>
            </w:r>
            <w:r w:rsidR="00271552">
              <w:rPr>
                <w:rFonts w:ascii="Arial Narrow" w:hAnsi="Arial Narrow"/>
                <w:sz w:val="20"/>
                <w:szCs w:val="20"/>
              </w:rPr>
              <w:t xml:space="preserve"> </w:t>
            </w:r>
            <w:r w:rsidRPr="00246BD3">
              <w:rPr>
                <w:rFonts w:ascii="Arial Narrow" w:hAnsi="Arial Narrow"/>
                <w:sz w:val="20"/>
                <w:szCs w:val="20"/>
              </w:rPr>
              <w:t>document</w:t>
            </w:r>
            <w:r w:rsidR="00271552">
              <w:rPr>
                <w:rFonts w:ascii="Arial Narrow" w:hAnsi="Arial Narrow"/>
                <w:sz w:val="20"/>
                <w:szCs w:val="20"/>
              </w:rPr>
              <w:t xml:space="preserve"> </w:t>
            </w:r>
            <w:r w:rsidRPr="00246BD3">
              <w:rPr>
                <w:rFonts w:ascii="Arial Narrow" w:hAnsi="Arial Narrow"/>
                <w:sz w:val="20"/>
                <w:szCs w:val="20"/>
              </w:rPr>
              <w:t>with</w:t>
            </w:r>
            <w:r w:rsidR="00271552">
              <w:rPr>
                <w:rFonts w:ascii="Arial Narrow" w:hAnsi="Arial Narrow"/>
                <w:sz w:val="20"/>
                <w:szCs w:val="20"/>
              </w:rPr>
              <w:t xml:space="preserve"> </w:t>
            </w:r>
            <w:r w:rsidRPr="00246BD3">
              <w:rPr>
                <w:rFonts w:ascii="Arial Narrow" w:hAnsi="Arial Narrow"/>
                <w:sz w:val="20"/>
                <w:szCs w:val="20"/>
              </w:rPr>
              <w:t>proposal;</w:t>
            </w:r>
            <w:r w:rsidR="00271552">
              <w:rPr>
                <w:rFonts w:ascii="Arial Narrow" w:hAnsi="Arial Narrow"/>
                <w:sz w:val="20"/>
                <w:szCs w:val="20"/>
              </w:rPr>
              <w:t xml:space="preserve"> </w:t>
            </w:r>
            <w:r w:rsidRPr="00246BD3">
              <w:rPr>
                <w:rFonts w:ascii="Arial Narrow" w:hAnsi="Arial Narrow"/>
                <w:sz w:val="20"/>
                <w:szCs w:val="20"/>
              </w:rPr>
              <w:t>must</w:t>
            </w:r>
            <w:r w:rsidR="00271552">
              <w:rPr>
                <w:rFonts w:ascii="Arial Narrow" w:hAnsi="Arial Narrow"/>
                <w:sz w:val="20"/>
                <w:szCs w:val="20"/>
              </w:rPr>
              <w:t xml:space="preserve"> </w:t>
            </w:r>
            <w:r w:rsidRPr="00246BD3">
              <w:rPr>
                <w:rFonts w:ascii="Arial Narrow" w:hAnsi="Arial Narrow"/>
                <w:sz w:val="20"/>
                <w:szCs w:val="20"/>
              </w:rPr>
              <w:t>redline</w:t>
            </w:r>
            <w:r w:rsidR="00271552">
              <w:rPr>
                <w:rFonts w:ascii="Arial Narrow" w:hAnsi="Arial Narrow"/>
                <w:sz w:val="20"/>
                <w:szCs w:val="20"/>
              </w:rPr>
              <w:t xml:space="preserve"> </w:t>
            </w:r>
            <w:r w:rsidRPr="00246BD3">
              <w:rPr>
                <w:rFonts w:ascii="Arial Narrow" w:hAnsi="Arial Narrow"/>
                <w:sz w:val="20"/>
                <w:szCs w:val="20"/>
              </w:rPr>
              <w:t>the</w:t>
            </w:r>
            <w:r w:rsidR="00271552">
              <w:rPr>
                <w:rFonts w:ascii="Arial Narrow" w:hAnsi="Arial Narrow"/>
                <w:sz w:val="20"/>
                <w:szCs w:val="20"/>
              </w:rPr>
              <w:t xml:space="preserve"> </w:t>
            </w:r>
            <w:r w:rsidRPr="00246BD3">
              <w:rPr>
                <w:rFonts w:ascii="Arial Narrow" w:hAnsi="Arial Narrow"/>
                <w:sz w:val="20"/>
                <w:szCs w:val="20"/>
              </w:rPr>
              <w:t>actual</w:t>
            </w:r>
            <w:r w:rsidR="00271552">
              <w:rPr>
                <w:rFonts w:ascii="Arial Narrow" w:hAnsi="Arial Narrow"/>
                <w:sz w:val="20"/>
                <w:szCs w:val="20"/>
              </w:rPr>
              <w:t xml:space="preserve"> </w:t>
            </w:r>
            <w:r w:rsidRPr="00246BD3">
              <w:rPr>
                <w:rFonts w:ascii="Arial Narrow" w:hAnsi="Arial Narrow"/>
                <w:sz w:val="20"/>
                <w:szCs w:val="20"/>
              </w:rPr>
              <w:t>document</w:t>
            </w:r>
            <w:r w:rsidR="00271552">
              <w:rPr>
                <w:rFonts w:ascii="Arial Narrow" w:hAnsi="Arial Narrow"/>
                <w:sz w:val="20"/>
                <w:szCs w:val="20"/>
              </w:rPr>
              <w:t xml:space="preserve"> </w:t>
            </w:r>
            <w:r w:rsidRPr="00246BD3">
              <w:rPr>
                <w:rFonts w:ascii="Arial Narrow" w:hAnsi="Arial Narrow"/>
                <w:sz w:val="20"/>
                <w:szCs w:val="20"/>
              </w:rPr>
              <w:t>for</w:t>
            </w:r>
            <w:r w:rsidR="00271552">
              <w:rPr>
                <w:rFonts w:ascii="Arial Narrow" w:hAnsi="Arial Narrow"/>
                <w:sz w:val="20"/>
                <w:szCs w:val="20"/>
              </w:rPr>
              <w:t xml:space="preserve"> </w:t>
            </w:r>
            <w:r w:rsidRPr="00246BD3">
              <w:rPr>
                <w:rFonts w:ascii="Arial Narrow" w:hAnsi="Arial Narrow"/>
                <w:sz w:val="20"/>
                <w:szCs w:val="20"/>
              </w:rPr>
              <w:t>context</w:t>
            </w:r>
            <w:r w:rsidR="00271552">
              <w:rPr>
                <w:rFonts w:ascii="Arial Narrow" w:hAnsi="Arial Narrow"/>
                <w:sz w:val="20"/>
                <w:szCs w:val="20"/>
              </w:rPr>
              <w:t xml:space="preserve"> </w:t>
            </w:r>
            <w:r w:rsidRPr="00246BD3">
              <w:rPr>
                <w:rFonts w:ascii="Arial Narrow" w:hAnsi="Arial Narrow"/>
                <w:sz w:val="20"/>
                <w:szCs w:val="20"/>
              </w:rPr>
              <w:t>review</w:t>
            </w:r>
            <w:r w:rsidR="00271552">
              <w:rPr>
                <w:rFonts w:ascii="Arial Narrow" w:hAnsi="Arial Narrow"/>
                <w:sz w:val="20"/>
                <w:szCs w:val="20"/>
              </w:rPr>
              <w:t xml:space="preserve"> </w:t>
            </w:r>
            <w:r w:rsidRPr="00246BD3">
              <w:rPr>
                <w:rFonts w:ascii="Arial Narrow" w:hAnsi="Arial Narrow"/>
                <w:sz w:val="20"/>
                <w:szCs w:val="20"/>
              </w:rPr>
              <w:t>by</w:t>
            </w:r>
            <w:r w:rsidR="00271552">
              <w:rPr>
                <w:rFonts w:ascii="Arial Narrow" w:hAnsi="Arial Narrow"/>
                <w:sz w:val="20"/>
                <w:szCs w:val="20"/>
              </w:rPr>
              <w:t xml:space="preserve"> </w:t>
            </w:r>
            <w:r w:rsidRPr="00246BD3">
              <w:rPr>
                <w:rFonts w:ascii="Arial Narrow" w:hAnsi="Arial Narrow"/>
                <w:sz w:val="20"/>
                <w:szCs w:val="20"/>
              </w:rPr>
              <w:t>VITA</w:t>
            </w:r>
            <w:r w:rsidR="00271552">
              <w:rPr>
                <w:rFonts w:ascii="Arial Narrow" w:hAnsi="Arial Narrow"/>
                <w:sz w:val="20"/>
                <w:szCs w:val="20"/>
              </w:rPr>
              <w:t xml:space="preserve"> </w:t>
            </w:r>
            <w:r w:rsidRPr="00246BD3">
              <w:rPr>
                <w:rFonts w:ascii="Arial Narrow" w:hAnsi="Arial Narrow"/>
                <w:sz w:val="20"/>
                <w:szCs w:val="20"/>
              </w:rPr>
              <w:t>SCM</w:t>
            </w:r>
            <w:r w:rsidR="00271552">
              <w:rPr>
                <w:rFonts w:ascii="Arial Narrow" w:hAnsi="Arial Narrow"/>
                <w:sz w:val="20"/>
                <w:szCs w:val="20"/>
              </w:rPr>
              <w:t xml:space="preserve"> </w:t>
            </w:r>
            <w:r w:rsidRPr="00246BD3">
              <w:rPr>
                <w:rFonts w:ascii="Arial Narrow" w:hAnsi="Arial Narrow"/>
                <w:sz w:val="20"/>
                <w:szCs w:val="20"/>
              </w:rPr>
              <w:t>and</w:t>
            </w:r>
            <w:r w:rsidR="00271552">
              <w:rPr>
                <w:rFonts w:ascii="Arial Narrow" w:hAnsi="Arial Narrow"/>
                <w:sz w:val="20"/>
                <w:szCs w:val="20"/>
              </w:rPr>
              <w:t xml:space="preserve"> </w:t>
            </w:r>
            <w:r w:rsidRPr="00246BD3">
              <w:rPr>
                <w:rFonts w:ascii="Arial Narrow" w:hAnsi="Arial Narrow"/>
                <w:sz w:val="20"/>
                <w:szCs w:val="20"/>
              </w:rPr>
              <w:t>Director,</w:t>
            </w:r>
            <w:r w:rsidR="00271552">
              <w:rPr>
                <w:rFonts w:ascii="Arial Narrow" w:hAnsi="Arial Narrow"/>
                <w:sz w:val="20"/>
                <w:szCs w:val="20"/>
              </w:rPr>
              <w:t xml:space="preserve"> </w:t>
            </w:r>
            <w:r w:rsidRPr="00246BD3">
              <w:rPr>
                <w:rFonts w:ascii="Arial Narrow" w:hAnsi="Arial Narrow"/>
                <w:sz w:val="20"/>
                <w:szCs w:val="20"/>
              </w:rPr>
              <w:t>ECOS</w:t>
            </w:r>
            <w:r>
              <w:rPr>
                <w:rFonts w:ascii="Arial Narrow" w:hAnsi="Arial Narrow"/>
                <w:sz w:val="20"/>
                <w:szCs w:val="20"/>
              </w:rPr>
              <w:t>.</w:t>
            </w:r>
          </w:p>
        </w:tc>
      </w:tr>
      <w:tr w:rsidR="00F85286" w:rsidRPr="00033DEC" w14:paraId="09B20EF1" w14:textId="77777777" w:rsidTr="1AC72C60">
        <w:trPr>
          <w:trHeight w:val="562"/>
        </w:trPr>
        <w:tc>
          <w:tcPr>
            <w:tcW w:w="9350" w:type="dxa"/>
          </w:tcPr>
          <w:p w14:paraId="6276FAC6" w14:textId="3F7D49F0" w:rsidR="10F95997" w:rsidRDefault="10F95997" w:rsidP="1AC72C60">
            <w:pPr>
              <w:pStyle w:val="BodyText"/>
            </w:pPr>
            <w:r>
              <w:t>Stealth</w:t>
            </w:r>
            <w:r w:rsidR="00271552">
              <w:t xml:space="preserve"> </w:t>
            </w:r>
            <w:r w:rsidR="002D27EB">
              <w:t>Solutions</w:t>
            </w:r>
            <w:r w:rsidR="00271552">
              <w:t xml:space="preserve"> </w:t>
            </w:r>
            <w:r w:rsidR="002D27EB">
              <w:t>includes</w:t>
            </w:r>
            <w:r w:rsidR="00271552">
              <w:t xml:space="preserve"> </w:t>
            </w:r>
            <w:r w:rsidR="002D27EB">
              <w:t>a</w:t>
            </w:r>
            <w:r w:rsidR="00271552">
              <w:t xml:space="preserve"> </w:t>
            </w:r>
            <w:r w:rsidR="002D27EB">
              <w:t>redlined</w:t>
            </w:r>
            <w:r w:rsidR="00271552">
              <w:t xml:space="preserve"> </w:t>
            </w:r>
            <w:r w:rsidR="002D27EB">
              <w:t>version</w:t>
            </w:r>
            <w:r w:rsidR="00271552">
              <w:t xml:space="preserve"> </w:t>
            </w:r>
            <w:r w:rsidR="002D27EB">
              <w:t>of</w:t>
            </w:r>
            <w:r w:rsidR="00271552">
              <w:t xml:space="preserve"> </w:t>
            </w:r>
            <w:r w:rsidR="002D27EB">
              <w:t>the</w:t>
            </w:r>
            <w:r w:rsidR="00271552">
              <w:t xml:space="preserve"> </w:t>
            </w:r>
            <w:r w:rsidR="002D27EB">
              <w:t>Cloud</w:t>
            </w:r>
            <w:r w:rsidR="00271552">
              <w:t xml:space="preserve"> </w:t>
            </w:r>
            <w:r w:rsidR="002D27EB">
              <w:t>Services</w:t>
            </w:r>
            <w:r w:rsidR="00271552">
              <w:t xml:space="preserve"> </w:t>
            </w:r>
            <w:r w:rsidR="002D27EB">
              <w:t>Terms</w:t>
            </w:r>
            <w:r w:rsidR="00271552">
              <w:t xml:space="preserve"> </w:t>
            </w:r>
            <w:r w:rsidR="002D27EB">
              <w:t>and</w:t>
            </w:r>
            <w:r w:rsidR="00271552">
              <w:t xml:space="preserve"> </w:t>
            </w:r>
            <w:r w:rsidR="002D27EB">
              <w:t>Conditions</w:t>
            </w:r>
            <w:r w:rsidR="00271552">
              <w:t xml:space="preserve"> </w:t>
            </w:r>
            <w:r w:rsidR="002D27EB">
              <w:t>embedded</w:t>
            </w:r>
            <w:r w:rsidR="00271552">
              <w:t xml:space="preserve"> </w:t>
            </w:r>
            <w:r w:rsidR="002D27EB">
              <w:t>below.</w:t>
            </w:r>
          </w:p>
          <w:p w14:paraId="73531C55" w14:textId="77777777" w:rsidR="002D27EB" w:rsidRDefault="002D27EB" w:rsidP="004A7C35">
            <w:pPr>
              <w:pStyle w:val="BodyText"/>
              <w:rPr>
                <w:color w:val="FF0000"/>
              </w:rPr>
            </w:pPr>
          </w:p>
          <w:bookmarkStart w:id="2" w:name="_MON_1674466133"/>
          <w:bookmarkEnd w:id="2"/>
          <w:bookmarkStart w:id="3" w:name="_MON_1674461701"/>
          <w:bookmarkEnd w:id="3"/>
          <w:p w14:paraId="7339C11B" w14:textId="6D6C4BB3" w:rsidR="004A7C35" w:rsidRPr="00033DEC" w:rsidRDefault="00A31F82" w:rsidP="004A7C35">
            <w:pPr>
              <w:pStyle w:val="BodyText"/>
            </w:pPr>
            <w:r>
              <w:rPr>
                <w:noProof/>
              </w:rPr>
              <w:object w:dxaOrig="1520" w:dyaOrig="960" w14:anchorId="5C56B9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6.05pt;height:48.4pt;mso-width-percent:0;mso-height-percent:0;mso-width-percent:0;mso-height-percent:0" o:ole="">
                  <v:imagedata r:id="rId19" o:title=""/>
                </v:shape>
                <o:OLEObject Type="Embed" ProgID="Word.Document.12" ShapeID="_x0000_i1025" DrawAspect="Icon" ObjectID="_1727063204" r:id="rId20">
                  <o:FieldCodes>\s</o:FieldCodes>
                </o:OLEObject>
              </w:object>
            </w:r>
          </w:p>
        </w:tc>
      </w:tr>
    </w:tbl>
    <w:p w14:paraId="1D49EC7C" w14:textId="11EDFF8C" w:rsidR="00F85286" w:rsidRDefault="00F85286" w:rsidP="00F85286"/>
    <w:p w14:paraId="727155FA" w14:textId="784C6ED9" w:rsidR="00EE5BBD" w:rsidRDefault="00EE5BBD" w:rsidP="00F85286"/>
    <w:p w14:paraId="1B630202" w14:textId="77777777" w:rsidR="00EE5BBD" w:rsidRDefault="00EE5BBD" w:rsidP="00F85286">
      <w:pPr>
        <w:sectPr w:rsidR="00EE5BBD" w:rsidSect="009938DC">
          <w:footerReference w:type="default" r:id="rId21"/>
          <w:pgSz w:w="12240" w:h="15840" w:code="1"/>
          <w:pgMar w:top="1440" w:right="1440" w:bottom="1440" w:left="1440" w:header="450" w:footer="720" w:gutter="0"/>
          <w:cols w:space="720"/>
          <w:docGrid w:linePitch="360"/>
        </w:sectPr>
      </w:pPr>
    </w:p>
    <w:p w14:paraId="3D9A859D" w14:textId="68A2756F" w:rsidR="00F85286" w:rsidRDefault="00F85286" w:rsidP="18DFEB40">
      <w:pPr>
        <w:pStyle w:val="Heading1"/>
      </w:pPr>
      <w:bookmarkStart w:id="4" w:name="_Toc63851905"/>
      <w:r>
        <w:lastRenderedPageBreak/>
        <w:t>ECOS</w:t>
      </w:r>
      <w:r w:rsidR="00271552">
        <w:t xml:space="preserve"> </w:t>
      </w:r>
      <w:r>
        <w:t>Assessment</w:t>
      </w:r>
      <w:r w:rsidR="00271552">
        <w:t xml:space="preserve"> </w:t>
      </w:r>
      <w:r>
        <w:t>Forms</w:t>
      </w:r>
      <w:r w:rsidR="00271552">
        <w:t xml:space="preserve"> </w:t>
      </w:r>
      <w:r>
        <w:t>I-003</w:t>
      </w:r>
      <w:bookmarkEnd w:id="4"/>
    </w:p>
    <w:p w14:paraId="380201FA" w14:textId="5F48A2A0" w:rsidR="00F85286" w:rsidRDefault="00F85286" w:rsidP="00F85286"/>
    <w:tbl>
      <w:tblPr>
        <w:tblStyle w:val="TableGrid"/>
        <w:tblW w:w="0" w:type="auto"/>
        <w:tblLook w:val="04A0" w:firstRow="1" w:lastRow="0" w:firstColumn="1" w:lastColumn="0" w:noHBand="0" w:noVBand="1"/>
      </w:tblPr>
      <w:tblGrid>
        <w:gridCol w:w="9350"/>
      </w:tblGrid>
      <w:tr w:rsidR="00F85286" w:rsidRPr="00033DEC" w14:paraId="3B85E526" w14:textId="77777777" w:rsidTr="5BC91582">
        <w:trPr>
          <w:tblHeader/>
        </w:trPr>
        <w:tc>
          <w:tcPr>
            <w:tcW w:w="9350" w:type="dxa"/>
            <w:shd w:val="clear" w:color="auto" w:fill="DBE5F1" w:themeFill="accent1" w:themeFillTint="33"/>
          </w:tcPr>
          <w:p w14:paraId="0EF3D6D8" w14:textId="585BFD4F" w:rsidR="00F85286" w:rsidRPr="00033DEC" w:rsidRDefault="00246BD3" w:rsidP="00DE2DD8">
            <w:pPr>
              <w:spacing w:before="80" w:after="80"/>
              <w:ind w:left="248" w:hanging="248"/>
              <w:rPr>
                <w:rFonts w:ascii="Arial Narrow" w:hAnsi="Arial Narrow"/>
                <w:sz w:val="20"/>
                <w:szCs w:val="20"/>
              </w:rPr>
            </w:pPr>
            <w:r w:rsidRPr="00246BD3">
              <w:rPr>
                <w:rFonts w:ascii="Arial Narrow" w:hAnsi="Arial Narrow"/>
                <w:sz w:val="20"/>
                <w:szCs w:val="20"/>
              </w:rPr>
              <w:t>3.</w:t>
            </w:r>
            <w:r w:rsidRPr="00246BD3">
              <w:rPr>
                <w:rFonts w:ascii="Arial Narrow" w:hAnsi="Arial Narrow"/>
                <w:sz w:val="20"/>
                <w:szCs w:val="20"/>
              </w:rPr>
              <w:tab/>
              <w:t>Obtain</w:t>
            </w:r>
            <w:r w:rsidR="00271552">
              <w:rPr>
                <w:rFonts w:ascii="Arial Narrow" w:hAnsi="Arial Narrow"/>
                <w:sz w:val="20"/>
                <w:szCs w:val="20"/>
              </w:rPr>
              <w:t xml:space="preserve"> </w:t>
            </w:r>
            <w:r w:rsidRPr="00246BD3">
              <w:rPr>
                <w:rFonts w:ascii="Arial Narrow" w:hAnsi="Arial Narrow"/>
                <w:sz w:val="20"/>
                <w:szCs w:val="20"/>
              </w:rPr>
              <w:t>ECOS</w:t>
            </w:r>
            <w:r w:rsidR="00271552">
              <w:rPr>
                <w:rFonts w:ascii="Arial Narrow" w:hAnsi="Arial Narrow"/>
                <w:sz w:val="20"/>
                <w:szCs w:val="20"/>
              </w:rPr>
              <w:t xml:space="preserve"> </w:t>
            </w:r>
            <w:r w:rsidRPr="00246BD3">
              <w:rPr>
                <w:rFonts w:ascii="Arial Narrow" w:hAnsi="Arial Narrow"/>
                <w:sz w:val="20"/>
                <w:szCs w:val="20"/>
              </w:rPr>
              <w:t>Assessment</w:t>
            </w:r>
            <w:r w:rsidR="00271552">
              <w:rPr>
                <w:rFonts w:ascii="Arial Narrow" w:hAnsi="Arial Narrow"/>
                <w:sz w:val="20"/>
                <w:szCs w:val="20"/>
              </w:rPr>
              <w:t xml:space="preserve"> </w:t>
            </w:r>
            <w:r w:rsidRPr="00246BD3">
              <w:rPr>
                <w:rFonts w:ascii="Arial Narrow" w:hAnsi="Arial Narrow"/>
                <w:sz w:val="20"/>
                <w:szCs w:val="20"/>
              </w:rPr>
              <w:t>Forms</w:t>
            </w:r>
            <w:r w:rsidR="00271552">
              <w:rPr>
                <w:rFonts w:ascii="Arial Narrow" w:hAnsi="Arial Narrow"/>
                <w:sz w:val="20"/>
                <w:szCs w:val="20"/>
              </w:rPr>
              <w:t xml:space="preserve"> </w:t>
            </w:r>
            <w:r w:rsidRPr="00246BD3">
              <w:rPr>
                <w:rFonts w:ascii="Arial Narrow" w:hAnsi="Arial Narrow"/>
                <w:sz w:val="20"/>
                <w:szCs w:val="20"/>
              </w:rPr>
              <w:t>I-003</w:t>
            </w:r>
            <w:r w:rsidR="00271552">
              <w:rPr>
                <w:rFonts w:ascii="Arial Narrow" w:hAnsi="Arial Narrow"/>
                <w:sz w:val="20"/>
                <w:szCs w:val="20"/>
              </w:rPr>
              <w:t xml:space="preserve"> </w:t>
            </w:r>
            <w:r w:rsidRPr="00246BD3">
              <w:rPr>
                <w:rFonts w:ascii="Arial Narrow" w:hAnsi="Arial Narrow"/>
                <w:sz w:val="20"/>
                <w:szCs w:val="20"/>
              </w:rPr>
              <w:t>at</w:t>
            </w:r>
            <w:r w:rsidR="00271552">
              <w:rPr>
                <w:rFonts w:ascii="Arial Narrow" w:hAnsi="Arial Narrow"/>
                <w:sz w:val="20"/>
                <w:szCs w:val="20"/>
              </w:rPr>
              <w:t xml:space="preserve"> </w:t>
            </w:r>
            <w:r w:rsidRPr="00246BD3">
              <w:rPr>
                <w:rFonts w:ascii="Arial Narrow" w:hAnsi="Arial Narrow"/>
                <w:sz w:val="20"/>
                <w:szCs w:val="20"/>
              </w:rPr>
              <w:t>https://vccc.service-now.com/vita</w:t>
            </w:r>
            <w:r w:rsidR="00271552">
              <w:rPr>
                <w:rFonts w:ascii="Arial Narrow" w:hAnsi="Arial Narrow"/>
                <w:sz w:val="20"/>
                <w:szCs w:val="20"/>
              </w:rPr>
              <w:t xml:space="preserve"> </w:t>
            </w:r>
            <w:r w:rsidRPr="00246BD3">
              <w:rPr>
                <w:rFonts w:ascii="Arial Narrow" w:hAnsi="Arial Narrow"/>
                <w:sz w:val="20"/>
                <w:szCs w:val="20"/>
              </w:rPr>
              <w:t>Submit</w:t>
            </w:r>
            <w:r w:rsidR="00271552">
              <w:rPr>
                <w:rFonts w:ascii="Arial Narrow" w:hAnsi="Arial Narrow"/>
                <w:sz w:val="20"/>
                <w:szCs w:val="20"/>
              </w:rPr>
              <w:t xml:space="preserve"> </w:t>
            </w:r>
            <w:r w:rsidRPr="00246BD3">
              <w:rPr>
                <w:rFonts w:ascii="Arial Narrow" w:hAnsi="Arial Narrow"/>
                <w:sz w:val="20"/>
                <w:szCs w:val="20"/>
              </w:rPr>
              <w:t>complete</w:t>
            </w:r>
            <w:r w:rsidR="00271552">
              <w:rPr>
                <w:rFonts w:ascii="Arial Narrow" w:hAnsi="Arial Narrow"/>
                <w:sz w:val="20"/>
                <w:szCs w:val="20"/>
              </w:rPr>
              <w:t xml:space="preserve"> </w:t>
            </w:r>
            <w:r w:rsidRPr="00246BD3">
              <w:rPr>
                <w:rFonts w:ascii="Arial Narrow" w:hAnsi="Arial Narrow"/>
                <w:sz w:val="20"/>
                <w:szCs w:val="20"/>
              </w:rPr>
              <w:t>and</w:t>
            </w:r>
            <w:r w:rsidR="00271552">
              <w:rPr>
                <w:rFonts w:ascii="Arial Narrow" w:hAnsi="Arial Narrow"/>
                <w:sz w:val="20"/>
                <w:szCs w:val="20"/>
              </w:rPr>
              <w:t xml:space="preserve"> </w:t>
            </w:r>
            <w:r w:rsidRPr="00246BD3">
              <w:rPr>
                <w:rFonts w:ascii="Arial Narrow" w:hAnsi="Arial Narrow"/>
                <w:sz w:val="20"/>
                <w:szCs w:val="20"/>
              </w:rPr>
              <w:t>accurate</w:t>
            </w:r>
            <w:r w:rsidR="00271552">
              <w:rPr>
                <w:rFonts w:ascii="Arial Narrow" w:hAnsi="Arial Narrow"/>
                <w:sz w:val="20"/>
                <w:szCs w:val="20"/>
              </w:rPr>
              <w:t xml:space="preserve"> </w:t>
            </w:r>
            <w:r w:rsidRPr="00246BD3">
              <w:rPr>
                <w:rFonts w:ascii="Arial Narrow" w:hAnsi="Arial Narrow"/>
                <w:sz w:val="20"/>
                <w:szCs w:val="20"/>
              </w:rPr>
              <w:t>responses</w:t>
            </w:r>
            <w:r w:rsidR="00271552">
              <w:rPr>
                <w:rFonts w:ascii="Arial Narrow" w:hAnsi="Arial Narrow"/>
                <w:sz w:val="20"/>
                <w:szCs w:val="20"/>
              </w:rPr>
              <w:t xml:space="preserve"> </w:t>
            </w:r>
            <w:r w:rsidRPr="00246BD3">
              <w:rPr>
                <w:rFonts w:ascii="Arial Narrow" w:hAnsi="Arial Narrow"/>
                <w:sz w:val="20"/>
                <w:szCs w:val="20"/>
              </w:rPr>
              <w:t>with</w:t>
            </w:r>
            <w:r w:rsidR="00271552">
              <w:rPr>
                <w:rFonts w:ascii="Arial Narrow" w:hAnsi="Arial Narrow"/>
                <w:sz w:val="20"/>
                <w:szCs w:val="20"/>
              </w:rPr>
              <w:t xml:space="preserve"> </w:t>
            </w:r>
            <w:r w:rsidRPr="00246BD3">
              <w:rPr>
                <w:rFonts w:ascii="Arial Narrow" w:hAnsi="Arial Narrow"/>
                <w:sz w:val="20"/>
                <w:szCs w:val="20"/>
              </w:rPr>
              <w:t>proposal;</w:t>
            </w:r>
            <w:r w:rsidR="00271552">
              <w:rPr>
                <w:rFonts w:ascii="Arial Narrow" w:hAnsi="Arial Narrow"/>
                <w:sz w:val="20"/>
                <w:szCs w:val="20"/>
              </w:rPr>
              <w:t xml:space="preserve"> </w:t>
            </w:r>
            <w:r w:rsidRPr="00246BD3">
              <w:rPr>
                <w:rFonts w:ascii="Arial Narrow" w:hAnsi="Arial Narrow"/>
                <w:sz w:val="20"/>
                <w:szCs w:val="20"/>
              </w:rPr>
              <w:t>notify</w:t>
            </w:r>
            <w:r w:rsidR="00271552">
              <w:rPr>
                <w:rFonts w:ascii="Arial Narrow" w:hAnsi="Arial Narrow"/>
                <w:sz w:val="20"/>
                <w:szCs w:val="20"/>
              </w:rPr>
              <w:t xml:space="preserve"> </w:t>
            </w:r>
            <w:r w:rsidRPr="00246BD3">
              <w:rPr>
                <w:rFonts w:ascii="Arial Narrow" w:hAnsi="Arial Narrow"/>
                <w:sz w:val="20"/>
                <w:szCs w:val="20"/>
              </w:rPr>
              <w:t>agency</w:t>
            </w:r>
            <w:r w:rsidR="00271552">
              <w:rPr>
                <w:rFonts w:ascii="Arial Narrow" w:hAnsi="Arial Narrow"/>
                <w:sz w:val="20"/>
                <w:szCs w:val="20"/>
              </w:rPr>
              <w:t xml:space="preserve"> </w:t>
            </w:r>
            <w:r w:rsidRPr="00246BD3">
              <w:rPr>
                <w:rFonts w:ascii="Arial Narrow" w:hAnsi="Arial Narrow"/>
                <w:sz w:val="20"/>
                <w:szCs w:val="20"/>
              </w:rPr>
              <w:t>of</w:t>
            </w:r>
            <w:r w:rsidR="00271552">
              <w:rPr>
                <w:rFonts w:ascii="Arial Narrow" w:hAnsi="Arial Narrow"/>
                <w:sz w:val="20"/>
                <w:szCs w:val="20"/>
              </w:rPr>
              <w:t xml:space="preserve"> </w:t>
            </w:r>
            <w:r w:rsidRPr="00246BD3">
              <w:rPr>
                <w:rFonts w:ascii="Arial Narrow" w:hAnsi="Arial Narrow"/>
                <w:sz w:val="20"/>
                <w:szCs w:val="20"/>
              </w:rPr>
              <w:t>any</w:t>
            </w:r>
            <w:r w:rsidR="00271552">
              <w:rPr>
                <w:rFonts w:ascii="Arial Narrow" w:hAnsi="Arial Narrow"/>
                <w:sz w:val="20"/>
                <w:szCs w:val="20"/>
              </w:rPr>
              <w:t xml:space="preserve"> </w:t>
            </w:r>
            <w:r w:rsidRPr="00246BD3">
              <w:rPr>
                <w:rFonts w:ascii="Arial Narrow" w:hAnsi="Arial Narrow"/>
                <w:sz w:val="20"/>
                <w:szCs w:val="20"/>
              </w:rPr>
              <w:t>proprietary</w:t>
            </w:r>
            <w:r w:rsidR="00271552">
              <w:rPr>
                <w:rFonts w:ascii="Arial Narrow" w:hAnsi="Arial Narrow"/>
                <w:sz w:val="20"/>
                <w:szCs w:val="20"/>
              </w:rPr>
              <w:t xml:space="preserve"> </w:t>
            </w:r>
            <w:r w:rsidRPr="00246BD3">
              <w:rPr>
                <w:rFonts w:ascii="Arial Narrow" w:hAnsi="Arial Narrow"/>
                <w:sz w:val="20"/>
                <w:szCs w:val="20"/>
              </w:rPr>
              <w:t>responses;(this</w:t>
            </w:r>
            <w:r w:rsidR="00271552">
              <w:rPr>
                <w:rFonts w:ascii="Arial Narrow" w:hAnsi="Arial Narrow"/>
                <w:sz w:val="20"/>
                <w:szCs w:val="20"/>
              </w:rPr>
              <w:t xml:space="preserve"> </w:t>
            </w:r>
            <w:r w:rsidRPr="00246BD3">
              <w:rPr>
                <w:rFonts w:ascii="Arial Narrow" w:hAnsi="Arial Narrow"/>
                <w:sz w:val="20"/>
                <w:szCs w:val="20"/>
              </w:rPr>
              <w:t>is</w:t>
            </w:r>
            <w:r w:rsidR="00271552">
              <w:rPr>
                <w:rFonts w:ascii="Arial Narrow" w:hAnsi="Arial Narrow"/>
                <w:sz w:val="20"/>
                <w:szCs w:val="20"/>
              </w:rPr>
              <w:t xml:space="preserve"> </w:t>
            </w:r>
            <w:r w:rsidRPr="00246BD3">
              <w:rPr>
                <w:rFonts w:ascii="Arial Narrow" w:hAnsi="Arial Narrow"/>
                <w:sz w:val="20"/>
                <w:szCs w:val="20"/>
              </w:rPr>
              <w:t>not</w:t>
            </w:r>
            <w:r w:rsidR="00271552">
              <w:rPr>
                <w:rFonts w:ascii="Arial Narrow" w:hAnsi="Arial Narrow"/>
                <w:sz w:val="20"/>
                <w:szCs w:val="20"/>
              </w:rPr>
              <w:t xml:space="preserve"> </w:t>
            </w:r>
            <w:r w:rsidRPr="00246BD3">
              <w:rPr>
                <w:rFonts w:ascii="Arial Narrow" w:hAnsi="Arial Narrow"/>
                <w:sz w:val="20"/>
                <w:szCs w:val="20"/>
              </w:rPr>
              <w:t>evaluated)</w:t>
            </w:r>
          </w:p>
        </w:tc>
      </w:tr>
      <w:tr w:rsidR="00F85286" w:rsidRPr="00033DEC" w14:paraId="0A4B86B3" w14:textId="77777777" w:rsidTr="5BC91582">
        <w:trPr>
          <w:trHeight w:val="562"/>
        </w:trPr>
        <w:tc>
          <w:tcPr>
            <w:tcW w:w="9350" w:type="dxa"/>
          </w:tcPr>
          <w:p w14:paraId="1AB4C3FD" w14:textId="57C7871D" w:rsidR="00F85286" w:rsidRDefault="13644B86" w:rsidP="00DE2DD8">
            <w:pPr>
              <w:pStyle w:val="BodyText"/>
            </w:pPr>
            <w:r>
              <w:t>Stealth</w:t>
            </w:r>
            <w:r w:rsidR="00271552">
              <w:t xml:space="preserve"> </w:t>
            </w:r>
            <w:r>
              <w:t>has</w:t>
            </w:r>
            <w:r w:rsidR="00271552">
              <w:t xml:space="preserve"> </w:t>
            </w:r>
            <w:r w:rsidR="70634B24">
              <w:t>embedded</w:t>
            </w:r>
            <w:r w:rsidR="00271552">
              <w:t xml:space="preserve"> </w:t>
            </w:r>
            <w:r>
              <w:t>an</w:t>
            </w:r>
            <w:r w:rsidR="00271552">
              <w:t xml:space="preserve"> </w:t>
            </w:r>
            <w:r>
              <w:t>ECOS</w:t>
            </w:r>
            <w:r w:rsidR="00271552">
              <w:t xml:space="preserve"> </w:t>
            </w:r>
            <w:r>
              <w:t>Assessment</w:t>
            </w:r>
            <w:r w:rsidR="00271552">
              <w:t xml:space="preserve"> </w:t>
            </w:r>
            <w:r>
              <w:t>Form</w:t>
            </w:r>
            <w:r w:rsidR="00271552">
              <w:t xml:space="preserve"> </w:t>
            </w:r>
            <w:r>
              <w:t>I-003</w:t>
            </w:r>
            <w:r w:rsidR="00271552">
              <w:t xml:space="preserve"> </w:t>
            </w:r>
            <w:r w:rsidR="70634B24">
              <w:t>below</w:t>
            </w:r>
            <w:r w:rsidR="0AF30354">
              <w:t>.</w:t>
            </w:r>
          </w:p>
          <w:p w14:paraId="23CF8AF1" w14:textId="77777777" w:rsidR="00F85286" w:rsidRDefault="00F85286" w:rsidP="00DE2DD8">
            <w:pPr>
              <w:pStyle w:val="BodyText"/>
            </w:pPr>
          </w:p>
          <w:bookmarkStart w:id="5" w:name="_MON_1677306000"/>
          <w:bookmarkEnd w:id="5"/>
          <w:p w14:paraId="6C1204B5" w14:textId="352530E7" w:rsidR="00F85286" w:rsidRPr="00033DEC" w:rsidRDefault="00A31F82" w:rsidP="002D27EB">
            <w:pPr>
              <w:pStyle w:val="BodyText"/>
            </w:pPr>
            <w:r>
              <w:rPr>
                <w:noProof/>
              </w:rPr>
              <w:object w:dxaOrig="1497" w:dyaOrig="964" w14:anchorId="395B0BF1">
                <v:shape id="_x0000_i1026" type="#_x0000_t75" alt="" style="width:74.9pt;height:48.95pt;mso-width-percent:0;mso-height-percent:0;mso-width-percent:0;mso-height-percent:0" o:ole="">
                  <v:imagedata r:id="rId22" o:title=""/>
                </v:shape>
                <o:OLEObject Type="Embed" ProgID="Excel.Sheet.12" ShapeID="_x0000_i1026" DrawAspect="Icon" ObjectID="_1727063205" r:id="rId23"/>
              </w:object>
            </w:r>
          </w:p>
        </w:tc>
      </w:tr>
    </w:tbl>
    <w:p w14:paraId="40129EC0" w14:textId="4050B81B" w:rsidR="00F85286" w:rsidRDefault="00F85286" w:rsidP="00F85286"/>
    <w:p w14:paraId="73B3B22E" w14:textId="241290B1" w:rsidR="00EE5BBD" w:rsidRDefault="00EE5BBD" w:rsidP="00F85286"/>
    <w:p w14:paraId="2AEB56B1" w14:textId="77777777" w:rsidR="00EE5BBD" w:rsidRDefault="00EE5BBD" w:rsidP="00F85286">
      <w:pPr>
        <w:sectPr w:rsidR="00EE5BBD" w:rsidSect="009938DC">
          <w:pgSz w:w="12240" w:h="15840" w:code="1"/>
          <w:pgMar w:top="1440" w:right="1440" w:bottom="1440" w:left="1440" w:header="450" w:footer="720" w:gutter="0"/>
          <w:cols w:space="720"/>
          <w:docGrid w:linePitch="360"/>
        </w:sectPr>
      </w:pPr>
    </w:p>
    <w:p w14:paraId="7F5A8533" w14:textId="5BBAC13E" w:rsidR="00F85286" w:rsidRDefault="00F85286" w:rsidP="00F85286">
      <w:pPr>
        <w:pStyle w:val="Heading1"/>
      </w:pPr>
      <w:bookmarkStart w:id="6" w:name="_Toc63851906"/>
      <w:r>
        <w:lastRenderedPageBreak/>
        <w:t>Other</w:t>
      </w:r>
      <w:r w:rsidR="00271552">
        <w:t xml:space="preserve"> </w:t>
      </w:r>
      <w:r>
        <w:t>Required</w:t>
      </w:r>
      <w:r w:rsidR="00271552">
        <w:t xml:space="preserve"> </w:t>
      </w:r>
      <w:r>
        <w:t>Forms</w:t>
      </w:r>
      <w:bookmarkEnd w:id="6"/>
    </w:p>
    <w:p w14:paraId="04808598" w14:textId="08274940" w:rsidR="00F85286" w:rsidRDefault="00F85286" w:rsidP="00F85286"/>
    <w:tbl>
      <w:tblPr>
        <w:tblStyle w:val="TableGrid"/>
        <w:tblW w:w="0" w:type="auto"/>
        <w:tblLook w:val="04A0" w:firstRow="1" w:lastRow="0" w:firstColumn="1" w:lastColumn="0" w:noHBand="0" w:noVBand="1"/>
      </w:tblPr>
      <w:tblGrid>
        <w:gridCol w:w="9350"/>
      </w:tblGrid>
      <w:tr w:rsidR="00F85286" w:rsidRPr="00033DEC" w14:paraId="15FB5B64" w14:textId="77777777" w:rsidTr="0035517D">
        <w:trPr>
          <w:tblHeader/>
        </w:trPr>
        <w:tc>
          <w:tcPr>
            <w:tcW w:w="9350" w:type="dxa"/>
            <w:shd w:val="clear" w:color="auto" w:fill="DBE5F1" w:themeFill="accent1" w:themeFillTint="33"/>
          </w:tcPr>
          <w:p w14:paraId="083FE330" w14:textId="3F4A12EE" w:rsidR="00F85286" w:rsidRPr="00033DEC" w:rsidRDefault="00246BD3" w:rsidP="00246BD3">
            <w:pPr>
              <w:spacing w:before="80" w:after="80"/>
              <w:ind w:left="248" w:hanging="248"/>
              <w:rPr>
                <w:color w:val="FF0000"/>
              </w:rPr>
            </w:pPr>
            <w:r w:rsidRPr="00246BD3">
              <w:rPr>
                <w:rFonts w:ascii="Arial Narrow" w:hAnsi="Arial Narrow"/>
                <w:sz w:val="20"/>
                <w:szCs w:val="20"/>
              </w:rPr>
              <w:t>4a.</w:t>
            </w:r>
            <w:r>
              <w:tab/>
            </w:r>
            <w:r w:rsidRPr="00246BD3">
              <w:rPr>
                <w:rFonts w:ascii="Arial Narrow" w:hAnsi="Arial Narrow"/>
                <w:sz w:val="20"/>
                <w:szCs w:val="20"/>
              </w:rPr>
              <w:t>Offeror</w:t>
            </w:r>
            <w:r w:rsidR="00271552">
              <w:rPr>
                <w:rFonts w:ascii="Arial Narrow" w:hAnsi="Arial Narrow"/>
                <w:sz w:val="20"/>
                <w:szCs w:val="20"/>
              </w:rPr>
              <w:t xml:space="preserve"> </w:t>
            </w:r>
            <w:r w:rsidRPr="00246BD3">
              <w:rPr>
                <w:rFonts w:ascii="Arial Narrow" w:hAnsi="Arial Narrow"/>
                <w:sz w:val="20"/>
                <w:szCs w:val="20"/>
              </w:rPr>
              <w:t>Data</w:t>
            </w:r>
            <w:r w:rsidR="00271552">
              <w:rPr>
                <w:rFonts w:ascii="Arial Narrow" w:hAnsi="Arial Narrow"/>
                <w:sz w:val="20"/>
                <w:szCs w:val="20"/>
              </w:rPr>
              <w:t xml:space="preserve"> </w:t>
            </w:r>
            <w:r w:rsidRPr="00246BD3">
              <w:rPr>
                <w:rFonts w:ascii="Arial Narrow" w:hAnsi="Arial Narrow"/>
                <w:sz w:val="20"/>
                <w:szCs w:val="20"/>
              </w:rPr>
              <w:t>Sheet,</w:t>
            </w:r>
            <w:r w:rsidR="00271552">
              <w:rPr>
                <w:rFonts w:ascii="Arial Narrow" w:hAnsi="Arial Narrow"/>
                <w:sz w:val="20"/>
                <w:szCs w:val="20"/>
              </w:rPr>
              <w:t xml:space="preserve"> </w:t>
            </w:r>
            <w:r w:rsidRPr="00246BD3">
              <w:rPr>
                <w:rFonts w:ascii="Arial Narrow" w:hAnsi="Arial Narrow"/>
                <w:sz w:val="20"/>
                <w:szCs w:val="20"/>
              </w:rPr>
              <w:t>included</w:t>
            </w:r>
            <w:r w:rsidR="00271552">
              <w:rPr>
                <w:rFonts w:ascii="Arial Narrow" w:hAnsi="Arial Narrow"/>
                <w:sz w:val="20"/>
                <w:szCs w:val="20"/>
              </w:rPr>
              <w:t xml:space="preserve"> </w:t>
            </w:r>
            <w:r w:rsidRPr="00246BD3">
              <w:rPr>
                <w:rFonts w:ascii="Arial Narrow" w:hAnsi="Arial Narrow"/>
                <w:sz w:val="20"/>
                <w:szCs w:val="20"/>
              </w:rPr>
              <w:t>as</w:t>
            </w:r>
            <w:r w:rsidR="00271552">
              <w:rPr>
                <w:rFonts w:ascii="Arial Narrow" w:hAnsi="Arial Narrow"/>
                <w:sz w:val="20"/>
                <w:szCs w:val="20"/>
              </w:rPr>
              <w:t xml:space="preserve"> </w:t>
            </w:r>
            <w:r w:rsidRPr="00246BD3">
              <w:rPr>
                <w:rFonts w:ascii="Arial Narrow" w:hAnsi="Arial Narrow"/>
                <w:sz w:val="20"/>
                <w:szCs w:val="20"/>
              </w:rPr>
              <w:t>an</w:t>
            </w:r>
            <w:r w:rsidR="00271552">
              <w:rPr>
                <w:rFonts w:ascii="Arial Narrow" w:hAnsi="Arial Narrow"/>
                <w:sz w:val="20"/>
                <w:szCs w:val="20"/>
              </w:rPr>
              <w:t xml:space="preserve"> </w:t>
            </w:r>
            <w:r w:rsidRPr="00246BD3">
              <w:rPr>
                <w:rFonts w:ascii="Arial Narrow" w:hAnsi="Arial Narrow"/>
                <w:sz w:val="20"/>
                <w:szCs w:val="20"/>
              </w:rPr>
              <w:t>attachment</w:t>
            </w:r>
            <w:r w:rsidR="00271552">
              <w:rPr>
                <w:rFonts w:ascii="Arial Narrow" w:hAnsi="Arial Narrow"/>
                <w:sz w:val="20"/>
                <w:szCs w:val="20"/>
              </w:rPr>
              <w:t xml:space="preserve"> </w:t>
            </w:r>
            <w:r w:rsidRPr="00246BD3">
              <w:rPr>
                <w:rFonts w:ascii="Arial Narrow" w:hAnsi="Arial Narrow"/>
                <w:sz w:val="20"/>
                <w:szCs w:val="20"/>
              </w:rPr>
              <w:t>to</w:t>
            </w:r>
            <w:r w:rsidR="00271552">
              <w:rPr>
                <w:rFonts w:ascii="Arial Narrow" w:hAnsi="Arial Narrow"/>
                <w:sz w:val="20"/>
                <w:szCs w:val="20"/>
              </w:rPr>
              <w:t xml:space="preserve"> </w:t>
            </w:r>
            <w:r w:rsidRPr="00246BD3">
              <w:rPr>
                <w:rFonts w:ascii="Arial Narrow" w:hAnsi="Arial Narrow"/>
                <w:sz w:val="20"/>
                <w:szCs w:val="20"/>
              </w:rPr>
              <w:t>the</w:t>
            </w:r>
            <w:r w:rsidR="00271552">
              <w:rPr>
                <w:rFonts w:ascii="Arial Narrow" w:hAnsi="Arial Narrow"/>
                <w:sz w:val="20"/>
                <w:szCs w:val="20"/>
              </w:rPr>
              <w:t xml:space="preserve"> </w:t>
            </w:r>
            <w:r w:rsidRPr="00246BD3">
              <w:rPr>
                <w:rFonts w:ascii="Arial Narrow" w:hAnsi="Arial Narrow"/>
                <w:sz w:val="20"/>
                <w:szCs w:val="20"/>
              </w:rPr>
              <w:t>RFP,</w:t>
            </w:r>
            <w:r w:rsidR="00271552">
              <w:rPr>
                <w:rFonts w:ascii="Arial Narrow" w:hAnsi="Arial Narrow"/>
                <w:sz w:val="20"/>
                <w:szCs w:val="20"/>
              </w:rPr>
              <w:t xml:space="preserve"> </w:t>
            </w:r>
            <w:r w:rsidRPr="00246BD3">
              <w:rPr>
                <w:rFonts w:ascii="Arial Narrow" w:hAnsi="Arial Narrow"/>
                <w:sz w:val="20"/>
                <w:szCs w:val="20"/>
              </w:rPr>
              <w:t>and</w:t>
            </w:r>
            <w:r w:rsidR="00271552">
              <w:rPr>
                <w:rFonts w:ascii="Arial Narrow" w:hAnsi="Arial Narrow"/>
                <w:sz w:val="20"/>
                <w:szCs w:val="20"/>
              </w:rPr>
              <w:t xml:space="preserve"> </w:t>
            </w:r>
            <w:r w:rsidRPr="00246BD3">
              <w:rPr>
                <w:rFonts w:ascii="Arial Narrow" w:hAnsi="Arial Narrow"/>
                <w:sz w:val="20"/>
                <w:szCs w:val="20"/>
              </w:rPr>
              <w:t>other</w:t>
            </w:r>
            <w:r w:rsidR="00271552">
              <w:rPr>
                <w:rFonts w:ascii="Arial Narrow" w:hAnsi="Arial Narrow"/>
                <w:sz w:val="20"/>
                <w:szCs w:val="20"/>
              </w:rPr>
              <w:t xml:space="preserve"> </w:t>
            </w:r>
            <w:r w:rsidRPr="00246BD3">
              <w:rPr>
                <w:rFonts w:ascii="Arial Narrow" w:hAnsi="Arial Narrow"/>
                <w:sz w:val="20"/>
                <w:szCs w:val="20"/>
              </w:rPr>
              <w:t>specific</w:t>
            </w:r>
            <w:r w:rsidR="00271552">
              <w:rPr>
                <w:rFonts w:ascii="Arial Narrow" w:hAnsi="Arial Narrow"/>
                <w:sz w:val="20"/>
                <w:szCs w:val="20"/>
              </w:rPr>
              <w:t xml:space="preserve"> </w:t>
            </w:r>
            <w:r w:rsidRPr="00246BD3">
              <w:rPr>
                <w:rFonts w:ascii="Arial Narrow" w:hAnsi="Arial Narrow"/>
                <w:sz w:val="20"/>
                <w:szCs w:val="20"/>
              </w:rPr>
              <w:t>items</w:t>
            </w:r>
            <w:r w:rsidR="00271552">
              <w:rPr>
                <w:rFonts w:ascii="Arial Narrow" w:hAnsi="Arial Narrow"/>
                <w:sz w:val="20"/>
                <w:szCs w:val="20"/>
              </w:rPr>
              <w:t xml:space="preserve"> </w:t>
            </w:r>
            <w:r w:rsidRPr="00246BD3">
              <w:rPr>
                <w:rFonts w:ascii="Arial Narrow" w:hAnsi="Arial Narrow"/>
                <w:sz w:val="20"/>
                <w:szCs w:val="20"/>
              </w:rPr>
              <w:t>or</w:t>
            </w:r>
            <w:r w:rsidR="00271552">
              <w:rPr>
                <w:rFonts w:ascii="Arial Narrow" w:hAnsi="Arial Narrow"/>
                <w:sz w:val="20"/>
                <w:szCs w:val="20"/>
              </w:rPr>
              <w:t xml:space="preserve"> </w:t>
            </w:r>
            <w:r w:rsidRPr="00246BD3">
              <w:rPr>
                <w:rFonts w:ascii="Arial Narrow" w:hAnsi="Arial Narrow"/>
                <w:sz w:val="20"/>
                <w:szCs w:val="20"/>
              </w:rPr>
              <w:t>data</w:t>
            </w:r>
            <w:r w:rsidR="00271552">
              <w:rPr>
                <w:rFonts w:ascii="Arial Narrow" w:hAnsi="Arial Narrow"/>
                <w:sz w:val="20"/>
                <w:szCs w:val="20"/>
              </w:rPr>
              <w:t xml:space="preserve"> </w:t>
            </w:r>
            <w:r w:rsidRPr="00246BD3">
              <w:rPr>
                <w:rFonts w:ascii="Arial Narrow" w:hAnsi="Arial Narrow"/>
                <w:sz w:val="20"/>
                <w:szCs w:val="20"/>
              </w:rPr>
              <w:t>requested</w:t>
            </w:r>
            <w:r w:rsidR="00271552">
              <w:rPr>
                <w:rFonts w:ascii="Arial Narrow" w:hAnsi="Arial Narrow"/>
                <w:sz w:val="20"/>
                <w:szCs w:val="20"/>
              </w:rPr>
              <w:t xml:space="preserve"> </w:t>
            </w:r>
            <w:r w:rsidRPr="00246BD3">
              <w:rPr>
                <w:rFonts w:ascii="Arial Narrow" w:hAnsi="Arial Narrow"/>
                <w:sz w:val="20"/>
                <w:szCs w:val="20"/>
              </w:rPr>
              <w:t>in</w:t>
            </w:r>
            <w:r w:rsidR="00271552">
              <w:rPr>
                <w:rFonts w:ascii="Arial Narrow" w:hAnsi="Arial Narrow"/>
                <w:sz w:val="20"/>
                <w:szCs w:val="20"/>
              </w:rPr>
              <w:t xml:space="preserve"> </w:t>
            </w:r>
            <w:r w:rsidRPr="00246BD3">
              <w:rPr>
                <w:rFonts w:ascii="Arial Narrow" w:hAnsi="Arial Narrow"/>
                <w:sz w:val="20"/>
                <w:szCs w:val="20"/>
              </w:rPr>
              <w:t>the</w:t>
            </w:r>
            <w:r w:rsidR="00271552">
              <w:rPr>
                <w:rFonts w:ascii="Arial Narrow" w:hAnsi="Arial Narrow"/>
                <w:sz w:val="20"/>
                <w:szCs w:val="20"/>
              </w:rPr>
              <w:t xml:space="preserve"> </w:t>
            </w:r>
            <w:r w:rsidRPr="00246BD3">
              <w:rPr>
                <w:rFonts w:ascii="Arial Narrow" w:hAnsi="Arial Narrow"/>
                <w:sz w:val="20"/>
                <w:szCs w:val="20"/>
              </w:rPr>
              <w:t>RFP.</w:t>
            </w:r>
            <w:r w:rsidR="00271552">
              <w:rPr>
                <w:rFonts w:ascii="Arial Narrow" w:hAnsi="Arial Narrow"/>
                <w:sz w:val="20"/>
                <w:szCs w:val="20"/>
              </w:rPr>
              <w:t xml:space="preserve"> </w:t>
            </w:r>
            <w:r w:rsidRPr="00246BD3">
              <w:rPr>
                <w:rFonts w:ascii="Arial Narrow" w:hAnsi="Arial Narrow"/>
                <w:sz w:val="20"/>
                <w:szCs w:val="20"/>
              </w:rPr>
              <w:t>(Attachment</w:t>
            </w:r>
            <w:r w:rsidR="00271552">
              <w:rPr>
                <w:rFonts w:ascii="Arial Narrow" w:hAnsi="Arial Narrow"/>
                <w:sz w:val="20"/>
                <w:szCs w:val="20"/>
              </w:rPr>
              <w:t xml:space="preserve"> </w:t>
            </w:r>
            <w:r w:rsidRPr="00246BD3">
              <w:rPr>
                <w:rFonts w:ascii="Arial Narrow" w:hAnsi="Arial Narrow"/>
                <w:sz w:val="20"/>
                <w:szCs w:val="20"/>
              </w:rPr>
              <w:t>A)</w:t>
            </w:r>
            <w:r w:rsidR="00271552">
              <w:rPr>
                <w:rFonts w:ascii="Arial Narrow" w:hAnsi="Arial Narrow"/>
                <w:sz w:val="20"/>
                <w:szCs w:val="20"/>
              </w:rPr>
              <w:t xml:space="preserve"> </w:t>
            </w:r>
          </w:p>
        </w:tc>
      </w:tr>
      <w:tr w:rsidR="00F85286" w:rsidRPr="00033DEC" w14:paraId="685F9B27" w14:textId="77777777" w:rsidTr="00DE2DD8">
        <w:trPr>
          <w:trHeight w:val="562"/>
        </w:trPr>
        <w:tc>
          <w:tcPr>
            <w:tcW w:w="9350" w:type="dxa"/>
          </w:tcPr>
          <w:p w14:paraId="62053DA1" w14:textId="41E4B493" w:rsidR="00744247" w:rsidRDefault="00D4797C" w:rsidP="005F34D7">
            <w:pPr>
              <w:pStyle w:val="BodyText"/>
              <w:jc w:val="center"/>
              <w:rPr>
                <w:color w:val="FF0000"/>
              </w:rPr>
            </w:pPr>
            <w:r>
              <w:rPr>
                <w:noProof/>
                <w:color w:val="FF0000"/>
              </w:rPr>
              <w:drawing>
                <wp:inline distT="0" distB="0" distL="0" distR="0" wp14:anchorId="31BCC4F2" wp14:editId="3392FB4F">
                  <wp:extent cx="4809573" cy="6224154"/>
                  <wp:effectExtent l="133350" t="114300" r="124460" b="1581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13597" cy="62293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3306B3" w14:textId="4A7DF53A" w:rsidR="00D4797C" w:rsidRPr="00744247" w:rsidRDefault="00D4797C" w:rsidP="005F34D7">
            <w:pPr>
              <w:pStyle w:val="BodyText"/>
              <w:jc w:val="center"/>
              <w:rPr>
                <w:color w:val="FF0000"/>
              </w:rPr>
            </w:pPr>
            <w:r>
              <w:rPr>
                <w:noProof/>
                <w:color w:val="FF0000"/>
              </w:rPr>
              <w:lastRenderedPageBreak/>
              <w:drawing>
                <wp:inline distT="0" distB="0" distL="0" distR="0" wp14:anchorId="1EDA6572" wp14:editId="525874AF">
                  <wp:extent cx="5050916" cy="6536481"/>
                  <wp:effectExtent l="114300" t="114300" r="149860" b="150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59908" cy="6548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ACA5C0" w14:textId="77777777" w:rsidR="00F85286" w:rsidRPr="00033DEC" w:rsidRDefault="00F85286" w:rsidP="00DE2DD8">
            <w:pPr>
              <w:pStyle w:val="BodyText"/>
            </w:pPr>
          </w:p>
        </w:tc>
      </w:tr>
    </w:tbl>
    <w:p w14:paraId="69770653" w14:textId="77777777" w:rsidR="00482FF7" w:rsidRDefault="00482FF7">
      <w:r>
        <w:lastRenderedPageBreak/>
        <w:br w:type="page"/>
      </w:r>
    </w:p>
    <w:tbl>
      <w:tblPr>
        <w:tblStyle w:val="TableGrid"/>
        <w:tblW w:w="0" w:type="auto"/>
        <w:tblLook w:val="04A0" w:firstRow="1" w:lastRow="0" w:firstColumn="1" w:lastColumn="0" w:noHBand="0" w:noVBand="1"/>
      </w:tblPr>
      <w:tblGrid>
        <w:gridCol w:w="9350"/>
      </w:tblGrid>
      <w:tr w:rsidR="00F85286" w:rsidRPr="00033DEC" w14:paraId="670DE104" w14:textId="77777777" w:rsidTr="0035517D">
        <w:trPr>
          <w:tblHeader/>
        </w:trPr>
        <w:tc>
          <w:tcPr>
            <w:tcW w:w="9350" w:type="dxa"/>
            <w:shd w:val="clear" w:color="auto" w:fill="DBE5F1" w:themeFill="accent1" w:themeFillTint="33"/>
          </w:tcPr>
          <w:p w14:paraId="36D0104B" w14:textId="7C8C7FAD" w:rsidR="00F85286" w:rsidRPr="00033DEC" w:rsidRDefault="00246BD3" w:rsidP="00246BD3">
            <w:pPr>
              <w:spacing w:before="80" w:after="80"/>
              <w:ind w:left="248" w:hanging="248"/>
              <w:rPr>
                <w:rFonts w:ascii="Arial Narrow" w:hAnsi="Arial Narrow"/>
                <w:sz w:val="20"/>
                <w:szCs w:val="20"/>
              </w:rPr>
            </w:pPr>
            <w:r w:rsidRPr="00246BD3">
              <w:rPr>
                <w:rFonts w:ascii="Arial Narrow" w:hAnsi="Arial Narrow"/>
                <w:sz w:val="20"/>
                <w:szCs w:val="20"/>
              </w:rPr>
              <w:lastRenderedPageBreak/>
              <w:t>4b.</w:t>
            </w:r>
            <w:r w:rsidRPr="00246BD3">
              <w:rPr>
                <w:rFonts w:ascii="Arial Narrow" w:hAnsi="Arial Narrow"/>
                <w:sz w:val="20"/>
                <w:szCs w:val="20"/>
              </w:rPr>
              <w:tab/>
              <w:t>State</w:t>
            </w:r>
            <w:r w:rsidR="00271552">
              <w:rPr>
                <w:rFonts w:ascii="Arial Narrow" w:hAnsi="Arial Narrow"/>
                <w:sz w:val="20"/>
                <w:szCs w:val="20"/>
              </w:rPr>
              <w:t xml:space="preserve"> </w:t>
            </w:r>
            <w:r w:rsidRPr="00246BD3">
              <w:rPr>
                <w:rFonts w:ascii="Arial Narrow" w:hAnsi="Arial Narrow"/>
                <w:sz w:val="20"/>
                <w:szCs w:val="20"/>
              </w:rPr>
              <w:t>Corporation</w:t>
            </w:r>
            <w:r w:rsidR="00271552">
              <w:rPr>
                <w:rFonts w:ascii="Arial Narrow" w:hAnsi="Arial Narrow"/>
                <w:sz w:val="20"/>
                <w:szCs w:val="20"/>
              </w:rPr>
              <w:t xml:space="preserve"> </w:t>
            </w:r>
            <w:r w:rsidRPr="00246BD3">
              <w:rPr>
                <w:rFonts w:ascii="Arial Narrow" w:hAnsi="Arial Narrow"/>
                <w:sz w:val="20"/>
                <w:szCs w:val="20"/>
              </w:rPr>
              <w:t>Commission</w:t>
            </w:r>
            <w:r w:rsidR="00271552">
              <w:rPr>
                <w:rFonts w:ascii="Arial Narrow" w:hAnsi="Arial Narrow"/>
                <w:sz w:val="20"/>
                <w:szCs w:val="20"/>
              </w:rPr>
              <w:t xml:space="preserve"> </w:t>
            </w:r>
            <w:r w:rsidRPr="00246BD3">
              <w:rPr>
                <w:rFonts w:ascii="Arial Narrow" w:hAnsi="Arial Narrow"/>
                <w:sz w:val="20"/>
                <w:szCs w:val="20"/>
              </w:rPr>
              <w:t>Form</w:t>
            </w:r>
            <w:r w:rsidR="00271552">
              <w:rPr>
                <w:rFonts w:ascii="Arial Narrow" w:hAnsi="Arial Narrow"/>
                <w:sz w:val="20"/>
                <w:szCs w:val="20"/>
              </w:rPr>
              <w:t xml:space="preserve"> </w:t>
            </w:r>
            <w:r w:rsidRPr="00246BD3">
              <w:rPr>
                <w:rFonts w:ascii="Arial Narrow" w:hAnsi="Arial Narrow"/>
                <w:sz w:val="20"/>
                <w:szCs w:val="20"/>
              </w:rPr>
              <w:t>(Attachment</w:t>
            </w:r>
            <w:r w:rsidR="00271552">
              <w:rPr>
                <w:rFonts w:ascii="Arial Narrow" w:hAnsi="Arial Narrow"/>
                <w:sz w:val="20"/>
                <w:szCs w:val="20"/>
              </w:rPr>
              <w:t xml:space="preserve"> </w:t>
            </w:r>
            <w:r w:rsidRPr="00246BD3">
              <w:rPr>
                <w:rFonts w:ascii="Arial Narrow" w:hAnsi="Arial Narrow"/>
                <w:sz w:val="20"/>
                <w:szCs w:val="20"/>
              </w:rPr>
              <w:t>C)</w:t>
            </w:r>
          </w:p>
        </w:tc>
      </w:tr>
      <w:tr w:rsidR="00F85286" w:rsidRPr="00033DEC" w14:paraId="3F83ACD8" w14:textId="77777777" w:rsidTr="00DE2DD8">
        <w:trPr>
          <w:trHeight w:val="562"/>
        </w:trPr>
        <w:tc>
          <w:tcPr>
            <w:tcW w:w="9350" w:type="dxa"/>
          </w:tcPr>
          <w:p w14:paraId="29F88E9C" w14:textId="34588A3D" w:rsidR="00F85286" w:rsidRPr="00033DEC" w:rsidRDefault="00D4797C" w:rsidP="005F34D7">
            <w:pPr>
              <w:pStyle w:val="BodyText"/>
              <w:jc w:val="center"/>
            </w:pPr>
            <w:r>
              <w:rPr>
                <w:noProof/>
              </w:rPr>
              <w:drawing>
                <wp:inline distT="0" distB="0" distL="0" distR="0" wp14:anchorId="65F78C43" wp14:editId="452C7093">
                  <wp:extent cx="4903043" cy="6345116"/>
                  <wp:effectExtent l="133350" t="114300" r="126365" b="1701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10136" cy="63542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23F1D88F" w14:textId="1223573F" w:rsidR="00482FF7" w:rsidRDefault="00482FF7" w:rsidP="00F85286"/>
    <w:tbl>
      <w:tblPr>
        <w:tblStyle w:val="TableGrid"/>
        <w:tblW w:w="0" w:type="auto"/>
        <w:tblLook w:val="04A0" w:firstRow="1" w:lastRow="0" w:firstColumn="1" w:lastColumn="0" w:noHBand="0" w:noVBand="1"/>
      </w:tblPr>
      <w:tblGrid>
        <w:gridCol w:w="9350"/>
      </w:tblGrid>
      <w:tr w:rsidR="00F85286" w:rsidRPr="00033DEC" w14:paraId="1B1416C7" w14:textId="77777777" w:rsidTr="0035517D">
        <w:trPr>
          <w:tblHeader/>
        </w:trPr>
        <w:tc>
          <w:tcPr>
            <w:tcW w:w="9350" w:type="dxa"/>
            <w:shd w:val="clear" w:color="auto" w:fill="DBE5F1" w:themeFill="accent1" w:themeFillTint="33"/>
          </w:tcPr>
          <w:p w14:paraId="398AC0D2" w14:textId="1813A29D" w:rsidR="00F85286" w:rsidRPr="00033DEC" w:rsidRDefault="00246BD3" w:rsidP="00246BD3">
            <w:pPr>
              <w:spacing w:before="80" w:after="80"/>
              <w:ind w:left="248" w:hanging="248"/>
              <w:rPr>
                <w:rFonts w:ascii="Arial Narrow" w:hAnsi="Arial Narrow"/>
                <w:sz w:val="20"/>
                <w:szCs w:val="20"/>
              </w:rPr>
            </w:pPr>
            <w:r w:rsidRPr="00246BD3">
              <w:rPr>
                <w:rFonts w:ascii="Arial Narrow" w:hAnsi="Arial Narrow"/>
                <w:sz w:val="20"/>
                <w:szCs w:val="20"/>
              </w:rPr>
              <w:t>4c.</w:t>
            </w:r>
            <w:r w:rsidRPr="00246BD3">
              <w:rPr>
                <w:rFonts w:ascii="Arial Narrow" w:hAnsi="Arial Narrow"/>
                <w:sz w:val="20"/>
                <w:szCs w:val="20"/>
              </w:rPr>
              <w:tab/>
              <w:t>Proprietary/Confidential</w:t>
            </w:r>
            <w:r w:rsidR="00271552">
              <w:rPr>
                <w:rFonts w:ascii="Arial Narrow" w:hAnsi="Arial Narrow"/>
                <w:sz w:val="20"/>
                <w:szCs w:val="20"/>
              </w:rPr>
              <w:t xml:space="preserve"> </w:t>
            </w:r>
            <w:r w:rsidRPr="00246BD3">
              <w:rPr>
                <w:rFonts w:ascii="Arial Narrow" w:hAnsi="Arial Narrow"/>
                <w:sz w:val="20"/>
                <w:szCs w:val="20"/>
              </w:rPr>
              <w:t>Information</w:t>
            </w:r>
            <w:r w:rsidR="00271552">
              <w:rPr>
                <w:rFonts w:ascii="Arial Narrow" w:hAnsi="Arial Narrow"/>
                <w:sz w:val="20"/>
                <w:szCs w:val="20"/>
              </w:rPr>
              <w:t xml:space="preserve"> </w:t>
            </w:r>
            <w:r w:rsidRPr="00246BD3">
              <w:rPr>
                <w:rFonts w:ascii="Arial Narrow" w:hAnsi="Arial Narrow"/>
                <w:sz w:val="20"/>
                <w:szCs w:val="20"/>
              </w:rPr>
              <w:t>Identification</w:t>
            </w:r>
          </w:p>
        </w:tc>
      </w:tr>
      <w:tr w:rsidR="00F85286" w:rsidRPr="00033DEC" w14:paraId="56996B63" w14:textId="77777777" w:rsidTr="00DE2DD8">
        <w:trPr>
          <w:trHeight w:val="562"/>
        </w:trPr>
        <w:tc>
          <w:tcPr>
            <w:tcW w:w="9350" w:type="dxa"/>
          </w:tcPr>
          <w:p w14:paraId="5569CAE4" w14:textId="7DD0BD12" w:rsidR="00F85286" w:rsidRPr="00033DEC" w:rsidRDefault="004A7964" w:rsidP="00DE2DD8">
            <w:pPr>
              <w:pStyle w:val="BodyText"/>
            </w:pPr>
            <w:r>
              <w:t>Stealth</w:t>
            </w:r>
            <w:r w:rsidR="00271552">
              <w:t xml:space="preserve"> </w:t>
            </w:r>
            <w:r>
              <w:t>Solutions</w:t>
            </w:r>
            <w:r w:rsidR="00271552">
              <w:t xml:space="preserve"> </w:t>
            </w:r>
            <w:r>
              <w:t>does</w:t>
            </w:r>
            <w:r w:rsidR="00271552">
              <w:t xml:space="preserve"> </w:t>
            </w:r>
            <w:r>
              <w:t>not</w:t>
            </w:r>
            <w:r w:rsidR="00271552">
              <w:t xml:space="preserve"> </w:t>
            </w:r>
            <w:r>
              <w:t>deem</w:t>
            </w:r>
            <w:r w:rsidR="00271552">
              <w:t xml:space="preserve"> </w:t>
            </w:r>
            <w:r>
              <w:t>any</w:t>
            </w:r>
            <w:r w:rsidR="00271552">
              <w:t xml:space="preserve"> </w:t>
            </w:r>
            <w:r>
              <w:t>information</w:t>
            </w:r>
            <w:r w:rsidR="00271552">
              <w:t xml:space="preserve"> </w:t>
            </w:r>
            <w:r>
              <w:t>in</w:t>
            </w:r>
            <w:r w:rsidR="00271552">
              <w:t xml:space="preserve"> </w:t>
            </w:r>
            <w:r>
              <w:t>this</w:t>
            </w:r>
            <w:r w:rsidR="00271552">
              <w:t xml:space="preserve"> </w:t>
            </w:r>
            <w:r>
              <w:t>response</w:t>
            </w:r>
            <w:r w:rsidR="00271552">
              <w:t xml:space="preserve"> </w:t>
            </w:r>
            <w:r>
              <w:t>as</w:t>
            </w:r>
            <w:r w:rsidR="00271552">
              <w:t xml:space="preserve"> </w:t>
            </w:r>
            <w:r>
              <w:t>proprietary/confidential.</w:t>
            </w:r>
          </w:p>
        </w:tc>
      </w:tr>
    </w:tbl>
    <w:p w14:paraId="38742B3B" w14:textId="315EEF98" w:rsidR="00F85286" w:rsidRDefault="00F85286"/>
    <w:tbl>
      <w:tblPr>
        <w:tblStyle w:val="TableGrid"/>
        <w:tblW w:w="0" w:type="auto"/>
        <w:tblLook w:val="04A0" w:firstRow="1" w:lastRow="0" w:firstColumn="1" w:lastColumn="0" w:noHBand="0" w:noVBand="1"/>
      </w:tblPr>
      <w:tblGrid>
        <w:gridCol w:w="9350"/>
      </w:tblGrid>
      <w:tr w:rsidR="00F85286" w:rsidRPr="00033DEC" w14:paraId="28FB7740" w14:textId="77777777" w:rsidTr="3656BAB7">
        <w:trPr>
          <w:tblHeader/>
        </w:trPr>
        <w:tc>
          <w:tcPr>
            <w:tcW w:w="9350" w:type="dxa"/>
            <w:shd w:val="clear" w:color="auto" w:fill="DBE5F1" w:themeFill="accent1" w:themeFillTint="33"/>
          </w:tcPr>
          <w:p w14:paraId="56B997A5" w14:textId="0F158355" w:rsidR="00F85286" w:rsidRPr="00033DEC" w:rsidRDefault="00246BD3" w:rsidP="00246BD3">
            <w:pPr>
              <w:spacing w:before="80" w:after="80"/>
              <w:ind w:left="248" w:hanging="248"/>
              <w:rPr>
                <w:rFonts w:ascii="Arial Narrow" w:hAnsi="Arial Narrow"/>
                <w:sz w:val="20"/>
                <w:szCs w:val="20"/>
              </w:rPr>
            </w:pPr>
            <w:r w:rsidRPr="18DFEB40">
              <w:rPr>
                <w:rFonts w:ascii="Arial Narrow" w:hAnsi="Arial Narrow"/>
                <w:sz w:val="20"/>
                <w:szCs w:val="20"/>
              </w:rPr>
              <w:t>4d.</w:t>
            </w:r>
            <w:r>
              <w:tab/>
            </w:r>
            <w:r w:rsidRPr="18DFEB40">
              <w:rPr>
                <w:rFonts w:ascii="Arial Narrow" w:hAnsi="Arial Narrow"/>
                <w:sz w:val="20"/>
                <w:szCs w:val="20"/>
              </w:rPr>
              <w:t>Pricing</w:t>
            </w:r>
            <w:r w:rsidR="00271552">
              <w:rPr>
                <w:rFonts w:ascii="Arial Narrow" w:hAnsi="Arial Narrow"/>
                <w:sz w:val="20"/>
                <w:szCs w:val="20"/>
              </w:rPr>
              <w:t xml:space="preserve"> </w:t>
            </w:r>
            <w:r w:rsidRPr="18DFEB40">
              <w:rPr>
                <w:rFonts w:ascii="Arial Narrow" w:hAnsi="Arial Narrow"/>
                <w:sz w:val="20"/>
                <w:szCs w:val="20"/>
              </w:rPr>
              <w:t>Schedule</w:t>
            </w:r>
            <w:r w:rsidR="00271552">
              <w:rPr>
                <w:rFonts w:ascii="Arial Narrow" w:hAnsi="Arial Narrow"/>
                <w:sz w:val="20"/>
                <w:szCs w:val="20"/>
              </w:rPr>
              <w:t xml:space="preserve"> </w:t>
            </w:r>
            <w:r w:rsidRPr="18DFEB40">
              <w:rPr>
                <w:rFonts w:ascii="Arial Narrow" w:hAnsi="Arial Narrow"/>
                <w:sz w:val="20"/>
                <w:szCs w:val="20"/>
              </w:rPr>
              <w:t>(Attachment</w:t>
            </w:r>
            <w:r w:rsidR="00271552">
              <w:rPr>
                <w:rFonts w:ascii="Arial Narrow" w:hAnsi="Arial Narrow"/>
                <w:sz w:val="20"/>
                <w:szCs w:val="20"/>
              </w:rPr>
              <w:t xml:space="preserve"> </w:t>
            </w:r>
            <w:r w:rsidRPr="18DFEB40">
              <w:rPr>
                <w:rFonts w:ascii="Arial Narrow" w:hAnsi="Arial Narrow"/>
                <w:sz w:val="20"/>
                <w:szCs w:val="20"/>
              </w:rPr>
              <w:t>D)</w:t>
            </w:r>
          </w:p>
        </w:tc>
      </w:tr>
      <w:tr w:rsidR="00F85286" w:rsidRPr="00033DEC" w14:paraId="292B48AD" w14:textId="77777777" w:rsidTr="3656BAB7">
        <w:trPr>
          <w:trHeight w:val="562"/>
        </w:trPr>
        <w:tc>
          <w:tcPr>
            <w:tcW w:w="9350" w:type="dxa"/>
          </w:tcPr>
          <w:p w14:paraId="352A0C6C" w14:textId="10FC2707" w:rsidR="00F85286" w:rsidRPr="00033DEC" w:rsidRDefault="00D4797C" w:rsidP="005F34D7">
            <w:pPr>
              <w:pStyle w:val="BodyText"/>
              <w:jc w:val="center"/>
            </w:pPr>
            <w:r>
              <w:rPr>
                <w:noProof/>
              </w:rPr>
              <w:drawing>
                <wp:inline distT="0" distB="0" distL="0" distR="0" wp14:anchorId="2FF40EC4" wp14:editId="0E3775D1">
                  <wp:extent cx="5476791" cy="6807200"/>
                  <wp:effectExtent l="114300" t="114300" r="143510" b="146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957"/>
                          <a:stretch/>
                        </pic:blipFill>
                        <pic:spPr bwMode="auto">
                          <a:xfrm>
                            <a:off x="0" y="0"/>
                            <a:ext cx="5479972" cy="68111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r>
    </w:tbl>
    <w:p w14:paraId="31AE38AE" w14:textId="77777777" w:rsidR="00482FF7" w:rsidRDefault="00482FF7">
      <w:r>
        <w:br w:type="page"/>
      </w:r>
    </w:p>
    <w:p w14:paraId="4F84C8E6" w14:textId="77777777" w:rsidR="00F85286" w:rsidRDefault="00F85286" w:rsidP="00F85286"/>
    <w:tbl>
      <w:tblPr>
        <w:tblStyle w:val="TableGrid"/>
        <w:tblW w:w="0" w:type="auto"/>
        <w:tblLook w:val="04A0" w:firstRow="1" w:lastRow="0" w:firstColumn="1" w:lastColumn="0" w:noHBand="0" w:noVBand="1"/>
      </w:tblPr>
      <w:tblGrid>
        <w:gridCol w:w="9350"/>
      </w:tblGrid>
      <w:tr w:rsidR="00246BD3" w:rsidRPr="00033DEC" w14:paraId="695A3BA4" w14:textId="77777777" w:rsidTr="0035517D">
        <w:trPr>
          <w:tblHeader/>
        </w:trPr>
        <w:tc>
          <w:tcPr>
            <w:tcW w:w="9350" w:type="dxa"/>
            <w:shd w:val="clear" w:color="auto" w:fill="DBE5F1" w:themeFill="accent1" w:themeFillTint="33"/>
          </w:tcPr>
          <w:p w14:paraId="4C5EBBDF" w14:textId="29B2CF30" w:rsidR="00246BD3" w:rsidRPr="00033DEC" w:rsidRDefault="00246BD3" w:rsidP="00246BD3">
            <w:pPr>
              <w:spacing w:before="80" w:after="80"/>
              <w:ind w:left="248" w:hanging="248"/>
              <w:rPr>
                <w:rFonts w:ascii="Arial Narrow" w:hAnsi="Arial Narrow"/>
                <w:sz w:val="20"/>
                <w:szCs w:val="20"/>
              </w:rPr>
            </w:pPr>
            <w:r w:rsidRPr="00246BD3">
              <w:rPr>
                <w:rFonts w:ascii="Arial Narrow" w:hAnsi="Arial Narrow"/>
                <w:sz w:val="20"/>
                <w:szCs w:val="20"/>
              </w:rPr>
              <w:t>4e.</w:t>
            </w:r>
            <w:r w:rsidRPr="00246BD3">
              <w:rPr>
                <w:rFonts w:ascii="Arial Narrow" w:hAnsi="Arial Narrow"/>
                <w:sz w:val="20"/>
                <w:szCs w:val="20"/>
              </w:rPr>
              <w:tab/>
              <w:t>Commonwealth</w:t>
            </w:r>
            <w:r w:rsidR="00271552">
              <w:rPr>
                <w:rFonts w:ascii="Arial Narrow" w:hAnsi="Arial Narrow"/>
                <w:sz w:val="20"/>
                <w:szCs w:val="20"/>
              </w:rPr>
              <w:t xml:space="preserve"> </w:t>
            </w:r>
            <w:r w:rsidRPr="00246BD3">
              <w:rPr>
                <w:rFonts w:ascii="Arial Narrow" w:hAnsi="Arial Narrow"/>
                <w:sz w:val="20"/>
                <w:szCs w:val="20"/>
              </w:rPr>
              <w:t>of</w:t>
            </w:r>
            <w:r w:rsidR="00271552">
              <w:rPr>
                <w:rFonts w:ascii="Arial Narrow" w:hAnsi="Arial Narrow"/>
                <w:sz w:val="20"/>
                <w:szCs w:val="20"/>
              </w:rPr>
              <w:t xml:space="preserve"> </w:t>
            </w:r>
            <w:r w:rsidRPr="00246BD3">
              <w:rPr>
                <w:rFonts w:ascii="Arial Narrow" w:hAnsi="Arial Narrow"/>
                <w:sz w:val="20"/>
                <w:szCs w:val="20"/>
              </w:rPr>
              <w:t>Virginia</w:t>
            </w:r>
            <w:r w:rsidR="00271552">
              <w:rPr>
                <w:rFonts w:ascii="Arial Narrow" w:hAnsi="Arial Narrow"/>
                <w:sz w:val="20"/>
                <w:szCs w:val="20"/>
              </w:rPr>
              <w:t xml:space="preserve"> </w:t>
            </w:r>
            <w:r w:rsidRPr="00246BD3">
              <w:rPr>
                <w:rFonts w:ascii="Arial Narrow" w:hAnsi="Arial Narrow"/>
                <w:sz w:val="20"/>
                <w:szCs w:val="20"/>
              </w:rPr>
              <w:t>substitute</w:t>
            </w:r>
            <w:r w:rsidR="00271552">
              <w:rPr>
                <w:rFonts w:ascii="Arial Narrow" w:hAnsi="Arial Narrow"/>
                <w:sz w:val="20"/>
                <w:szCs w:val="20"/>
              </w:rPr>
              <w:t xml:space="preserve"> </w:t>
            </w:r>
            <w:r w:rsidRPr="00246BD3">
              <w:rPr>
                <w:rFonts w:ascii="Arial Narrow" w:hAnsi="Arial Narrow"/>
                <w:sz w:val="20"/>
                <w:szCs w:val="20"/>
              </w:rPr>
              <w:t>W-9</w:t>
            </w:r>
            <w:r w:rsidR="00271552">
              <w:rPr>
                <w:rFonts w:ascii="Arial Narrow" w:hAnsi="Arial Narrow"/>
                <w:sz w:val="20"/>
                <w:szCs w:val="20"/>
              </w:rPr>
              <w:t xml:space="preserve"> </w:t>
            </w:r>
            <w:r w:rsidRPr="00246BD3">
              <w:rPr>
                <w:rFonts w:ascii="Arial Narrow" w:hAnsi="Arial Narrow"/>
                <w:sz w:val="20"/>
                <w:szCs w:val="20"/>
              </w:rPr>
              <w:t>Form</w:t>
            </w:r>
          </w:p>
        </w:tc>
      </w:tr>
      <w:tr w:rsidR="00246BD3" w:rsidRPr="00033DEC" w14:paraId="776CD80C" w14:textId="77777777" w:rsidTr="00DE2DD8">
        <w:trPr>
          <w:trHeight w:val="562"/>
        </w:trPr>
        <w:tc>
          <w:tcPr>
            <w:tcW w:w="9350" w:type="dxa"/>
          </w:tcPr>
          <w:p w14:paraId="292123F3" w14:textId="06F832F9" w:rsidR="00246BD3" w:rsidRPr="00033DEC" w:rsidRDefault="00D4797C" w:rsidP="005F34D7">
            <w:pPr>
              <w:pStyle w:val="BodyText"/>
              <w:jc w:val="center"/>
            </w:pPr>
            <w:r>
              <w:rPr>
                <w:noProof/>
              </w:rPr>
              <w:drawing>
                <wp:inline distT="0" distB="0" distL="0" distR="0" wp14:anchorId="152B942B" wp14:editId="1D8E8BAD">
                  <wp:extent cx="5016073" cy="6532685"/>
                  <wp:effectExtent l="114300" t="114300" r="146685" b="1543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18823" cy="65362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0CFB0D7F" w14:textId="25A93C19" w:rsidR="00246BD3" w:rsidRDefault="00246BD3" w:rsidP="00F85286"/>
    <w:p w14:paraId="687348BF" w14:textId="6DB4C7F8" w:rsidR="00246BD3" w:rsidRDefault="00246BD3" w:rsidP="00F85286"/>
    <w:tbl>
      <w:tblPr>
        <w:tblStyle w:val="TableGrid"/>
        <w:tblW w:w="0" w:type="auto"/>
        <w:tblLook w:val="04A0" w:firstRow="1" w:lastRow="0" w:firstColumn="1" w:lastColumn="0" w:noHBand="0" w:noVBand="1"/>
      </w:tblPr>
      <w:tblGrid>
        <w:gridCol w:w="9350"/>
      </w:tblGrid>
      <w:tr w:rsidR="00246BD3" w:rsidRPr="00033DEC" w14:paraId="187D9C61" w14:textId="77777777" w:rsidTr="0035517D">
        <w:trPr>
          <w:tblHeader/>
        </w:trPr>
        <w:tc>
          <w:tcPr>
            <w:tcW w:w="9350" w:type="dxa"/>
            <w:shd w:val="clear" w:color="auto" w:fill="DBE5F1" w:themeFill="accent1" w:themeFillTint="33"/>
          </w:tcPr>
          <w:p w14:paraId="7DE01474" w14:textId="33D5BD38" w:rsidR="00246BD3" w:rsidRPr="00033DEC" w:rsidRDefault="00246BD3" w:rsidP="00DE2DD8">
            <w:pPr>
              <w:spacing w:before="80" w:after="80"/>
              <w:ind w:left="248" w:hanging="248"/>
              <w:rPr>
                <w:rFonts w:ascii="Arial Narrow" w:hAnsi="Arial Narrow"/>
                <w:sz w:val="20"/>
                <w:szCs w:val="20"/>
              </w:rPr>
            </w:pPr>
            <w:r w:rsidRPr="00246BD3">
              <w:rPr>
                <w:rFonts w:ascii="Arial Narrow" w:hAnsi="Arial Narrow"/>
                <w:sz w:val="20"/>
                <w:szCs w:val="20"/>
              </w:rPr>
              <w:lastRenderedPageBreak/>
              <w:t>4f.</w:t>
            </w:r>
            <w:r w:rsidR="00271552">
              <w:rPr>
                <w:rFonts w:ascii="Arial Narrow" w:hAnsi="Arial Narrow"/>
                <w:sz w:val="20"/>
                <w:szCs w:val="20"/>
              </w:rPr>
              <w:t xml:space="preserve"> </w:t>
            </w:r>
            <w:r w:rsidRPr="00246BD3">
              <w:rPr>
                <w:rFonts w:ascii="Arial Narrow" w:hAnsi="Arial Narrow"/>
                <w:sz w:val="20"/>
                <w:szCs w:val="20"/>
              </w:rPr>
              <w:t>Additional</w:t>
            </w:r>
            <w:r w:rsidR="00271552">
              <w:rPr>
                <w:rFonts w:ascii="Arial Narrow" w:hAnsi="Arial Narrow"/>
                <w:sz w:val="20"/>
                <w:szCs w:val="20"/>
              </w:rPr>
              <w:t xml:space="preserve"> </w:t>
            </w:r>
            <w:r w:rsidRPr="00246BD3">
              <w:rPr>
                <w:rFonts w:ascii="Arial Narrow" w:hAnsi="Arial Narrow"/>
                <w:sz w:val="20"/>
                <w:szCs w:val="20"/>
              </w:rPr>
              <w:t>Questionnaire</w:t>
            </w:r>
            <w:r w:rsidR="00271552">
              <w:rPr>
                <w:rFonts w:ascii="Arial Narrow" w:hAnsi="Arial Narrow"/>
                <w:sz w:val="20"/>
                <w:szCs w:val="20"/>
              </w:rPr>
              <w:t xml:space="preserve"> </w:t>
            </w:r>
            <w:r w:rsidRPr="00246BD3">
              <w:rPr>
                <w:rFonts w:ascii="Arial Narrow" w:hAnsi="Arial Narrow"/>
                <w:sz w:val="20"/>
                <w:szCs w:val="20"/>
              </w:rPr>
              <w:t>(Attachment</w:t>
            </w:r>
            <w:r w:rsidR="00271552">
              <w:rPr>
                <w:rFonts w:ascii="Arial Narrow" w:hAnsi="Arial Narrow"/>
                <w:sz w:val="20"/>
                <w:szCs w:val="20"/>
              </w:rPr>
              <w:t xml:space="preserve"> </w:t>
            </w:r>
            <w:r w:rsidRPr="00246BD3">
              <w:rPr>
                <w:rFonts w:ascii="Arial Narrow" w:hAnsi="Arial Narrow"/>
                <w:sz w:val="20"/>
                <w:szCs w:val="20"/>
              </w:rPr>
              <w:t>B)</w:t>
            </w:r>
          </w:p>
        </w:tc>
      </w:tr>
      <w:tr w:rsidR="00246BD3" w:rsidRPr="00033DEC" w14:paraId="78DF40DE" w14:textId="77777777" w:rsidTr="00DE2DD8">
        <w:trPr>
          <w:trHeight w:val="562"/>
        </w:trPr>
        <w:tc>
          <w:tcPr>
            <w:tcW w:w="9350" w:type="dxa"/>
          </w:tcPr>
          <w:p w14:paraId="5181F832" w14:textId="075A8A6C" w:rsidR="00246BD3" w:rsidRDefault="0084082B" w:rsidP="005F34D7">
            <w:pPr>
              <w:pStyle w:val="BodyText"/>
              <w:jc w:val="center"/>
            </w:pPr>
            <w:r>
              <w:rPr>
                <w:noProof/>
              </w:rPr>
              <w:drawing>
                <wp:inline distT="0" distB="0" distL="0" distR="0" wp14:anchorId="7ED9B175" wp14:editId="3BA7ABAC">
                  <wp:extent cx="5428451" cy="7025054"/>
                  <wp:effectExtent l="133350" t="114300" r="134620" b="1568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29644" cy="70265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74F55C" w14:textId="77777777" w:rsidR="0084082B" w:rsidRDefault="0084082B" w:rsidP="00D4797C">
            <w:pPr>
              <w:pStyle w:val="BodyText"/>
            </w:pPr>
          </w:p>
          <w:p w14:paraId="06FF7A4E" w14:textId="19EDEB8D" w:rsidR="0084082B" w:rsidRDefault="0084082B" w:rsidP="00D4797C">
            <w:pPr>
              <w:pStyle w:val="BodyText"/>
            </w:pPr>
            <w:r>
              <w:rPr>
                <w:noProof/>
              </w:rPr>
              <w:drawing>
                <wp:inline distT="0" distB="0" distL="0" distR="0" wp14:anchorId="665B82D5" wp14:editId="44CB43C9">
                  <wp:extent cx="5129512" cy="6638192"/>
                  <wp:effectExtent l="133350" t="114300" r="109855" b="144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34304" cy="6644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50C4A0" w14:textId="77777777" w:rsidR="0084082B" w:rsidRDefault="0084082B" w:rsidP="00D4797C">
            <w:pPr>
              <w:pStyle w:val="BodyText"/>
            </w:pPr>
          </w:p>
          <w:p w14:paraId="5A85D595" w14:textId="760985A3" w:rsidR="0084082B" w:rsidRDefault="0084082B" w:rsidP="005F34D7">
            <w:pPr>
              <w:pStyle w:val="BodyText"/>
              <w:jc w:val="center"/>
            </w:pPr>
            <w:r>
              <w:rPr>
                <w:noProof/>
              </w:rPr>
              <w:lastRenderedPageBreak/>
              <w:drawing>
                <wp:inline distT="0" distB="0" distL="0" distR="0" wp14:anchorId="12A6B77D" wp14:editId="374C6EDE">
                  <wp:extent cx="5557671" cy="7192282"/>
                  <wp:effectExtent l="133350" t="114300" r="138430" b="1612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3832" cy="72002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65CB6D" w14:textId="688729EE" w:rsidR="0084082B" w:rsidRDefault="0084082B" w:rsidP="005F34D7">
            <w:pPr>
              <w:pStyle w:val="BodyText"/>
              <w:jc w:val="center"/>
            </w:pPr>
            <w:r>
              <w:rPr>
                <w:noProof/>
              </w:rPr>
              <w:lastRenderedPageBreak/>
              <w:drawing>
                <wp:inline distT="0" distB="0" distL="0" distR="0" wp14:anchorId="65279199" wp14:editId="132795EC">
                  <wp:extent cx="5528097" cy="7154008"/>
                  <wp:effectExtent l="133350" t="114300" r="149225" b="1612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30006" cy="71564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AE16FE" w14:textId="2E6B6BFE" w:rsidR="0084082B" w:rsidRDefault="0084082B" w:rsidP="005F34D7">
            <w:pPr>
              <w:pStyle w:val="BodyText"/>
              <w:jc w:val="center"/>
            </w:pPr>
            <w:r>
              <w:rPr>
                <w:noProof/>
              </w:rPr>
              <w:lastRenderedPageBreak/>
              <w:drawing>
                <wp:inline distT="0" distB="0" distL="0" distR="0" wp14:anchorId="6BC5E245" wp14:editId="51881445">
                  <wp:extent cx="5491862" cy="7107116"/>
                  <wp:effectExtent l="133350" t="114300" r="147320" b="1701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94350" cy="71103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F64788" w14:textId="00420BC7" w:rsidR="0084082B" w:rsidRDefault="0084082B" w:rsidP="005F34D7">
            <w:pPr>
              <w:pStyle w:val="BodyText"/>
              <w:jc w:val="center"/>
            </w:pPr>
            <w:r>
              <w:rPr>
                <w:noProof/>
              </w:rPr>
              <w:lastRenderedPageBreak/>
              <w:drawing>
                <wp:inline distT="0" distB="0" distL="0" distR="0" wp14:anchorId="4086BDA0" wp14:editId="002931B2">
                  <wp:extent cx="5566507" cy="7203715"/>
                  <wp:effectExtent l="133350" t="114300" r="148590" b="1689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0754" cy="72092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056422" w14:textId="534E2D48" w:rsidR="0084082B" w:rsidRPr="00033DEC" w:rsidRDefault="0084082B" w:rsidP="005F34D7">
            <w:pPr>
              <w:pStyle w:val="BodyText"/>
              <w:jc w:val="center"/>
            </w:pPr>
            <w:r>
              <w:rPr>
                <w:noProof/>
              </w:rPr>
              <w:lastRenderedPageBreak/>
              <w:drawing>
                <wp:inline distT="0" distB="0" distL="0" distR="0" wp14:anchorId="79B0440C" wp14:editId="3F5C58C1">
                  <wp:extent cx="5299364" cy="6858000"/>
                  <wp:effectExtent l="133350" t="114300" r="149225" b="1714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02104" cy="68615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bl>
    <w:p w14:paraId="5629BD4D" w14:textId="77777777" w:rsidR="00EE5BBD" w:rsidRDefault="00EE5BBD" w:rsidP="00F85286">
      <w:pPr>
        <w:rPr>
          <w:b/>
          <w:bCs/>
        </w:rPr>
        <w:sectPr w:rsidR="00EE5BBD" w:rsidSect="009938DC">
          <w:pgSz w:w="12240" w:h="15840" w:code="1"/>
          <w:pgMar w:top="1440" w:right="1440" w:bottom="1440" w:left="1440" w:header="450" w:footer="720" w:gutter="0"/>
          <w:cols w:space="720"/>
          <w:docGrid w:linePitch="360"/>
        </w:sectPr>
      </w:pPr>
    </w:p>
    <w:p w14:paraId="5191BFEE" w14:textId="43E846DB" w:rsidR="00F85286" w:rsidRDefault="00F85286" w:rsidP="00F85286">
      <w:pPr>
        <w:pStyle w:val="Heading1"/>
      </w:pPr>
      <w:bookmarkStart w:id="7" w:name="_Toc63851907"/>
      <w:r>
        <w:lastRenderedPageBreak/>
        <w:t>Experience</w:t>
      </w:r>
      <w:r w:rsidR="00271552">
        <w:t xml:space="preserve"> </w:t>
      </w:r>
      <w:r>
        <w:t>and</w:t>
      </w:r>
      <w:r w:rsidR="00271552">
        <w:t xml:space="preserve"> </w:t>
      </w:r>
      <w:r>
        <w:t>Qualifications</w:t>
      </w:r>
      <w:bookmarkEnd w:id="7"/>
    </w:p>
    <w:tbl>
      <w:tblPr>
        <w:tblStyle w:val="TableGrid"/>
        <w:tblW w:w="0" w:type="auto"/>
        <w:tblLook w:val="04A0" w:firstRow="1" w:lastRow="0" w:firstColumn="1" w:lastColumn="0" w:noHBand="0" w:noVBand="1"/>
      </w:tblPr>
      <w:tblGrid>
        <w:gridCol w:w="9350"/>
      </w:tblGrid>
      <w:tr w:rsidR="00F85286" w:rsidRPr="00033DEC" w14:paraId="25892255" w14:textId="77777777" w:rsidTr="1C720A01">
        <w:trPr>
          <w:tblHeader/>
        </w:trPr>
        <w:tc>
          <w:tcPr>
            <w:tcW w:w="9350" w:type="dxa"/>
            <w:shd w:val="clear" w:color="auto" w:fill="DBE5F1" w:themeFill="accent1" w:themeFillTint="33"/>
          </w:tcPr>
          <w:p w14:paraId="0E7B26B8" w14:textId="01CBA134" w:rsidR="00F85286" w:rsidRPr="00033DEC" w:rsidRDefault="00246BD3" w:rsidP="00DE2DD8">
            <w:pPr>
              <w:spacing w:before="80" w:after="80"/>
              <w:ind w:left="248" w:hanging="248"/>
              <w:rPr>
                <w:rFonts w:ascii="Arial Narrow" w:hAnsi="Arial Narrow"/>
                <w:sz w:val="20"/>
                <w:szCs w:val="20"/>
              </w:rPr>
            </w:pPr>
            <w:r w:rsidRPr="00246BD3">
              <w:rPr>
                <w:rFonts w:ascii="Arial Narrow" w:hAnsi="Arial Narrow"/>
                <w:sz w:val="20"/>
                <w:szCs w:val="20"/>
              </w:rPr>
              <w:t>5a.</w:t>
            </w:r>
            <w:r w:rsidRPr="00246BD3">
              <w:rPr>
                <w:rFonts w:ascii="Arial Narrow" w:hAnsi="Arial Narrow"/>
                <w:sz w:val="20"/>
                <w:szCs w:val="20"/>
              </w:rPr>
              <w:tab/>
              <w:t>Written</w:t>
            </w:r>
            <w:r w:rsidR="00271552">
              <w:rPr>
                <w:rFonts w:ascii="Arial Narrow" w:hAnsi="Arial Narrow"/>
                <w:sz w:val="20"/>
                <w:szCs w:val="20"/>
              </w:rPr>
              <w:t xml:space="preserve"> </w:t>
            </w:r>
            <w:r w:rsidRPr="00246BD3">
              <w:rPr>
                <w:rFonts w:ascii="Arial Narrow" w:hAnsi="Arial Narrow"/>
                <w:sz w:val="20"/>
                <w:szCs w:val="20"/>
              </w:rPr>
              <w:t>Narrative.</w:t>
            </w:r>
            <w:r w:rsidR="00271552">
              <w:rPr>
                <w:rFonts w:ascii="Arial Narrow" w:hAnsi="Arial Narrow"/>
                <w:sz w:val="20"/>
                <w:szCs w:val="20"/>
              </w:rPr>
              <w:t xml:space="preserve"> </w:t>
            </w:r>
            <w:r w:rsidRPr="00246BD3">
              <w:rPr>
                <w:rFonts w:ascii="Arial Narrow" w:hAnsi="Arial Narrow"/>
                <w:sz w:val="20"/>
                <w:szCs w:val="20"/>
              </w:rPr>
              <w:t>A</w:t>
            </w:r>
            <w:r w:rsidR="00271552">
              <w:rPr>
                <w:rFonts w:ascii="Arial Narrow" w:hAnsi="Arial Narrow"/>
                <w:sz w:val="20"/>
                <w:szCs w:val="20"/>
              </w:rPr>
              <w:t xml:space="preserve"> </w:t>
            </w:r>
            <w:r w:rsidRPr="00246BD3">
              <w:rPr>
                <w:rFonts w:ascii="Arial Narrow" w:hAnsi="Arial Narrow"/>
                <w:sz w:val="20"/>
                <w:szCs w:val="20"/>
              </w:rPr>
              <w:t>written</w:t>
            </w:r>
            <w:r w:rsidR="00271552">
              <w:rPr>
                <w:rFonts w:ascii="Arial Narrow" w:hAnsi="Arial Narrow"/>
                <w:sz w:val="20"/>
                <w:szCs w:val="20"/>
              </w:rPr>
              <w:t xml:space="preserve"> </w:t>
            </w:r>
            <w:r w:rsidRPr="00246BD3">
              <w:rPr>
                <w:rFonts w:ascii="Arial Narrow" w:hAnsi="Arial Narrow"/>
                <w:sz w:val="20"/>
                <w:szCs w:val="20"/>
              </w:rPr>
              <w:t>narrative</w:t>
            </w:r>
            <w:r w:rsidR="00271552">
              <w:rPr>
                <w:rFonts w:ascii="Arial Narrow" w:hAnsi="Arial Narrow"/>
                <w:sz w:val="20"/>
                <w:szCs w:val="20"/>
              </w:rPr>
              <w:t xml:space="preserve"> </w:t>
            </w:r>
            <w:r w:rsidRPr="00246BD3">
              <w:rPr>
                <w:rFonts w:ascii="Arial Narrow" w:hAnsi="Arial Narrow"/>
                <w:sz w:val="20"/>
                <w:szCs w:val="20"/>
              </w:rPr>
              <w:t>statement</w:t>
            </w:r>
            <w:r w:rsidR="00271552">
              <w:rPr>
                <w:rFonts w:ascii="Arial Narrow" w:hAnsi="Arial Narrow"/>
                <w:sz w:val="20"/>
                <w:szCs w:val="20"/>
              </w:rPr>
              <w:t xml:space="preserve"> </w:t>
            </w:r>
            <w:r w:rsidRPr="00246BD3">
              <w:rPr>
                <w:rFonts w:ascii="Arial Narrow" w:hAnsi="Arial Narrow"/>
                <w:sz w:val="20"/>
                <w:szCs w:val="20"/>
              </w:rPr>
              <w:t>to</w:t>
            </w:r>
            <w:r w:rsidR="00271552">
              <w:rPr>
                <w:rFonts w:ascii="Arial Narrow" w:hAnsi="Arial Narrow"/>
                <w:sz w:val="20"/>
                <w:szCs w:val="20"/>
              </w:rPr>
              <w:t xml:space="preserve"> </w:t>
            </w:r>
            <w:r w:rsidRPr="00246BD3">
              <w:rPr>
                <w:rFonts w:ascii="Arial Narrow" w:hAnsi="Arial Narrow"/>
                <w:sz w:val="20"/>
                <w:szCs w:val="20"/>
              </w:rPr>
              <w:t>include</w:t>
            </w:r>
            <w:r w:rsidR="00271552">
              <w:rPr>
                <w:rFonts w:ascii="Arial Narrow" w:hAnsi="Arial Narrow"/>
                <w:sz w:val="20"/>
                <w:szCs w:val="20"/>
              </w:rPr>
              <w:t xml:space="preserve"> </w:t>
            </w:r>
            <w:r w:rsidRPr="00246BD3">
              <w:rPr>
                <w:rFonts w:ascii="Arial Narrow" w:hAnsi="Arial Narrow"/>
                <w:sz w:val="20"/>
                <w:szCs w:val="20"/>
              </w:rPr>
              <w:t>executive</w:t>
            </w:r>
            <w:r w:rsidR="00271552">
              <w:rPr>
                <w:rFonts w:ascii="Arial Narrow" w:hAnsi="Arial Narrow"/>
                <w:sz w:val="20"/>
                <w:szCs w:val="20"/>
              </w:rPr>
              <w:t xml:space="preserve"> </w:t>
            </w:r>
            <w:r w:rsidRPr="00246BD3">
              <w:rPr>
                <w:rFonts w:ascii="Arial Narrow" w:hAnsi="Arial Narrow"/>
                <w:sz w:val="20"/>
                <w:szCs w:val="20"/>
              </w:rPr>
              <w:t>summary,</w:t>
            </w:r>
            <w:r w:rsidR="00271552">
              <w:rPr>
                <w:rFonts w:ascii="Arial Narrow" w:hAnsi="Arial Narrow"/>
                <w:sz w:val="20"/>
                <w:szCs w:val="20"/>
              </w:rPr>
              <w:t xml:space="preserve"> </w:t>
            </w:r>
            <w:r w:rsidRPr="00246BD3">
              <w:rPr>
                <w:rFonts w:ascii="Arial Narrow" w:hAnsi="Arial Narrow"/>
                <w:sz w:val="20"/>
                <w:szCs w:val="20"/>
              </w:rPr>
              <w:t>including</w:t>
            </w:r>
            <w:r w:rsidR="00271552">
              <w:rPr>
                <w:rFonts w:ascii="Arial Narrow" w:hAnsi="Arial Narrow"/>
                <w:sz w:val="20"/>
                <w:szCs w:val="20"/>
              </w:rPr>
              <w:t xml:space="preserve"> </w:t>
            </w:r>
            <w:r w:rsidRPr="00246BD3">
              <w:rPr>
                <w:rFonts w:ascii="Arial Narrow" w:hAnsi="Arial Narrow"/>
                <w:sz w:val="20"/>
                <w:szCs w:val="20"/>
              </w:rPr>
              <w:t>the</w:t>
            </w:r>
            <w:r w:rsidR="00271552">
              <w:rPr>
                <w:rFonts w:ascii="Arial Narrow" w:hAnsi="Arial Narrow"/>
                <w:sz w:val="20"/>
                <w:szCs w:val="20"/>
              </w:rPr>
              <w:t xml:space="preserve"> </w:t>
            </w:r>
            <w:r w:rsidRPr="00246BD3">
              <w:rPr>
                <w:rFonts w:ascii="Arial Narrow" w:hAnsi="Arial Narrow"/>
                <w:sz w:val="20"/>
                <w:szCs w:val="20"/>
              </w:rPr>
              <w:t>history</w:t>
            </w:r>
            <w:r w:rsidR="00271552">
              <w:rPr>
                <w:rFonts w:ascii="Arial Narrow" w:hAnsi="Arial Narrow"/>
                <w:sz w:val="20"/>
                <w:szCs w:val="20"/>
              </w:rPr>
              <w:t xml:space="preserve"> </w:t>
            </w:r>
            <w:r w:rsidRPr="00246BD3">
              <w:rPr>
                <w:rFonts w:ascii="Arial Narrow" w:hAnsi="Arial Narrow"/>
                <w:sz w:val="20"/>
                <w:szCs w:val="20"/>
              </w:rPr>
              <w:t>of</w:t>
            </w:r>
            <w:r w:rsidR="00271552">
              <w:rPr>
                <w:rFonts w:ascii="Arial Narrow" w:hAnsi="Arial Narrow"/>
                <w:sz w:val="20"/>
                <w:szCs w:val="20"/>
              </w:rPr>
              <w:t xml:space="preserve"> </w:t>
            </w:r>
            <w:r w:rsidRPr="00246BD3">
              <w:rPr>
                <w:rFonts w:ascii="Arial Narrow" w:hAnsi="Arial Narrow"/>
                <w:sz w:val="20"/>
                <w:szCs w:val="20"/>
              </w:rPr>
              <w:t>the</w:t>
            </w:r>
            <w:r w:rsidR="00271552">
              <w:rPr>
                <w:rFonts w:ascii="Arial Narrow" w:hAnsi="Arial Narrow"/>
                <w:sz w:val="20"/>
                <w:szCs w:val="20"/>
              </w:rPr>
              <w:t xml:space="preserve"> </w:t>
            </w:r>
            <w:r w:rsidRPr="00246BD3">
              <w:rPr>
                <w:rFonts w:ascii="Arial Narrow" w:hAnsi="Arial Narrow"/>
                <w:sz w:val="20"/>
                <w:szCs w:val="20"/>
              </w:rPr>
              <w:t>firm</w:t>
            </w:r>
            <w:r w:rsidR="00271552">
              <w:rPr>
                <w:rFonts w:ascii="Arial Narrow" w:hAnsi="Arial Narrow"/>
                <w:sz w:val="20"/>
                <w:szCs w:val="20"/>
              </w:rPr>
              <w:t xml:space="preserve"> </w:t>
            </w:r>
            <w:r w:rsidRPr="00246BD3">
              <w:rPr>
                <w:rFonts w:ascii="Arial Narrow" w:hAnsi="Arial Narrow"/>
                <w:sz w:val="20"/>
                <w:szCs w:val="20"/>
              </w:rPr>
              <w:t>and</w:t>
            </w:r>
            <w:r w:rsidR="00271552">
              <w:rPr>
                <w:rFonts w:ascii="Arial Narrow" w:hAnsi="Arial Narrow"/>
                <w:sz w:val="20"/>
                <w:szCs w:val="20"/>
              </w:rPr>
              <w:t xml:space="preserve"> </w:t>
            </w:r>
            <w:r w:rsidRPr="00246BD3">
              <w:rPr>
                <w:rFonts w:ascii="Arial Narrow" w:hAnsi="Arial Narrow"/>
                <w:sz w:val="20"/>
                <w:szCs w:val="20"/>
              </w:rPr>
              <w:t>years</w:t>
            </w:r>
            <w:r w:rsidR="00271552">
              <w:rPr>
                <w:rFonts w:ascii="Arial Narrow" w:hAnsi="Arial Narrow"/>
                <w:sz w:val="20"/>
                <w:szCs w:val="20"/>
              </w:rPr>
              <w:t xml:space="preserve"> </w:t>
            </w:r>
            <w:r w:rsidRPr="00246BD3">
              <w:rPr>
                <w:rFonts w:ascii="Arial Narrow" w:hAnsi="Arial Narrow"/>
                <w:sz w:val="20"/>
                <w:szCs w:val="20"/>
              </w:rPr>
              <w:t>in</w:t>
            </w:r>
            <w:r w:rsidR="00271552">
              <w:rPr>
                <w:rFonts w:ascii="Arial Narrow" w:hAnsi="Arial Narrow"/>
                <w:sz w:val="20"/>
                <w:szCs w:val="20"/>
              </w:rPr>
              <w:t xml:space="preserve"> </w:t>
            </w:r>
            <w:r w:rsidRPr="00246BD3">
              <w:rPr>
                <w:rFonts w:ascii="Arial Narrow" w:hAnsi="Arial Narrow"/>
                <w:sz w:val="20"/>
                <w:szCs w:val="20"/>
              </w:rPr>
              <w:t>business,</w:t>
            </w:r>
            <w:r w:rsidR="00271552">
              <w:rPr>
                <w:rFonts w:ascii="Arial Narrow" w:hAnsi="Arial Narrow"/>
                <w:sz w:val="20"/>
                <w:szCs w:val="20"/>
              </w:rPr>
              <w:t xml:space="preserve"> </w:t>
            </w:r>
            <w:r w:rsidRPr="00246BD3">
              <w:rPr>
                <w:rFonts w:ascii="Arial Narrow" w:hAnsi="Arial Narrow"/>
                <w:sz w:val="20"/>
                <w:szCs w:val="20"/>
              </w:rPr>
              <w:t>size</w:t>
            </w:r>
            <w:r w:rsidR="00271552">
              <w:rPr>
                <w:rFonts w:ascii="Arial Narrow" w:hAnsi="Arial Narrow"/>
                <w:sz w:val="20"/>
                <w:szCs w:val="20"/>
              </w:rPr>
              <w:t xml:space="preserve"> </w:t>
            </w:r>
            <w:r w:rsidRPr="00246BD3">
              <w:rPr>
                <w:rFonts w:ascii="Arial Narrow" w:hAnsi="Arial Narrow"/>
                <w:sz w:val="20"/>
                <w:szCs w:val="20"/>
              </w:rPr>
              <w:t>in</w:t>
            </w:r>
            <w:r w:rsidR="00271552">
              <w:rPr>
                <w:rFonts w:ascii="Arial Narrow" w:hAnsi="Arial Narrow"/>
                <w:sz w:val="20"/>
                <w:szCs w:val="20"/>
              </w:rPr>
              <w:t xml:space="preserve"> </w:t>
            </w:r>
            <w:r w:rsidRPr="00246BD3">
              <w:rPr>
                <w:rFonts w:ascii="Arial Narrow" w:hAnsi="Arial Narrow"/>
                <w:sz w:val="20"/>
                <w:szCs w:val="20"/>
              </w:rPr>
              <w:t>terms</w:t>
            </w:r>
            <w:r w:rsidR="00271552">
              <w:rPr>
                <w:rFonts w:ascii="Arial Narrow" w:hAnsi="Arial Narrow"/>
                <w:sz w:val="20"/>
                <w:szCs w:val="20"/>
              </w:rPr>
              <w:t xml:space="preserve"> </w:t>
            </w:r>
            <w:r w:rsidRPr="00246BD3">
              <w:rPr>
                <w:rFonts w:ascii="Arial Narrow" w:hAnsi="Arial Narrow"/>
                <w:sz w:val="20"/>
                <w:szCs w:val="20"/>
              </w:rPr>
              <w:t>of</w:t>
            </w:r>
            <w:r w:rsidR="00271552">
              <w:rPr>
                <w:rFonts w:ascii="Arial Narrow" w:hAnsi="Arial Narrow"/>
                <w:sz w:val="20"/>
                <w:szCs w:val="20"/>
              </w:rPr>
              <w:t xml:space="preserve"> </w:t>
            </w:r>
            <w:r w:rsidRPr="00246BD3">
              <w:rPr>
                <w:rFonts w:ascii="Arial Narrow" w:hAnsi="Arial Narrow"/>
                <w:sz w:val="20"/>
                <w:szCs w:val="20"/>
              </w:rPr>
              <w:t>staffing,</w:t>
            </w:r>
            <w:r w:rsidR="00271552">
              <w:rPr>
                <w:rFonts w:ascii="Arial Narrow" w:hAnsi="Arial Narrow"/>
                <w:sz w:val="20"/>
                <w:szCs w:val="20"/>
              </w:rPr>
              <w:t xml:space="preserve"> </w:t>
            </w:r>
            <w:r w:rsidRPr="00246BD3">
              <w:rPr>
                <w:rFonts w:ascii="Arial Narrow" w:hAnsi="Arial Narrow"/>
                <w:sz w:val="20"/>
                <w:szCs w:val="20"/>
              </w:rPr>
              <w:t>activities</w:t>
            </w:r>
            <w:r w:rsidR="00271552">
              <w:rPr>
                <w:rFonts w:ascii="Arial Narrow" w:hAnsi="Arial Narrow"/>
                <w:sz w:val="20"/>
                <w:szCs w:val="20"/>
              </w:rPr>
              <w:t xml:space="preserve"> </w:t>
            </w:r>
            <w:r w:rsidRPr="00246BD3">
              <w:rPr>
                <w:rFonts w:ascii="Arial Narrow" w:hAnsi="Arial Narrow"/>
                <w:sz w:val="20"/>
                <w:szCs w:val="20"/>
              </w:rPr>
              <w:t>providing</w:t>
            </w:r>
            <w:r w:rsidR="00271552">
              <w:rPr>
                <w:rFonts w:ascii="Arial Narrow" w:hAnsi="Arial Narrow"/>
                <w:sz w:val="20"/>
                <w:szCs w:val="20"/>
              </w:rPr>
              <w:t xml:space="preserve"> </w:t>
            </w:r>
            <w:r w:rsidRPr="00246BD3">
              <w:rPr>
                <w:rFonts w:ascii="Arial Narrow" w:hAnsi="Arial Narrow"/>
                <w:sz w:val="20"/>
                <w:szCs w:val="20"/>
              </w:rPr>
              <w:t>services</w:t>
            </w:r>
            <w:r w:rsidR="00271552">
              <w:rPr>
                <w:rFonts w:ascii="Arial Narrow" w:hAnsi="Arial Narrow"/>
                <w:sz w:val="20"/>
                <w:szCs w:val="20"/>
              </w:rPr>
              <w:t xml:space="preserve"> </w:t>
            </w:r>
            <w:r w:rsidRPr="00246BD3">
              <w:rPr>
                <w:rFonts w:ascii="Arial Narrow" w:hAnsi="Arial Narrow"/>
                <w:sz w:val="20"/>
                <w:szCs w:val="20"/>
              </w:rPr>
              <w:t>described</w:t>
            </w:r>
            <w:r w:rsidR="00271552">
              <w:rPr>
                <w:rFonts w:ascii="Arial Narrow" w:hAnsi="Arial Narrow"/>
                <w:sz w:val="20"/>
                <w:szCs w:val="20"/>
              </w:rPr>
              <w:t xml:space="preserve"> </w:t>
            </w:r>
            <w:r w:rsidRPr="00246BD3">
              <w:rPr>
                <w:rFonts w:ascii="Arial Narrow" w:hAnsi="Arial Narrow"/>
                <w:sz w:val="20"/>
                <w:szCs w:val="20"/>
              </w:rPr>
              <w:t>herein.</w:t>
            </w:r>
            <w:r w:rsidR="00271552">
              <w:rPr>
                <w:rFonts w:ascii="Arial Narrow" w:hAnsi="Arial Narrow"/>
                <w:sz w:val="20"/>
                <w:szCs w:val="20"/>
              </w:rPr>
              <w:t xml:space="preserve"> </w:t>
            </w:r>
            <w:r w:rsidRPr="00246BD3">
              <w:rPr>
                <w:rFonts w:ascii="Arial Narrow" w:hAnsi="Arial Narrow"/>
                <w:sz w:val="20"/>
                <w:szCs w:val="20"/>
              </w:rPr>
              <w:t>Names,</w:t>
            </w:r>
            <w:r w:rsidR="00271552">
              <w:rPr>
                <w:rFonts w:ascii="Arial Narrow" w:hAnsi="Arial Narrow"/>
                <w:sz w:val="20"/>
                <w:szCs w:val="20"/>
              </w:rPr>
              <w:t xml:space="preserve"> </w:t>
            </w:r>
            <w:proofErr w:type="gramStart"/>
            <w:r w:rsidRPr="00246BD3">
              <w:rPr>
                <w:rFonts w:ascii="Arial Narrow" w:hAnsi="Arial Narrow"/>
                <w:sz w:val="20"/>
                <w:szCs w:val="20"/>
              </w:rPr>
              <w:t>qualifications</w:t>
            </w:r>
            <w:proofErr w:type="gramEnd"/>
            <w:r w:rsidR="00271552">
              <w:rPr>
                <w:rFonts w:ascii="Arial Narrow" w:hAnsi="Arial Narrow"/>
                <w:sz w:val="20"/>
                <w:szCs w:val="20"/>
              </w:rPr>
              <w:t xml:space="preserve"> </w:t>
            </w:r>
            <w:r w:rsidRPr="00246BD3">
              <w:rPr>
                <w:rFonts w:ascii="Arial Narrow" w:hAnsi="Arial Narrow"/>
                <w:sz w:val="20"/>
                <w:szCs w:val="20"/>
              </w:rPr>
              <w:t>and</w:t>
            </w:r>
            <w:r w:rsidR="00271552">
              <w:rPr>
                <w:rFonts w:ascii="Arial Narrow" w:hAnsi="Arial Narrow"/>
                <w:sz w:val="20"/>
                <w:szCs w:val="20"/>
              </w:rPr>
              <w:t xml:space="preserve"> </w:t>
            </w:r>
            <w:r w:rsidRPr="00246BD3">
              <w:rPr>
                <w:rFonts w:ascii="Arial Narrow" w:hAnsi="Arial Narrow"/>
                <w:sz w:val="20"/>
                <w:szCs w:val="20"/>
              </w:rPr>
              <w:t>experience</w:t>
            </w:r>
            <w:r w:rsidR="00271552">
              <w:rPr>
                <w:rFonts w:ascii="Arial Narrow" w:hAnsi="Arial Narrow"/>
                <w:sz w:val="20"/>
                <w:szCs w:val="20"/>
              </w:rPr>
              <w:t xml:space="preserve"> </w:t>
            </w:r>
            <w:r w:rsidRPr="00246BD3">
              <w:rPr>
                <w:rFonts w:ascii="Arial Narrow" w:hAnsi="Arial Narrow"/>
                <w:sz w:val="20"/>
                <w:szCs w:val="20"/>
              </w:rPr>
              <w:t>of</w:t>
            </w:r>
            <w:r w:rsidR="00271552">
              <w:rPr>
                <w:rFonts w:ascii="Arial Narrow" w:hAnsi="Arial Narrow"/>
                <w:sz w:val="20"/>
                <w:szCs w:val="20"/>
              </w:rPr>
              <w:t xml:space="preserve"> </w:t>
            </w:r>
            <w:r w:rsidRPr="00246BD3">
              <w:rPr>
                <w:rFonts w:ascii="Arial Narrow" w:hAnsi="Arial Narrow"/>
                <w:sz w:val="20"/>
                <w:szCs w:val="20"/>
              </w:rPr>
              <w:t>personnel</w:t>
            </w:r>
            <w:r w:rsidR="00271552">
              <w:rPr>
                <w:rFonts w:ascii="Arial Narrow" w:hAnsi="Arial Narrow"/>
                <w:sz w:val="20"/>
                <w:szCs w:val="20"/>
              </w:rPr>
              <w:t xml:space="preserve"> </w:t>
            </w:r>
            <w:r w:rsidRPr="00246BD3">
              <w:rPr>
                <w:rFonts w:ascii="Arial Narrow" w:hAnsi="Arial Narrow"/>
                <w:sz w:val="20"/>
                <w:szCs w:val="20"/>
              </w:rPr>
              <w:t>to</w:t>
            </w:r>
            <w:r w:rsidR="00271552">
              <w:rPr>
                <w:rFonts w:ascii="Arial Narrow" w:hAnsi="Arial Narrow"/>
                <w:sz w:val="20"/>
                <w:szCs w:val="20"/>
              </w:rPr>
              <w:t xml:space="preserve"> </w:t>
            </w:r>
            <w:r w:rsidRPr="00246BD3">
              <w:rPr>
                <w:rFonts w:ascii="Arial Narrow" w:hAnsi="Arial Narrow"/>
                <w:sz w:val="20"/>
                <w:szCs w:val="20"/>
              </w:rPr>
              <w:t>be</w:t>
            </w:r>
            <w:r w:rsidR="00271552">
              <w:rPr>
                <w:rFonts w:ascii="Arial Narrow" w:hAnsi="Arial Narrow"/>
                <w:sz w:val="20"/>
                <w:szCs w:val="20"/>
              </w:rPr>
              <w:t xml:space="preserve"> </w:t>
            </w:r>
            <w:r w:rsidRPr="00246BD3">
              <w:rPr>
                <w:rFonts w:ascii="Arial Narrow" w:hAnsi="Arial Narrow"/>
                <w:sz w:val="20"/>
                <w:szCs w:val="20"/>
              </w:rPr>
              <w:t>assigned</w:t>
            </w:r>
            <w:r w:rsidR="00271552">
              <w:rPr>
                <w:rFonts w:ascii="Arial Narrow" w:hAnsi="Arial Narrow"/>
                <w:sz w:val="20"/>
                <w:szCs w:val="20"/>
              </w:rPr>
              <w:t xml:space="preserve"> </w:t>
            </w:r>
            <w:r w:rsidRPr="00246BD3">
              <w:rPr>
                <w:rFonts w:ascii="Arial Narrow" w:hAnsi="Arial Narrow"/>
                <w:sz w:val="20"/>
                <w:szCs w:val="20"/>
              </w:rPr>
              <w:t>to</w:t>
            </w:r>
            <w:r w:rsidR="00271552">
              <w:rPr>
                <w:rFonts w:ascii="Arial Narrow" w:hAnsi="Arial Narrow"/>
                <w:sz w:val="20"/>
                <w:szCs w:val="20"/>
              </w:rPr>
              <w:t xml:space="preserve"> </w:t>
            </w:r>
            <w:r w:rsidRPr="00246BD3">
              <w:rPr>
                <w:rFonts w:ascii="Arial Narrow" w:hAnsi="Arial Narrow"/>
                <w:sz w:val="20"/>
                <w:szCs w:val="20"/>
              </w:rPr>
              <w:t>the</w:t>
            </w:r>
            <w:r w:rsidR="00271552">
              <w:rPr>
                <w:rFonts w:ascii="Arial Narrow" w:hAnsi="Arial Narrow"/>
                <w:sz w:val="20"/>
                <w:szCs w:val="20"/>
              </w:rPr>
              <w:t xml:space="preserve"> </w:t>
            </w:r>
            <w:r w:rsidRPr="00246BD3">
              <w:rPr>
                <w:rFonts w:ascii="Arial Narrow" w:hAnsi="Arial Narrow"/>
                <w:sz w:val="20"/>
                <w:szCs w:val="20"/>
              </w:rPr>
              <w:t>project.</w:t>
            </w:r>
            <w:r w:rsidR="00271552">
              <w:rPr>
                <w:rFonts w:ascii="Arial Narrow" w:hAnsi="Arial Narrow"/>
                <w:sz w:val="20"/>
                <w:szCs w:val="20"/>
              </w:rPr>
              <w:t xml:space="preserve"> </w:t>
            </w:r>
            <w:r w:rsidRPr="00246BD3">
              <w:rPr>
                <w:rFonts w:ascii="Arial Narrow" w:hAnsi="Arial Narrow"/>
                <w:sz w:val="20"/>
                <w:szCs w:val="20"/>
              </w:rPr>
              <w:t>If</w:t>
            </w:r>
            <w:r w:rsidR="00271552">
              <w:rPr>
                <w:rFonts w:ascii="Arial Narrow" w:hAnsi="Arial Narrow"/>
                <w:sz w:val="20"/>
                <w:szCs w:val="20"/>
              </w:rPr>
              <w:t xml:space="preserve"> </w:t>
            </w:r>
            <w:r w:rsidRPr="00246BD3">
              <w:rPr>
                <w:rFonts w:ascii="Arial Narrow" w:hAnsi="Arial Narrow"/>
                <w:sz w:val="20"/>
                <w:szCs w:val="20"/>
              </w:rPr>
              <w:t>applicable,</w:t>
            </w:r>
            <w:r w:rsidR="00271552">
              <w:rPr>
                <w:rFonts w:ascii="Arial Narrow" w:hAnsi="Arial Narrow"/>
                <w:sz w:val="20"/>
                <w:szCs w:val="20"/>
              </w:rPr>
              <w:t xml:space="preserve"> </w:t>
            </w:r>
            <w:r w:rsidRPr="00246BD3">
              <w:rPr>
                <w:rFonts w:ascii="Arial Narrow" w:hAnsi="Arial Narrow"/>
                <w:sz w:val="20"/>
                <w:szCs w:val="20"/>
              </w:rPr>
              <w:t>organization</w:t>
            </w:r>
            <w:r w:rsidR="00271552">
              <w:rPr>
                <w:rFonts w:ascii="Arial Narrow" w:hAnsi="Arial Narrow"/>
                <w:sz w:val="20"/>
                <w:szCs w:val="20"/>
              </w:rPr>
              <w:t xml:space="preserve"> </w:t>
            </w:r>
            <w:r w:rsidRPr="00246BD3">
              <w:rPr>
                <w:rFonts w:ascii="Arial Narrow" w:hAnsi="Arial Narrow"/>
                <w:sz w:val="20"/>
                <w:szCs w:val="20"/>
              </w:rPr>
              <w:t>chart</w:t>
            </w:r>
            <w:r w:rsidR="00271552">
              <w:rPr>
                <w:rFonts w:ascii="Arial Narrow" w:hAnsi="Arial Narrow"/>
                <w:sz w:val="20"/>
                <w:szCs w:val="20"/>
              </w:rPr>
              <w:t xml:space="preserve"> </w:t>
            </w:r>
            <w:r w:rsidRPr="00246BD3">
              <w:rPr>
                <w:rFonts w:ascii="Arial Narrow" w:hAnsi="Arial Narrow"/>
                <w:sz w:val="20"/>
                <w:szCs w:val="20"/>
              </w:rPr>
              <w:t>outlining</w:t>
            </w:r>
            <w:r w:rsidR="00271552">
              <w:rPr>
                <w:rFonts w:ascii="Arial Narrow" w:hAnsi="Arial Narrow"/>
                <w:sz w:val="20"/>
                <w:szCs w:val="20"/>
              </w:rPr>
              <w:t xml:space="preserve"> </w:t>
            </w:r>
            <w:r w:rsidRPr="00246BD3">
              <w:rPr>
                <w:rFonts w:ascii="Arial Narrow" w:hAnsi="Arial Narrow"/>
                <w:sz w:val="20"/>
                <w:szCs w:val="20"/>
              </w:rPr>
              <w:t>the</w:t>
            </w:r>
            <w:r w:rsidR="00271552">
              <w:rPr>
                <w:rFonts w:ascii="Arial Narrow" w:hAnsi="Arial Narrow"/>
                <w:sz w:val="20"/>
                <w:szCs w:val="20"/>
              </w:rPr>
              <w:t xml:space="preserve"> </w:t>
            </w:r>
            <w:r w:rsidRPr="00246BD3">
              <w:rPr>
                <w:rFonts w:ascii="Arial Narrow" w:hAnsi="Arial Narrow"/>
                <w:sz w:val="20"/>
                <w:szCs w:val="20"/>
              </w:rPr>
              <w:t>structure</w:t>
            </w:r>
            <w:r w:rsidR="00271552">
              <w:rPr>
                <w:rFonts w:ascii="Arial Narrow" w:hAnsi="Arial Narrow"/>
                <w:sz w:val="20"/>
                <w:szCs w:val="20"/>
              </w:rPr>
              <w:t xml:space="preserve"> </w:t>
            </w:r>
            <w:r w:rsidRPr="00246BD3">
              <w:rPr>
                <w:rFonts w:ascii="Arial Narrow" w:hAnsi="Arial Narrow"/>
                <w:sz w:val="20"/>
                <w:szCs w:val="20"/>
              </w:rPr>
              <w:t>of</w:t>
            </w:r>
            <w:r w:rsidR="00271552">
              <w:rPr>
                <w:rFonts w:ascii="Arial Narrow" w:hAnsi="Arial Narrow"/>
                <w:sz w:val="20"/>
                <w:szCs w:val="20"/>
              </w:rPr>
              <w:t xml:space="preserve"> </w:t>
            </w:r>
            <w:r w:rsidRPr="00246BD3">
              <w:rPr>
                <w:rFonts w:ascii="Arial Narrow" w:hAnsi="Arial Narrow"/>
                <w:sz w:val="20"/>
                <w:szCs w:val="20"/>
              </w:rPr>
              <w:t>corporate</w:t>
            </w:r>
            <w:r w:rsidR="00271552">
              <w:rPr>
                <w:rFonts w:ascii="Arial Narrow" w:hAnsi="Arial Narrow"/>
                <w:sz w:val="20"/>
                <w:szCs w:val="20"/>
              </w:rPr>
              <w:t xml:space="preserve"> </w:t>
            </w:r>
            <w:r w:rsidRPr="00246BD3">
              <w:rPr>
                <w:rFonts w:ascii="Arial Narrow" w:hAnsi="Arial Narrow"/>
                <w:sz w:val="20"/>
                <w:szCs w:val="20"/>
              </w:rPr>
              <w:t>staff</w:t>
            </w:r>
            <w:r w:rsidR="00271552">
              <w:rPr>
                <w:rFonts w:ascii="Arial Narrow" w:hAnsi="Arial Narrow"/>
                <w:sz w:val="20"/>
                <w:szCs w:val="20"/>
              </w:rPr>
              <w:t xml:space="preserve"> </w:t>
            </w:r>
            <w:r w:rsidRPr="00246BD3">
              <w:rPr>
                <w:rFonts w:ascii="Arial Narrow" w:hAnsi="Arial Narrow"/>
                <w:sz w:val="20"/>
                <w:szCs w:val="20"/>
              </w:rPr>
              <w:t>and</w:t>
            </w:r>
            <w:r w:rsidR="00271552">
              <w:rPr>
                <w:rFonts w:ascii="Arial Narrow" w:hAnsi="Arial Narrow"/>
                <w:sz w:val="20"/>
                <w:szCs w:val="20"/>
              </w:rPr>
              <w:t xml:space="preserve"> </w:t>
            </w:r>
            <w:r w:rsidRPr="00246BD3">
              <w:rPr>
                <w:rFonts w:ascii="Arial Narrow" w:hAnsi="Arial Narrow"/>
                <w:sz w:val="20"/>
                <w:szCs w:val="20"/>
              </w:rPr>
              <w:t>project</w:t>
            </w:r>
            <w:r w:rsidR="00271552">
              <w:rPr>
                <w:rFonts w:ascii="Arial Narrow" w:hAnsi="Arial Narrow"/>
                <w:sz w:val="20"/>
                <w:szCs w:val="20"/>
              </w:rPr>
              <w:t xml:space="preserve"> </w:t>
            </w:r>
            <w:r w:rsidRPr="00246BD3">
              <w:rPr>
                <w:rFonts w:ascii="Arial Narrow" w:hAnsi="Arial Narrow"/>
                <w:sz w:val="20"/>
                <w:szCs w:val="20"/>
              </w:rPr>
              <w:t>staff</w:t>
            </w:r>
            <w:r w:rsidR="00271552">
              <w:rPr>
                <w:rFonts w:ascii="Arial Narrow" w:hAnsi="Arial Narrow"/>
                <w:sz w:val="20"/>
                <w:szCs w:val="20"/>
              </w:rPr>
              <w:t xml:space="preserve"> </w:t>
            </w:r>
            <w:r w:rsidRPr="00246BD3">
              <w:rPr>
                <w:rFonts w:ascii="Arial Narrow" w:hAnsi="Arial Narrow"/>
                <w:sz w:val="20"/>
                <w:szCs w:val="20"/>
              </w:rPr>
              <w:t>and</w:t>
            </w:r>
            <w:r w:rsidR="00271552">
              <w:rPr>
                <w:rFonts w:ascii="Arial Narrow" w:hAnsi="Arial Narrow"/>
                <w:sz w:val="20"/>
                <w:szCs w:val="20"/>
              </w:rPr>
              <w:t xml:space="preserve"> </w:t>
            </w:r>
            <w:r w:rsidRPr="00246BD3">
              <w:rPr>
                <w:rFonts w:ascii="Arial Narrow" w:hAnsi="Arial Narrow"/>
                <w:sz w:val="20"/>
                <w:szCs w:val="20"/>
              </w:rPr>
              <w:t>a</w:t>
            </w:r>
            <w:r w:rsidR="00271552">
              <w:rPr>
                <w:rFonts w:ascii="Arial Narrow" w:hAnsi="Arial Narrow"/>
                <w:sz w:val="20"/>
                <w:szCs w:val="20"/>
              </w:rPr>
              <w:t xml:space="preserve"> </w:t>
            </w:r>
            <w:r w:rsidRPr="00246BD3">
              <w:rPr>
                <w:rFonts w:ascii="Arial Narrow" w:hAnsi="Arial Narrow"/>
                <w:sz w:val="20"/>
                <w:szCs w:val="20"/>
              </w:rPr>
              <w:t>short</w:t>
            </w:r>
            <w:r w:rsidR="00271552">
              <w:rPr>
                <w:rFonts w:ascii="Arial Narrow" w:hAnsi="Arial Narrow"/>
                <w:sz w:val="20"/>
                <w:szCs w:val="20"/>
              </w:rPr>
              <w:t xml:space="preserve"> </w:t>
            </w:r>
            <w:r w:rsidRPr="00246BD3">
              <w:rPr>
                <w:rFonts w:ascii="Arial Narrow" w:hAnsi="Arial Narrow"/>
                <w:sz w:val="20"/>
                <w:szCs w:val="20"/>
              </w:rPr>
              <w:t>description</w:t>
            </w:r>
            <w:r w:rsidR="00271552">
              <w:rPr>
                <w:rFonts w:ascii="Arial Narrow" w:hAnsi="Arial Narrow"/>
                <w:sz w:val="20"/>
                <w:szCs w:val="20"/>
              </w:rPr>
              <w:t xml:space="preserve"> </w:t>
            </w:r>
            <w:r w:rsidRPr="00246BD3">
              <w:rPr>
                <w:rFonts w:ascii="Arial Narrow" w:hAnsi="Arial Narrow"/>
                <w:sz w:val="20"/>
                <w:szCs w:val="20"/>
              </w:rPr>
              <w:t>of</w:t>
            </w:r>
            <w:r w:rsidR="00271552">
              <w:rPr>
                <w:rFonts w:ascii="Arial Narrow" w:hAnsi="Arial Narrow"/>
                <w:sz w:val="20"/>
                <w:szCs w:val="20"/>
              </w:rPr>
              <w:t xml:space="preserve"> </w:t>
            </w:r>
            <w:r w:rsidRPr="00246BD3">
              <w:rPr>
                <w:rFonts w:ascii="Arial Narrow" w:hAnsi="Arial Narrow"/>
                <w:sz w:val="20"/>
                <w:szCs w:val="20"/>
              </w:rPr>
              <w:t>project</w:t>
            </w:r>
            <w:r w:rsidR="00271552">
              <w:rPr>
                <w:rFonts w:ascii="Arial Narrow" w:hAnsi="Arial Narrow"/>
                <w:sz w:val="20"/>
                <w:szCs w:val="20"/>
              </w:rPr>
              <w:t xml:space="preserve"> </w:t>
            </w:r>
            <w:r w:rsidRPr="00246BD3">
              <w:rPr>
                <w:rFonts w:ascii="Arial Narrow" w:hAnsi="Arial Narrow"/>
                <w:sz w:val="20"/>
                <w:szCs w:val="20"/>
              </w:rPr>
              <w:t>staff</w:t>
            </w:r>
            <w:r w:rsidR="00271552">
              <w:rPr>
                <w:rFonts w:ascii="Arial Narrow" w:hAnsi="Arial Narrow"/>
                <w:sz w:val="20"/>
                <w:szCs w:val="20"/>
              </w:rPr>
              <w:t xml:space="preserve"> </w:t>
            </w:r>
            <w:r w:rsidRPr="00246BD3">
              <w:rPr>
                <w:rFonts w:ascii="Arial Narrow" w:hAnsi="Arial Narrow"/>
                <w:sz w:val="20"/>
                <w:szCs w:val="20"/>
              </w:rPr>
              <w:t>supported</w:t>
            </w:r>
            <w:r w:rsidR="00271552">
              <w:rPr>
                <w:rFonts w:ascii="Arial Narrow" w:hAnsi="Arial Narrow"/>
                <w:sz w:val="20"/>
                <w:szCs w:val="20"/>
              </w:rPr>
              <w:t xml:space="preserve"> </w:t>
            </w:r>
            <w:r w:rsidRPr="00246BD3">
              <w:rPr>
                <w:rFonts w:ascii="Arial Narrow" w:hAnsi="Arial Narrow"/>
                <w:sz w:val="20"/>
                <w:szCs w:val="20"/>
              </w:rPr>
              <w:t>by</w:t>
            </w:r>
            <w:r w:rsidR="00271552">
              <w:rPr>
                <w:rFonts w:ascii="Arial Narrow" w:hAnsi="Arial Narrow"/>
                <w:sz w:val="20"/>
                <w:szCs w:val="20"/>
              </w:rPr>
              <w:t xml:space="preserve"> </w:t>
            </w:r>
            <w:r w:rsidRPr="00246BD3">
              <w:rPr>
                <w:rFonts w:ascii="Arial Narrow" w:hAnsi="Arial Narrow"/>
                <w:sz w:val="20"/>
                <w:szCs w:val="20"/>
              </w:rPr>
              <w:t>individual</w:t>
            </w:r>
            <w:r w:rsidR="00271552">
              <w:rPr>
                <w:rFonts w:ascii="Arial Narrow" w:hAnsi="Arial Narrow"/>
                <w:sz w:val="20"/>
                <w:szCs w:val="20"/>
              </w:rPr>
              <w:t xml:space="preserve"> </w:t>
            </w:r>
            <w:r w:rsidRPr="00246BD3">
              <w:rPr>
                <w:rFonts w:ascii="Arial Narrow" w:hAnsi="Arial Narrow"/>
                <w:sz w:val="20"/>
                <w:szCs w:val="20"/>
              </w:rPr>
              <w:t>resumes</w:t>
            </w:r>
            <w:r w:rsidR="00271552">
              <w:rPr>
                <w:rFonts w:ascii="Arial Narrow" w:hAnsi="Arial Narrow"/>
                <w:sz w:val="20"/>
                <w:szCs w:val="20"/>
              </w:rPr>
              <w:t xml:space="preserve"> </w:t>
            </w:r>
            <w:r w:rsidRPr="00246BD3">
              <w:rPr>
                <w:rFonts w:ascii="Arial Narrow" w:hAnsi="Arial Narrow"/>
                <w:sz w:val="20"/>
                <w:szCs w:val="20"/>
              </w:rPr>
              <w:t>of</w:t>
            </w:r>
            <w:r w:rsidR="00271552">
              <w:rPr>
                <w:rFonts w:ascii="Arial Narrow" w:hAnsi="Arial Narrow"/>
                <w:sz w:val="20"/>
                <w:szCs w:val="20"/>
              </w:rPr>
              <w:t xml:space="preserve"> </w:t>
            </w:r>
            <w:r w:rsidRPr="00246BD3">
              <w:rPr>
                <w:rFonts w:ascii="Arial Narrow" w:hAnsi="Arial Narrow"/>
                <w:sz w:val="20"/>
                <w:szCs w:val="20"/>
              </w:rPr>
              <w:t>staff</w:t>
            </w:r>
            <w:r w:rsidR="00271552">
              <w:rPr>
                <w:rFonts w:ascii="Arial Narrow" w:hAnsi="Arial Narrow"/>
                <w:sz w:val="20"/>
                <w:szCs w:val="20"/>
              </w:rPr>
              <w:t xml:space="preserve"> </w:t>
            </w:r>
            <w:r w:rsidRPr="00246BD3">
              <w:rPr>
                <w:rFonts w:ascii="Arial Narrow" w:hAnsi="Arial Narrow"/>
                <w:sz w:val="20"/>
                <w:szCs w:val="20"/>
              </w:rPr>
              <w:t>to</w:t>
            </w:r>
            <w:r w:rsidR="00271552">
              <w:rPr>
                <w:rFonts w:ascii="Arial Narrow" w:hAnsi="Arial Narrow"/>
                <w:sz w:val="20"/>
                <w:szCs w:val="20"/>
              </w:rPr>
              <w:t xml:space="preserve"> </w:t>
            </w:r>
            <w:r w:rsidRPr="00246BD3">
              <w:rPr>
                <w:rFonts w:ascii="Arial Narrow" w:hAnsi="Arial Narrow"/>
                <w:sz w:val="20"/>
                <w:szCs w:val="20"/>
              </w:rPr>
              <w:t>be</w:t>
            </w:r>
            <w:r w:rsidR="00271552">
              <w:rPr>
                <w:rFonts w:ascii="Arial Narrow" w:hAnsi="Arial Narrow"/>
                <w:sz w:val="20"/>
                <w:szCs w:val="20"/>
              </w:rPr>
              <w:t xml:space="preserve"> </w:t>
            </w:r>
            <w:r w:rsidRPr="00246BD3">
              <w:rPr>
                <w:rFonts w:ascii="Arial Narrow" w:hAnsi="Arial Narrow"/>
                <w:sz w:val="20"/>
                <w:szCs w:val="20"/>
              </w:rPr>
              <w:t>assigned</w:t>
            </w:r>
            <w:r w:rsidR="00271552">
              <w:rPr>
                <w:rFonts w:ascii="Arial Narrow" w:hAnsi="Arial Narrow"/>
                <w:sz w:val="20"/>
                <w:szCs w:val="20"/>
              </w:rPr>
              <w:t xml:space="preserve"> </w:t>
            </w:r>
            <w:r w:rsidRPr="00246BD3">
              <w:rPr>
                <w:rFonts w:ascii="Arial Narrow" w:hAnsi="Arial Narrow"/>
                <w:sz w:val="20"/>
                <w:szCs w:val="20"/>
              </w:rPr>
              <w:t>to</w:t>
            </w:r>
            <w:r w:rsidR="00271552">
              <w:rPr>
                <w:rFonts w:ascii="Arial Narrow" w:hAnsi="Arial Narrow"/>
                <w:sz w:val="20"/>
                <w:szCs w:val="20"/>
              </w:rPr>
              <w:t xml:space="preserve"> </w:t>
            </w:r>
            <w:r w:rsidRPr="00246BD3">
              <w:rPr>
                <w:rFonts w:ascii="Arial Narrow" w:hAnsi="Arial Narrow"/>
                <w:sz w:val="20"/>
                <w:szCs w:val="20"/>
              </w:rPr>
              <w:t>the</w:t>
            </w:r>
            <w:r w:rsidR="00271552">
              <w:rPr>
                <w:rFonts w:ascii="Arial Narrow" w:hAnsi="Arial Narrow"/>
                <w:sz w:val="20"/>
                <w:szCs w:val="20"/>
              </w:rPr>
              <w:t xml:space="preserve"> </w:t>
            </w:r>
            <w:r w:rsidRPr="00246BD3">
              <w:rPr>
                <w:rFonts w:ascii="Arial Narrow" w:hAnsi="Arial Narrow"/>
                <w:sz w:val="20"/>
                <w:szCs w:val="20"/>
              </w:rPr>
              <w:t>project,</w:t>
            </w:r>
            <w:r w:rsidR="00271552">
              <w:rPr>
                <w:rFonts w:ascii="Arial Narrow" w:hAnsi="Arial Narrow"/>
                <w:sz w:val="20"/>
                <w:szCs w:val="20"/>
              </w:rPr>
              <w:t xml:space="preserve"> </w:t>
            </w:r>
            <w:r w:rsidRPr="00246BD3">
              <w:rPr>
                <w:rFonts w:ascii="Arial Narrow" w:hAnsi="Arial Narrow"/>
                <w:sz w:val="20"/>
                <w:szCs w:val="20"/>
              </w:rPr>
              <w:t>including</w:t>
            </w:r>
            <w:r w:rsidR="00271552">
              <w:rPr>
                <w:rFonts w:ascii="Arial Narrow" w:hAnsi="Arial Narrow"/>
                <w:sz w:val="20"/>
                <w:szCs w:val="20"/>
              </w:rPr>
              <w:t xml:space="preserve"> </w:t>
            </w:r>
            <w:r w:rsidRPr="00246BD3">
              <w:rPr>
                <w:rFonts w:ascii="Arial Narrow" w:hAnsi="Arial Narrow"/>
                <w:sz w:val="20"/>
                <w:szCs w:val="20"/>
              </w:rPr>
              <w:t>consultants</w:t>
            </w:r>
            <w:r w:rsidR="00271552">
              <w:rPr>
                <w:rFonts w:ascii="Arial Narrow" w:hAnsi="Arial Narrow"/>
                <w:sz w:val="20"/>
                <w:szCs w:val="20"/>
              </w:rPr>
              <w:t xml:space="preserve"> </w:t>
            </w:r>
            <w:r w:rsidRPr="00246BD3">
              <w:rPr>
                <w:rFonts w:ascii="Arial Narrow" w:hAnsi="Arial Narrow"/>
                <w:sz w:val="20"/>
                <w:szCs w:val="20"/>
              </w:rPr>
              <w:t>must</w:t>
            </w:r>
            <w:r w:rsidR="00271552">
              <w:rPr>
                <w:rFonts w:ascii="Arial Narrow" w:hAnsi="Arial Narrow"/>
                <w:sz w:val="20"/>
                <w:szCs w:val="20"/>
              </w:rPr>
              <w:t xml:space="preserve"> </w:t>
            </w:r>
            <w:r w:rsidRPr="00246BD3">
              <w:rPr>
                <w:rFonts w:ascii="Arial Narrow" w:hAnsi="Arial Narrow"/>
                <w:sz w:val="20"/>
                <w:szCs w:val="20"/>
              </w:rPr>
              <w:t>meet</w:t>
            </w:r>
            <w:r w:rsidR="00271552">
              <w:rPr>
                <w:rFonts w:ascii="Arial Narrow" w:hAnsi="Arial Narrow"/>
                <w:sz w:val="20"/>
                <w:szCs w:val="20"/>
              </w:rPr>
              <w:t xml:space="preserve"> </w:t>
            </w:r>
            <w:r w:rsidRPr="00246BD3">
              <w:rPr>
                <w:rFonts w:ascii="Arial Narrow" w:hAnsi="Arial Narrow"/>
                <w:sz w:val="20"/>
                <w:szCs w:val="20"/>
              </w:rPr>
              <w:t>qualifications</w:t>
            </w:r>
            <w:r>
              <w:rPr>
                <w:rFonts w:ascii="Arial Narrow" w:hAnsi="Arial Narrow"/>
                <w:sz w:val="20"/>
                <w:szCs w:val="20"/>
              </w:rPr>
              <w:t>.</w:t>
            </w:r>
          </w:p>
        </w:tc>
      </w:tr>
      <w:tr w:rsidR="00F85286" w:rsidRPr="00033DEC" w14:paraId="272835A6" w14:textId="77777777" w:rsidTr="002D27EB">
        <w:tc>
          <w:tcPr>
            <w:tcW w:w="9350" w:type="dxa"/>
          </w:tcPr>
          <w:p w14:paraId="60493D3C" w14:textId="47375D1D" w:rsidR="00F85286" w:rsidRPr="00CB6524" w:rsidRDefault="6D294D4E" w:rsidP="00CB6524">
            <w:pPr>
              <w:pStyle w:val="BodyText"/>
            </w:pPr>
            <w:r w:rsidRPr="1AC72C60">
              <w:t>Stealth</w:t>
            </w:r>
            <w:r w:rsidR="00271552">
              <w:t xml:space="preserve"> </w:t>
            </w:r>
            <w:r w:rsidRPr="1AC72C60">
              <w:t>Solutions</w:t>
            </w:r>
            <w:r w:rsidR="00271552">
              <w:t xml:space="preserve"> </w:t>
            </w:r>
            <w:r w:rsidRPr="1AC72C60">
              <w:t>(Stealth)</w:t>
            </w:r>
            <w:r w:rsidR="00271552">
              <w:t xml:space="preserve"> </w:t>
            </w:r>
            <w:r w:rsidRPr="1AC72C60">
              <w:t>is</w:t>
            </w:r>
            <w:r w:rsidR="00271552">
              <w:t xml:space="preserve"> </w:t>
            </w:r>
            <w:r w:rsidRPr="1AC72C60">
              <w:t>a</w:t>
            </w:r>
            <w:r w:rsidR="00271552">
              <w:t xml:space="preserve"> </w:t>
            </w:r>
            <w:r w:rsidRPr="1AC72C60">
              <w:t>Virginia</w:t>
            </w:r>
            <w:r w:rsidR="005F34D7">
              <w:t>-</w:t>
            </w:r>
            <w:r w:rsidRPr="1AC72C60">
              <w:t>based</w:t>
            </w:r>
            <w:r w:rsidR="00271552">
              <w:t xml:space="preserve"> </w:t>
            </w:r>
            <w:r w:rsidRPr="1AC72C60">
              <w:t>8a</w:t>
            </w:r>
            <w:r w:rsidR="00271552">
              <w:t xml:space="preserve"> </w:t>
            </w:r>
            <w:r w:rsidRPr="1AC72C60">
              <w:t>small</w:t>
            </w:r>
            <w:r w:rsidR="00271552">
              <w:t xml:space="preserve"> </w:t>
            </w:r>
            <w:r w:rsidRPr="1AC72C60">
              <w:t>business</w:t>
            </w:r>
            <w:r w:rsidR="00271552">
              <w:t xml:space="preserve"> </w:t>
            </w:r>
            <w:r w:rsidRPr="1AC72C60">
              <w:t>that</w:t>
            </w:r>
            <w:r w:rsidR="00271552">
              <w:t xml:space="preserve"> </w:t>
            </w:r>
            <w:r w:rsidRPr="1AC72C60">
              <w:t>was</w:t>
            </w:r>
            <w:r w:rsidR="00271552">
              <w:t xml:space="preserve"> </w:t>
            </w:r>
            <w:r w:rsidRPr="1AC72C60">
              <w:t>incorporated</w:t>
            </w:r>
            <w:r w:rsidR="00271552">
              <w:t xml:space="preserve"> </w:t>
            </w:r>
            <w:r w:rsidRPr="1AC72C60">
              <w:t>in</w:t>
            </w:r>
            <w:r w:rsidR="00271552">
              <w:t xml:space="preserve"> </w:t>
            </w:r>
            <w:r w:rsidRPr="1AC72C60">
              <w:t>2014,</w:t>
            </w:r>
            <w:r w:rsidR="00271552">
              <w:t xml:space="preserve"> </w:t>
            </w:r>
            <w:r w:rsidRPr="1AC72C60">
              <w:t>with</w:t>
            </w:r>
            <w:r w:rsidR="00271552">
              <w:t xml:space="preserve"> </w:t>
            </w:r>
            <w:r w:rsidRPr="1AC72C60">
              <w:t>key</w:t>
            </w:r>
            <w:r w:rsidR="00271552">
              <w:t xml:space="preserve"> </w:t>
            </w:r>
            <w:r w:rsidRPr="1AC72C60">
              <w:t>team</w:t>
            </w:r>
            <w:r w:rsidR="00271552">
              <w:t xml:space="preserve"> </w:t>
            </w:r>
            <w:r w:rsidRPr="00CB6524">
              <w:t>management</w:t>
            </w:r>
            <w:r w:rsidR="00271552">
              <w:t xml:space="preserve"> </w:t>
            </w:r>
            <w:r w:rsidRPr="00CB6524">
              <w:t>involved</w:t>
            </w:r>
            <w:r w:rsidR="00271552">
              <w:t xml:space="preserve"> </w:t>
            </w:r>
            <w:r w:rsidRPr="00CB6524">
              <w:t>with</w:t>
            </w:r>
            <w:r w:rsidR="00271552">
              <w:t xml:space="preserve"> </w:t>
            </w:r>
            <w:r w:rsidRPr="00CB6524">
              <w:t>and</w:t>
            </w:r>
            <w:r w:rsidR="00271552">
              <w:t xml:space="preserve"> </w:t>
            </w:r>
            <w:r w:rsidRPr="00CB6524">
              <w:t>certified</w:t>
            </w:r>
            <w:r w:rsidR="00271552">
              <w:t xml:space="preserve"> </w:t>
            </w:r>
            <w:r w:rsidRPr="00CB6524">
              <w:t>at</w:t>
            </w:r>
            <w:r w:rsidR="00271552">
              <w:t xml:space="preserve"> </w:t>
            </w:r>
            <w:r w:rsidRPr="00CB6524">
              <w:t>various</w:t>
            </w:r>
            <w:r w:rsidR="00271552">
              <w:t xml:space="preserve"> </w:t>
            </w:r>
            <w:r w:rsidRPr="00CB6524">
              <w:t>levels</w:t>
            </w:r>
            <w:r w:rsidR="00271552">
              <w:t xml:space="preserve"> </w:t>
            </w:r>
            <w:r w:rsidRPr="00CB6524">
              <w:t>of</w:t>
            </w:r>
            <w:r w:rsidR="00271552">
              <w:t xml:space="preserve"> </w:t>
            </w:r>
            <w:r w:rsidRPr="00CB6524">
              <w:t>Salesforce</w:t>
            </w:r>
            <w:r w:rsidR="00271552">
              <w:t xml:space="preserve"> </w:t>
            </w:r>
            <w:r w:rsidRPr="00CB6524">
              <w:t>for</w:t>
            </w:r>
            <w:r w:rsidR="00271552">
              <w:t xml:space="preserve"> </w:t>
            </w:r>
            <w:r w:rsidRPr="00CB6524">
              <w:t>over</w:t>
            </w:r>
            <w:r w:rsidR="00271552">
              <w:t xml:space="preserve"> </w:t>
            </w:r>
            <w:r w:rsidR="005F34D7">
              <w:t>10</w:t>
            </w:r>
            <w:r w:rsidR="00271552">
              <w:t xml:space="preserve"> </w:t>
            </w:r>
            <w:r w:rsidRPr="00CB6524">
              <w:t>years</w:t>
            </w:r>
            <w:r w:rsidR="00271552">
              <w:t xml:space="preserve"> </w:t>
            </w:r>
            <w:r w:rsidRPr="00CB6524">
              <w:t>each.</w:t>
            </w:r>
            <w:r w:rsidR="00271552">
              <w:t xml:space="preserve"> </w:t>
            </w:r>
            <w:r w:rsidRPr="00CB6524">
              <w:t>Stealth</w:t>
            </w:r>
            <w:r w:rsidR="00271552">
              <w:t xml:space="preserve"> </w:t>
            </w:r>
            <w:r w:rsidRPr="00CB6524">
              <w:t>is</w:t>
            </w:r>
            <w:r w:rsidR="00271552">
              <w:t xml:space="preserve"> </w:t>
            </w:r>
            <w:r w:rsidRPr="00CB6524">
              <w:t>a</w:t>
            </w:r>
            <w:r w:rsidR="00271552">
              <w:t xml:space="preserve"> </w:t>
            </w:r>
            <w:r w:rsidRPr="00CB6524">
              <w:t>consulting</w:t>
            </w:r>
            <w:r w:rsidR="00271552">
              <w:t xml:space="preserve"> </w:t>
            </w:r>
            <w:r w:rsidRPr="00CB6524">
              <w:t>partner</w:t>
            </w:r>
            <w:r w:rsidR="00271552">
              <w:t xml:space="preserve"> </w:t>
            </w:r>
            <w:r w:rsidRPr="00CB6524">
              <w:t>of</w:t>
            </w:r>
            <w:r w:rsidR="00271552">
              <w:t xml:space="preserve"> </w:t>
            </w:r>
            <w:r w:rsidRPr="00CB6524">
              <w:t>Salesforce.</w:t>
            </w:r>
            <w:r w:rsidR="00271552">
              <w:t xml:space="preserve"> </w:t>
            </w:r>
            <w:r w:rsidRPr="00CB6524">
              <w:t>As</w:t>
            </w:r>
            <w:r w:rsidR="00271552">
              <w:t xml:space="preserve"> </w:t>
            </w:r>
            <w:r w:rsidRPr="00CB6524">
              <w:t>a</w:t>
            </w:r>
            <w:r w:rsidR="00271552">
              <w:t xml:space="preserve"> </w:t>
            </w:r>
            <w:r w:rsidRPr="00CB6524">
              <w:t>Salesforce</w:t>
            </w:r>
            <w:r w:rsidR="00271552">
              <w:t xml:space="preserve"> </w:t>
            </w:r>
            <w:r w:rsidRPr="00CB6524">
              <w:t>Consulting</w:t>
            </w:r>
            <w:r w:rsidR="00271552">
              <w:t xml:space="preserve"> </w:t>
            </w:r>
            <w:r w:rsidRPr="00CB6524">
              <w:t>Partner,</w:t>
            </w:r>
            <w:r w:rsidR="00271552">
              <w:t xml:space="preserve"> </w:t>
            </w:r>
            <w:r w:rsidRPr="00CB6524">
              <w:t>Stealth</w:t>
            </w:r>
            <w:r w:rsidR="00271552">
              <w:t xml:space="preserve"> </w:t>
            </w:r>
            <w:r w:rsidRPr="00CB6524">
              <w:t>provides</w:t>
            </w:r>
            <w:r w:rsidR="00271552">
              <w:t xml:space="preserve"> </w:t>
            </w:r>
            <w:r w:rsidRPr="00CB6524">
              <w:t>our</w:t>
            </w:r>
            <w:r w:rsidR="00271552">
              <w:t xml:space="preserve"> </w:t>
            </w:r>
            <w:r w:rsidRPr="00CB6524">
              <w:t>clients</w:t>
            </w:r>
            <w:r w:rsidR="00271552">
              <w:t xml:space="preserve"> </w:t>
            </w:r>
            <w:r w:rsidRPr="00CB6524">
              <w:t>the</w:t>
            </w:r>
            <w:r w:rsidR="00271552">
              <w:t xml:space="preserve"> </w:t>
            </w:r>
            <w:r w:rsidRPr="00CB6524">
              <w:t>expertise</w:t>
            </w:r>
            <w:r w:rsidR="00271552">
              <w:t xml:space="preserve"> </w:t>
            </w:r>
            <w:r w:rsidRPr="00CB6524">
              <w:t>to</w:t>
            </w:r>
            <w:r w:rsidR="00271552">
              <w:t xml:space="preserve"> </w:t>
            </w:r>
            <w:r w:rsidRPr="00CB6524">
              <w:t>configure,</w:t>
            </w:r>
            <w:r w:rsidR="00271552">
              <w:t xml:space="preserve"> </w:t>
            </w:r>
            <w:r w:rsidRPr="00CB6524">
              <w:t>customize,</w:t>
            </w:r>
            <w:r w:rsidR="00271552">
              <w:t xml:space="preserve"> </w:t>
            </w:r>
            <w:r w:rsidRPr="00CB6524">
              <w:t>and</w:t>
            </w:r>
            <w:r w:rsidR="00271552">
              <w:t xml:space="preserve"> </w:t>
            </w:r>
            <w:r w:rsidRPr="00CB6524">
              <w:t>develop</w:t>
            </w:r>
            <w:r w:rsidR="00271552">
              <w:t xml:space="preserve"> </w:t>
            </w:r>
            <w:r w:rsidRPr="00CB6524">
              <w:t>customer-specific</w:t>
            </w:r>
            <w:r w:rsidR="00271552">
              <w:t xml:space="preserve"> </w:t>
            </w:r>
            <w:r w:rsidRPr="00CB6524">
              <w:t>applications</w:t>
            </w:r>
            <w:r w:rsidR="00271552">
              <w:t xml:space="preserve"> </w:t>
            </w:r>
            <w:r w:rsidRPr="00CB6524">
              <w:t>on</w:t>
            </w:r>
            <w:r w:rsidR="00271552">
              <w:t xml:space="preserve"> </w:t>
            </w:r>
            <w:r w:rsidRPr="00CB6524">
              <w:t>the</w:t>
            </w:r>
            <w:r w:rsidR="00271552">
              <w:t xml:space="preserve"> </w:t>
            </w:r>
            <w:r w:rsidRPr="00CB6524">
              <w:t>Salesforce</w:t>
            </w:r>
            <w:r w:rsidR="00271552">
              <w:t xml:space="preserve"> </w:t>
            </w:r>
            <w:r w:rsidRPr="00CB6524">
              <w:t>Platform</w:t>
            </w:r>
            <w:r w:rsidR="00271552">
              <w:t xml:space="preserve"> </w:t>
            </w:r>
            <w:r w:rsidRPr="00CB6524">
              <w:t>like</w:t>
            </w:r>
            <w:r w:rsidR="00271552">
              <w:t xml:space="preserve"> </w:t>
            </w:r>
            <w:r w:rsidRPr="00CB6524">
              <w:t>Grants</w:t>
            </w:r>
            <w:r w:rsidR="00271552">
              <w:t xml:space="preserve"> </w:t>
            </w:r>
            <w:r w:rsidRPr="00CB6524">
              <w:t>Management,</w:t>
            </w:r>
            <w:r w:rsidR="00271552">
              <w:t xml:space="preserve"> </w:t>
            </w:r>
            <w:r w:rsidRPr="00CB6524">
              <w:t>Contact</w:t>
            </w:r>
            <w:r w:rsidR="00271552">
              <w:t xml:space="preserve"> </w:t>
            </w:r>
            <w:r w:rsidRPr="00CB6524">
              <w:t>Management,</w:t>
            </w:r>
            <w:r w:rsidR="00271552">
              <w:t xml:space="preserve"> </w:t>
            </w:r>
            <w:r w:rsidRPr="00CB6524">
              <w:t>Learning</w:t>
            </w:r>
            <w:r w:rsidR="00271552">
              <w:t xml:space="preserve"> </w:t>
            </w:r>
            <w:r w:rsidRPr="00CB6524">
              <w:t>Management,</w:t>
            </w:r>
            <w:r w:rsidR="00271552">
              <w:t xml:space="preserve"> </w:t>
            </w:r>
            <w:r w:rsidRPr="00CB6524">
              <w:t>and</w:t>
            </w:r>
            <w:r w:rsidR="00271552">
              <w:t xml:space="preserve"> </w:t>
            </w:r>
            <w:r w:rsidRPr="00CB6524">
              <w:t>others.</w:t>
            </w:r>
            <w:r w:rsidR="00271552">
              <w:t xml:space="preserve"> </w:t>
            </w:r>
          </w:p>
          <w:p w14:paraId="4AFB09F4" w14:textId="571AEF17" w:rsidR="00F85286" w:rsidRPr="00CB6524" w:rsidRDefault="6D294D4E" w:rsidP="00CB6524">
            <w:pPr>
              <w:pStyle w:val="BodyText"/>
            </w:pPr>
            <w:r w:rsidRPr="00CB6524">
              <w:t>Stealth</w:t>
            </w:r>
            <w:r w:rsidR="002D27EB">
              <w:t>’</w:t>
            </w:r>
            <w:r w:rsidRPr="00CB6524">
              <w:t>s</w:t>
            </w:r>
            <w:r w:rsidR="00271552">
              <w:t xml:space="preserve"> </w:t>
            </w:r>
            <w:r w:rsidRPr="00CB6524">
              <w:t>Salesforce</w:t>
            </w:r>
            <w:r w:rsidR="00271552">
              <w:t xml:space="preserve"> </w:t>
            </w:r>
            <w:r w:rsidRPr="00CB6524">
              <w:t>team</w:t>
            </w:r>
            <w:r w:rsidR="00271552">
              <w:t xml:space="preserve"> </w:t>
            </w:r>
            <w:r w:rsidRPr="00CB6524">
              <w:t>encompasses</w:t>
            </w:r>
            <w:r w:rsidR="00271552">
              <w:t xml:space="preserve"> </w:t>
            </w:r>
            <w:r w:rsidRPr="00CB6524">
              <w:t>a</w:t>
            </w:r>
            <w:r w:rsidR="00271552">
              <w:t xml:space="preserve"> </w:t>
            </w:r>
            <w:r w:rsidRPr="00CB6524">
              <w:t>mindset</w:t>
            </w:r>
            <w:r w:rsidR="00271552">
              <w:t xml:space="preserve"> </w:t>
            </w:r>
            <w:r w:rsidRPr="00CB6524">
              <w:t>to</w:t>
            </w:r>
            <w:r w:rsidR="00271552">
              <w:t xml:space="preserve"> </w:t>
            </w:r>
            <w:r w:rsidRPr="00CB6524">
              <w:t>deliver</w:t>
            </w:r>
            <w:r w:rsidR="00271552">
              <w:t xml:space="preserve"> </w:t>
            </w:r>
            <w:r w:rsidRPr="00CB6524">
              <w:t>maximum</w:t>
            </w:r>
            <w:r w:rsidR="00271552">
              <w:t xml:space="preserve"> </w:t>
            </w:r>
            <w:r w:rsidRPr="00CB6524">
              <w:t>value</w:t>
            </w:r>
            <w:r w:rsidR="00271552">
              <w:t xml:space="preserve"> </w:t>
            </w:r>
            <w:r w:rsidRPr="00CB6524">
              <w:t>to</w:t>
            </w:r>
            <w:r w:rsidR="00271552">
              <w:t xml:space="preserve"> </w:t>
            </w:r>
            <w:r w:rsidRPr="00CB6524">
              <w:t>clients</w:t>
            </w:r>
            <w:r w:rsidR="00271552">
              <w:t xml:space="preserve"> </w:t>
            </w:r>
            <w:r w:rsidRPr="00CB6524">
              <w:t>while</w:t>
            </w:r>
            <w:r w:rsidR="00271552">
              <w:t xml:space="preserve"> </w:t>
            </w:r>
            <w:r w:rsidRPr="00CB6524">
              <w:t>transitioning</w:t>
            </w:r>
            <w:r w:rsidR="00271552">
              <w:t xml:space="preserve"> </w:t>
            </w:r>
            <w:r w:rsidRPr="00CB6524">
              <w:t>to</w:t>
            </w:r>
            <w:r w:rsidR="00271552">
              <w:t xml:space="preserve"> </w:t>
            </w:r>
            <w:r w:rsidRPr="00CB6524">
              <w:t>Salesforce</w:t>
            </w:r>
            <w:r w:rsidR="00271552">
              <w:t xml:space="preserve"> </w:t>
            </w:r>
            <w:r w:rsidRPr="00CB6524">
              <w:t>and</w:t>
            </w:r>
            <w:r w:rsidR="00271552">
              <w:t xml:space="preserve"> </w:t>
            </w:r>
            <w:r w:rsidRPr="00CB6524">
              <w:t>continued</w:t>
            </w:r>
            <w:r w:rsidR="00271552">
              <w:t xml:space="preserve"> </w:t>
            </w:r>
            <w:r w:rsidRPr="00CB6524">
              <w:t>operational</w:t>
            </w:r>
            <w:r w:rsidR="00271552">
              <w:t xml:space="preserve"> </w:t>
            </w:r>
            <w:r w:rsidRPr="00CB6524">
              <w:t>support</w:t>
            </w:r>
            <w:r w:rsidR="00271552">
              <w:t xml:space="preserve"> </w:t>
            </w:r>
            <w:r w:rsidRPr="00CB6524">
              <w:t>excellence</w:t>
            </w:r>
            <w:r w:rsidR="00271552">
              <w:t xml:space="preserve"> </w:t>
            </w:r>
            <w:r w:rsidRPr="00CB6524">
              <w:t>to</w:t>
            </w:r>
            <w:r w:rsidR="00271552">
              <w:t xml:space="preserve"> </w:t>
            </w:r>
            <w:r w:rsidRPr="00CB6524">
              <w:t>realize</w:t>
            </w:r>
            <w:r w:rsidR="00271552">
              <w:t xml:space="preserve"> </w:t>
            </w:r>
            <w:r w:rsidRPr="00CB6524">
              <w:t>Salesforce</w:t>
            </w:r>
            <w:r w:rsidR="00271552">
              <w:t xml:space="preserve"> </w:t>
            </w:r>
            <w:r w:rsidRPr="00CB6524">
              <w:t>value</w:t>
            </w:r>
            <w:r w:rsidR="00271552">
              <w:t xml:space="preserve"> </w:t>
            </w:r>
            <w:r w:rsidRPr="00CB6524">
              <w:t>indefinitely.</w:t>
            </w:r>
            <w:r w:rsidR="00271552">
              <w:t xml:space="preserve"> </w:t>
            </w:r>
            <w:r w:rsidRPr="00CB6524">
              <w:t>The</w:t>
            </w:r>
            <w:r w:rsidR="00271552">
              <w:t xml:space="preserve"> </w:t>
            </w:r>
            <w:r w:rsidRPr="00CB6524">
              <w:t>Salesforce</w:t>
            </w:r>
            <w:r w:rsidR="00271552">
              <w:t xml:space="preserve"> </w:t>
            </w:r>
            <w:r w:rsidRPr="00CB6524">
              <w:t>team</w:t>
            </w:r>
            <w:r w:rsidR="00271552">
              <w:t xml:space="preserve"> </w:t>
            </w:r>
            <w:r w:rsidRPr="00CB6524">
              <w:t>was</w:t>
            </w:r>
            <w:r w:rsidR="00271552">
              <w:t xml:space="preserve"> </w:t>
            </w:r>
            <w:r w:rsidRPr="00CB6524">
              <w:t>built</w:t>
            </w:r>
            <w:r w:rsidR="00271552">
              <w:t xml:space="preserve"> </w:t>
            </w:r>
            <w:r w:rsidRPr="00CB6524">
              <w:t>by</w:t>
            </w:r>
            <w:r w:rsidR="00271552">
              <w:t xml:space="preserve"> </w:t>
            </w:r>
            <w:r w:rsidRPr="00CB6524">
              <w:t>hiring</w:t>
            </w:r>
            <w:r w:rsidR="00271552">
              <w:t xml:space="preserve"> </w:t>
            </w:r>
            <w:r w:rsidRPr="00CB6524">
              <w:t>the</w:t>
            </w:r>
            <w:r w:rsidR="00271552">
              <w:t xml:space="preserve"> </w:t>
            </w:r>
            <w:r w:rsidRPr="00CB6524">
              <w:t>best</w:t>
            </w:r>
            <w:r w:rsidR="00271552">
              <w:t xml:space="preserve"> </w:t>
            </w:r>
            <w:r w:rsidRPr="00CB6524">
              <w:t>talent</w:t>
            </w:r>
            <w:r w:rsidR="00271552">
              <w:t xml:space="preserve"> </w:t>
            </w:r>
            <w:r w:rsidRPr="00CB6524">
              <w:t>in</w:t>
            </w:r>
            <w:r w:rsidR="00271552">
              <w:t xml:space="preserve"> </w:t>
            </w:r>
            <w:r w:rsidRPr="00CB6524">
              <w:t>the</w:t>
            </w:r>
            <w:r w:rsidR="00271552">
              <w:t xml:space="preserve"> </w:t>
            </w:r>
            <w:r w:rsidRPr="00CB6524">
              <w:t>market</w:t>
            </w:r>
            <w:r w:rsidR="00271552">
              <w:t xml:space="preserve"> </w:t>
            </w:r>
            <w:r w:rsidRPr="00CB6524">
              <w:t>and</w:t>
            </w:r>
            <w:r w:rsidR="00271552">
              <w:t xml:space="preserve"> </w:t>
            </w:r>
            <w:r w:rsidRPr="00CB6524">
              <w:t>mentoring</w:t>
            </w:r>
            <w:r w:rsidR="00271552">
              <w:t xml:space="preserve"> </w:t>
            </w:r>
            <w:r w:rsidRPr="00CB6524">
              <w:t>the</w:t>
            </w:r>
            <w:r w:rsidR="00271552">
              <w:t xml:space="preserve"> </w:t>
            </w:r>
            <w:r w:rsidRPr="00CB6524">
              <w:t>talent</w:t>
            </w:r>
            <w:r w:rsidR="00271552">
              <w:t xml:space="preserve"> </w:t>
            </w:r>
            <w:r w:rsidRPr="00CB6524">
              <w:t>to</w:t>
            </w:r>
            <w:r w:rsidR="00271552">
              <w:t xml:space="preserve"> </w:t>
            </w:r>
            <w:r w:rsidRPr="00CB6524">
              <w:t>deliver</w:t>
            </w:r>
            <w:r w:rsidR="00271552">
              <w:t xml:space="preserve"> </w:t>
            </w:r>
            <w:r w:rsidRPr="00CB6524">
              <w:t>results</w:t>
            </w:r>
            <w:r w:rsidR="00271552">
              <w:t xml:space="preserve"> </w:t>
            </w:r>
            <w:r w:rsidRPr="00CB6524">
              <w:t>the</w:t>
            </w:r>
            <w:r w:rsidR="00271552">
              <w:t xml:space="preserve"> </w:t>
            </w:r>
            <w:r w:rsidRPr="00CB6524">
              <w:t>way</w:t>
            </w:r>
            <w:r w:rsidR="00271552">
              <w:t xml:space="preserve"> </w:t>
            </w:r>
            <w:r w:rsidRPr="00CB6524">
              <w:t>Stealth</w:t>
            </w:r>
            <w:r w:rsidR="00271552">
              <w:t xml:space="preserve"> </w:t>
            </w:r>
            <w:r w:rsidRPr="00CB6524">
              <w:t>has</w:t>
            </w:r>
            <w:r w:rsidR="00271552">
              <w:t xml:space="preserve"> </w:t>
            </w:r>
            <w:r w:rsidRPr="00CB6524">
              <w:t>always</w:t>
            </w:r>
            <w:r w:rsidR="00271552">
              <w:t xml:space="preserve"> </w:t>
            </w:r>
            <w:r w:rsidRPr="00CB6524">
              <w:t>delivered.</w:t>
            </w:r>
          </w:p>
          <w:p w14:paraId="776FAFF3" w14:textId="59610E2F" w:rsidR="00F85286" w:rsidRDefault="6D294D4E" w:rsidP="00CB6524">
            <w:pPr>
              <w:pStyle w:val="BodyText"/>
            </w:pPr>
            <w:r w:rsidRPr="00CB6524">
              <w:t>The</w:t>
            </w:r>
            <w:r w:rsidR="00271552">
              <w:t xml:space="preserve"> </w:t>
            </w:r>
            <w:r w:rsidRPr="00CB6524">
              <w:t>four</w:t>
            </w:r>
            <w:r w:rsidR="00271552">
              <w:t xml:space="preserve"> </w:t>
            </w:r>
            <w:r w:rsidRPr="00CB6524">
              <w:t>key</w:t>
            </w:r>
            <w:r w:rsidR="00271552">
              <w:t xml:space="preserve"> </w:t>
            </w:r>
            <w:r w:rsidRPr="00CB6524">
              <w:t>areas</w:t>
            </w:r>
            <w:r w:rsidR="00271552">
              <w:t xml:space="preserve"> </w:t>
            </w:r>
            <w:r w:rsidRPr="00CB6524">
              <w:t>of</w:t>
            </w:r>
            <w:r w:rsidR="00271552">
              <w:t xml:space="preserve"> </w:t>
            </w:r>
            <w:r w:rsidRPr="00CB6524">
              <w:t>Stealth</w:t>
            </w:r>
            <w:r w:rsidR="002D27EB">
              <w:t>’</w:t>
            </w:r>
            <w:r w:rsidRPr="00CB6524">
              <w:t>s</w:t>
            </w:r>
            <w:r w:rsidR="00271552">
              <w:t xml:space="preserve"> </w:t>
            </w:r>
            <w:r w:rsidRPr="00CB6524">
              <w:t>Salesforce</w:t>
            </w:r>
            <w:r w:rsidR="00271552">
              <w:t xml:space="preserve"> </w:t>
            </w:r>
            <w:r w:rsidRPr="1AC72C60">
              <w:t>team</w:t>
            </w:r>
            <w:r w:rsidR="00271552">
              <w:t xml:space="preserve"> </w:t>
            </w:r>
            <w:r w:rsidRPr="1AC72C60">
              <w:t>deliverables</w:t>
            </w:r>
            <w:r w:rsidR="00271552">
              <w:t xml:space="preserve"> </w:t>
            </w:r>
            <w:r w:rsidRPr="1AC72C60">
              <w:t>are</w:t>
            </w:r>
            <w:r w:rsidR="00271552">
              <w:t xml:space="preserve"> </w:t>
            </w:r>
            <w:r w:rsidRPr="1AC72C60">
              <w:t>as</w:t>
            </w:r>
            <w:r w:rsidR="00271552">
              <w:t xml:space="preserve"> </w:t>
            </w:r>
            <w:r w:rsidRPr="1AC72C60">
              <w:t>follows:</w:t>
            </w:r>
          </w:p>
          <w:p w14:paraId="435E0FA6" w14:textId="0CD5A6D1" w:rsidR="00F85286" w:rsidRDefault="6D294D4E" w:rsidP="00A65A22">
            <w:pPr>
              <w:pStyle w:val="Bullet3"/>
              <w:rPr>
                <w:rFonts w:eastAsiaTheme="minorEastAsia" w:cstheme="minorBidi"/>
              </w:rPr>
            </w:pPr>
            <w:r w:rsidRPr="1AC72C60">
              <w:t>Stealth</w:t>
            </w:r>
            <w:r w:rsidR="002D27EB">
              <w:t>’</w:t>
            </w:r>
            <w:r w:rsidRPr="1AC72C60">
              <w:t>s</w:t>
            </w:r>
            <w:r w:rsidR="00271552">
              <w:t xml:space="preserve"> </w:t>
            </w:r>
            <w:r w:rsidRPr="1AC72C60">
              <w:t>Salesforce</w:t>
            </w:r>
            <w:r w:rsidR="00271552">
              <w:t xml:space="preserve"> </w:t>
            </w:r>
            <w:r w:rsidRPr="1AC72C60">
              <w:t>Consulting</w:t>
            </w:r>
            <w:r w:rsidR="00271552">
              <w:t xml:space="preserve"> </w:t>
            </w:r>
            <w:r w:rsidRPr="1AC72C60">
              <w:t>Services</w:t>
            </w:r>
            <w:r w:rsidR="00271552">
              <w:t xml:space="preserve"> </w:t>
            </w:r>
            <w:r w:rsidRPr="1AC72C60">
              <w:t>–</w:t>
            </w:r>
            <w:r w:rsidR="00271552">
              <w:t xml:space="preserve"> </w:t>
            </w:r>
            <w:r w:rsidRPr="1AC72C60">
              <w:t>One</w:t>
            </w:r>
            <w:r w:rsidR="00271552">
              <w:t xml:space="preserve"> </w:t>
            </w:r>
            <w:r w:rsidRPr="1AC72C60">
              <w:t>of</w:t>
            </w:r>
            <w:r w:rsidR="00271552">
              <w:t xml:space="preserve"> </w:t>
            </w:r>
            <w:r w:rsidRPr="1AC72C60">
              <w:t>the</w:t>
            </w:r>
            <w:r w:rsidR="00271552">
              <w:t xml:space="preserve"> </w:t>
            </w:r>
            <w:r w:rsidRPr="1AC72C60">
              <w:t>biggest</w:t>
            </w:r>
            <w:r w:rsidR="00271552">
              <w:t xml:space="preserve"> </w:t>
            </w:r>
            <w:r w:rsidRPr="1AC72C60">
              <w:t>IT</w:t>
            </w:r>
            <w:r w:rsidR="00271552">
              <w:t xml:space="preserve"> </w:t>
            </w:r>
            <w:r w:rsidRPr="1AC72C60">
              <w:t>challenges</w:t>
            </w:r>
            <w:r w:rsidR="00271552">
              <w:t xml:space="preserve"> </w:t>
            </w:r>
            <w:r w:rsidRPr="1AC72C60">
              <w:t>organizations</w:t>
            </w:r>
            <w:r w:rsidR="00271552">
              <w:t xml:space="preserve"> </w:t>
            </w:r>
            <w:r w:rsidRPr="1AC72C60">
              <w:t>face</w:t>
            </w:r>
            <w:r w:rsidR="00271552">
              <w:t xml:space="preserve"> </w:t>
            </w:r>
            <w:r w:rsidRPr="1AC72C60">
              <w:t>today</w:t>
            </w:r>
            <w:r w:rsidR="00271552">
              <w:t xml:space="preserve"> </w:t>
            </w:r>
            <w:r w:rsidRPr="1AC72C60">
              <w:t>is:</w:t>
            </w:r>
            <w:r w:rsidR="00271552">
              <w:t xml:space="preserve">  </w:t>
            </w:r>
            <w:r w:rsidRPr="1AC72C60">
              <w:t>Should</w:t>
            </w:r>
            <w:r w:rsidR="00271552">
              <w:t xml:space="preserve"> </w:t>
            </w:r>
            <w:r w:rsidRPr="1AC72C60">
              <w:t>we</w:t>
            </w:r>
            <w:r w:rsidR="00271552">
              <w:t xml:space="preserve"> </w:t>
            </w:r>
            <w:r w:rsidRPr="1AC72C60">
              <w:t>move</w:t>
            </w:r>
            <w:r w:rsidR="00271552">
              <w:t xml:space="preserve"> </w:t>
            </w:r>
            <w:r w:rsidRPr="1AC72C60">
              <w:t>to</w:t>
            </w:r>
            <w:r w:rsidR="00271552">
              <w:t xml:space="preserve"> </w:t>
            </w:r>
            <w:r w:rsidRPr="1AC72C60">
              <w:t>the</w:t>
            </w:r>
            <w:r w:rsidR="00271552">
              <w:t xml:space="preserve"> </w:t>
            </w:r>
            <w:r w:rsidRPr="1AC72C60">
              <w:t>cloud?</w:t>
            </w:r>
            <w:r w:rsidR="00271552">
              <w:t xml:space="preserve">  </w:t>
            </w:r>
            <w:r w:rsidRPr="1AC72C60">
              <w:t>If</w:t>
            </w:r>
            <w:r w:rsidR="00271552">
              <w:t xml:space="preserve"> </w:t>
            </w:r>
            <w:r w:rsidRPr="1AC72C60">
              <w:t>so,</w:t>
            </w:r>
            <w:r w:rsidR="00271552">
              <w:t xml:space="preserve"> </w:t>
            </w:r>
            <w:r w:rsidRPr="1AC72C60">
              <w:t>then</w:t>
            </w:r>
            <w:r w:rsidR="00271552">
              <w:t xml:space="preserve"> </w:t>
            </w:r>
            <w:r w:rsidRPr="1AC72C60">
              <w:t>two</w:t>
            </w:r>
            <w:r w:rsidR="00271552">
              <w:t xml:space="preserve"> </w:t>
            </w:r>
            <w:r w:rsidRPr="1AC72C60">
              <w:t>critical</w:t>
            </w:r>
            <w:r w:rsidR="00271552">
              <w:t xml:space="preserve"> </w:t>
            </w:r>
            <w:r w:rsidRPr="1AC72C60">
              <w:t>decisions</w:t>
            </w:r>
            <w:r w:rsidR="00271552">
              <w:t xml:space="preserve"> </w:t>
            </w:r>
            <w:r w:rsidRPr="1AC72C60">
              <w:t>must</w:t>
            </w:r>
            <w:r w:rsidR="00271552">
              <w:t xml:space="preserve"> </w:t>
            </w:r>
            <w:r w:rsidRPr="1AC72C60">
              <w:t>be</w:t>
            </w:r>
            <w:r w:rsidR="00271552">
              <w:t xml:space="preserve"> </w:t>
            </w:r>
            <w:r w:rsidRPr="1AC72C60">
              <w:t>made:</w:t>
            </w:r>
            <w:r w:rsidR="00271552">
              <w:t xml:space="preserve">  </w:t>
            </w:r>
            <w:r w:rsidRPr="1AC72C60">
              <w:t>1)</w:t>
            </w:r>
            <w:r w:rsidR="00271552">
              <w:t xml:space="preserve"> </w:t>
            </w:r>
            <w:r w:rsidRPr="1AC72C60">
              <w:t>What</w:t>
            </w:r>
            <w:r w:rsidR="00271552">
              <w:t xml:space="preserve"> </w:t>
            </w:r>
            <w:r w:rsidRPr="1AC72C60">
              <w:t>cloud</w:t>
            </w:r>
            <w:r w:rsidR="00271552">
              <w:t xml:space="preserve"> </w:t>
            </w:r>
            <w:r w:rsidRPr="1AC72C60">
              <w:t>to</w:t>
            </w:r>
            <w:r w:rsidR="00271552">
              <w:t xml:space="preserve"> </w:t>
            </w:r>
            <w:r w:rsidRPr="1AC72C60">
              <w:t>choose,</w:t>
            </w:r>
            <w:r w:rsidR="00271552">
              <w:t xml:space="preserve"> </w:t>
            </w:r>
            <w:r w:rsidRPr="1AC72C60">
              <w:t>and</w:t>
            </w:r>
            <w:r w:rsidR="00271552">
              <w:t xml:space="preserve"> </w:t>
            </w:r>
            <w:r w:rsidRPr="1AC72C60">
              <w:t>2)</w:t>
            </w:r>
            <w:r w:rsidR="00271552">
              <w:t xml:space="preserve"> </w:t>
            </w:r>
            <w:r w:rsidRPr="1AC72C60">
              <w:t>Which</w:t>
            </w:r>
            <w:r w:rsidR="00271552">
              <w:t xml:space="preserve"> </w:t>
            </w:r>
            <w:r w:rsidRPr="1AC72C60">
              <w:t>apps</w:t>
            </w:r>
            <w:r w:rsidR="00271552">
              <w:t xml:space="preserve"> </w:t>
            </w:r>
            <w:r w:rsidRPr="1AC72C60">
              <w:t>to</w:t>
            </w:r>
            <w:r w:rsidR="00271552">
              <w:t xml:space="preserve"> </w:t>
            </w:r>
            <w:r w:rsidRPr="1AC72C60">
              <w:t>move.</w:t>
            </w:r>
            <w:r w:rsidR="00271552">
              <w:t xml:space="preserve"> </w:t>
            </w:r>
            <w:r w:rsidRPr="1AC72C60">
              <w:t>Stealth</w:t>
            </w:r>
            <w:r w:rsidR="00271552">
              <w:t xml:space="preserve"> </w:t>
            </w:r>
            <w:r w:rsidRPr="1AC72C60">
              <w:t>Salesforce</w:t>
            </w:r>
            <w:r w:rsidR="00271552">
              <w:t xml:space="preserve"> </w:t>
            </w:r>
            <w:r w:rsidRPr="1AC72C60">
              <w:t>Consulting</w:t>
            </w:r>
            <w:r w:rsidR="00271552">
              <w:t xml:space="preserve"> </w:t>
            </w:r>
            <w:r w:rsidRPr="1AC72C60">
              <w:t>Services</w:t>
            </w:r>
            <w:r w:rsidR="00271552">
              <w:t xml:space="preserve"> </w:t>
            </w:r>
            <w:r w:rsidRPr="1AC72C60">
              <w:t>works</w:t>
            </w:r>
            <w:r w:rsidR="00271552">
              <w:t xml:space="preserve"> </w:t>
            </w:r>
            <w:r w:rsidRPr="1AC72C60">
              <w:t>with</w:t>
            </w:r>
            <w:r w:rsidR="00271552">
              <w:t xml:space="preserve"> </w:t>
            </w:r>
            <w:r w:rsidRPr="1AC72C60">
              <w:t>clients</w:t>
            </w:r>
            <w:r w:rsidR="00271552">
              <w:t xml:space="preserve"> </w:t>
            </w:r>
            <w:r w:rsidRPr="1AC72C60">
              <w:t>as</w:t>
            </w:r>
            <w:r w:rsidR="00271552">
              <w:t xml:space="preserve"> </w:t>
            </w:r>
            <w:r w:rsidRPr="1AC72C60">
              <w:t>their</w:t>
            </w:r>
            <w:r w:rsidR="00271552">
              <w:t xml:space="preserve"> </w:t>
            </w:r>
            <w:r w:rsidRPr="1AC72C60">
              <w:t>trusted</w:t>
            </w:r>
            <w:r w:rsidR="00271552">
              <w:t xml:space="preserve"> </w:t>
            </w:r>
            <w:r w:rsidRPr="1AC72C60">
              <w:t>IT</w:t>
            </w:r>
            <w:r w:rsidR="00271552">
              <w:t xml:space="preserve"> </w:t>
            </w:r>
            <w:r w:rsidRPr="1AC72C60">
              <w:t>Partners</w:t>
            </w:r>
            <w:r w:rsidR="00271552">
              <w:t xml:space="preserve"> </w:t>
            </w:r>
            <w:r w:rsidRPr="1AC72C60">
              <w:t>in</w:t>
            </w:r>
            <w:r w:rsidR="00271552">
              <w:t xml:space="preserve"> </w:t>
            </w:r>
            <w:r w:rsidRPr="1AC72C60">
              <w:t>identifying</w:t>
            </w:r>
            <w:r w:rsidR="00271552">
              <w:t xml:space="preserve"> </w:t>
            </w:r>
            <w:r w:rsidRPr="1AC72C60">
              <w:t>what</w:t>
            </w:r>
            <w:r w:rsidR="00271552">
              <w:t xml:space="preserve"> </w:t>
            </w:r>
            <w:r w:rsidRPr="1AC72C60">
              <w:t>applications</w:t>
            </w:r>
            <w:r w:rsidR="00271552">
              <w:t xml:space="preserve"> </w:t>
            </w:r>
            <w:r w:rsidRPr="1AC72C60">
              <w:t>are</w:t>
            </w:r>
            <w:r w:rsidR="00271552">
              <w:t xml:space="preserve"> </w:t>
            </w:r>
            <w:r w:rsidRPr="1AC72C60">
              <w:t>best</w:t>
            </w:r>
            <w:r w:rsidR="00271552">
              <w:t xml:space="preserve"> </w:t>
            </w:r>
            <w:r w:rsidRPr="1AC72C60">
              <w:t>suited</w:t>
            </w:r>
            <w:r w:rsidR="00271552">
              <w:t xml:space="preserve"> </w:t>
            </w:r>
            <w:r w:rsidRPr="1AC72C60">
              <w:t>to</w:t>
            </w:r>
            <w:r w:rsidR="00271552">
              <w:t xml:space="preserve"> </w:t>
            </w:r>
            <w:r w:rsidRPr="1AC72C60">
              <w:t>migration</w:t>
            </w:r>
            <w:r w:rsidR="00271552">
              <w:t xml:space="preserve"> </w:t>
            </w:r>
            <w:r w:rsidRPr="1AC72C60">
              <w:t>to</w:t>
            </w:r>
            <w:r w:rsidR="00271552">
              <w:t xml:space="preserve"> </w:t>
            </w:r>
            <w:r w:rsidRPr="1AC72C60">
              <w:t>Salesforce</w:t>
            </w:r>
            <w:r w:rsidR="00271552">
              <w:t xml:space="preserve"> </w:t>
            </w:r>
            <w:r w:rsidRPr="1AC72C60">
              <w:t>and</w:t>
            </w:r>
            <w:r w:rsidR="00271552">
              <w:t xml:space="preserve"> </w:t>
            </w:r>
            <w:r w:rsidRPr="1AC72C60">
              <w:t>lays</w:t>
            </w:r>
            <w:r w:rsidR="00271552">
              <w:t xml:space="preserve"> </w:t>
            </w:r>
            <w:r w:rsidRPr="1AC72C60">
              <w:t>out</w:t>
            </w:r>
            <w:r w:rsidR="00271552">
              <w:t xml:space="preserve"> </w:t>
            </w:r>
            <w:r w:rsidRPr="1AC72C60">
              <w:t>a</w:t>
            </w:r>
            <w:r w:rsidR="00271552">
              <w:t xml:space="preserve"> </w:t>
            </w:r>
            <w:r w:rsidRPr="1AC72C60">
              <w:t>migration</w:t>
            </w:r>
            <w:r w:rsidR="00271552">
              <w:t xml:space="preserve"> </w:t>
            </w:r>
            <w:r w:rsidRPr="1AC72C60">
              <w:t>and</w:t>
            </w:r>
            <w:r w:rsidR="00271552">
              <w:t xml:space="preserve"> </w:t>
            </w:r>
            <w:r w:rsidRPr="1AC72C60">
              <w:t>product</w:t>
            </w:r>
            <w:r w:rsidR="00271552">
              <w:t xml:space="preserve"> </w:t>
            </w:r>
            <w:r w:rsidRPr="1AC72C60">
              <w:t>roadmap</w:t>
            </w:r>
            <w:r w:rsidR="00271552">
              <w:t xml:space="preserve"> </w:t>
            </w:r>
            <w:r w:rsidRPr="1AC72C60">
              <w:t>for</w:t>
            </w:r>
            <w:r w:rsidR="00271552">
              <w:t xml:space="preserve"> </w:t>
            </w:r>
            <w:r w:rsidRPr="1AC72C60">
              <w:t>a</w:t>
            </w:r>
            <w:r w:rsidR="00271552">
              <w:t xml:space="preserve"> </w:t>
            </w:r>
            <w:r w:rsidRPr="1AC72C60">
              <w:t>Salesforce</w:t>
            </w:r>
            <w:r w:rsidR="00271552">
              <w:t xml:space="preserve"> </w:t>
            </w:r>
            <w:r w:rsidRPr="1AC72C60">
              <w:t>Transition.</w:t>
            </w:r>
            <w:r w:rsidR="00271552">
              <w:t xml:space="preserve"> </w:t>
            </w:r>
            <w:r w:rsidRPr="1AC72C60">
              <w:t>As</w:t>
            </w:r>
            <w:r w:rsidR="00271552">
              <w:t xml:space="preserve"> </w:t>
            </w:r>
            <w:r w:rsidRPr="1AC72C60">
              <w:t>a</w:t>
            </w:r>
            <w:r w:rsidR="00271552">
              <w:t xml:space="preserve"> </w:t>
            </w:r>
            <w:r w:rsidRPr="1AC72C60">
              <w:t>part</w:t>
            </w:r>
            <w:r w:rsidR="00271552">
              <w:t xml:space="preserve"> </w:t>
            </w:r>
            <w:r w:rsidRPr="1AC72C60">
              <w:t>of</w:t>
            </w:r>
            <w:r w:rsidR="00271552">
              <w:t xml:space="preserve"> </w:t>
            </w:r>
            <w:r w:rsidRPr="1AC72C60">
              <w:t>the</w:t>
            </w:r>
            <w:r w:rsidR="00271552">
              <w:t xml:space="preserve"> </w:t>
            </w:r>
            <w:r w:rsidRPr="1AC72C60">
              <w:t>transition,</w:t>
            </w:r>
            <w:r w:rsidR="00271552">
              <w:t xml:space="preserve"> </w:t>
            </w:r>
            <w:r w:rsidRPr="1AC72C60">
              <w:t>Stealth</w:t>
            </w:r>
            <w:r w:rsidR="00271552">
              <w:t xml:space="preserve"> </w:t>
            </w:r>
            <w:r w:rsidRPr="1AC72C60">
              <w:t>also</w:t>
            </w:r>
            <w:r w:rsidR="00271552">
              <w:t xml:space="preserve"> </w:t>
            </w:r>
            <w:r w:rsidRPr="1AC72C60">
              <w:t>works</w:t>
            </w:r>
            <w:r w:rsidR="00271552">
              <w:t xml:space="preserve"> </w:t>
            </w:r>
            <w:r w:rsidRPr="1AC72C60">
              <w:t>with</w:t>
            </w:r>
            <w:r w:rsidR="00271552">
              <w:t xml:space="preserve"> </w:t>
            </w:r>
            <w:r w:rsidRPr="1AC72C60">
              <w:t>clients</w:t>
            </w:r>
            <w:r w:rsidR="00271552">
              <w:t xml:space="preserve"> </w:t>
            </w:r>
            <w:r w:rsidRPr="1AC72C60">
              <w:t>on</w:t>
            </w:r>
            <w:r w:rsidR="00271552">
              <w:t xml:space="preserve"> </w:t>
            </w:r>
            <w:r w:rsidRPr="1AC72C60">
              <w:t>process</w:t>
            </w:r>
            <w:r w:rsidR="00271552">
              <w:t xml:space="preserve"> </w:t>
            </w:r>
            <w:r w:rsidRPr="1AC72C60">
              <w:t>enhancements,</w:t>
            </w:r>
            <w:r w:rsidR="00271552">
              <w:t xml:space="preserve"> </w:t>
            </w:r>
            <w:r w:rsidRPr="1AC72C60">
              <w:t>data</w:t>
            </w:r>
            <w:r w:rsidR="00271552">
              <w:t xml:space="preserve"> </w:t>
            </w:r>
            <w:r w:rsidRPr="1AC72C60">
              <w:t>migration</w:t>
            </w:r>
            <w:r w:rsidR="00271552">
              <w:t xml:space="preserve"> </w:t>
            </w:r>
            <w:r w:rsidRPr="1AC72C60">
              <w:t>strategies,</w:t>
            </w:r>
            <w:r w:rsidR="00271552">
              <w:t xml:space="preserve"> </w:t>
            </w:r>
            <w:r w:rsidRPr="1AC72C60">
              <w:t>and</w:t>
            </w:r>
            <w:r w:rsidR="00271552">
              <w:t xml:space="preserve"> </w:t>
            </w:r>
            <w:r w:rsidRPr="1AC72C60">
              <w:t>change</w:t>
            </w:r>
            <w:r w:rsidR="00271552">
              <w:t xml:space="preserve"> </w:t>
            </w:r>
            <w:r w:rsidRPr="1AC72C60">
              <w:t>management</w:t>
            </w:r>
            <w:r w:rsidR="00271552">
              <w:t xml:space="preserve"> </w:t>
            </w:r>
            <w:r w:rsidRPr="1AC72C60">
              <w:t>challenges.</w:t>
            </w:r>
          </w:p>
          <w:p w14:paraId="6133F98C" w14:textId="441E4D9A" w:rsidR="00F85286" w:rsidRDefault="6D294D4E" w:rsidP="002A4A28">
            <w:pPr>
              <w:pStyle w:val="Bullet1"/>
              <w:rPr>
                <w:rFonts w:eastAsiaTheme="minorEastAsia" w:cstheme="minorBidi"/>
              </w:rPr>
            </w:pPr>
            <w:r w:rsidRPr="1AC72C60">
              <w:t>Stealth</w:t>
            </w:r>
            <w:r w:rsidR="002D27EB">
              <w:t>’</w:t>
            </w:r>
            <w:r w:rsidRPr="1AC72C60">
              <w:t>s</w:t>
            </w:r>
            <w:r w:rsidR="00271552">
              <w:t xml:space="preserve"> </w:t>
            </w:r>
            <w:r w:rsidRPr="1AC72C60">
              <w:t>Salesforce</w:t>
            </w:r>
            <w:r w:rsidR="00271552">
              <w:t xml:space="preserve"> </w:t>
            </w:r>
            <w:r w:rsidRPr="1AC72C60">
              <w:t>Implementation</w:t>
            </w:r>
            <w:r w:rsidR="00271552">
              <w:t xml:space="preserve"> </w:t>
            </w:r>
            <w:r w:rsidRPr="1AC72C60">
              <w:t>Services</w:t>
            </w:r>
            <w:r w:rsidR="00271552">
              <w:t xml:space="preserve"> </w:t>
            </w:r>
            <w:r w:rsidRPr="1AC72C60">
              <w:t>–</w:t>
            </w:r>
            <w:r w:rsidR="00271552">
              <w:t xml:space="preserve"> </w:t>
            </w:r>
            <w:r w:rsidRPr="1AC72C60">
              <w:t>As</w:t>
            </w:r>
            <w:r w:rsidR="00271552">
              <w:t xml:space="preserve"> </w:t>
            </w:r>
            <w:r w:rsidRPr="1AC72C60">
              <w:t>a</w:t>
            </w:r>
            <w:r w:rsidR="00271552">
              <w:t xml:space="preserve"> </w:t>
            </w:r>
            <w:r w:rsidRPr="1AC72C60">
              <w:t>part</w:t>
            </w:r>
            <w:r w:rsidR="00271552">
              <w:t xml:space="preserve"> </w:t>
            </w:r>
            <w:r w:rsidRPr="1AC72C60">
              <w:t>of</w:t>
            </w:r>
            <w:r w:rsidR="00271552">
              <w:t xml:space="preserve"> </w:t>
            </w:r>
            <w:r w:rsidRPr="1AC72C60">
              <w:t>the</w:t>
            </w:r>
            <w:r w:rsidR="00271552">
              <w:t xml:space="preserve"> </w:t>
            </w:r>
            <w:r w:rsidRPr="1AC72C60">
              <w:t>Implementation</w:t>
            </w:r>
            <w:r w:rsidR="00271552">
              <w:t xml:space="preserve"> </w:t>
            </w:r>
            <w:r w:rsidRPr="1AC72C60">
              <w:t>services,</w:t>
            </w:r>
            <w:r w:rsidR="00271552">
              <w:t xml:space="preserve"> </w:t>
            </w:r>
            <w:r w:rsidRPr="1AC72C60">
              <w:t>we</w:t>
            </w:r>
            <w:r w:rsidR="00271552">
              <w:t xml:space="preserve"> </w:t>
            </w:r>
            <w:r w:rsidRPr="1AC72C60">
              <w:t>provide</w:t>
            </w:r>
            <w:r w:rsidR="00271552">
              <w:t xml:space="preserve"> </w:t>
            </w:r>
            <w:r w:rsidRPr="1AC72C60">
              <w:t>our</w:t>
            </w:r>
            <w:r w:rsidR="00271552">
              <w:t xml:space="preserve"> </w:t>
            </w:r>
            <w:r w:rsidRPr="1AC72C60">
              <w:t>clients</w:t>
            </w:r>
            <w:r w:rsidR="00271552">
              <w:t xml:space="preserve"> </w:t>
            </w:r>
            <w:r w:rsidRPr="1AC72C60">
              <w:t>with</w:t>
            </w:r>
            <w:r w:rsidR="00271552">
              <w:t xml:space="preserve"> </w:t>
            </w:r>
            <w:r w:rsidRPr="1AC72C60">
              <w:t>the</w:t>
            </w:r>
            <w:r w:rsidR="00271552">
              <w:t xml:space="preserve"> </w:t>
            </w:r>
            <w:r w:rsidRPr="1AC72C60">
              <w:t>expertise</w:t>
            </w:r>
            <w:r w:rsidR="00271552">
              <w:t xml:space="preserve"> </w:t>
            </w:r>
            <w:r w:rsidRPr="1AC72C60">
              <w:t>to</w:t>
            </w:r>
            <w:r w:rsidR="00271552">
              <w:t xml:space="preserve"> </w:t>
            </w:r>
            <w:r w:rsidRPr="1AC72C60">
              <w:t>implement</w:t>
            </w:r>
            <w:r w:rsidR="00271552">
              <w:t xml:space="preserve"> </w:t>
            </w:r>
            <w:r w:rsidRPr="1AC72C60">
              <w:t>Salesforce</w:t>
            </w:r>
            <w:r w:rsidR="00271552">
              <w:t xml:space="preserve"> </w:t>
            </w:r>
            <w:r w:rsidRPr="1AC72C60">
              <w:t>to</w:t>
            </w:r>
            <w:r w:rsidR="00271552">
              <w:t xml:space="preserve"> </w:t>
            </w:r>
            <w:r w:rsidRPr="1AC72C60">
              <w:t>deliver</w:t>
            </w:r>
            <w:r w:rsidR="00271552">
              <w:t xml:space="preserve"> </w:t>
            </w:r>
            <w:r w:rsidRPr="1AC72C60">
              <w:t>maximum</w:t>
            </w:r>
            <w:r w:rsidR="00271552">
              <w:t xml:space="preserve"> </w:t>
            </w:r>
            <w:r w:rsidRPr="1AC72C60">
              <w:t>value.</w:t>
            </w:r>
            <w:r w:rsidR="00271552">
              <w:t xml:space="preserve"> </w:t>
            </w:r>
            <w:r w:rsidRPr="1AC72C60">
              <w:t>We</w:t>
            </w:r>
            <w:r w:rsidR="00271552">
              <w:t xml:space="preserve"> </w:t>
            </w:r>
            <w:r w:rsidRPr="1AC72C60">
              <w:t>provide</w:t>
            </w:r>
            <w:r w:rsidR="00271552">
              <w:t xml:space="preserve"> </w:t>
            </w:r>
            <w:r w:rsidRPr="1AC72C60">
              <w:t>a</w:t>
            </w:r>
            <w:r w:rsidR="00271552">
              <w:t xml:space="preserve"> </w:t>
            </w:r>
            <w:r w:rsidRPr="1AC72C60">
              <w:t>team</w:t>
            </w:r>
            <w:r w:rsidR="00271552">
              <w:t xml:space="preserve"> </w:t>
            </w:r>
            <w:r w:rsidRPr="1AC72C60">
              <w:t>of</w:t>
            </w:r>
            <w:r w:rsidR="00271552">
              <w:t xml:space="preserve"> </w:t>
            </w:r>
            <w:r w:rsidRPr="1AC72C60">
              <w:t>Salesforce</w:t>
            </w:r>
            <w:r w:rsidR="00271552">
              <w:t xml:space="preserve"> </w:t>
            </w:r>
            <w:r w:rsidRPr="1AC72C60">
              <w:t>consultants</w:t>
            </w:r>
            <w:r w:rsidR="00271552">
              <w:t xml:space="preserve"> </w:t>
            </w:r>
            <w:r w:rsidRPr="1AC72C60">
              <w:t>who</w:t>
            </w:r>
            <w:r w:rsidR="00271552">
              <w:t xml:space="preserve"> </w:t>
            </w:r>
            <w:r w:rsidRPr="1AC72C60">
              <w:t>are</w:t>
            </w:r>
            <w:r w:rsidR="00271552">
              <w:t xml:space="preserve"> </w:t>
            </w:r>
            <w:r w:rsidRPr="1AC72C60">
              <w:t>certified</w:t>
            </w:r>
            <w:r w:rsidR="00271552">
              <w:t xml:space="preserve"> </w:t>
            </w:r>
            <w:r w:rsidRPr="1AC72C60">
              <w:t>and</w:t>
            </w:r>
            <w:r w:rsidR="00271552">
              <w:t xml:space="preserve"> </w:t>
            </w:r>
            <w:r w:rsidRPr="1AC72C60">
              <w:t>experienced</w:t>
            </w:r>
            <w:r w:rsidR="00271552">
              <w:t xml:space="preserve"> </w:t>
            </w:r>
            <w:r w:rsidRPr="1AC72C60">
              <w:t>in</w:t>
            </w:r>
            <w:r w:rsidR="00271552">
              <w:t xml:space="preserve"> </w:t>
            </w:r>
            <w:r w:rsidRPr="1AC72C60">
              <w:t>configuration,</w:t>
            </w:r>
            <w:r w:rsidR="00271552">
              <w:t xml:space="preserve"> </w:t>
            </w:r>
            <w:r w:rsidRPr="1AC72C60">
              <w:t>customization,</w:t>
            </w:r>
            <w:r w:rsidR="00271552">
              <w:t xml:space="preserve"> </w:t>
            </w:r>
            <w:r w:rsidRPr="1AC72C60">
              <w:t>integration,</w:t>
            </w:r>
            <w:r w:rsidR="00271552">
              <w:t xml:space="preserve"> </w:t>
            </w:r>
            <w:r w:rsidRPr="1AC72C60">
              <w:t>data</w:t>
            </w:r>
            <w:r w:rsidR="00271552">
              <w:t xml:space="preserve"> </w:t>
            </w:r>
            <w:r w:rsidRPr="1AC72C60">
              <w:t>migration,</w:t>
            </w:r>
            <w:r w:rsidR="00271552">
              <w:t xml:space="preserve"> </w:t>
            </w:r>
            <w:r w:rsidRPr="1AC72C60">
              <w:t>etc.</w:t>
            </w:r>
          </w:p>
          <w:p w14:paraId="701D8307" w14:textId="0B68CE63" w:rsidR="00F85286" w:rsidRDefault="6D294D4E" w:rsidP="00A65A22">
            <w:pPr>
              <w:pStyle w:val="Bullet3"/>
              <w:rPr>
                <w:rFonts w:eastAsiaTheme="minorEastAsia" w:cstheme="minorBidi"/>
              </w:rPr>
            </w:pPr>
            <w:r w:rsidRPr="1AC72C60">
              <w:t>Stealth</w:t>
            </w:r>
            <w:r w:rsidR="002D27EB">
              <w:t>’</w:t>
            </w:r>
            <w:r w:rsidR="450EBDBB" w:rsidRPr="1AC72C60">
              <w:t>s</w:t>
            </w:r>
            <w:r w:rsidR="00271552">
              <w:t xml:space="preserve"> </w:t>
            </w:r>
            <w:r w:rsidRPr="1AC72C60">
              <w:t>AppExchange</w:t>
            </w:r>
            <w:r w:rsidR="00271552">
              <w:t xml:space="preserve"> </w:t>
            </w:r>
            <w:r w:rsidRPr="1AC72C60">
              <w:t>Product</w:t>
            </w:r>
            <w:r w:rsidR="00271552">
              <w:t xml:space="preserve"> </w:t>
            </w:r>
            <w:r w:rsidRPr="1AC72C60">
              <w:t>Implementation</w:t>
            </w:r>
            <w:r w:rsidR="00271552">
              <w:t xml:space="preserve"> </w:t>
            </w:r>
            <w:r w:rsidRPr="1AC72C60">
              <w:t>–</w:t>
            </w:r>
            <w:r w:rsidR="00271552">
              <w:t xml:space="preserve"> </w:t>
            </w:r>
            <w:r w:rsidRPr="1AC72C60">
              <w:t>The</w:t>
            </w:r>
            <w:r w:rsidR="00271552">
              <w:t xml:space="preserve"> </w:t>
            </w:r>
            <w:r w:rsidRPr="1AC72C60">
              <w:t>enterprise</w:t>
            </w:r>
            <w:r w:rsidR="00271552">
              <w:t xml:space="preserve"> </w:t>
            </w:r>
            <w:r w:rsidRPr="1AC72C60">
              <w:t>marketplace</w:t>
            </w:r>
            <w:r w:rsidR="00271552">
              <w:t xml:space="preserve"> </w:t>
            </w:r>
            <w:r w:rsidRPr="1AC72C60">
              <w:t>available</w:t>
            </w:r>
            <w:r w:rsidR="00271552">
              <w:t xml:space="preserve"> </w:t>
            </w:r>
            <w:r w:rsidRPr="1AC72C60">
              <w:t>from</w:t>
            </w:r>
            <w:r w:rsidR="00271552">
              <w:t xml:space="preserve"> </w:t>
            </w:r>
            <w:r w:rsidRPr="1AC72C60">
              <w:t>Salesforce</w:t>
            </w:r>
            <w:r w:rsidR="00271552">
              <w:t xml:space="preserve"> </w:t>
            </w:r>
            <w:r w:rsidRPr="1AC72C60">
              <w:t>–</w:t>
            </w:r>
            <w:r w:rsidR="00271552">
              <w:t xml:space="preserve"> </w:t>
            </w:r>
            <w:r w:rsidRPr="1AC72C60">
              <w:t>AppExchange</w:t>
            </w:r>
            <w:r w:rsidR="00271552">
              <w:t xml:space="preserve"> </w:t>
            </w:r>
            <w:r w:rsidRPr="1AC72C60">
              <w:t>–</w:t>
            </w:r>
            <w:r w:rsidR="00271552">
              <w:t xml:space="preserve"> </w:t>
            </w:r>
            <w:r w:rsidRPr="1AC72C60">
              <w:t>provides</w:t>
            </w:r>
            <w:r w:rsidR="00271552">
              <w:t xml:space="preserve"> </w:t>
            </w:r>
            <w:r w:rsidRPr="1AC72C60">
              <w:t>3,000+</w:t>
            </w:r>
            <w:r w:rsidR="00271552">
              <w:t xml:space="preserve"> </w:t>
            </w:r>
            <w:r w:rsidRPr="1AC72C60">
              <w:t>enterprise</w:t>
            </w:r>
            <w:r w:rsidR="00271552">
              <w:t xml:space="preserve"> </w:t>
            </w:r>
            <w:r w:rsidRPr="1AC72C60">
              <w:t>applications</w:t>
            </w:r>
            <w:r w:rsidR="00271552">
              <w:t xml:space="preserve"> </w:t>
            </w:r>
            <w:r w:rsidRPr="1AC72C60">
              <w:t>that</w:t>
            </w:r>
            <w:r w:rsidR="00271552">
              <w:t xml:space="preserve"> </w:t>
            </w:r>
            <w:r w:rsidRPr="1AC72C60">
              <w:t>can</w:t>
            </w:r>
            <w:r w:rsidR="00271552">
              <w:t xml:space="preserve"> </w:t>
            </w:r>
            <w:r w:rsidRPr="1AC72C60">
              <w:t>be</w:t>
            </w:r>
            <w:r w:rsidR="00271552">
              <w:t xml:space="preserve"> </w:t>
            </w:r>
            <w:r w:rsidRPr="1AC72C60">
              <w:t>used</w:t>
            </w:r>
            <w:r w:rsidR="00271552">
              <w:t xml:space="preserve"> </w:t>
            </w:r>
            <w:r w:rsidRPr="1AC72C60">
              <w:t>by</w:t>
            </w:r>
            <w:r w:rsidR="00271552">
              <w:t xml:space="preserve"> </w:t>
            </w:r>
            <w:r w:rsidRPr="1AC72C60">
              <w:t>many</w:t>
            </w:r>
            <w:r w:rsidR="00271552">
              <w:t xml:space="preserve"> </w:t>
            </w:r>
            <w:r w:rsidRPr="1AC72C60">
              <w:t>customers</w:t>
            </w:r>
            <w:r w:rsidR="00271552">
              <w:t xml:space="preserve"> </w:t>
            </w:r>
            <w:r w:rsidRPr="1AC72C60">
              <w:t>for</w:t>
            </w:r>
            <w:r w:rsidR="00271552">
              <w:t xml:space="preserve"> </w:t>
            </w:r>
            <w:r w:rsidRPr="1AC72C60">
              <w:t>various</w:t>
            </w:r>
            <w:r w:rsidR="00271552">
              <w:t xml:space="preserve"> </w:t>
            </w:r>
            <w:r w:rsidRPr="1AC72C60">
              <w:t>business</w:t>
            </w:r>
            <w:r w:rsidR="00271552">
              <w:t xml:space="preserve"> </w:t>
            </w:r>
            <w:r w:rsidRPr="1AC72C60">
              <w:t>needs</w:t>
            </w:r>
            <w:r w:rsidR="00271552">
              <w:t xml:space="preserve"> </w:t>
            </w:r>
            <w:r w:rsidRPr="1AC72C60">
              <w:t>and</w:t>
            </w:r>
            <w:r w:rsidR="00271552">
              <w:t xml:space="preserve"> </w:t>
            </w:r>
            <w:r w:rsidRPr="1AC72C60">
              <w:t>can</w:t>
            </w:r>
            <w:r w:rsidR="00271552">
              <w:t xml:space="preserve"> </w:t>
            </w:r>
            <w:r w:rsidRPr="1AC72C60">
              <w:t>eliminate</w:t>
            </w:r>
            <w:r w:rsidR="00271552">
              <w:t xml:space="preserve"> </w:t>
            </w:r>
            <w:r w:rsidRPr="1AC72C60">
              <w:t>a</w:t>
            </w:r>
            <w:r w:rsidR="00271552">
              <w:t xml:space="preserve"> </w:t>
            </w:r>
            <w:r w:rsidRPr="1AC72C60">
              <w:t>significant</w:t>
            </w:r>
            <w:r w:rsidR="00271552">
              <w:t xml:space="preserve"> </w:t>
            </w:r>
            <w:r w:rsidRPr="1AC72C60">
              <w:t>custom</w:t>
            </w:r>
            <w:r w:rsidR="00271552">
              <w:t xml:space="preserve"> </w:t>
            </w:r>
            <w:r w:rsidRPr="1AC72C60">
              <w:t>development</w:t>
            </w:r>
            <w:r w:rsidR="00271552">
              <w:t xml:space="preserve"> </w:t>
            </w:r>
            <w:r w:rsidRPr="1AC72C60">
              <w:t>effort.</w:t>
            </w:r>
            <w:r w:rsidR="00271552">
              <w:t xml:space="preserve"> </w:t>
            </w:r>
            <w:r w:rsidRPr="1AC72C60">
              <w:t>Even</w:t>
            </w:r>
            <w:r w:rsidR="00271552">
              <w:t xml:space="preserve"> </w:t>
            </w:r>
            <w:r w:rsidRPr="1AC72C60">
              <w:t>though</w:t>
            </w:r>
            <w:r w:rsidR="00271552">
              <w:t xml:space="preserve"> </w:t>
            </w:r>
            <w:r w:rsidRPr="1AC72C60">
              <w:t>AppExchange</w:t>
            </w:r>
            <w:r w:rsidR="00271552">
              <w:t xml:space="preserve"> </w:t>
            </w:r>
            <w:r w:rsidRPr="1AC72C60">
              <w:t>provides</w:t>
            </w:r>
            <w:r w:rsidR="00271552">
              <w:t xml:space="preserve"> </w:t>
            </w:r>
            <w:r w:rsidRPr="1AC72C60">
              <w:t>many</w:t>
            </w:r>
            <w:r w:rsidR="00271552">
              <w:t xml:space="preserve"> </w:t>
            </w:r>
            <w:r w:rsidRPr="1AC72C60">
              <w:t>great</w:t>
            </w:r>
            <w:r w:rsidR="00271552">
              <w:t xml:space="preserve"> </w:t>
            </w:r>
            <w:r w:rsidRPr="1AC72C60">
              <w:t>applications</w:t>
            </w:r>
            <w:r w:rsidR="00271552">
              <w:t xml:space="preserve"> </w:t>
            </w:r>
            <w:r w:rsidRPr="1AC72C60">
              <w:t>that</w:t>
            </w:r>
            <w:r w:rsidR="00271552">
              <w:t xml:space="preserve"> </w:t>
            </w:r>
            <w:r w:rsidRPr="1AC72C60">
              <w:t>can</w:t>
            </w:r>
            <w:r w:rsidR="00271552">
              <w:t xml:space="preserve"> </w:t>
            </w:r>
            <w:r w:rsidRPr="1AC72C60">
              <w:t>be</w:t>
            </w:r>
            <w:r w:rsidR="00271552">
              <w:t xml:space="preserve"> </w:t>
            </w:r>
            <w:r w:rsidRPr="1AC72C60">
              <w:t>quickly</w:t>
            </w:r>
            <w:r w:rsidR="00271552">
              <w:t xml:space="preserve"> </w:t>
            </w:r>
            <w:r w:rsidRPr="1AC72C60">
              <w:t>downloaded</w:t>
            </w:r>
            <w:r w:rsidR="00271552">
              <w:t xml:space="preserve"> </w:t>
            </w:r>
            <w:r w:rsidRPr="1AC72C60">
              <w:t>and</w:t>
            </w:r>
            <w:r w:rsidR="00271552">
              <w:t xml:space="preserve"> </w:t>
            </w:r>
            <w:r w:rsidRPr="1AC72C60">
              <w:t>installed,</w:t>
            </w:r>
            <w:r w:rsidR="00271552">
              <w:t xml:space="preserve"> </w:t>
            </w:r>
            <w:r w:rsidRPr="1AC72C60">
              <w:t>many</w:t>
            </w:r>
            <w:r w:rsidR="00271552">
              <w:t xml:space="preserve"> </w:t>
            </w:r>
            <w:r w:rsidRPr="1AC72C60">
              <w:t>applications</w:t>
            </w:r>
            <w:r w:rsidR="00271552">
              <w:t xml:space="preserve"> </w:t>
            </w:r>
            <w:r w:rsidRPr="1AC72C60">
              <w:t>need</w:t>
            </w:r>
            <w:r w:rsidR="00271552">
              <w:t xml:space="preserve"> </w:t>
            </w:r>
            <w:r w:rsidRPr="1AC72C60">
              <w:t>either</w:t>
            </w:r>
            <w:r w:rsidR="00271552">
              <w:t xml:space="preserve"> </w:t>
            </w:r>
            <w:r w:rsidRPr="1AC72C60">
              <w:t>configuration</w:t>
            </w:r>
            <w:r w:rsidR="00271552">
              <w:t xml:space="preserve"> </w:t>
            </w:r>
            <w:r w:rsidRPr="1AC72C60">
              <w:t>or</w:t>
            </w:r>
            <w:r w:rsidR="00271552">
              <w:t xml:space="preserve"> </w:t>
            </w:r>
            <w:r w:rsidRPr="1AC72C60">
              <w:t>customization</w:t>
            </w:r>
            <w:r w:rsidR="00271552">
              <w:t xml:space="preserve"> </w:t>
            </w:r>
            <w:r w:rsidRPr="1AC72C60">
              <w:t>to</w:t>
            </w:r>
            <w:r w:rsidR="00271552">
              <w:t xml:space="preserve"> </w:t>
            </w:r>
            <w:r w:rsidRPr="1AC72C60">
              <w:t>the</w:t>
            </w:r>
            <w:r w:rsidR="00271552">
              <w:t xml:space="preserve"> </w:t>
            </w:r>
            <w:r w:rsidRPr="1AC72C60">
              <w:t>core</w:t>
            </w:r>
            <w:r w:rsidR="00271552">
              <w:t xml:space="preserve"> </w:t>
            </w:r>
            <w:r w:rsidRPr="1AC72C60">
              <w:t>product.</w:t>
            </w:r>
            <w:r w:rsidR="00271552">
              <w:t xml:space="preserve"> </w:t>
            </w:r>
            <w:r w:rsidRPr="1AC72C60">
              <w:t>Stealth</w:t>
            </w:r>
            <w:r w:rsidR="00271552">
              <w:t xml:space="preserve"> </w:t>
            </w:r>
            <w:r w:rsidRPr="1AC72C60">
              <w:t>works</w:t>
            </w:r>
            <w:r w:rsidR="00271552">
              <w:t xml:space="preserve"> </w:t>
            </w:r>
            <w:r w:rsidRPr="1AC72C60">
              <w:t>with</w:t>
            </w:r>
            <w:r w:rsidR="00271552">
              <w:t xml:space="preserve"> </w:t>
            </w:r>
            <w:r w:rsidRPr="1AC72C60">
              <w:t>clients</w:t>
            </w:r>
            <w:r w:rsidR="00271552">
              <w:t xml:space="preserve"> </w:t>
            </w:r>
            <w:r w:rsidRPr="1AC72C60">
              <w:t>in</w:t>
            </w:r>
            <w:r w:rsidR="00271552">
              <w:t xml:space="preserve"> </w:t>
            </w:r>
            <w:r w:rsidRPr="1AC72C60">
              <w:t>providing</w:t>
            </w:r>
            <w:r w:rsidR="00271552">
              <w:t xml:space="preserve"> </w:t>
            </w:r>
            <w:r w:rsidRPr="1AC72C60">
              <w:t>the</w:t>
            </w:r>
            <w:r w:rsidR="00271552">
              <w:t xml:space="preserve"> </w:t>
            </w:r>
            <w:r w:rsidRPr="1AC72C60">
              <w:t>following</w:t>
            </w:r>
            <w:r w:rsidR="00271552">
              <w:t xml:space="preserve"> </w:t>
            </w:r>
            <w:r w:rsidRPr="1AC72C60">
              <w:t>AppExchange</w:t>
            </w:r>
            <w:r w:rsidR="00271552">
              <w:t xml:space="preserve"> </w:t>
            </w:r>
            <w:r w:rsidRPr="1AC72C60">
              <w:t>services:</w:t>
            </w:r>
          </w:p>
          <w:p w14:paraId="0529D401" w14:textId="5E55721C" w:rsidR="00F85286" w:rsidRPr="00A65A22" w:rsidRDefault="6D294D4E" w:rsidP="00A65A22">
            <w:pPr>
              <w:pStyle w:val="Bullet2"/>
              <w:rPr>
                <w:rFonts w:eastAsiaTheme="minorEastAsia"/>
              </w:rPr>
            </w:pPr>
            <w:r w:rsidRPr="1AC72C60">
              <w:t>Analyze</w:t>
            </w:r>
            <w:r w:rsidR="00271552">
              <w:t xml:space="preserve"> </w:t>
            </w:r>
            <w:r w:rsidRPr="00A65A22">
              <w:t>Build</w:t>
            </w:r>
            <w:r w:rsidR="00271552">
              <w:t xml:space="preserve"> </w:t>
            </w:r>
            <w:r w:rsidRPr="00A65A22">
              <w:t>vs.</w:t>
            </w:r>
            <w:r w:rsidR="00271552">
              <w:t xml:space="preserve"> </w:t>
            </w:r>
            <w:proofErr w:type="gramStart"/>
            <w:r w:rsidRPr="00A65A22">
              <w:t>Buy;</w:t>
            </w:r>
            <w:proofErr w:type="gramEnd"/>
          </w:p>
          <w:p w14:paraId="69C811FB" w14:textId="6E3164DE" w:rsidR="00F85286" w:rsidRDefault="6D294D4E" w:rsidP="00A65A22">
            <w:pPr>
              <w:pStyle w:val="Bullet2"/>
              <w:rPr>
                <w:rFonts w:eastAsiaTheme="minorEastAsia" w:cstheme="minorBidi"/>
              </w:rPr>
            </w:pPr>
            <w:r w:rsidRPr="00A65A22">
              <w:t>Analyze,</w:t>
            </w:r>
            <w:r w:rsidR="00271552">
              <w:t xml:space="preserve"> </w:t>
            </w:r>
            <w:r w:rsidRPr="00A65A22">
              <w:t>Demo</w:t>
            </w:r>
            <w:r w:rsidRPr="1AC72C60">
              <w:t>,</w:t>
            </w:r>
            <w:r w:rsidR="00271552">
              <w:t xml:space="preserve"> </w:t>
            </w:r>
            <w:r w:rsidRPr="1AC72C60">
              <w:t>Trial,</w:t>
            </w:r>
            <w:r w:rsidR="00271552">
              <w:t xml:space="preserve"> </w:t>
            </w:r>
            <w:r w:rsidRPr="1AC72C60">
              <w:t>Evaluate,</w:t>
            </w:r>
            <w:r w:rsidR="00271552">
              <w:t xml:space="preserve"> </w:t>
            </w:r>
            <w:r w:rsidRPr="1AC72C60">
              <w:t>and</w:t>
            </w:r>
            <w:r w:rsidR="00271552">
              <w:t xml:space="preserve"> </w:t>
            </w:r>
            <w:r w:rsidRPr="1AC72C60">
              <w:t>Recommend</w:t>
            </w:r>
            <w:r w:rsidR="00271552">
              <w:t xml:space="preserve"> </w:t>
            </w:r>
            <w:r w:rsidRPr="1AC72C60">
              <w:t>best</w:t>
            </w:r>
            <w:r w:rsidR="00271552">
              <w:t xml:space="preserve"> </w:t>
            </w:r>
            <w:r w:rsidRPr="1AC72C60">
              <w:t>AppExchange</w:t>
            </w:r>
            <w:r w:rsidR="00271552">
              <w:t xml:space="preserve"> </w:t>
            </w:r>
            <w:r w:rsidRPr="1AC72C60">
              <w:t>products</w:t>
            </w:r>
            <w:r w:rsidR="00271552">
              <w:t xml:space="preserve"> </w:t>
            </w:r>
            <w:r w:rsidRPr="1AC72C60">
              <w:t>to</w:t>
            </w:r>
            <w:r w:rsidR="00271552">
              <w:t xml:space="preserve"> </w:t>
            </w:r>
            <w:r w:rsidRPr="1AC72C60">
              <w:t>meet</w:t>
            </w:r>
            <w:r w:rsidR="00271552">
              <w:t xml:space="preserve"> </w:t>
            </w:r>
            <w:r w:rsidRPr="1AC72C60">
              <w:t>client</w:t>
            </w:r>
            <w:r w:rsidR="00271552">
              <w:t xml:space="preserve"> </w:t>
            </w:r>
            <w:proofErr w:type="gramStart"/>
            <w:r w:rsidRPr="1AC72C60">
              <w:t>needs;</w:t>
            </w:r>
            <w:proofErr w:type="gramEnd"/>
          </w:p>
          <w:p w14:paraId="4F164556" w14:textId="45CF2128" w:rsidR="00F85286" w:rsidRDefault="6D294D4E" w:rsidP="00A65A22">
            <w:pPr>
              <w:pStyle w:val="Bullet2"/>
              <w:rPr>
                <w:rFonts w:eastAsiaTheme="minorEastAsia" w:cstheme="minorBidi"/>
              </w:rPr>
            </w:pPr>
            <w:r w:rsidRPr="00A65A22">
              <w:lastRenderedPageBreak/>
              <w:t>Deploy</w:t>
            </w:r>
            <w:r w:rsidRPr="1AC72C60">
              <w:t>,</w:t>
            </w:r>
            <w:r w:rsidR="00271552">
              <w:t xml:space="preserve"> </w:t>
            </w:r>
            <w:r w:rsidRPr="1AC72C60">
              <w:t>Configure,</w:t>
            </w:r>
            <w:r w:rsidR="00271552">
              <w:t xml:space="preserve"> </w:t>
            </w:r>
            <w:r w:rsidRPr="1AC72C60">
              <w:t>Customize,</w:t>
            </w:r>
            <w:r w:rsidR="00271552">
              <w:t xml:space="preserve"> </w:t>
            </w:r>
            <w:r w:rsidRPr="1AC72C60">
              <w:t>and</w:t>
            </w:r>
            <w:r w:rsidR="00271552">
              <w:t xml:space="preserve"> </w:t>
            </w:r>
            <w:r w:rsidRPr="1AC72C60">
              <w:t>Support</w:t>
            </w:r>
            <w:r w:rsidR="00271552">
              <w:t xml:space="preserve"> </w:t>
            </w:r>
            <w:r w:rsidRPr="1AC72C60">
              <w:t>the</w:t>
            </w:r>
            <w:r w:rsidR="00271552">
              <w:t xml:space="preserve"> </w:t>
            </w:r>
            <w:r w:rsidRPr="1AC72C60">
              <w:t>selected</w:t>
            </w:r>
            <w:r w:rsidR="00271552">
              <w:t xml:space="preserve"> </w:t>
            </w:r>
            <w:r w:rsidRPr="1AC72C60">
              <w:t>product.</w:t>
            </w:r>
          </w:p>
          <w:p w14:paraId="385412AB" w14:textId="27FAEA14" w:rsidR="00F85286" w:rsidRDefault="6D294D4E" w:rsidP="00A65A22">
            <w:pPr>
              <w:pStyle w:val="Bullet3"/>
              <w:rPr>
                <w:rFonts w:eastAsiaTheme="minorEastAsia" w:cstheme="minorBidi"/>
              </w:rPr>
            </w:pPr>
            <w:r w:rsidRPr="1AC72C60">
              <w:t>Stealth</w:t>
            </w:r>
            <w:r w:rsidR="002D27EB">
              <w:t>’</w:t>
            </w:r>
            <w:r w:rsidR="6EF8B324" w:rsidRPr="1AC72C60">
              <w:t>s</w:t>
            </w:r>
            <w:r w:rsidR="00271552">
              <w:t xml:space="preserve"> </w:t>
            </w:r>
            <w:r w:rsidRPr="1AC72C60">
              <w:t>Client</w:t>
            </w:r>
            <w:r w:rsidR="00271552">
              <w:t xml:space="preserve"> </w:t>
            </w:r>
            <w:r w:rsidRPr="1AC72C60">
              <w:t>Operations</w:t>
            </w:r>
            <w:r w:rsidR="00271552">
              <w:t xml:space="preserve"> </w:t>
            </w:r>
            <w:r w:rsidRPr="1AC72C60">
              <w:t>Management</w:t>
            </w:r>
            <w:r w:rsidR="00271552">
              <w:t xml:space="preserve"> </w:t>
            </w:r>
            <w:r w:rsidRPr="1AC72C60">
              <w:t>Program</w:t>
            </w:r>
            <w:r w:rsidR="00271552">
              <w:t xml:space="preserve"> </w:t>
            </w:r>
            <w:r w:rsidRPr="1AC72C60">
              <w:t>(COMP)</w:t>
            </w:r>
            <w:r w:rsidR="00271552">
              <w:t xml:space="preserve"> </w:t>
            </w:r>
            <w:r w:rsidRPr="1AC72C60">
              <w:t>is</w:t>
            </w:r>
            <w:r w:rsidR="00271552">
              <w:t xml:space="preserve"> </w:t>
            </w:r>
            <w:r w:rsidRPr="1AC72C60">
              <w:t>a</w:t>
            </w:r>
            <w:r w:rsidR="00271552">
              <w:t xml:space="preserve"> </w:t>
            </w:r>
            <w:r w:rsidRPr="1AC72C60">
              <w:t>monitoring,</w:t>
            </w:r>
            <w:r w:rsidR="00271552">
              <w:t xml:space="preserve"> </w:t>
            </w:r>
            <w:r w:rsidRPr="1AC72C60">
              <w:t>maintenance,</w:t>
            </w:r>
            <w:r w:rsidR="00271552">
              <w:t xml:space="preserve"> </w:t>
            </w:r>
            <w:r w:rsidRPr="1AC72C60">
              <w:t>enhancement</w:t>
            </w:r>
            <w:r w:rsidR="00271552">
              <w:t xml:space="preserve"> </w:t>
            </w:r>
            <w:r w:rsidRPr="1AC72C60">
              <w:t>service</w:t>
            </w:r>
            <w:r w:rsidR="00271552">
              <w:t xml:space="preserve"> </w:t>
            </w:r>
            <w:r w:rsidRPr="1AC72C60">
              <w:t>offered</w:t>
            </w:r>
            <w:r w:rsidR="00271552">
              <w:t xml:space="preserve"> </w:t>
            </w:r>
            <w:r w:rsidRPr="1AC72C60">
              <w:t>to</w:t>
            </w:r>
            <w:r w:rsidR="00271552">
              <w:t xml:space="preserve"> </w:t>
            </w:r>
            <w:r w:rsidRPr="1AC72C60">
              <w:t>clients</w:t>
            </w:r>
            <w:r w:rsidR="00271552">
              <w:t xml:space="preserve"> </w:t>
            </w:r>
            <w:r w:rsidRPr="1AC72C60">
              <w:t>with</w:t>
            </w:r>
            <w:r w:rsidR="00271552">
              <w:t xml:space="preserve"> </w:t>
            </w:r>
            <w:r w:rsidRPr="1AC72C60">
              <w:t>Salesforce</w:t>
            </w:r>
            <w:r w:rsidR="00271552">
              <w:t xml:space="preserve"> </w:t>
            </w:r>
            <w:r w:rsidRPr="1AC72C60">
              <w:t>systems</w:t>
            </w:r>
            <w:r w:rsidR="00271552">
              <w:t xml:space="preserve"> </w:t>
            </w:r>
            <w:r w:rsidRPr="1AC72C60">
              <w:t>already</w:t>
            </w:r>
            <w:r w:rsidR="00271552">
              <w:t xml:space="preserve"> </w:t>
            </w:r>
            <w:r w:rsidRPr="1AC72C60">
              <w:t>established.</w:t>
            </w:r>
            <w:r w:rsidR="00271552">
              <w:t xml:space="preserve"> </w:t>
            </w:r>
            <w:r w:rsidRPr="1AC72C60">
              <w:t>COMP</w:t>
            </w:r>
            <w:r w:rsidR="00271552">
              <w:t xml:space="preserve"> </w:t>
            </w:r>
            <w:r w:rsidRPr="1AC72C60">
              <w:t>is</w:t>
            </w:r>
            <w:r w:rsidR="00271552">
              <w:t xml:space="preserve"> </w:t>
            </w:r>
            <w:r w:rsidRPr="1AC72C60">
              <w:t>provided</w:t>
            </w:r>
            <w:r w:rsidR="00271552">
              <w:t xml:space="preserve"> </w:t>
            </w:r>
            <w:r w:rsidRPr="1AC72C60">
              <w:t>with</w:t>
            </w:r>
            <w:r w:rsidR="00271552">
              <w:t xml:space="preserve"> </w:t>
            </w:r>
            <w:r w:rsidRPr="1AC72C60">
              <w:t>an</w:t>
            </w:r>
            <w:r w:rsidR="00271552">
              <w:t xml:space="preserve"> </w:t>
            </w:r>
            <w:r w:rsidRPr="1AC72C60">
              <w:t>assortment</w:t>
            </w:r>
            <w:r w:rsidR="00271552">
              <w:t xml:space="preserve"> </w:t>
            </w:r>
            <w:r w:rsidRPr="1AC72C60">
              <w:t>of</w:t>
            </w:r>
            <w:r w:rsidR="00271552">
              <w:t xml:space="preserve"> </w:t>
            </w:r>
            <w:r w:rsidRPr="1AC72C60">
              <w:t>support</w:t>
            </w:r>
            <w:r w:rsidR="00271552">
              <w:t xml:space="preserve"> </w:t>
            </w:r>
            <w:r w:rsidRPr="1AC72C60">
              <w:t>options</w:t>
            </w:r>
            <w:r w:rsidR="00271552">
              <w:t xml:space="preserve"> </w:t>
            </w:r>
            <w:r w:rsidRPr="1AC72C60">
              <w:t>based</w:t>
            </w:r>
            <w:r w:rsidR="00271552">
              <w:t xml:space="preserve"> </w:t>
            </w:r>
            <w:r w:rsidRPr="1AC72C60">
              <w:t>upon</w:t>
            </w:r>
            <w:r w:rsidR="00271552">
              <w:t xml:space="preserve"> </w:t>
            </w:r>
            <w:r w:rsidRPr="1AC72C60">
              <w:t>each</w:t>
            </w:r>
            <w:r w:rsidR="00271552">
              <w:t xml:space="preserve"> </w:t>
            </w:r>
            <w:r w:rsidRPr="1AC72C60">
              <w:t>client</w:t>
            </w:r>
            <w:r w:rsidR="002D27EB">
              <w:t>’</w:t>
            </w:r>
            <w:r w:rsidRPr="1AC72C60">
              <w:t>s</w:t>
            </w:r>
            <w:r w:rsidR="00271552">
              <w:t xml:space="preserve"> </w:t>
            </w:r>
            <w:r w:rsidRPr="1AC72C60">
              <w:t>specific</w:t>
            </w:r>
            <w:r w:rsidR="00271552">
              <w:t xml:space="preserve"> </w:t>
            </w:r>
            <w:r w:rsidRPr="1AC72C60">
              <w:t>needs.</w:t>
            </w:r>
            <w:r w:rsidR="00271552">
              <w:t xml:space="preserve">  </w:t>
            </w:r>
            <w:r w:rsidRPr="1AC72C60">
              <w:t>Standard</w:t>
            </w:r>
            <w:r w:rsidR="00271552">
              <w:t xml:space="preserve"> </w:t>
            </w:r>
            <w:r w:rsidRPr="1AC72C60">
              <w:t>services</w:t>
            </w:r>
            <w:r w:rsidR="00271552">
              <w:t xml:space="preserve"> </w:t>
            </w:r>
            <w:r w:rsidRPr="1AC72C60">
              <w:t>involve</w:t>
            </w:r>
            <w:r w:rsidR="00271552">
              <w:t xml:space="preserve"> </w:t>
            </w:r>
            <w:r w:rsidRPr="1AC72C60">
              <w:t>basic</w:t>
            </w:r>
            <w:r w:rsidR="00271552">
              <w:t xml:space="preserve"> </w:t>
            </w:r>
            <w:r w:rsidRPr="1AC72C60">
              <w:t>O&amp;M</w:t>
            </w:r>
            <w:r w:rsidR="00271552">
              <w:t xml:space="preserve"> </w:t>
            </w:r>
            <w:r w:rsidRPr="1AC72C60">
              <w:t>services,</w:t>
            </w:r>
            <w:r w:rsidR="00271552">
              <w:t xml:space="preserve"> </w:t>
            </w:r>
            <w:r w:rsidRPr="1AC72C60">
              <w:t>including</w:t>
            </w:r>
            <w:r w:rsidR="00271552">
              <w:t xml:space="preserve"> </w:t>
            </w:r>
            <w:r w:rsidRPr="1AC72C60">
              <w:t>user</w:t>
            </w:r>
            <w:r w:rsidR="00271552">
              <w:t xml:space="preserve"> </w:t>
            </w:r>
            <w:r w:rsidRPr="1AC72C60">
              <w:t>management,</w:t>
            </w:r>
            <w:r w:rsidR="00271552">
              <w:t xml:space="preserve"> </w:t>
            </w:r>
            <w:r w:rsidRPr="1AC72C60">
              <w:t>release</w:t>
            </w:r>
            <w:r w:rsidR="00271552">
              <w:t xml:space="preserve"> </w:t>
            </w:r>
            <w:r w:rsidRPr="1AC72C60">
              <w:t>preparation,</w:t>
            </w:r>
            <w:r w:rsidR="00271552">
              <w:t xml:space="preserve"> </w:t>
            </w:r>
            <w:r w:rsidRPr="1AC72C60">
              <w:t>problem</w:t>
            </w:r>
            <w:r w:rsidR="00271552">
              <w:t xml:space="preserve"> </w:t>
            </w:r>
            <w:r w:rsidRPr="1AC72C60">
              <w:t>solving,</w:t>
            </w:r>
            <w:r w:rsidR="00271552">
              <w:t xml:space="preserve"> </w:t>
            </w:r>
            <w:r w:rsidRPr="1AC72C60">
              <w:t>testing,</w:t>
            </w:r>
            <w:r w:rsidR="00271552">
              <w:t xml:space="preserve"> </w:t>
            </w:r>
            <w:r w:rsidRPr="1AC72C60">
              <w:t>documentation,</w:t>
            </w:r>
            <w:r w:rsidR="00271552">
              <w:t xml:space="preserve"> </w:t>
            </w:r>
            <w:r w:rsidRPr="1AC72C60">
              <w:t>and</w:t>
            </w:r>
            <w:r w:rsidR="00271552">
              <w:t xml:space="preserve"> </w:t>
            </w:r>
            <w:r w:rsidRPr="1AC72C60">
              <w:t>critical</w:t>
            </w:r>
            <w:r w:rsidR="00271552">
              <w:t xml:space="preserve"> </w:t>
            </w:r>
            <w:r w:rsidRPr="1AC72C60">
              <w:t>updates.</w:t>
            </w:r>
            <w:r w:rsidR="00271552">
              <w:t xml:space="preserve"> </w:t>
            </w:r>
            <w:r w:rsidRPr="1AC72C60">
              <w:t>Additional</w:t>
            </w:r>
            <w:r w:rsidR="00271552">
              <w:t xml:space="preserve"> </w:t>
            </w:r>
            <w:r w:rsidRPr="1AC72C60">
              <w:t>services</w:t>
            </w:r>
            <w:r w:rsidR="00271552">
              <w:t xml:space="preserve"> </w:t>
            </w:r>
            <w:r w:rsidRPr="1AC72C60">
              <w:t>entail</w:t>
            </w:r>
            <w:r w:rsidR="00271552">
              <w:t xml:space="preserve"> </w:t>
            </w:r>
            <w:r w:rsidRPr="1AC72C60">
              <w:t>system</w:t>
            </w:r>
            <w:r w:rsidR="00271552">
              <w:t xml:space="preserve"> </w:t>
            </w:r>
            <w:r w:rsidRPr="1AC72C60">
              <w:t>enhancements,</w:t>
            </w:r>
            <w:r w:rsidR="00271552">
              <w:t xml:space="preserve"> </w:t>
            </w:r>
            <w:r w:rsidRPr="1AC72C60">
              <w:t>impediments,</w:t>
            </w:r>
            <w:r w:rsidR="00271552">
              <w:t xml:space="preserve"> </w:t>
            </w:r>
            <w:r w:rsidRPr="1AC72C60">
              <w:t>defects,</w:t>
            </w:r>
            <w:r w:rsidR="00271552">
              <w:t xml:space="preserve"> </w:t>
            </w:r>
            <w:r w:rsidRPr="1AC72C60">
              <w:t>and</w:t>
            </w:r>
            <w:r w:rsidR="00271552">
              <w:t xml:space="preserve"> </w:t>
            </w:r>
            <w:r w:rsidRPr="1AC72C60">
              <w:t>business</w:t>
            </w:r>
            <w:r w:rsidR="00271552">
              <w:t xml:space="preserve"> </w:t>
            </w:r>
            <w:r w:rsidRPr="1AC72C60">
              <w:t>function</w:t>
            </w:r>
            <w:r w:rsidR="00271552">
              <w:t xml:space="preserve"> </w:t>
            </w:r>
            <w:r w:rsidRPr="1AC72C60">
              <w:t>change</w:t>
            </w:r>
            <w:r w:rsidR="00271552">
              <w:t xml:space="preserve"> </w:t>
            </w:r>
            <w:r w:rsidRPr="1AC72C60">
              <w:t>requests.</w:t>
            </w:r>
            <w:r w:rsidR="00271552">
              <w:t xml:space="preserve">  </w:t>
            </w:r>
            <w:r w:rsidRPr="1AC72C60">
              <w:t>COMP</w:t>
            </w:r>
            <w:r w:rsidR="00271552">
              <w:t xml:space="preserve"> </w:t>
            </w:r>
            <w:r w:rsidRPr="1AC72C60">
              <w:t>clients</w:t>
            </w:r>
            <w:r w:rsidR="00271552">
              <w:t xml:space="preserve"> </w:t>
            </w:r>
            <w:r w:rsidRPr="1AC72C60">
              <w:t>have</w:t>
            </w:r>
            <w:r w:rsidR="00271552">
              <w:t xml:space="preserve"> </w:t>
            </w:r>
            <w:r w:rsidRPr="1AC72C60">
              <w:t>a</w:t>
            </w:r>
            <w:r w:rsidR="00271552">
              <w:t xml:space="preserve"> </w:t>
            </w:r>
            <w:r w:rsidRPr="1AC72C60">
              <w:t>Subject</w:t>
            </w:r>
            <w:r w:rsidR="00271552">
              <w:t xml:space="preserve"> </w:t>
            </w:r>
            <w:r w:rsidRPr="1AC72C60">
              <w:t>Matter</w:t>
            </w:r>
            <w:r w:rsidR="00271552">
              <w:t xml:space="preserve"> </w:t>
            </w:r>
            <w:r w:rsidRPr="1AC72C60">
              <w:t>Expert</w:t>
            </w:r>
            <w:r w:rsidR="00271552">
              <w:t xml:space="preserve"> </w:t>
            </w:r>
            <w:r w:rsidRPr="1AC72C60">
              <w:t>on</w:t>
            </w:r>
            <w:r w:rsidR="00271552">
              <w:t xml:space="preserve"> </w:t>
            </w:r>
            <w:r w:rsidRPr="1AC72C60">
              <w:t>staff</w:t>
            </w:r>
            <w:r w:rsidR="00271552">
              <w:t xml:space="preserve"> </w:t>
            </w:r>
            <w:r w:rsidRPr="1AC72C60">
              <w:t>to</w:t>
            </w:r>
            <w:r w:rsidR="00271552">
              <w:t xml:space="preserve"> </w:t>
            </w:r>
            <w:r w:rsidRPr="1AC72C60">
              <w:t>support</w:t>
            </w:r>
            <w:r w:rsidR="00271552">
              <w:t xml:space="preserve"> </w:t>
            </w:r>
            <w:r w:rsidRPr="1AC72C60">
              <w:t>their</w:t>
            </w:r>
            <w:r w:rsidR="00271552">
              <w:t xml:space="preserve"> </w:t>
            </w:r>
            <w:r w:rsidRPr="1AC72C60">
              <w:t>needs</w:t>
            </w:r>
            <w:r w:rsidR="00271552">
              <w:t xml:space="preserve"> </w:t>
            </w:r>
            <w:r w:rsidRPr="1AC72C60">
              <w:t>to</w:t>
            </w:r>
            <w:r w:rsidR="00271552">
              <w:t xml:space="preserve"> </w:t>
            </w:r>
            <w:r w:rsidRPr="1AC72C60">
              <w:t>remain</w:t>
            </w:r>
            <w:r w:rsidR="00271552">
              <w:t xml:space="preserve"> </w:t>
            </w:r>
            <w:r w:rsidRPr="1AC72C60">
              <w:t>operable</w:t>
            </w:r>
            <w:r w:rsidR="00271552">
              <w:t xml:space="preserve"> </w:t>
            </w:r>
            <w:r w:rsidRPr="1AC72C60">
              <w:t>through</w:t>
            </w:r>
            <w:r w:rsidR="00271552">
              <w:t xml:space="preserve"> </w:t>
            </w:r>
            <w:r w:rsidRPr="1AC72C60">
              <w:t>system</w:t>
            </w:r>
            <w:r w:rsidR="00271552">
              <w:t xml:space="preserve"> </w:t>
            </w:r>
            <w:r w:rsidRPr="1AC72C60">
              <w:t>issues,</w:t>
            </w:r>
            <w:r w:rsidR="00271552">
              <w:t xml:space="preserve"> </w:t>
            </w:r>
            <w:r w:rsidRPr="1AC72C60">
              <w:t>expansion,</w:t>
            </w:r>
            <w:r w:rsidR="00271552">
              <w:t xml:space="preserve"> </w:t>
            </w:r>
            <w:r w:rsidRPr="1AC72C60">
              <w:t>and</w:t>
            </w:r>
            <w:r w:rsidR="00271552">
              <w:t xml:space="preserve"> </w:t>
            </w:r>
            <w:r w:rsidRPr="1AC72C60">
              <w:t>user</w:t>
            </w:r>
            <w:r w:rsidR="00271552">
              <w:t xml:space="preserve"> </w:t>
            </w:r>
            <w:r w:rsidRPr="1AC72C60">
              <w:t>growth;</w:t>
            </w:r>
            <w:r w:rsidR="00271552">
              <w:t xml:space="preserve"> </w:t>
            </w:r>
            <w:r w:rsidRPr="1AC72C60">
              <w:t>these</w:t>
            </w:r>
            <w:r w:rsidR="00271552">
              <w:t xml:space="preserve"> </w:t>
            </w:r>
            <w:r w:rsidRPr="1AC72C60">
              <w:t>include</w:t>
            </w:r>
            <w:r w:rsidR="00271552">
              <w:t xml:space="preserve"> </w:t>
            </w:r>
            <w:r w:rsidRPr="1AC72C60">
              <w:t>support</w:t>
            </w:r>
            <w:r w:rsidR="00271552">
              <w:t xml:space="preserve"> </w:t>
            </w:r>
            <w:r w:rsidRPr="1AC72C60">
              <w:t>for</w:t>
            </w:r>
            <w:r w:rsidR="00271552">
              <w:t xml:space="preserve"> </w:t>
            </w:r>
            <w:r w:rsidRPr="1AC72C60">
              <w:t>the</w:t>
            </w:r>
            <w:r w:rsidR="00271552">
              <w:t xml:space="preserve"> </w:t>
            </w:r>
            <w:r w:rsidRPr="1AC72C60">
              <w:t>Salesforce</w:t>
            </w:r>
            <w:r w:rsidR="00271552">
              <w:t xml:space="preserve"> </w:t>
            </w:r>
            <w:r w:rsidRPr="1AC72C60">
              <w:t>releases</w:t>
            </w:r>
            <w:r w:rsidR="00271552">
              <w:t xml:space="preserve"> </w:t>
            </w:r>
            <w:r w:rsidRPr="1AC72C60">
              <w:t>three</w:t>
            </w:r>
            <w:r w:rsidR="00271552">
              <w:t xml:space="preserve"> </w:t>
            </w:r>
            <w:r w:rsidRPr="1AC72C60">
              <w:t>times</w:t>
            </w:r>
            <w:r w:rsidR="00271552">
              <w:t xml:space="preserve"> </w:t>
            </w:r>
            <w:r w:rsidRPr="1AC72C60">
              <w:t>a</w:t>
            </w:r>
            <w:r w:rsidR="00271552">
              <w:t xml:space="preserve"> </w:t>
            </w:r>
            <w:r w:rsidRPr="1AC72C60">
              <w:t>year,</w:t>
            </w:r>
            <w:r w:rsidR="00271552">
              <w:t xml:space="preserve"> </w:t>
            </w:r>
            <w:r w:rsidRPr="1AC72C60">
              <w:t>third</w:t>
            </w:r>
            <w:r w:rsidR="00271552">
              <w:t xml:space="preserve"> </w:t>
            </w:r>
            <w:r w:rsidRPr="1AC72C60">
              <w:t>party</w:t>
            </w:r>
            <w:r w:rsidR="00271552">
              <w:t xml:space="preserve"> </w:t>
            </w:r>
            <w:r w:rsidRPr="1AC72C60">
              <w:t>application</w:t>
            </w:r>
            <w:r w:rsidR="00271552">
              <w:t xml:space="preserve"> </w:t>
            </w:r>
            <w:r w:rsidRPr="1AC72C60">
              <w:t>add-ons,</w:t>
            </w:r>
            <w:r w:rsidR="00271552">
              <w:t xml:space="preserve"> </w:t>
            </w:r>
            <w:r w:rsidRPr="1AC72C60">
              <w:t>API</w:t>
            </w:r>
            <w:r w:rsidR="00271552">
              <w:t xml:space="preserve"> </w:t>
            </w:r>
            <w:r w:rsidRPr="1AC72C60">
              <w:t>interfaces,</w:t>
            </w:r>
            <w:r w:rsidR="00271552">
              <w:t xml:space="preserve"> </w:t>
            </w:r>
            <w:r w:rsidRPr="1AC72C60">
              <w:t>records</w:t>
            </w:r>
            <w:r w:rsidR="00271552">
              <w:t xml:space="preserve"> </w:t>
            </w:r>
            <w:r w:rsidRPr="1AC72C60">
              <w:t>management,</w:t>
            </w:r>
            <w:r w:rsidR="00271552">
              <w:t xml:space="preserve"> </w:t>
            </w:r>
            <w:r w:rsidRPr="1AC72C60">
              <w:t>and</w:t>
            </w:r>
            <w:r w:rsidR="00271552">
              <w:t xml:space="preserve"> </w:t>
            </w:r>
            <w:r w:rsidRPr="1AC72C60">
              <w:t>more.</w:t>
            </w:r>
          </w:p>
          <w:p w14:paraId="35733611" w14:textId="1CBF643C" w:rsidR="00F85286" w:rsidRPr="00A65A22" w:rsidRDefault="6D294D4E" w:rsidP="00D80782">
            <w:pPr>
              <w:pStyle w:val="BodyText"/>
              <w:spacing w:before="360"/>
            </w:pPr>
            <w:r w:rsidRPr="1AC72C60">
              <w:t>Stealth</w:t>
            </w:r>
            <w:r w:rsidR="002D27EB">
              <w:t>’</w:t>
            </w:r>
            <w:r w:rsidR="48E12A3D" w:rsidRPr="1AC72C60">
              <w:t>s</w:t>
            </w:r>
            <w:r w:rsidR="00271552">
              <w:t xml:space="preserve"> </w:t>
            </w:r>
            <w:r w:rsidRPr="1AC72C60">
              <w:t>Salesforce</w:t>
            </w:r>
            <w:r w:rsidR="00271552">
              <w:t xml:space="preserve"> </w:t>
            </w:r>
            <w:r w:rsidRPr="1AC72C60">
              <w:t>team</w:t>
            </w:r>
            <w:r w:rsidR="00271552">
              <w:t xml:space="preserve"> </w:t>
            </w:r>
            <w:r w:rsidRPr="1AC72C60">
              <w:t>will</w:t>
            </w:r>
            <w:r w:rsidR="00271552">
              <w:t xml:space="preserve"> </w:t>
            </w:r>
            <w:r w:rsidRPr="1AC72C60">
              <w:t>utilize</w:t>
            </w:r>
            <w:r w:rsidR="00271552">
              <w:t xml:space="preserve"> </w:t>
            </w:r>
            <w:r w:rsidRPr="1AC72C60">
              <w:t>the</w:t>
            </w:r>
            <w:r w:rsidR="00271552">
              <w:t xml:space="preserve"> </w:t>
            </w:r>
            <w:r w:rsidRPr="1AC72C60">
              <w:t>expertise</w:t>
            </w:r>
            <w:r w:rsidR="00271552">
              <w:t xml:space="preserve"> </w:t>
            </w:r>
            <w:r w:rsidRPr="1AC72C60">
              <w:t>of</w:t>
            </w:r>
            <w:r w:rsidR="00271552">
              <w:t xml:space="preserve"> </w:t>
            </w:r>
            <w:r w:rsidRPr="1AC72C60">
              <w:t>these</w:t>
            </w:r>
            <w:r w:rsidR="00271552">
              <w:t xml:space="preserve"> </w:t>
            </w:r>
            <w:r w:rsidRPr="1AC72C60">
              <w:t>four</w:t>
            </w:r>
            <w:r w:rsidR="00271552">
              <w:t xml:space="preserve"> </w:t>
            </w:r>
            <w:r w:rsidRPr="1AC72C60">
              <w:t>key</w:t>
            </w:r>
            <w:r w:rsidR="00271552">
              <w:t xml:space="preserve"> </w:t>
            </w:r>
            <w:r w:rsidRPr="1AC72C60">
              <w:t>areas</w:t>
            </w:r>
            <w:r w:rsidR="00271552">
              <w:t xml:space="preserve"> </w:t>
            </w:r>
            <w:r w:rsidRPr="1AC72C60">
              <w:t>to</w:t>
            </w:r>
            <w:r w:rsidR="00271552">
              <w:t xml:space="preserve"> </w:t>
            </w:r>
            <w:r w:rsidRPr="1AC72C60">
              <w:t>meet</w:t>
            </w:r>
            <w:r w:rsidR="00271552">
              <w:t xml:space="preserve"> </w:t>
            </w:r>
            <w:r w:rsidRPr="1AC72C60">
              <w:t>the</w:t>
            </w:r>
            <w:r w:rsidR="00271552">
              <w:t xml:space="preserve"> </w:t>
            </w:r>
            <w:r w:rsidRPr="1AC72C60">
              <w:t>needs</w:t>
            </w:r>
            <w:r w:rsidR="00271552">
              <w:t xml:space="preserve"> </w:t>
            </w:r>
            <w:r w:rsidRPr="1AC72C60">
              <w:t>of</w:t>
            </w:r>
            <w:r w:rsidR="00271552">
              <w:t xml:space="preserve"> </w:t>
            </w:r>
            <w:r w:rsidRPr="1AC72C60">
              <w:t>the</w:t>
            </w:r>
            <w:r w:rsidR="00271552">
              <w:t xml:space="preserve"> </w:t>
            </w:r>
            <w:r w:rsidR="005F34D7">
              <w:t>“</w:t>
            </w:r>
            <w:r w:rsidRPr="1AC72C60">
              <w:t>Reporting</w:t>
            </w:r>
            <w:r w:rsidR="00271552">
              <w:t xml:space="preserve"> </w:t>
            </w:r>
            <w:r w:rsidRPr="1AC72C60">
              <w:t>Solution.</w:t>
            </w:r>
            <w:r w:rsidR="005F34D7">
              <w:t>”</w:t>
            </w:r>
            <w:r w:rsidR="00271552">
              <w:t xml:space="preserve"> </w:t>
            </w:r>
            <w:r w:rsidRPr="1AC72C60">
              <w:t>This</w:t>
            </w:r>
            <w:r w:rsidR="00271552">
              <w:t xml:space="preserve"> </w:t>
            </w:r>
            <w:r w:rsidRPr="1AC72C60">
              <w:t>will</w:t>
            </w:r>
            <w:r w:rsidR="00271552">
              <w:t xml:space="preserve"> </w:t>
            </w:r>
            <w:r w:rsidRPr="1AC72C60">
              <w:t>enable</w:t>
            </w:r>
            <w:r w:rsidR="00271552">
              <w:t xml:space="preserve"> </w:t>
            </w:r>
            <w:r w:rsidRPr="1AC72C60">
              <w:t>the</w:t>
            </w:r>
            <w:r w:rsidR="00271552">
              <w:t xml:space="preserve"> </w:t>
            </w:r>
            <w:r w:rsidRPr="1AC72C60">
              <w:t>VDSS</w:t>
            </w:r>
            <w:r w:rsidR="00271552">
              <w:t xml:space="preserve"> </w:t>
            </w:r>
            <w:r w:rsidRPr="1AC72C60">
              <w:t>to</w:t>
            </w:r>
            <w:r w:rsidR="00271552">
              <w:t xml:space="preserve"> </w:t>
            </w:r>
            <w:r w:rsidRPr="1AC72C60">
              <w:t>meet</w:t>
            </w:r>
            <w:r w:rsidR="00271552">
              <w:t xml:space="preserve"> </w:t>
            </w:r>
            <w:r w:rsidRPr="1AC72C60">
              <w:t>programmatic</w:t>
            </w:r>
            <w:r w:rsidR="00271552">
              <w:t xml:space="preserve"> </w:t>
            </w:r>
            <w:r w:rsidRPr="1AC72C60">
              <w:t>and</w:t>
            </w:r>
            <w:r w:rsidR="00271552">
              <w:t xml:space="preserve"> </w:t>
            </w:r>
            <w:r w:rsidRPr="1AC72C60">
              <w:t>financial</w:t>
            </w:r>
            <w:r w:rsidR="00271552">
              <w:t xml:space="preserve"> </w:t>
            </w:r>
            <w:r w:rsidRPr="1AC72C60">
              <w:t>reporting</w:t>
            </w:r>
            <w:r w:rsidR="00271552">
              <w:t xml:space="preserve"> </w:t>
            </w:r>
            <w:r w:rsidRPr="1AC72C60">
              <w:t>requirements</w:t>
            </w:r>
            <w:r w:rsidR="00271552">
              <w:t xml:space="preserve"> </w:t>
            </w:r>
            <w:r w:rsidRPr="1AC72C60">
              <w:t>of</w:t>
            </w:r>
            <w:r w:rsidR="00271552">
              <w:t xml:space="preserve"> </w:t>
            </w:r>
            <w:r w:rsidRPr="1AC72C60">
              <w:t>the</w:t>
            </w:r>
            <w:r w:rsidR="00271552">
              <w:t xml:space="preserve"> </w:t>
            </w:r>
            <w:r w:rsidRPr="1AC72C60">
              <w:t>federal</w:t>
            </w:r>
            <w:r w:rsidR="00271552">
              <w:t xml:space="preserve"> </w:t>
            </w:r>
            <w:r w:rsidRPr="1AC72C60">
              <w:t>grantor,</w:t>
            </w:r>
            <w:r w:rsidR="00271552">
              <w:t xml:space="preserve"> </w:t>
            </w:r>
            <w:r w:rsidRPr="1AC72C60">
              <w:t>monitor</w:t>
            </w:r>
            <w:r w:rsidR="00271552">
              <w:t xml:space="preserve"> </w:t>
            </w:r>
            <w:r w:rsidRPr="1AC72C60">
              <w:t>subrecipient</w:t>
            </w:r>
            <w:r w:rsidR="00271552">
              <w:t xml:space="preserve"> </w:t>
            </w:r>
            <w:r w:rsidRPr="1AC72C60">
              <w:t>program</w:t>
            </w:r>
            <w:r w:rsidR="00271552">
              <w:t xml:space="preserve"> </w:t>
            </w:r>
            <w:r w:rsidRPr="1AC72C60">
              <w:t>progress,</w:t>
            </w:r>
            <w:r w:rsidR="00271552">
              <w:t xml:space="preserve"> </w:t>
            </w:r>
            <w:r w:rsidRPr="1AC72C60">
              <w:t>evaluate</w:t>
            </w:r>
            <w:r w:rsidR="00271552">
              <w:t xml:space="preserve"> </w:t>
            </w:r>
            <w:r w:rsidRPr="1AC72C60">
              <w:t>performance</w:t>
            </w:r>
            <w:r w:rsidR="00271552">
              <w:t xml:space="preserve"> </w:t>
            </w:r>
            <w:r w:rsidRPr="1AC72C60">
              <w:t>and</w:t>
            </w:r>
            <w:r w:rsidR="00271552">
              <w:t xml:space="preserve"> </w:t>
            </w:r>
            <w:r w:rsidRPr="1AC72C60">
              <w:t>compliance,</w:t>
            </w:r>
            <w:r w:rsidR="00271552">
              <w:t xml:space="preserve"> </w:t>
            </w:r>
            <w:r w:rsidRPr="1AC72C60">
              <w:t>receive</w:t>
            </w:r>
            <w:r w:rsidR="00271552">
              <w:t xml:space="preserve"> </w:t>
            </w:r>
            <w:r w:rsidRPr="1AC72C60">
              <w:t>reports</w:t>
            </w:r>
            <w:r w:rsidR="00271552">
              <w:t xml:space="preserve"> </w:t>
            </w:r>
            <w:r w:rsidRPr="1AC72C60">
              <w:t>of</w:t>
            </w:r>
            <w:r w:rsidR="00271552">
              <w:t xml:space="preserve"> </w:t>
            </w:r>
            <w:r w:rsidRPr="1AC72C60">
              <w:t>expenditures</w:t>
            </w:r>
            <w:r w:rsidR="00271552">
              <w:t xml:space="preserve"> </w:t>
            </w:r>
            <w:r w:rsidRPr="1AC72C60">
              <w:t>for</w:t>
            </w:r>
            <w:r w:rsidR="00271552">
              <w:t xml:space="preserve"> </w:t>
            </w:r>
            <w:r w:rsidRPr="1AC72C60">
              <w:t>cost</w:t>
            </w:r>
            <w:r w:rsidR="00271552">
              <w:t xml:space="preserve"> </w:t>
            </w:r>
            <w:r w:rsidRPr="1AC72C60">
              <w:t>reimbursement</w:t>
            </w:r>
            <w:r w:rsidR="005F34D7">
              <w:t>,</w:t>
            </w:r>
            <w:r w:rsidR="00271552">
              <w:t xml:space="preserve"> </w:t>
            </w:r>
            <w:r w:rsidRPr="1AC72C60">
              <w:t>and</w:t>
            </w:r>
            <w:r w:rsidR="00271552">
              <w:t xml:space="preserve"> </w:t>
            </w:r>
            <w:r w:rsidRPr="1AC72C60">
              <w:t>facilitate</w:t>
            </w:r>
            <w:r w:rsidR="00271552">
              <w:t xml:space="preserve"> </w:t>
            </w:r>
            <w:r w:rsidRPr="1AC72C60">
              <w:t>overall</w:t>
            </w:r>
            <w:r w:rsidR="00271552">
              <w:t xml:space="preserve"> </w:t>
            </w:r>
            <w:r w:rsidRPr="1AC72C60">
              <w:t>the</w:t>
            </w:r>
            <w:r w:rsidR="00271552">
              <w:t xml:space="preserve"> </w:t>
            </w:r>
            <w:r w:rsidRPr="1AC72C60">
              <w:t>compliant</w:t>
            </w:r>
            <w:r w:rsidR="00271552">
              <w:t xml:space="preserve"> </w:t>
            </w:r>
            <w:r w:rsidRPr="1AC72C60">
              <w:t>administration</w:t>
            </w:r>
            <w:r w:rsidR="00271552">
              <w:t xml:space="preserve"> </w:t>
            </w:r>
            <w:r w:rsidRPr="1AC72C60">
              <w:t>of</w:t>
            </w:r>
            <w:r w:rsidR="00271552">
              <w:t xml:space="preserve"> </w:t>
            </w:r>
            <w:r w:rsidR="007B6817">
              <w:t>VDSS</w:t>
            </w:r>
            <w:r w:rsidR="00271552">
              <w:t xml:space="preserve"> </w:t>
            </w:r>
            <w:r w:rsidRPr="00A65A22">
              <w:t>State</w:t>
            </w:r>
            <w:r w:rsidR="00271552">
              <w:t xml:space="preserve"> </w:t>
            </w:r>
            <w:r w:rsidRPr="00A65A22">
              <w:t>programs.</w:t>
            </w:r>
          </w:p>
          <w:p w14:paraId="5FBB2763" w14:textId="1816DA42" w:rsidR="00F85286" w:rsidRDefault="09BA0B53" w:rsidP="00A65A22">
            <w:pPr>
              <w:pStyle w:val="BodyText"/>
            </w:pPr>
            <w:r>
              <w:t>Stealth</w:t>
            </w:r>
            <w:r w:rsidR="002D27EB">
              <w:t>’</w:t>
            </w:r>
            <w:r>
              <w:t>s</w:t>
            </w:r>
            <w:r w:rsidR="00271552">
              <w:t xml:space="preserve"> </w:t>
            </w:r>
            <w:r>
              <w:t>project</w:t>
            </w:r>
            <w:r w:rsidR="00271552">
              <w:t xml:space="preserve"> </w:t>
            </w:r>
            <w:r>
              <w:t>deliverables</w:t>
            </w:r>
            <w:r w:rsidR="00271552">
              <w:t xml:space="preserve"> </w:t>
            </w:r>
            <w:r>
              <w:t>are</w:t>
            </w:r>
            <w:r w:rsidR="00271552">
              <w:t xml:space="preserve"> </w:t>
            </w:r>
            <w:r>
              <w:t>further</w:t>
            </w:r>
            <w:r w:rsidR="00271552">
              <w:t xml:space="preserve"> </w:t>
            </w:r>
            <w:r>
              <w:t>detailed</w:t>
            </w:r>
            <w:r w:rsidR="00271552">
              <w:t xml:space="preserve"> </w:t>
            </w:r>
            <w:r>
              <w:t>in</w:t>
            </w:r>
            <w:r w:rsidR="00271552">
              <w:t xml:space="preserve"> </w:t>
            </w:r>
            <w:r>
              <w:t>this</w:t>
            </w:r>
            <w:r w:rsidR="00271552">
              <w:t xml:space="preserve"> </w:t>
            </w:r>
            <w:r>
              <w:t>proposal.</w:t>
            </w:r>
          </w:p>
          <w:p w14:paraId="6EF34DA1" w14:textId="3EA855E5" w:rsidR="00D55D43" w:rsidRDefault="00D55D43" w:rsidP="7744B118">
            <w:pPr>
              <w:pStyle w:val="ParagraphHeading"/>
            </w:pPr>
            <w:bookmarkStart w:id="8" w:name="_Toc473815000"/>
            <w:bookmarkStart w:id="9" w:name="_Toc473902355"/>
            <w:bookmarkStart w:id="10" w:name="_Toc473902618"/>
            <w:bookmarkStart w:id="11" w:name="_Toc473902435"/>
            <w:r>
              <w:t>Key</w:t>
            </w:r>
            <w:r w:rsidR="00271552">
              <w:t xml:space="preserve"> </w:t>
            </w:r>
            <w:r>
              <w:t>Personnel</w:t>
            </w:r>
            <w:bookmarkEnd w:id="8"/>
            <w:bookmarkEnd w:id="9"/>
            <w:bookmarkEnd w:id="10"/>
            <w:bookmarkEnd w:id="11"/>
          </w:p>
          <w:p w14:paraId="28F6FC0D" w14:textId="10F02B50" w:rsidR="00D55D43" w:rsidRDefault="549281B2" w:rsidP="00581B4F">
            <w:pPr>
              <w:pStyle w:val="BodyText"/>
            </w:pPr>
            <w:bookmarkStart w:id="12" w:name="_Ref473472140"/>
            <w:bookmarkStart w:id="13" w:name="_Toc473475104"/>
            <w:bookmarkStart w:id="14" w:name="_Toc473480138"/>
            <w:r>
              <w:t>Our</w:t>
            </w:r>
            <w:r w:rsidR="00271552">
              <w:t xml:space="preserve"> </w:t>
            </w:r>
            <w:r>
              <w:t>proposed</w:t>
            </w:r>
            <w:r w:rsidR="00271552">
              <w:t xml:space="preserve"> </w:t>
            </w:r>
            <w:r>
              <w:t>staffing</w:t>
            </w:r>
            <w:r w:rsidR="00271552">
              <w:t xml:space="preserve"> </w:t>
            </w:r>
            <w:r>
              <w:t>for</w:t>
            </w:r>
            <w:r w:rsidR="00271552">
              <w:t xml:space="preserve"> </w:t>
            </w:r>
            <w:r>
              <w:t>key</w:t>
            </w:r>
            <w:r w:rsidR="00271552">
              <w:t xml:space="preserve"> </w:t>
            </w:r>
            <w:r>
              <w:t>positions</w:t>
            </w:r>
            <w:r w:rsidR="00271552">
              <w:t xml:space="preserve"> </w:t>
            </w:r>
            <w:r w:rsidR="2D93C75F">
              <w:t>brings</w:t>
            </w:r>
            <w:r w:rsidR="00271552">
              <w:t xml:space="preserve"> </w:t>
            </w:r>
            <w:r>
              <w:t>more</w:t>
            </w:r>
            <w:r w:rsidR="00271552">
              <w:t xml:space="preserve"> </w:t>
            </w:r>
            <w:r>
              <w:t>than</w:t>
            </w:r>
            <w:r w:rsidR="00271552">
              <w:t xml:space="preserve"> </w:t>
            </w:r>
            <w:r>
              <w:t>4</w:t>
            </w:r>
            <w:r w:rsidR="00E12E28">
              <w:t>5</w:t>
            </w:r>
            <w:r w:rsidR="00271552">
              <w:t xml:space="preserve"> </w:t>
            </w:r>
            <w:r>
              <w:t>years</w:t>
            </w:r>
            <w:r w:rsidR="00271552">
              <w:t xml:space="preserve"> </w:t>
            </w:r>
            <w:r>
              <w:t>of</w:t>
            </w:r>
            <w:r w:rsidR="00271552">
              <w:t xml:space="preserve"> </w:t>
            </w:r>
            <w:r>
              <w:t>combined</w:t>
            </w:r>
            <w:r w:rsidR="00271552">
              <w:t xml:space="preserve"> </w:t>
            </w:r>
            <w:r>
              <w:t>experience</w:t>
            </w:r>
            <w:r w:rsidR="00271552">
              <w:t xml:space="preserve"> </w:t>
            </w:r>
            <w:r>
              <w:t>in</w:t>
            </w:r>
            <w:r w:rsidR="00271552">
              <w:t xml:space="preserve"> </w:t>
            </w:r>
            <w:r>
              <w:t>grants,</w:t>
            </w:r>
            <w:r w:rsidR="00271552">
              <w:t xml:space="preserve"> </w:t>
            </w:r>
            <w:r>
              <w:t>technical,</w:t>
            </w:r>
            <w:r w:rsidR="00271552">
              <w:t xml:space="preserve"> </w:t>
            </w:r>
            <w:r>
              <w:t>and</w:t>
            </w:r>
            <w:r w:rsidR="00271552">
              <w:t xml:space="preserve"> </w:t>
            </w:r>
            <w:r>
              <w:t>management</w:t>
            </w:r>
            <w:r w:rsidR="00271552">
              <w:t xml:space="preserve"> </w:t>
            </w:r>
            <w:r>
              <w:t>domain</w:t>
            </w:r>
            <w:r w:rsidR="46E04AB7">
              <w:t>s</w:t>
            </w:r>
            <w:r w:rsidR="00271552">
              <w:t xml:space="preserve"> </w:t>
            </w:r>
            <w:r>
              <w:t>and</w:t>
            </w:r>
            <w:r w:rsidR="00271552">
              <w:t xml:space="preserve"> </w:t>
            </w:r>
            <w:r>
              <w:t>are</w:t>
            </w:r>
            <w:r w:rsidR="00271552">
              <w:t xml:space="preserve"> </w:t>
            </w:r>
            <w:r>
              <w:t>ready</w:t>
            </w:r>
            <w:r w:rsidR="00271552">
              <w:t xml:space="preserve"> </w:t>
            </w:r>
            <w:r>
              <w:t>to</w:t>
            </w:r>
            <w:r w:rsidR="00271552">
              <w:t xml:space="preserve"> </w:t>
            </w:r>
            <w:r>
              <w:t>start</w:t>
            </w:r>
            <w:r w:rsidR="00271552">
              <w:t xml:space="preserve"> </w:t>
            </w:r>
            <w:r w:rsidR="123E897F">
              <w:t>on</w:t>
            </w:r>
            <w:r w:rsidR="00271552">
              <w:t xml:space="preserve"> </w:t>
            </w:r>
            <w:r>
              <w:t>day</w:t>
            </w:r>
            <w:r w:rsidR="00271552">
              <w:t xml:space="preserve"> </w:t>
            </w:r>
            <w:r>
              <w:t>1.</w:t>
            </w:r>
            <w:r w:rsidR="00271552">
              <w:t xml:space="preserve"> </w:t>
            </w:r>
            <w:r w:rsidR="00581B4F" w:rsidRPr="00581B4F">
              <w:t>The</w:t>
            </w:r>
            <w:r w:rsidR="00271552">
              <w:t xml:space="preserve"> </w:t>
            </w:r>
            <w:r w:rsidR="00581B4F" w:rsidRPr="00581B4F">
              <w:t>table</w:t>
            </w:r>
            <w:r w:rsidR="00271552">
              <w:rPr>
                <w:color w:val="FF0000"/>
              </w:rPr>
              <w:t xml:space="preserve"> </w:t>
            </w:r>
            <w:r>
              <w:t>below</w:t>
            </w:r>
            <w:r w:rsidR="00271552">
              <w:t xml:space="preserve"> </w:t>
            </w:r>
            <w:r>
              <w:t>lists</w:t>
            </w:r>
            <w:r w:rsidR="00271552">
              <w:t xml:space="preserve"> </w:t>
            </w:r>
            <w:r>
              <w:t>the</w:t>
            </w:r>
            <w:r w:rsidR="00271552">
              <w:t xml:space="preserve"> </w:t>
            </w:r>
            <w:r>
              <w:t>key</w:t>
            </w:r>
            <w:r w:rsidR="00271552">
              <w:t xml:space="preserve"> </w:t>
            </w:r>
            <w:r>
              <w:t>personnel</w:t>
            </w:r>
            <w:r w:rsidR="00271552">
              <w:t xml:space="preserve"> </w:t>
            </w:r>
            <w:r w:rsidR="6398E253">
              <w:t>assigned</w:t>
            </w:r>
            <w:r w:rsidR="00271552">
              <w:t xml:space="preserve"> </w:t>
            </w:r>
            <w:r>
              <w:t>to</w:t>
            </w:r>
            <w:r w:rsidR="00271552">
              <w:t xml:space="preserve"> </w:t>
            </w:r>
            <w:r>
              <w:t>support</w:t>
            </w:r>
            <w:r w:rsidR="00271552">
              <w:t xml:space="preserve"> </w:t>
            </w:r>
            <w:r w:rsidR="007B6817">
              <w:t>VDSS</w:t>
            </w:r>
            <w:r>
              <w:t>.</w:t>
            </w:r>
            <w:bookmarkEnd w:id="12"/>
            <w:bookmarkEnd w:id="13"/>
            <w:bookmarkEnd w:id="14"/>
          </w:p>
          <w:tbl>
            <w:tblPr>
              <w:tblStyle w:val="GridTable4-Accent1"/>
              <w:tblW w:w="5000" w:type="pct"/>
              <w:tblLook w:val="04A0" w:firstRow="1" w:lastRow="0" w:firstColumn="1" w:lastColumn="0" w:noHBand="0" w:noVBand="1"/>
            </w:tblPr>
            <w:tblGrid>
              <w:gridCol w:w="2893"/>
              <w:gridCol w:w="3162"/>
              <w:gridCol w:w="1509"/>
              <w:gridCol w:w="1560"/>
            </w:tblGrid>
            <w:tr w:rsidR="00D55D43" w:rsidRPr="006338FB" w14:paraId="36AF8B99" w14:textId="77777777" w:rsidTr="00D26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pct"/>
                </w:tcPr>
                <w:p w14:paraId="26304A67" w14:textId="77777777" w:rsidR="00D55D43" w:rsidRPr="006338FB" w:rsidRDefault="00D55D43" w:rsidP="00D55D43">
                  <w:pPr>
                    <w:pStyle w:val="Bullet2"/>
                    <w:numPr>
                      <w:ilvl w:val="0"/>
                      <w:numId w:val="0"/>
                    </w:numPr>
                    <w:jc w:val="center"/>
                    <w:rPr>
                      <w:rFonts w:ascii="Arial Narrow" w:eastAsia="Arial Narrow" w:hAnsi="Arial Narrow" w:cs="Arial Narrow"/>
                      <w:sz w:val="20"/>
                      <w:szCs w:val="20"/>
                    </w:rPr>
                  </w:pPr>
                  <w:r w:rsidRPr="4BB7B61C">
                    <w:rPr>
                      <w:rFonts w:ascii="Arial Narrow" w:eastAsia="Arial Narrow" w:hAnsi="Arial Narrow" w:cs="Arial Narrow"/>
                      <w:sz w:val="20"/>
                      <w:szCs w:val="20"/>
                    </w:rPr>
                    <w:t>Name</w:t>
                  </w:r>
                </w:p>
              </w:tc>
              <w:tc>
                <w:tcPr>
                  <w:tcW w:w="1733" w:type="pct"/>
                </w:tcPr>
                <w:p w14:paraId="25A3166E" w14:textId="16C454D2" w:rsidR="00D55D43" w:rsidRPr="006338FB" w:rsidRDefault="00D55D43" w:rsidP="00D55D43">
                  <w:pPr>
                    <w:pStyle w:val="Bullet2"/>
                    <w:numPr>
                      <w:ilvl w:val="0"/>
                      <w:numId w:val="0"/>
                    </w:numPr>
                    <w:jc w:val="center"/>
                    <w:cnfStyle w:val="100000000000" w:firstRow="1" w:lastRow="0" w:firstColumn="0" w:lastColumn="0" w:oddVBand="0" w:evenVBand="0" w:oddHBand="0" w:evenHBand="0" w:firstRowFirstColumn="0" w:firstRowLastColumn="0" w:lastRowFirstColumn="0" w:lastRowLastColumn="0"/>
                    <w:rPr>
                      <w:rFonts w:ascii="Arial Narrow" w:eastAsia="Arial Narrow" w:hAnsi="Arial Narrow" w:cs="Arial Narrow"/>
                      <w:sz w:val="20"/>
                      <w:szCs w:val="20"/>
                    </w:rPr>
                  </w:pPr>
                  <w:r w:rsidRPr="4BB7B61C">
                    <w:rPr>
                      <w:rFonts w:ascii="Arial Narrow" w:eastAsia="Arial Narrow" w:hAnsi="Arial Narrow" w:cs="Arial Narrow"/>
                      <w:sz w:val="20"/>
                      <w:szCs w:val="20"/>
                    </w:rPr>
                    <w:t>Proposed</w:t>
                  </w:r>
                  <w:r w:rsidR="00271552">
                    <w:rPr>
                      <w:rFonts w:ascii="Arial Narrow" w:eastAsia="Arial Narrow" w:hAnsi="Arial Narrow" w:cs="Arial Narrow"/>
                      <w:sz w:val="20"/>
                      <w:szCs w:val="20"/>
                    </w:rPr>
                    <w:t xml:space="preserve"> </w:t>
                  </w:r>
                  <w:r w:rsidRPr="4BB7B61C">
                    <w:rPr>
                      <w:rFonts w:ascii="Arial Narrow" w:eastAsia="Arial Narrow" w:hAnsi="Arial Narrow" w:cs="Arial Narrow"/>
                      <w:sz w:val="20"/>
                      <w:szCs w:val="20"/>
                    </w:rPr>
                    <w:t>Role</w:t>
                  </w:r>
                </w:p>
              </w:tc>
              <w:tc>
                <w:tcPr>
                  <w:tcW w:w="827" w:type="pct"/>
                </w:tcPr>
                <w:p w14:paraId="7CA03899" w14:textId="77777777" w:rsidR="00D55D43" w:rsidRPr="006338FB" w:rsidRDefault="00D55D43" w:rsidP="00D55D43">
                  <w:pPr>
                    <w:pStyle w:val="Bullet2"/>
                    <w:numPr>
                      <w:ilvl w:val="0"/>
                      <w:numId w:val="0"/>
                    </w:numPr>
                    <w:jc w:val="center"/>
                    <w:cnfStyle w:val="100000000000" w:firstRow="1" w:lastRow="0" w:firstColumn="0" w:lastColumn="0" w:oddVBand="0" w:evenVBand="0" w:oddHBand="0" w:evenHBand="0" w:firstRowFirstColumn="0" w:firstRowLastColumn="0" w:lastRowFirstColumn="0" w:lastRowLastColumn="0"/>
                    <w:rPr>
                      <w:rFonts w:ascii="Arial Narrow" w:eastAsia="Arial Narrow" w:hAnsi="Arial Narrow" w:cs="Arial Narrow"/>
                      <w:sz w:val="20"/>
                      <w:szCs w:val="20"/>
                    </w:rPr>
                  </w:pPr>
                  <w:r w:rsidRPr="4BB7B61C">
                    <w:rPr>
                      <w:rFonts w:ascii="Arial Narrow" w:eastAsia="Arial Narrow" w:hAnsi="Arial Narrow" w:cs="Arial Narrow"/>
                      <w:sz w:val="20"/>
                      <w:szCs w:val="20"/>
                    </w:rPr>
                    <w:t>Duration</w:t>
                  </w:r>
                </w:p>
              </w:tc>
              <w:tc>
                <w:tcPr>
                  <w:tcW w:w="855" w:type="pct"/>
                </w:tcPr>
                <w:p w14:paraId="29A84017" w14:textId="77777777" w:rsidR="00D55D43" w:rsidRPr="006338FB" w:rsidRDefault="00D55D43" w:rsidP="00D55D43">
                  <w:pPr>
                    <w:pStyle w:val="Bullet2"/>
                    <w:numPr>
                      <w:ilvl w:val="0"/>
                      <w:numId w:val="0"/>
                    </w:numPr>
                    <w:jc w:val="center"/>
                    <w:cnfStyle w:val="100000000000" w:firstRow="1" w:lastRow="0" w:firstColumn="0" w:lastColumn="0" w:oddVBand="0" w:evenVBand="0" w:oddHBand="0" w:evenHBand="0" w:firstRowFirstColumn="0" w:firstRowLastColumn="0" w:lastRowFirstColumn="0" w:lastRowLastColumn="0"/>
                    <w:rPr>
                      <w:rFonts w:ascii="Arial Narrow" w:eastAsia="Arial Narrow" w:hAnsi="Arial Narrow" w:cs="Arial Narrow"/>
                      <w:sz w:val="20"/>
                      <w:szCs w:val="20"/>
                    </w:rPr>
                  </w:pPr>
                  <w:r w:rsidRPr="4BB7B61C">
                    <w:rPr>
                      <w:rFonts w:ascii="Arial Narrow" w:eastAsia="Arial Narrow" w:hAnsi="Arial Narrow" w:cs="Arial Narrow"/>
                      <w:sz w:val="20"/>
                      <w:szCs w:val="20"/>
                    </w:rPr>
                    <w:t>Experience</w:t>
                  </w:r>
                </w:p>
              </w:tc>
            </w:tr>
            <w:tr w:rsidR="00D55D43" w:rsidRPr="006338FB" w14:paraId="219F6B82" w14:textId="77777777" w:rsidTr="00D26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pct"/>
                </w:tcPr>
                <w:p w14:paraId="078B2CE0" w14:textId="0AACF6BE" w:rsidR="00D55D43" w:rsidRPr="006338FB" w:rsidRDefault="00D55D43" w:rsidP="00D55D43">
                  <w:pPr>
                    <w:pStyle w:val="Bullet2"/>
                    <w:numPr>
                      <w:ilvl w:val="0"/>
                      <w:numId w:val="0"/>
                    </w:numPr>
                    <w:rPr>
                      <w:rFonts w:ascii="Arial Narrow" w:eastAsia="Arial Narrow" w:hAnsi="Arial Narrow" w:cs="Arial Narrow"/>
                      <w:sz w:val="20"/>
                      <w:szCs w:val="20"/>
                    </w:rPr>
                  </w:pPr>
                  <w:r>
                    <w:rPr>
                      <w:rFonts w:ascii="Arial Narrow" w:eastAsia="Arial Narrow" w:hAnsi="Arial Narrow" w:cs="Arial Narrow"/>
                      <w:sz w:val="20"/>
                      <w:szCs w:val="20"/>
                    </w:rPr>
                    <w:t>Nambi</w:t>
                  </w:r>
                  <w:r w:rsidR="00271552">
                    <w:rPr>
                      <w:rFonts w:ascii="Arial Narrow" w:eastAsia="Arial Narrow" w:hAnsi="Arial Narrow" w:cs="Arial Narrow"/>
                      <w:sz w:val="20"/>
                      <w:szCs w:val="20"/>
                    </w:rPr>
                    <w:t xml:space="preserve"> </w:t>
                  </w:r>
                  <w:r>
                    <w:rPr>
                      <w:rFonts w:ascii="Arial Narrow" w:eastAsia="Arial Narrow" w:hAnsi="Arial Narrow" w:cs="Arial Narrow"/>
                      <w:sz w:val="20"/>
                      <w:szCs w:val="20"/>
                    </w:rPr>
                    <w:t>Raghupathy</w:t>
                  </w:r>
                </w:p>
              </w:tc>
              <w:tc>
                <w:tcPr>
                  <w:tcW w:w="1733" w:type="pct"/>
                </w:tcPr>
                <w:p w14:paraId="01453B03" w14:textId="2F24029B" w:rsidR="00D55D43" w:rsidRPr="006338FB" w:rsidRDefault="00641FBD" w:rsidP="00D55D43">
                  <w:pPr>
                    <w:pStyle w:val="Bullet2"/>
                    <w:numPr>
                      <w:ilvl w:val="0"/>
                      <w:numId w:val="0"/>
                    </w:numP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cs="Arial Narrow"/>
                      <w:sz w:val="20"/>
                      <w:szCs w:val="20"/>
                    </w:rPr>
                  </w:pPr>
                  <w:r>
                    <w:rPr>
                      <w:rFonts w:ascii="Arial Narrow" w:eastAsia="Arial Narrow" w:hAnsi="Arial Narrow" w:cs="Arial Narrow"/>
                      <w:sz w:val="20"/>
                      <w:szCs w:val="20"/>
                    </w:rPr>
                    <w:t>Developer</w:t>
                  </w:r>
                </w:p>
              </w:tc>
              <w:tc>
                <w:tcPr>
                  <w:tcW w:w="827" w:type="pct"/>
                </w:tcPr>
                <w:p w14:paraId="57F586F4" w14:textId="77777777" w:rsidR="00D55D43" w:rsidRPr="00E306D6" w:rsidRDefault="00D55D43" w:rsidP="00D55D43">
                  <w:pPr>
                    <w:pStyle w:val="Bullet2"/>
                    <w:numPr>
                      <w:ilvl w:val="0"/>
                      <w:numId w:val="0"/>
                    </w:numPr>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cs="Arial Narrow"/>
                      <w:color w:val="000000" w:themeColor="text1"/>
                      <w:sz w:val="20"/>
                      <w:szCs w:val="20"/>
                    </w:rPr>
                  </w:pPr>
                  <w:r>
                    <w:rPr>
                      <w:rFonts w:ascii="Arial Narrow" w:eastAsia="Arial Narrow" w:hAnsi="Arial Narrow" w:cs="Arial Narrow"/>
                      <w:color w:val="000000" w:themeColor="text1"/>
                      <w:sz w:val="20"/>
                      <w:szCs w:val="20"/>
                    </w:rPr>
                    <w:t>100%</w:t>
                  </w:r>
                </w:p>
              </w:tc>
              <w:tc>
                <w:tcPr>
                  <w:tcW w:w="855" w:type="pct"/>
                </w:tcPr>
                <w:p w14:paraId="01472692" w14:textId="718EF4BA" w:rsidR="00D55D43" w:rsidRPr="006338FB" w:rsidRDefault="00D55D43" w:rsidP="00D55D43">
                  <w:pPr>
                    <w:pStyle w:val="Bullet2"/>
                    <w:numPr>
                      <w:ilvl w:val="0"/>
                      <w:numId w:val="0"/>
                    </w:numPr>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cs="Arial Narrow"/>
                      <w:sz w:val="20"/>
                      <w:szCs w:val="20"/>
                    </w:rPr>
                  </w:pPr>
                  <w:r>
                    <w:rPr>
                      <w:rFonts w:ascii="Arial Narrow" w:eastAsia="Arial Narrow" w:hAnsi="Arial Narrow" w:cs="Arial Narrow"/>
                      <w:sz w:val="20"/>
                      <w:szCs w:val="20"/>
                    </w:rPr>
                    <w:t>20</w:t>
                  </w:r>
                  <w:r w:rsidR="007D5DC5">
                    <w:rPr>
                      <w:rFonts w:ascii="Arial Narrow" w:eastAsia="Arial Narrow" w:hAnsi="Arial Narrow" w:cs="Arial Narrow"/>
                      <w:sz w:val="20"/>
                      <w:szCs w:val="20"/>
                    </w:rPr>
                    <w:t xml:space="preserve"> years</w:t>
                  </w:r>
                </w:p>
              </w:tc>
            </w:tr>
            <w:tr w:rsidR="00D55D43" w:rsidRPr="006338FB" w14:paraId="53962BF1" w14:textId="77777777" w:rsidTr="00D266C2">
              <w:tc>
                <w:tcPr>
                  <w:cnfStyle w:val="001000000000" w:firstRow="0" w:lastRow="0" w:firstColumn="1" w:lastColumn="0" w:oddVBand="0" w:evenVBand="0" w:oddHBand="0" w:evenHBand="0" w:firstRowFirstColumn="0" w:firstRowLastColumn="0" w:lastRowFirstColumn="0" w:lastRowLastColumn="0"/>
                  <w:tcW w:w="1585" w:type="pct"/>
                </w:tcPr>
                <w:p w14:paraId="7BEC241B" w14:textId="35E52132" w:rsidR="00D55D43" w:rsidRPr="006338FB" w:rsidRDefault="00D55D43" w:rsidP="00D55D43">
                  <w:pPr>
                    <w:pStyle w:val="Bullet2"/>
                    <w:numPr>
                      <w:ilvl w:val="0"/>
                      <w:numId w:val="0"/>
                    </w:numPr>
                    <w:rPr>
                      <w:rFonts w:ascii="Arial Narrow" w:eastAsia="Arial Narrow" w:hAnsi="Arial Narrow" w:cs="Arial Narrow"/>
                      <w:sz w:val="20"/>
                      <w:szCs w:val="20"/>
                    </w:rPr>
                  </w:pPr>
                  <w:r>
                    <w:rPr>
                      <w:rFonts w:ascii="Arial Narrow" w:eastAsia="Arial Narrow" w:hAnsi="Arial Narrow" w:cs="Arial Narrow"/>
                      <w:sz w:val="20"/>
                      <w:szCs w:val="20"/>
                    </w:rPr>
                    <w:t>Rahul</w:t>
                  </w:r>
                  <w:r w:rsidR="00271552">
                    <w:rPr>
                      <w:rFonts w:ascii="Arial Narrow" w:eastAsia="Arial Narrow" w:hAnsi="Arial Narrow" w:cs="Arial Narrow"/>
                      <w:sz w:val="20"/>
                      <w:szCs w:val="20"/>
                    </w:rPr>
                    <w:t xml:space="preserve"> </w:t>
                  </w:r>
                  <w:r>
                    <w:rPr>
                      <w:rFonts w:ascii="Arial Narrow" w:eastAsia="Arial Narrow" w:hAnsi="Arial Narrow" w:cs="Arial Narrow"/>
                      <w:sz w:val="20"/>
                      <w:szCs w:val="20"/>
                    </w:rPr>
                    <w:t>Sundrani</w:t>
                  </w:r>
                </w:p>
              </w:tc>
              <w:tc>
                <w:tcPr>
                  <w:tcW w:w="1733" w:type="pct"/>
                </w:tcPr>
                <w:p w14:paraId="2D3208E6" w14:textId="0D71D3CF" w:rsidR="00D55D43" w:rsidRPr="006338FB" w:rsidRDefault="00641FBD" w:rsidP="00D55D43">
                  <w:pPr>
                    <w:pStyle w:val="Bullet2"/>
                    <w:numPr>
                      <w:ilvl w:val="0"/>
                      <w:numId w:val="0"/>
                    </w:numPr>
                    <w:cnfStyle w:val="000000000000" w:firstRow="0" w:lastRow="0" w:firstColumn="0" w:lastColumn="0" w:oddVBand="0" w:evenVBand="0" w:oddHBand="0" w:evenHBand="0" w:firstRowFirstColumn="0" w:firstRowLastColumn="0" w:lastRowFirstColumn="0" w:lastRowLastColumn="0"/>
                    <w:rPr>
                      <w:rFonts w:ascii="Arial Narrow" w:eastAsia="Arial Narrow" w:hAnsi="Arial Narrow" w:cs="Arial Narrow"/>
                      <w:sz w:val="20"/>
                      <w:szCs w:val="20"/>
                    </w:rPr>
                  </w:pPr>
                  <w:r>
                    <w:rPr>
                      <w:rFonts w:ascii="Arial Narrow" w:eastAsia="Arial Narrow" w:hAnsi="Arial Narrow" w:cs="Arial Narrow"/>
                      <w:sz w:val="20"/>
                      <w:szCs w:val="20"/>
                    </w:rPr>
                    <w:t>Project</w:t>
                  </w:r>
                  <w:r w:rsidR="00271552">
                    <w:rPr>
                      <w:rFonts w:ascii="Arial Narrow" w:eastAsia="Arial Narrow" w:hAnsi="Arial Narrow" w:cs="Arial Narrow"/>
                      <w:sz w:val="20"/>
                      <w:szCs w:val="20"/>
                    </w:rPr>
                    <w:t xml:space="preserve"> </w:t>
                  </w:r>
                  <w:r>
                    <w:rPr>
                      <w:rFonts w:ascii="Arial Narrow" w:eastAsia="Arial Narrow" w:hAnsi="Arial Narrow" w:cs="Arial Narrow"/>
                      <w:sz w:val="20"/>
                      <w:szCs w:val="20"/>
                    </w:rPr>
                    <w:t>Manager</w:t>
                  </w:r>
                  <w:r w:rsidR="00D55D43">
                    <w:rPr>
                      <w:rFonts w:ascii="Arial Narrow" w:eastAsia="Arial Narrow" w:hAnsi="Arial Narrow" w:cs="Arial Narrow"/>
                      <w:sz w:val="20"/>
                      <w:szCs w:val="20"/>
                    </w:rPr>
                    <w:t>/Analyst</w:t>
                  </w:r>
                </w:p>
              </w:tc>
              <w:tc>
                <w:tcPr>
                  <w:tcW w:w="827" w:type="pct"/>
                </w:tcPr>
                <w:p w14:paraId="738C1CC5" w14:textId="77777777" w:rsidR="00D55D43" w:rsidRPr="00E306D6" w:rsidRDefault="00D55D43" w:rsidP="00D55D43">
                  <w:pPr>
                    <w:pStyle w:val="Bullet2"/>
                    <w:numPr>
                      <w:ilvl w:val="0"/>
                      <w:numId w:val="0"/>
                    </w:numPr>
                    <w:jc w:val="center"/>
                    <w:cnfStyle w:val="000000000000" w:firstRow="0" w:lastRow="0" w:firstColumn="0" w:lastColumn="0" w:oddVBand="0" w:evenVBand="0" w:oddHBand="0" w:evenHBand="0" w:firstRowFirstColumn="0" w:firstRowLastColumn="0" w:lastRowFirstColumn="0" w:lastRowLastColumn="0"/>
                    <w:rPr>
                      <w:rFonts w:ascii="Arial Narrow" w:eastAsia="Arial Narrow" w:hAnsi="Arial Narrow" w:cs="Arial Narrow"/>
                      <w:color w:val="000000" w:themeColor="text1"/>
                      <w:sz w:val="20"/>
                      <w:szCs w:val="20"/>
                    </w:rPr>
                  </w:pPr>
                  <w:r>
                    <w:rPr>
                      <w:rFonts w:ascii="Arial Narrow" w:eastAsia="Arial Narrow" w:hAnsi="Arial Narrow" w:cs="Arial Narrow"/>
                      <w:color w:val="000000" w:themeColor="text1"/>
                      <w:sz w:val="20"/>
                      <w:szCs w:val="20"/>
                    </w:rPr>
                    <w:t>100%</w:t>
                  </w:r>
                </w:p>
              </w:tc>
              <w:tc>
                <w:tcPr>
                  <w:tcW w:w="855" w:type="pct"/>
                </w:tcPr>
                <w:p w14:paraId="61389AC4" w14:textId="3FFE75C3" w:rsidR="00D55D43" w:rsidRPr="006338FB" w:rsidRDefault="00D55D43" w:rsidP="00D55D43">
                  <w:pPr>
                    <w:pStyle w:val="Bullet2"/>
                    <w:numPr>
                      <w:ilvl w:val="0"/>
                      <w:numId w:val="0"/>
                    </w:numPr>
                    <w:jc w:val="center"/>
                    <w:cnfStyle w:val="000000000000" w:firstRow="0" w:lastRow="0" w:firstColumn="0" w:lastColumn="0" w:oddVBand="0" w:evenVBand="0" w:oddHBand="0" w:evenHBand="0" w:firstRowFirstColumn="0" w:firstRowLastColumn="0" w:lastRowFirstColumn="0" w:lastRowLastColumn="0"/>
                    <w:rPr>
                      <w:rFonts w:ascii="Arial Narrow" w:eastAsia="Arial Narrow" w:hAnsi="Arial Narrow" w:cs="Arial Narrow"/>
                      <w:sz w:val="20"/>
                      <w:szCs w:val="20"/>
                    </w:rPr>
                  </w:pPr>
                  <w:r>
                    <w:rPr>
                      <w:rFonts w:ascii="Arial Narrow" w:eastAsia="Arial Narrow" w:hAnsi="Arial Narrow" w:cs="Arial Narrow"/>
                      <w:sz w:val="20"/>
                      <w:szCs w:val="20"/>
                    </w:rPr>
                    <w:t>25</w:t>
                  </w:r>
                  <w:r w:rsidR="007D5DC5">
                    <w:rPr>
                      <w:rFonts w:ascii="Arial Narrow" w:eastAsia="Arial Narrow" w:hAnsi="Arial Narrow" w:cs="Arial Narrow"/>
                      <w:sz w:val="20"/>
                      <w:szCs w:val="20"/>
                    </w:rPr>
                    <w:t xml:space="preserve"> years</w:t>
                  </w:r>
                </w:p>
              </w:tc>
            </w:tr>
          </w:tbl>
          <w:p w14:paraId="78430523" w14:textId="5AE8981F" w:rsidR="00D55D43" w:rsidRDefault="00D55D43" w:rsidP="001F4CFD">
            <w:pPr>
              <w:pStyle w:val="BodyText"/>
            </w:pPr>
            <w:bookmarkStart w:id="15" w:name="_Ref471735905"/>
            <w:bookmarkStart w:id="16" w:name="_Toc471736713"/>
            <w:bookmarkStart w:id="17" w:name="_Toc471737279"/>
            <w:bookmarkStart w:id="18" w:name="_Toc471742307"/>
            <w:bookmarkStart w:id="19" w:name="_Toc471742375"/>
            <w:bookmarkStart w:id="20" w:name="_Toc471746749"/>
            <w:bookmarkStart w:id="21" w:name="_Toc471746809"/>
            <w:bookmarkStart w:id="22" w:name="_Toc471824811"/>
            <w:bookmarkStart w:id="23" w:name="_Toc471824919"/>
            <w:bookmarkStart w:id="24" w:name="_Toc471828714"/>
            <w:bookmarkStart w:id="25" w:name="_Toc471829012"/>
            <w:bookmarkStart w:id="26" w:name="_Toc473297189"/>
            <w:bookmarkStart w:id="27" w:name="_Toc473300297"/>
            <w:bookmarkStart w:id="28" w:name="_Toc473475105"/>
            <w:bookmarkStart w:id="29" w:name="_Toc473480139"/>
            <w:r>
              <w:t>Each</w:t>
            </w:r>
            <w:r w:rsidR="00271552">
              <w:t xml:space="preserve"> </w:t>
            </w:r>
            <w:r>
              <w:t>team</w:t>
            </w:r>
            <w:r w:rsidR="00271552">
              <w:t xml:space="preserve"> </w:t>
            </w:r>
            <w:r>
              <w:t>member</w:t>
            </w:r>
            <w:r w:rsidR="00271552">
              <w:t xml:space="preserve"> </w:t>
            </w:r>
            <w:r>
              <w:t>has</w:t>
            </w:r>
            <w:r w:rsidR="00271552">
              <w:t xml:space="preserve"> </w:t>
            </w:r>
            <w:r>
              <w:t>the</w:t>
            </w:r>
            <w:r w:rsidR="00271552">
              <w:t xml:space="preserve"> </w:t>
            </w:r>
            <w:r>
              <w:t>experience</w:t>
            </w:r>
            <w:r w:rsidR="00271552">
              <w:t xml:space="preserve"> </w:t>
            </w:r>
            <w:r>
              <w:t>and</w:t>
            </w:r>
            <w:r w:rsidR="00271552">
              <w:t xml:space="preserve"> </w:t>
            </w:r>
            <w:r>
              <w:t>qualifications</w:t>
            </w:r>
            <w:r w:rsidR="00271552">
              <w:t xml:space="preserve"> </w:t>
            </w:r>
            <w:r>
              <w:t>to</w:t>
            </w:r>
            <w:r w:rsidR="00271552">
              <w:t xml:space="preserve"> </w:t>
            </w:r>
            <w:r>
              <w:t>provide</w:t>
            </w:r>
            <w:r w:rsidR="00271552">
              <w:t xml:space="preserve"> </w:t>
            </w:r>
            <w:r>
              <w:t>the</w:t>
            </w:r>
            <w:r w:rsidR="00271552">
              <w:t xml:space="preserve"> </w:t>
            </w:r>
            <w:r>
              <w:t>services</w:t>
            </w:r>
            <w:r w:rsidR="00271552">
              <w:t xml:space="preserve"> </w:t>
            </w:r>
            <w:r>
              <w:t>requested</w:t>
            </w:r>
            <w:r w:rsidR="00271552">
              <w:t xml:space="preserve"> </w:t>
            </w:r>
            <w:r>
              <w:t>in</w:t>
            </w:r>
            <w:r w:rsidR="00271552">
              <w:t xml:space="preserve"> </w:t>
            </w:r>
            <w:r>
              <w:t>th</w:t>
            </w:r>
            <w:r w:rsidR="5065D87D">
              <w:t>e</w:t>
            </w:r>
            <w:r w:rsidR="00271552">
              <w:t xml:space="preserve"> </w:t>
            </w:r>
            <w:r w:rsidR="007B6817">
              <w:t>VDSS</w:t>
            </w:r>
            <w:r w:rsidR="00271552">
              <w:t xml:space="preserve"> </w:t>
            </w:r>
            <w:r>
              <w:t>RFP.</w:t>
            </w:r>
            <w:r w:rsidR="00271552">
              <w:t xml:space="preserve"> </w:t>
            </w:r>
            <w:r w:rsidR="35ADF9F6">
              <w:t>R</w:t>
            </w:r>
            <w:r>
              <w:t>elevant</w:t>
            </w:r>
            <w:r w:rsidR="00271552">
              <w:t xml:space="preserve"> </w:t>
            </w:r>
            <w:r>
              <w:t>experience</w:t>
            </w:r>
            <w:r w:rsidR="00271552">
              <w:t xml:space="preserve"> </w:t>
            </w:r>
            <w:r>
              <w:t>for</w:t>
            </w:r>
            <w:r w:rsidR="00271552">
              <w:t xml:space="preserve"> </w:t>
            </w:r>
            <w:r>
              <w:t>each</w:t>
            </w:r>
            <w:r w:rsidR="00271552">
              <w:t xml:space="preserve"> </w:t>
            </w:r>
            <w:r w:rsidR="707CA27A">
              <w:t>proposed</w:t>
            </w:r>
            <w:r w:rsidR="00271552">
              <w:t xml:space="preserve"> </w:t>
            </w:r>
            <w:r w:rsidR="707CA27A">
              <w:t>project</w:t>
            </w:r>
            <w:r w:rsidR="00271552">
              <w:t xml:space="preserve"> </w:t>
            </w:r>
            <w:r w:rsidR="707CA27A">
              <w:t>team</w:t>
            </w:r>
            <w:r w:rsidR="00271552">
              <w:t xml:space="preserve"> </w:t>
            </w:r>
            <w:r>
              <w:t>individual</w:t>
            </w:r>
            <w:r w:rsidR="00271552">
              <w:t xml:space="preserve"> </w:t>
            </w:r>
            <w:r w:rsidR="108021DA">
              <w:t>follows</w:t>
            </w:r>
            <w:r>
              <w:t>.</w:t>
            </w:r>
            <w:r w:rsidR="00271552">
              <w:t xml:space="preserve"> </w:t>
            </w:r>
          </w:p>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14:paraId="3E290E0B" w14:textId="6ABF18C4" w:rsidR="00D55D43" w:rsidRPr="007E5C7E" w:rsidRDefault="00D55D43" w:rsidP="00D55D43">
            <w:pPr>
              <w:pStyle w:val="BodyText"/>
            </w:pPr>
            <w:r w:rsidRPr="4B402866">
              <w:rPr>
                <w:rStyle w:val="In-LineParagraphHeading"/>
              </w:rPr>
              <w:t>Nambi</w:t>
            </w:r>
            <w:r w:rsidR="00271552">
              <w:rPr>
                <w:rStyle w:val="In-LineParagraphHeading"/>
              </w:rPr>
              <w:t xml:space="preserve"> </w:t>
            </w:r>
            <w:r w:rsidRPr="4B402866">
              <w:rPr>
                <w:rStyle w:val="In-LineParagraphHeading"/>
              </w:rPr>
              <w:t>Raghupathy</w:t>
            </w:r>
            <w:r w:rsidR="00271552">
              <w:rPr>
                <w:rStyle w:val="In-LineParagraphHeading"/>
              </w:rPr>
              <w:t xml:space="preserve"> </w:t>
            </w:r>
            <w:r w:rsidRPr="4B402866">
              <w:rPr>
                <w:rStyle w:val="In-LineParagraphHeading"/>
              </w:rPr>
              <w:t>(</w:t>
            </w:r>
            <w:r w:rsidR="0059410D" w:rsidRPr="4B402866">
              <w:rPr>
                <w:rStyle w:val="In-LineParagraphHeading"/>
              </w:rPr>
              <w:t>Developer</w:t>
            </w:r>
            <w:r w:rsidRPr="4B402866">
              <w:rPr>
                <w:rStyle w:val="In-LineParagraphHeading"/>
              </w:rPr>
              <w:t>)</w:t>
            </w:r>
            <w:r w:rsidRPr="4B402866">
              <w:rPr>
                <w:rStyle w:val="In-LineParagraphHeading"/>
                <w:b/>
                <w:bCs/>
              </w:rPr>
              <w:t>—</w:t>
            </w:r>
            <w:r>
              <w:t>Mr.</w:t>
            </w:r>
            <w:r w:rsidR="00271552">
              <w:t xml:space="preserve"> </w:t>
            </w:r>
            <w:r>
              <w:t>Raghupathy</w:t>
            </w:r>
            <w:r w:rsidR="00271552">
              <w:t xml:space="preserve"> </w:t>
            </w:r>
            <w:r>
              <w:t>possesses</w:t>
            </w:r>
            <w:r w:rsidR="00271552">
              <w:t xml:space="preserve"> </w:t>
            </w:r>
            <w:r>
              <w:t>20</w:t>
            </w:r>
            <w:r w:rsidR="00271552">
              <w:t xml:space="preserve"> </w:t>
            </w:r>
            <w:r>
              <w:t>years</w:t>
            </w:r>
            <w:r w:rsidR="00271552">
              <w:t xml:space="preserve"> </w:t>
            </w:r>
            <w:r>
              <w:t>of</w:t>
            </w:r>
            <w:r w:rsidR="00271552">
              <w:t xml:space="preserve"> </w:t>
            </w:r>
            <w:r>
              <w:t>progressive</w:t>
            </w:r>
            <w:r w:rsidR="00271552">
              <w:t xml:space="preserve"> </w:t>
            </w:r>
            <w:r>
              <w:t>experience</w:t>
            </w:r>
            <w:r w:rsidR="00271552">
              <w:t xml:space="preserve"> </w:t>
            </w:r>
            <w:r>
              <w:t>in</w:t>
            </w:r>
            <w:r w:rsidR="00271552">
              <w:t xml:space="preserve"> </w:t>
            </w:r>
            <w:r>
              <w:t>the</w:t>
            </w:r>
            <w:r w:rsidR="00271552">
              <w:t xml:space="preserve"> </w:t>
            </w:r>
            <w:r>
              <w:t>design</w:t>
            </w:r>
            <w:r w:rsidR="1EB90D7E">
              <w:t>,</w:t>
            </w:r>
            <w:r w:rsidR="00271552">
              <w:t xml:space="preserve"> </w:t>
            </w:r>
            <w:proofErr w:type="gramStart"/>
            <w:r>
              <w:t>development</w:t>
            </w:r>
            <w:proofErr w:type="gramEnd"/>
            <w:r w:rsidR="00271552">
              <w:t xml:space="preserve"> </w:t>
            </w:r>
            <w:r>
              <w:t>and</w:t>
            </w:r>
            <w:r w:rsidR="00271552">
              <w:t xml:space="preserve"> </w:t>
            </w:r>
            <w:r>
              <w:t>management</w:t>
            </w:r>
            <w:r w:rsidR="00271552">
              <w:t xml:space="preserve"> </w:t>
            </w:r>
            <w:r>
              <w:t>of</w:t>
            </w:r>
            <w:r w:rsidR="00271552">
              <w:t xml:space="preserve"> </w:t>
            </w:r>
            <w:r>
              <w:t>large-scale</w:t>
            </w:r>
            <w:r w:rsidR="00271552">
              <w:t xml:space="preserve"> </w:t>
            </w:r>
            <w:r>
              <w:t>web-based</w:t>
            </w:r>
            <w:r w:rsidR="00271552">
              <w:t xml:space="preserve"> </w:t>
            </w:r>
            <w:r>
              <w:t>applications.</w:t>
            </w:r>
            <w:r w:rsidR="00271552">
              <w:t xml:space="preserve"> </w:t>
            </w:r>
            <w:r>
              <w:t>He</w:t>
            </w:r>
            <w:r w:rsidR="00271552">
              <w:t xml:space="preserve"> </w:t>
            </w:r>
            <w:r>
              <w:t>is</w:t>
            </w:r>
            <w:r w:rsidR="00271552">
              <w:t xml:space="preserve"> </w:t>
            </w:r>
            <w:r>
              <w:t>a</w:t>
            </w:r>
            <w:r w:rsidR="00271552">
              <w:t xml:space="preserve"> </w:t>
            </w:r>
            <w:r>
              <w:t>Salesforce</w:t>
            </w:r>
            <w:r w:rsidR="00271552">
              <w:t xml:space="preserve"> </w:t>
            </w:r>
            <w:r>
              <w:t>certified</w:t>
            </w:r>
            <w:r w:rsidR="00271552">
              <w:t xml:space="preserve"> </w:t>
            </w:r>
            <w:r>
              <w:t>Administrator</w:t>
            </w:r>
            <w:r w:rsidR="00271552">
              <w:t xml:space="preserve"> </w:t>
            </w:r>
            <w:r>
              <w:t>and</w:t>
            </w:r>
            <w:r w:rsidR="00271552">
              <w:t xml:space="preserve"> </w:t>
            </w:r>
            <w:r>
              <w:t>Developer.</w:t>
            </w:r>
            <w:r w:rsidR="00271552">
              <w:t xml:space="preserve"> </w:t>
            </w:r>
            <w:r>
              <w:t>He</w:t>
            </w:r>
            <w:r w:rsidR="00271552">
              <w:t xml:space="preserve"> </w:t>
            </w:r>
            <w:r>
              <w:t>has</w:t>
            </w:r>
            <w:r w:rsidR="00271552">
              <w:t xml:space="preserve"> </w:t>
            </w:r>
            <w:r>
              <w:t>more</w:t>
            </w:r>
            <w:r w:rsidR="00271552">
              <w:t xml:space="preserve"> </w:t>
            </w:r>
            <w:r>
              <w:t>than</w:t>
            </w:r>
            <w:r w:rsidR="00271552">
              <w:t xml:space="preserve"> </w:t>
            </w:r>
            <w:r>
              <w:t>16</w:t>
            </w:r>
            <w:r w:rsidR="00271552">
              <w:t xml:space="preserve"> </w:t>
            </w:r>
            <w:r>
              <w:t>years</w:t>
            </w:r>
            <w:r w:rsidR="00271552">
              <w:t xml:space="preserve"> </w:t>
            </w:r>
            <w:r>
              <w:t>of</w:t>
            </w:r>
            <w:r w:rsidR="00271552">
              <w:t xml:space="preserve"> </w:t>
            </w:r>
            <w:r>
              <w:t>Project/Program</w:t>
            </w:r>
            <w:r w:rsidR="00271552">
              <w:t xml:space="preserve"> </w:t>
            </w:r>
            <w:r>
              <w:t>Management</w:t>
            </w:r>
            <w:r w:rsidR="00271552">
              <w:t xml:space="preserve"> </w:t>
            </w:r>
            <w:r>
              <w:t>experience</w:t>
            </w:r>
            <w:r w:rsidR="00271552">
              <w:t xml:space="preserve"> </w:t>
            </w:r>
            <w:r>
              <w:t>working</w:t>
            </w:r>
            <w:r w:rsidR="00271552">
              <w:t xml:space="preserve"> </w:t>
            </w:r>
            <w:r>
              <w:t>in</w:t>
            </w:r>
            <w:r w:rsidR="00271552">
              <w:t xml:space="preserve"> </w:t>
            </w:r>
            <w:r>
              <w:t>the</w:t>
            </w:r>
            <w:r w:rsidR="00271552">
              <w:t xml:space="preserve"> </w:t>
            </w:r>
            <w:r>
              <w:t>private</w:t>
            </w:r>
            <w:r w:rsidR="00271552">
              <w:t xml:space="preserve"> </w:t>
            </w:r>
            <w:r>
              <w:t>and</w:t>
            </w:r>
            <w:r w:rsidR="00271552">
              <w:t xml:space="preserve"> </w:t>
            </w:r>
            <w:r>
              <w:t>public</w:t>
            </w:r>
            <w:r w:rsidR="00271552">
              <w:t xml:space="preserve"> </w:t>
            </w:r>
            <w:r>
              <w:t>sectors.</w:t>
            </w:r>
            <w:r w:rsidR="00271552">
              <w:t xml:space="preserve"> </w:t>
            </w:r>
            <w:r>
              <w:t>He</w:t>
            </w:r>
            <w:r w:rsidR="00271552">
              <w:t xml:space="preserve"> </w:t>
            </w:r>
            <w:r>
              <w:t>has</w:t>
            </w:r>
            <w:r w:rsidR="00271552">
              <w:t xml:space="preserve"> </w:t>
            </w:r>
            <w:r>
              <w:t>managed</w:t>
            </w:r>
            <w:r w:rsidR="00271552">
              <w:t xml:space="preserve"> </w:t>
            </w:r>
            <w:r>
              <w:t>all</w:t>
            </w:r>
            <w:r w:rsidR="00271552">
              <w:t xml:space="preserve"> </w:t>
            </w:r>
            <w:r>
              <w:t>stages</w:t>
            </w:r>
            <w:r w:rsidR="00271552">
              <w:t xml:space="preserve"> </w:t>
            </w:r>
            <w:r>
              <w:t>of</w:t>
            </w:r>
            <w:r w:rsidR="00271552">
              <w:t xml:space="preserve"> </w:t>
            </w:r>
            <w:r>
              <w:t>project</w:t>
            </w:r>
            <w:r w:rsidR="00271552">
              <w:t xml:space="preserve"> </w:t>
            </w:r>
            <w:r>
              <w:t>lifecycle</w:t>
            </w:r>
            <w:r w:rsidR="00271552">
              <w:t xml:space="preserve"> </w:t>
            </w:r>
            <w:r>
              <w:t>from</w:t>
            </w:r>
            <w:r w:rsidR="00271552">
              <w:t xml:space="preserve"> </w:t>
            </w:r>
            <w:r>
              <w:t>requirements</w:t>
            </w:r>
            <w:r w:rsidR="00271552">
              <w:t xml:space="preserve"> </w:t>
            </w:r>
            <w:r>
              <w:t>gathering,</w:t>
            </w:r>
            <w:r w:rsidR="00271552">
              <w:t xml:space="preserve"> </w:t>
            </w:r>
            <w:r>
              <w:t>user</w:t>
            </w:r>
            <w:r w:rsidR="00271552">
              <w:t xml:space="preserve"> </w:t>
            </w:r>
            <w:r>
              <w:t>interface</w:t>
            </w:r>
            <w:r w:rsidR="00271552">
              <w:t xml:space="preserve"> </w:t>
            </w:r>
            <w:r>
              <w:t>design,</w:t>
            </w:r>
            <w:r w:rsidR="00271552">
              <w:t xml:space="preserve"> </w:t>
            </w:r>
            <w:r>
              <w:t>application</w:t>
            </w:r>
            <w:r w:rsidR="00271552">
              <w:t xml:space="preserve"> </w:t>
            </w:r>
            <w:r>
              <w:t>coding,</w:t>
            </w:r>
            <w:r w:rsidR="00271552">
              <w:t xml:space="preserve"> </w:t>
            </w:r>
            <w:r>
              <w:t>testing,</w:t>
            </w:r>
            <w:r w:rsidR="00271552">
              <w:t xml:space="preserve"> </w:t>
            </w:r>
            <w:r>
              <w:t>deployment,</w:t>
            </w:r>
            <w:r w:rsidR="00271552">
              <w:t xml:space="preserve"> </w:t>
            </w:r>
            <w:r>
              <w:t>system</w:t>
            </w:r>
            <w:r w:rsidR="00271552">
              <w:t xml:space="preserve"> </w:t>
            </w:r>
            <w:r>
              <w:t>maintenance,</w:t>
            </w:r>
            <w:r w:rsidR="00271552">
              <w:t xml:space="preserve"> </w:t>
            </w:r>
            <w:r>
              <w:t>documentation,</w:t>
            </w:r>
            <w:r w:rsidR="00271552">
              <w:t xml:space="preserve"> </w:t>
            </w:r>
            <w:r>
              <w:t>and</w:t>
            </w:r>
            <w:r w:rsidR="00271552">
              <w:t xml:space="preserve"> </w:t>
            </w:r>
            <w:r>
              <w:t>end</w:t>
            </w:r>
            <w:r w:rsidR="00271552">
              <w:t xml:space="preserve"> </w:t>
            </w:r>
            <w:r>
              <w:t>user</w:t>
            </w:r>
            <w:r w:rsidR="00271552">
              <w:t xml:space="preserve"> </w:t>
            </w:r>
            <w:r>
              <w:t>support.</w:t>
            </w:r>
            <w:r w:rsidR="00271552">
              <w:t xml:space="preserve"> </w:t>
            </w:r>
            <w:r>
              <w:t>He</w:t>
            </w:r>
            <w:r w:rsidR="00271552">
              <w:t xml:space="preserve"> </w:t>
            </w:r>
            <w:r>
              <w:t>has</w:t>
            </w:r>
            <w:r w:rsidR="00271552">
              <w:t xml:space="preserve"> </w:t>
            </w:r>
            <w:r>
              <w:t>extensive</w:t>
            </w:r>
            <w:r w:rsidR="00271552">
              <w:t xml:space="preserve"> </w:t>
            </w:r>
            <w:r>
              <w:t>experience</w:t>
            </w:r>
            <w:r w:rsidR="00271552">
              <w:t xml:space="preserve"> </w:t>
            </w:r>
            <w:r>
              <w:t>setting</w:t>
            </w:r>
            <w:r w:rsidR="00271552">
              <w:t xml:space="preserve"> </w:t>
            </w:r>
            <w:r>
              <w:t>up</w:t>
            </w:r>
            <w:r w:rsidR="00271552">
              <w:t xml:space="preserve"> </w:t>
            </w:r>
            <w:r>
              <w:t>PMOs</w:t>
            </w:r>
            <w:r w:rsidR="00271552">
              <w:t xml:space="preserve"> </w:t>
            </w:r>
            <w:r>
              <w:t>and</w:t>
            </w:r>
            <w:r w:rsidR="00271552">
              <w:t xml:space="preserve"> </w:t>
            </w:r>
            <w:r>
              <w:t>working</w:t>
            </w:r>
            <w:r w:rsidR="00271552">
              <w:t xml:space="preserve"> </w:t>
            </w:r>
            <w:r>
              <w:t>with</w:t>
            </w:r>
            <w:r w:rsidR="00271552">
              <w:t xml:space="preserve"> </w:t>
            </w:r>
            <w:r w:rsidR="440B5BFC">
              <w:t>clients</w:t>
            </w:r>
            <w:r w:rsidR="00271552">
              <w:t xml:space="preserve"> </w:t>
            </w:r>
            <w:r>
              <w:t>to</w:t>
            </w:r>
            <w:r w:rsidR="00271552">
              <w:t xml:space="preserve"> </w:t>
            </w:r>
            <w:r>
              <w:t>ensure</w:t>
            </w:r>
            <w:r w:rsidR="00271552">
              <w:t xml:space="preserve"> </w:t>
            </w:r>
            <w:r>
              <w:t>project</w:t>
            </w:r>
            <w:r w:rsidR="00271552">
              <w:t xml:space="preserve"> </w:t>
            </w:r>
            <w:r>
              <w:t>oversight</w:t>
            </w:r>
            <w:r w:rsidR="00271552">
              <w:t xml:space="preserve"> </w:t>
            </w:r>
            <w:r>
              <w:t>and</w:t>
            </w:r>
            <w:r w:rsidR="00271552">
              <w:t xml:space="preserve"> </w:t>
            </w:r>
            <w:r>
              <w:t>reporting</w:t>
            </w:r>
            <w:r w:rsidR="00271552">
              <w:t xml:space="preserve"> </w:t>
            </w:r>
            <w:r>
              <w:t>requirements.</w:t>
            </w:r>
          </w:p>
          <w:p w14:paraId="70EE9C74" w14:textId="664C084E" w:rsidR="0059410D" w:rsidRDefault="0059410D" w:rsidP="0059410D">
            <w:pPr>
              <w:pStyle w:val="BodyText"/>
            </w:pPr>
            <w:r w:rsidRPr="7744B118">
              <w:rPr>
                <w:rStyle w:val="In-LineParagraphHeading"/>
              </w:rPr>
              <w:lastRenderedPageBreak/>
              <w:t>Rahul</w:t>
            </w:r>
            <w:r w:rsidR="00271552">
              <w:rPr>
                <w:rStyle w:val="In-LineParagraphHeading"/>
              </w:rPr>
              <w:t xml:space="preserve"> </w:t>
            </w:r>
            <w:r w:rsidRPr="7744B118">
              <w:rPr>
                <w:rStyle w:val="In-LineParagraphHeading"/>
              </w:rPr>
              <w:t>Sundrani</w:t>
            </w:r>
            <w:r w:rsidR="00271552">
              <w:rPr>
                <w:rStyle w:val="In-LineParagraphHeading"/>
              </w:rPr>
              <w:t xml:space="preserve"> </w:t>
            </w:r>
            <w:r w:rsidRPr="7744B118">
              <w:rPr>
                <w:rStyle w:val="In-LineParagraphHeading"/>
              </w:rPr>
              <w:t>(Project</w:t>
            </w:r>
            <w:r w:rsidR="00271552">
              <w:rPr>
                <w:rStyle w:val="In-LineParagraphHeading"/>
              </w:rPr>
              <w:t xml:space="preserve"> </w:t>
            </w:r>
            <w:r w:rsidRPr="7744B118">
              <w:rPr>
                <w:rStyle w:val="In-LineParagraphHeading"/>
              </w:rPr>
              <w:t>Manager</w:t>
            </w:r>
            <w:r w:rsidR="00641FBD" w:rsidRPr="7744B118">
              <w:rPr>
                <w:rStyle w:val="In-LineParagraphHeading"/>
              </w:rPr>
              <w:t>/Analyst</w:t>
            </w:r>
            <w:r w:rsidRPr="7744B118">
              <w:rPr>
                <w:rStyle w:val="In-LineParagraphHeading"/>
              </w:rPr>
              <w:t>)</w:t>
            </w:r>
            <w:r w:rsidRPr="7744B118">
              <w:rPr>
                <w:rStyle w:val="In-LineParagraphHeading"/>
                <w:b/>
                <w:bCs/>
              </w:rPr>
              <w:t>—</w:t>
            </w:r>
            <w:r>
              <w:t>Mr.</w:t>
            </w:r>
            <w:r w:rsidR="00271552">
              <w:t xml:space="preserve"> </w:t>
            </w:r>
            <w:r>
              <w:t>Sundrani</w:t>
            </w:r>
            <w:r w:rsidR="00271552">
              <w:t xml:space="preserve"> </w:t>
            </w:r>
            <w:r>
              <w:t>is</w:t>
            </w:r>
            <w:r w:rsidR="00271552">
              <w:t xml:space="preserve"> </w:t>
            </w:r>
            <w:r>
              <w:t>a</w:t>
            </w:r>
            <w:r w:rsidR="00271552">
              <w:t xml:space="preserve"> </w:t>
            </w:r>
            <w:r>
              <w:t>Salesforce</w:t>
            </w:r>
            <w:r w:rsidR="005F34D7">
              <w:t>-</w:t>
            </w:r>
            <w:r>
              <w:t>certified</w:t>
            </w:r>
            <w:r w:rsidR="00271552">
              <w:t xml:space="preserve"> </w:t>
            </w:r>
            <w:r>
              <w:t>expert</w:t>
            </w:r>
            <w:r w:rsidR="00271552">
              <w:t xml:space="preserve"> </w:t>
            </w:r>
            <w:r>
              <w:t>with</w:t>
            </w:r>
            <w:r w:rsidR="00271552">
              <w:t xml:space="preserve"> </w:t>
            </w:r>
            <w:r>
              <w:t>more</w:t>
            </w:r>
            <w:r w:rsidR="00271552">
              <w:t xml:space="preserve"> </w:t>
            </w:r>
            <w:r>
              <w:t>than</w:t>
            </w:r>
            <w:r w:rsidR="00271552">
              <w:t xml:space="preserve"> </w:t>
            </w:r>
            <w:r>
              <w:t>25</w:t>
            </w:r>
            <w:r w:rsidR="00271552">
              <w:t xml:space="preserve"> </w:t>
            </w:r>
            <w:r>
              <w:t>years</w:t>
            </w:r>
            <w:r w:rsidR="00271552">
              <w:t xml:space="preserve"> </w:t>
            </w:r>
            <w:r>
              <w:t>of</w:t>
            </w:r>
            <w:r w:rsidR="00271552">
              <w:t xml:space="preserve"> </w:t>
            </w:r>
            <w:r>
              <w:t>experience</w:t>
            </w:r>
            <w:r w:rsidR="00271552">
              <w:t xml:space="preserve"> </w:t>
            </w:r>
            <w:r>
              <w:t>developing</w:t>
            </w:r>
            <w:r w:rsidR="00271552">
              <w:t xml:space="preserve"> </w:t>
            </w:r>
            <w:r>
              <w:t>enterprise</w:t>
            </w:r>
            <w:r w:rsidR="00271552">
              <w:t xml:space="preserve"> </w:t>
            </w:r>
            <w:r>
              <w:t>projects.</w:t>
            </w:r>
            <w:r w:rsidR="00271552">
              <w:t xml:space="preserve"> </w:t>
            </w:r>
            <w:r>
              <w:t>Mr.</w:t>
            </w:r>
            <w:r w:rsidR="00271552">
              <w:t xml:space="preserve"> </w:t>
            </w:r>
            <w:r>
              <w:t>Sundrani</w:t>
            </w:r>
            <w:r w:rsidR="00271552">
              <w:t xml:space="preserve"> </w:t>
            </w:r>
            <w:r>
              <w:t>has</w:t>
            </w:r>
            <w:r w:rsidR="00271552">
              <w:t xml:space="preserve"> </w:t>
            </w:r>
            <w:r>
              <w:t>more</w:t>
            </w:r>
            <w:r w:rsidR="00271552">
              <w:t xml:space="preserve"> </w:t>
            </w:r>
            <w:r>
              <w:t>than</w:t>
            </w:r>
            <w:r w:rsidR="00271552">
              <w:t xml:space="preserve"> </w:t>
            </w:r>
            <w:r>
              <w:t>15</w:t>
            </w:r>
            <w:r w:rsidR="00271552">
              <w:t xml:space="preserve"> </w:t>
            </w:r>
            <w:r>
              <w:t>years</w:t>
            </w:r>
            <w:r w:rsidR="00271552">
              <w:t xml:space="preserve"> </w:t>
            </w:r>
            <w:r>
              <w:t>of</w:t>
            </w:r>
            <w:r w:rsidR="00271552">
              <w:t xml:space="preserve"> </w:t>
            </w:r>
            <w:r>
              <w:t>experience</w:t>
            </w:r>
            <w:r w:rsidR="00271552">
              <w:t xml:space="preserve"> </w:t>
            </w:r>
            <w:r>
              <w:t>conducting</w:t>
            </w:r>
            <w:r w:rsidR="00271552">
              <w:t xml:space="preserve"> </w:t>
            </w:r>
            <w:r>
              <w:t>the</w:t>
            </w:r>
            <w:r w:rsidR="00271552">
              <w:t xml:space="preserve"> </w:t>
            </w:r>
            <w:r>
              <w:t>analysis</w:t>
            </w:r>
            <w:r w:rsidR="00271552">
              <w:t xml:space="preserve"> </w:t>
            </w:r>
            <w:r>
              <w:t>phase</w:t>
            </w:r>
            <w:r w:rsidR="00271552">
              <w:t xml:space="preserve"> </w:t>
            </w:r>
            <w:r>
              <w:t>of</w:t>
            </w:r>
            <w:r w:rsidR="00271552">
              <w:t xml:space="preserve"> </w:t>
            </w:r>
            <w:r>
              <w:t>projects</w:t>
            </w:r>
            <w:r w:rsidR="00271552">
              <w:t xml:space="preserve"> </w:t>
            </w:r>
            <w:r>
              <w:t>to</w:t>
            </w:r>
            <w:r w:rsidR="00271552">
              <w:t xml:space="preserve"> </w:t>
            </w:r>
            <w:r>
              <w:t>identify,</w:t>
            </w:r>
            <w:r w:rsidR="00271552">
              <w:t xml:space="preserve"> </w:t>
            </w:r>
            <w:r>
              <w:t>elicit</w:t>
            </w:r>
            <w:r w:rsidR="00271552">
              <w:t xml:space="preserve"> </w:t>
            </w:r>
            <w:r>
              <w:t>and</w:t>
            </w:r>
            <w:r w:rsidR="00271552">
              <w:t xml:space="preserve"> </w:t>
            </w:r>
            <w:r>
              <w:t>document</w:t>
            </w:r>
            <w:r w:rsidR="00271552">
              <w:t xml:space="preserve"> </w:t>
            </w:r>
            <w:r>
              <w:t>requirements,</w:t>
            </w:r>
            <w:r w:rsidR="00271552">
              <w:t xml:space="preserve"> </w:t>
            </w:r>
            <w:r>
              <w:t>modeling</w:t>
            </w:r>
            <w:r w:rsidR="00271552">
              <w:t xml:space="preserve"> </w:t>
            </w:r>
            <w:r>
              <w:t>business</w:t>
            </w:r>
            <w:r w:rsidR="00271552">
              <w:t xml:space="preserve"> </w:t>
            </w:r>
            <w:r>
              <w:t>processes,</w:t>
            </w:r>
            <w:r w:rsidR="00271552">
              <w:t xml:space="preserve"> </w:t>
            </w:r>
            <w:r>
              <w:t>developing</w:t>
            </w:r>
            <w:r w:rsidR="00271552">
              <w:t xml:space="preserve"> </w:t>
            </w:r>
            <w:r>
              <w:t>workflow</w:t>
            </w:r>
            <w:r w:rsidR="00271552">
              <w:t xml:space="preserve"> </w:t>
            </w:r>
            <w:r>
              <w:t>models,</w:t>
            </w:r>
            <w:r w:rsidR="00271552">
              <w:t xml:space="preserve"> </w:t>
            </w:r>
            <w:r>
              <w:t>creating</w:t>
            </w:r>
            <w:r w:rsidR="00271552">
              <w:t xml:space="preserve"> </w:t>
            </w:r>
            <w:r>
              <w:t>test</w:t>
            </w:r>
            <w:r w:rsidR="00271552">
              <w:t xml:space="preserve"> </w:t>
            </w:r>
            <w:r>
              <w:t>plans</w:t>
            </w:r>
            <w:r w:rsidR="00641FBD">
              <w:t>,</w:t>
            </w:r>
            <w:r w:rsidR="00271552">
              <w:t xml:space="preserve"> </w:t>
            </w:r>
            <w:r>
              <w:t>and</w:t>
            </w:r>
            <w:r w:rsidR="00271552">
              <w:t xml:space="preserve"> </w:t>
            </w:r>
            <w:r>
              <w:t>creating</w:t>
            </w:r>
            <w:r w:rsidR="00271552">
              <w:t xml:space="preserve"> </w:t>
            </w:r>
            <w:r>
              <w:t>and</w:t>
            </w:r>
            <w:r w:rsidR="00271552">
              <w:t xml:space="preserve"> </w:t>
            </w:r>
            <w:r>
              <w:t>delivering</w:t>
            </w:r>
            <w:r w:rsidR="00271552">
              <w:t xml:space="preserve"> </w:t>
            </w:r>
            <w:r>
              <w:t>training</w:t>
            </w:r>
            <w:r w:rsidR="00271552">
              <w:t xml:space="preserve"> </w:t>
            </w:r>
            <w:r>
              <w:t>curriculums.</w:t>
            </w:r>
          </w:p>
          <w:p w14:paraId="42BC4ECF" w14:textId="50B35D63" w:rsidR="00F85286" w:rsidRDefault="6F457657" w:rsidP="00DE2DD8">
            <w:pPr>
              <w:pStyle w:val="BodyText"/>
            </w:pPr>
            <w:r>
              <w:t>Complete</w:t>
            </w:r>
            <w:r w:rsidR="00271552">
              <w:t xml:space="preserve"> </w:t>
            </w:r>
            <w:r>
              <w:t>resumes</w:t>
            </w:r>
            <w:r w:rsidR="00271552">
              <w:t xml:space="preserve"> </w:t>
            </w:r>
            <w:r>
              <w:t>for</w:t>
            </w:r>
            <w:r w:rsidR="00271552">
              <w:t xml:space="preserve"> </w:t>
            </w:r>
            <w:r>
              <w:t>each</w:t>
            </w:r>
            <w:r w:rsidR="00271552">
              <w:t xml:space="preserve"> </w:t>
            </w:r>
            <w:r>
              <w:t>of</w:t>
            </w:r>
            <w:r w:rsidR="00271552">
              <w:t xml:space="preserve"> </w:t>
            </w:r>
            <w:r>
              <w:t>our</w:t>
            </w:r>
            <w:r w:rsidR="00271552">
              <w:t xml:space="preserve"> </w:t>
            </w:r>
            <w:r>
              <w:t>key</w:t>
            </w:r>
            <w:r w:rsidR="00271552">
              <w:t xml:space="preserve"> </w:t>
            </w:r>
            <w:r>
              <w:t>personnel</w:t>
            </w:r>
            <w:r w:rsidR="00271552">
              <w:t xml:space="preserve"> </w:t>
            </w:r>
            <w:r>
              <w:t>are</w:t>
            </w:r>
            <w:r w:rsidR="00271552">
              <w:t xml:space="preserve"> </w:t>
            </w:r>
            <w:r>
              <w:t>provided</w:t>
            </w:r>
            <w:r w:rsidR="00271552">
              <w:t xml:space="preserve"> </w:t>
            </w:r>
            <w:r w:rsidR="00B21F2A">
              <w:t>on</w:t>
            </w:r>
            <w:r w:rsidR="00271552">
              <w:t xml:space="preserve"> </w:t>
            </w:r>
            <w:r w:rsidR="00B21F2A">
              <w:t>the</w:t>
            </w:r>
            <w:r w:rsidR="00271552">
              <w:t xml:space="preserve"> </w:t>
            </w:r>
            <w:r w:rsidR="00B21F2A">
              <w:t>following</w:t>
            </w:r>
            <w:r w:rsidR="00271552">
              <w:t xml:space="preserve"> </w:t>
            </w:r>
            <w:r w:rsidR="00B21F2A">
              <w:t>pages</w:t>
            </w:r>
            <w:r>
              <w:t>.</w:t>
            </w:r>
          </w:p>
          <w:p w14:paraId="2C43E710" w14:textId="4404239C" w:rsidR="002D27EB" w:rsidRDefault="002D27EB" w:rsidP="00DE2DD8">
            <w:pPr>
              <w:pStyle w:val="BodyText"/>
            </w:pPr>
          </w:p>
          <w:p w14:paraId="6DD6E67E" w14:textId="68557345" w:rsidR="002D27EB" w:rsidRDefault="002D27EB" w:rsidP="00DE2DD8">
            <w:pPr>
              <w:pStyle w:val="BodyText"/>
            </w:pPr>
          </w:p>
          <w:p w14:paraId="313415E1" w14:textId="36381D39" w:rsidR="002D27EB" w:rsidRDefault="002D27EB" w:rsidP="00DE2DD8">
            <w:pPr>
              <w:pStyle w:val="BodyText"/>
            </w:pPr>
          </w:p>
          <w:p w14:paraId="21C5EE4C" w14:textId="13A7A1F5" w:rsidR="002D27EB" w:rsidRDefault="002D27EB" w:rsidP="00DE2DD8">
            <w:pPr>
              <w:pStyle w:val="BodyText"/>
            </w:pPr>
          </w:p>
          <w:p w14:paraId="20FCFF29" w14:textId="3089D914" w:rsidR="002D27EB" w:rsidRDefault="002D27EB" w:rsidP="00DE2DD8">
            <w:pPr>
              <w:pStyle w:val="BodyText"/>
            </w:pPr>
          </w:p>
          <w:p w14:paraId="33599FB8" w14:textId="10512C50" w:rsidR="002D27EB" w:rsidRDefault="002D27EB" w:rsidP="00DE2DD8">
            <w:pPr>
              <w:pStyle w:val="BodyText"/>
            </w:pPr>
          </w:p>
          <w:p w14:paraId="151DC412" w14:textId="31F79333" w:rsidR="002D27EB" w:rsidRDefault="002D27EB" w:rsidP="00DE2DD8">
            <w:pPr>
              <w:pStyle w:val="BodyText"/>
            </w:pPr>
          </w:p>
          <w:p w14:paraId="01D6C8E6" w14:textId="27E5C9F7" w:rsidR="002D27EB" w:rsidRDefault="002D27EB" w:rsidP="00DE2DD8">
            <w:pPr>
              <w:pStyle w:val="BodyText"/>
            </w:pPr>
          </w:p>
          <w:p w14:paraId="3581DB3B" w14:textId="51C43063" w:rsidR="002D27EB" w:rsidRDefault="002D27EB" w:rsidP="00DE2DD8">
            <w:pPr>
              <w:pStyle w:val="BodyText"/>
            </w:pPr>
          </w:p>
          <w:p w14:paraId="6E812A84" w14:textId="6C490103" w:rsidR="002D27EB" w:rsidRDefault="002D27EB" w:rsidP="00DE2DD8">
            <w:pPr>
              <w:pStyle w:val="BodyText"/>
            </w:pPr>
          </w:p>
          <w:p w14:paraId="47B8C20E" w14:textId="15F97791" w:rsidR="002D27EB" w:rsidRDefault="002D27EB" w:rsidP="00DE2DD8">
            <w:pPr>
              <w:pStyle w:val="BodyText"/>
            </w:pPr>
          </w:p>
          <w:p w14:paraId="1E6CBF68" w14:textId="4CF7C86E" w:rsidR="002D27EB" w:rsidRDefault="002D27EB" w:rsidP="00DE2DD8">
            <w:pPr>
              <w:pStyle w:val="BodyText"/>
            </w:pPr>
          </w:p>
          <w:p w14:paraId="58D10105" w14:textId="65210D95" w:rsidR="002D27EB" w:rsidRDefault="002D27EB" w:rsidP="00DE2DD8">
            <w:pPr>
              <w:pStyle w:val="BodyText"/>
            </w:pPr>
          </w:p>
          <w:p w14:paraId="4012F521" w14:textId="3252D153" w:rsidR="002D27EB" w:rsidRDefault="002D27EB" w:rsidP="00DE2DD8">
            <w:pPr>
              <w:pStyle w:val="BodyText"/>
            </w:pPr>
          </w:p>
          <w:p w14:paraId="2E352AEE" w14:textId="48BCB4C4" w:rsidR="002D27EB" w:rsidRDefault="002D27EB" w:rsidP="00DE2DD8">
            <w:pPr>
              <w:pStyle w:val="BodyText"/>
            </w:pPr>
          </w:p>
          <w:p w14:paraId="0A6FA7E9" w14:textId="78894DEA" w:rsidR="002D27EB" w:rsidRDefault="002D27EB" w:rsidP="00DE2DD8">
            <w:pPr>
              <w:pStyle w:val="BodyText"/>
            </w:pPr>
          </w:p>
          <w:p w14:paraId="467EF3A8" w14:textId="0F56525F" w:rsidR="002D27EB" w:rsidRDefault="002D27EB" w:rsidP="00DE2DD8">
            <w:pPr>
              <w:pStyle w:val="BodyText"/>
            </w:pPr>
          </w:p>
          <w:p w14:paraId="7DA2ADEC" w14:textId="64F72567" w:rsidR="002D27EB" w:rsidRDefault="002D27EB" w:rsidP="00DE2DD8">
            <w:pPr>
              <w:pStyle w:val="BodyText"/>
            </w:pPr>
          </w:p>
          <w:p w14:paraId="7862C532" w14:textId="0033F4C5" w:rsidR="002D27EB" w:rsidRDefault="002D27EB" w:rsidP="00DE2DD8">
            <w:pPr>
              <w:pStyle w:val="BodyText"/>
            </w:pPr>
          </w:p>
          <w:p w14:paraId="6441E8BB" w14:textId="4F8A2C7E" w:rsidR="002D27EB" w:rsidRDefault="002D27EB" w:rsidP="00DE2DD8">
            <w:pPr>
              <w:pStyle w:val="BodyText"/>
            </w:pPr>
          </w:p>
          <w:p w14:paraId="02D9CED8" w14:textId="78E0EB9D" w:rsidR="002D27EB" w:rsidRDefault="002D27EB" w:rsidP="00DE2DD8">
            <w:pPr>
              <w:pStyle w:val="BodyText"/>
            </w:pPr>
          </w:p>
          <w:p w14:paraId="67BBDA40" w14:textId="4BB2BAFD" w:rsidR="002D27EB" w:rsidRDefault="002D27EB" w:rsidP="00DE2DD8">
            <w:pPr>
              <w:pStyle w:val="BodyText"/>
            </w:pPr>
          </w:p>
          <w:p w14:paraId="22BC69D5" w14:textId="77777777" w:rsidR="005F34D7" w:rsidRDefault="005F34D7" w:rsidP="00DE2DD8">
            <w:pPr>
              <w:pStyle w:val="BodyText"/>
            </w:pPr>
          </w:p>
          <w:p w14:paraId="114AA590" w14:textId="77BE3EC8" w:rsidR="002D27EB" w:rsidRDefault="002D27EB" w:rsidP="00DE2DD8">
            <w:pPr>
              <w:pStyle w:val="BodyText"/>
            </w:pPr>
          </w:p>
          <w:p w14:paraId="1699A72A" w14:textId="3F743D2F" w:rsidR="00B21F2A" w:rsidRPr="00482FF7" w:rsidRDefault="00B21F2A" w:rsidP="00482FF7">
            <w:pPr>
              <w:pStyle w:val="CommentText"/>
              <w:jc w:val="center"/>
              <w:rPr>
                <w:b/>
                <w:bCs/>
                <w:sz w:val="32"/>
                <w:szCs w:val="32"/>
              </w:rPr>
            </w:pPr>
            <w:r w:rsidRPr="00482FF7">
              <w:rPr>
                <w:b/>
                <w:bCs/>
                <w:sz w:val="32"/>
                <w:szCs w:val="32"/>
              </w:rPr>
              <w:t>Nambi</w:t>
            </w:r>
            <w:r w:rsidR="00271552">
              <w:rPr>
                <w:b/>
                <w:bCs/>
                <w:sz w:val="32"/>
                <w:szCs w:val="32"/>
              </w:rPr>
              <w:t xml:space="preserve"> </w:t>
            </w:r>
            <w:r w:rsidRPr="00482FF7">
              <w:rPr>
                <w:b/>
                <w:bCs/>
                <w:sz w:val="32"/>
                <w:szCs w:val="32"/>
              </w:rPr>
              <w:t>Raghupathy</w:t>
            </w:r>
          </w:p>
          <w:p w14:paraId="1FAEA384" w14:textId="4302A160" w:rsidR="00B21F2A" w:rsidRPr="0068025B" w:rsidRDefault="00B21F2A" w:rsidP="00B21F2A">
            <w:pPr>
              <w:pStyle w:val="ResumeNormal"/>
              <w:spacing w:after="240"/>
              <w:jc w:val="center"/>
              <w:rPr>
                <w:rFonts w:cs="Times New Roman"/>
                <w:sz w:val="28"/>
                <w:szCs w:val="28"/>
              </w:rPr>
            </w:pPr>
            <w:r w:rsidRPr="18FB8E37">
              <w:rPr>
                <w:rFonts w:cs="Times New Roman"/>
                <w:sz w:val="28"/>
                <w:szCs w:val="28"/>
              </w:rPr>
              <w:t>Salesforce</w:t>
            </w:r>
            <w:r w:rsidR="00271552">
              <w:rPr>
                <w:rFonts w:cs="Times New Roman"/>
                <w:sz w:val="28"/>
                <w:szCs w:val="28"/>
              </w:rPr>
              <w:t xml:space="preserve"> </w:t>
            </w:r>
            <w:r w:rsidRPr="18FB8E37">
              <w:rPr>
                <w:rFonts w:cs="Times New Roman"/>
                <w:sz w:val="28"/>
                <w:szCs w:val="28"/>
              </w:rPr>
              <w:t>Solution</w:t>
            </w:r>
            <w:r w:rsidR="00271552">
              <w:rPr>
                <w:rFonts w:cs="Times New Roman"/>
                <w:sz w:val="28"/>
                <w:szCs w:val="28"/>
              </w:rPr>
              <w:t xml:space="preserve"> </w:t>
            </w:r>
            <w:r w:rsidRPr="18FB8E37">
              <w:rPr>
                <w:rFonts w:cs="Times New Roman"/>
                <w:sz w:val="28"/>
                <w:szCs w:val="28"/>
              </w:rPr>
              <w:t>Architect</w:t>
            </w:r>
            <w:r w:rsidR="002D27EB">
              <w:rPr>
                <w:rFonts w:cs="Times New Roman"/>
                <w:sz w:val="28"/>
                <w:szCs w:val="28"/>
              </w:rPr>
              <w:t>/Developer</w:t>
            </w:r>
          </w:p>
          <w:p w14:paraId="09C3CDB5" w14:textId="7F00D815" w:rsidR="00B21F2A" w:rsidRDefault="002855F2" w:rsidP="00B21F2A">
            <w:pPr>
              <w:pStyle w:val="BodyText"/>
              <w:rPr>
                <w:rFonts w:ascii="Arial" w:hAnsi="Arial"/>
              </w:rPr>
            </w:pPr>
            <w:r w:rsidRPr="002128D5">
              <w:rPr>
                <w:noProof/>
              </w:rPr>
              <w:drawing>
                <wp:anchor distT="0" distB="0" distL="114300" distR="114300" simplePos="0" relativeHeight="251658240" behindDoc="0" locked="0" layoutInCell="1" allowOverlap="1" wp14:anchorId="330DCBCF" wp14:editId="33508517">
                  <wp:simplePos x="0" y="0"/>
                  <wp:positionH relativeFrom="column">
                    <wp:posOffset>1289691</wp:posOffset>
                  </wp:positionH>
                  <wp:positionV relativeFrom="paragraph">
                    <wp:posOffset>9948</wp:posOffset>
                  </wp:positionV>
                  <wp:extent cx="1117171" cy="460587"/>
                  <wp:effectExtent l="0" t="0" r="698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30799" cy="4662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A1DB7">
              <w:rPr>
                <w:noProof/>
              </w:rPr>
              <w:drawing>
                <wp:anchor distT="0" distB="0" distL="114300" distR="114300" simplePos="0" relativeHeight="251658241" behindDoc="1" locked="0" layoutInCell="1" allowOverlap="1" wp14:anchorId="330E825F" wp14:editId="4EAC4722">
                  <wp:simplePos x="0" y="0"/>
                  <wp:positionH relativeFrom="column">
                    <wp:posOffset>3582882</wp:posOffset>
                  </wp:positionH>
                  <wp:positionV relativeFrom="paragraph">
                    <wp:posOffset>9525</wp:posOffset>
                  </wp:positionV>
                  <wp:extent cx="852805" cy="488363"/>
                  <wp:effectExtent l="0" t="0" r="4445" b="6985"/>
                  <wp:wrapNone/>
                  <wp:docPr id="28" name="Picture 28" descr="SFU_CRT_BDG_Pltfrm_Dev_I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FU_CRT_BDG_Pltfrm_Dev_I_RG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52805" cy="488363"/>
                          </a:xfrm>
                          <a:prstGeom prst="rect">
                            <a:avLst/>
                          </a:prstGeom>
                          <a:noFill/>
                        </pic:spPr>
                      </pic:pic>
                    </a:graphicData>
                  </a:graphic>
                  <wp14:sizeRelH relativeFrom="page">
                    <wp14:pctWidth>0</wp14:pctWidth>
                  </wp14:sizeRelH>
                  <wp14:sizeRelV relativeFrom="page">
                    <wp14:pctHeight>0</wp14:pctHeight>
                  </wp14:sizeRelV>
                </wp:anchor>
              </w:drawing>
            </w:r>
            <w:r w:rsidRPr="00CA1DB7">
              <w:rPr>
                <w:noProof/>
              </w:rPr>
              <w:drawing>
                <wp:anchor distT="0" distB="0" distL="114300" distR="114300" simplePos="0" relativeHeight="251658242" behindDoc="1" locked="0" layoutInCell="1" allowOverlap="1" wp14:anchorId="4231CE46" wp14:editId="0BC334FD">
                  <wp:simplePos x="0" y="0"/>
                  <wp:positionH relativeFrom="margin">
                    <wp:align>center</wp:align>
                  </wp:positionH>
                  <wp:positionV relativeFrom="paragraph">
                    <wp:posOffset>9525</wp:posOffset>
                  </wp:positionV>
                  <wp:extent cx="891540" cy="509905"/>
                  <wp:effectExtent l="0" t="0" r="3810" b="4445"/>
                  <wp:wrapThrough wrapText="bothSides">
                    <wp:wrapPolygon edited="0">
                      <wp:start x="0" y="0"/>
                      <wp:lineTo x="0" y="20981"/>
                      <wp:lineTo x="21231" y="20981"/>
                      <wp:lineTo x="21231"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91540" cy="509905"/>
                          </a:xfrm>
                          <a:prstGeom prst="rect">
                            <a:avLst/>
                          </a:prstGeom>
                          <a:noFill/>
                        </pic:spPr>
                      </pic:pic>
                    </a:graphicData>
                  </a:graphic>
                  <wp14:sizeRelH relativeFrom="margin">
                    <wp14:pctWidth>0</wp14:pctWidth>
                  </wp14:sizeRelH>
                  <wp14:sizeRelV relativeFrom="margin">
                    <wp14:pctHeight>0</wp14:pctHeight>
                  </wp14:sizeRelV>
                </wp:anchor>
              </w:drawing>
            </w:r>
          </w:p>
          <w:p w14:paraId="37B7488F" w14:textId="77777777" w:rsidR="00B21F2A" w:rsidRDefault="00B21F2A" w:rsidP="002855F2">
            <w:pPr>
              <w:pStyle w:val="paragraph0"/>
              <w:spacing w:before="240" w:after="0"/>
              <w:rPr>
                <w:sz w:val="32"/>
                <w:szCs w:val="32"/>
              </w:rPr>
            </w:pPr>
          </w:p>
          <w:p w14:paraId="0D676B72" w14:textId="293EF18C" w:rsidR="00B21F2A" w:rsidRPr="00AC46CD" w:rsidRDefault="00B21F2A" w:rsidP="18FB8E37">
            <w:pPr>
              <w:pStyle w:val="ResumeSectionHeading"/>
              <w:pBdr>
                <w:top w:val="thinThickSmallGap" w:sz="18" w:space="1" w:color="0070C0"/>
              </w:pBdr>
              <w:shd w:val="clear" w:color="auto" w:fill="DBE5F1" w:themeFill="accent1" w:themeFillTint="33"/>
              <w:rPr>
                <w:rFonts w:cs="Times New Roman"/>
                <w:szCs w:val="24"/>
              </w:rPr>
            </w:pPr>
            <w:r w:rsidRPr="00AC46CD">
              <w:rPr>
                <w:rFonts w:cs="Times New Roman"/>
                <w:szCs w:val="24"/>
              </w:rPr>
              <w:t>Experience</w:t>
            </w:r>
            <w:r w:rsidR="00271552">
              <w:rPr>
                <w:rFonts w:cs="Times New Roman"/>
                <w:szCs w:val="24"/>
              </w:rPr>
              <w:t xml:space="preserve"> </w:t>
            </w:r>
            <w:r w:rsidRPr="00AC46CD">
              <w:rPr>
                <w:rFonts w:cs="Times New Roman"/>
                <w:szCs w:val="24"/>
              </w:rPr>
              <w:t>overview</w:t>
            </w:r>
          </w:p>
          <w:p w14:paraId="5391B18E" w14:textId="0B79E4BA" w:rsidR="00B21F2A" w:rsidRPr="00482FF7" w:rsidRDefault="00B21F2A" w:rsidP="00B21F2A">
            <w:pPr>
              <w:pStyle w:val="ResumeNormal"/>
              <w:rPr>
                <w:rFonts w:ascii="Times New Roman" w:hAnsi="Times New Roman" w:cs="Times New Roman"/>
                <w:sz w:val="24"/>
              </w:rPr>
            </w:pPr>
            <w:r w:rsidRPr="00482FF7">
              <w:rPr>
                <w:rFonts w:ascii="Times New Roman" w:hAnsi="Times New Roman" w:cs="Times New Roman"/>
                <w:sz w:val="24"/>
              </w:rPr>
              <w:t>Nambi</w:t>
            </w:r>
            <w:r w:rsidR="00271552">
              <w:rPr>
                <w:rFonts w:ascii="Times New Roman" w:hAnsi="Times New Roman" w:cs="Times New Roman"/>
                <w:sz w:val="24"/>
              </w:rPr>
              <w:t xml:space="preserve"> </w:t>
            </w:r>
            <w:r w:rsidRPr="00482FF7">
              <w:rPr>
                <w:rFonts w:ascii="Times New Roman" w:hAnsi="Times New Roman" w:cs="Times New Roman"/>
                <w:sz w:val="24"/>
              </w:rPr>
              <w:t>Raghupathy</w:t>
            </w:r>
            <w:r w:rsidR="00271552">
              <w:rPr>
                <w:rFonts w:ascii="Times New Roman" w:hAnsi="Times New Roman" w:cs="Times New Roman"/>
                <w:sz w:val="24"/>
              </w:rPr>
              <w:t xml:space="preserve"> </w:t>
            </w:r>
            <w:r w:rsidRPr="00482FF7">
              <w:rPr>
                <w:rFonts w:ascii="Times New Roman" w:hAnsi="Times New Roman" w:cs="Times New Roman"/>
                <w:sz w:val="24"/>
              </w:rPr>
              <w:t>has</w:t>
            </w:r>
            <w:r w:rsidR="00271552">
              <w:rPr>
                <w:rFonts w:ascii="Times New Roman" w:hAnsi="Times New Roman" w:cs="Times New Roman"/>
                <w:sz w:val="24"/>
              </w:rPr>
              <w:t xml:space="preserve"> </w:t>
            </w:r>
            <w:r w:rsidRPr="00482FF7">
              <w:rPr>
                <w:rFonts w:ascii="Times New Roman" w:hAnsi="Times New Roman" w:cs="Times New Roman"/>
                <w:sz w:val="24"/>
              </w:rPr>
              <w:t>more</w:t>
            </w:r>
            <w:r w:rsidR="00271552">
              <w:rPr>
                <w:rFonts w:ascii="Times New Roman" w:hAnsi="Times New Roman" w:cs="Times New Roman"/>
                <w:sz w:val="24"/>
              </w:rPr>
              <w:t xml:space="preserve"> </w:t>
            </w:r>
            <w:r w:rsidRPr="00482FF7">
              <w:rPr>
                <w:rFonts w:ascii="Times New Roman" w:hAnsi="Times New Roman" w:cs="Times New Roman"/>
                <w:sz w:val="24"/>
              </w:rPr>
              <w:t>than</w:t>
            </w:r>
            <w:r w:rsidR="00271552">
              <w:rPr>
                <w:rFonts w:ascii="Times New Roman" w:hAnsi="Times New Roman" w:cs="Times New Roman"/>
                <w:sz w:val="24"/>
              </w:rPr>
              <w:t xml:space="preserve"> </w:t>
            </w:r>
            <w:r w:rsidRPr="00482FF7">
              <w:rPr>
                <w:rFonts w:ascii="Times New Roman" w:hAnsi="Times New Roman" w:cs="Times New Roman"/>
                <w:sz w:val="24"/>
              </w:rPr>
              <w:t>13</w:t>
            </w:r>
            <w:r w:rsidR="00271552">
              <w:rPr>
                <w:rFonts w:ascii="Times New Roman" w:hAnsi="Times New Roman" w:cs="Times New Roman"/>
                <w:sz w:val="24"/>
              </w:rPr>
              <w:t xml:space="preserve"> </w:t>
            </w:r>
            <w:r w:rsidRPr="00482FF7">
              <w:rPr>
                <w:rFonts w:ascii="Times New Roman" w:hAnsi="Times New Roman" w:cs="Times New Roman"/>
                <w:sz w:val="24"/>
              </w:rPr>
              <w:t>years</w:t>
            </w:r>
            <w:r w:rsidR="00271552">
              <w:rPr>
                <w:rFonts w:ascii="Times New Roman" w:hAnsi="Times New Roman" w:cs="Times New Roman"/>
                <w:sz w:val="24"/>
              </w:rPr>
              <w:t xml:space="preserve"> </w:t>
            </w:r>
            <w:r w:rsidRPr="00482FF7">
              <w:rPr>
                <w:rFonts w:ascii="Times New Roman" w:hAnsi="Times New Roman" w:cs="Times New Roman"/>
                <w:sz w:val="24"/>
              </w:rPr>
              <w:t>of</w:t>
            </w:r>
            <w:r w:rsidR="00271552">
              <w:rPr>
                <w:rFonts w:ascii="Times New Roman" w:hAnsi="Times New Roman" w:cs="Times New Roman"/>
                <w:sz w:val="24"/>
              </w:rPr>
              <w:t xml:space="preserve"> </w:t>
            </w:r>
            <w:r w:rsidRPr="00482FF7">
              <w:rPr>
                <w:rFonts w:ascii="Times New Roman" w:hAnsi="Times New Roman" w:cs="Times New Roman"/>
                <w:sz w:val="24"/>
              </w:rPr>
              <w:t>Experience</w:t>
            </w:r>
            <w:r w:rsidR="00271552">
              <w:rPr>
                <w:rFonts w:ascii="Times New Roman" w:hAnsi="Times New Roman" w:cs="Times New Roman"/>
                <w:sz w:val="24"/>
              </w:rPr>
              <w:t xml:space="preserve"> </w:t>
            </w:r>
            <w:r w:rsidRPr="00482FF7">
              <w:rPr>
                <w:rFonts w:ascii="Times New Roman" w:hAnsi="Times New Roman" w:cs="Times New Roman"/>
                <w:sz w:val="24"/>
              </w:rPr>
              <w:t>in</w:t>
            </w:r>
            <w:r w:rsidR="00271552">
              <w:rPr>
                <w:rFonts w:ascii="Times New Roman" w:hAnsi="Times New Roman" w:cs="Times New Roman"/>
                <w:sz w:val="24"/>
              </w:rPr>
              <w:t xml:space="preserve"> </w:t>
            </w:r>
            <w:r w:rsidRPr="00482FF7">
              <w:rPr>
                <w:rFonts w:ascii="Times New Roman" w:hAnsi="Times New Roman" w:cs="Times New Roman"/>
                <w:sz w:val="24"/>
              </w:rPr>
              <w:t>Salesforce.com</w:t>
            </w:r>
            <w:r w:rsidR="00271552">
              <w:rPr>
                <w:rFonts w:ascii="Times New Roman" w:hAnsi="Times New Roman" w:cs="Times New Roman"/>
                <w:sz w:val="24"/>
              </w:rPr>
              <w:t xml:space="preserve"> </w:t>
            </w:r>
            <w:r w:rsidRPr="00482FF7">
              <w:rPr>
                <w:rFonts w:ascii="Times New Roman" w:hAnsi="Times New Roman" w:cs="Times New Roman"/>
                <w:sz w:val="24"/>
              </w:rPr>
              <w:t>Implementation,</w:t>
            </w:r>
            <w:r w:rsidR="00271552">
              <w:rPr>
                <w:rFonts w:ascii="Times New Roman" w:hAnsi="Times New Roman" w:cs="Times New Roman"/>
                <w:sz w:val="24"/>
              </w:rPr>
              <w:t xml:space="preserve"> </w:t>
            </w:r>
            <w:r w:rsidRPr="00482FF7">
              <w:rPr>
                <w:rFonts w:ascii="Times New Roman" w:hAnsi="Times New Roman" w:cs="Times New Roman"/>
                <w:sz w:val="24"/>
              </w:rPr>
              <w:t>Cloud</w:t>
            </w:r>
            <w:r w:rsidR="00271552">
              <w:rPr>
                <w:rFonts w:ascii="Times New Roman" w:hAnsi="Times New Roman" w:cs="Times New Roman"/>
                <w:sz w:val="24"/>
              </w:rPr>
              <w:t xml:space="preserve"> </w:t>
            </w:r>
            <w:r w:rsidRPr="00482FF7">
              <w:rPr>
                <w:rFonts w:ascii="Times New Roman" w:hAnsi="Times New Roman" w:cs="Times New Roman"/>
                <w:sz w:val="24"/>
              </w:rPr>
              <w:t>Transformation,</w:t>
            </w:r>
            <w:r w:rsidR="00271552">
              <w:rPr>
                <w:rFonts w:ascii="Times New Roman" w:hAnsi="Times New Roman" w:cs="Times New Roman"/>
                <w:sz w:val="24"/>
              </w:rPr>
              <w:t xml:space="preserve"> </w:t>
            </w:r>
            <w:r w:rsidRPr="00482FF7">
              <w:rPr>
                <w:rFonts w:ascii="Times New Roman" w:hAnsi="Times New Roman" w:cs="Times New Roman"/>
                <w:sz w:val="24"/>
              </w:rPr>
              <w:t>Solution</w:t>
            </w:r>
            <w:r w:rsidR="00271552">
              <w:rPr>
                <w:rFonts w:ascii="Times New Roman" w:hAnsi="Times New Roman" w:cs="Times New Roman"/>
                <w:sz w:val="24"/>
              </w:rPr>
              <w:t xml:space="preserve"> </w:t>
            </w:r>
            <w:r w:rsidRPr="00482FF7">
              <w:rPr>
                <w:rFonts w:ascii="Times New Roman" w:hAnsi="Times New Roman" w:cs="Times New Roman"/>
                <w:sz w:val="24"/>
              </w:rPr>
              <w:t>Design,</w:t>
            </w:r>
            <w:r w:rsidR="00271552">
              <w:rPr>
                <w:rFonts w:ascii="Times New Roman" w:hAnsi="Times New Roman" w:cs="Times New Roman"/>
                <w:sz w:val="24"/>
              </w:rPr>
              <w:t xml:space="preserve"> </w:t>
            </w:r>
            <w:r w:rsidRPr="00482FF7">
              <w:rPr>
                <w:rFonts w:ascii="Times New Roman" w:hAnsi="Times New Roman" w:cs="Times New Roman"/>
                <w:sz w:val="24"/>
              </w:rPr>
              <w:t>Project</w:t>
            </w:r>
            <w:r w:rsidR="00271552">
              <w:rPr>
                <w:rFonts w:ascii="Times New Roman" w:hAnsi="Times New Roman" w:cs="Times New Roman"/>
                <w:sz w:val="24"/>
              </w:rPr>
              <w:t xml:space="preserve"> </w:t>
            </w:r>
            <w:r w:rsidRPr="00482FF7">
              <w:rPr>
                <w:rFonts w:ascii="Times New Roman" w:hAnsi="Times New Roman" w:cs="Times New Roman"/>
                <w:sz w:val="24"/>
              </w:rPr>
              <w:t>Management</w:t>
            </w:r>
            <w:r w:rsidR="00271552">
              <w:rPr>
                <w:rFonts w:ascii="Times New Roman" w:hAnsi="Times New Roman" w:cs="Times New Roman"/>
                <w:sz w:val="24"/>
              </w:rPr>
              <w:t xml:space="preserve"> </w:t>
            </w:r>
            <w:r w:rsidRPr="00482FF7">
              <w:rPr>
                <w:rFonts w:ascii="Times New Roman" w:hAnsi="Times New Roman" w:cs="Times New Roman"/>
                <w:sz w:val="24"/>
              </w:rPr>
              <w:t>and</w:t>
            </w:r>
            <w:r w:rsidR="00271552">
              <w:rPr>
                <w:rFonts w:ascii="Times New Roman" w:hAnsi="Times New Roman" w:cs="Times New Roman"/>
                <w:sz w:val="24"/>
              </w:rPr>
              <w:t xml:space="preserve"> </w:t>
            </w:r>
            <w:r w:rsidRPr="00482FF7">
              <w:rPr>
                <w:rFonts w:ascii="Times New Roman" w:hAnsi="Times New Roman" w:cs="Times New Roman"/>
                <w:sz w:val="24"/>
              </w:rPr>
              <w:t>AppExchange</w:t>
            </w:r>
            <w:r w:rsidR="00271552">
              <w:rPr>
                <w:rFonts w:ascii="Times New Roman" w:hAnsi="Times New Roman" w:cs="Times New Roman"/>
                <w:sz w:val="24"/>
              </w:rPr>
              <w:t xml:space="preserve"> </w:t>
            </w:r>
            <w:r w:rsidRPr="00482FF7">
              <w:rPr>
                <w:rFonts w:ascii="Times New Roman" w:hAnsi="Times New Roman" w:cs="Times New Roman"/>
                <w:sz w:val="24"/>
              </w:rPr>
              <w:t>Product</w:t>
            </w:r>
            <w:r w:rsidR="00271552">
              <w:rPr>
                <w:rFonts w:ascii="Times New Roman" w:hAnsi="Times New Roman" w:cs="Times New Roman"/>
                <w:sz w:val="24"/>
              </w:rPr>
              <w:t xml:space="preserve"> </w:t>
            </w:r>
            <w:r w:rsidRPr="00482FF7">
              <w:rPr>
                <w:rFonts w:ascii="Times New Roman" w:hAnsi="Times New Roman" w:cs="Times New Roman"/>
                <w:sz w:val="24"/>
              </w:rPr>
              <w:t>Management.</w:t>
            </w:r>
            <w:r w:rsidR="00271552">
              <w:rPr>
                <w:rFonts w:ascii="Times New Roman" w:hAnsi="Times New Roman" w:cs="Times New Roman"/>
                <w:sz w:val="24"/>
              </w:rPr>
              <w:t xml:space="preserve"> </w:t>
            </w:r>
            <w:r w:rsidRPr="00482FF7">
              <w:rPr>
                <w:rFonts w:ascii="Times New Roman" w:hAnsi="Times New Roman" w:cs="Times New Roman"/>
                <w:sz w:val="24"/>
              </w:rPr>
              <w:t>He</w:t>
            </w:r>
            <w:r w:rsidR="00271552">
              <w:rPr>
                <w:rFonts w:ascii="Times New Roman" w:hAnsi="Times New Roman" w:cs="Times New Roman"/>
                <w:sz w:val="24"/>
              </w:rPr>
              <w:t xml:space="preserve"> </w:t>
            </w:r>
            <w:r w:rsidRPr="00482FF7">
              <w:rPr>
                <w:rFonts w:ascii="Times New Roman" w:hAnsi="Times New Roman" w:cs="Times New Roman"/>
                <w:sz w:val="24"/>
              </w:rPr>
              <w:t>has</w:t>
            </w:r>
            <w:r w:rsidR="00271552">
              <w:rPr>
                <w:rFonts w:ascii="Times New Roman" w:hAnsi="Times New Roman" w:cs="Times New Roman"/>
                <w:sz w:val="24"/>
              </w:rPr>
              <w:t xml:space="preserve"> </w:t>
            </w:r>
            <w:r w:rsidRPr="00482FF7">
              <w:rPr>
                <w:rFonts w:ascii="Times New Roman" w:hAnsi="Times New Roman" w:cs="Times New Roman"/>
                <w:sz w:val="24"/>
              </w:rPr>
              <w:t>implemented</w:t>
            </w:r>
            <w:r w:rsidR="00271552">
              <w:rPr>
                <w:rFonts w:ascii="Times New Roman" w:hAnsi="Times New Roman" w:cs="Times New Roman"/>
                <w:sz w:val="24"/>
              </w:rPr>
              <w:t xml:space="preserve"> </w:t>
            </w:r>
            <w:r w:rsidRPr="00482FF7">
              <w:rPr>
                <w:rFonts w:ascii="Times New Roman" w:hAnsi="Times New Roman" w:cs="Times New Roman"/>
                <w:sz w:val="24"/>
              </w:rPr>
              <w:t>various</w:t>
            </w:r>
            <w:r w:rsidR="00271552">
              <w:rPr>
                <w:rFonts w:ascii="Times New Roman" w:hAnsi="Times New Roman" w:cs="Times New Roman"/>
                <w:sz w:val="24"/>
              </w:rPr>
              <w:t xml:space="preserve"> </w:t>
            </w:r>
            <w:r w:rsidRPr="00482FF7">
              <w:rPr>
                <w:rFonts w:ascii="Times New Roman" w:hAnsi="Times New Roman" w:cs="Times New Roman"/>
                <w:sz w:val="24"/>
              </w:rPr>
              <w:t>modules</w:t>
            </w:r>
            <w:r w:rsidR="00271552">
              <w:rPr>
                <w:rFonts w:ascii="Times New Roman" w:hAnsi="Times New Roman" w:cs="Times New Roman"/>
                <w:sz w:val="24"/>
              </w:rPr>
              <w:t xml:space="preserve"> </w:t>
            </w:r>
            <w:r w:rsidRPr="00482FF7">
              <w:rPr>
                <w:rFonts w:ascii="Times New Roman" w:hAnsi="Times New Roman" w:cs="Times New Roman"/>
                <w:sz w:val="24"/>
              </w:rPr>
              <w:t>of</w:t>
            </w:r>
            <w:r w:rsidR="00271552">
              <w:rPr>
                <w:rFonts w:ascii="Times New Roman" w:hAnsi="Times New Roman" w:cs="Times New Roman"/>
                <w:sz w:val="24"/>
              </w:rPr>
              <w:t xml:space="preserve"> </w:t>
            </w:r>
            <w:r w:rsidRPr="00482FF7">
              <w:rPr>
                <w:rFonts w:ascii="Times New Roman" w:hAnsi="Times New Roman" w:cs="Times New Roman"/>
                <w:sz w:val="24"/>
              </w:rPr>
              <w:t>Salesforce</w:t>
            </w:r>
            <w:r w:rsidR="00271552">
              <w:rPr>
                <w:rFonts w:ascii="Times New Roman" w:hAnsi="Times New Roman" w:cs="Times New Roman"/>
                <w:sz w:val="24"/>
              </w:rPr>
              <w:t xml:space="preserve"> </w:t>
            </w:r>
            <w:r w:rsidRPr="00482FF7">
              <w:rPr>
                <w:rFonts w:ascii="Times New Roman" w:hAnsi="Times New Roman" w:cs="Times New Roman"/>
                <w:sz w:val="24"/>
              </w:rPr>
              <w:t>for</w:t>
            </w:r>
            <w:r w:rsidR="00271552">
              <w:rPr>
                <w:rFonts w:ascii="Times New Roman" w:hAnsi="Times New Roman" w:cs="Times New Roman"/>
                <w:sz w:val="24"/>
              </w:rPr>
              <w:t xml:space="preserve"> </w:t>
            </w:r>
            <w:r w:rsidRPr="00482FF7">
              <w:rPr>
                <w:rFonts w:ascii="Times New Roman" w:hAnsi="Times New Roman" w:cs="Times New Roman"/>
                <w:sz w:val="24"/>
              </w:rPr>
              <w:t>75+</w:t>
            </w:r>
            <w:r w:rsidR="00271552">
              <w:rPr>
                <w:rFonts w:ascii="Times New Roman" w:hAnsi="Times New Roman" w:cs="Times New Roman"/>
                <w:sz w:val="24"/>
              </w:rPr>
              <w:t xml:space="preserve"> </w:t>
            </w:r>
            <w:r w:rsidRPr="00482FF7">
              <w:rPr>
                <w:rFonts w:ascii="Times New Roman" w:hAnsi="Times New Roman" w:cs="Times New Roman"/>
                <w:sz w:val="24"/>
              </w:rPr>
              <w:t>clients</w:t>
            </w:r>
            <w:r w:rsidR="00271552">
              <w:rPr>
                <w:rFonts w:ascii="Times New Roman" w:hAnsi="Times New Roman" w:cs="Times New Roman"/>
                <w:sz w:val="24"/>
              </w:rPr>
              <w:t xml:space="preserve"> </w:t>
            </w:r>
            <w:r w:rsidRPr="00482FF7">
              <w:rPr>
                <w:rFonts w:ascii="Times New Roman" w:hAnsi="Times New Roman" w:cs="Times New Roman"/>
                <w:sz w:val="24"/>
              </w:rPr>
              <w:t>in</w:t>
            </w:r>
            <w:r w:rsidR="00271552">
              <w:rPr>
                <w:rFonts w:ascii="Times New Roman" w:hAnsi="Times New Roman" w:cs="Times New Roman"/>
                <w:sz w:val="24"/>
              </w:rPr>
              <w:t xml:space="preserve"> </w:t>
            </w:r>
            <w:r w:rsidRPr="00482FF7">
              <w:rPr>
                <w:rFonts w:ascii="Times New Roman" w:hAnsi="Times New Roman" w:cs="Times New Roman"/>
                <w:sz w:val="24"/>
              </w:rPr>
              <w:t>the</w:t>
            </w:r>
            <w:r w:rsidR="00271552">
              <w:rPr>
                <w:rFonts w:ascii="Times New Roman" w:hAnsi="Times New Roman" w:cs="Times New Roman"/>
                <w:sz w:val="24"/>
              </w:rPr>
              <w:t xml:space="preserve"> </w:t>
            </w:r>
            <w:r w:rsidRPr="00482FF7">
              <w:rPr>
                <w:rFonts w:ascii="Times New Roman" w:hAnsi="Times New Roman" w:cs="Times New Roman"/>
                <w:sz w:val="24"/>
              </w:rPr>
              <w:t>last</w:t>
            </w:r>
            <w:r w:rsidR="00271552">
              <w:rPr>
                <w:rFonts w:ascii="Times New Roman" w:hAnsi="Times New Roman" w:cs="Times New Roman"/>
                <w:sz w:val="24"/>
              </w:rPr>
              <w:t xml:space="preserve"> </w:t>
            </w:r>
            <w:r w:rsidRPr="00482FF7">
              <w:rPr>
                <w:rFonts w:ascii="Times New Roman" w:hAnsi="Times New Roman" w:cs="Times New Roman"/>
                <w:sz w:val="24"/>
              </w:rPr>
              <w:t>10</w:t>
            </w:r>
            <w:r w:rsidR="00271552">
              <w:rPr>
                <w:rFonts w:ascii="Times New Roman" w:hAnsi="Times New Roman" w:cs="Times New Roman"/>
                <w:sz w:val="24"/>
              </w:rPr>
              <w:t xml:space="preserve"> </w:t>
            </w:r>
            <w:r w:rsidRPr="00482FF7">
              <w:rPr>
                <w:rFonts w:ascii="Times New Roman" w:hAnsi="Times New Roman" w:cs="Times New Roman"/>
                <w:sz w:val="24"/>
              </w:rPr>
              <w:t>years.</w:t>
            </w:r>
            <w:r w:rsidR="00271552">
              <w:rPr>
                <w:rFonts w:ascii="Times New Roman" w:hAnsi="Times New Roman" w:cs="Times New Roman"/>
                <w:sz w:val="24"/>
              </w:rPr>
              <w:t xml:space="preserve">  </w:t>
            </w:r>
            <w:r w:rsidRPr="00482FF7">
              <w:rPr>
                <w:rFonts w:ascii="Times New Roman" w:hAnsi="Times New Roman" w:cs="Times New Roman"/>
                <w:sz w:val="24"/>
              </w:rPr>
              <w:t>Mr.</w:t>
            </w:r>
            <w:r w:rsidR="00271552">
              <w:rPr>
                <w:rFonts w:ascii="Times New Roman" w:hAnsi="Times New Roman" w:cs="Times New Roman"/>
                <w:sz w:val="24"/>
              </w:rPr>
              <w:t xml:space="preserve"> </w:t>
            </w:r>
            <w:r w:rsidRPr="00482FF7">
              <w:rPr>
                <w:rFonts w:ascii="Times New Roman" w:hAnsi="Times New Roman" w:cs="Times New Roman"/>
                <w:sz w:val="24"/>
              </w:rPr>
              <w:t>Raghupathy</w:t>
            </w:r>
            <w:r w:rsidR="00271552">
              <w:rPr>
                <w:rFonts w:ascii="Times New Roman" w:hAnsi="Times New Roman" w:cs="Times New Roman"/>
                <w:sz w:val="24"/>
              </w:rPr>
              <w:t xml:space="preserve"> </w:t>
            </w:r>
            <w:r w:rsidRPr="00482FF7">
              <w:rPr>
                <w:rFonts w:ascii="Times New Roman" w:hAnsi="Times New Roman" w:cs="Times New Roman"/>
                <w:sz w:val="24"/>
              </w:rPr>
              <w:t>has</w:t>
            </w:r>
            <w:r w:rsidR="00271552">
              <w:rPr>
                <w:rFonts w:ascii="Times New Roman" w:hAnsi="Times New Roman" w:cs="Times New Roman"/>
                <w:sz w:val="24"/>
              </w:rPr>
              <w:t xml:space="preserve"> </w:t>
            </w:r>
            <w:r w:rsidRPr="00482FF7">
              <w:rPr>
                <w:rFonts w:ascii="Times New Roman" w:hAnsi="Times New Roman" w:cs="Times New Roman"/>
                <w:sz w:val="24"/>
              </w:rPr>
              <w:t>been</w:t>
            </w:r>
            <w:r w:rsidR="00271552">
              <w:rPr>
                <w:rFonts w:ascii="Times New Roman" w:hAnsi="Times New Roman" w:cs="Times New Roman"/>
                <w:sz w:val="24"/>
              </w:rPr>
              <w:t xml:space="preserve"> </w:t>
            </w:r>
            <w:r w:rsidRPr="00482FF7">
              <w:rPr>
                <w:rFonts w:ascii="Times New Roman" w:hAnsi="Times New Roman" w:cs="Times New Roman"/>
                <w:sz w:val="24"/>
              </w:rPr>
              <w:t>a</w:t>
            </w:r>
            <w:r w:rsidR="00271552">
              <w:rPr>
                <w:rFonts w:ascii="Times New Roman" w:hAnsi="Times New Roman" w:cs="Times New Roman"/>
                <w:sz w:val="24"/>
              </w:rPr>
              <w:t xml:space="preserve"> </w:t>
            </w:r>
            <w:r w:rsidRPr="00482FF7">
              <w:rPr>
                <w:rFonts w:ascii="Times New Roman" w:hAnsi="Times New Roman" w:cs="Times New Roman"/>
                <w:sz w:val="24"/>
              </w:rPr>
              <w:t>Salesforce</w:t>
            </w:r>
            <w:r w:rsidR="00271552">
              <w:rPr>
                <w:rFonts w:ascii="Times New Roman" w:hAnsi="Times New Roman" w:cs="Times New Roman"/>
                <w:sz w:val="24"/>
              </w:rPr>
              <w:t xml:space="preserve"> </w:t>
            </w:r>
            <w:r w:rsidRPr="00482FF7">
              <w:rPr>
                <w:rFonts w:ascii="Times New Roman" w:hAnsi="Times New Roman" w:cs="Times New Roman"/>
                <w:sz w:val="24"/>
              </w:rPr>
              <w:t>and</w:t>
            </w:r>
            <w:r w:rsidR="00271552">
              <w:rPr>
                <w:rFonts w:ascii="Times New Roman" w:hAnsi="Times New Roman" w:cs="Times New Roman"/>
                <w:sz w:val="24"/>
              </w:rPr>
              <w:t xml:space="preserve"> </w:t>
            </w:r>
            <w:r w:rsidRPr="00482FF7">
              <w:rPr>
                <w:rFonts w:ascii="Times New Roman" w:hAnsi="Times New Roman" w:cs="Times New Roman"/>
                <w:sz w:val="24"/>
              </w:rPr>
              <w:t>Cloud</w:t>
            </w:r>
            <w:r w:rsidR="00271552">
              <w:rPr>
                <w:rFonts w:ascii="Times New Roman" w:hAnsi="Times New Roman" w:cs="Times New Roman"/>
                <w:sz w:val="24"/>
              </w:rPr>
              <w:t xml:space="preserve"> </w:t>
            </w:r>
            <w:r w:rsidRPr="00482FF7">
              <w:rPr>
                <w:rFonts w:ascii="Times New Roman" w:hAnsi="Times New Roman" w:cs="Times New Roman"/>
                <w:sz w:val="24"/>
              </w:rPr>
              <w:t>Evangelist</w:t>
            </w:r>
            <w:r w:rsidR="00271552">
              <w:rPr>
                <w:rFonts w:ascii="Times New Roman" w:hAnsi="Times New Roman" w:cs="Times New Roman"/>
                <w:sz w:val="24"/>
              </w:rPr>
              <w:t xml:space="preserve"> </w:t>
            </w:r>
            <w:r w:rsidRPr="00482FF7">
              <w:rPr>
                <w:rFonts w:ascii="Times New Roman" w:hAnsi="Times New Roman" w:cs="Times New Roman"/>
                <w:sz w:val="24"/>
              </w:rPr>
              <w:t>enabling</w:t>
            </w:r>
            <w:r w:rsidR="00271552">
              <w:rPr>
                <w:rFonts w:ascii="Times New Roman" w:hAnsi="Times New Roman" w:cs="Times New Roman"/>
                <w:sz w:val="24"/>
              </w:rPr>
              <w:t xml:space="preserve"> </w:t>
            </w:r>
            <w:r w:rsidRPr="00482FF7">
              <w:rPr>
                <w:rFonts w:ascii="Times New Roman" w:hAnsi="Times New Roman" w:cs="Times New Roman"/>
                <w:sz w:val="24"/>
              </w:rPr>
              <w:t>many</w:t>
            </w:r>
            <w:r w:rsidR="00271552">
              <w:rPr>
                <w:rFonts w:ascii="Times New Roman" w:hAnsi="Times New Roman" w:cs="Times New Roman"/>
                <w:sz w:val="24"/>
              </w:rPr>
              <w:t xml:space="preserve"> </w:t>
            </w:r>
            <w:r w:rsidRPr="00482FF7">
              <w:rPr>
                <w:rFonts w:ascii="Times New Roman" w:hAnsi="Times New Roman" w:cs="Times New Roman"/>
                <w:sz w:val="24"/>
              </w:rPr>
              <w:t>organizations</w:t>
            </w:r>
            <w:r w:rsidR="00271552">
              <w:rPr>
                <w:rFonts w:ascii="Times New Roman" w:hAnsi="Times New Roman" w:cs="Times New Roman"/>
                <w:sz w:val="24"/>
              </w:rPr>
              <w:t xml:space="preserve"> </w:t>
            </w:r>
            <w:r w:rsidRPr="00482FF7">
              <w:rPr>
                <w:rFonts w:ascii="Times New Roman" w:hAnsi="Times New Roman" w:cs="Times New Roman"/>
                <w:sz w:val="24"/>
              </w:rPr>
              <w:t>transform</w:t>
            </w:r>
            <w:r w:rsidR="00271552">
              <w:rPr>
                <w:rFonts w:ascii="Times New Roman" w:hAnsi="Times New Roman" w:cs="Times New Roman"/>
                <w:sz w:val="24"/>
              </w:rPr>
              <w:t xml:space="preserve"> </w:t>
            </w:r>
            <w:r w:rsidRPr="00482FF7">
              <w:rPr>
                <w:rFonts w:ascii="Times New Roman" w:hAnsi="Times New Roman" w:cs="Times New Roman"/>
                <w:sz w:val="24"/>
              </w:rPr>
              <w:t>their</w:t>
            </w:r>
            <w:r w:rsidR="00271552">
              <w:rPr>
                <w:rFonts w:ascii="Times New Roman" w:hAnsi="Times New Roman" w:cs="Times New Roman"/>
                <w:sz w:val="24"/>
              </w:rPr>
              <w:t xml:space="preserve"> </w:t>
            </w:r>
            <w:r w:rsidRPr="00482FF7">
              <w:rPr>
                <w:rFonts w:ascii="Times New Roman" w:hAnsi="Times New Roman" w:cs="Times New Roman"/>
                <w:sz w:val="24"/>
              </w:rPr>
              <w:t>BD,</w:t>
            </w:r>
            <w:r w:rsidR="00271552">
              <w:rPr>
                <w:rFonts w:ascii="Times New Roman" w:hAnsi="Times New Roman" w:cs="Times New Roman"/>
                <w:sz w:val="24"/>
              </w:rPr>
              <w:t xml:space="preserve"> </w:t>
            </w:r>
            <w:r w:rsidRPr="00482FF7">
              <w:rPr>
                <w:rFonts w:ascii="Times New Roman" w:hAnsi="Times New Roman" w:cs="Times New Roman"/>
                <w:sz w:val="24"/>
              </w:rPr>
              <w:t>sales</w:t>
            </w:r>
            <w:r w:rsidR="00271552">
              <w:rPr>
                <w:rFonts w:ascii="Times New Roman" w:hAnsi="Times New Roman" w:cs="Times New Roman"/>
                <w:sz w:val="24"/>
              </w:rPr>
              <w:t xml:space="preserve"> </w:t>
            </w:r>
            <w:r w:rsidRPr="00482FF7">
              <w:rPr>
                <w:rFonts w:ascii="Times New Roman" w:hAnsi="Times New Roman" w:cs="Times New Roman"/>
                <w:sz w:val="24"/>
              </w:rPr>
              <w:t>and</w:t>
            </w:r>
            <w:r w:rsidR="00271552">
              <w:rPr>
                <w:rFonts w:ascii="Times New Roman" w:hAnsi="Times New Roman" w:cs="Times New Roman"/>
                <w:sz w:val="24"/>
              </w:rPr>
              <w:t xml:space="preserve"> </w:t>
            </w:r>
            <w:r w:rsidRPr="00482FF7">
              <w:rPr>
                <w:rFonts w:ascii="Times New Roman" w:hAnsi="Times New Roman" w:cs="Times New Roman"/>
                <w:sz w:val="24"/>
              </w:rPr>
              <w:t>support</w:t>
            </w:r>
            <w:r w:rsidR="00271552">
              <w:rPr>
                <w:rFonts w:ascii="Times New Roman" w:hAnsi="Times New Roman" w:cs="Times New Roman"/>
                <w:sz w:val="24"/>
              </w:rPr>
              <w:t xml:space="preserve"> </w:t>
            </w:r>
            <w:r w:rsidRPr="00482FF7">
              <w:rPr>
                <w:rFonts w:ascii="Times New Roman" w:hAnsi="Times New Roman" w:cs="Times New Roman"/>
                <w:sz w:val="24"/>
              </w:rPr>
              <w:t>teams</w:t>
            </w:r>
            <w:r w:rsidR="00271552">
              <w:rPr>
                <w:rFonts w:ascii="Times New Roman" w:hAnsi="Times New Roman" w:cs="Times New Roman"/>
                <w:sz w:val="24"/>
              </w:rPr>
              <w:t xml:space="preserve"> </w:t>
            </w:r>
            <w:r w:rsidRPr="00482FF7">
              <w:rPr>
                <w:rFonts w:ascii="Times New Roman" w:hAnsi="Times New Roman" w:cs="Times New Roman"/>
                <w:sz w:val="24"/>
              </w:rPr>
              <w:t>from</w:t>
            </w:r>
            <w:r w:rsidR="00271552">
              <w:rPr>
                <w:rFonts w:ascii="Times New Roman" w:hAnsi="Times New Roman" w:cs="Times New Roman"/>
                <w:sz w:val="24"/>
              </w:rPr>
              <w:t xml:space="preserve"> </w:t>
            </w:r>
            <w:r w:rsidRPr="00482FF7">
              <w:rPr>
                <w:rFonts w:ascii="Times New Roman" w:hAnsi="Times New Roman" w:cs="Times New Roman"/>
                <w:sz w:val="24"/>
              </w:rPr>
              <w:t>legacy</w:t>
            </w:r>
            <w:r w:rsidR="00271552">
              <w:rPr>
                <w:rFonts w:ascii="Times New Roman" w:hAnsi="Times New Roman" w:cs="Times New Roman"/>
                <w:sz w:val="24"/>
              </w:rPr>
              <w:t xml:space="preserve"> </w:t>
            </w:r>
            <w:r w:rsidRPr="00482FF7">
              <w:rPr>
                <w:rFonts w:ascii="Times New Roman" w:hAnsi="Times New Roman" w:cs="Times New Roman"/>
                <w:sz w:val="24"/>
              </w:rPr>
              <w:t>systems</w:t>
            </w:r>
            <w:r w:rsidR="00271552">
              <w:rPr>
                <w:rFonts w:ascii="Times New Roman" w:hAnsi="Times New Roman" w:cs="Times New Roman"/>
                <w:sz w:val="24"/>
              </w:rPr>
              <w:t xml:space="preserve"> </w:t>
            </w:r>
            <w:r w:rsidRPr="00482FF7">
              <w:rPr>
                <w:rFonts w:ascii="Times New Roman" w:hAnsi="Times New Roman" w:cs="Times New Roman"/>
                <w:sz w:val="24"/>
              </w:rPr>
              <w:t>and</w:t>
            </w:r>
            <w:r w:rsidR="00271552">
              <w:rPr>
                <w:rFonts w:ascii="Times New Roman" w:hAnsi="Times New Roman" w:cs="Times New Roman"/>
                <w:sz w:val="24"/>
              </w:rPr>
              <w:t xml:space="preserve"> </w:t>
            </w:r>
            <w:r w:rsidRPr="00482FF7">
              <w:rPr>
                <w:rFonts w:ascii="Times New Roman" w:hAnsi="Times New Roman" w:cs="Times New Roman"/>
                <w:sz w:val="24"/>
              </w:rPr>
              <w:t>processes</w:t>
            </w:r>
            <w:r w:rsidR="00271552">
              <w:rPr>
                <w:rFonts w:ascii="Times New Roman" w:hAnsi="Times New Roman" w:cs="Times New Roman"/>
                <w:sz w:val="24"/>
              </w:rPr>
              <w:t xml:space="preserve"> </w:t>
            </w:r>
            <w:r w:rsidRPr="00482FF7">
              <w:rPr>
                <w:rFonts w:ascii="Times New Roman" w:hAnsi="Times New Roman" w:cs="Times New Roman"/>
                <w:sz w:val="24"/>
              </w:rPr>
              <w:t>to</w:t>
            </w:r>
            <w:r w:rsidR="00271552">
              <w:rPr>
                <w:rFonts w:ascii="Times New Roman" w:hAnsi="Times New Roman" w:cs="Times New Roman"/>
                <w:sz w:val="24"/>
              </w:rPr>
              <w:t xml:space="preserve"> </w:t>
            </w:r>
            <w:r w:rsidRPr="00482FF7">
              <w:rPr>
                <w:rFonts w:ascii="Times New Roman" w:hAnsi="Times New Roman" w:cs="Times New Roman"/>
                <w:sz w:val="24"/>
              </w:rPr>
              <w:t>Salesforce.com.</w:t>
            </w:r>
            <w:r w:rsidR="00271552">
              <w:rPr>
                <w:rFonts w:ascii="Times New Roman" w:hAnsi="Times New Roman" w:cs="Times New Roman"/>
                <w:sz w:val="24"/>
              </w:rPr>
              <w:t xml:space="preserve"> </w:t>
            </w:r>
            <w:r w:rsidRPr="00482FF7">
              <w:rPr>
                <w:rFonts w:ascii="Times New Roman" w:hAnsi="Times New Roman" w:cs="Times New Roman"/>
                <w:sz w:val="24"/>
              </w:rPr>
              <w:t>His</w:t>
            </w:r>
            <w:r w:rsidR="00271552">
              <w:rPr>
                <w:rFonts w:ascii="Times New Roman" w:hAnsi="Times New Roman" w:cs="Times New Roman"/>
                <w:sz w:val="24"/>
              </w:rPr>
              <w:t xml:space="preserve"> </w:t>
            </w:r>
            <w:r w:rsidRPr="00482FF7">
              <w:rPr>
                <w:rFonts w:ascii="Times New Roman" w:hAnsi="Times New Roman" w:cs="Times New Roman"/>
                <w:sz w:val="24"/>
              </w:rPr>
              <w:t>key</w:t>
            </w:r>
            <w:r w:rsidR="00271552">
              <w:rPr>
                <w:rFonts w:ascii="Times New Roman" w:hAnsi="Times New Roman" w:cs="Times New Roman"/>
                <w:sz w:val="24"/>
              </w:rPr>
              <w:t xml:space="preserve"> </w:t>
            </w:r>
            <w:r w:rsidRPr="00482FF7">
              <w:rPr>
                <w:rFonts w:ascii="Times New Roman" w:hAnsi="Times New Roman" w:cs="Times New Roman"/>
                <w:sz w:val="24"/>
              </w:rPr>
              <w:t>strengths</w:t>
            </w:r>
            <w:r w:rsidR="00271552">
              <w:rPr>
                <w:rFonts w:ascii="Times New Roman" w:hAnsi="Times New Roman" w:cs="Times New Roman"/>
                <w:sz w:val="24"/>
              </w:rPr>
              <w:t xml:space="preserve"> </w:t>
            </w:r>
            <w:r w:rsidRPr="00482FF7">
              <w:rPr>
                <w:rFonts w:ascii="Times New Roman" w:hAnsi="Times New Roman" w:cs="Times New Roman"/>
                <w:sz w:val="24"/>
              </w:rPr>
              <w:t>include</w:t>
            </w:r>
            <w:r w:rsidR="00271552">
              <w:rPr>
                <w:rFonts w:ascii="Times New Roman" w:hAnsi="Times New Roman" w:cs="Times New Roman"/>
                <w:sz w:val="24"/>
              </w:rPr>
              <w:t xml:space="preserve"> </w:t>
            </w:r>
            <w:r w:rsidRPr="00482FF7">
              <w:rPr>
                <w:rFonts w:ascii="Times New Roman" w:hAnsi="Times New Roman" w:cs="Times New Roman"/>
                <w:sz w:val="24"/>
              </w:rPr>
              <w:t>strong</w:t>
            </w:r>
            <w:r w:rsidR="00271552">
              <w:rPr>
                <w:rFonts w:ascii="Times New Roman" w:hAnsi="Times New Roman" w:cs="Times New Roman"/>
                <w:sz w:val="24"/>
              </w:rPr>
              <w:t xml:space="preserve"> </w:t>
            </w:r>
            <w:r w:rsidRPr="00482FF7">
              <w:rPr>
                <w:rFonts w:ascii="Times New Roman" w:hAnsi="Times New Roman" w:cs="Times New Roman"/>
                <w:sz w:val="24"/>
              </w:rPr>
              <w:t>interpersonal</w:t>
            </w:r>
            <w:r w:rsidR="00271552">
              <w:rPr>
                <w:rFonts w:ascii="Times New Roman" w:hAnsi="Times New Roman" w:cs="Times New Roman"/>
                <w:sz w:val="24"/>
              </w:rPr>
              <w:t xml:space="preserve"> </w:t>
            </w:r>
            <w:r w:rsidRPr="00482FF7">
              <w:rPr>
                <w:rFonts w:ascii="Times New Roman" w:hAnsi="Times New Roman" w:cs="Times New Roman"/>
                <w:sz w:val="24"/>
              </w:rPr>
              <w:t>and</w:t>
            </w:r>
            <w:r w:rsidR="00271552">
              <w:rPr>
                <w:rFonts w:ascii="Times New Roman" w:hAnsi="Times New Roman" w:cs="Times New Roman"/>
                <w:sz w:val="24"/>
              </w:rPr>
              <w:t xml:space="preserve"> </w:t>
            </w:r>
            <w:r w:rsidRPr="00482FF7">
              <w:rPr>
                <w:rFonts w:ascii="Times New Roman" w:hAnsi="Times New Roman" w:cs="Times New Roman"/>
                <w:sz w:val="24"/>
              </w:rPr>
              <w:t>communication</w:t>
            </w:r>
            <w:r w:rsidR="00271552">
              <w:rPr>
                <w:rFonts w:ascii="Times New Roman" w:hAnsi="Times New Roman" w:cs="Times New Roman"/>
                <w:sz w:val="24"/>
              </w:rPr>
              <w:t xml:space="preserve"> </w:t>
            </w:r>
            <w:r w:rsidRPr="00482FF7">
              <w:rPr>
                <w:rFonts w:ascii="Times New Roman" w:hAnsi="Times New Roman" w:cs="Times New Roman"/>
                <w:sz w:val="24"/>
              </w:rPr>
              <w:t>skills,</w:t>
            </w:r>
            <w:r w:rsidR="00271552">
              <w:rPr>
                <w:rFonts w:ascii="Times New Roman" w:hAnsi="Times New Roman" w:cs="Times New Roman"/>
                <w:sz w:val="24"/>
              </w:rPr>
              <w:t xml:space="preserve"> </w:t>
            </w:r>
            <w:r w:rsidRPr="00482FF7">
              <w:rPr>
                <w:rFonts w:ascii="Times New Roman" w:hAnsi="Times New Roman" w:cs="Times New Roman"/>
                <w:sz w:val="24"/>
              </w:rPr>
              <w:t>following</w:t>
            </w:r>
            <w:r w:rsidR="00271552">
              <w:rPr>
                <w:rFonts w:ascii="Times New Roman" w:hAnsi="Times New Roman" w:cs="Times New Roman"/>
                <w:sz w:val="24"/>
              </w:rPr>
              <w:t xml:space="preserve"> </w:t>
            </w:r>
            <w:r w:rsidRPr="00482FF7">
              <w:rPr>
                <w:rFonts w:ascii="Times New Roman" w:hAnsi="Times New Roman" w:cs="Times New Roman"/>
                <w:sz w:val="24"/>
              </w:rPr>
              <w:t>best</w:t>
            </w:r>
            <w:r w:rsidR="00271552">
              <w:rPr>
                <w:rFonts w:ascii="Times New Roman" w:hAnsi="Times New Roman" w:cs="Times New Roman"/>
                <w:sz w:val="24"/>
              </w:rPr>
              <w:t xml:space="preserve"> </w:t>
            </w:r>
            <w:r w:rsidRPr="00482FF7">
              <w:rPr>
                <w:rFonts w:ascii="Times New Roman" w:hAnsi="Times New Roman" w:cs="Times New Roman"/>
                <w:sz w:val="24"/>
              </w:rPr>
              <w:t>practices,</w:t>
            </w:r>
            <w:r w:rsidR="00271552">
              <w:rPr>
                <w:rFonts w:ascii="Times New Roman" w:hAnsi="Times New Roman" w:cs="Times New Roman"/>
                <w:sz w:val="24"/>
              </w:rPr>
              <w:t xml:space="preserve"> </w:t>
            </w:r>
            <w:r w:rsidRPr="00482FF7">
              <w:rPr>
                <w:rFonts w:ascii="Times New Roman" w:hAnsi="Times New Roman" w:cs="Times New Roman"/>
                <w:sz w:val="24"/>
              </w:rPr>
              <w:t>problem-solving</w:t>
            </w:r>
            <w:r w:rsidR="00271552">
              <w:rPr>
                <w:rFonts w:ascii="Times New Roman" w:hAnsi="Times New Roman" w:cs="Times New Roman"/>
                <w:sz w:val="24"/>
              </w:rPr>
              <w:t xml:space="preserve"> </w:t>
            </w:r>
            <w:proofErr w:type="gramStart"/>
            <w:r w:rsidRPr="00482FF7">
              <w:rPr>
                <w:rFonts w:ascii="Times New Roman" w:hAnsi="Times New Roman" w:cs="Times New Roman"/>
                <w:sz w:val="24"/>
              </w:rPr>
              <w:t>ability</w:t>
            </w:r>
            <w:proofErr w:type="gramEnd"/>
            <w:r w:rsidR="00271552">
              <w:rPr>
                <w:rFonts w:ascii="Times New Roman" w:hAnsi="Times New Roman" w:cs="Times New Roman"/>
                <w:sz w:val="24"/>
              </w:rPr>
              <w:t xml:space="preserve"> </w:t>
            </w:r>
            <w:r w:rsidRPr="00482FF7">
              <w:rPr>
                <w:rFonts w:ascii="Times New Roman" w:hAnsi="Times New Roman" w:cs="Times New Roman"/>
                <w:sz w:val="24"/>
              </w:rPr>
              <w:t>and</w:t>
            </w:r>
            <w:r w:rsidR="00271552">
              <w:rPr>
                <w:rFonts w:ascii="Times New Roman" w:hAnsi="Times New Roman" w:cs="Times New Roman"/>
                <w:sz w:val="24"/>
              </w:rPr>
              <w:t xml:space="preserve"> </w:t>
            </w:r>
            <w:r w:rsidRPr="00482FF7">
              <w:rPr>
                <w:rFonts w:ascii="Times New Roman" w:hAnsi="Times New Roman" w:cs="Times New Roman"/>
                <w:sz w:val="24"/>
              </w:rPr>
              <w:t>adherence</w:t>
            </w:r>
            <w:r w:rsidR="00271552">
              <w:rPr>
                <w:rFonts w:ascii="Times New Roman" w:hAnsi="Times New Roman" w:cs="Times New Roman"/>
                <w:sz w:val="24"/>
              </w:rPr>
              <w:t xml:space="preserve"> </w:t>
            </w:r>
            <w:r w:rsidRPr="00482FF7">
              <w:rPr>
                <w:rFonts w:ascii="Times New Roman" w:hAnsi="Times New Roman" w:cs="Times New Roman"/>
                <w:sz w:val="24"/>
              </w:rPr>
              <w:t>to</w:t>
            </w:r>
            <w:r w:rsidR="00271552">
              <w:rPr>
                <w:rFonts w:ascii="Times New Roman" w:hAnsi="Times New Roman" w:cs="Times New Roman"/>
                <w:sz w:val="24"/>
              </w:rPr>
              <w:t xml:space="preserve"> </w:t>
            </w:r>
            <w:r w:rsidRPr="00482FF7">
              <w:rPr>
                <w:rFonts w:ascii="Times New Roman" w:hAnsi="Times New Roman" w:cs="Times New Roman"/>
                <w:sz w:val="24"/>
              </w:rPr>
              <w:t>project</w:t>
            </w:r>
            <w:r w:rsidR="00271552">
              <w:rPr>
                <w:rFonts w:ascii="Times New Roman" w:hAnsi="Times New Roman" w:cs="Times New Roman"/>
                <w:sz w:val="24"/>
              </w:rPr>
              <w:t xml:space="preserve"> </w:t>
            </w:r>
            <w:r w:rsidRPr="00482FF7">
              <w:rPr>
                <w:rFonts w:ascii="Times New Roman" w:hAnsi="Times New Roman" w:cs="Times New Roman"/>
                <w:sz w:val="24"/>
              </w:rPr>
              <w:t>schedules.</w:t>
            </w:r>
          </w:p>
          <w:p w14:paraId="175576D2" w14:textId="2AAA7057" w:rsidR="00B21F2A" w:rsidRPr="00482FF7" w:rsidRDefault="00B21F2A" w:rsidP="18FB8E37">
            <w:pPr>
              <w:spacing w:before="100" w:beforeAutospacing="1"/>
            </w:pPr>
            <w:r w:rsidRPr="00482FF7">
              <w:rPr>
                <w:b/>
                <w:bCs/>
              </w:rPr>
              <w:t>Clearance:</w:t>
            </w:r>
            <w:r w:rsidR="00271552">
              <w:t xml:space="preserve"> </w:t>
            </w:r>
            <w:r w:rsidRPr="00482FF7">
              <w:t>Public</w:t>
            </w:r>
            <w:r w:rsidR="00271552">
              <w:t xml:space="preserve"> </w:t>
            </w:r>
            <w:r w:rsidRPr="00482FF7">
              <w:t>Trust,</w:t>
            </w:r>
            <w:r w:rsidR="00271552">
              <w:t xml:space="preserve"> </w:t>
            </w:r>
            <w:r w:rsidRPr="00482FF7">
              <w:t>Small</w:t>
            </w:r>
            <w:r w:rsidR="00271552">
              <w:t xml:space="preserve"> </w:t>
            </w:r>
            <w:r w:rsidRPr="00482FF7">
              <w:t>Business</w:t>
            </w:r>
            <w:r w:rsidR="00271552">
              <w:t xml:space="preserve"> </w:t>
            </w:r>
            <w:r w:rsidRPr="00482FF7">
              <w:t>Administration</w:t>
            </w:r>
          </w:p>
          <w:p w14:paraId="44BC0EC9" w14:textId="77777777" w:rsidR="00B21F2A" w:rsidRPr="00AC46CD" w:rsidRDefault="00B21F2A" w:rsidP="18FB8E37">
            <w:pPr>
              <w:pStyle w:val="ResumeSectionHeading"/>
              <w:pBdr>
                <w:top w:val="thinThickSmallGap" w:sz="18" w:space="1" w:color="0070C0"/>
              </w:pBdr>
              <w:shd w:val="clear" w:color="auto" w:fill="DBE5F1" w:themeFill="accent1" w:themeFillTint="33"/>
              <w:rPr>
                <w:rFonts w:cs="Times New Roman"/>
                <w:szCs w:val="24"/>
              </w:rPr>
            </w:pPr>
            <w:r w:rsidRPr="00AC46CD">
              <w:rPr>
                <w:rFonts w:cs="Times New Roman"/>
                <w:szCs w:val="24"/>
              </w:rPr>
              <w:t>Education</w:t>
            </w:r>
          </w:p>
          <w:p w14:paraId="7D900D35" w14:textId="1139785F" w:rsidR="00B21F2A" w:rsidRPr="00482FF7" w:rsidRDefault="00B21F2A" w:rsidP="00B21F2A">
            <w:pPr>
              <w:pStyle w:val="ResumeNormal"/>
              <w:spacing w:after="120"/>
              <w:rPr>
                <w:rFonts w:ascii="Times New Roman" w:hAnsi="Times New Roman" w:cs="Times New Roman"/>
                <w:sz w:val="24"/>
              </w:rPr>
            </w:pPr>
            <w:r w:rsidRPr="00482FF7">
              <w:rPr>
                <w:rFonts w:ascii="Times New Roman" w:hAnsi="Times New Roman" w:cs="Times New Roman"/>
                <w:sz w:val="24"/>
              </w:rPr>
              <w:t>Master</w:t>
            </w:r>
            <w:r w:rsidR="00271552">
              <w:rPr>
                <w:rFonts w:ascii="Times New Roman" w:hAnsi="Times New Roman" w:cs="Times New Roman"/>
                <w:sz w:val="24"/>
              </w:rPr>
              <w:t xml:space="preserve"> </w:t>
            </w:r>
            <w:r w:rsidRPr="00482FF7">
              <w:rPr>
                <w:rFonts w:ascii="Times New Roman" w:hAnsi="Times New Roman" w:cs="Times New Roman"/>
                <w:sz w:val="24"/>
              </w:rPr>
              <w:t>of</w:t>
            </w:r>
            <w:r w:rsidR="00271552">
              <w:rPr>
                <w:rFonts w:ascii="Times New Roman" w:hAnsi="Times New Roman" w:cs="Times New Roman"/>
                <w:sz w:val="24"/>
              </w:rPr>
              <w:t xml:space="preserve"> </w:t>
            </w:r>
            <w:r w:rsidRPr="00482FF7">
              <w:rPr>
                <w:rFonts w:ascii="Times New Roman" w:hAnsi="Times New Roman" w:cs="Times New Roman"/>
                <w:sz w:val="24"/>
              </w:rPr>
              <w:t>Business</w:t>
            </w:r>
            <w:r w:rsidR="00271552">
              <w:rPr>
                <w:rFonts w:ascii="Times New Roman" w:hAnsi="Times New Roman" w:cs="Times New Roman"/>
                <w:sz w:val="24"/>
              </w:rPr>
              <w:t xml:space="preserve"> </w:t>
            </w:r>
            <w:r w:rsidRPr="00482FF7">
              <w:rPr>
                <w:rFonts w:ascii="Times New Roman" w:hAnsi="Times New Roman" w:cs="Times New Roman"/>
                <w:sz w:val="24"/>
              </w:rPr>
              <w:t>Administration</w:t>
            </w:r>
            <w:r w:rsidR="00271552">
              <w:rPr>
                <w:rFonts w:ascii="Times New Roman" w:hAnsi="Times New Roman" w:cs="Times New Roman"/>
                <w:sz w:val="24"/>
              </w:rPr>
              <w:t xml:space="preserve"> </w:t>
            </w:r>
            <w:r w:rsidRPr="00482FF7">
              <w:rPr>
                <w:rFonts w:ascii="Times New Roman" w:hAnsi="Times New Roman" w:cs="Times New Roman"/>
                <w:sz w:val="24"/>
              </w:rPr>
              <w:t>(MBA)</w:t>
            </w:r>
            <w:r w:rsidR="00271552">
              <w:rPr>
                <w:rFonts w:ascii="Times New Roman" w:hAnsi="Times New Roman" w:cs="Times New Roman"/>
                <w:sz w:val="24"/>
              </w:rPr>
              <w:t xml:space="preserve"> </w:t>
            </w:r>
            <w:r w:rsidRPr="00482FF7">
              <w:rPr>
                <w:rFonts w:ascii="Times New Roman" w:hAnsi="Times New Roman" w:cs="Times New Roman"/>
                <w:sz w:val="24"/>
              </w:rPr>
              <w:t>–</w:t>
            </w:r>
            <w:r w:rsidR="00271552">
              <w:rPr>
                <w:rFonts w:ascii="Times New Roman" w:hAnsi="Times New Roman" w:cs="Times New Roman"/>
                <w:sz w:val="24"/>
              </w:rPr>
              <w:t xml:space="preserve"> </w:t>
            </w:r>
            <w:r w:rsidRPr="00482FF7">
              <w:rPr>
                <w:rFonts w:ascii="Times New Roman" w:hAnsi="Times New Roman" w:cs="Times New Roman"/>
                <w:sz w:val="24"/>
              </w:rPr>
              <w:t>Sam</w:t>
            </w:r>
            <w:r w:rsidR="00271552">
              <w:rPr>
                <w:rFonts w:ascii="Times New Roman" w:hAnsi="Times New Roman" w:cs="Times New Roman"/>
                <w:sz w:val="24"/>
              </w:rPr>
              <w:t xml:space="preserve"> </w:t>
            </w:r>
            <w:r w:rsidRPr="00482FF7">
              <w:rPr>
                <w:rFonts w:ascii="Times New Roman" w:hAnsi="Times New Roman" w:cs="Times New Roman"/>
                <w:sz w:val="24"/>
              </w:rPr>
              <w:t>M</w:t>
            </w:r>
            <w:r w:rsidR="00271552">
              <w:rPr>
                <w:rFonts w:ascii="Times New Roman" w:hAnsi="Times New Roman" w:cs="Times New Roman"/>
                <w:sz w:val="24"/>
              </w:rPr>
              <w:t xml:space="preserve"> </w:t>
            </w:r>
            <w:r w:rsidRPr="00482FF7">
              <w:rPr>
                <w:rFonts w:ascii="Times New Roman" w:hAnsi="Times New Roman" w:cs="Times New Roman"/>
                <w:sz w:val="24"/>
              </w:rPr>
              <w:t>Walton</w:t>
            </w:r>
            <w:r w:rsidR="00271552">
              <w:rPr>
                <w:rFonts w:ascii="Times New Roman" w:hAnsi="Times New Roman" w:cs="Times New Roman"/>
                <w:sz w:val="24"/>
              </w:rPr>
              <w:t xml:space="preserve"> </w:t>
            </w:r>
            <w:r w:rsidRPr="00482FF7">
              <w:rPr>
                <w:rFonts w:ascii="Times New Roman" w:hAnsi="Times New Roman" w:cs="Times New Roman"/>
                <w:sz w:val="24"/>
              </w:rPr>
              <w:t>College</w:t>
            </w:r>
            <w:r w:rsidR="00271552">
              <w:rPr>
                <w:rFonts w:ascii="Times New Roman" w:hAnsi="Times New Roman" w:cs="Times New Roman"/>
                <w:sz w:val="24"/>
              </w:rPr>
              <w:t xml:space="preserve"> </w:t>
            </w:r>
            <w:r w:rsidRPr="00482FF7">
              <w:rPr>
                <w:rFonts w:ascii="Times New Roman" w:hAnsi="Times New Roman" w:cs="Times New Roman"/>
                <w:sz w:val="24"/>
              </w:rPr>
              <w:t>of</w:t>
            </w:r>
            <w:r w:rsidR="00271552">
              <w:rPr>
                <w:rFonts w:ascii="Times New Roman" w:hAnsi="Times New Roman" w:cs="Times New Roman"/>
                <w:sz w:val="24"/>
              </w:rPr>
              <w:t xml:space="preserve"> </w:t>
            </w:r>
            <w:r w:rsidRPr="00482FF7">
              <w:rPr>
                <w:rFonts w:ascii="Times New Roman" w:hAnsi="Times New Roman" w:cs="Times New Roman"/>
                <w:sz w:val="24"/>
              </w:rPr>
              <w:t>Business,</w:t>
            </w:r>
            <w:r w:rsidR="00271552">
              <w:rPr>
                <w:rFonts w:ascii="Times New Roman" w:hAnsi="Times New Roman" w:cs="Times New Roman"/>
                <w:sz w:val="24"/>
              </w:rPr>
              <w:t xml:space="preserve"> </w:t>
            </w:r>
            <w:r w:rsidRPr="00482FF7">
              <w:rPr>
                <w:rFonts w:ascii="Times New Roman" w:hAnsi="Times New Roman" w:cs="Times New Roman"/>
                <w:sz w:val="24"/>
              </w:rPr>
              <w:t>University</w:t>
            </w:r>
            <w:r w:rsidR="00271552">
              <w:rPr>
                <w:rFonts w:ascii="Times New Roman" w:hAnsi="Times New Roman" w:cs="Times New Roman"/>
                <w:sz w:val="24"/>
              </w:rPr>
              <w:t xml:space="preserve"> </w:t>
            </w:r>
            <w:r w:rsidRPr="00482FF7">
              <w:rPr>
                <w:rFonts w:ascii="Times New Roman" w:hAnsi="Times New Roman" w:cs="Times New Roman"/>
                <w:sz w:val="24"/>
              </w:rPr>
              <w:t>of</w:t>
            </w:r>
            <w:r w:rsidR="00271552">
              <w:rPr>
                <w:rFonts w:ascii="Times New Roman" w:hAnsi="Times New Roman" w:cs="Times New Roman"/>
                <w:sz w:val="24"/>
              </w:rPr>
              <w:t xml:space="preserve"> </w:t>
            </w:r>
            <w:r w:rsidRPr="00482FF7">
              <w:rPr>
                <w:rFonts w:ascii="Times New Roman" w:hAnsi="Times New Roman" w:cs="Times New Roman"/>
                <w:sz w:val="24"/>
              </w:rPr>
              <w:t>Arkansas</w:t>
            </w:r>
          </w:p>
          <w:p w14:paraId="1A57A271" w14:textId="3D02403F" w:rsidR="00B21F2A" w:rsidRPr="00482FF7" w:rsidRDefault="00B21F2A" w:rsidP="00B21F2A">
            <w:pPr>
              <w:pStyle w:val="ResumeNormal"/>
              <w:rPr>
                <w:rFonts w:ascii="Times New Roman" w:hAnsi="Times New Roman" w:cs="Times New Roman"/>
                <w:sz w:val="24"/>
              </w:rPr>
            </w:pPr>
            <w:r w:rsidRPr="00482FF7">
              <w:rPr>
                <w:rFonts w:ascii="Times New Roman" w:hAnsi="Times New Roman" w:cs="Times New Roman"/>
                <w:sz w:val="24"/>
              </w:rPr>
              <w:t>Bachelor</w:t>
            </w:r>
            <w:r w:rsidR="00271552">
              <w:rPr>
                <w:rFonts w:ascii="Times New Roman" w:hAnsi="Times New Roman" w:cs="Times New Roman"/>
                <w:sz w:val="24"/>
              </w:rPr>
              <w:t xml:space="preserve"> </w:t>
            </w:r>
            <w:r w:rsidRPr="00482FF7">
              <w:rPr>
                <w:rFonts w:ascii="Times New Roman" w:hAnsi="Times New Roman" w:cs="Times New Roman"/>
                <w:sz w:val="24"/>
              </w:rPr>
              <w:t>of</w:t>
            </w:r>
            <w:r w:rsidR="00271552">
              <w:rPr>
                <w:rFonts w:ascii="Times New Roman" w:hAnsi="Times New Roman" w:cs="Times New Roman"/>
                <w:sz w:val="24"/>
              </w:rPr>
              <w:t xml:space="preserve"> </w:t>
            </w:r>
            <w:r w:rsidRPr="00482FF7">
              <w:rPr>
                <w:rFonts w:ascii="Times New Roman" w:hAnsi="Times New Roman" w:cs="Times New Roman"/>
                <w:sz w:val="24"/>
              </w:rPr>
              <w:t>Engineering</w:t>
            </w:r>
            <w:r w:rsidR="00271552">
              <w:rPr>
                <w:rFonts w:ascii="Times New Roman" w:hAnsi="Times New Roman" w:cs="Times New Roman"/>
                <w:sz w:val="24"/>
              </w:rPr>
              <w:t xml:space="preserve"> </w:t>
            </w:r>
            <w:r w:rsidRPr="00482FF7">
              <w:rPr>
                <w:rFonts w:ascii="Times New Roman" w:hAnsi="Times New Roman" w:cs="Times New Roman"/>
                <w:sz w:val="24"/>
              </w:rPr>
              <w:t>–</w:t>
            </w:r>
            <w:r w:rsidR="00271552">
              <w:rPr>
                <w:rFonts w:ascii="Times New Roman" w:hAnsi="Times New Roman" w:cs="Times New Roman"/>
                <w:sz w:val="24"/>
              </w:rPr>
              <w:t xml:space="preserve"> </w:t>
            </w:r>
            <w:r w:rsidRPr="00482FF7">
              <w:rPr>
                <w:rFonts w:ascii="Times New Roman" w:hAnsi="Times New Roman" w:cs="Times New Roman"/>
                <w:sz w:val="24"/>
              </w:rPr>
              <w:t>Electrical</w:t>
            </w:r>
            <w:r w:rsidR="00271552">
              <w:rPr>
                <w:rFonts w:ascii="Times New Roman" w:hAnsi="Times New Roman" w:cs="Times New Roman"/>
                <w:sz w:val="24"/>
              </w:rPr>
              <w:t xml:space="preserve"> </w:t>
            </w:r>
            <w:r w:rsidRPr="00482FF7">
              <w:rPr>
                <w:rFonts w:ascii="Times New Roman" w:hAnsi="Times New Roman" w:cs="Times New Roman"/>
                <w:sz w:val="24"/>
              </w:rPr>
              <w:t>and</w:t>
            </w:r>
            <w:r w:rsidR="00271552">
              <w:rPr>
                <w:rFonts w:ascii="Times New Roman" w:hAnsi="Times New Roman" w:cs="Times New Roman"/>
                <w:sz w:val="24"/>
              </w:rPr>
              <w:t xml:space="preserve"> </w:t>
            </w:r>
            <w:r w:rsidRPr="00482FF7">
              <w:rPr>
                <w:rFonts w:ascii="Times New Roman" w:hAnsi="Times New Roman" w:cs="Times New Roman"/>
                <w:sz w:val="24"/>
              </w:rPr>
              <w:t>Electronics,</w:t>
            </w:r>
            <w:r w:rsidR="00271552">
              <w:rPr>
                <w:rFonts w:ascii="Times New Roman" w:hAnsi="Times New Roman" w:cs="Times New Roman"/>
                <w:sz w:val="24"/>
              </w:rPr>
              <w:t xml:space="preserve"> </w:t>
            </w:r>
            <w:r w:rsidRPr="00482FF7">
              <w:rPr>
                <w:rFonts w:ascii="Times New Roman" w:hAnsi="Times New Roman" w:cs="Times New Roman"/>
                <w:sz w:val="24"/>
              </w:rPr>
              <w:t>PSG</w:t>
            </w:r>
            <w:r w:rsidR="00271552">
              <w:rPr>
                <w:rFonts w:ascii="Times New Roman" w:hAnsi="Times New Roman" w:cs="Times New Roman"/>
                <w:sz w:val="24"/>
              </w:rPr>
              <w:t xml:space="preserve"> </w:t>
            </w:r>
            <w:r w:rsidRPr="00482FF7">
              <w:rPr>
                <w:rFonts w:ascii="Times New Roman" w:hAnsi="Times New Roman" w:cs="Times New Roman"/>
                <w:sz w:val="24"/>
              </w:rPr>
              <w:t>College</w:t>
            </w:r>
            <w:r w:rsidR="00271552">
              <w:rPr>
                <w:rFonts w:ascii="Times New Roman" w:hAnsi="Times New Roman" w:cs="Times New Roman"/>
                <w:sz w:val="24"/>
              </w:rPr>
              <w:t xml:space="preserve"> </w:t>
            </w:r>
            <w:r w:rsidRPr="00482FF7">
              <w:rPr>
                <w:rFonts w:ascii="Times New Roman" w:hAnsi="Times New Roman" w:cs="Times New Roman"/>
                <w:sz w:val="24"/>
              </w:rPr>
              <w:t>of</w:t>
            </w:r>
            <w:r w:rsidR="00271552">
              <w:rPr>
                <w:rFonts w:ascii="Times New Roman" w:hAnsi="Times New Roman" w:cs="Times New Roman"/>
                <w:sz w:val="24"/>
              </w:rPr>
              <w:t xml:space="preserve"> </w:t>
            </w:r>
            <w:r w:rsidRPr="00482FF7">
              <w:rPr>
                <w:rFonts w:ascii="Times New Roman" w:hAnsi="Times New Roman" w:cs="Times New Roman"/>
                <w:sz w:val="24"/>
              </w:rPr>
              <w:t>Technology,</w:t>
            </w:r>
            <w:r w:rsidR="00271552">
              <w:rPr>
                <w:rFonts w:ascii="Times New Roman" w:hAnsi="Times New Roman" w:cs="Times New Roman"/>
                <w:sz w:val="24"/>
              </w:rPr>
              <w:t xml:space="preserve"> </w:t>
            </w:r>
            <w:r w:rsidRPr="00482FF7">
              <w:rPr>
                <w:rFonts w:ascii="Times New Roman" w:hAnsi="Times New Roman" w:cs="Times New Roman"/>
                <w:sz w:val="24"/>
              </w:rPr>
              <w:t>India</w:t>
            </w:r>
          </w:p>
          <w:p w14:paraId="2EFF8A04" w14:textId="1A4014B5" w:rsidR="00B21F2A" w:rsidRPr="00482FF7" w:rsidRDefault="00B21F2A" w:rsidP="00482FF7">
            <w:pPr>
              <w:pStyle w:val="ResumeSectionHeading"/>
              <w:pBdr>
                <w:top w:val="thinThickSmallGap" w:sz="18" w:space="1" w:color="0070C0"/>
              </w:pBdr>
              <w:shd w:val="clear" w:color="auto" w:fill="DBE5F1" w:themeFill="accent1" w:themeFillTint="33"/>
              <w:rPr>
                <w:rFonts w:cs="Times New Roman"/>
                <w:szCs w:val="24"/>
              </w:rPr>
            </w:pPr>
            <w:r w:rsidRPr="00482FF7">
              <w:rPr>
                <w:rFonts w:cs="Times New Roman"/>
                <w:szCs w:val="24"/>
              </w:rPr>
              <w:t>Technical</w:t>
            </w:r>
            <w:r w:rsidR="00271552">
              <w:rPr>
                <w:rFonts w:cs="Times New Roman"/>
                <w:szCs w:val="24"/>
              </w:rPr>
              <w:t xml:space="preserve"> </w:t>
            </w:r>
            <w:r w:rsidRPr="00482FF7">
              <w:rPr>
                <w:rFonts w:cs="Times New Roman"/>
                <w:szCs w:val="24"/>
              </w:rPr>
              <w:t>Domain</w:t>
            </w:r>
            <w:r w:rsidR="00271552">
              <w:rPr>
                <w:rFonts w:cs="Times New Roman"/>
                <w:szCs w:val="24"/>
              </w:rPr>
              <w:t xml:space="preserve"> </w:t>
            </w:r>
            <w:r w:rsidR="00482FF7" w:rsidRPr="00482FF7">
              <w:rPr>
                <w:rFonts w:cs="Times New Roman"/>
                <w:szCs w:val="24"/>
              </w:rPr>
              <w:t>and</w:t>
            </w:r>
            <w:r w:rsidR="00271552">
              <w:rPr>
                <w:rFonts w:cs="Times New Roman"/>
                <w:szCs w:val="24"/>
              </w:rPr>
              <w:t xml:space="preserve"> </w:t>
            </w:r>
            <w:r w:rsidR="00482FF7" w:rsidRPr="00482FF7">
              <w:rPr>
                <w:rFonts w:cs="Times New Roman"/>
                <w:szCs w:val="24"/>
              </w:rPr>
              <w:t>Functional</w:t>
            </w:r>
            <w:r w:rsidR="00271552">
              <w:rPr>
                <w:rFonts w:cs="Times New Roman"/>
                <w:szCs w:val="24"/>
              </w:rPr>
              <w:t xml:space="preserve"> </w:t>
            </w:r>
            <w:r w:rsidRPr="00482FF7">
              <w:rPr>
                <w:rFonts w:cs="Times New Roman"/>
                <w:szCs w:val="24"/>
              </w:rPr>
              <w:t>Expertise</w:t>
            </w:r>
          </w:p>
          <w:p w14:paraId="1C5E8170" w14:textId="543A5C02" w:rsidR="00B21F2A" w:rsidRPr="007448C6" w:rsidRDefault="00B21F2A">
            <w:pPr>
              <w:numPr>
                <w:ilvl w:val="0"/>
                <w:numId w:val="16"/>
              </w:numPr>
              <w:tabs>
                <w:tab w:val="clear" w:pos="1080"/>
              </w:tabs>
              <w:ind w:left="360"/>
            </w:pPr>
            <w:r>
              <w:t>Salesforce</w:t>
            </w:r>
            <w:r w:rsidR="00271552">
              <w:t xml:space="preserve"> </w:t>
            </w:r>
            <w:r>
              <w:t>Service</w:t>
            </w:r>
            <w:r w:rsidR="00271552">
              <w:t xml:space="preserve"> </w:t>
            </w:r>
            <w:r>
              <w:t>Cloud</w:t>
            </w:r>
          </w:p>
          <w:p w14:paraId="70987230" w14:textId="1E5979A2" w:rsidR="00B21F2A" w:rsidRPr="007448C6" w:rsidRDefault="00B21F2A">
            <w:pPr>
              <w:numPr>
                <w:ilvl w:val="0"/>
                <w:numId w:val="16"/>
              </w:numPr>
              <w:tabs>
                <w:tab w:val="clear" w:pos="1080"/>
              </w:tabs>
              <w:ind w:left="360"/>
            </w:pPr>
            <w:r>
              <w:t>Salesforce</w:t>
            </w:r>
            <w:r w:rsidR="00271552">
              <w:t xml:space="preserve"> </w:t>
            </w:r>
            <w:r>
              <w:t>Sales</w:t>
            </w:r>
            <w:r w:rsidR="00271552">
              <w:t xml:space="preserve"> </w:t>
            </w:r>
            <w:r>
              <w:t>Cloud</w:t>
            </w:r>
          </w:p>
          <w:p w14:paraId="236186BD" w14:textId="7B0E57BF" w:rsidR="00B21F2A" w:rsidRPr="007448C6" w:rsidRDefault="00B21F2A">
            <w:pPr>
              <w:numPr>
                <w:ilvl w:val="0"/>
                <w:numId w:val="16"/>
              </w:numPr>
              <w:tabs>
                <w:tab w:val="clear" w:pos="1080"/>
              </w:tabs>
              <w:ind w:left="360"/>
            </w:pPr>
            <w:r>
              <w:t>Customer</w:t>
            </w:r>
            <w:r w:rsidR="00271552">
              <w:t xml:space="preserve"> </w:t>
            </w:r>
            <w:r>
              <w:t>and</w:t>
            </w:r>
            <w:r w:rsidR="00271552">
              <w:t xml:space="preserve"> </w:t>
            </w:r>
            <w:r>
              <w:t>Partner</w:t>
            </w:r>
            <w:r w:rsidR="00271552">
              <w:t xml:space="preserve"> </w:t>
            </w:r>
            <w:r>
              <w:t>Communities</w:t>
            </w:r>
          </w:p>
          <w:p w14:paraId="6F7AB854" w14:textId="6422C105" w:rsidR="00B21F2A" w:rsidRPr="007448C6" w:rsidRDefault="00B21F2A">
            <w:pPr>
              <w:numPr>
                <w:ilvl w:val="0"/>
                <w:numId w:val="16"/>
              </w:numPr>
              <w:tabs>
                <w:tab w:val="clear" w:pos="1080"/>
              </w:tabs>
              <w:ind w:left="360"/>
            </w:pPr>
            <w:r>
              <w:t>AppExchange</w:t>
            </w:r>
            <w:r w:rsidR="00271552">
              <w:t xml:space="preserve"> </w:t>
            </w:r>
            <w:r>
              <w:t>Product</w:t>
            </w:r>
            <w:r w:rsidR="00271552">
              <w:t xml:space="preserve"> </w:t>
            </w:r>
            <w:r>
              <w:t>Development</w:t>
            </w:r>
          </w:p>
          <w:p w14:paraId="51FE6D25" w14:textId="5A5BFA1E" w:rsidR="00B21F2A" w:rsidRPr="00482FF7" w:rsidRDefault="00B21F2A" w:rsidP="00482FF7">
            <w:pPr>
              <w:pStyle w:val="ResumeSectionHeading"/>
              <w:pBdr>
                <w:top w:val="thinThickSmallGap" w:sz="18" w:space="1" w:color="0070C0"/>
              </w:pBdr>
              <w:shd w:val="clear" w:color="auto" w:fill="DBE5F1" w:themeFill="accent1" w:themeFillTint="33"/>
              <w:rPr>
                <w:rFonts w:cs="Times New Roman"/>
                <w:szCs w:val="24"/>
              </w:rPr>
            </w:pPr>
            <w:r w:rsidRPr="00482FF7">
              <w:rPr>
                <w:rFonts w:cs="Times New Roman"/>
                <w:szCs w:val="24"/>
              </w:rPr>
              <w:t>certifications</w:t>
            </w:r>
            <w:r w:rsidR="00271552">
              <w:rPr>
                <w:rFonts w:cs="Times New Roman"/>
                <w:szCs w:val="24"/>
              </w:rPr>
              <w:t xml:space="preserve"> </w:t>
            </w:r>
            <w:r w:rsidRPr="00482FF7">
              <w:rPr>
                <w:rFonts w:cs="Times New Roman"/>
                <w:szCs w:val="24"/>
              </w:rPr>
              <w:t>and</w:t>
            </w:r>
            <w:r w:rsidR="00271552">
              <w:rPr>
                <w:rFonts w:cs="Times New Roman"/>
                <w:szCs w:val="24"/>
              </w:rPr>
              <w:t xml:space="preserve"> </w:t>
            </w:r>
            <w:r w:rsidRPr="00482FF7">
              <w:rPr>
                <w:rFonts w:cs="Times New Roman"/>
                <w:szCs w:val="24"/>
              </w:rPr>
              <w:t>Technology–Specific</w:t>
            </w:r>
            <w:r w:rsidR="00271552">
              <w:rPr>
                <w:rFonts w:cs="Times New Roman"/>
                <w:szCs w:val="24"/>
              </w:rPr>
              <w:t xml:space="preserve"> </w:t>
            </w:r>
            <w:r w:rsidRPr="00482FF7">
              <w:rPr>
                <w:rFonts w:cs="Times New Roman"/>
                <w:szCs w:val="24"/>
              </w:rPr>
              <w:t>training</w:t>
            </w:r>
          </w:p>
          <w:p w14:paraId="28ADFD62" w14:textId="1AB7960A" w:rsidR="00B21F2A" w:rsidRDefault="00B21F2A">
            <w:pPr>
              <w:numPr>
                <w:ilvl w:val="0"/>
                <w:numId w:val="16"/>
              </w:numPr>
              <w:tabs>
                <w:tab w:val="clear" w:pos="1080"/>
              </w:tabs>
              <w:ind w:left="360"/>
            </w:pPr>
            <w:r>
              <w:t>PMP</w:t>
            </w:r>
            <w:r w:rsidR="00271552">
              <w:t xml:space="preserve"> </w:t>
            </w:r>
            <w:r>
              <w:t>Project</w:t>
            </w:r>
            <w:r w:rsidR="00271552">
              <w:t xml:space="preserve"> </w:t>
            </w:r>
            <w:r>
              <w:t>Management</w:t>
            </w:r>
            <w:r w:rsidR="00271552">
              <w:t xml:space="preserve"> </w:t>
            </w:r>
            <w:r>
              <w:t>Professional</w:t>
            </w:r>
            <w:r w:rsidR="00271552">
              <w:t xml:space="preserve"> </w:t>
            </w:r>
            <w:r>
              <w:t>–</w:t>
            </w:r>
            <w:r w:rsidR="00271552">
              <w:t xml:space="preserve"> </w:t>
            </w:r>
            <w:r>
              <w:t>PMI</w:t>
            </w:r>
            <w:r w:rsidR="00271552">
              <w:t xml:space="preserve"> </w:t>
            </w:r>
            <w:r>
              <w:t>Institute</w:t>
            </w:r>
          </w:p>
          <w:p w14:paraId="35DE6362" w14:textId="145163F4" w:rsidR="00B21F2A" w:rsidRDefault="00B21F2A">
            <w:pPr>
              <w:numPr>
                <w:ilvl w:val="0"/>
                <w:numId w:val="16"/>
              </w:numPr>
              <w:tabs>
                <w:tab w:val="clear" w:pos="1080"/>
              </w:tabs>
              <w:ind w:left="360"/>
            </w:pPr>
            <w:r>
              <w:t>Salesforce</w:t>
            </w:r>
            <w:r w:rsidR="00271552">
              <w:t xml:space="preserve"> </w:t>
            </w:r>
            <w:r>
              <w:t>Certified</w:t>
            </w:r>
            <w:r w:rsidR="00271552">
              <w:t xml:space="preserve"> </w:t>
            </w:r>
            <w:r>
              <w:t>Administrator</w:t>
            </w:r>
          </w:p>
          <w:p w14:paraId="2F9764B8" w14:textId="7FAB1177" w:rsidR="00B21F2A" w:rsidRDefault="00B21F2A">
            <w:pPr>
              <w:numPr>
                <w:ilvl w:val="0"/>
                <w:numId w:val="16"/>
              </w:numPr>
              <w:tabs>
                <w:tab w:val="clear" w:pos="1080"/>
              </w:tabs>
              <w:ind w:left="360"/>
            </w:pPr>
            <w:r>
              <w:t>Salesforce</w:t>
            </w:r>
            <w:r w:rsidR="00271552">
              <w:t xml:space="preserve"> </w:t>
            </w:r>
            <w:r>
              <w:t>Certified</w:t>
            </w:r>
            <w:r w:rsidR="00271552">
              <w:t xml:space="preserve"> </w:t>
            </w:r>
            <w:r>
              <w:t>App</w:t>
            </w:r>
            <w:r w:rsidR="00271552">
              <w:t xml:space="preserve"> </w:t>
            </w:r>
            <w:r>
              <w:t>Developer</w:t>
            </w:r>
          </w:p>
          <w:p w14:paraId="5DFFB092" w14:textId="420B3FCA" w:rsidR="00B21F2A" w:rsidRPr="00482FF7" w:rsidRDefault="00B21F2A" w:rsidP="00482FF7">
            <w:pPr>
              <w:pStyle w:val="ResumeSectionHeading"/>
              <w:pBdr>
                <w:top w:val="thinThickSmallGap" w:sz="18" w:space="1" w:color="0070C0"/>
              </w:pBdr>
              <w:shd w:val="clear" w:color="auto" w:fill="DBE5F1" w:themeFill="accent1" w:themeFillTint="33"/>
              <w:rPr>
                <w:rFonts w:cs="Times New Roman"/>
                <w:szCs w:val="24"/>
              </w:rPr>
            </w:pPr>
            <w:r w:rsidRPr="00482FF7">
              <w:rPr>
                <w:rFonts w:cs="Times New Roman"/>
                <w:szCs w:val="24"/>
              </w:rPr>
              <w:lastRenderedPageBreak/>
              <w:t>Project</w:t>
            </w:r>
            <w:r w:rsidR="00271552">
              <w:rPr>
                <w:rFonts w:cs="Times New Roman"/>
                <w:szCs w:val="24"/>
              </w:rPr>
              <w:t xml:space="preserve"> </w:t>
            </w:r>
            <w:r w:rsidRPr="00482FF7">
              <w:rPr>
                <w:rFonts w:cs="Times New Roman"/>
                <w:szCs w:val="24"/>
              </w:rPr>
              <w:t>Experience</w:t>
            </w:r>
          </w:p>
          <w:p w14:paraId="3525C70D" w14:textId="21B81C49" w:rsidR="00B21F2A" w:rsidRPr="007448C6" w:rsidRDefault="00B21F2A" w:rsidP="002855F2">
            <w:pPr>
              <w:pStyle w:val="CommentText"/>
              <w:tabs>
                <w:tab w:val="right" w:pos="9360"/>
              </w:tabs>
              <w:rPr>
                <w:color w:val="000000" w:themeColor="text1"/>
              </w:rPr>
            </w:pPr>
            <w:r w:rsidRPr="00482FF7">
              <w:rPr>
                <w:b/>
                <w:bCs/>
                <w:color w:val="000000" w:themeColor="text1"/>
              </w:rPr>
              <w:t>Stealth</w:t>
            </w:r>
            <w:r w:rsidR="00271552">
              <w:rPr>
                <w:b/>
                <w:bCs/>
                <w:color w:val="000000" w:themeColor="text1"/>
              </w:rPr>
              <w:t xml:space="preserve"> </w:t>
            </w:r>
            <w:r w:rsidRPr="00482FF7">
              <w:rPr>
                <w:b/>
                <w:bCs/>
                <w:color w:val="000000" w:themeColor="text1"/>
              </w:rPr>
              <w:t>Solutions,</w:t>
            </w:r>
            <w:r w:rsidR="00271552">
              <w:rPr>
                <w:b/>
                <w:bCs/>
                <w:color w:val="000000" w:themeColor="text1"/>
              </w:rPr>
              <w:t xml:space="preserve"> </w:t>
            </w:r>
            <w:r w:rsidRPr="00482FF7">
              <w:rPr>
                <w:b/>
                <w:bCs/>
                <w:color w:val="000000" w:themeColor="text1"/>
              </w:rPr>
              <w:t>Inc.</w:t>
            </w:r>
            <w:r w:rsidRPr="00482FF7">
              <w:rPr>
                <w:b/>
                <w:bCs/>
              </w:rPr>
              <w:tab/>
            </w:r>
            <w:r w:rsidRPr="00482FF7">
              <w:rPr>
                <w:b/>
                <w:bCs/>
                <w:color w:val="000000" w:themeColor="text1"/>
              </w:rPr>
              <w:t>March</w:t>
            </w:r>
            <w:r w:rsidR="00271552">
              <w:rPr>
                <w:b/>
                <w:bCs/>
                <w:color w:val="000000" w:themeColor="text1"/>
              </w:rPr>
              <w:t xml:space="preserve"> </w:t>
            </w:r>
            <w:r w:rsidRPr="00482FF7">
              <w:rPr>
                <w:b/>
                <w:bCs/>
                <w:color w:val="000000" w:themeColor="text1"/>
              </w:rPr>
              <w:t>2020–Presen</w:t>
            </w:r>
            <w:r w:rsidRPr="18FB8E37">
              <w:rPr>
                <w:color w:val="000000" w:themeColor="text1"/>
              </w:rPr>
              <w:t>t</w:t>
            </w:r>
          </w:p>
          <w:p w14:paraId="05521ACA" w14:textId="585B2E9F" w:rsidR="00B21F2A" w:rsidRPr="007448C6" w:rsidRDefault="00B21F2A" w:rsidP="002855F2">
            <w:pPr>
              <w:rPr>
                <w:i/>
                <w:color w:val="000000" w:themeColor="text1"/>
              </w:rPr>
            </w:pPr>
            <w:r w:rsidRPr="18FB8E37">
              <w:rPr>
                <w:i/>
                <w:color w:val="000000" w:themeColor="text1"/>
              </w:rPr>
              <w:t>Salesforce</w:t>
            </w:r>
            <w:r w:rsidR="00271552">
              <w:rPr>
                <w:i/>
                <w:color w:val="000000" w:themeColor="text1"/>
              </w:rPr>
              <w:t xml:space="preserve"> </w:t>
            </w:r>
            <w:r w:rsidRPr="18FB8E37">
              <w:rPr>
                <w:i/>
                <w:color w:val="000000" w:themeColor="text1"/>
              </w:rPr>
              <w:t>Solution</w:t>
            </w:r>
            <w:r w:rsidR="00271552">
              <w:rPr>
                <w:i/>
                <w:color w:val="000000" w:themeColor="text1"/>
              </w:rPr>
              <w:t xml:space="preserve"> </w:t>
            </w:r>
            <w:r w:rsidRPr="18FB8E37">
              <w:rPr>
                <w:i/>
                <w:color w:val="000000" w:themeColor="text1"/>
              </w:rPr>
              <w:t>Architect</w:t>
            </w:r>
          </w:p>
          <w:p w14:paraId="39DA5B6D" w14:textId="7E89F12F" w:rsidR="00B21F2A" w:rsidRPr="007448C6" w:rsidRDefault="00B21F2A" w:rsidP="002855F2">
            <w:pPr>
              <w:spacing w:line="259" w:lineRule="auto"/>
              <w:rPr>
                <w:color w:val="000000" w:themeColor="text1"/>
              </w:rPr>
            </w:pPr>
            <w:r w:rsidRPr="18FB8E37">
              <w:rPr>
                <w:color w:val="000000" w:themeColor="text1"/>
              </w:rPr>
              <w:t>Working</w:t>
            </w:r>
            <w:r w:rsidR="00271552">
              <w:rPr>
                <w:color w:val="000000" w:themeColor="text1"/>
              </w:rPr>
              <w:t xml:space="preserve"> </w:t>
            </w:r>
            <w:r w:rsidRPr="18FB8E37">
              <w:rPr>
                <w:color w:val="000000" w:themeColor="text1"/>
              </w:rPr>
              <w:t>with</w:t>
            </w:r>
            <w:r w:rsidR="00271552">
              <w:rPr>
                <w:color w:val="000000" w:themeColor="text1"/>
              </w:rPr>
              <w:t xml:space="preserve"> </w:t>
            </w:r>
            <w:r w:rsidRPr="18FB8E37">
              <w:rPr>
                <w:color w:val="000000" w:themeColor="text1"/>
              </w:rPr>
              <w:t>Stealth</w:t>
            </w:r>
            <w:r w:rsidR="00271552">
              <w:rPr>
                <w:color w:val="000000" w:themeColor="text1"/>
              </w:rPr>
              <w:t xml:space="preserve"> </w:t>
            </w:r>
            <w:r w:rsidRPr="18FB8E37">
              <w:rPr>
                <w:color w:val="000000" w:themeColor="text1"/>
              </w:rPr>
              <w:t>Solution</w:t>
            </w:r>
            <w:r w:rsidR="00271552">
              <w:rPr>
                <w:color w:val="000000" w:themeColor="text1"/>
              </w:rPr>
              <w:t xml:space="preserve"> </w:t>
            </w:r>
            <w:r w:rsidRPr="18FB8E37">
              <w:rPr>
                <w:color w:val="000000" w:themeColor="text1"/>
              </w:rPr>
              <w:t>clients</w:t>
            </w:r>
            <w:r w:rsidR="00271552">
              <w:rPr>
                <w:color w:val="000000" w:themeColor="text1"/>
              </w:rPr>
              <w:t xml:space="preserve"> </w:t>
            </w:r>
            <w:r w:rsidRPr="18FB8E37">
              <w:rPr>
                <w:color w:val="000000" w:themeColor="text1"/>
              </w:rPr>
              <w:t>in</w:t>
            </w:r>
            <w:r w:rsidR="00271552">
              <w:rPr>
                <w:color w:val="000000" w:themeColor="text1"/>
              </w:rPr>
              <w:t xml:space="preserve"> </w:t>
            </w:r>
            <w:r w:rsidRPr="18FB8E37">
              <w:rPr>
                <w:color w:val="000000" w:themeColor="text1"/>
              </w:rPr>
              <w:t>designing</w:t>
            </w:r>
            <w:r w:rsidR="00271552">
              <w:rPr>
                <w:color w:val="000000" w:themeColor="text1"/>
              </w:rPr>
              <w:t xml:space="preserve"> </w:t>
            </w:r>
            <w:r w:rsidRPr="18FB8E37">
              <w:rPr>
                <w:color w:val="000000" w:themeColor="text1"/>
              </w:rPr>
              <w:t>and</w:t>
            </w:r>
            <w:r w:rsidR="00271552">
              <w:rPr>
                <w:color w:val="000000" w:themeColor="text1"/>
              </w:rPr>
              <w:t xml:space="preserve"> </w:t>
            </w:r>
            <w:r w:rsidRPr="18FB8E37">
              <w:rPr>
                <w:color w:val="000000" w:themeColor="text1"/>
              </w:rPr>
              <w:t>building</w:t>
            </w:r>
            <w:r w:rsidR="00271552">
              <w:rPr>
                <w:color w:val="000000" w:themeColor="text1"/>
              </w:rPr>
              <w:t xml:space="preserve"> </w:t>
            </w:r>
            <w:r w:rsidRPr="18FB8E37">
              <w:rPr>
                <w:color w:val="000000" w:themeColor="text1"/>
              </w:rPr>
              <w:t>applications</w:t>
            </w:r>
            <w:r w:rsidR="00271552">
              <w:rPr>
                <w:color w:val="000000" w:themeColor="text1"/>
              </w:rPr>
              <w:t xml:space="preserve"> </w:t>
            </w:r>
            <w:r w:rsidRPr="18FB8E37">
              <w:rPr>
                <w:color w:val="000000" w:themeColor="text1"/>
              </w:rPr>
              <w:t>on</w:t>
            </w:r>
            <w:r w:rsidR="00271552">
              <w:rPr>
                <w:color w:val="000000" w:themeColor="text1"/>
              </w:rPr>
              <w:t xml:space="preserve"> </w:t>
            </w:r>
            <w:r w:rsidRPr="18FB8E37">
              <w:rPr>
                <w:color w:val="000000" w:themeColor="text1"/>
              </w:rPr>
              <w:t>the</w:t>
            </w:r>
            <w:r w:rsidR="00271552">
              <w:rPr>
                <w:color w:val="000000" w:themeColor="text1"/>
              </w:rPr>
              <w:t xml:space="preserve"> </w:t>
            </w:r>
            <w:r w:rsidRPr="18FB8E37">
              <w:rPr>
                <w:color w:val="000000" w:themeColor="text1"/>
              </w:rPr>
              <w:t>Salesforce</w:t>
            </w:r>
            <w:r w:rsidR="00271552">
              <w:rPr>
                <w:color w:val="000000" w:themeColor="text1"/>
              </w:rPr>
              <w:t xml:space="preserve"> </w:t>
            </w:r>
            <w:r w:rsidRPr="18FB8E37">
              <w:rPr>
                <w:color w:val="000000" w:themeColor="text1"/>
              </w:rPr>
              <w:t>platform.</w:t>
            </w:r>
            <w:r w:rsidR="00271552">
              <w:rPr>
                <w:color w:val="000000" w:themeColor="text1"/>
              </w:rPr>
              <w:t xml:space="preserve"> </w:t>
            </w:r>
            <w:r w:rsidRPr="18FB8E37">
              <w:rPr>
                <w:color w:val="000000" w:themeColor="text1"/>
              </w:rPr>
              <w:t>Advising</w:t>
            </w:r>
            <w:r w:rsidR="00271552">
              <w:rPr>
                <w:color w:val="000000" w:themeColor="text1"/>
              </w:rPr>
              <w:t xml:space="preserve"> </w:t>
            </w:r>
            <w:r w:rsidRPr="18FB8E37">
              <w:rPr>
                <w:color w:val="000000" w:themeColor="text1"/>
              </w:rPr>
              <w:t>clients</w:t>
            </w:r>
            <w:r w:rsidR="00271552">
              <w:rPr>
                <w:color w:val="000000" w:themeColor="text1"/>
              </w:rPr>
              <w:t xml:space="preserve"> </w:t>
            </w:r>
            <w:r w:rsidRPr="18FB8E37">
              <w:rPr>
                <w:color w:val="000000" w:themeColor="text1"/>
              </w:rPr>
              <w:t>on</w:t>
            </w:r>
            <w:r w:rsidR="00271552">
              <w:rPr>
                <w:color w:val="000000" w:themeColor="text1"/>
              </w:rPr>
              <w:t xml:space="preserve"> </w:t>
            </w:r>
            <w:r w:rsidRPr="18FB8E37">
              <w:rPr>
                <w:color w:val="000000" w:themeColor="text1"/>
              </w:rPr>
              <w:t>how</w:t>
            </w:r>
            <w:r w:rsidR="00271552">
              <w:rPr>
                <w:color w:val="000000" w:themeColor="text1"/>
              </w:rPr>
              <w:t xml:space="preserve"> </w:t>
            </w:r>
            <w:r w:rsidRPr="18FB8E37">
              <w:rPr>
                <w:color w:val="000000" w:themeColor="text1"/>
              </w:rPr>
              <w:t>to</w:t>
            </w:r>
            <w:r w:rsidR="00271552">
              <w:rPr>
                <w:color w:val="000000" w:themeColor="text1"/>
              </w:rPr>
              <w:t xml:space="preserve"> </w:t>
            </w:r>
            <w:r w:rsidRPr="18FB8E37">
              <w:rPr>
                <w:color w:val="000000" w:themeColor="text1"/>
              </w:rPr>
              <w:t>best</w:t>
            </w:r>
            <w:r w:rsidR="00271552">
              <w:rPr>
                <w:color w:val="000000" w:themeColor="text1"/>
              </w:rPr>
              <w:t xml:space="preserve"> </w:t>
            </w:r>
            <w:r w:rsidRPr="18FB8E37">
              <w:rPr>
                <w:color w:val="000000" w:themeColor="text1"/>
              </w:rPr>
              <w:t>transition</w:t>
            </w:r>
            <w:r w:rsidR="00271552">
              <w:rPr>
                <w:color w:val="000000" w:themeColor="text1"/>
              </w:rPr>
              <w:t xml:space="preserve"> </w:t>
            </w:r>
            <w:r w:rsidRPr="18FB8E37">
              <w:rPr>
                <w:color w:val="000000" w:themeColor="text1"/>
              </w:rPr>
              <w:t>to</w:t>
            </w:r>
            <w:r w:rsidR="00271552">
              <w:rPr>
                <w:color w:val="000000" w:themeColor="text1"/>
              </w:rPr>
              <w:t xml:space="preserve"> </w:t>
            </w:r>
            <w:r w:rsidRPr="18FB8E37">
              <w:rPr>
                <w:color w:val="000000" w:themeColor="text1"/>
              </w:rPr>
              <w:t>Salesforce</w:t>
            </w:r>
            <w:r w:rsidR="00271552">
              <w:rPr>
                <w:color w:val="000000" w:themeColor="text1"/>
              </w:rPr>
              <w:t xml:space="preserve"> </w:t>
            </w:r>
            <w:r w:rsidRPr="18FB8E37">
              <w:rPr>
                <w:color w:val="000000" w:themeColor="text1"/>
              </w:rPr>
              <w:t>platform</w:t>
            </w:r>
            <w:r w:rsidR="00271552">
              <w:rPr>
                <w:color w:val="000000" w:themeColor="text1"/>
              </w:rPr>
              <w:t xml:space="preserve"> </w:t>
            </w:r>
            <w:r w:rsidRPr="18FB8E37">
              <w:rPr>
                <w:color w:val="000000" w:themeColor="text1"/>
              </w:rPr>
              <w:t>and</w:t>
            </w:r>
            <w:r w:rsidR="00271552">
              <w:rPr>
                <w:color w:val="000000" w:themeColor="text1"/>
              </w:rPr>
              <w:t xml:space="preserve"> </w:t>
            </w:r>
            <w:r w:rsidRPr="18FB8E37">
              <w:rPr>
                <w:color w:val="000000" w:themeColor="text1"/>
              </w:rPr>
              <w:t>developing</w:t>
            </w:r>
            <w:r w:rsidR="00271552">
              <w:rPr>
                <w:color w:val="000000" w:themeColor="text1"/>
              </w:rPr>
              <w:t xml:space="preserve"> </w:t>
            </w:r>
            <w:r w:rsidRPr="18FB8E37">
              <w:rPr>
                <w:color w:val="000000" w:themeColor="text1"/>
              </w:rPr>
              <w:t>the</w:t>
            </w:r>
            <w:r w:rsidR="00271552">
              <w:rPr>
                <w:color w:val="000000" w:themeColor="text1"/>
              </w:rPr>
              <w:t xml:space="preserve"> </w:t>
            </w:r>
            <w:r w:rsidRPr="18FB8E37">
              <w:rPr>
                <w:color w:val="000000" w:themeColor="text1"/>
              </w:rPr>
              <w:t>roadmap</w:t>
            </w:r>
            <w:r w:rsidR="00271552">
              <w:rPr>
                <w:color w:val="000000" w:themeColor="text1"/>
              </w:rPr>
              <w:t xml:space="preserve"> </w:t>
            </w:r>
            <w:r w:rsidRPr="18FB8E37">
              <w:rPr>
                <w:color w:val="000000" w:themeColor="text1"/>
              </w:rPr>
              <w:t>for</w:t>
            </w:r>
            <w:r w:rsidR="00271552">
              <w:rPr>
                <w:color w:val="000000" w:themeColor="text1"/>
              </w:rPr>
              <w:t xml:space="preserve"> </w:t>
            </w:r>
            <w:r w:rsidRPr="18FB8E37">
              <w:rPr>
                <w:color w:val="000000" w:themeColor="text1"/>
              </w:rPr>
              <w:t>transforming</w:t>
            </w:r>
            <w:r w:rsidR="00271552">
              <w:rPr>
                <w:color w:val="000000" w:themeColor="text1"/>
              </w:rPr>
              <w:t xml:space="preserve"> </w:t>
            </w:r>
            <w:r w:rsidRPr="18FB8E37">
              <w:rPr>
                <w:color w:val="000000" w:themeColor="text1"/>
              </w:rPr>
              <w:t>legacy</w:t>
            </w:r>
            <w:r w:rsidR="00271552">
              <w:rPr>
                <w:color w:val="000000" w:themeColor="text1"/>
              </w:rPr>
              <w:t xml:space="preserve"> </w:t>
            </w:r>
            <w:r w:rsidRPr="18FB8E37">
              <w:rPr>
                <w:color w:val="000000" w:themeColor="text1"/>
              </w:rPr>
              <w:t>systems</w:t>
            </w:r>
            <w:r w:rsidR="00271552">
              <w:rPr>
                <w:color w:val="000000" w:themeColor="text1"/>
              </w:rPr>
              <w:t xml:space="preserve"> </w:t>
            </w:r>
            <w:r w:rsidRPr="18FB8E37">
              <w:rPr>
                <w:color w:val="000000" w:themeColor="text1"/>
              </w:rPr>
              <w:t>into</w:t>
            </w:r>
            <w:r w:rsidR="00271552">
              <w:rPr>
                <w:color w:val="000000" w:themeColor="text1"/>
              </w:rPr>
              <w:t xml:space="preserve"> </w:t>
            </w:r>
            <w:proofErr w:type="gramStart"/>
            <w:r w:rsidRPr="18FB8E37">
              <w:rPr>
                <w:color w:val="000000" w:themeColor="text1"/>
              </w:rPr>
              <w:t>best</w:t>
            </w:r>
            <w:r w:rsidR="00271552">
              <w:rPr>
                <w:color w:val="000000" w:themeColor="text1"/>
              </w:rPr>
              <w:t xml:space="preserve"> </w:t>
            </w:r>
            <w:r w:rsidRPr="18FB8E37">
              <w:rPr>
                <w:color w:val="000000" w:themeColor="text1"/>
              </w:rPr>
              <w:t>in</w:t>
            </w:r>
            <w:r w:rsidR="00271552">
              <w:rPr>
                <w:color w:val="000000" w:themeColor="text1"/>
              </w:rPr>
              <w:t xml:space="preserve"> </w:t>
            </w:r>
            <w:r w:rsidRPr="18FB8E37">
              <w:rPr>
                <w:color w:val="000000" w:themeColor="text1"/>
              </w:rPr>
              <w:t>class</w:t>
            </w:r>
            <w:proofErr w:type="gramEnd"/>
            <w:r w:rsidR="00271552">
              <w:rPr>
                <w:color w:val="000000" w:themeColor="text1"/>
              </w:rPr>
              <w:t xml:space="preserve"> </w:t>
            </w:r>
            <w:r w:rsidRPr="18FB8E37">
              <w:rPr>
                <w:color w:val="000000" w:themeColor="text1"/>
              </w:rPr>
              <w:t>cloud</w:t>
            </w:r>
            <w:r w:rsidR="00271552">
              <w:rPr>
                <w:color w:val="000000" w:themeColor="text1"/>
              </w:rPr>
              <w:t xml:space="preserve"> </w:t>
            </w:r>
            <w:r w:rsidRPr="18FB8E37">
              <w:rPr>
                <w:color w:val="000000" w:themeColor="text1"/>
              </w:rPr>
              <w:t>applications</w:t>
            </w:r>
            <w:r w:rsidR="00271552">
              <w:rPr>
                <w:color w:val="000000" w:themeColor="text1"/>
              </w:rPr>
              <w:t xml:space="preserve"> </w:t>
            </w:r>
            <w:r w:rsidRPr="18FB8E37">
              <w:rPr>
                <w:color w:val="000000" w:themeColor="text1"/>
              </w:rPr>
              <w:t>on</w:t>
            </w:r>
            <w:r w:rsidR="00271552">
              <w:rPr>
                <w:color w:val="000000" w:themeColor="text1"/>
              </w:rPr>
              <w:t xml:space="preserve"> </w:t>
            </w:r>
            <w:r w:rsidRPr="18FB8E37">
              <w:rPr>
                <w:color w:val="000000" w:themeColor="text1"/>
              </w:rPr>
              <w:t>the</w:t>
            </w:r>
            <w:r w:rsidR="00271552">
              <w:rPr>
                <w:color w:val="000000" w:themeColor="text1"/>
              </w:rPr>
              <w:t xml:space="preserve"> </w:t>
            </w:r>
            <w:r w:rsidRPr="18FB8E37">
              <w:rPr>
                <w:color w:val="000000" w:themeColor="text1"/>
              </w:rPr>
              <w:t>Salesforce</w:t>
            </w:r>
            <w:r w:rsidR="00271552">
              <w:rPr>
                <w:color w:val="000000" w:themeColor="text1"/>
              </w:rPr>
              <w:t xml:space="preserve"> </w:t>
            </w:r>
            <w:r w:rsidRPr="18FB8E37">
              <w:rPr>
                <w:color w:val="000000" w:themeColor="text1"/>
              </w:rPr>
              <w:t>platform.</w:t>
            </w:r>
          </w:p>
          <w:p w14:paraId="08F2263D" w14:textId="3AAD79C4" w:rsidR="00B21F2A" w:rsidRPr="007448C6" w:rsidRDefault="00B21F2A" w:rsidP="00482FF7">
            <w:pPr>
              <w:pStyle w:val="CommentText"/>
              <w:tabs>
                <w:tab w:val="right" w:pos="9360"/>
              </w:tabs>
              <w:spacing w:before="240"/>
              <w:rPr>
                <w:color w:val="000000" w:themeColor="text1"/>
              </w:rPr>
            </w:pPr>
            <w:r w:rsidRPr="00482FF7">
              <w:rPr>
                <w:b/>
                <w:bCs/>
                <w:color w:val="000000" w:themeColor="text1"/>
              </w:rPr>
              <w:t>Technology</w:t>
            </w:r>
            <w:r w:rsidR="00271552">
              <w:rPr>
                <w:b/>
                <w:bCs/>
                <w:color w:val="000000" w:themeColor="text1"/>
              </w:rPr>
              <w:t xml:space="preserve"> </w:t>
            </w:r>
            <w:r w:rsidRPr="00482FF7">
              <w:rPr>
                <w:b/>
                <w:bCs/>
                <w:color w:val="000000" w:themeColor="text1"/>
              </w:rPr>
              <w:t>Solution</w:t>
            </w:r>
            <w:r w:rsidR="00271552">
              <w:rPr>
                <w:b/>
                <w:bCs/>
                <w:color w:val="000000" w:themeColor="text1"/>
              </w:rPr>
              <w:t xml:space="preserve"> </w:t>
            </w:r>
            <w:r w:rsidRPr="00482FF7">
              <w:rPr>
                <w:b/>
                <w:bCs/>
                <w:color w:val="000000" w:themeColor="text1"/>
              </w:rPr>
              <w:t>Provider</w:t>
            </w:r>
            <w:r w:rsidR="00271552">
              <w:rPr>
                <w:b/>
                <w:bCs/>
                <w:color w:val="000000" w:themeColor="text1"/>
              </w:rPr>
              <w:t xml:space="preserve"> </w:t>
            </w:r>
            <w:r w:rsidRPr="00482FF7">
              <w:rPr>
                <w:b/>
                <w:bCs/>
                <w:color w:val="000000" w:themeColor="text1"/>
              </w:rPr>
              <w:t>Inc.</w:t>
            </w:r>
            <w:r w:rsidRPr="00482FF7">
              <w:rPr>
                <w:b/>
                <w:bCs/>
              </w:rPr>
              <w:tab/>
            </w:r>
            <w:r w:rsidRPr="00482FF7">
              <w:rPr>
                <w:b/>
                <w:bCs/>
                <w:color w:val="000000" w:themeColor="text1"/>
              </w:rPr>
              <w:t>March</w:t>
            </w:r>
            <w:r w:rsidR="00271552">
              <w:rPr>
                <w:b/>
                <w:bCs/>
                <w:color w:val="000000" w:themeColor="text1"/>
              </w:rPr>
              <w:t xml:space="preserve"> </w:t>
            </w:r>
            <w:r w:rsidRPr="00482FF7">
              <w:rPr>
                <w:b/>
                <w:bCs/>
                <w:color w:val="000000" w:themeColor="text1"/>
              </w:rPr>
              <w:t>2020–Presen</w:t>
            </w:r>
            <w:r w:rsidRPr="18FB8E37">
              <w:rPr>
                <w:color w:val="000000" w:themeColor="text1"/>
              </w:rPr>
              <w:t>t</w:t>
            </w:r>
          </w:p>
          <w:p w14:paraId="4CB1AA22" w14:textId="4D3223E6" w:rsidR="00B21F2A" w:rsidRDefault="00B21F2A" w:rsidP="002855F2">
            <w:pPr>
              <w:rPr>
                <w:i/>
              </w:rPr>
            </w:pPr>
            <w:r w:rsidRPr="008F11BE">
              <w:rPr>
                <w:i/>
              </w:rPr>
              <w:t>Salesforce</w:t>
            </w:r>
            <w:r w:rsidR="00271552">
              <w:rPr>
                <w:i/>
              </w:rPr>
              <w:t xml:space="preserve"> </w:t>
            </w:r>
            <w:r w:rsidRPr="008F11BE">
              <w:rPr>
                <w:i/>
              </w:rPr>
              <w:t>Technical</w:t>
            </w:r>
            <w:r w:rsidR="00271552">
              <w:rPr>
                <w:i/>
              </w:rPr>
              <w:t xml:space="preserve"> </w:t>
            </w:r>
            <w:r w:rsidRPr="008F11BE">
              <w:rPr>
                <w:i/>
              </w:rPr>
              <w:t>Analyst</w:t>
            </w:r>
          </w:p>
          <w:p w14:paraId="56D8A820" w14:textId="7CC02423" w:rsidR="00B21F2A" w:rsidRDefault="00B21F2A" w:rsidP="002855F2">
            <w:pPr>
              <w:spacing w:after="120"/>
              <w:rPr>
                <w:rFonts w:eastAsiaTheme="minorHAnsi"/>
              </w:rPr>
            </w:pPr>
            <w:r>
              <w:t>Working</w:t>
            </w:r>
            <w:r w:rsidR="00271552">
              <w:t xml:space="preserve"> </w:t>
            </w:r>
            <w:r>
              <w:t>with</w:t>
            </w:r>
            <w:r w:rsidR="00271552">
              <w:t xml:space="preserve"> </w:t>
            </w:r>
            <w:r>
              <w:t>Small</w:t>
            </w:r>
            <w:r w:rsidR="00271552">
              <w:t xml:space="preserve"> </w:t>
            </w:r>
            <w:r>
              <w:t>Business</w:t>
            </w:r>
            <w:r w:rsidR="00271552">
              <w:t xml:space="preserve"> </w:t>
            </w:r>
            <w:r>
              <w:t>Administration</w:t>
            </w:r>
            <w:r w:rsidR="00271552">
              <w:t xml:space="preserve"> </w:t>
            </w:r>
            <w:r>
              <w:t>(SBA.gov)</w:t>
            </w:r>
            <w:r w:rsidR="00271552">
              <w:t xml:space="preserve"> </w:t>
            </w:r>
            <w:r>
              <w:t>Office</w:t>
            </w:r>
            <w:r w:rsidR="00271552">
              <w:t xml:space="preserve"> </w:t>
            </w:r>
            <w:r>
              <w:t>of</w:t>
            </w:r>
            <w:r w:rsidR="00271552">
              <w:t xml:space="preserve"> </w:t>
            </w:r>
            <w:r>
              <w:t>Disaster</w:t>
            </w:r>
            <w:r w:rsidR="00271552">
              <w:t xml:space="preserve"> </w:t>
            </w:r>
            <w:r>
              <w:t>Assistance</w:t>
            </w:r>
            <w:r w:rsidR="00271552">
              <w:t xml:space="preserve"> </w:t>
            </w:r>
            <w:r>
              <w:t>(ODA)</w:t>
            </w:r>
            <w:r w:rsidR="00271552">
              <w:t xml:space="preserve"> </w:t>
            </w:r>
            <w:r>
              <w:t>on</w:t>
            </w:r>
            <w:r w:rsidR="00271552">
              <w:t xml:space="preserve"> </w:t>
            </w:r>
            <w:r>
              <w:t>implementation</w:t>
            </w:r>
            <w:r w:rsidR="00271552">
              <w:t xml:space="preserve"> </w:t>
            </w:r>
            <w:r>
              <w:t>of</w:t>
            </w:r>
            <w:r w:rsidR="00271552">
              <w:t xml:space="preserve"> </w:t>
            </w:r>
            <w:r>
              <w:t>Disaster</w:t>
            </w:r>
            <w:r w:rsidR="00271552">
              <w:t xml:space="preserve"> </w:t>
            </w:r>
            <w:r>
              <w:t>Center</w:t>
            </w:r>
            <w:r w:rsidR="00271552">
              <w:t xml:space="preserve"> </w:t>
            </w:r>
            <w:r>
              <w:t>Management</w:t>
            </w:r>
            <w:r w:rsidR="00271552">
              <w:t xml:space="preserve"> </w:t>
            </w:r>
            <w:r>
              <w:t>System</w:t>
            </w:r>
            <w:r w:rsidR="00271552">
              <w:t xml:space="preserve"> </w:t>
            </w:r>
            <w:r>
              <w:t>on</w:t>
            </w:r>
            <w:r w:rsidR="00271552">
              <w:t xml:space="preserve"> </w:t>
            </w:r>
            <w:r>
              <w:t>Salesforce</w:t>
            </w:r>
            <w:r w:rsidR="00271552">
              <w:t xml:space="preserve"> </w:t>
            </w:r>
            <w:r>
              <w:t>platform.</w:t>
            </w:r>
            <w:r w:rsidR="00271552">
              <w:t xml:space="preserve"> </w:t>
            </w:r>
            <w:r>
              <w:t>Project</w:t>
            </w:r>
            <w:r w:rsidR="00271552">
              <w:t xml:space="preserve"> </w:t>
            </w:r>
            <w:r>
              <w:t>involves</w:t>
            </w:r>
            <w:r w:rsidR="00271552">
              <w:t xml:space="preserve"> </w:t>
            </w:r>
            <w:r>
              <w:t>transformation</w:t>
            </w:r>
            <w:r w:rsidR="00271552">
              <w:t xml:space="preserve"> </w:t>
            </w:r>
            <w:r>
              <w:t>of</w:t>
            </w:r>
            <w:r w:rsidR="00271552">
              <w:t xml:space="preserve"> </w:t>
            </w:r>
            <w:r>
              <w:t>multiple</w:t>
            </w:r>
            <w:r w:rsidR="00271552">
              <w:t xml:space="preserve"> </w:t>
            </w:r>
            <w:r>
              <w:t>legacy</w:t>
            </w:r>
            <w:r w:rsidR="00271552">
              <w:t xml:space="preserve"> </w:t>
            </w:r>
            <w:r>
              <w:t>systems</w:t>
            </w:r>
            <w:r w:rsidR="00271552">
              <w:t xml:space="preserve"> </w:t>
            </w:r>
            <w:r>
              <w:t>in</w:t>
            </w:r>
            <w:r w:rsidR="00271552">
              <w:t xml:space="preserve"> </w:t>
            </w:r>
            <w:r>
              <w:t>a</w:t>
            </w:r>
            <w:r w:rsidR="00271552">
              <w:t xml:space="preserve"> </w:t>
            </w:r>
            <w:r>
              <w:t>single</w:t>
            </w:r>
            <w:r w:rsidR="00271552">
              <w:t xml:space="preserve"> </w:t>
            </w:r>
            <w:r>
              <w:t>Salesforce</w:t>
            </w:r>
            <w:r w:rsidR="00271552">
              <w:t xml:space="preserve"> </w:t>
            </w:r>
            <w:r>
              <w:t>application</w:t>
            </w:r>
            <w:r w:rsidR="00271552">
              <w:t xml:space="preserve"> </w:t>
            </w:r>
            <w:r>
              <w:t>and</w:t>
            </w:r>
            <w:r w:rsidR="00271552">
              <w:t xml:space="preserve"> </w:t>
            </w:r>
            <w:r>
              <w:t>primarily</w:t>
            </w:r>
            <w:r w:rsidR="00271552">
              <w:t xml:space="preserve"> </w:t>
            </w:r>
            <w:r>
              <w:t>involved</w:t>
            </w:r>
            <w:r w:rsidR="00271552">
              <w:t xml:space="preserve"> </w:t>
            </w:r>
            <w:r>
              <w:t>in</w:t>
            </w:r>
            <w:r w:rsidR="00271552">
              <w:t xml:space="preserve"> </w:t>
            </w:r>
            <w:r w:rsidRPr="008F11BE">
              <w:t>Disaster</w:t>
            </w:r>
            <w:r w:rsidR="00271552">
              <w:t xml:space="preserve"> </w:t>
            </w:r>
            <w:r>
              <w:t>Management</w:t>
            </w:r>
            <w:r w:rsidR="00271552">
              <w:t xml:space="preserve"> </w:t>
            </w:r>
            <w:r>
              <w:t>module</w:t>
            </w:r>
            <w:r w:rsidR="00271552">
              <w:t xml:space="preserve"> </w:t>
            </w:r>
            <w:r>
              <w:t>of</w:t>
            </w:r>
            <w:r w:rsidR="00271552">
              <w:t xml:space="preserve"> </w:t>
            </w:r>
            <w:r>
              <w:t>Salesforce</w:t>
            </w:r>
            <w:r w:rsidR="00271552">
              <w:t xml:space="preserve"> </w:t>
            </w:r>
            <w:r>
              <w:t>implementation</w:t>
            </w:r>
          </w:p>
          <w:p w14:paraId="50B6C24B" w14:textId="11F60180" w:rsidR="00B21F2A" w:rsidRPr="0014406A" w:rsidRDefault="00B21F2A">
            <w:pPr>
              <w:numPr>
                <w:ilvl w:val="0"/>
                <w:numId w:val="16"/>
              </w:numPr>
              <w:spacing w:after="60"/>
              <w:ind w:left="360"/>
              <w:rPr>
                <w:color w:val="000000"/>
              </w:rPr>
            </w:pPr>
            <w:r>
              <w:t>Identify</w:t>
            </w:r>
            <w:r w:rsidR="00271552">
              <w:rPr>
                <w:color w:val="000000" w:themeColor="text1"/>
              </w:rPr>
              <w:t xml:space="preserve"> </w:t>
            </w:r>
            <w:r w:rsidRPr="18FB8E37">
              <w:rPr>
                <w:color w:val="000000" w:themeColor="text1"/>
              </w:rPr>
              <w:t>pain</w:t>
            </w:r>
            <w:r w:rsidR="00271552">
              <w:rPr>
                <w:color w:val="000000" w:themeColor="text1"/>
              </w:rPr>
              <w:t xml:space="preserve"> </w:t>
            </w:r>
            <w:r w:rsidRPr="18FB8E37">
              <w:rPr>
                <w:color w:val="000000" w:themeColor="text1"/>
              </w:rPr>
              <w:t>points</w:t>
            </w:r>
            <w:r w:rsidR="00271552">
              <w:rPr>
                <w:color w:val="000000" w:themeColor="text1"/>
              </w:rPr>
              <w:t xml:space="preserve"> </w:t>
            </w:r>
            <w:r w:rsidRPr="18FB8E37">
              <w:rPr>
                <w:color w:val="000000" w:themeColor="text1"/>
              </w:rPr>
              <w:t>and</w:t>
            </w:r>
            <w:r w:rsidR="00271552">
              <w:rPr>
                <w:color w:val="000000" w:themeColor="text1"/>
              </w:rPr>
              <w:t xml:space="preserve"> </w:t>
            </w:r>
            <w:r w:rsidRPr="18FB8E37">
              <w:rPr>
                <w:color w:val="000000" w:themeColor="text1"/>
              </w:rPr>
              <w:t>design</w:t>
            </w:r>
            <w:r w:rsidR="00271552">
              <w:rPr>
                <w:color w:val="000000" w:themeColor="text1"/>
              </w:rPr>
              <w:t xml:space="preserve"> </w:t>
            </w:r>
            <w:r w:rsidRPr="18FB8E37">
              <w:rPr>
                <w:color w:val="000000" w:themeColor="text1"/>
              </w:rPr>
              <w:t>a</w:t>
            </w:r>
            <w:r w:rsidR="00271552">
              <w:rPr>
                <w:color w:val="000000" w:themeColor="text1"/>
              </w:rPr>
              <w:t xml:space="preserve"> </w:t>
            </w:r>
            <w:r w:rsidRPr="18FB8E37">
              <w:rPr>
                <w:color w:val="000000" w:themeColor="text1"/>
              </w:rPr>
              <w:t>solution</w:t>
            </w:r>
            <w:r w:rsidR="00271552">
              <w:rPr>
                <w:color w:val="000000" w:themeColor="text1"/>
              </w:rPr>
              <w:t xml:space="preserve"> </w:t>
            </w:r>
            <w:r w:rsidRPr="18FB8E37">
              <w:rPr>
                <w:color w:val="000000" w:themeColor="text1"/>
              </w:rPr>
              <w:t>for</w:t>
            </w:r>
            <w:r w:rsidR="00271552">
              <w:rPr>
                <w:color w:val="000000" w:themeColor="text1"/>
              </w:rPr>
              <w:t xml:space="preserve"> </w:t>
            </w:r>
            <w:proofErr w:type="gramStart"/>
            <w:r w:rsidRPr="18FB8E37">
              <w:rPr>
                <w:color w:val="000000" w:themeColor="text1"/>
              </w:rPr>
              <w:t>end</w:t>
            </w:r>
            <w:r w:rsidR="00271552">
              <w:rPr>
                <w:color w:val="000000" w:themeColor="text1"/>
              </w:rPr>
              <w:t xml:space="preserve"> </w:t>
            </w:r>
            <w:r w:rsidRPr="18FB8E37">
              <w:rPr>
                <w:color w:val="000000" w:themeColor="text1"/>
              </w:rPr>
              <w:t>to</w:t>
            </w:r>
            <w:r w:rsidR="00271552">
              <w:rPr>
                <w:color w:val="000000" w:themeColor="text1"/>
              </w:rPr>
              <w:t xml:space="preserve"> </w:t>
            </w:r>
            <w:r w:rsidRPr="18FB8E37">
              <w:rPr>
                <w:color w:val="000000" w:themeColor="text1"/>
              </w:rPr>
              <w:t>end</w:t>
            </w:r>
            <w:proofErr w:type="gramEnd"/>
            <w:r w:rsidR="00271552">
              <w:rPr>
                <w:color w:val="000000" w:themeColor="text1"/>
              </w:rPr>
              <w:t xml:space="preserve"> </w:t>
            </w:r>
            <w:r w:rsidRPr="18FB8E37">
              <w:rPr>
                <w:color w:val="000000" w:themeColor="text1"/>
              </w:rPr>
              <w:t>Disaster</w:t>
            </w:r>
            <w:r w:rsidR="00271552">
              <w:rPr>
                <w:color w:val="000000" w:themeColor="text1"/>
              </w:rPr>
              <w:t xml:space="preserve"> </w:t>
            </w:r>
            <w:r w:rsidRPr="18FB8E37">
              <w:rPr>
                <w:color w:val="000000" w:themeColor="text1"/>
              </w:rPr>
              <w:t>management</w:t>
            </w:r>
            <w:r w:rsidR="00271552">
              <w:rPr>
                <w:color w:val="000000" w:themeColor="text1"/>
              </w:rPr>
              <w:t xml:space="preserve"> </w:t>
            </w:r>
            <w:r w:rsidRPr="18FB8E37">
              <w:rPr>
                <w:color w:val="000000" w:themeColor="text1"/>
              </w:rPr>
              <w:t>on</w:t>
            </w:r>
            <w:r w:rsidR="00271552">
              <w:rPr>
                <w:color w:val="000000" w:themeColor="text1"/>
              </w:rPr>
              <w:t xml:space="preserve"> </w:t>
            </w:r>
            <w:r w:rsidRPr="18FB8E37">
              <w:rPr>
                <w:color w:val="000000" w:themeColor="text1"/>
              </w:rPr>
              <w:t>Salesforce</w:t>
            </w:r>
            <w:r w:rsidR="00271552">
              <w:rPr>
                <w:color w:val="000000" w:themeColor="text1"/>
              </w:rPr>
              <w:t xml:space="preserve"> </w:t>
            </w:r>
            <w:r w:rsidRPr="18FB8E37">
              <w:rPr>
                <w:color w:val="000000" w:themeColor="text1"/>
              </w:rPr>
              <w:t>platform</w:t>
            </w:r>
          </w:p>
          <w:p w14:paraId="0E489BF4" w14:textId="59F37CC6" w:rsidR="00B21F2A" w:rsidRPr="0014406A" w:rsidRDefault="00B21F2A">
            <w:pPr>
              <w:numPr>
                <w:ilvl w:val="0"/>
                <w:numId w:val="16"/>
              </w:numPr>
              <w:spacing w:after="60"/>
              <w:ind w:left="360"/>
              <w:rPr>
                <w:color w:val="000000"/>
              </w:rPr>
            </w:pPr>
            <w:r>
              <w:t>Prepare</w:t>
            </w:r>
            <w:r w:rsidR="00271552">
              <w:rPr>
                <w:color w:val="000000" w:themeColor="text1"/>
              </w:rPr>
              <w:t xml:space="preserve"> </w:t>
            </w:r>
            <w:r w:rsidRPr="18FB8E37">
              <w:rPr>
                <w:color w:val="000000" w:themeColor="text1"/>
              </w:rPr>
              <w:t>Business</w:t>
            </w:r>
            <w:r w:rsidR="00271552">
              <w:rPr>
                <w:color w:val="000000" w:themeColor="text1"/>
              </w:rPr>
              <w:t xml:space="preserve"> </w:t>
            </w:r>
            <w:r w:rsidRPr="18FB8E37">
              <w:rPr>
                <w:color w:val="000000" w:themeColor="text1"/>
              </w:rPr>
              <w:t>Requirements</w:t>
            </w:r>
            <w:r w:rsidR="00271552">
              <w:rPr>
                <w:color w:val="000000" w:themeColor="text1"/>
              </w:rPr>
              <w:t xml:space="preserve"> </w:t>
            </w:r>
            <w:r w:rsidRPr="18FB8E37">
              <w:rPr>
                <w:color w:val="000000" w:themeColor="text1"/>
              </w:rPr>
              <w:t>Documents,</w:t>
            </w:r>
            <w:r w:rsidR="00271552">
              <w:rPr>
                <w:color w:val="000000" w:themeColor="text1"/>
              </w:rPr>
              <w:t xml:space="preserve"> </w:t>
            </w:r>
            <w:r w:rsidRPr="18FB8E37">
              <w:rPr>
                <w:color w:val="000000" w:themeColor="text1"/>
              </w:rPr>
              <w:t>conduct</w:t>
            </w:r>
            <w:r w:rsidR="00271552">
              <w:rPr>
                <w:color w:val="000000" w:themeColor="text1"/>
              </w:rPr>
              <w:t xml:space="preserve"> </w:t>
            </w:r>
            <w:r w:rsidRPr="18FB8E37">
              <w:rPr>
                <w:color w:val="000000" w:themeColor="text1"/>
              </w:rPr>
              <w:t>review</w:t>
            </w:r>
            <w:r w:rsidR="00271552">
              <w:rPr>
                <w:color w:val="000000" w:themeColor="text1"/>
              </w:rPr>
              <w:t xml:space="preserve"> </w:t>
            </w:r>
            <w:r w:rsidRPr="18FB8E37">
              <w:rPr>
                <w:color w:val="000000" w:themeColor="text1"/>
              </w:rPr>
              <w:t>sessions</w:t>
            </w:r>
            <w:r w:rsidR="00271552">
              <w:rPr>
                <w:color w:val="000000" w:themeColor="text1"/>
              </w:rPr>
              <w:t xml:space="preserve"> </w:t>
            </w:r>
            <w:r w:rsidRPr="18FB8E37">
              <w:rPr>
                <w:color w:val="000000" w:themeColor="text1"/>
              </w:rPr>
              <w:t>with</w:t>
            </w:r>
            <w:r w:rsidR="00271552">
              <w:rPr>
                <w:color w:val="000000" w:themeColor="text1"/>
              </w:rPr>
              <w:t xml:space="preserve"> </w:t>
            </w:r>
            <w:r w:rsidRPr="18FB8E37">
              <w:rPr>
                <w:color w:val="000000" w:themeColor="text1"/>
              </w:rPr>
              <w:t>developers</w:t>
            </w:r>
            <w:r w:rsidR="00271552">
              <w:rPr>
                <w:color w:val="000000" w:themeColor="text1"/>
              </w:rPr>
              <w:t xml:space="preserve"> </w:t>
            </w:r>
            <w:r w:rsidRPr="18FB8E37">
              <w:rPr>
                <w:color w:val="000000" w:themeColor="text1"/>
              </w:rPr>
              <w:t>and</w:t>
            </w:r>
            <w:r w:rsidR="00271552">
              <w:rPr>
                <w:color w:val="000000" w:themeColor="text1"/>
              </w:rPr>
              <w:t xml:space="preserve"> </w:t>
            </w:r>
            <w:r w:rsidRPr="18FB8E37">
              <w:rPr>
                <w:color w:val="000000" w:themeColor="text1"/>
              </w:rPr>
              <w:t>ensure</w:t>
            </w:r>
            <w:r w:rsidR="00271552">
              <w:rPr>
                <w:color w:val="000000" w:themeColor="text1"/>
              </w:rPr>
              <w:t xml:space="preserve"> </w:t>
            </w:r>
            <w:r w:rsidRPr="18FB8E37">
              <w:rPr>
                <w:color w:val="000000" w:themeColor="text1"/>
              </w:rPr>
              <w:t>designed</w:t>
            </w:r>
            <w:r w:rsidR="00271552">
              <w:rPr>
                <w:color w:val="000000" w:themeColor="text1"/>
              </w:rPr>
              <w:t xml:space="preserve"> </w:t>
            </w:r>
            <w:r w:rsidRPr="18FB8E37">
              <w:rPr>
                <w:color w:val="000000" w:themeColor="text1"/>
              </w:rPr>
              <w:t>solution</w:t>
            </w:r>
            <w:r w:rsidR="00271552">
              <w:rPr>
                <w:color w:val="000000" w:themeColor="text1"/>
              </w:rPr>
              <w:t xml:space="preserve"> </w:t>
            </w:r>
            <w:r w:rsidRPr="18FB8E37">
              <w:rPr>
                <w:color w:val="000000" w:themeColor="text1"/>
              </w:rPr>
              <w:t>is</w:t>
            </w:r>
            <w:r w:rsidR="00271552">
              <w:rPr>
                <w:color w:val="000000" w:themeColor="text1"/>
              </w:rPr>
              <w:t xml:space="preserve"> </w:t>
            </w:r>
            <w:r w:rsidRPr="18FB8E37">
              <w:rPr>
                <w:color w:val="000000" w:themeColor="text1"/>
              </w:rPr>
              <w:t>delivered</w:t>
            </w:r>
            <w:r w:rsidR="00271552">
              <w:rPr>
                <w:color w:val="000000" w:themeColor="text1"/>
              </w:rPr>
              <w:t xml:space="preserve"> </w:t>
            </w:r>
            <w:r w:rsidRPr="18FB8E37">
              <w:rPr>
                <w:color w:val="000000" w:themeColor="text1"/>
              </w:rPr>
              <w:t>on</w:t>
            </w:r>
            <w:r w:rsidR="00271552">
              <w:rPr>
                <w:color w:val="000000" w:themeColor="text1"/>
              </w:rPr>
              <w:t xml:space="preserve"> </w:t>
            </w:r>
            <w:r w:rsidRPr="18FB8E37">
              <w:rPr>
                <w:color w:val="000000" w:themeColor="text1"/>
              </w:rPr>
              <w:t>time</w:t>
            </w:r>
            <w:r w:rsidR="00271552">
              <w:rPr>
                <w:color w:val="000000" w:themeColor="text1"/>
              </w:rPr>
              <w:t xml:space="preserve"> </w:t>
            </w:r>
            <w:r w:rsidRPr="18FB8E37">
              <w:rPr>
                <w:color w:val="000000" w:themeColor="text1"/>
              </w:rPr>
              <w:t>with</w:t>
            </w:r>
            <w:r w:rsidR="00271552">
              <w:rPr>
                <w:color w:val="000000" w:themeColor="text1"/>
              </w:rPr>
              <w:t xml:space="preserve"> </w:t>
            </w:r>
            <w:r w:rsidRPr="18FB8E37">
              <w:rPr>
                <w:color w:val="000000" w:themeColor="text1"/>
              </w:rPr>
              <w:t>highest</w:t>
            </w:r>
            <w:r w:rsidR="00271552">
              <w:rPr>
                <w:color w:val="000000" w:themeColor="text1"/>
              </w:rPr>
              <w:t xml:space="preserve"> </w:t>
            </w:r>
            <w:r w:rsidRPr="18FB8E37">
              <w:rPr>
                <w:color w:val="000000" w:themeColor="text1"/>
              </w:rPr>
              <w:t>quality.</w:t>
            </w:r>
          </w:p>
          <w:p w14:paraId="129397EA" w14:textId="0C062B55" w:rsidR="00B21F2A" w:rsidRPr="00482FF7" w:rsidRDefault="00B21F2A" w:rsidP="00482FF7">
            <w:pPr>
              <w:pStyle w:val="CommentText"/>
              <w:tabs>
                <w:tab w:val="right" w:pos="9360"/>
              </w:tabs>
              <w:spacing w:before="240"/>
              <w:rPr>
                <w:b/>
                <w:bCs/>
              </w:rPr>
            </w:pPr>
            <w:r w:rsidRPr="00482FF7">
              <w:rPr>
                <w:b/>
                <w:bCs/>
              </w:rPr>
              <w:t>Maryland</w:t>
            </w:r>
            <w:r w:rsidR="00271552">
              <w:rPr>
                <w:b/>
                <w:bCs/>
              </w:rPr>
              <w:t xml:space="preserve"> </w:t>
            </w:r>
            <w:r w:rsidRPr="00482FF7">
              <w:rPr>
                <w:b/>
                <w:bCs/>
              </w:rPr>
              <w:t>Health</w:t>
            </w:r>
            <w:r w:rsidR="00271552">
              <w:rPr>
                <w:b/>
                <w:bCs/>
              </w:rPr>
              <w:t xml:space="preserve"> </w:t>
            </w:r>
            <w:r w:rsidRPr="00482FF7">
              <w:rPr>
                <w:b/>
                <w:bCs/>
              </w:rPr>
              <w:t>Benefit</w:t>
            </w:r>
            <w:r w:rsidR="00271552">
              <w:rPr>
                <w:b/>
                <w:bCs/>
              </w:rPr>
              <w:t xml:space="preserve"> </w:t>
            </w:r>
            <w:r w:rsidRPr="00482FF7">
              <w:rPr>
                <w:b/>
                <w:bCs/>
              </w:rPr>
              <w:t>Exchange,</w:t>
            </w:r>
            <w:r w:rsidR="00271552">
              <w:rPr>
                <w:b/>
                <w:bCs/>
              </w:rPr>
              <w:t xml:space="preserve"> </w:t>
            </w:r>
            <w:r w:rsidRPr="00482FF7">
              <w:rPr>
                <w:b/>
                <w:bCs/>
              </w:rPr>
              <w:t>State</w:t>
            </w:r>
            <w:r w:rsidR="00271552">
              <w:rPr>
                <w:b/>
                <w:bCs/>
              </w:rPr>
              <w:t xml:space="preserve"> </w:t>
            </w:r>
            <w:r w:rsidRPr="00482FF7">
              <w:rPr>
                <w:b/>
                <w:bCs/>
              </w:rPr>
              <w:t>of</w:t>
            </w:r>
            <w:r w:rsidR="00271552">
              <w:rPr>
                <w:b/>
                <w:bCs/>
              </w:rPr>
              <w:t xml:space="preserve"> </w:t>
            </w:r>
            <w:r w:rsidRPr="00482FF7">
              <w:rPr>
                <w:b/>
                <w:bCs/>
              </w:rPr>
              <w:t>Maryland</w:t>
            </w:r>
            <w:r w:rsidRPr="00482FF7">
              <w:rPr>
                <w:b/>
                <w:bCs/>
              </w:rPr>
              <w:tab/>
              <w:t>November</w:t>
            </w:r>
            <w:r w:rsidR="00271552">
              <w:rPr>
                <w:b/>
                <w:bCs/>
              </w:rPr>
              <w:t xml:space="preserve"> </w:t>
            </w:r>
            <w:r w:rsidRPr="00482FF7">
              <w:rPr>
                <w:b/>
                <w:bCs/>
              </w:rPr>
              <w:t>2016–February</w:t>
            </w:r>
            <w:r w:rsidR="00271552">
              <w:rPr>
                <w:b/>
                <w:bCs/>
              </w:rPr>
              <w:t xml:space="preserve"> </w:t>
            </w:r>
            <w:r w:rsidRPr="00482FF7">
              <w:rPr>
                <w:b/>
                <w:bCs/>
              </w:rPr>
              <w:t>2020</w:t>
            </w:r>
          </w:p>
          <w:p w14:paraId="4337AF4B" w14:textId="43726FCA" w:rsidR="00B21F2A" w:rsidRPr="008F11BE" w:rsidRDefault="00B21F2A" w:rsidP="002855F2">
            <w:pPr>
              <w:rPr>
                <w:i/>
              </w:rPr>
            </w:pPr>
            <w:r w:rsidRPr="008F11BE">
              <w:rPr>
                <w:i/>
              </w:rPr>
              <w:t>Salesforce</w:t>
            </w:r>
            <w:r w:rsidR="00271552">
              <w:rPr>
                <w:i/>
              </w:rPr>
              <w:t xml:space="preserve"> </w:t>
            </w:r>
            <w:r w:rsidRPr="008F11BE">
              <w:rPr>
                <w:i/>
              </w:rPr>
              <w:t>Solution</w:t>
            </w:r>
            <w:r w:rsidR="00271552">
              <w:rPr>
                <w:i/>
              </w:rPr>
              <w:t xml:space="preserve"> </w:t>
            </w:r>
            <w:r w:rsidRPr="008F11BE">
              <w:rPr>
                <w:i/>
              </w:rPr>
              <w:t>Architect</w:t>
            </w:r>
          </w:p>
          <w:p w14:paraId="4A4CAE6E" w14:textId="7D7B0984" w:rsidR="00B21F2A" w:rsidRDefault="00B21F2A" w:rsidP="002855F2">
            <w:pPr>
              <w:spacing w:after="120"/>
              <w:rPr>
                <w:rFonts w:eastAsiaTheme="minorHAnsi"/>
              </w:rPr>
            </w:pPr>
            <w:r>
              <w:t>Identified</w:t>
            </w:r>
            <w:r w:rsidR="00271552">
              <w:t xml:space="preserve"> </w:t>
            </w:r>
            <w:r>
              <w:t>Legacy</w:t>
            </w:r>
            <w:r w:rsidR="00271552">
              <w:t xml:space="preserve"> </w:t>
            </w:r>
            <w:r>
              <w:t>Applications</w:t>
            </w:r>
            <w:r w:rsidR="00271552">
              <w:t xml:space="preserve"> </w:t>
            </w:r>
            <w:r>
              <w:t>to</w:t>
            </w:r>
            <w:r w:rsidR="00271552">
              <w:t xml:space="preserve"> </w:t>
            </w:r>
            <w:r>
              <w:t>be</w:t>
            </w:r>
            <w:r w:rsidR="00271552">
              <w:t xml:space="preserve"> </w:t>
            </w:r>
            <w:r>
              <w:t>migrated</w:t>
            </w:r>
            <w:r w:rsidR="00271552">
              <w:t xml:space="preserve"> </w:t>
            </w:r>
            <w:r>
              <w:t>to</w:t>
            </w:r>
            <w:r w:rsidR="00271552">
              <w:t xml:space="preserve"> </w:t>
            </w:r>
            <w:r>
              <w:t>Salesforce.com.</w:t>
            </w:r>
            <w:r w:rsidR="00271552">
              <w:t xml:space="preserve"> </w:t>
            </w:r>
            <w:r>
              <w:t>Designed</w:t>
            </w:r>
            <w:r w:rsidR="00271552">
              <w:t xml:space="preserve"> </w:t>
            </w:r>
            <w:r>
              <w:t>and</w:t>
            </w:r>
            <w:r w:rsidR="00271552">
              <w:t xml:space="preserve"> </w:t>
            </w:r>
            <w:r>
              <w:t>Developed</w:t>
            </w:r>
            <w:r w:rsidR="00271552">
              <w:t xml:space="preserve"> </w:t>
            </w:r>
            <w:r>
              <w:t>various</w:t>
            </w:r>
            <w:r w:rsidR="00271552">
              <w:t xml:space="preserve"> </w:t>
            </w:r>
            <w:r>
              <w:t>applications</w:t>
            </w:r>
            <w:r w:rsidR="00271552">
              <w:t xml:space="preserve"> </w:t>
            </w:r>
            <w:r>
              <w:t>on</w:t>
            </w:r>
            <w:r w:rsidR="00271552">
              <w:t xml:space="preserve"> </w:t>
            </w:r>
            <w:r>
              <w:t>Salesforce</w:t>
            </w:r>
            <w:r w:rsidR="00271552">
              <w:t xml:space="preserve"> </w:t>
            </w:r>
            <w:r>
              <w:t>platform</w:t>
            </w:r>
            <w:r w:rsidR="00271552">
              <w:t xml:space="preserve"> </w:t>
            </w:r>
            <w:r>
              <w:t>to</w:t>
            </w:r>
            <w:r w:rsidR="00271552">
              <w:t xml:space="preserve"> </w:t>
            </w:r>
            <w:r>
              <w:t>support</w:t>
            </w:r>
            <w:r w:rsidR="00271552">
              <w:t xml:space="preserve"> </w:t>
            </w:r>
            <w:r>
              <w:t>different</w:t>
            </w:r>
            <w:r w:rsidR="00271552">
              <w:t xml:space="preserve"> </w:t>
            </w:r>
            <w:r>
              <w:t>verticals</w:t>
            </w:r>
            <w:r w:rsidR="00271552">
              <w:t xml:space="preserve"> </w:t>
            </w:r>
            <w:r>
              <w:t>within</w:t>
            </w:r>
            <w:r w:rsidR="00271552">
              <w:t xml:space="preserve"> </w:t>
            </w:r>
            <w:r>
              <w:t>the</w:t>
            </w:r>
            <w:r w:rsidR="00271552">
              <w:t xml:space="preserve"> </w:t>
            </w:r>
            <w:r>
              <w:t>State</w:t>
            </w:r>
            <w:r w:rsidR="00271552">
              <w:t xml:space="preserve"> </w:t>
            </w:r>
            <w:r>
              <w:t>Agency.</w:t>
            </w:r>
            <w:r w:rsidR="00271552">
              <w:t xml:space="preserve"> </w:t>
            </w:r>
          </w:p>
          <w:p w14:paraId="7ACC9829" w14:textId="226149B0" w:rsidR="00B21F2A" w:rsidRPr="0014406A" w:rsidRDefault="00B21F2A">
            <w:pPr>
              <w:numPr>
                <w:ilvl w:val="0"/>
                <w:numId w:val="16"/>
              </w:numPr>
              <w:spacing w:after="60"/>
              <w:ind w:left="360"/>
            </w:pPr>
            <w:r>
              <w:t>Implemented</w:t>
            </w:r>
            <w:r w:rsidR="00271552">
              <w:t xml:space="preserve"> </w:t>
            </w:r>
            <w:r>
              <w:t>Salesforce</w:t>
            </w:r>
            <w:r w:rsidR="00271552">
              <w:t xml:space="preserve"> </w:t>
            </w:r>
            <w:r>
              <w:t>Service</w:t>
            </w:r>
            <w:r w:rsidR="00271552">
              <w:t xml:space="preserve"> </w:t>
            </w:r>
            <w:r>
              <w:t>Cloud</w:t>
            </w:r>
            <w:r w:rsidR="00271552">
              <w:t xml:space="preserve"> </w:t>
            </w:r>
            <w:r>
              <w:t>for</w:t>
            </w:r>
            <w:r w:rsidR="00271552">
              <w:t xml:space="preserve"> </w:t>
            </w:r>
            <w:r>
              <w:t>MHBE</w:t>
            </w:r>
            <w:r w:rsidR="00271552">
              <w:t xml:space="preserve"> </w:t>
            </w:r>
            <w:r>
              <w:t>Call</w:t>
            </w:r>
            <w:r w:rsidR="00271552">
              <w:t xml:space="preserve"> </w:t>
            </w:r>
            <w:r>
              <w:t>center</w:t>
            </w:r>
            <w:r w:rsidR="00271552">
              <w:t xml:space="preserve"> </w:t>
            </w:r>
            <w:r>
              <w:t>to</w:t>
            </w:r>
            <w:r w:rsidR="00271552">
              <w:t xml:space="preserve"> </w:t>
            </w:r>
            <w:r>
              <w:t>support</w:t>
            </w:r>
            <w:r w:rsidR="00271552">
              <w:t xml:space="preserve"> </w:t>
            </w:r>
            <w:r>
              <w:t>handling</w:t>
            </w:r>
            <w:r w:rsidR="00271552">
              <w:t xml:space="preserve"> </w:t>
            </w:r>
            <w:r>
              <w:t>of</w:t>
            </w:r>
            <w:r w:rsidR="00271552">
              <w:t xml:space="preserve"> </w:t>
            </w:r>
            <w:r>
              <w:t>over</w:t>
            </w:r>
            <w:r w:rsidR="00271552">
              <w:t xml:space="preserve"> </w:t>
            </w:r>
            <w:r>
              <w:t>5000</w:t>
            </w:r>
            <w:r w:rsidR="00271552">
              <w:t xml:space="preserve"> </w:t>
            </w:r>
            <w:r>
              <w:t>cases</w:t>
            </w:r>
            <w:r w:rsidR="00271552">
              <w:t xml:space="preserve"> </w:t>
            </w:r>
            <w:r>
              <w:t>every</w:t>
            </w:r>
            <w:r w:rsidR="00271552">
              <w:t xml:space="preserve"> </w:t>
            </w:r>
            <w:r>
              <w:t>day</w:t>
            </w:r>
          </w:p>
          <w:p w14:paraId="15F653CF" w14:textId="56E55327" w:rsidR="00B21F2A" w:rsidRPr="0014406A" w:rsidRDefault="00B21F2A">
            <w:pPr>
              <w:numPr>
                <w:ilvl w:val="0"/>
                <w:numId w:val="16"/>
              </w:numPr>
              <w:spacing w:after="60"/>
              <w:ind w:left="360"/>
            </w:pPr>
            <w:r>
              <w:t>Modernized</w:t>
            </w:r>
            <w:r w:rsidR="00271552">
              <w:t xml:space="preserve"> </w:t>
            </w:r>
            <w:r>
              <w:t>the</w:t>
            </w:r>
            <w:r w:rsidR="00271552">
              <w:t xml:space="preserve"> </w:t>
            </w:r>
            <w:r>
              <w:t>legacy</w:t>
            </w:r>
            <w:r w:rsidR="00271552">
              <w:t xml:space="preserve"> </w:t>
            </w:r>
            <w:r>
              <w:t>Learning</w:t>
            </w:r>
            <w:r w:rsidR="00271552">
              <w:t xml:space="preserve"> </w:t>
            </w:r>
            <w:r>
              <w:t>Management</w:t>
            </w:r>
            <w:r w:rsidR="00271552">
              <w:t xml:space="preserve"> </w:t>
            </w:r>
            <w:r>
              <w:t>System</w:t>
            </w:r>
            <w:r w:rsidR="00271552">
              <w:t xml:space="preserve"> </w:t>
            </w:r>
            <w:r>
              <w:t>using</w:t>
            </w:r>
            <w:r w:rsidR="00271552">
              <w:t xml:space="preserve"> </w:t>
            </w:r>
            <w:r>
              <w:t>Salesforce</w:t>
            </w:r>
            <w:r w:rsidR="00271552">
              <w:t xml:space="preserve"> </w:t>
            </w:r>
            <w:r>
              <w:t>platform</w:t>
            </w:r>
            <w:r w:rsidR="00271552">
              <w:t xml:space="preserve"> </w:t>
            </w:r>
            <w:r>
              <w:t>and</w:t>
            </w:r>
            <w:r w:rsidR="00271552">
              <w:t xml:space="preserve"> </w:t>
            </w:r>
            <w:r>
              <w:t>customer</w:t>
            </w:r>
            <w:r w:rsidR="00271552">
              <w:t xml:space="preserve"> </w:t>
            </w:r>
            <w:r>
              <w:t>communities.</w:t>
            </w:r>
          </w:p>
          <w:p w14:paraId="25F9E9DE" w14:textId="26D2F109" w:rsidR="00B21F2A" w:rsidRPr="0014406A" w:rsidRDefault="00B21F2A">
            <w:pPr>
              <w:numPr>
                <w:ilvl w:val="0"/>
                <w:numId w:val="16"/>
              </w:numPr>
              <w:spacing w:after="60"/>
              <w:ind w:left="360"/>
            </w:pPr>
            <w:r>
              <w:t>Implemented</w:t>
            </w:r>
            <w:r w:rsidR="00271552">
              <w:t xml:space="preserve"> </w:t>
            </w:r>
            <w:r>
              <w:t>a</w:t>
            </w:r>
            <w:r w:rsidR="00271552">
              <w:t xml:space="preserve"> </w:t>
            </w:r>
            <w:r>
              <w:t>time</w:t>
            </w:r>
            <w:r w:rsidR="00271552">
              <w:t xml:space="preserve"> </w:t>
            </w:r>
            <w:r>
              <w:t>tracking</w:t>
            </w:r>
            <w:r w:rsidR="00271552">
              <w:t xml:space="preserve"> </w:t>
            </w:r>
            <w:r>
              <w:t>and</w:t>
            </w:r>
            <w:r w:rsidR="00271552">
              <w:t xml:space="preserve"> </w:t>
            </w:r>
            <w:r>
              <w:t>invoicing</w:t>
            </w:r>
            <w:r w:rsidR="00271552">
              <w:t xml:space="preserve"> </w:t>
            </w:r>
            <w:r>
              <w:t>system</w:t>
            </w:r>
            <w:r w:rsidR="00271552">
              <w:t xml:space="preserve"> </w:t>
            </w:r>
            <w:r>
              <w:t>for</w:t>
            </w:r>
            <w:r w:rsidR="00271552">
              <w:t xml:space="preserve"> </w:t>
            </w:r>
            <w:r>
              <w:t>all</w:t>
            </w:r>
            <w:r w:rsidR="00271552">
              <w:t xml:space="preserve"> </w:t>
            </w:r>
            <w:r>
              <w:t>consultants</w:t>
            </w:r>
            <w:r w:rsidR="00271552">
              <w:t xml:space="preserve"> </w:t>
            </w:r>
            <w:r>
              <w:t>currently</w:t>
            </w:r>
            <w:r w:rsidR="00271552">
              <w:t xml:space="preserve"> </w:t>
            </w:r>
            <w:r>
              <w:t>working</w:t>
            </w:r>
            <w:r w:rsidR="00271552">
              <w:t xml:space="preserve"> </w:t>
            </w:r>
            <w:r>
              <w:t>with</w:t>
            </w:r>
            <w:r w:rsidR="00271552">
              <w:t xml:space="preserve"> </w:t>
            </w:r>
            <w:r>
              <w:t>MHBE</w:t>
            </w:r>
          </w:p>
          <w:p w14:paraId="7F8DAFED" w14:textId="22CBEBB2" w:rsidR="00B21F2A" w:rsidRPr="00482FF7" w:rsidRDefault="00B21F2A" w:rsidP="00482FF7">
            <w:pPr>
              <w:pStyle w:val="CommentText"/>
              <w:tabs>
                <w:tab w:val="right" w:pos="9360"/>
              </w:tabs>
              <w:spacing w:before="240"/>
              <w:rPr>
                <w:b/>
                <w:bCs/>
              </w:rPr>
            </w:pPr>
            <w:r w:rsidRPr="00482FF7">
              <w:rPr>
                <w:b/>
                <w:bCs/>
              </w:rPr>
              <w:t>REI</w:t>
            </w:r>
            <w:r w:rsidR="00271552">
              <w:rPr>
                <w:b/>
                <w:bCs/>
              </w:rPr>
              <w:t xml:space="preserve"> </w:t>
            </w:r>
            <w:r w:rsidRPr="00482FF7">
              <w:rPr>
                <w:b/>
                <w:bCs/>
              </w:rPr>
              <w:t>Systems</w:t>
            </w:r>
            <w:r w:rsidR="00271552">
              <w:rPr>
                <w:b/>
                <w:bCs/>
              </w:rPr>
              <w:t xml:space="preserve"> </w:t>
            </w:r>
            <w:r w:rsidRPr="00482FF7">
              <w:rPr>
                <w:b/>
                <w:bCs/>
              </w:rPr>
              <w:t>Inc.</w:t>
            </w:r>
            <w:r w:rsidRPr="00482FF7">
              <w:rPr>
                <w:b/>
                <w:bCs/>
              </w:rPr>
              <w:tab/>
              <w:t>July</w:t>
            </w:r>
            <w:r w:rsidR="00271552">
              <w:rPr>
                <w:b/>
                <w:bCs/>
              </w:rPr>
              <w:t xml:space="preserve"> </w:t>
            </w:r>
            <w:r w:rsidRPr="00482FF7">
              <w:rPr>
                <w:b/>
                <w:bCs/>
              </w:rPr>
              <w:t>2008–October</w:t>
            </w:r>
            <w:r w:rsidR="00271552">
              <w:rPr>
                <w:b/>
                <w:bCs/>
              </w:rPr>
              <w:t xml:space="preserve"> </w:t>
            </w:r>
            <w:r w:rsidRPr="00482FF7">
              <w:rPr>
                <w:b/>
                <w:bCs/>
              </w:rPr>
              <w:t>2016</w:t>
            </w:r>
          </w:p>
          <w:p w14:paraId="79A325D5" w14:textId="23ECEACA" w:rsidR="00B21F2A" w:rsidRPr="008F11BE" w:rsidRDefault="00B21F2A" w:rsidP="002855F2">
            <w:pPr>
              <w:rPr>
                <w:i/>
              </w:rPr>
            </w:pPr>
            <w:r w:rsidRPr="008F11BE">
              <w:rPr>
                <w:i/>
              </w:rPr>
              <w:t>Salesforce</w:t>
            </w:r>
            <w:r w:rsidR="00271552">
              <w:rPr>
                <w:i/>
              </w:rPr>
              <w:t xml:space="preserve"> </w:t>
            </w:r>
            <w:r w:rsidRPr="008F11BE">
              <w:rPr>
                <w:i/>
              </w:rPr>
              <w:t>Project</w:t>
            </w:r>
            <w:r w:rsidR="00271552">
              <w:rPr>
                <w:i/>
              </w:rPr>
              <w:t xml:space="preserve"> </w:t>
            </w:r>
            <w:r w:rsidRPr="008F11BE">
              <w:rPr>
                <w:i/>
              </w:rPr>
              <w:t>Manager</w:t>
            </w:r>
          </w:p>
          <w:p w14:paraId="02EF5DA2" w14:textId="127301BE" w:rsidR="00B21F2A" w:rsidRDefault="00B21F2A" w:rsidP="002855F2">
            <w:pPr>
              <w:spacing w:after="120"/>
              <w:rPr>
                <w:rFonts w:eastAsiaTheme="minorHAnsi"/>
              </w:rPr>
            </w:pPr>
            <w:r>
              <w:t>Implemented</w:t>
            </w:r>
            <w:r w:rsidR="00271552">
              <w:t xml:space="preserve"> </w:t>
            </w:r>
            <w:r>
              <w:t>Salesforce</w:t>
            </w:r>
            <w:r w:rsidR="00271552">
              <w:t xml:space="preserve"> </w:t>
            </w:r>
            <w:r>
              <w:t>for</w:t>
            </w:r>
            <w:r w:rsidR="00271552">
              <w:t xml:space="preserve"> </w:t>
            </w:r>
            <w:r>
              <w:t>more</w:t>
            </w:r>
            <w:r w:rsidR="00271552">
              <w:t xml:space="preserve"> </w:t>
            </w:r>
            <w:r>
              <w:t>than</w:t>
            </w:r>
            <w:r w:rsidR="00271552">
              <w:t xml:space="preserve"> </w:t>
            </w:r>
            <w:r>
              <w:t>50</w:t>
            </w:r>
            <w:r w:rsidR="00271552">
              <w:t xml:space="preserve"> </w:t>
            </w:r>
            <w:r>
              <w:t>clients</w:t>
            </w:r>
            <w:r w:rsidR="00271552">
              <w:t xml:space="preserve"> </w:t>
            </w:r>
            <w:r>
              <w:t>in</w:t>
            </w:r>
            <w:r w:rsidR="00271552">
              <w:t xml:space="preserve"> </w:t>
            </w:r>
            <w:r>
              <w:t>the</w:t>
            </w:r>
            <w:r w:rsidR="00271552">
              <w:t xml:space="preserve"> </w:t>
            </w:r>
            <w:r>
              <w:t>east</w:t>
            </w:r>
            <w:r w:rsidR="00271552">
              <w:t xml:space="preserve"> </w:t>
            </w:r>
            <w:r>
              <w:t>coast.</w:t>
            </w:r>
            <w:r w:rsidR="00271552">
              <w:t xml:space="preserve"> </w:t>
            </w:r>
            <w:r>
              <w:t>Conducted</w:t>
            </w:r>
            <w:r w:rsidR="00271552">
              <w:t xml:space="preserve"> </w:t>
            </w:r>
            <w:r>
              <w:t>Business</w:t>
            </w:r>
            <w:r w:rsidR="00271552">
              <w:t xml:space="preserve"> </w:t>
            </w:r>
            <w:r>
              <w:t>Process</w:t>
            </w:r>
            <w:r w:rsidR="00271552">
              <w:t xml:space="preserve"> </w:t>
            </w:r>
            <w:r>
              <w:t>Review</w:t>
            </w:r>
            <w:r w:rsidR="00271552">
              <w:t xml:space="preserve"> </w:t>
            </w:r>
            <w:r>
              <w:t>sessions</w:t>
            </w:r>
            <w:r w:rsidR="00271552">
              <w:t xml:space="preserve"> </w:t>
            </w:r>
            <w:r>
              <w:t>for</w:t>
            </w:r>
            <w:r w:rsidR="00271552">
              <w:t xml:space="preserve"> </w:t>
            </w:r>
            <w:proofErr w:type="gramStart"/>
            <w:r>
              <w:t>all</w:t>
            </w:r>
            <w:r w:rsidR="00271552">
              <w:t xml:space="preserve"> </w:t>
            </w:r>
            <w:r>
              <w:t>of</w:t>
            </w:r>
            <w:proofErr w:type="gramEnd"/>
            <w:r w:rsidR="00271552">
              <w:t xml:space="preserve"> </w:t>
            </w:r>
            <w:r>
              <w:t>the</w:t>
            </w:r>
            <w:r w:rsidR="00271552">
              <w:t xml:space="preserve"> </w:t>
            </w:r>
            <w:r>
              <w:t>clients</w:t>
            </w:r>
            <w:r w:rsidR="00271552">
              <w:t xml:space="preserve"> </w:t>
            </w:r>
            <w:r>
              <w:t>to</w:t>
            </w:r>
            <w:r w:rsidR="00271552">
              <w:t xml:space="preserve"> </w:t>
            </w:r>
            <w:r>
              <w:t>determine</w:t>
            </w:r>
            <w:r w:rsidR="00271552">
              <w:t xml:space="preserve"> </w:t>
            </w:r>
            <w:r>
              <w:t>the</w:t>
            </w:r>
            <w:r w:rsidR="00271552">
              <w:t xml:space="preserve"> </w:t>
            </w:r>
            <w:r w:rsidR="005F34D7">
              <w:t>“</w:t>
            </w:r>
            <w:r>
              <w:t>as</w:t>
            </w:r>
            <w:r w:rsidR="00271552">
              <w:t xml:space="preserve"> </w:t>
            </w:r>
            <w:r>
              <w:t>is</w:t>
            </w:r>
            <w:r w:rsidR="005F34D7">
              <w:t>”</w:t>
            </w:r>
            <w:r w:rsidR="00271552">
              <w:t xml:space="preserve"> </w:t>
            </w:r>
            <w:r>
              <w:t>and</w:t>
            </w:r>
            <w:r w:rsidR="00271552">
              <w:t xml:space="preserve"> </w:t>
            </w:r>
            <w:r w:rsidR="005F34D7">
              <w:t>“</w:t>
            </w:r>
            <w:r>
              <w:t>to</w:t>
            </w:r>
            <w:r w:rsidR="00271552">
              <w:t xml:space="preserve"> </w:t>
            </w:r>
            <w:r>
              <w:t>be</w:t>
            </w:r>
            <w:r w:rsidR="005F34D7">
              <w:t>”</w:t>
            </w:r>
            <w:r w:rsidR="00271552">
              <w:t xml:space="preserve"> </w:t>
            </w:r>
            <w:r>
              <w:t>business</w:t>
            </w:r>
            <w:r w:rsidR="00271552">
              <w:t xml:space="preserve"> </w:t>
            </w:r>
            <w:r>
              <w:t>processes</w:t>
            </w:r>
            <w:r w:rsidR="00271552">
              <w:t xml:space="preserve"> </w:t>
            </w:r>
            <w:r>
              <w:t>and</w:t>
            </w:r>
            <w:r w:rsidR="00271552">
              <w:t xml:space="preserve"> </w:t>
            </w:r>
            <w:r>
              <w:t>implemented</w:t>
            </w:r>
            <w:r w:rsidR="00271552">
              <w:t xml:space="preserve"> </w:t>
            </w:r>
            <w:r>
              <w:t>the</w:t>
            </w:r>
            <w:r w:rsidR="00271552">
              <w:t xml:space="preserve"> </w:t>
            </w:r>
            <w:r>
              <w:t>same</w:t>
            </w:r>
            <w:r w:rsidR="00271552">
              <w:t xml:space="preserve"> </w:t>
            </w:r>
            <w:r>
              <w:t>in</w:t>
            </w:r>
            <w:r w:rsidR="00271552">
              <w:t xml:space="preserve"> </w:t>
            </w:r>
            <w:r>
              <w:t>Salesforce.</w:t>
            </w:r>
            <w:r w:rsidR="00271552">
              <w:t xml:space="preserve"> </w:t>
            </w:r>
            <w:r>
              <w:t>Design</w:t>
            </w:r>
            <w:r w:rsidR="00271552">
              <w:t xml:space="preserve"> </w:t>
            </w:r>
            <w:r>
              <w:t>solutions</w:t>
            </w:r>
            <w:r w:rsidR="00271552">
              <w:t xml:space="preserve"> </w:t>
            </w:r>
            <w:r>
              <w:t>to</w:t>
            </w:r>
            <w:r w:rsidR="00271552">
              <w:t xml:space="preserve"> </w:t>
            </w:r>
            <w:r>
              <w:t>meet</w:t>
            </w:r>
            <w:r w:rsidR="00271552">
              <w:t xml:space="preserve"> </w:t>
            </w:r>
            <w:r>
              <w:t>the</w:t>
            </w:r>
            <w:r w:rsidR="00271552">
              <w:t xml:space="preserve"> </w:t>
            </w:r>
            <w:r>
              <w:t>client</w:t>
            </w:r>
            <w:r w:rsidR="002D27EB">
              <w:t>’</w:t>
            </w:r>
            <w:r>
              <w:t>s</w:t>
            </w:r>
            <w:r w:rsidR="00271552">
              <w:t xml:space="preserve"> </w:t>
            </w:r>
            <w:r>
              <w:t>business</w:t>
            </w:r>
            <w:r w:rsidR="00271552">
              <w:t xml:space="preserve"> </w:t>
            </w:r>
            <w:r>
              <w:t>problems</w:t>
            </w:r>
            <w:r w:rsidR="00271552">
              <w:t xml:space="preserve"> </w:t>
            </w:r>
            <w:r>
              <w:t>and</w:t>
            </w:r>
            <w:r w:rsidR="00271552">
              <w:t xml:space="preserve"> </w:t>
            </w:r>
            <w:r>
              <w:t>work</w:t>
            </w:r>
            <w:r w:rsidR="00271552">
              <w:t xml:space="preserve"> </w:t>
            </w:r>
            <w:r>
              <w:t>with</w:t>
            </w:r>
            <w:r w:rsidR="00271552">
              <w:t xml:space="preserve"> </w:t>
            </w:r>
            <w:r>
              <w:t>the</w:t>
            </w:r>
            <w:r w:rsidR="00271552">
              <w:t xml:space="preserve"> </w:t>
            </w:r>
            <w:r>
              <w:t>development</w:t>
            </w:r>
            <w:r w:rsidR="00271552">
              <w:t xml:space="preserve"> </w:t>
            </w:r>
            <w:r>
              <w:t>team</w:t>
            </w:r>
            <w:r w:rsidR="00271552">
              <w:t xml:space="preserve"> </w:t>
            </w:r>
            <w:r>
              <w:t>in</w:t>
            </w:r>
            <w:r w:rsidR="00271552">
              <w:t xml:space="preserve"> </w:t>
            </w:r>
            <w:r>
              <w:t>implementing</w:t>
            </w:r>
            <w:r w:rsidR="00271552">
              <w:t xml:space="preserve"> </w:t>
            </w:r>
            <w:r>
              <w:t>the</w:t>
            </w:r>
            <w:r w:rsidR="00271552">
              <w:t xml:space="preserve"> </w:t>
            </w:r>
            <w:r>
              <w:t>solution.</w:t>
            </w:r>
            <w:r w:rsidR="00271552">
              <w:t xml:space="preserve"> </w:t>
            </w:r>
            <w:r>
              <w:t>Conducted</w:t>
            </w:r>
            <w:r w:rsidR="00271552">
              <w:t xml:space="preserve"> </w:t>
            </w:r>
            <w:r>
              <w:t>end</w:t>
            </w:r>
            <w:r w:rsidR="00271552">
              <w:t xml:space="preserve"> </w:t>
            </w:r>
            <w:r>
              <w:t>user</w:t>
            </w:r>
            <w:r w:rsidR="00271552">
              <w:t xml:space="preserve"> </w:t>
            </w:r>
            <w:r>
              <w:t>training</w:t>
            </w:r>
            <w:r w:rsidR="00271552">
              <w:t xml:space="preserve"> </w:t>
            </w:r>
            <w:r>
              <w:t>for</w:t>
            </w:r>
            <w:r w:rsidR="00271552">
              <w:t xml:space="preserve"> </w:t>
            </w:r>
            <w:r>
              <w:t>all</w:t>
            </w:r>
            <w:r w:rsidR="00271552">
              <w:t xml:space="preserve"> </w:t>
            </w:r>
            <w:r>
              <w:t>users</w:t>
            </w:r>
            <w:r w:rsidR="00271552">
              <w:t xml:space="preserve"> </w:t>
            </w:r>
            <w:r>
              <w:t>and</w:t>
            </w:r>
            <w:r w:rsidR="00271552">
              <w:t xml:space="preserve"> </w:t>
            </w:r>
            <w:r>
              <w:t>did</w:t>
            </w:r>
            <w:r w:rsidR="00271552">
              <w:t xml:space="preserve"> </w:t>
            </w:r>
            <w:r>
              <w:t>a</w:t>
            </w:r>
            <w:r w:rsidR="00271552">
              <w:t xml:space="preserve"> </w:t>
            </w:r>
            <w:r>
              <w:t>knowledge</w:t>
            </w:r>
            <w:r w:rsidR="00271552">
              <w:t xml:space="preserve"> </w:t>
            </w:r>
            <w:r>
              <w:t>transfer</w:t>
            </w:r>
            <w:r w:rsidR="00271552">
              <w:t xml:space="preserve"> </w:t>
            </w:r>
            <w:r>
              <w:t>to</w:t>
            </w:r>
            <w:r w:rsidR="00271552">
              <w:t xml:space="preserve"> </w:t>
            </w:r>
            <w:r>
              <w:t>all</w:t>
            </w:r>
            <w:r w:rsidR="00271552">
              <w:t xml:space="preserve"> </w:t>
            </w:r>
            <w:r>
              <w:t>the</w:t>
            </w:r>
            <w:r w:rsidR="00271552">
              <w:t xml:space="preserve"> </w:t>
            </w:r>
            <w:r>
              <w:t>system</w:t>
            </w:r>
            <w:r w:rsidR="00271552">
              <w:t xml:space="preserve"> </w:t>
            </w:r>
            <w:r>
              <w:t>administrators</w:t>
            </w:r>
          </w:p>
          <w:p w14:paraId="33E7D011" w14:textId="536B7F62" w:rsidR="00B21F2A" w:rsidRPr="0014406A" w:rsidRDefault="00B21F2A">
            <w:pPr>
              <w:numPr>
                <w:ilvl w:val="0"/>
                <w:numId w:val="16"/>
              </w:numPr>
              <w:spacing w:after="60"/>
              <w:ind w:left="360"/>
            </w:pPr>
            <w:r>
              <w:t>Developed</w:t>
            </w:r>
            <w:r w:rsidR="00271552">
              <w:t xml:space="preserve"> </w:t>
            </w:r>
            <w:r>
              <w:t>and</w:t>
            </w:r>
            <w:r w:rsidR="00271552">
              <w:t xml:space="preserve"> </w:t>
            </w:r>
            <w:r>
              <w:t>Managed</w:t>
            </w:r>
            <w:r w:rsidR="00271552">
              <w:t xml:space="preserve"> </w:t>
            </w:r>
            <w:r>
              <w:t>a</w:t>
            </w:r>
            <w:r w:rsidR="00271552">
              <w:t xml:space="preserve"> </w:t>
            </w:r>
            <w:r>
              <w:t>Product</w:t>
            </w:r>
            <w:r w:rsidR="00271552">
              <w:t xml:space="preserve"> </w:t>
            </w:r>
            <w:r>
              <w:t>on</w:t>
            </w:r>
            <w:r w:rsidR="00271552">
              <w:t xml:space="preserve"> </w:t>
            </w:r>
            <w:r>
              <w:t>Salesforce</w:t>
            </w:r>
            <w:r w:rsidR="00271552">
              <w:t xml:space="preserve"> </w:t>
            </w:r>
            <w:r>
              <w:t>AppExchange</w:t>
            </w:r>
            <w:r w:rsidR="00271552">
              <w:t xml:space="preserve"> </w:t>
            </w:r>
            <w:r>
              <w:t>Platform</w:t>
            </w:r>
          </w:p>
          <w:p w14:paraId="5F25E934" w14:textId="6656454A" w:rsidR="00B21F2A" w:rsidRPr="0014406A" w:rsidRDefault="00B21F2A">
            <w:pPr>
              <w:numPr>
                <w:ilvl w:val="0"/>
                <w:numId w:val="16"/>
              </w:numPr>
              <w:spacing w:after="60"/>
              <w:ind w:left="360"/>
            </w:pPr>
            <w:r>
              <w:t>Implemented</w:t>
            </w:r>
            <w:r w:rsidR="00271552">
              <w:t xml:space="preserve"> </w:t>
            </w:r>
            <w:r>
              <w:t>Salesforce</w:t>
            </w:r>
            <w:r w:rsidR="00271552">
              <w:t xml:space="preserve"> </w:t>
            </w:r>
            <w:r>
              <w:t>for</w:t>
            </w:r>
            <w:r w:rsidR="00271552">
              <w:t xml:space="preserve"> </w:t>
            </w:r>
            <w:r>
              <w:t>more</w:t>
            </w:r>
            <w:r w:rsidR="00271552">
              <w:t xml:space="preserve"> </w:t>
            </w:r>
            <w:r>
              <w:t>than</w:t>
            </w:r>
            <w:r w:rsidR="00271552">
              <w:t xml:space="preserve"> </w:t>
            </w:r>
            <w:r>
              <w:t>50</w:t>
            </w:r>
            <w:r w:rsidR="00271552">
              <w:t xml:space="preserve"> </w:t>
            </w:r>
            <w:r>
              <w:t>clients</w:t>
            </w:r>
            <w:r w:rsidR="00271552">
              <w:t xml:space="preserve"> </w:t>
            </w:r>
            <w:r>
              <w:t>in</w:t>
            </w:r>
            <w:r w:rsidR="00271552">
              <w:t xml:space="preserve"> </w:t>
            </w:r>
            <w:r>
              <w:t>different</w:t>
            </w:r>
            <w:r w:rsidR="00271552">
              <w:t xml:space="preserve"> </w:t>
            </w:r>
            <w:r>
              <w:t>verticals</w:t>
            </w:r>
          </w:p>
          <w:p w14:paraId="4C70563E" w14:textId="6A85A0EC" w:rsidR="00B21F2A" w:rsidRPr="0014406A" w:rsidRDefault="00B21F2A">
            <w:pPr>
              <w:numPr>
                <w:ilvl w:val="0"/>
                <w:numId w:val="16"/>
              </w:numPr>
              <w:spacing w:after="60"/>
              <w:ind w:left="360"/>
            </w:pPr>
            <w:r>
              <w:lastRenderedPageBreak/>
              <w:t>Designed</w:t>
            </w:r>
            <w:r w:rsidR="00271552">
              <w:t xml:space="preserve"> </w:t>
            </w:r>
            <w:r>
              <w:t>solutions,</w:t>
            </w:r>
            <w:r w:rsidR="00271552">
              <w:t xml:space="preserve"> </w:t>
            </w:r>
            <w:r>
              <w:t>performed</w:t>
            </w:r>
            <w:r w:rsidR="00271552">
              <w:t xml:space="preserve"> </w:t>
            </w:r>
            <w:r>
              <w:t>data</w:t>
            </w:r>
            <w:r w:rsidR="00271552">
              <w:t xml:space="preserve"> </w:t>
            </w:r>
            <w:proofErr w:type="gramStart"/>
            <w:r>
              <w:t>migrations</w:t>
            </w:r>
            <w:proofErr w:type="gramEnd"/>
            <w:r w:rsidR="00271552">
              <w:t xml:space="preserve"> </w:t>
            </w:r>
            <w:r>
              <w:t>and</w:t>
            </w:r>
            <w:r w:rsidR="00271552">
              <w:t xml:space="preserve"> </w:t>
            </w:r>
            <w:r>
              <w:t>conducted</w:t>
            </w:r>
            <w:r w:rsidR="00271552">
              <w:t xml:space="preserve"> </w:t>
            </w:r>
            <w:r>
              <w:t>end</w:t>
            </w:r>
            <w:r w:rsidR="00271552">
              <w:t xml:space="preserve"> </w:t>
            </w:r>
            <w:r>
              <w:t>user</w:t>
            </w:r>
            <w:r w:rsidR="00271552">
              <w:t xml:space="preserve"> </w:t>
            </w:r>
            <w:r>
              <w:t>trainings</w:t>
            </w:r>
            <w:r w:rsidR="00271552">
              <w:t xml:space="preserve"> </w:t>
            </w:r>
            <w:r>
              <w:t>along</w:t>
            </w:r>
            <w:r w:rsidR="00271552">
              <w:t xml:space="preserve"> </w:t>
            </w:r>
            <w:r>
              <w:t>with</w:t>
            </w:r>
            <w:r w:rsidR="00271552">
              <w:t xml:space="preserve"> </w:t>
            </w:r>
            <w:r>
              <w:t>change</w:t>
            </w:r>
            <w:r w:rsidR="00271552">
              <w:t xml:space="preserve"> </w:t>
            </w:r>
            <w:r>
              <w:t>management</w:t>
            </w:r>
            <w:r w:rsidR="00271552">
              <w:t xml:space="preserve"> </w:t>
            </w:r>
            <w:r>
              <w:t>for</w:t>
            </w:r>
            <w:r w:rsidR="00271552">
              <w:t xml:space="preserve"> </w:t>
            </w:r>
            <w:r>
              <w:t>all</w:t>
            </w:r>
            <w:r w:rsidR="00271552">
              <w:t xml:space="preserve"> </w:t>
            </w:r>
            <w:r>
              <w:t>implementations.</w:t>
            </w:r>
          </w:p>
          <w:p w14:paraId="155FB192" w14:textId="5D8CD8D2" w:rsidR="00B26AE3" w:rsidRDefault="00B26AE3" w:rsidP="1C720A01">
            <w:pPr>
              <w:rPr>
                <w:rFonts w:cs="Arial"/>
                <w:iCs/>
                <w:color w:val="000000"/>
                <w:sz w:val="20"/>
                <w:szCs w:val="20"/>
              </w:rPr>
            </w:pPr>
          </w:p>
          <w:p w14:paraId="7F66CC73" w14:textId="25BE41A7" w:rsidR="00075A27" w:rsidRDefault="00075A27" w:rsidP="1C720A01">
            <w:pPr>
              <w:rPr>
                <w:rFonts w:cs="Arial"/>
                <w:iCs/>
                <w:color w:val="000000"/>
                <w:sz w:val="20"/>
                <w:szCs w:val="20"/>
              </w:rPr>
            </w:pPr>
          </w:p>
          <w:p w14:paraId="0EE97079" w14:textId="5711BBDB" w:rsidR="00075A27" w:rsidRDefault="00075A27" w:rsidP="1C720A01">
            <w:pPr>
              <w:rPr>
                <w:rFonts w:cs="Arial"/>
                <w:iCs/>
                <w:color w:val="000000"/>
                <w:sz w:val="20"/>
                <w:szCs w:val="20"/>
              </w:rPr>
            </w:pPr>
          </w:p>
          <w:p w14:paraId="5E60B1A0" w14:textId="2F2B0E74" w:rsidR="00075A27" w:rsidRDefault="00075A27" w:rsidP="1C720A01">
            <w:pPr>
              <w:rPr>
                <w:rFonts w:cs="Arial"/>
                <w:iCs/>
                <w:color w:val="000000"/>
                <w:sz w:val="20"/>
                <w:szCs w:val="20"/>
              </w:rPr>
            </w:pPr>
          </w:p>
          <w:p w14:paraId="21D63283" w14:textId="5C165857" w:rsidR="00075A27" w:rsidRDefault="00075A27" w:rsidP="1C720A01">
            <w:pPr>
              <w:rPr>
                <w:rFonts w:cs="Arial"/>
                <w:iCs/>
                <w:color w:val="000000"/>
                <w:sz w:val="20"/>
                <w:szCs w:val="20"/>
              </w:rPr>
            </w:pPr>
          </w:p>
          <w:p w14:paraId="6047E2A3" w14:textId="4E99A84B" w:rsidR="00075A27" w:rsidRDefault="00075A27" w:rsidP="1C720A01">
            <w:pPr>
              <w:rPr>
                <w:rFonts w:cs="Arial"/>
                <w:iCs/>
                <w:color w:val="000000"/>
                <w:sz w:val="20"/>
                <w:szCs w:val="20"/>
              </w:rPr>
            </w:pPr>
          </w:p>
          <w:p w14:paraId="77DA1830" w14:textId="0D73F41F" w:rsidR="00075A27" w:rsidRDefault="00075A27" w:rsidP="1C720A01">
            <w:pPr>
              <w:rPr>
                <w:rFonts w:cs="Arial"/>
                <w:iCs/>
                <w:color w:val="000000"/>
                <w:sz w:val="20"/>
                <w:szCs w:val="20"/>
              </w:rPr>
            </w:pPr>
          </w:p>
          <w:p w14:paraId="3468F7A5" w14:textId="2D2F8581" w:rsidR="00075A27" w:rsidRDefault="00075A27" w:rsidP="1C720A01">
            <w:pPr>
              <w:rPr>
                <w:rFonts w:cs="Arial"/>
                <w:iCs/>
                <w:color w:val="000000"/>
                <w:sz w:val="20"/>
                <w:szCs w:val="20"/>
              </w:rPr>
            </w:pPr>
          </w:p>
          <w:p w14:paraId="13217AE9" w14:textId="3FE14D24" w:rsidR="00075A27" w:rsidRDefault="00075A27" w:rsidP="1C720A01">
            <w:pPr>
              <w:rPr>
                <w:rFonts w:cs="Arial"/>
                <w:iCs/>
                <w:color w:val="000000"/>
                <w:sz w:val="20"/>
                <w:szCs w:val="20"/>
              </w:rPr>
            </w:pPr>
          </w:p>
          <w:p w14:paraId="41592509" w14:textId="2C2CF818" w:rsidR="00075A27" w:rsidRDefault="00075A27" w:rsidP="1C720A01">
            <w:pPr>
              <w:rPr>
                <w:rFonts w:cs="Arial"/>
                <w:iCs/>
                <w:color w:val="000000"/>
                <w:sz w:val="20"/>
                <w:szCs w:val="20"/>
              </w:rPr>
            </w:pPr>
          </w:p>
          <w:p w14:paraId="54368191" w14:textId="7395100F" w:rsidR="00075A27" w:rsidRDefault="00075A27" w:rsidP="1C720A01">
            <w:pPr>
              <w:rPr>
                <w:rFonts w:cs="Arial"/>
                <w:iCs/>
                <w:color w:val="000000"/>
                <w:sz w:val="20"/>
                <w:szCs w:val="20"/>
              </w:rPr>
            </w:pPr>
          </w:p>
          <w:p w14:paraId="3896022A" w14:textId="04990769" w:rsidR="00075A27" w:rsidRDefault="00075A27" w:rsidP="1C720A01">
            <w:pPr>
              <w:rPr>
                <w:rFonts w:cs="Arial"/>
                <w:iCs/>
                <w:color w:val="000000"/>
                <w:sz w:val="20"/>
                <w:szCs w:val="20"/>
              </w:rPr>
            </w:pPr>
          </w:p>
          <w:p w14:paraId="7DBDE8A2" w14:textId="2436E7DC" w:rsidR="00075A27" w:rsidRDefault="00075A27" w:rsidP="1C720A01">
            <w:pPr>
              <w:rPr>
                <w:rFonts w:cs="Arial"/>
                <w:iCs/>
                <w:color w:val="000000"/>
                <w:sz w:val="20"/>
                <w:szCs w:val="20"/>
              </w:rPr>
            </w:pPr>
          </w:p>
          <w:p w14:paraId="6969AE99" w14:textId="4A180D16" w:rsidR="00075A27" w:rsidRDefault="00075A27" w:rsidP="1C720A01">
            <w:pPr>
              <w:rPr>
                <w:rFonts w:cs="Arial"/>
                <w:iCs/>
                <w:color w:val="000000"/>
                <w:sz w:val="20"/>
                <w:szCs w:val="20"/>
              </w:rPr>
            </w:pPr>
          </w:p>
          <w:p w14:paraId="17BADE29" w14:textId="52CA2BEF" w:rsidR="00075A27" w:rsidRDefault="00075A27" w:rsidP="1C720A01">
            <w:pPr>
              <w:rPr>
                <w:rFonts w:cs="Arial"/>
                <w:iCs/>
                <w:color w:val="000000"/>
                <w:sz w:val="20"/>
                <w:szCs w:val="20"/>
              </w:rPr>
            </w:pPr>
          </w:p>
          <w:p w14:paraId="31045B59" w14:textId="5E476BC6" w:rsidR="00075A27" w:rsidRDefault="00075A27" w:rsidP="1C720A01">
            <w:pPr>
              <w:rPr>
                <w:rFonts w:cs="Arial"/>
                <w:iCs/>
                <w:color w:val="000000"/>
                <w:sz w:val="20"/>
                <w:szCs w:val="20"/>
              </w:rPr>
            </w:pPr>
          </w:p>
          <w:p w14:paraId="74FE6391" w14:textId="737ED7F1" w:rsidR="00075A27" w:rsidRDefault="00075A27" w:rsidP="1C720A01">
            <w:pPr>
              <w:rPr>
                <w:rFonts w:cs="Arial"/>
                <w:iCs/>
                <w:color w:val="000000"/>
                <w:sz w:val="20"/>
                <w:szCs w:val="20"/>
              </w:rPr>
            </w:pPr>
          </w:p>
          <w:p w14:paraId="642F3468" w14:textId="317F5D81" w:rsidR="00075A27" w:rsidRDefault="00075A27" w:rsidP="1C720A01">
            <w:pPr>
              <w:rPr>
                <w:rFonts w:cs="Arial"/>
                <w:iCs/>
                <w:color w:val="000000"/>
                <w:sz w:val="20"/>
                <w:szCs w:val="20"/>
              </w:rPr>
            </w:pPr>
          </w:p>
          <w:p w14:paraId="7E32E711" w14:textId="5BDF251A" w:rsidR="00075A27" w:rsidRDefault="00075A27" w:rsidP="1C720A01">
            <w:pPr>
              <w:rPr>
                <w:rFonts w:cs="Arial"/>
                <w:iCs/>
                <w:color w:val="000000"/>
                <w:sz w:val="20"/>
                <w:szCs w:val="20"/>
              </w:rPr>
            </w:pPr>
          </w:p>
          <w:p w14:paraId="1A9F47BD" w14:textId="797B44A3" w:rsidR="00075A27" w:rsidRDefault="00075A27" w:rsidP="1C720A01">
            <w:pPr>
              <w:rPr>
                <w:rFonts w:cs="Arial"/>
                <w:iCs/>
                <w:color w:val="000000"/>
                <w:sz w:val="20"/>
                <w:szCs w:val="20"/>
              </w:rPr>
            </w:pPr>
          </w:p>
          <w:p w14:paraId="09052B89" w14:textId="2E5E99D9" w:rsidR="00075A27" w:rsidRDefault="00075A27" w:rsidP="1C720A01">
            <w:pPr>
              <w:rPr>
                <w:rFonts w:cs="Arial"/>
                <w:iCs/>
                <w:color w:val="000000"/>
                <w:sz w:val="20"/>
                <w:szCs w:val="20"/>
              </w:rPr>
            </w:pPr>
          </w:p>
          <w:p w14:paraId="7E40D745" w14:textId="109C80FC" w:rsidR="00075A27" w:rsidRDefault="00075A27" w:rsidP="1C720A01">
            <w:pPr>
              <w:rPr>
                <w:rFonts w:cs="Arial"/>
                <w:iCs/>
                <w:color w:val="000000"/>
                <w:sz w:val="20"/>
                <w:szCs w:val="20"/>
              </w:rPr>
            </w:pPr>
          </w:p>
          <w:p w14:paraId="5F0D0329" w14:textId="4AA77F91" w:rsidR="00075A27" w:rsidRDefault="00075A27" w:rsidP="1C720A01">
            <w:pPr>
              <w:rPr>
                <w:rFonts w:cs="Arial"/>
                <w:iCs/>
                <w:color w:val="000000"/>
                <w:sz w:val="20"/>
                <w:szCs w:val="20"/>
              </w:rPr>
            </w:pPr>
          </w:p>
          <w:p w14:paraId="16D5AE60" w14:textId="1F26B871" w:rsidR="00075A27" w:rsidRDefault="00075A27" w:rsidP="1C720A01">
            <w:pPr>
              <w:rPr>
                <w:rFonts w:cs="Arial"/>
                <w:iCs/>
                <w:color w:val="000000"/>
                <w:sz w:val="20"/>
                <w:szCs w:val="20"/>
              </w:rPr>
            </w:pPr>
          </w:p>
          <w:p w14:paraId="2B7E9A99" w14:textId="543A2F05" w:rsidR="00075A27" w:rsidRDefault="00075A27" w:rsidP="1C720A01">
            <w:pPr>
              <w:rPr>
                <w:rFonts w:cs="Arial"/>
                <w:iCs/>
                <w:color w:val="000000"/>
                <w:sz w:val="20"/>
                <w:szCs w:val="20"/>
              </w:rPr>
            </w:pPr>
          </w:p>
          <w:p w14:paraId="572AB9D7" w14:textId="53D4FE91" w:rsidR="00075A27" w:rsidRDefault="00075A27" w:rsidP="1C720A01">
            <w:pPr>
              <w:rPr>
                <w:rFonts w:cs="Arial"/>
                <w:iCs/>
                <w:color w:val="000000"/>
                <w:sz w:val="20"/>
                <w:szCs w:val="20"/>
              </w:rPr>
            </w:pPr>
          </w:p>
          <w:p w14:paraId="2D36ECCC" w14:textId="027F11A8" w:rsidR="00075A27" w:rsidRDefault="00075A27" w:rsidP="1C720A01">
            <w:pPr>
              <w:rPr>
                <w:rFonts w:cs="Arial"/>
                <w:iCs/>
                <w:color w:val="000000"/>
                <w:sz w:val="20"/>
                <w:szCs w:val="20"/>
              </w:rPr>
            </w:pPr>
          </w:p>
          <w:p w14:paraId="5FD5167F" w14:textId="71421FC4" w:rsidR="00075A27" w:rsidRDefault="00075A27" w:rsidP="1C720A01">
            <w:pPr>
              <w:rPr>
                <w:rFonts w:cs="Arial"/>
                <w:iCs/>
                <w:color w:val="000000"/>
                <w:sz w:val="20"/>
                <w:szCs w:val="20"/>
              </w:rPr>
            </w:pPr>
          </w:p>
          <w:p w14:paraId="10C9948C" w14:textId="671D85E6" w:rsidR="00075A27" w:rsidRDefault="00075A27" w:rsidP="1C720A01">
            <w:pPr>
              <w:rPr>
                <w:rFonts w:cs="Arial"/>
                <w:iCs/>
                <w:color w:val="000000"/>
                <w:sz w:val="20"/>
                <w:szCs w:val="20"/>
              </w:rPr>
            </w:pPr>
          </w:p>
          <w:p w14:paraId="72A6BABE" w14:textId="07710159" w:rsidR="00075A27" w:rsidRDefault="00075A27" w:rsidP="1C720A01">
            <w:pPr>
              <w:rPr>
                <w:rFonts w:cs="Arial"/>
                <w:iCs/>
                <w:color w:val="000000"/>
                <w:sz w:val="20"/>
                <w:szCs w:val="20"/>
              </w:rPr>
            </w:pPr>
          </w:p>
          <w:p w14:paraId="154D6679" w14:textId="2A1F018D" w:rsidR="00075A27" w:rsidRDefault="00075A27" w:rsidP="1C720A01">
            <w:pPr>
              <w:rPr>
                <w:rFonts w:cs="Arial"/>
                <w:iCs/>
                <w:color w:val="000000"/>
                <w:sz w:val="20"/>
                <w:szCs w:val="20"/>
              </w:rPr>
            </w:pPr>
          </w:p>
          <w:p w14:paraId="028B4C14" w14:textId="39FFD57B" w:rsidR="00075A27" w:rsidRDefault="00075A27" w:rsidP="1C720A01">
            <w:pPr>
              <w:rPr>
                <w:rFonts w:cs="Arial"/>
                <w:iCs/>
                <w:color w:val="000000"/>
                <w:sz w:val="20"/>
                <w:szCs w:val="20"/>
              </w:rPr>
            </w:pPr>
          </w:p>
          <w:p w14:paraId="26ADA7F3" w14:textId="0031A6F7" w:rsidR="00075A27" w:rsidRDefault="00075A27" w:rsidP="1C720A01">
            <w:pPr>
              <w:rPr>
                <w:rFonts w:cs="Arial"/>
                <w:iCs/>
                <w:color w:val="000000"/>
                <w:sz w:val="20"/>
                <w:szCs w:val="20"/>
              </w:rPr>
            </w:pPr>
          </w:p>
          <w:p w14:paraId="0BDEF46D" w14:textId="33AA1B68" w:rsidR="00075A27" w:rsidRDefault="00075A27" w:rsidP="1C720A01">
            <w:pPr>
              <w:rPr>
                <w:rFonts w:cs="Arial"/>
                <w:iCs/>
                <w:color w:val="000000"/>
                <w:sz w:val="20"/>
                <w:szCs w:val="20"/>
              </w:rPr>
            </w:pPr>
          </w:p>
          <w:p w14:paraId="1FEA2419" w14:textId="7832C500" w:rsidR="00075A27" w:rsidRDefault="00075A27" w:rsidP="1C720A01">
            <w:pPr>
              <w:rPr>
                <w:rFonts w:cs="Arial"/>
                <w:iCs/>
                <w:color w:val="000000"/>
                <w:sz w:val="20"/>
                <w:szCs w:val="20"/>
              </w:rPr>
            </w:pPr>
          </w:p>
          <w:p w14:paraId="4EBC76C1" w14:textId="1F7AEDD3" w:rsidR="00075A27" w:rsidRDefault="00075A27" w:rsidP="1C720A01">
            <w:pPr>
              <w:rPr>
                <w:rFonts w:cs="Arial"/>
                <w:iCs/>
                <w:color w:val="000000"/>
                <w:sz w:val="20"/>
                <w:szCs w:val="20"/>
              </w:rPr>
            </w:pPr>
          </w:p>
          <w:p w14:paraId="4A026D4D" w14:textId="446FCDC9" w:rsidR="00075A27" w:rsidRDefault="00075A27" w:rsidP="1C720A01">
            <w:pPr>
              <w:rPr>
                <w:rFonts w:cs="Arial"/>
                <w:iCs/>
                <w:color w:val="000000"/>
                <w:sz w:val="20"/>
                <w:szCs w:val="20"/>
              </w:rPr>
            </w:pPr>
          </w:p>
          <w:p w14:paraId="103671B6" w14:textId="13B516DB" w:rsidR="002D27EB" w:rsidRDefault="002D27EB" w:rsidP="1C720A01">
            <w:pPr>
              <w:rPr>
                <w:rFonts w:cs="Arial"/>
                <w:iCs/>
                <w:color w:val="000000"/>
                <w:sz w:val="20"/>
                <w:szCs w:val="20"/>
              </w:rPr>
            </w:pPr>
          </w:p>
          <w:p w14:paraId="253A8AD4" w14:textId="51ECB47E" w:rsidR="002D27EB" w:rsidRDefault="002D27EB" w:rsidP="1C720A01">
            <w:pPr>
              <w:rPr>
                <w:rFonts w:cs="Arial"/>
                <w:iCs/>
                <w:color w:val="000000"/>
                <w:sz w:val="20"/>
                <w:szCs w:val="20"/>
              </w:rPr>
            </w:pPr>
          </w:p>
          <w:p w14:paraId="00D51893" w14:textId="0A1C67DE" w:rsidR="002D27EB" w:rsidRDefault="002D27EB" w:rsidP="1C720A01">
            <w:pPr>
              <w:rPr>
                <w:rFonts w:cs="Arial"/>
                <w:iCs/>
                <w:color w:val="000000"/>
                <w:sz w:val="20"/>
                <w:szCs w:val="20"/>
              </w:rPr>
            </w:pPr>
          </w:p>
          <w:p w14:paraId="7EC9666B" w14:textId="0F6B1A1C" w:rsidR="002D27EB" w:rsidRDefault="002D27EB" w:rsidP="1C720A01">
            <w:pPr>
              <w:rPr>
                <w:rFonts w:cs="Arial"/>
                <w:iCs/>
                <w:color w:val="000000"/>
                <w:sz w:val="20"/>
                <w:szCs w:val="20"/>
              </w:rPr>
            </w:pPr>
          </w:p>
          <w:p w14:paraId="1AD57060" w14:textId="77777777" w:rsidR="002D27EB" w:rsidRDefault="002D27EB" w:rsidP="1C720A01">
            <w:pPr>
              <w:rPr>
                <w:rFonts w:cs="Arial"/>
                <w:iCs/>
                <w:color w:val="000000"/>
                <w:sz w:val="20"/>
                <w:szCs w:val="20"/>
              </w:rPr>
            </w:pPr>
          </w:p>
          <w:p w14:paraId="52407157" w14:textId="0578BCE3" w:rsidR="00075A27" w:rsidRDefault="00075A27" w:rsidP="1C720A01">
            <w:pPr>
              <w:rPr>
                <w:rFonts w:cs="Arial"/>
                <w:iCs/>
                <w:color w:val="000000"/>
                <w:sz w:val="20"/>
                <w:szCs w:val="20"/>
              </w:rPr>
            </w:pPr>
          </w:p>
          <w:p w14:paraId="03F30452" w14:textId="61212852" w:rsidR="00075A27" w:rsidRDefault="00075A27" w:rsidP="1C720A01">
            <w:pPr>
              <w:rPr>
                <w:rFonts w:cs="Arial"/>
                <w:iCs/>
                <w:color w:val="000000"/>
                <w:sz w:val="20"/>
                <w:szCs w:val="20"/>
              </w:rPr>
            </w:pPr>
          </w:p>
          <w:p w14:paraId="0F55267B" w14:textId="2D90B513" w:rsidR="00CA3416" w:rsidRPr="00482FF7" w:rsidRDefault="00CA3416" w:rsidP="00CA3416">
            <w:pPr>
              <w:pStyle w:val="CommentText"/>
              <w:jc w:val="center"/>
              <w:rPr>
                <w:b/>
                <w:bCs/>
                <w:sz w:val="32"/>
                <w:szCs w:val="32"/>
              </w:rPr>
            </w:pPr>
            <w:bookmarkStart w:id="30" w:name="_Toc31812227"/>
            <w:r w:rsidRPr="00482FF7">
              <w:rPr>
                <w:b/>
                <w:bCs/>
                <w:sz w:val="32"/>
                <w:szCs w:val="32"/>
              </w:rPr>
              <w:lastRenderedPageBreak/>
              <w:t>Rahul</w:t>
            </w:r>
            <w:r w:rsidR="00271552">
              <w:rPr>
                <w:b/>
                <w:bCs/>
                <w:sz w:val="32"/>
                <w:szCs w:val="32"/>
              </w:rPr>
              <w:t xml:space="preserve"> </w:t>
            </w:r>
            <w:r w:rsidRPr="00482FF7">
              <w:rPr>
                <w:b/>
                <w:bCs/>
                <w:sz w:val="32"/>
                <w:szCs w:val="32"/>
              </w:rPr>
              <w:t>Sundrani,</w:t>
            </w:r>
            <w:r w:rsidR="00271552">
              <w:rPr>
                <w:b/>
                <w:bCs/>
                <w:sz w:val="32"/>
                <w:szCs w:val="32"/>
              </w:rPr>
              <w:t xml:space="preserve"> </w:t>
            </w:r>
            <w:r w:rsidRPr="00482FF7">
              <w:rPr>
                <w:b/>
                <w:bCs/>
                <w:sz w:val="32"/>
                <w:szCs w:val="32"/>
              </w:rPr>
              <w:t>PMP,</w:t>
            </w:r>
            <w:r w:rsidR="00271552">
              <w:rPr>
                <w:b/>
                <w:bCs/>
                <w:sz w:val="32"/>
                <w:szCs w:val="32"/>
              </w:rPr>
              <w:t xml:space="preserve"> </w:t>
            </w:r>
            <w:r w:rsidRPr="00482FF7">
              <w:rPr>
                <w:b/>
                <w:bCs/>
                <w:sz w:val="32"/>
                <w:szCs w:val="32"/>
              </w:rPr>
              <w:t>CSM</w:t>
            </w:r>
            <w:bookmarkEnd w:id="30"/>
          </w:p>
          <w:p w14:paraId="50B1F900" w14:textId="6AAD9B86" w:rsidR="00CA3416" w:rsidRDefault="002D27EB" w:rsidP="00CA3416">
            <w:pPr>
              <w:spacing w:after="240"/>
              <w:jc w:val="center"/>
            </w:pPr>
            <w:r>
              <w:t>Project</w:t>
            </w:r>
            <w:r w:rsidR="00271552">
              <w:t xml:space="preserve"> </w:t>
            </w:r>
            <w:r>
              <w:t>Manager/Analyst</w:t>
            </w:r>
          </w:p>
          <w:p w14:paraId="56AA574E" w14:textId="77777777" w:rsidR="00CA3416" w:rsidRDefault="00CA3416" w:rsidP="00C83DCA">
            <w:pPr>
              <w:pStyle w:val="BodyText"/>
            </w:pPr>
            <w:r>
              <w:rPr>
                <w:noProof/>
              </w:rPr>
              <mc:AlternateContent>
                <mc:Choice Requires="wpg">
                  <w:drawing>
                    <wp:anchor distT="0" distB="0" distL="114300" distR="114300" simplePos="0" relativeHeight="251658243" behindDoc="0" locked="0" layoutInCell="1" allowOverlap="1" wp14:anchorId="0F3CED6E" wp14:editId="2F6D46A4">
                      <wp:simplePos x="0" y="0"/>
                      <wp:positionH relativeFrom="column">
                        <wp:posOffset>1444897</wp:posOffset>
                      </wp:positionH>
                      <wp:positionV relativeFrom="paragraph">
                        <wp:posOffset>107950</wp:posOffset>
                      </wp:positionV>
                      <wp:extent cx="3118848" cy="438785"/>
                      <wp:effectExtent l="0" t="0" r="5715" b="0"/>
                      <wp:wrapNone/>
                      <wp:docPr id="29" name="Group 29"/>
                      <wp:cNvGraphicFramePr/>
                      <a:graphic xmlns:a="http://schemas.openxmlformats.org/drawingml/2006/main">
                        <a:graphicData uri="http://schemas.microsoft.com/office/word/2010/wordprocessingGroup">
                          <wpg:wgp>
                            <wpg:cNvGrpSpPr/>
                            <wpg:grpSpPr>
                              <a:xfrm>
                                <a:off x="0" y="0"/>
                                <a:ext cx="3118848" cy="438785"/>
                                <a:chOff x="0" y="0"/>
                                <a:chExt cx="3118848" cy="438785"/>
                              </a:xfrm>
                            </wpg:grpSpPr>
                            <pic:pic xmlns:pic="http://schemas.openxmlformats.org/drawingml/2006/picture">
                              <pic:nvPicPr>
                                <pic:cNvPr id="30" name="Picture 30" descr="SFU_CRT_BDG_Force_com_Devlpr_RGB"/>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747157" y="0"/>
                                  <a:ext cx="701675" cy="408305"/>
                                </a:xfrm>
                                <a:prstGeom prst="rect">
                                  <a:avLst/>
                                </a:prstGeom>
                                <a:noFill/>
                              </pic:spPr>
                            </pic:pic>
                            <pic:pic xmlns:pic="http://schemas.openxmlformats.org/drawingml/2006/picture">
                              <pic:nvPicPr>
                                <pic:cNvPr id="31" name="Picture 3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634343" y="0"/>
                                  <a:ext cx="484505" cy="438785"/>
                                </a:xfrm>
                                <a:prstGeom prst="rect">
                                  <a:avLst/>
                                </a:prstGeom>
                              </pic:spPr>
                            </pic:pic>
                            <pic:pic xmlns:pic="http://schemas.openxmlformats.org/drawingml/2006/picture">
                              <pic:nvPicPr>
                                <pic:cNvPr id="34" name="Picture 34" descr="SunCertWCD_WhtBckgr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821872" y="0"/>
                                  <a:ext cx="777240" cy="393065"/>
                                </a:xfrm>
                                <a:prstGeom prst="rect">
                                  <a:avLst/>
                                </a:prstGeom>
                                <a:noFill/>
                                <a:ln>
                                  <a:noFill/>
                                </a:ln>
                              </pic:spPr>
                            </pic:pic>
                            <pic:pic xmlns:pic="http://schemas.openxmlformats.org/drawingml/2006/picture">
                              <pic:nvPicPr>
                                <pic:cNvPr id="35" name="Picture 35" descr="SunCertPro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77240" cy="383540"/>
                                </a:xfrm>
                                <a:prstGeom prst="rect">
                                  <a:avLst/>
                                </a:prstGeom>
                                <a:noFill/>
                                <a:ln>
                                  <a:noFill/>
                                </a:ln>
                              </pic:spPr>
                            </pic:pic>
                          </wpg:wgp>
                        </a:graphicData>
                      </a:graphic>
                    </wp:anchor>
                  </w:drawing>
                </mc:Choice>
                <mc:Fallback>
                  <w:pict>
                    <v:group w14:anchorId="2DBCE66D" id="Group 29" o:spid="_x0000_s1026" style="position:absolute;margin-left:113.75pt;margin-top:8.5pt;width:245.6pt;height:34.55pt;z-index:251658243" coordsize="31188,43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">
                      <v:shape id="Picture 30" o:spid="_x0000_s1027" type="#_x0000_t75" alt="SFU_CRT_BDG_Force_com_Devlpr_RGB" style="position:absolute;left:17471;width:7017;height:4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">
                        <v:imagedata r:id="rId43" o:title="SFU_CRT_BDG_Force_com_Devlpr_RGB"/>
                      </v:shape>
                      <v:shape id="Picture 31" o:spid="_x0000_s1028" type="#_x0000_t75" style="position:absolute;left:26343;width:4845;height:4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">
                        <v:imagedata r:id="rId44" o:title=""/>
                      </v:shape>
                      <v:shape id="Picture 34" o:spid="_x0000_s1029" type="#_x0000_t75" alt="SunCertWCD_WhtBckgrd" style="position:absolute;left:8218;width:7773;height:3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">
                        <v:imagedata r:id="rId45" o:title="SunCertWCD_WhtBckgrd"/>
                      </v:shape>
                      <v:shape id="Picture 35" o:spid="_x0000_s1030" type="#_x0000_t75" alt="SunCertProg" style="position:absolute;width:7772;height:3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">
                        <v:imagedata r:id="rId46" o:title="SunCertProg"/>
                      </v:shape>
                    </v:group>
                  </w:pict>
                </mc:Fallback>
              </mc:AlternateContent>
            </w:r>
          </w:p>
          <w:p w14:paraId="5FE43129" w14:textId="77777777" w:rsidR="00CA3416" w:rsidRDefault="00CA3416" w:rsidP="00CA3416">
            <w:pPr>
              <w:pStyle w:val="TOC6"/>
              <w:spacing w:before="240"/>
              <w:rPr>
                <w:sz w:val="32"/>
                <w:szCs w:val="32"/>
              </w:rPr>
            </w:pPr>
          </w:p>
          <w:p w14:paraId="503EEC54" w14:textId="6D091EE6" w:rsidR="00CA3416" w:rsidRPr="00482FF7" w:rsidRDefault="00CA3416" w:rsidP="00482FF7">
            <w:pPr>
              <w:pStyle w:val="ResumeSectionHeading"/>
              <w:pBdr>
                <w:top w:val="thinThickSmallGap" w:sz="18" w:space="1" w:color="0070C0"/>
              </w:pBdr>
              <w:shd w:val="clear" w:color="auto" w:fill="DBE5F1" w:themeFill="accent1" w:themeFillTint="33"/>
              <w:rPr>
                <w:rFonts w:cs="Times New Roman"/>
                <w:szCs w:val="24"/>
              </w:rPr>
            </w:pPr>
            <w:r w:rsidRPr="00482FF7">
              <w:rPr>
                <w:rFonts w:cs="Times New Roman"/>
                <w:szCs w:val="24"/>
              </w:rPr>
              <w:t>Experience</w:t>
            </w:r>
            <w:r w:rsidR="00271552">
              <w:rPr>
                <w:rFonts w:cs="Times New Roman"/>
                <w:szCs w:val="24"/>
              </w:rPr>
              <w:t xml:space="preserve"> </w:t>
            </w:r>
            <w:r w:rsidRPr="00482FF7">
              <w:rPr>
                <w:rFonts w:cs="Times New Roman"/>
                <w:szCs w:val="24"/>
              </w:rPr>
              <w:t>overview</w:t>
            </w:r>
          </w:p>
          <w:p w14:paraId="18FD24B7" w14:textId="244EF474" w:rsidR="00CA3416" w:rsidRDefault="00CA3416" w:rsidP="00CA3416">
            <w:r>
              <w:t>Rahul</w:t>
            </w:r>
            <w:r w:rsidR="00271552">
              <w:t xml:space="preserve"> </w:t>
            </w:r>
            <w:r w:rsidRPr="00C85D60">
              <w:t>Sundrani</w:t>
            </w:r>
            <w:r w:rsidR="00271552">
              <w:t xml:space="preserve"> </w:t>
            </w:r>
            <w:r w:rsidRPr="00C85D60">
              <w:t>is</w:t>
            </w:r>
            <w:r w:rsidR="00271552">
              <w:t xml:space="preserve"> </w:t>
            </w:r>
            <w:r w:rsidRPr="00C85D60">
              <w:t>a</w:t>
            </w:r>
            <w:r w:rsidR="00271552">
              <w:t xml:space="preserve"> </w:t>
            </w:r>
            <w:r w:rsidRPr="00C85D60">
              <w:t>PMP-certified</w:t>
            </w:r>
            <w:r w:rsidR="00271552">
              <w:t xml:space="preserve"> </w:t>
            </w:r>
            <w:r w:rsidRPr="00C85D60">
              <w:t>senior</w:t>
            </w:r>
            <w:r w:rsidR="00271552">
              <w:t xml:space="preserve"> </w:t>
            </w:r>
            <w:r w:rsidRPr="00C85D60">
              <w:t>IT</w:t>
            </w:r>
            <w:r w:rsidR="00271552">
              <w:t xml:space="preserve"> </w:t>
            </w:r>
            <w:r w:rsidRPr="00C85D60">
              <w:t>professional</w:t>
            </w:r>
            <w:r w:rsidR="00271552">
              <w:t xml:space="preserve"> </w:t>
            </w:r>
            <w:r w:rsidRPr="00C85D60">
              <w:t>with</w:t>
            </w:r>
            <w:r w:rsidR="00271552">
              <w:t xml:space="preserve"> </w:t>
            </w:r>
            <w:r w:rsidRPr="00C85D60">
              <w:t>more</w:t>
            </w:r>
            <w:r w:rsidR="00271552">
              <w:t xml:space="preserve"> </w:t>
            </w:r>
            <w:r w:rsidRPr="00C85D60">
              <w:t>than</w:t>
            </w:r>
            <w:r w:rsidR="00271552">
              <w:t xml:space="preserve"> </w:t>
            </w:r>
            <w:r w:rsidRPr="00C85D60">
              <w:t>12</w:t>
            </w:r>
            <w:r w:rsidR="00271552">
              <w:t xml:space="preserve"> </w:t>
            </w:r>
            <w:r w:rsidRPr="00C85D60">
              <w:t>years</w:t>
            </w:r>
            <w:r w:rsidR="00271552">
              <w:t xml:space="preserve"> </w:t>
            </w:r>
            <w:r w:rsidRPr="00C85D60">
              <w:t>of</w:t>
            </w:r>
            <w:r w:rsidR="00271552">
              <w:t xml:space="preserve"> </w:t>
            </w:r>
            <w:r w:rsidRPr="00C85D60">
              <w:t>hands-on</w:t>
            </w:r>
            <w:r w:rsidR="00271552">
              <w:t xml:space="preserve"> </w:t>
            </w:r>
            <w:r w:rsidRPr="00C85D60">
              <w:t>Systems</w:t>
            </w:r>
            <w:r w:rsidR="00271552">
              <w:t xml:space="preserve"> </w:t>
            </w:r>
            <w:r w:rsidRPr="00C85D60">
              <w:t>Development</w:t>
            </w:r>
            <w:r w:rsidR="00271552">
              <w:t xml:space="preserve"> </w:t>
            </w:r>
            <w:r w:rsidRPr="00C85D60">
              <w:t>Life</w:t>
            </w:r>
            <w:r w:rsidR="00271552">
              <w:t xml:space="preserve"> </w:t>
            </w:r>
            <w:r w:rsidRPr="00C85D60">
              <w:t>Cycle</w:t>
            </w:r>
            <w:r w:rsidR="00271552">
              <w:t xml:space="preserve"> </w:t>
            </w:r>
            <w:r w:rsidRPr="00C85D60">
              <w:t>(SDLC)</w:t>
            </w:r>
            <w:r w:rsidR="00271552">
              <w:t xml:space="preserve"> </w:t>
            </w:r>
            <w:r w:rsidRPr="00C85D60">
              <w:t>experience</w:t>
            </w:r>
            <w:r w:rsidR="00271552">
              <w:t xml:space="preserve"> </w:t>
            </w:r>
            <w:r w:rsidRPr="00C85D60">
              <w:t>with</w:t>
            </w:r>
            <w:r w:rsidR="00271552">
              <w:t xml:space="preserve"> </w:t>
            </w:r>
            <w:r w:rsidRPr="00C85D60">
              <w:t>large-scale</w:t>
            </w:r>
            <w:r w:rsidR="00271552">
              <w:t xml:space="preserve"> </w:t>
            </w:r>
            <w:r w:rsidRPr="00C85D60">
              <w:t>enterprise-wide</w:t>
            </w:r>
            <w:r w:rsidR="00271552">
              <w:t xml:space="preserve"> </w:t>
            </w:r>
            <w:r w:rsidRPr="00C85D60">
              <w:t>systems</w:t>
            </w:r>
            <w:r w:rsidR="00271552">
              <w:t xml:space="preserve"> </w:t>
            </w:r>
            <w:r w:rsidRPr="00C85D60">
              <w:t>development</w:t>
            </w:r>
            <w:r w:rsidR="00271552">
              <w:t xml:space="preserve"> </w:t>
            </w:r>
            <w:r w:rsidRPr="00C85D60">
              <w:t>and</w:t>
            </w:r>
            <w:r w:rsidR="00271552">
              <w:t xml:space="preserve"> </w:t>
            </w:r>
            <w:r>
              <w:t>more</w:t>
            </w:r>
            <w:r w:rsidR="00271552">
              <w:t xml:space="preserve"> </w:t>
            </w:r>
            <w:r>
              <w:t>than</w:t>
            </w:r>
            <w:r w:rsidR="00271552">
              <w:t xml:space="preserve"> </w:t>
            </w:r>
            <w:r>
              <w:t>7</w:t>
            </w:r>
            <w:r w:rsidR="00271552">
              <w:t xml:space="preserve"> </w:t>
            </w:r>
            <w:r w:rsidRPr="00C85D60">
              <w:t>years</w:t>
            </w:r>
            <w:r w:rsidR="00271552">
              <w:t xml:space="preserve"> </w:t>
            </w:r>
            <w:r w:rsidRPr="00C85D60">
              <w:t>of</w:t>
            </w:r>
            <w:r w:rsidR="00271552">
              <w:t xml:space="preserve"> </w:t>
            </w:r>
            <w:r w:rsidRPr="00C85D60">
              <w:t>project</w:t>
            </w:r>
            <w:r w:rsidR="00271552">
              <w:t xml:space="preserve"> </w:t>
            </w:r>
            <w:r w:rsidRPr="00C85D60">
              <w:t>and</w:t>
            </w:r>
            <w:r w:rsidR="00271552">
              <w:t xml:space="preserve"> </w:t>
            </w:r>
            <w:r w:rsidRPr="00C85D60">
              <w:t>program</w:t>
            </w:r>
            <w:r w:rsidR="00271552">
              <w:t xml:space="preserve"> </w:t>
            </w:r>
            <w:r w:rsidRPr="00C85D60">
              <w:t>management</w:t>
            </w:r>
            <w:r w:rsidR="00271552">
              <w:t xml:space="preserve"> </w:t>
            </w:r>
            <w:r w:rsidRPr="00C85D60">
              <w:t>experience</w:t>
            </w:r>
            <w:r w:rsidR="00271552">
              <w:t xml:space="preserve"> </w:t>
            </w:r>
            <w:r w:rsidRPr="00C85D60">
              <w:t>in</w:t>
            </w:r>
            <w:r w:rsidR="00271552">
              <w:t xml:space="preserve"> </w:t>
            </w:r>
            <w:r w:rsidRPr="00C85D60">
              <w:t>the</w:t>
            </w:r>
            <w:r w:rsidR="00271552">
              <w:t xml:space="preserve"> </w:t>
            </w:r>
            <w:r w:rsidRPr="00C85D60">
              <w:t>Federal</w:t>
            </w:r>
            <w:r w:rsidR="00271552">
              <w:t xml:space="preserve"> </w:t>
            </w:r>
            <w:r w:rsidRPr="00C85D60">
              <w:t>and</w:t>
            </w:r>
            <w:r w:rsidR="00271552">
              <w:t xml:space="preserve"> </w:t>
            </w:r>
            <w:r w:rsidRPr="00C85D60">
              <w:t>Commercial</w:t>
            </w:r>
            <w:r w:rsidR="00271552">
              <w:t xml:space="preserve"> </w:t>
            </w:r>
            <w:r w:rsidRPr="00C85D60">
              <w:t>sectors.</w:t>
            </w:r>
            <w:r w:rsidR="00271552">
              <w:t xml:space="preserve"> </w:t>
            </w:r>
            <w:r w:rsidRPr="00C85D60">
              <w:t>His</w:t>
            </w:r>
            <w:r w:rsidR="00271552">
              <w:t xml:space="preserve"> </w:t>
            </w:r>
            <w:proofErr w:type="gramStart"/>
            <w:r w:rsidRPr="00C85D60">
              <w:t>problem</w:t>
            </w:r>
            <w:r w:rsidR="00271552">
              <w:t xml:space="preserve"> </w:t>
            </w:r>
            <w:r w:rsidRPr="00C85D60">
              <w:t>solving</w:t>
            </w:r>
            <w:proofErr w:type="gramEnd"/>
            <w:r w:rsidR="00271552">
              <w:t xml:space="preserve"> </w:t>
            </w:r>
            <w:r w:rsidRPr="00C85D60">
              <w:t>aptitude</w:t>
            </w:r>
            <w:r w:rsidR="00271552">
              <w:t xml:space="preserve"> </w:t>
            </w:r>
            <w:r w:rsidRPr="00C85D60">
              <w:t>and</w:t>
            </w:r>
            <w:r w:rsidR="00271552">
              <w:t xml:space="preserve"> </w:t>
            </w:r>
            <w:r w:rsidRPr="00C85D60">
              <w:t>ability</w:t>
            </w:r>
            <w:r w:rsidR="00271552">
              <w:t xml:space="preserve"> </w:t>
            </w:r>
            <w:r w:rsidRPr="00C85D60">
              <w:t>to</w:t>
            </w:r>
            <w:r w:rsidR="00271552">
              <w:t xml:space="preserve"> </w:t>
            </w:r>
            <w:r w:rsidRPr="00C85D60">
              <w:t>work</w:t>
            </w:r>
            <w:r w:rsidR="00271552">
              <w:t xml:space="preserve"> </w:t>
            </w:r>
            <w:r w:rsidRPr="00C85D60">
              <w:t>well</w:t>
            </w:r>
            <w:r w:rsidR="00271552">
              <w:t xml:space="preserve"> </w:t>
            </w:r>
            <w:r w:rsidRPr="00C85D60">
              <w:t>with</w:t>
            </w:r>
            <w:r w:rsidR="00271552">
              <w:t xml:space="preserve"> </w:t>
            </w:r>
            <w:r w:rsidRPr="00C85D60">
              <w:t>complex</w:t>
            </w:r>
            <w:r w:rsidR="00271552">
              <w:t xml:space="preserve"> </w:t>
            </w:r>
            <w:r w:rsidRPr="00C85D60">
              <w:t>systems</w:t>
            </w:r>
            <w:r w:rsidR="00271552">
              <w:t xml:space="preserve"> </w:t>
            </w:r>
            <w:r w:rsidRPr="00C85D60">
              <w:t>has</w:t>
            </w:r>
            <w:r w:rsidR="00271552">
              <w:t xml:space="preserve"> </w:t>
            </w:r>
            <w:r w:rsidRPr="00C85D60">
              <w:t>proven</w:t>
            </w:r>
            <w:r w:rsidR="00271552">
              <w:t xml:space="preserve"> </w:t>
            </w:r>
            <w:r w:rsidRPr="00C85D60">
              <w:t>to</w:t>
            </w:r>
            <w:r w:rsidR="00271552">
              <w:t xml:space="preserve"> </w:t>
            </w:r>
            <w:r w:rsidRPr="00C85D60">
              <w:t>be</w:t>
            </w:r>
            <w:r w:rsidR="00271552">
              <w:t xml:space="preserve"> </w:t>
            </w:r>
            <w:r w:rsidRPr="00C85D60">
              <w:t>a</w:t>
            </w:r>
            <w:r w:rsidR="00271552">
              <w:t xml:space="preserve"> </w:t>
            </w:r>
            <w:r w:rsidRPr="00C85D60">
              <w:t>great</w:t>
            </w:r>
            <w:r w:rsidR="00271552">
              <w:t xml:space="preserve"> </w:t>
            </w:r>
            <w:r w:rsidRPr="00C85D60">
              <w:t>asset</w:t>
            </w:r>
            <w:r w:rsidR="00271552">
              <w:t xml:space="preserve"> </w:t>
            </w:r>
            <w:r w:rsidRPr="00C85D60">
              <w:t>on</w:t>
            </w:r>
            <w:r w:rsidR="00271552">
              <w:t xml:space="preserve"> </w:t>
            </w:r>
            <w:r w:rsidRPr="00C85D60">
              <w:t>multi-stakeholder</w:t>
            </w:r>
            <w:r w:rsidR="00271552">
              <w:t xml:space="preserve"> </w:t>
            </w:r>
            <w:r w:rsidRPr="00C85D60">
              <w:t>and</w:t>
            </w:r>
            <w:r w:rsidR="00271552">
              <w:t xml:space="preserve"> </w:t>
            </w:r>
            <w:r w:rsidRPr="00C85D60">
              <w:t>multi-vendor</w:t>
            </w:r>
            <w:r w:rsidR="00271552">
              <w:t xml:space="preserve"> </w:t>
            </w:r>
            <w:r w:rsidRPr="00C85D60">
              <w:t>projects</w:t>
            </w:r>
            <w:r w:rsidR="00271552">
              <w:t xml:space="preserve"> </w:t>
            </w:r>
            <w:r>
              <w:t>i</w:t>
            </w:r>
            <w:r w:rsidRPr="00C85D60">
              <w:t>ncluding</w:t>
            </w:r>
            <w:r w:rsidR="00271552">
              <w:t xml:space="preserve"> </w:t>
            </w:r>
            <w:r w:rsidRPr="00C85D60">
              <w:t>at</w:t>
            </w:r>
            <w:r w:rsidR="00271552">
              <w:t xml:space="preserve"> </w:t>
            </w:r>
            <w:r w:rsidRPr="00C85D60">
              <w:t>DC</w:t>
            </w:r>
            <w:r w:rsidR="00271552">
              <w:t xml:space="preserve"> </w:t>
            </w:r>
            <w:r w:rsidRPr="00C85D60">
              <w:t>Department</w:t>
            </w:r>
            <w:r w:rsidR="00271552">
              <w:t xml:space="preserve"> </w:t>
            </w:r>
            <w:r w:rsidRPr="00C85D60">
              <w:t>of</w:t>
            </w:r>
            <w:r w:rsidR="00271552">
              <w:t xml:space="preserve"> </w:t>
            </w:r>
            <w:r w:rsidRPr="00C85D60">
              <w:t>Health</w:t>
            </w:r>
            <w:r w:rsidR="002D27EB">
              <w:t>’</w:t>
            </w:r>
            <w:r w:rsidRPr="00C85D60">
              <w:t>s</w:t>
            </w:r>
            <w:r w:rsidR="00271552">
              <w:t xml:space="preserve"> </w:t>
            </w:r>
            <w:r w:rsidRPr="00C85D60">
              <w:t>Grant</w:t>
            </w:r>
            <w:r w:rsidR="00271552">
              <w:t xml:space="preserve"> </w:t>
            </w:r>
            <w:r w:rsidRPr="00C85D60">
              <w:t>Management</w:t>
            </w:r>
            <w:r w:rsidR="00271552">
              <w:t xml:space="preserve"> </w:t>
            </w:r>
            <w:r w:rsidRPr="00C85D60">
              <w:t>System,</w:t>
            </w:r>
            <w:r w:rsidR="00271552">
              <w:t xml:space="preserve"> </w:t>
            </w:r>
            <w:r w:rsidRPr="00C85D60">
              <w:t>Fannie</w:t>
            </w:r>
            <w:r w:rsidR="00271552">
              <w:t xml:space="preserve"> </w:t>
            </w:r>
            <w:r w:rsidRPr="00C85D60">
              <w:t>Mae</w:t>
            </w:r>
            <w:r w:rsidR="002D27EB">
              <w:t>’</w:t>
            </w:r>
            <w:r w:rsidRPr="00C85D60">
              <w:t>s</w:t>
            </w:r>
            <w:r w:rsidR="00271552">
              <w:t xml:space="preserve"> </w:t>
            </w:r>
            <w:r w:rsidRPr="00C85D60">
              <w:t>Identity</w:t>
            </w:r>
            <w:r w:rsidR="00271552">
              <w:t xml:space="preserve"> </w:t>
            </w:r>
            <w:r w:rsidRPr="00C85D60">
              <w:t>and</w:t>
            </w:r>
            <w:r w:rsidR="00271552">
              <w:t xml:space="preserve"> </w:t>
            </w:r>
            <w:r w:rsidRPr="00C85D60">
              <w:t>Access</w:t>
            </w:r>
            <w:r w:rsidR="00271552">
              <w:t xml:space="preserve"> </w:t>
            </w:r>
            <w:r w:rsidRPr="00C85D60">
              <w:t>Governance</w:t>
            </w:r>
            <w:r w:rsidR="00271552">
              <w:t xml:space="preserve"> </w:t>
            </w:r>
            <w:r w:rsidRPr="00C85D60">
              <w:t>Program,</w:t>
            </w:r>
            <w:r w:rsidR="00271552">
              <w:t xml:space="preserve"> </w:t>
            </w:r>
            <w:r w:rsidRPr="00C85D60">
              <w:t>Department</w:t>
            </w:r>
            <w:r w:rsidR="00271552">
              <w:t xml:space="preserve"> </w:t>
            </w:r>
            <w:r w:rsidRPr="00C85D60">
              <w:t>of</w:t>
            </w:r>
            <w:r w:rsidR="00271552">
              <w:t xml:space="preserve"> </w:t>
            </w:r>
            <w:r w:rsidRPr="00C85D60">
              <w:t>Energy</w:t>
            </w:r>
            <w:r w:rsidR="002D27EB">
              <w:t>’</w:t>
            </w:r>
            <w:r w:rsidRPr="00C85D60">
              <w:t>s</w:t>
            </w:r>
            <w:r w:rsidR="00271552">
              <w:t xml:space="preserve"> </w:t>
            </w:r>
            <w:r w:rsidRPr="00C85D60">
              <w:t>scientific</w:t>
            </w:r>
            <w:r w:rsidR="00271552">
              <w:t xml:space="preserve"> </w:t>
            </w:r>
            <w:r w:rsidRPr="00C85D60">
              <w:t>research</w:t>
            </w:r>
            <w:r w:rsidR="00271552">
              <w:t xml:space="preserve"> </w:t>
            </w:r>
            <w:r w:rsidRPr="00C85D60">
              <w:t>grants</w:t>
            </w:r>
            <w:r w:rsidR="00271552">
              <w:t xml:space="preserve"> </w:t>
            </w:r>
            <w:r w:rsidRPr="00C85D60">
              <w:t>management</w:t>
            </w:r>
            <w:r w:rsidR="00271552">
              <w:t xml:space="preserve"> </w:t>
            </w:r>
            <w:r w:rsidRPr="00C85D60">
              <w:t>system,</w:t>
            </w:r>
            <w:r w:rsidR="00271552">
              <w:t xml:space="preserve"> </w:t>
            </w:r>
            <w:r w:rsidRPr="00C85D60">
              <w:t>and</w:t>
            </w:r>
            <w:r w:rsidR="00271552">
              <w:t xml:space="preserve"> </w:t>
            </w:r>
            <w:r w:rsidRPr="00C85D60">
              <w:t>the</w:t>
            </w:r>
            <w:r w:rsidR="00271552">
              <w:t xml:space="preserve"> </w:t>
            </w:r>
            <w:r w:rsidRPr="00C85D60">
              <w:t>Small</w:t>
            </w:r>
            <w:r w:rsidR="00271552">
              <w:t xml:space="preserve"> </w:t>
            </w:r>
            <w:r w:rsidRPr="00C85D60">
              <w:t>Business</w:t>
            </w:r>
            <w:r w:rsidR="00271552">
              <w:t xml:space="preserve"> </w:t>
            </w:r>
            <w:r w:rsidRPr="00C85D60">
              <w:t>Administration</w:t>
            </w:r>
            <w:r w:rsidR="002D27EB">
              <w:t>’</w:t>
            </w:r>
            <w:r w:rsidRPr="00C85D60">
              <w:t>s</w:t>
            </w:r>
            <w:r w:rsidR="00271552">
              <w:t xml:space="preserve"> </w:t>
            </w:r>
            <w:r w:rsidRPr="00C85D60">
              <w:t>(SBA).gov</w:t>
            </w:r>
            <w:r w:rsidR="00271552">
              <w:t xml:space="preserve"> </w:t>
            </w:r>
            <w:r w:rsidRPr="00C85D60">
              <w:t>portfolio.</w:t>
            </w:r>
            <w:r w:rsidR="00271552">
              <w:t xml:space="preserve"> </w:t>
            </w:r>
            <w:r>
              <w:t>Mr.</w:t>
            </w:r>
            <w:r w:rsidR="00271552">
              <w:t xml:space="preserve"> </w:t>
            </w:r>
            <w:r>
              <w:t>Sundrani</w:t>
            </w:r>
            <w:r w:rsidR="00271552">
              <w:t xml:space="preserve"> </w:t>
            </w:r>
            <w:r w:rsidRPr="00C85D60">
              <w:t>is</w:t>
            </w:r>
            <w:r w:rsidR="00271552">
              <w:t xml:space="preserve"> </w:t>
            </w:r>
            <w:r w:rsidRPr="00C85D60">
              <w:t>a</w:t>
            </w:r>
            <w:r w:rsidR="00271552">
              <w:t xml:space="preserve"> </w:t>
            </w:r>
            <w:r w:rsidRPr="00C85D60">
              <w:t>self-motivated</w:t>
            </w:r>
            <w:r w:rsidR="00271552">
              <w:t xml:space="preserve"> </w:t>
            </w:r>
            <w:r w:rsidRPr="00C85D60">
              <w:t>individual</w:t>
            </w:r>
            <w:r w:rsidR="00271552">
              <w:t xml:space="preserve"> </w:t>
            </w:r>
            <w:r w:rsidRPr="00C85D60">
              <w:t>with</w:t>
            </w:r>
            <w:r w:rsidR="00271552">
              <w:t xml:space="preserve"> </w:t>
            </w:r>
            <w:r w:rsidRPr="00C85D60">
              <w:t>the</w:t>
            </w:r>
            <w:r w:rsidR="00271552">
              <w:t xml:space="preserve"> </w:t>
            </w:r>
            <w:r w:rsidRPr="00C85D60">
              <w:t>ability</w:t>
            </w:r>
            <w:r w:rsidR="00271552">
              <w:t xml:space="preserve"> </w:t>
            </w:r>
            <w:r w:rsidRPr="00C85D60">
              <w:t>to</w:t>
            </w:r>
            <w:r w:rsidR="00271552">
              <w:t xml:space="preserve"> </w:t>
            </w:r>
            <w:r w:rsidRPr="00C85D60">
              <w:t>work</w:t>
            </w:r>
            <w:r w:rsidR="00271552">
              <w:t xml:space="preserve"> </w:t>
            </w:r>
            <w:r w:rsidRPr="00C85D60">
              <w:t>independently</w:t>
            </w:r>
            <w:r w:rsidR="00271552">
              <w:t xml:space="preserve"> </w:t>
            </w:r>
            <w:r w:rsidRPr="00C85D60">
              <w:t>or</w:t>
            </w:r>
            <w:r w:rsidR="00271552">
              <w:t xml:space="preserve"> </w:t>
            </w:r>
            <w:r w:rsidRPr="00C85D60">
              <w:t>within</w:t>
            </w:r>
            <w:r w:rsidR="00271552">
              <w:t xml:space="preserve"> </w:t>
            </w:r>
            <w:r w:rsidRPr="00C85D60">
              <w:t>a</w:t>
            </w:r>
            <w:r w:rsidR="00271552">
              <w:t xml:space="preserve"> </w:t>
            </w:r>
            <w:r w:rsidRPr="00C85D60">
              <w:t>team.</w:t>
            </w:r>
            <w:r w:rsidR="00271552">
              <w:t xml:space="preserve"> </w:t>
            </w:r>
            <w:r w:rsidRPr="00C85D60">
              <w:t>He</w:t>
            </w:r>
            <w:r w:rsidR="00271552">
              <w:t xml:space="preserve"> </w:t>
            </w:r>
            <w:r w:rsidRPr="00C85D60">
              <w:t>is</w:t>
            </w:r>
            <w:r w:rsidR="00271552">
              <w:t xml:space="preserve"> </w:t>
            </w:r>
            <w:r w:rsidRPr="00C85D60">
              <w:t>detail-oriented</w:t>
            </w:r>
            <w:r w:rsidR="00271552">
              <w:t xml:space="preserve"> </w:t>
            </w:r>
            <w:r w:rsidRPr="00C85D60">
              <w:t>with</w:t>
            </w:r>
            <w:r w:rsidR="00271552">
              <w:t xml:space="preserve"> </w:t>
            </w:r>
            <w:r w:rsidRPr="00C85D60">
              <w:t>a</w:t>
            </w:r>
            <w:r w:rsidR="00271552">
              <w:t xml:space="preserve"> </w:t>
            </w:r>
            <w:r w:rsidRPr="00C85D60">
              <w:t>strong</w:t>
            </w:r>
            <w:r w:rsidR="00271552">
              <w:t xml:space="preserve"> </w:t>
            </w:r>
            <w:r w:rsidRPr="00C85D60">
              <w:t>willingness</w:t>
            </w:r>
            <w:r w:rsidR="00271552">
              <w:t xml:space="preserve"> </w:t>
            </w:r>
            <w:r w:rsidRPr="00C85D60">
              <w:t>to</w:t>
            </w:r>
            <w:r w:rsidR="00271552">
              <w:t xml:space="preserve"> </w:t>
            </w:r>
            <w:r w:rsidRPr="00C85D60">
              <w:t>learn</w:t>
            </w:r>
            <w:r w:rsidR="00271552">
              <w:t xml:space="preserve"> </w:t>
            </w:r>
            <w:r w:rsidRPr="00C85D60">
              <w:t>new</w:t>
            </w:r>
            <w:r w:rsidR="00271552">
              <w:t xml:space="preserve"> </w:t>
            </w:r>
            <w:r w:rsidRPr="00C85D60">
              <w:t>things.</w:t>
            </w:r>
            <w:r w:rsidR="00271552">
              <w:t xml:space="preserve"> </w:t>
            </w:r>
            <w:r>
              <w:t>Mr.</w:t>
            </w:r>
            <w:r w:rsidR="00271552">
              <w:t xml:space="preserve"> </w:t>
            </w:r>
            <w:r>
              <w:t>Sundrani</w:t>
            </w:r>
            <w:r w:rsidR="00271552">
              <w:t xml:space="preserve"> </w:t>
            </w:r>
            <w:r w:rsidRPr="00C85D60">
              <w:t>possesses</w:t>
            </w:r>
            <w:r w:rsidR="00271552">
              <w:t xml:space="preserve"> </w:t>
            </w:r>
            <w:r w:rsidRPr="00C85D60">
              <w:t>excellent</w:t>
            </w:r>
            <w:r w:rsidR="00271552">
              <w:t xml:space="preserve"> </w:t>
            </w:r>
            <w:r w:rsidRPr="00C85D60">
              <w:t>communication</w:t>
            </w:r>
            <w:r w:rsidR="00271552">
              <w:t xml:space="preserve"> </w:t>
            </w:r>
            <w:r w:rsidRPr="00C85D60">
              <w:t>skills</w:t>
            </w:r>
            <w:r w:rsidR="00271552">
              <w:t xml:space="preserve"> </w:t>
            </w:r>
            <w:r w:rsidRPr="00C85D60">
              <w:t>and</w:t>
            </w:r>
            <w:r w:rsidR="00271552">
              <w:t xml:space="preserve"> </w:t>
            </w:r>
            <w:r w:rsidRPr="00C85D60">
              <w:t>is</w:t>
            </w:r>
            <w:r w:rsidR="00271552">
              <w:t xml:space="preserve"> </w:t>
            </w:r>
            <w:r w:rsidRPr="00C85D60">
              <w:t>proficient</w:t>
            </w:r>
            <w:r w:rsidR="00271552">
              <w:t xml:space="preserve"> </w:t>
            </w:r>
            <w:r w:rsidRPr="00C85D60">
              <w:t>in</w:t>
            </w:r>
            <w:r w:rsidR="00271552">
              <w:t xml:space="preserve"> </w:t>
            </w:r>
            <w:r w:rsidRPr="00C85D60">
              <w:t>mentoring.</w:t>
            </w:r>
          </w:p>
          <w:p w14:paraId="42763DEC" w14:textId="77777777" w:rsidR="00CA3416" w:rsidRPr="00482FF7" w:rsidRDefault="00CA3416" w:rsidP="00482FF7">
            <w:pPr>
              <w:pStyle w:val="ResumeSectionHeading"/>
              <w:pBdr>
                <w:top w:val="thinThickSmallGap" w:sz="18" w:space="1" w:color="0070C0"/>
              </w:pBdr>
              <w:shd w:val="clear" w:color="auto" w:fill="DBE5F1" w:themeFill="accent1" w:themeFillTint="33"/>
              <w:rPr>
                <w:rFonts w:cs="Times New Roman"/>
                <w:szCs w:val="24"/>
              </w:rPr>
            </w:pPr>
            <w:r w:rsidRPr="00482FF7">
              <w:rPr>
                <w:rFonts w:cs="Times New Roman"/>
                <w:szCs w:val="24"/>
              </w:rPr>
              <w:t>Education</w:t>
            </w:r>
          </w:p>
          <w:p w14:paraId="4D325E7A" w14:textId="551E2882" w:rsidR="00CA3416" w:rsidRPr="00C85D60" w:rsidRDefault="00CA3416" w:rsidP="00CA3416">
            <w:r w:rsidRPr="00C85D60">
              <w:t>M.S.,</w:t>
            </w:r>
            <w:r w:rsidR="00271552">
              <w:t xml:space="preserve"> </w:t>
            </w:r>
            <w:r w:rsidRPr="00C85D60">
              <w:t>Computer</w:t>
            </w:r>
            <w:r w:rsidR="00271552">
              <w:t xml:space="preserve"> </w:t>
            </w:r>
            <w:r w:rsidRPr="00C85D60">
              <w:t>Science,</w:t>
            </w:r>
            <w:r w:rsidR="00271552">
              <w:t xml:space="preserve"> </w:t>
            </w:r>
            <w:r w:rsidRPr="00C85D60">
              <w:t>Mississippi</w:t>
            </w:r>
            <w:r w:rsidR="00271552">
              <w:t xml:space="preserve"> </w:t>
            </w:r>
            <w:r w:rsidRPr="00C85D60">
              <w:t>State</w:t>
            </w:r>
            <w:r w:rsidR="00271552">
              <w:t xml:space="preserve"> </w:t>
            </w:r>
            <w:r w:rsidRPr="00C85D60">
              <w:t>University,</w:t>
            </w:r>
            <w:r w:rsidR="00271552">
              <w:t xml:space="preserve"> </w:t>
            </w:r>
            <w:r w:rsidRPr="00C85D60">
              <w:t>Starkville,</w:t>
            </w:r>
            <w:r w:rsidR="00271552">
              <w:t xml:space="preserve"> </w:t>
            </w:r>
            <w:r w:rsidRPr="00C85D60">
              <w:t>Mississippi,</w:t>
            </w:r>
            <w:r w:rsidR="00271552">
              <w:t xml:space="preserve"> </w:t>
            </w:r>
            <w:r w:rsidRPr="00C85D60">
              <w:t>1997</w:t>
            </w:r>
          </w:p>
          <w:p w14:paraId="205F3CB3" w14:textId="306739BE" w:rsidR="00CA3416" w:rsidRPr="00164A96" w:rsidRDefault="00CA3416" w:rsidP="00CA3416">
            <w:r w:rsidRPr="00C85D60">
              <w:t>B.S.,</w:t>
            </w:r>
            <w:r w:rsidR="00271552">
              <w:t xml:space="preserve"> </w:t>
            </w:r>
            <w:r w:rsidRPr="00C85D60">
              <w:t>Engineering.</w:t>
            </w:r>
            <w:r w:rsidR="00271552">
              <w:t xml:space="preserve"> </w:t>
            </w:r>
            <w:r w:rsidRPr="00C85D60">
              <w:t>Nagpur</w:t>
            </w:r>
            <w:r w:rsidR="00271552">
              <w:t xml:space="preserve"> </w:t>
            </w:r>
            <w:r w:rsidRPr="00C85D60">
              <w:t>University,</w:t>
            </w:r>
            <w:r w:rsidR="00271552">
              <w:t xml:space="preserve"> </w:t>
            </w:r>
            <w:r w:rsidRPr="00C85D60">
              <w:t>Nagpur,</w:t>
            </w:r>
            <w:r w:rsidR="00271552">
              <w:t xml:space="preserve"> </w:t>
            </w:r>
            <w:r w:rsidRPr="00C85D60">
              <w:t>India.</w:t>
            </w:r>
            <w:r w:rsidR="00271552">
              <w:t xml:space="preserve"> </w:t>
            </w:r>
            <w:r w:rsidRPr="00C85D60">
              <w:t>1993</w:t>
            </w:r>
          </w:p>
          <w:p w14:paraId="00A8525B" w14:textId="022464A3" w:rsidR="00CA3416" w:rsidRPr="00482FF7" w:rsidRDefault="00CA3416" w:rsidP="00482FF7">
            <w:pPr>
              <w:pStyle w:val="ResumeSectionHeading"/>
              <w:pBdr>
                <w:top w:val="thinThickSmallGap" w:sz="18" w:space="1" w:color="0070C0"/>
              </w:pBdr>
              <w:shd w:val="clear" w:color="auto" w:fill="DBE5F1" w:themeFill="accent1" w:themeFillTint="33"/>
              <w:rPr>
                <w:rFonts w:cs="Times New Roman"/>
                <w:szCs w:val="24"/>
              </w:rPr>
            </w:pPr>
            <w:r w:rsidRPr="00482FF7">
              <w:rPr>
                <w:rFonts w:cs="Times New Roman"/>
                <w:szCs w:val="24"/>
              </w:rPr>
              <w:t>Technical</w:t>
            </w:r>
            <w:r w:rsidR="00271552">
              <w:rPr>
                <w:rFonts w:cs="Times New Roman"/>
                <w:szCs w:val="24"/>
              </w:rPr>
              <w:t xml:space="preserve"> </w:t>
            </w:r>
            <w:r w:rsidRPr="00482FF7">
              <w:rPr>
                <w:rFonts w:cs="Times New Roman"/>
                <w:szCs w:val="24"/>
              </w:rPr>
              <w:t>Domain</w:t>
            </w:r>
            <w:r w:rsidR="00271552">
              <w:rPr>
                <w:rFonts w:cs="Times New Roman"/>
                <w:szCs w:val="24"/>
              </w:rPr>
              <w:t xml:space="preserve"> </w:t>
            </w:r>
            <w:r w:rsidRPr="00482FF7">
              <w:rPr>
                <w:rFonts w:cs="Times New Roman"/>
                <w:szCs w:val="24"/>
              </w:rPr>
              <w:t>AnD</w:t>
            </w:r>
            <w:r w:rsidR="00271552">
              <w:rPr>
                <w:rFonts w:cs="Times New Roman"/>
                <w:szCs w:val="24"/>
              </w:rPr>
              <w:t xml:space="preserve"> </w:t>
            </w:r>
            <w:r w:rsidRPr="00482FF7">
              <w:rPr>
                <w:rFonts w:cs="Times New Roman"/>
                <w:szCs w:val="24"/>
              </w:rPr>
              <w:t>FUNCTIONAL</w:t>
            </w:r>
            <w:r w:rsidR="00271552">
              <w:rPr>
                <w:rFonts w:cs="Times New Roman"/>
                <w:szCs w:val="24"/>
              </w:rPr>
              <w:t xml:space="preserve"> </w:t>
            </w:r>
            <w:r w:rsidRPr="00482FF7">
              <w:rPr>
                <w:rFonts w:cs="Times New Roman"/>
                <w:szCs w:val="24"/>
              </w:rPr>
              <w:t>Expertise</w:t>
            </w:r>
          </w:p>
          <w:p w14:paraId="546C30CB" w14:textId="0455EA76" w:rsidR="00CA3416" w:rsidRPr="00B9368A" w:rsidRDefault="00CA3416">
            <w:pPr>
              <w:numPr>
                <w:ilvl w:val="0"/>
                <w:numId w:val="16"/>
              </w:numPr>
              <w:ind w:left="360"/>
            </w:pPr>
            <w:r w:rsidRPr="00C85D60">
              <w:t>SDLC</w:t>
            </w:r>
            <w:r w:rsidR="00271552">
              <w:t xml:space="preserve"> </w:t>
            </w:r>
            <w:r w:rsidRPr="00C85D60">
              <w:t>and</w:t>
            </w:r>
            <w:r w:rsidR="00271552">
              <w:t xml:space="preserve"> </w:t>
            </w:r>
            <w:r w:rsidRPr="00C85D60">
              <w:t>Agile</w:t>
            </w:r>
            <w:r w:rsidR="00271552">
              <w:t xml:space="preserve"> </w:t>
            </w:r>
            <w:r w:rsidRPr="00C85D60">
              <w:t>application</w:t>
            </w:r>
            <w:r w:rsidR="00271552">
              <w:t xml:space="preserve"> </w:t>
            </w:r>
            <w:r w:rsidRPr="00C85D60">
              <w:t>development</w:t>
            </w:r>
            <w:r w:rsidR="00271552">
              <w:t xml:space="preserve"> </w:t>
            </w:r>
            <w:r w:rsidRPr="00C85D60">
              <w:t>using</w:t>
            </w:r>
            <w:r w:rsidR="00271552">
              <w:t xml:space="preserve"> </w:t>
            </w:r>
            <w:r w:rsidRPr="00C85D60">
              <w:t>J2EE/Java</w:t>
            </w:r>
            <w:r w:rsidR="00271552">
              <w:t xml:space="preserve"> </w:t>
            </w:r>
            <w:r w:rsidRPr="00C85D60">
              <w:t>technology</w:t>
            </w:r>
            <w:r w:rsidR="00271552">
              <w:t xml:space="preserve"> </w:t>
            </w:r>
            <w:r w:rsidRPr="00C85D60">
              <w:t>stack,</w:t>
            </w:r>
            <w:r w:rsidR="00271552">
              <w:t xml:space="preserve"> </w:t>
            </w:r>
            <w:r w:rsidRPr="00C85D60">
              <w:t>.Net</w:t>
            </w:r>
            <w:r w:rsidR="00271552">
              <w:t xml:space="preserve"> </w:t>
            </w:r>
            <w:r w:rsidRPr="00C85D60">
              <w:t>stack,</w:t>
            </w:r>
            <w:r w:rsidR="00271552">
              <w:t xml:space="preserve"> </w:t>
            </w:r>
            <w:r w:rsidRPr="00C85D60">
              <w:t>Salesforce</w:t>
            </w:r>
            <w:r w:rsidR="00271552">
              <w:t xml:space="preserve"> </w:t>
            </w:r>
            <w:r w:rsidRPr="00C85D60">
              <w:t>(F</w:t>
            </w:r>
            <w:r w:rsidRPr="00B9368A">
              <w:t>orce.com</w:t>
            </w:r>
            <w:r w:rsidR="00271552">
              <w:t xml:space="preserve"> </w:t>
            </w:r>
            <w:r w:rsidRPr="00B9368A">
              <w:t>Cloud</w:t>
            </w:r>
            <w:r w:rsidR="00271552">
              <w:t xml:space="preserve"> </w:t>
            </w:r>
            <w:r w:rsidRPr="00B9368A">
              <w:t>Application</w:t>
            </w:r>
            <w:r w:rsidR="00271552">
              <w:t xml:space="preserve"> </w:t>
            </w:r>
            <w:r w:rsidRPr="00B9368A">
              <w:t>Development),</w:t>
            </w:r>
            <w:r w:rsidR="00271552">
              <w:t xml:space="preserve"> </w:t>
            </w:r>
            <w:r w:rsidRPr="00B9368A">
              <w:t>and</w:t>
            </w:r>
            <w:r w:rsidR="00271552">
              <w:t xml:space="preserve"> </w:t>
            </w:r>
            <w:r w:rsidRPr="00B9368A">
              <w:t>Drupal</w:t>
            </w:r>
          </w:p>
          <w:p w14:paraId="5598BD61" w14:textId="78A31E79" w:rsidR="00CA3416" w:rsidRPr="00B9368A" w:rsidRDefault="00CA3416">
            <w:pPr>
              <w:numPr>
                <w:ilvl w:val="0"/>
                <w:numId w:val="16"/>
              </w:numPr>
              <w:ind w:left="360"/>
            </w:pPr>
            <w:r w:rsidRPr="00B9368A">
              <w:t>Project</w:t>
            </w:r>
            <w:r w:rsidR="00271552">
              <w:t xml:space="preserve"> </w:t>
            </w:r>
            <w:r w:rsidRPr="00B9368A">
              <w:t>and</w:t>
            </w:r>
            <w:r w:rsidR="00271552">
              <w:t xml:space="preserve"> </w:t>
            </w:r>
            <w:r w:rsidRPr="00B9368A">
              <w:t>Product</w:t>
            </w:r>
            <w:r w:rsidR="00271552">
              <w:t xml:space="preserve"> </w:t>
            </w:r>
            <w:r w:rsidRPr="00B9368A">
              <w:t>Management</w:t>
            </w:r>
          </w:p>
          <w:p w14:paraId="5FA60B2D" w14:textId="1D3C2C55" w:rsidR="00CA3416" w:rsidRPr="00B9368A" w:rsidRDefault="00CA3416">
            <w:pPr>
              <w:numPr>
                <w:ilvl w:val="0"/>
                <w:numId w:val="16"/>
              </w:numPr>
              <w:ind w:left="360"/>
            </w:pPr>
            <w:r w:rsidRPr="00B9368A">
              <w:t>Requirements</w:t>
            </w:r>
            <w:r w:rsidR="00271552">
              <w:t xml:space="preserve"> </w:t>
            </w:r>
            <w:r w:rsidRPr="00B9368A">
              <w:t>Management</w:t>
            </w:r>
          </w:p>
          <w:p w14:paraId="0007AE7E" w14:textId="738998FD" w:rsidR="00CA3416" w:rsidRPr="00B9368A" w:rsidRDefault="00CA3416">
            <w:pPr>
              <w:numPr>
                <w:ilvl w:val="0"/>
                <w:numId w:val="16"/>
              </w:numPr>
              <w:ind w:left="360"/>
            </w:pPr>
            <w:r w:rsidRPr="00B9368A">
              <w:t>Enterprise</w:t>
            </w:r>
            <w:r w:rsidR="00271552">
              <w:t xml:space="preserve"> </w:t>
            </w:r>
            <w:r w:rsidRPr="00B9368A">
              <w:t>Architecture</w:t>
            </w:r>
          </w:p>
          <w:p w14:paraId="41BDD5E4" w14:textId="53950CF4" w:rsidR="00CA3416" w:rsidRPr="00B9368A" w:rsidRDefault="00CA3416">
            <w:pPr>
              <w:numPr>
                <w:ilvl w:val="0"/>
                <w:numId w:val="16"/>
              </w:numPr>
              <w:ind w:left="360"/>
            </w:pPr>
            <w:r w:rsidRPr="00B9368A">
              <w:t>Analytics,</w:t>
            </w:r>
            <w:r w:rsidR="00271552">
              <w:t xml:space="preserve"> </w:t>
            </w:r>
            <w:r w:rsidRPr="00B9368A">
              <w:t>Metrics,</w:t>
            </w:r>
            <w:r w:rsidR="00271552">
              <w:t xml:space="preserve"> </w:t>
            </w:r>
            <w:r w:rsidRPr="00B9368A">
              <w:t>and</w:t>
            </w:r>
            <w:r w:rsidR="00271552">
              <w:t xml:space="preserve"> </w:t>
            </w:r>
            <w:r w:rsidRPr="00B9368A">
              <w:t>Customer</w:t>
            </w:r>
            <w:r w:rsidR="00271552">
              <w:t xml:space="preserve"> </w:t>
            </w:r>
            <w:r w:rsidRPr="00B9368A">
              <w:t>Satisfaction</w:t>
            </w:r>
            <w:r w:rsidR="00271552">
              <w:t xml:space="preserve"> </w:t>
            </w:r>
            <w:r w:rsidRPr="00B9368A">
              <w:t>Measurement</w:t>
            </w:r>
          </w:p>
          <w:p w14:paraId="2AC35590" w14:textId="3DDCB4F2" w:rsidR="00CA3416" w:rsidRPr="00B9368A" w:rsidRDefault="00CA3416">
            <w:pPr>
              <w:numPr>
                <w:ilvl w:val="0"/>
                <w:numId w:val="16"/>
              </w:numPr>
              <w:ind w:left="360"/>
            </w:pPr>
            <w:r w:rsidRPr="00B9368A">
              <w:t>End</w:t>
            </w:r>
            <w:r w:rsidR="00271552">
              <w:t xml:space="preserve"> </w:t>
            </w:r>
            <w:r w:rsidRPr="00B9368A">
              <w:t>User</w:t>
            </w:r>
            <w:r w:rsidR="00271552">
              <w:t xml:space="preserve"> </w:t>
            </w:r>
            <w:r w:rsidRPr="00B9368A">
              <w:t>Training</w:t>
            </w:r>
          </w:p>
          <w:p w14:paraId="22B62C3D" w14:textId="62D18EEA" w:rsidR="00CA3416" w:rsidRPr="00B9368A" w:rsidRDefault="00CA3416">
            <w:pPr>
              <w:numPr>
                <w:ilvl w:val="0"/>
                <w:numId w:val="16"/>
              </w:numPr>
              <w:ind w:left="360"/>
            </w:pPr>
            <w:r w:rsidRPr="00B9368A">
              <w:t>Retail,</w:t>
            </w:r>
            <w:r w:rsidR="00271552">
              <w:t xml:space="preserve"> </w:t>
            </w:r>
            <w:r w:rsidRPr="00B9368A">
              <w:t>manufacturing,</w:t>
            </w:r>
            <w:r w:rsidR="00271552">
              <w:t xml:space="preserve"> </w:t>
            </w:r>
            <w:r w:rsidRPr="00B9368A">
              <w:t>service,</w:t>
            </w:r>
            <w:r w:rsidR="00271552">
              <w:t xml:space="preserve"> </w:t>
            </w:r>
            <w:r w:rsidRPr="00B9368A">
              <w:t>and</w:t>
            </w:r>
            <w:r w:rsidR="00271552">
              <w:t xml:space="preserve"> </w:t>
            </w:r>
            <w:r w:rsidRPr="00B9368A">
              <w:t>finance</w:t>
            </w:r>
            <w:r w:rsidR="00271552">
              <w:t xml:space="preserve"> </w:t>
            </w:r>
            <w:r w:rsidRPr="00B9368A">
              <w:t>industries</w:t>
            </w:r>
          </w:p>
          <w:p w14:paraId="41CBD91B" w14:textId="04293BBD" w:rsidR="00CA3416" w:rsidRPr="00BF4517" w:rsidRDefault="00CA3416">
            <w:pPr>
              <w:numPr>
                <w:ilvl w:val="0"/>
                <w:numId w:val="16"/>
              </w:numPr>
              <w:ind w:left="360"/>
            </w:pPr>
            <w:r w:rsidRPr="00B9368A">
              <w:t>Louisiana</w:t>
            </w:r>
            <w:r w:rsidR="00271552">
              <w:t xml:space="preserve"> </w:t>
            </w:r>
            <w:r w:rsidRPr="00B9368A">
              <w:t>Community</w:t>
            </w:r>
            <w:r w:rsidR="00271552">
              <w:t xml:space="preserve"> </w:t>
            </w:r>
            <w:r w:rsidRPr="00B9368A">
              <w:t>and</w:t>
            </w:r>
            <w:r w:rsidR="00271552">
              <w:t xml:space="preserve"> </w:t>
            </w:r>
            <w:r w:rsidRPr="00B9368A">
              <w:t>Technic</w:t>
            </w:r>
            <w:r w:rsidRPr="00C85D60">
              <w:t>al</w:t>
            </w:r>
            <w:r w:rsidR="00271552">
              <w:t xml:space="preserve"> </w:t>
            </w:r>
            <w:r w:rsidRPr="00C85D60">
              <w:t>College</w:t>
            </w:r>
            <w:r w:rsidR="00271552">
              <w:t xml:space="preserve"> </w:t>
            </w:r>
            <w:r w:rsidRPr="00C85D60">
              <w:t>System</w:t>
            </w:r>
            <w:r w:rsidR="00271552">
              <w:t xml:space="preserve"> </w:t>
            </w:r>
            <w:r w:rsidRPr="00C85D60">
              <w:t>(LCTCS)</w:t>
            </w:r>
            <w:r w:rsidR="00271552">
              <w:t xml:space="preserve"> </w:t>
            </w:r>
            <w:r w:rsidRPr="00C85D60">
              <w:t>–</w:t>
            </w:r>
            <w:r w:rsidR="00271552">
              <w:t xml:space="preserve"> </w:t>
            </w:r>
            <w:r w:rsidRPr="00C85D60">
              <w:t>State</w:t>
            </w:r>
            <w:r w:rsidR="00271552">
              <w:t xml:space="preserve"> </w:t>
            </w:r>
            <w:r w:rsidRPr="00C85D60">
              <w:t>Government</w:t>
            </w:r>
            <w:r w:rsidR="00271552">
              <w:t xml:space="preserve">  </w:t>
            </w:r>
          </w:p>
          <w:p w14:paraId="4454BC72" w14:textId="088B3D0E" w:rsidR="00CA3416" w:rsidRPr="00482FF7" w:rsidRDefault="00CA3416" w:rsidP="00482FF7">
            <w:pPr>
              <w:pStyle w:val="ResumeSectionHeading"/>
              <w:pBdr>
                <w:top w:val="thinThickSmallGap" w:sz="18" w:space="1" w:color="0070C0"/>
              </w:pBdr>
              <w:shd w:val="clear" w:color="auto" w:fill="DBE5F1" w:themeFill="accent1" w:themeFillTint="33"/>
              <w:rPr>
                <w:rFonts w:cs="Times New Roman"/>
                <w:szCs w:val="24"/>
              </w:rPr>
            </w:pPr>
            <w:r w:rsidRPr="00482FF7">
              <w:rPr>
                <w:rFonts w:cs="Times New Roman"/>
                <w:szCs w:val="24"/>
              </w:rPr>
              <w:t>certifications</w:t>
            </w:r>
            <w:r w:rsidR="00271552">
              <w:rPr>
                <w:rFonts w:cs="Times New Roman"/>
                <w:szCs w:val="24"/>
              </w:rPr>
              <w:t xml:space="preserve"> </w:t>
            </w:r>
            <w:r w:rsidRPr="00482FF7">
              <w:rPr>
                <w:rFonts w:cs="Times New Roman"/>
                <w:szCs w:val="24"/>
              </w:rPr>
              <w:t>and</w:t>
            </w:r>
            <w:r w:rsidR="00271552">
              <w:rPr>
                <w:rFonts w:cs="Times New Roman"/>
                <w:szCs w:val="24"/>
              </w:rPr>
              <w:t xml:space="preserve"> </w:t>
            </w:r>
            <w:r w:rsidRPr="00482FF7">
              <w:rPr>
                <w:rFonts w:cs="Times New Roman"/>
                <w:szCs w:val="24"/>
              </w:rPr>
              <w:t>Technology–Specific</w:t>
            </w:r>
            <w:r w:rsidR="00271552">
              <w:rPr>
                <w:rFonts w:cs="Times New Roman"/>
                <w:szCs w:val="24"/>
              </w:rPr>
              <w:t xml:space="preserve"> </w:t>
            </w:r>
            <w:r w:rsidRPr="00482FF7">
              <w:rPr>
                <w:rFonts w:cs="Times New Roman"/>
                <w:szCs w:val="24"/>
              </w:rPr>
              <w:t>training</w:t>
            </w:r>
          </w:p>
          <w:p w14:paraId="01CE40E0" w14:textId="27E6EE23" w:rsidR="00CA3416" w:rsidRPr="00C85D60" w:rsidRDefault="00CA3416">
            <w:pPr>
              <w:numPr>
                <w:ilvl w:val="0"/>
                <w:numId w:val="16"/>
              </w:numPr>
              <w:ind w:left="360"/>
            </w:pPr>
            <w:r w:rsidRPr="00C85D60">
              <w:t>Certified</w:t>
            </w:r>
            <w:r w:rsidR="00271552">
              <w:t xml:space="preserve"> </w:t>
            </w:r>
            <w:r w:rsidRPr="00C85D60">
              <w:t>Scrum</w:t>
            </w:r>
            <w:r w:rsidR="00271552">
              <w:t xml:space="preserve"> </w:t>
            </w:r>
            <w:r w:rsidRPr="00C85D60">
              <w:t>Master</w:t>
            </w:r>
            <w:r w:rsidR="00271552">
              <w:t xml:space="preserve"> </w:t>
            </w:r>
            <w:r w:rsidRPr="00C85D60">
              <w:t>(CSM)</w:t>
            </w:r>
          </w:p>
          <w:p w14:paraId="609B9496" w14:textId="6725A735" w:rsidR="00CA3416" w:rsidRPr="00C85D60" w:rsidRDefault="00CA3416">
            <w:pPr>
              <w:numPr>
                <w:ilvl w:val="0"/>
                <w:numId w:val="16"/>
              </w:numPr>
              <w:ind w:left="360"/>
            </w:pPr>
            <w:r w:rsidRPr="00C85D60">
              <w:lastRenderedPageBreak/>
              <w:t>Salesforce.com</w:t>
            </w:r>
            <w:r w:rsidR="00271552">
              <w:t xml:space="preserve"> </w:t>
            </w:r>
            <w:r w:rsidRPr="00C85D60">
              <w:t>Certified</w:t>
            </w:r>
            <w:r w:rsidR="00271552">
              <w:t xml:space="preserve"> </w:t>
            </w:r>
            <w:r w:rsidRPr="00C85D60">
              <w:t>Force.com</w:t>
            </w:r>
            <w:r w:rsidR="00271552">
              <w:t xml:space="preserve"> </w:t>
            </w:r>
            <w:r w:rsidRPr="00C85D60">
              <w:t>Developer</w:t>
            </w:r>
            <w:r w:rsidR="00271552">
              <w:t xml:space="preserve"> </w:t>
            </w:r>
          </w:p>
          <w:p w14:paraId="4BA015B6" w14:textId="331EC019" w:rsidR="00CA3416" w:rsidRPr="00C85D60" w:rsidRDefault="00CA3416">
            <w:pPr>
              <w:numPr>
                <w:ilvl w:val="0"/>
                <w:numId w:val="16"/>
              </w:numPr>
              <w:ind w:left="360"/>
            </w:pPr>
            <w:r w:rsidRPr="00C85D60">
              <w:t>Project</w:t>
            </w:r>
            <w:r w:rsidR="00271552">
              <w:t xml:space="preserve"> </w:t>
            </w:r>
            <w:r w:rsidRPr="00C85D60">
              <w:t>Management</w:t>
            </w:r>
            <w:r w:rsidR="00271552">
              <w:t xml:space="preserve"> </w:t>
            </w:r>
            <w:r w:rsidRPr="00C85D60">
              <w:t>Professional</w:t>
            </w:r>
            <w:r w:rsidR="00271552">
              <w:t xml:space="preserve"> </w:t>
            </w:r>
            <w:r w:rsidRPr="00C85D60">
              <w:t>(PMP)</w:t>
            </w:r>
          </w:p>
          <w:p w14:paraId="576DC214" w14:textId="6909A889" w:rsidR="00CA3416" w:rsidRPr="00C85D60" w:rsidRDefault="00CA3416">
            <w:pPr>
              <w:numPr>
                <w:ilvl w:val="0"/>
                <w:numId w:val="16"/>
              </w:numPr>
              <w:ind w:left="360"/>
            </w:pPr>
            <w:r w:rsidRPr="00C85D60">
              <w:t>Sun</w:t>
            </w:r>
            <w:r w:rsidR="00271552">
              <w:t xml:space="preserve"> </w:t>
            </w:r>
            <w:r w:rsidRPr="00C85D60">
              <w:t>Certified</w:t>
            </w:r>
            <w:r w:rsidR="00271552">
              <w:t xml:space="preserve"> </w:t>
            </w:r>
            <w:r w:rsidRPr="00C85D60">
              <w:t>Programmer</w:t>
            </w:r>
            <w:r w:rsidR="00271552">
              <w:t xml:space="preserve"> </w:t>
            </w:r>
            <w:r w:rsidRPr="00C85D60">
              <w:t>for</w:t>
            </w:r>
            <w:r w:rsidR="00271552">
              <w:t xml:space="preserve"> </w:t>
            </w:r>
            <w:r w:rsidRPr="00C85D60">
              <w:t>Java</w:t>
            </w:r>
            <w:r w:rsidR="00271552">
              <w:t xml:space="preserve"> </w:t>
            </w:r>
            <w:r w:rsidRPr="00C85D60">
              <w:t>1.4</w:t>
            </w:r>
          </w:p>
          <w:p w14:paraId="28BB66BD" w14:textId="2E2C3177" w:rsidR="00CA3416" w:rsidRPr="00C85D60" w:rsidRDefault="00CA3416">
            <w:pPr>
              <w:numPr>
                <w:ilvl w:val="0"/>
                <w:numId w:val="16"/>
              </w:numPr>
              <w:ind w:left="360"/>
            </w:pPr>
            <w:r w:rsidRPr="00C85D60">
              <w:t>Sun</w:t>
            </w:r>
            <w:r w:rsidR="00271552">
              <w:t xml:space="preserve"> </w:t>
            </w:r>
            <w:r w:rsidRPr="00C85D60">
              <w:t>Certified</w:t>
            </w:r>
            <w:r w:rsidR="00271552">
              <w:t xml:space="preserve"> </w:t>
            </w:r>
            <w:r w:rsidRPr="00C85D60">
              <w:t>Web</w:t>
            </w:r>
            <w:r w:rsidR="00271552">
              <w:t xml:space="preserve"> </w:t>
            </w:r>
            <w:r w:rsidRPr="00C85D60">
              <w:t>Component</w:t>
            </w:r>
            <w:r w:rsidR="00271552">
              <w:t xml:space="preserve"> </w:t>
            </w:r>
            <w:r w:rsidRPr="00C85D60">
              <w:t>Developer</w:t>
            </w:r>
            <w:r w:rsidR="00271552">
              <w:t xml:space="preserve"> </w:t>
            </w:r>
            <w:r w:rsidRPr="00C85D60">
              <w:t>for</w:t>
            </w:r>
            <w:r w:rsidR="00271552">
              <w:t xml:space="preserve"> </w:t>
            </w:r>
            <w:r w:rsidRPr="00C85D60">
              <w:t>J2EE</w:t>
            </w:r>
            <w:r w:rsidR="00271552">
              <w:t xml:space="preserve"> </w:t>
            </w:r>
            <w:r w:rsidRPr="00C85D60">
              <w:t>Platform.</w:t>
            </w:r>
          </w:p>
          <w:p w14:paraId="38612299" w14:textId="62ECA743" w:rsidR="00CA3416" w:rsidRDefault="00CA3416">
            <w:pPr>
              <w:numPr>
                <w:ilvl w:val="0"/>
                <w:numId w:val="16"/>
              </w:numPr>
              <w:ind w:left="360"/>
            </w:pPr>
            <w:r w:rsidRPr="00C85D60">
              <w:t>Sun</w:t>
            </w:r>
            <w:r w:rsidR="00271552">
              <w:t xml:space="preserve"> </w:t>
            </w:r>
            <w:r w:rsidRPr="00C85D60">
              <w:t>Certified</w:t>
            </w:r>
            <w:r w:rsidR="00271552">
              <w:t xml:space="preserve"> </w:t>
            </w:r>
            <w:r w:rsidRPr="00C85D60">
              <w:t>Instructor</w:t>
            </w:r>
            <w:r w:rsidR="00271552">
              <w:t xml:space="preserve"> </w:t>
            </w:r>
            <w:r w:rsidRPr="00C85D60">
              <w:t>on</w:t>
            </w:r>
            <w:r w:rsidR="00271552">
              <w:t xml:space="preserve"> </w:t>
            </w:r>
            <w:r w:rsidRPr="00C85D60">
              <w:t>9</w:t>
            </w:r>
            <w:r w:rsidR="00271552">
              <w:t xml:space="preserve"> </w:t>
            </w:r>
            <w:r w:rsidRPr="00C85D60">
              <w:t>Java</w:t>
            </w:r>
            <w:r w:rsidR="00271552">
              <w:t xml:space="preserve"> </w:t>
            </w:r>
            <w:r w:rsidRPr="00C85D60">
              <w:t>/</w:t>
            </w:r>
            <w:r w:rsidR="00271552">
              <w:t xml:space="preserve"> </w:t>
            </w:r>
            <w:r w:rsidRPr="00C85D60">
              <w:t>XML</w:t>
            </w:r>
            <w:r w:rsidR="00271552">
              <w:t xml:space="preserve"> </w:t>
            </w:r>
            <w:r w:rsidRPr="00C85D60">
              <w:t>courses</w:t>
            </w:r>
          </w:p>
          <w:p w14:paraId="01791B6E" w14:textId="5533FF6C" w:rsidR="00CA3416" w:rsidRPr="00482FF7" w:rsidRDefault="00CA3416" w:rsidP="00482FF7">
            <w:pPr>
              <w:pStyle w:val="ResumeSectionHeading"/>
              <w:pBdr>
                <w:top w:val="thinThickSmallGap" w:sz="18" w:space="1" w:color="0070C0"/>
              </w:pBdr>
              <w:shd w:val="clear" w:color="auto" w:fill="DBE5F1" w:themeFill="accent1" w:themeFillTint="33"/>
              <w:rPr>
                <w:rFonts w:cs="Times New Roman"/>
                <w:szCs w:val="24"/>
              </w:rPr>
            </w:pPr>
            <w:r w:rsidRPr="00482FF7">
              <w:rPr>
                <w:rFonts w:cs="Times New Roman"/>
                <w:szCs w:val="24"/>
              </w:rPr>
              <w:t>Project</w:t>
            </w:r>
            <w:r w:rsidR="00271552">
              <w:rPr>
                <w:rFonts w:cs="Times New Roman"/>
                <w:szCs w:val="24"/>
              </w:rPr>
              <w:t xml:space="preserve"> </w:t>
            </w:r>
            <w:r w:rsidRPr="00482FF7">
              <w:rPr>
                <w:rFonts w:cs="Times New Roman"/>
                <w:szCs w:val="24"/>
              </w:rPr>
              <w:t>Experience</w:t>
            </w:r>
          </w:p>
          <w:p w14:paraId="1E1E0841" w14:textId="1EAF2143" w:rsidR="00CA3416" w:rsidRPr="00482FF7" w:rsidRDefault="00CA3416" w:rsidP="00482FF7">
            <w:pPr>
              <w:pStyle w:val="CommentText"/>
              <w:tabs>
                <w:tab w:val="right" w:pos="9360"/>
              </w:tabs>
              <w:spacing w:before="240"/>
              <w:rPr>
                <w:b/>
                <w:bCs/>
              </w:rPr>
            </w:pPr>
            <w:r w:rsidRPr="00482FF7">
              <w:rPr>
                <w:b/>
                <w:bCs/>
              </w:rPr>
              <w:t>REI</w:t>
            </w:r>
            <w:r w:rsidR="00271552">
              <w:rPr>
                <w:b/>
                <w:bCs/>
              </w:rPr>
              <w:t xml:space="preserve"> </w:t>
            </w:r>
            <w:r w:rsidRPr="00482FF7">
              <w:rPr>
                <w:b/>
                <w:bCs/>
              </w:rPr>
              <w:t>Systems,</w:t>
            </w:r>
            <w:r w:rsidR="00271552">
              <w:rPr>
                <w:b/>
                <w:bCs/>
              </w:rPr>
              <w:t xml:space="preserve"> </w:t>
            </w:r>
            <w:r w:rsidRPr="00482FF7">
              <w:rPr>
                <w:b/>
                <w:bCs/>
              </w:rPr>
              <w:t>GovGrants®</w:t>
            </w:r>
            <w:r w:rsidRPr="00482FF7">
              <w:rPr>
                <w:b/>
                <w:bCs/>
              </w:rPr>
              <w:tab/>
              <w:t>August</w:t>
            </w:r>
            <w:r w:rsidR="00271552">
              <w:rPr>
                <w:b/>
                <w:bCs/>
              </w:rPr>
              <w:t xml:space="preserve"> </w:t>
            </w:r>
            <w:r w:rsidRPr="00482FF7">
              <w:rPr>
                <w:b/>
                <w:bCs/>
              </w:rPr>
              <w:t>2014–Present</w:t>
            </w:r>
          </w:p>
          <w:p w14:paraId="012F6F6C" w14:textId="6B16FAF5" w:rsidR="00CA3416" w:rsidRPr="00B07B89" w:rsidRDefault="00CA3416" w:rsidP="00CA3416">
            <w:pPr>
              <w:rPr>
                <w:i/>
              </w:rPr>
            </w:pPr>
            <w:r w:rsidRPr="00B07B89">
              <w:rPr>
                <w:i/>
              </w:rPr>
              <w:t>Pro</w:t>
            </w:r>
            <w:r>
              <w:rPr>
                <w:i/>
              </w:rPr>
              <w:t>duct</w:t>
            </w:r>
            <w:r w:rsidR="00271552">
              <w:rPr>
                <w:i/>
              </w:rPr>
              <w:t xml:space="preserve"> </w:t>
            </w:r>
            <w:r>
              <w:rPr>
                <w:i/>
              </w:rPr>
              <w:t>and</w:t>
            </w:r>
            <w:r w:rsidR="00271552">
              <w:rPr>
                <w:i/>
              </w:rPr>
              <w:t xml:space="preserve"> </w:t>
            </w:r>
            <w:r>
              <w:rPr>
                <w:i/>
              </w:rPr>
              <w:t>Implementation</w:t>
            </w:r>
            <w:r w:rsidR="00271552">
              <w:rPr>
                <w:i/>
              </w:rPr>
              <w:t xml:space="preserve"> </w:t>
            </w:r>
            <w:r>
              <w:rPr>
                <w:i/>
              </w:rPr>
              <w:t>Manager</w:t>
            </w:r>
          </w:p>
          <w:p w14:paraId="13D23DFE" w14:textId="32861FDD" w:rsidR="00CA3416" w:rsidRPr="00B07B89" w:rsidRDefault="00CA3416" w:rsidP="00CA3416">
            <w:r w:rsidRPr="00B07B89">
              <w:t>Assisting</w:t>
            </w:r>
            <w:r w:rsidR="00271552">
              <w:t xml:space="preserve"> </w:t>
            </w:r>
            <w:r w:rsidRPr="00B07B89">
              <w:t>REI</w:t>
            </w:r>
            <w:r w:rsidR="00271552">
              <w:t xml:space="preserve"> </w:t>
            </w:r>
            <w:r w:rsidRPr="00B07B89">
              <w:t>Systems</w:t>
            </w:r>
            <w:r w:rsidR="00271552">
              <w:t xml:space="preserve"> </w:t>
            </w:r>
            <w:r w:rsidRPr="00B07B89">
              <w:t>with</w:t>
            </w:r>
            <w:r w:rsidR="00271552">
              <w:t xml:space="preserve"> </w:t>
            </w:r>
            <w:r w:rsidRPr="00B07B89">
              <w:t>development</w:t>
            </w:r>
            <w:r w:rsidR="00271552">
              <w:t xml:space="preserve"> </w:t>
            </w:r>
            <w:r w:rsidRPr="00B07B89">
              <w:t>of</w:t>
            </w:r>
            <w:r w:rsidR="00271552">
              <w:t xml:space="preserve"> </w:t>
            </w:r>
            <w:r w:rsidRPr="00B07B89">
              <w:t>grants</w:t>
            </w:r>
            <w:r w:rsidR="00271552">
              <w:t xml:space="preserve"> </w:t>
            </w:r>
            <w:r w:rsidRPr="00B07B89">
              <w:t>management</w:t>
            </w:r>
            <w:r w:rsidR="00271552">
              <w:t xml:space="preserve"> </w:t>
            </w:r>
            <w:r w:rsidRPr="00B07B89">
              <w:t>product</w:t>
            </w:r>
            <w:r w:rsidR="00271552">
              <w:t xml:space="preserve"> </w:t>
            </w:r>
            <w:r w:rsidRPr="00B07B89">
              <w:t>GovGrants,</w:t>
            </w:r>
            <w:r w:rsidR="00271552">
              <w:t xml:space="preserve"> </w:t>
            </w:r>
            <w:r w:rsidRPr="00B07B89">
              <w:t>an</w:t>
            </w:r>
            <w:r w:rsidR="00271552">
              <w:t xml:space="preserve"> </w:t>
            </w:r>
            <w:r w:rsidRPr="00B07B89">
              <w:t>enterprise</w:t>
            </w:r>
            <w:r w:rsidR="00271552">
              <w:t xml:space="preserve"> </w:t>
            </w:r>
            <w:r w:rsidRPr="00B07B89">
              <w:t>grants</w:t>
            </w:r>
            <w:r w:rsidR="00271552">
              <w:t xml:space="preserve"> </w:t>
            </w:r>
            <w:r w:rsidRPr="00B07B89">
              <w:t>management</w:t>
            </w:r>
            <w:r w:rsidR="00271552">
              <w:t xml:space="preserve"> </w:t>
            </w:r>
            <w:r w:rsidRPr="00B07B89">
              <w:t>system</w:t>
            </w:r>
            <w:r w:rsidR="00271552">
              <w:t xml:space="preserve"> </w:t>
            </w:r>
            <w:r w:rsidRPr="00B07B89">
              <w:t>built</w:t>
            </w:r>
            <w:r w:rsidR="00271552">
              <w:t xml:space="preserve"> </w:t>
            </w:r>
            <w:r w:rsidRPr="00B07B89">
              <w:t>on</w:t>
            </w:r>
            <w:r w:rsidR="00271552">
              <w:t xml:space="preserve"> </w:t>
            </w:r>
            <w:r w:rsidRPr="00B07B89">
              <w:t>world</w:t>
            </w:r>
            <w:r w:rsidR="002D27EB">
              <w:t>’</w:t>
            </w:r>
            <w:r w:rsidRPr="00B07B89">
              <w:t>s</w:t>
            </w:r>
            <w:r w:rsidR="00271552">
              <w:t xml:space="preserve"> </w:t>
            </w:r>
            <w:r w:rsidRPr="00B07B89">
              <w:t>largest</w:t>
            </w:r>
            <w:r w:rsidR="00271552">
              <w:t xml:space="preserve"> </w:t>
            </w:r>
            <w:r w:rsidRPr="00B07B89">
              <w:t>cloud</w:t>
            </w:r>
            <w:r w:rsidR="00271552">
              <w:t xml:space="preserve"> </w:t>
            </w:r>
            <w:r w:rsidRPr="00B07B89">
              <w:t>platform</w:t>
            </w:r>
            <w:r w:rsidR="00271552">
              <w:t xml:space="preserve"> </w:t>
            </w:r>
            <w:r w:rsidRPr="00B07B89">
              <w:t>Salesforce.</w:t>
            </w:r>
            <w:r w:rsidR="00271552">
              <w:t xml:space="preserve"> </w:t>
            </w:r>
            <w:r w:rsidRPr="00B07B89">
              <w:t>GovGrants</w:t>
            </w:r>
            <w:r w:rsidR="00271552">
              <w:t xml:space="preserve"> </w:t>
            </w:r>
            <w:r w:rsidRPr="00B07B89">
              <w:t>is</w:t>
            </w:r>
            <w:r w:rsidR="00271552">
              <w:t xml:space="preserve"> </w:t>
            </w:r>
            <w:r w:rsidRPr="00B07B89">
              <w:t>a</w:t>
            </w:r>
            <w:r w:rsidR="00271552">
              <w:t xml:space="preserve"> </w:t>
            </w:r>
            <w:r w:rsidRPr="00B07B89">
              <w:t>highly</w:t>
            </w:r>
            <w:r w:rsidR="00271552">
              <w:t xml:space="preserve"> </w:t>
            </w:r>
            <w:r w:rsidRPr="00B07B89">
              <w:t>configurable</w:t>
            </w:r>
            <w:r w:rsidR="00271552">
              <w:t xml:space="preserve"> </w:t>
            </w:r>
            <w:r w:rsidRPr="00B07B89">
              <w:t>product</w:t>
            </w:r>
            <w:r w:rsidR="00271552">
              <w:t xml:space="preserve"> </w:t>
            </w:r>
            <w:r w:rsidRPr="00B07B89">
              <w:t>targeted</w:t>
            </w:r>
            <w:r w:rsidR="00271552">
              <w:t xml:space="preserve"> </w:t>
            </w:r>
            <w:r w:rsidRPr="00B07B89">
              <w:t>towards</w:t>
            </w:r>
            <w:r w:rsidR="00271552">
              <w:t xml:space="preserve"> </w:t>
            </w:r>
            <w:r w:rsidRPr="00B07B89">
              <w:t>federal,</w:t>
            </w:r>
            <w:r w:rsidR="00271552">
              <w:t xml:space="preserve"> </w:t>
            </w:r>
            <w:r w:rsidRPr="00B07B89">
              <w:t>state,</w:t>
            </w:r>
            <w:r w:rsidR="00271552">
              <w:t xml:space="preserve"> </w:t>
            </w:r>
            <w:r w:rsidRPr="00B07B89">
              <w:t>and</w:t>
            </w:r>
            <w:r w:rsidR="00271552">
              <w:t xml:space="preserve"> </w:t>
            </w:r>
            <w:r w:rsidRPr="00B07B89">
              <w:t>local</w:t>
            </w:r>
            <w:r w:rsidR="00271552">
              <w:t xml:space="preserve"> </w:t>
            </w:r>
            <w:r w:rsidRPr="00B07B89">
              <w:t>government.</w:t>
            </w:r>
            <w:r w:rsidR="00271552">
              <w:t xml:space="preserve"> </w:t>
            </w:r>
          </w:p>
          <w:p w14:paraId="03A0FA81" w14:textId="4F269A4E" w:rsidR="00CA3416" w:rsidRPr="00B07B89" w:rsidRDefault="00CA3416" w:rsidP="00CA3416">
            <w:r w:rsidRPr="00B07B89">
              <w:t>Key</w:t>
            </w:r>
            <w:r w:rsidR="00271552">
              <w:t xml:space="preserve"> </w:t>
            </w:r>
            <w:r w:rsidRPr="00B07B89">
              <w:t>responsibilities</w:t>
            </w:r>
            <w:r w:rsidR="00271552">
              <w:t xml:space="preserve"> </w:t>
            </w:r>
            <w:r w:rsidRPr="00B07B89">
              <w:t>include:</w:t>
            </w:r>
          </w:p>
          <w:p w14:paraId="51B6D731" w14:textId="1A39032B" w:rsidR="00CA3416" w:rsidRPr="00C85D60" w:rsidRDefault="00CA3416">
            <w:pPr>
              <w:numPr>
                <w:ilvl w:val="0"/>
                <w:numId w:val="16"/>
              </w:numPr>
              <w:ind w:left="360"/>
            </w:pPr>
            <w:r w:rsidRPr="00C85D60">
              <w:t>Providing</w:t>
            </w:r>
            <w:r w:rsidR="00271552">
              <w:t xml:space="preserve"> </w:t>
            </w:r>
            <w:r w:rsidRPr="00C85D60">
              <w:t>strategic</w:t>
            </w:r>
            <w:r w:rsidR="00271552">
              <w:t xml:space="preserve"> </w:t>
            </w:r>
            <w:r w:rsidRPr="00C85D60">
              <w:t>and</w:t>
            </w:r>
            <w:r w:rsidR="00271552">
              <w:t xml:space="preserve"> </w:t>
            </w:r>
            <w:r w:rsidRPr="00C85D60">
              <w:t>technical</w:t>
            </w:r>
            <w:r w:rsidR="00271552">
              <w:t xml:space="preserve"> </w:t>
            </w:r>
            <w:r w:rsidRPr="00C85D60">
              <w:t>leadership</w:t>
            </w:r>
            <w:r w:rsidR="00271552">
              <w:t xml:space="preserve"> </w:t>
            </w:r>
            <w:r w:rsidRPr="00C85D60">
              <w:t>and</w:t>
            </w:r>
            <w:r w:rsidR="00271552">
              <w:t xml:space="preserve"> </w:t>
            </w:r>
            <w:r w:rsidRPr="00C85D60">
              <w:t>collaborating</w:t>
            </w:r>
            <w:r w:rsidR="00271552">
              <w:t xml:space="preserve"> </w:t>
            </w:r>
            <w:r w:rsidRPr="00C85D60">
              <w:t>with</w:t>
            </w:r>
            <w:r w:rsidR="00271552">
              <w:t xml:space="preserve"> </w:t>
            </w:r>
            <w:r w:rsidRPr="00C85D60">
              <w:t>sponsor,</w:t>
            </w:r>
            <w:r w:rsidR="00271552">
              <w:t xml:space="preserve"> </w:t>
            </w:r>
            <w:r w:rsidRPr="00C85D60">
              <w:t>functional</w:t>
            </w:r>
            <w:r w:rsidR="00271552">
              <w:t xml:space="preserve"> </w:t>
            </w:r>
            <w:r w:rsidRPr="00C85D60">
              <w:t>and</w:t>
            </w:r>
            <w:r w:rsidR="00271552">
              <w:t xml:space="preserve"> </w:t>
            </w:r>
            <w:r w:rsidRPr="00C85D60">
              <w:t>technical</w:t>
            </w:r>
            <w:r w:rsidR="00271552">
              <w:t xml:space="preserve"> </w:t>
            </w:r>
            <w:r w:rsidRPr="00C85D60">
              <w:t>team</w:t>
            </w:r>
            <w:r w:rsidR="00271552">
              <w:t xml:space="preserve"> </w:t>
            </w:r>
            <w:r w:rsidRPr="00C85D60">
              <w:t>on</w:t>
            </w:r>
            <w:r w:rsidR="00271552">
              <w:t xml:space="preserve"> </w:t>
            </w:r>
            <w:r w:rsidRPr="00C85D60">
              <w:t>product</w:t>
            </w:r>
            <w:r w:rsidR="00271552">
              <w:t xml:space="preserve"> </w:t>
            </w:r>
            <w:r w:rsidRPr="00C85D60">
              <w:t>development</w:t>
            </w:r>
            <w:r w:rsidR="00271552">
              <w:t xml:space="preserve"> </w:t>
            </w:r>
            <w:r w:rsidRPr="00C85D60">
              <w:t>and</w:t>
            </w:r>
            <w:r w:rsidR="00271552">
              <w:t xml:space="preserve"> </w:t>
            </w:r>
            <w:r w:rsidRPr="00C85D60">
              <w:t>enhancement</w:t>
            </w:r>
            <w:r w:rsidR="00271552">
              <w:t xml:space="preserve"> </w:t>
            </w:r>
          </w:p>
          <w:p w14:paraId="6E6A52B5" w14:textId="7DCE2631" w:rsidR="00CA3416" w:rsidRPr="00C85D60" w:rsidRDefault="00CA3416">
            <w:pPr>
              <w:numPr>
                <w:ilvl w:val="0"/>
                <w:numId w:val="16"/>
              </w:numPr>
              <w:ind w:left="360"/>
            </w:pPr>
            <w:r w:rsidRPr="00C85D60">
              <w:t>Transforming</w:t>
            </w:r>
            <w:r w:rsidR="00271552">
              <w:t xml:space="preserve"> </w:t>
            </w:r>
            <w:r w:rsidRPr="00C85D60">
              <w:t>the</w:t>
            </w:r>
            <w:r w:rsidR="00271552">
              <w:t xml:space="preserve"> </w:t>
            </w:r>
            <w:r w:rsidRPr="00C85D60">
              <w:t>GovGrants</w:t>
            </w:r>
            <w:r w:rsidR="00271552">
              <w:t xml:space="preserve"> </w:t>
            </w:r>
            <w:r w:rsidRPr="00C85D60">
              <w:t>product</w:t>
            </w:r>
            <w:r w:rsidR="00271552">
              <w:t xml:space="preserve"> </w:t>
            </w:r>
            <w:r w:rsidRPr="00C85D60">
              <w:t>from</w:t>
            </w:r>
            <w:r w:rsidR="00271552">
              <w:t xml:space="preserve"> </w:t>
            </w:r>
            <w:r w:rsidRPr="00C85D60">
              <w:t>concept</w:t>
            </w:r>
            <w:r w:rsidR="00271552">
              <w:t xml:space="preserve"> </w:t>
            </w:r>
            <w:r w:rsidRPr="00C85D60">
              <w:t>to</w:t>
            </w:r>
            <w:r w:rsidR="00271552">
              <w:t xml:space="preserve"> </w:t>
            </w:r>
            <w:r w:rsidRPr="00C85D60">
              <w:t>mature</w:t>
            </w:r>
            <w:r w:rsidR="00271552">
              <w:t xml:space="preserve"> </w:t>
            </w:r>
            <w:r w:rsidRPr="00C85D60">
              <w:t>state</w:t>
            </w:r>
            <w:r w:rsidR="00271552">
              <w:t xml:space="preserve"> </w:t>
            </w:r>
            <w:r w:rsidRPr="00C85D60">
              <w:t>and</w:t>
            </w:r>
            <w:r w:rsidR="00271552">
              <w:t xml:space="preserve"> </w:t>
            </w:r>
            <w:r w:rsidRPr="00C85D60">
              <w:t>lead</w:t>
            </w:r>
            <w:r w:rsidR="00271552">
              <w:t xml:space="preserve"> </w:t>
            </w:r>
            <w:r w:rsidRPr="00C85D60">
              <w:t>the</w:t>
            </w:r>
            <w:r w:rsidR="00271552">
              <w:t xml:space="preserve"> </w:t>
            </w:r>
            <w:r w:rsidRPr="00C85D60">
              <w:t>Product</w:t>
            </w:r>
            <w:r w:rsidR="00271552">
              <w:t xml:space="preserve"> </w:t>
            </w:r>
            <w:r w:rsidRPr="00C85D60">
              <w:t>implementations</w:t>
            </w:r>
            <w:r w:rsidR="00271552">
              <w:t xml:space="preserve"> </w:t>
            </w:r>
            <w:r w:rsidRPr="00C85D60">
              <w:t>in</w:t>
            </w:r>
            <w:r w:rsidR="00271552">
              <w:t xml:space="preserve"> </w:t>
            </w:r>
            <w:r w:rsidRPr="00C85D60">
              <w:t>Federal</w:t>
            </w:r>
            <w:r w:rsidR="00271552">
              <w:t xml:space="preserve"> </w:t>
            </w:r>
            <w:r w:rsidRPr="00C85D60">
              <w:t>(USAID),</w:t>
            </w:r>
            <w:r w:rsidR="00271552">
              <w:t xml:space="preserve"> </w:t>
            </w:r>
            <w:r w:rsidRPr="00C85D60">
              <w:t>State</w:t>
            </w:r>
            <w:r w:rsidR="00271552">
              <w:t xml:space="preserve"> </w:t>
            </w:r>
            <w:r w:rsidRPr="00C85D60">
              <w:t>(Louisiana</w:t>
            </w:r>
            <w:r w:rsidR="00271552">
              <w:t xml:space="preserve"> </w:t>
            </w:r>
            <w:r w:rsidRPr="00C85D60">
              <w:t>College</w:t>
            </w:r>
            <w:r w:rsidR="00271552">
              <w:t xml:space="preserve"> </w:t>
            </w:r>
            <w:r w:rsidRPr="00C85D60">
              <w:t>System),</w:t>
            </w:r>
            <w:r w:rsidR="00271552">
              <w:t xml:space="preserve"> </w:t>
            </w:r>
            <w:r w:rsidRPr="00C85D60">
              <w:t>and</w:t>
            </w:r>
            <w:r w:rsidR="00271552">
              <w:t xml:space="preserve"> </w:t>
            </w:r>
            <w:r w:rsidRPr="00C85D60">
              <w:t>City</w:t>
            </w:r>
            <w:r w:rsidR="00271552">
              <w:t xml:space="preserve"> </w:t>
            </w:r>
            <w:r w:rsidRPr="00C85D60">
              <w:t>Government</w:t>
            </w:r>
            <w:r w:rsidR="00271552">
              <w:t xml:space="preserve"> </w:t>
            </w:r>
            <w:r w:rsidRPr="00C85D60">
              <w:t>(District</w:t>
            </w:r>
            <w:r w:rsidR="00271552">
              <w:t xml:space="preserve"> </w:t>
            </w:r>
            <w:r w:rsidRPr="00C85D60">
              <w:t>of</w:t>
            </w:r>
            <w:r w:rsidR="00271552">
              <w:t xml:space="preserve"> </w:t>
            </w:r>
            <w:r w:rsidRPr="00C85D60">
              <w:t>Columbia,</w:t>
            </w:r>
            <w:r w:rsidR="00271552">
              <w:t xml:space="preserve"> </w:t>
            </w:r>
            <w:r w:rsidRPr="00C85D60">
              <w:t>Department</w:t>
            </w:r>
            <w:r w:rsidR="00271552">
              <w:t xml:space="preserve"> </w:t>
            </w:r>
            <w:r w:rsidRPr="00C85D60">
              <w:t>of</w:t>
            </w:r>
            <w:r w:rsidR="00271552">
              <w:t xml:space="preserve"> </w:t>
            </w:r>
            <w:r w:rsidRPr="00C85D60">
              <w:t>Health).</w:t>
            </w:r>
            <w:r w:rsidR="00271552">
              <w:t xml:space="preserve"> </w:t>
            </w:r>
          </w:p>
          <w:p w14:paraId="7FF3D6C5" w14:textId="0CF60B97" w:rsidR="00CA3416" w:rsidRPr="00C85D60" w:rsidRDefault="00CA3416">
            <w:pPr>
              <w:numPr>
                <w:ilvl w:val="0"/>
                <w:numId w:val="16"/>
              </w:numPr>
              <w:ind w:left="360"/>
            </w:pPr>
            <w:r w:rsidRPr="00C85D60">
              <w:t>Requirements</w:t>
            </w:r>
            <w:r w:rsidR="00271552">
              <w:t xml:space="preserve"> </w:t>
            </w:r>
            <w:r w:rsidRPr="00C85D60">
              <w:t>elicitation</w:t>
            </w:r>
            <w:r w:rsidR="00271552">
              <w:t xml:space="preserve"> </w:t>
            </w:r>
            <w:r w:rsidRPr="00C85D60">
              <w:t>using</w:t>
            </w:r>
            <w:r w:rsidR="00271552">
              <w:t xml:space="preserve"> </w:t>
            </w:r>
            <w:r w:rsidRPr="00C85D60">
              <w:t>JAD</w:t>
            </w:r>
            <w:r w:rsidR="00271552">
              <w:t xml:space="preserve"> </w:t>
            </w:r>
            <w:r w:rsidRPr="00C85D60">
              <w:t>sessions</w:t>
            </w:r>
            <w:r w:rsidR="00271552">
              <w:t xml:space="preserve"> </w:t>
            </w:r>
            <w:r w:rsidRPr="00C85D60">
              <w:t>&amp;</w:t>
            </w:r>
            <w:r w:rsidR="00271552">
              <w:t xml:space="preserve"> </w:t>
            </w:r>
            <w:r w:rsidRPr="00C85D60">
              <w:t>conducting</w:t>
            </w:r>
            <w:r w:rsidR="00271552">
              <w:t xml:space="preserve"> </w:t>
            </w:r>
            <w:r w:rsidRPr="00C85D60">
              <w:t>user</w:t>
            </w:r>
            <w:r w:rsidR="00271552">
              <w:t xml:space="preserve"> </w:t>
            </w:r>
            <w:r w:rsidRPr="00C85D60">
              <w:t>interviews,</w:t>
            </w:r>
            <w:r w:rsidR="00271552">
              <w:t xml:space="preserve"> </w:t>
            </w:r>
            <w:r w:rsidRPr="00C85D60">
              <w:t>preparing</w:t>
            </w:r>
            <w:r w:rsidR="00271552">
              <w:t xml:space="preserve"> </w:t>
            </w:r>
            <w:r w:rsidRPr="00C85D60">
              <w:t>functional</w:t>
            </w:r>
            <w:r w:rsidR="00271552">
              <w:t xml:space="preserve"> </w:t>
            </w:r>
            <w:r w:rsidRPr="00C85D60">
              <w:t>documents</w:t>
            </w:r>
            <w:r w:rsidR="00271552">
              <w:t xml:space="preserve"> </w:t>
            </w:r>
            <w:r w:rsidRPr="00C85D60">
              <w:t>such</w:t>
            </w:r>
            <w:r w:rsidR="00271552">
              <w:t xml:space="preserve"> </w:t>
            </w:r>
            <w:r w:rsidRPr="00C85D60">
              <w:t>as</w:t>
            </w:r>
            <w:r w:rsidR="00271552">
              <w:t xml:space="preserve"> </w:t>
            </w:r>
            <w:r w:rsidRPr="00C85D60">
              <w:t>Use</w:t>
            </w:r>
            <w:r w:rsidR="00271552">
              <w:t xml:space="preserve"> </w:t>
            </w:r>
            <w:r w:rsidRPr="00C85D60">
              <w:t>Cases,</w:t>
            </w:r>
            <w:r w:rsidR="00271552">
              <w:t xml:space="preserve"> </w:t>
            </w:r>
            <w:r w:rsidRPr="00C85D60">
              <w:t>Software</w:t>
            </w:r>
            <w:r w:rsidR="00271552">
              <w:t xml:space="preserve"> </w:t>
            </w:r>
            <w:r w:rsidRPr="00C85D60">
              <w:t>Requirements</w:t>
            </w:r>
            <w:r w:rsidR="00271552">
              <w:t xml:space="preserve"> </w:t>
            </w:r>
            <w:r w:rsidRPr="00C85D60">
              <w:t>Specifications</w:t>
            </w:r>
            <w:r w:rsidR="00271552">
              <w:t xml:space="preserve"> </w:t>
            </w:r>
            <w:r w:rsidRPr="00C85D60">
              <w:t>(SRS),</w:t>
            </w:r>
            <w:r w:rsidR="00271552">
              <w:t xml:space="preserve"> </w:t>
            </w:r>
            <w:r w:rsidRPr="00C85D60">
              <w:t>and</w:t>
            </w:r>
            <w:r w:rsidR="00271552">
              <w:t xml:space="preserve"> </w:t>
            </w:r>
            <w:r w:rsidRPr="00C85D60">
              <w:t>Wireframes.</w:t>
            </w:r>
          </w:p>
          <w:p w14:paraId="48834EDC" w14:textId="2047F572" w:rsidR="00CA3416" w:rsidRPr="00C85D60" w:rsidRDefault="00CA3416">
            <w:pPr>
              <w:numPr>
                <w:ilvl w:val="0"/>
                <w:numId w:val="16"/>
              </w:numPr>
              <w:ind w:left="360"/>
            </w:pPr>
            <w:r w:rsidRPr="00C85D60">
              <w:t>Business</w:t>
            </w:r>
            <w:r w:rsidR="00271552">
              <w:t xml:space="preserve"> </w:t>
            </w:r>
            <w:r w:rsidRPr="00C85D60">
              <w:t>Processes</w:t>
            </w:r>
            <w:r w:rsidR="00271552">
              <w:t xml:space="preserve"> </w:t>
            </w:r>
            <w:r w:rsidRPr="00C85D60">
              <w:t>reengineering,</w:t>
            </w:r>
            <w:r w:rsidR="00271552">
              <w:t xml:space="preserve"> </w:t>
            </w:r>
            <w:r w:rsidRPr="00C85D60">
              <w:t>mapping</w:t>
            </w:r>
            <w:r w:rsidR="00271552">
              <w:t xml:space="preserve"> </w:t>
            </w:r>
            <w:r w:rsidRPr="00C85D60">
              <w:t>client</w:t>
            </w:r>
            <w:r w:rsidR="00271552">
              <w:t xml:space="preserve"> </w:t>
            </w:r>
            <w:r w:rsidRPr="00C85D60">
              <w:t>processes</w:t>
            </w:r>
            <w:r w:rsidR="00271552">
              <w:t xml:space="preserve"> </w:t>
            </w:r>
            <w:r w:rsidRPr="00C85D60">
              <w:t>to</w:t>
            </w:r>
            <w:r w:rsidR="00271552">
              <w:t xml:space="preserve"> </w:t>
            </w:r>
            <w:r w:rsidRPr="00C85D60">
              <w:t>GovGrants</w:t>
            </w:r>
            <w:r w:rsidR="00271552">
              <w:t xml:space="preserve"> </w:t>
            </w:r>
            <w:r w:rsidRPr="00C85D60">
              <w:t>capabilities,</w:t>
            </w:r>
            <w:r w:rsidR="00271552">
              <w:t xml:space="preserve"> </w:t>
            </w:r>
            <w:r w:rsidRPr="00C85D60">
              <w:t>developing</w:t>
            </w:r>
            <w:r w:rsidR="00271552">
              <w:t xml:space="preserve"> </w:t>
            </w:r>
            <w:r w:rsidRPr="00C85D60">
              <w:t>solution,</w:t>
            </w:r>
            <w:r w:rsidR="00271552">
              <w:t xml:space="preserve"> </w:t>
            </w:r>
            <w:r w:rsidRPr="00C85D60">
              <w:t>and</w:t>
            </w:r>
            <w:r w:rsidR="00271552">
              <w:t xml:space="preserve"> </w:t>
            </w:r>
            <w:r w:rsidRPr="00C85D60">
              <w:t>leading</w:t>
            </w:r>
            <w:r w:rsidR="00271552">
              <w:t xml:space="preserve"> </w:t>
            </w:r>
            <w:r w:rsidRPr="00C85D60">
              <w:t>implementation.</w:t>
            </w:r>
            <w:r w:rsidR="00271552">
              <w:t xml:space="preserve"> </w:t>
            </w:r>
          </w:p>
          <w:p w14:paraId="70751B2C" w14:textId="2F185490" w:rsidR="00CA3416" w:rsidRPr="00C85D60" w:rsidRDefault="00CA3416">
            <w:pPr>
              <w:numPr>
                <w:ilvl w:val="0"/>
                <w:numId w:val="16"/>
              </w:numPr>
              <w:ind w:left="360"/>
            </w:pPr>
            <w:r w:rsidRPr="00C85D60">
              <w:t>Managing</w:t>
            </w:r>
            <w:r w:rsidR="00271552">
              <w:t xml:space="preserve"> </w:t>
            </w:r>
            <w:r w:rsidRPr="00C85D60">
              <w:t>budget,</w:t>
            </w:r>
            <w:r w:rsidR="00271552">
              <w:t xml:space="preserve"> </w:t>
            </w:r>
            <w:r w:rsidRPr="00C85D60">
              <w:t>on-time</w:t>
            </w:r>
            <w:r w:rsidR="00271552">
              <w:t xml:space="preserve"> </w:t>
            </w:r>
            <w:r w:rsidRPr="00C85D60">
              <w:t>delivery,</w:t>
            </w:r>
            <w:r w:rsidR="00271552">
              <w:t xml:space="preserve"> </w:t>
            </w:r>
            <w:r w:rsidRPr="00C85D60">
              <w:t>and</w:t>
            </w:r>
            <w:r w:rsidR="00271552">
              <w:t xml:space="preserve"> </w:t>
            </w:r>
            <w:r w:rsidRPr="00C85D60">
              <w:t>scope</w:t>
            </w:r>
            <w:r w:rsidR="00271552">
              <w:t xml:space="preserve"> </w:t>
            </w:r>
            <w:r w:rsidRPr="00C85D60">
              <w:t>for</w:t>
            </w:r>
            <w:r w:rsidR="00271552">
              <w:t xml:space="preserve"> </w:t>
            </w:r>
            <w:r w:rsidRPr="00C85D60">
              <w:t>all</w:t>
            </w:r>
            <w:r w:rsidR="00271552">
              <w:t xml:space="preserve"> </w:t>
            </w:r>
            <w:r w:rsidRPr="00C85D60">
              <w:t>implementations.</w:t>
            </w:r>
            <w:r w:rsidR="00271552">
              <w:t xml:space="preserve"> </w:t>
            </w:r>
          </w:p>
          <w:p w14:paraId="57A04B3D" w14:textId="056BD92B" w:rsidR="00CA3416" w:rsidRPr="00482FF7" w:rsidRDefault="00CA3416" w:rsidP="00482FF7">
            <w:pPr>
              <w:pStyle w:val="CommentText"/>
              <w:tabs>
                <w:tab w:val="right" w:pos="9360"/>
              </w:tabs>
              <w:spacing w:before="240"/>
              <w:rPr>
                <w:b/>
                <w:bCs/>
              </w:rPr>
            </w:pPr>
            <w:r w:rsidRPr="00482FF7">
              <w:rPr>
                <w:b/>
                <w:bCs/>
              </w:rPr>
              <w:t>Small</w:t>
            </w:r>
            <w:r w:rsidR="00271552">
              <w:rPr>
                <w:b/>
                <w:bCs/>
              </w:rPr>
              <w:t xml:space="preserve"> </w:t>
            </w:r>
            <w:r w:rsidRPr="00482FF7">
              <w:rPr>
                <w:b/>
                <w:bCs/>
              </w:rPr>
              <w:t>Business</w:t>
            </w:r>
            <w:r w:rsidR="00271552">
              <w:rPr>
                <w:b/>
                <w:bCs/>
              </w:rPr>
              <w:t xml:space="preserve"> </w:t>
            </w:r>
            <w:r w:rsidRPr="00482FF7">
              <w:rPr>
                <w:b/>
                <w:bCs/>
              </w:rPr>
              <w:t>Administration</w:t>
            </w:r>
            <w:r w:rsidR="00271552">
              <w:rPr>
                <w:b/>
                <w:bCs/>
              </w:rPr>
              <w:t xml:space="preserve"> </w:t>
            </w:r>
            <w:r w:rsidRPr="00482FF7">
              <w:rPr>
                <w:b/>
                <w:bCs/>
              </w:rPr>
              <w:t>(SBA),</w:t>
            </w:r>
            <w:r w:rsidR="00271552">
              <w:rPr>
                <w:b/>
                <w:bCs/>
              </w:rPr>
              <w:t xml:space="preserve"> </w:t>
            </w:r>
            <w:r w:rsidRPr="00482FF7">
              <w:rPr>
                <w:b/>
                <w:bCs/>
              </w:rPr>
              <w:t>SBA.gov</w:t>
            </w:r>
            <w:r w:rsidRPr="00482FF7">
              <w:rPr>
                <w:b/>
                <w:bCs/>
              </w:rPr>
              <w:tab/>
              <w:t>August</w:t>
            </w:r>
            <w:r w:rsidR="00271552">
              <w:rPr>
                <w:b/>
                <w:bCs/>
              </w:rPr>
              <w:t xml:space="preserve"> </w:t>
            </w:r>
            <w:r w:rsidRPr="00482FF7">
              <w:rPr>
                <w:b/>
                <w:bCs/>
              </w:rPr>
              <w:t>2015–Present</w:t>
            </w:r>
          </w:p>
          <w:p w14:paraId="3B733E80" w14:textId="0B240F07" w:rsidR="00CA3416" w:rsidRPr="00A741B6" w:rsidRDefault="00CA3416" w:rsidP="00CA3416">
            <w:pPr>
              <w:rPr>
                <w:i/>
              </w:rPr>
            </w:pPr>
            <w:r w:rsidRPr="00A741B6">
              <w:rPr>
                <w:i/>
              </w:rPr>
              <w:t>Adviser</w:t>
            </w:r>
            <w:r>
              <w:rPr>
                <w:i/>
              </w:rPr>
              <w:br/>
            </w:r>
            <w:r w:rsidRPr="00A741B6">
              <w:rPr>
                <w:i/>
              </w:rPr>
              <w:t>(Formerly)</w:t>
            </w:r>
            <w:r w:rsidR="00271552">
              <w:rPr>
                <w:i/>
              </w:rPr>
              <w:t xml:space="preserve"> </w:t>
            </w:r>
            <w:r w:rsidRPr="00A741B6">
              <w:rPr>
                <w:i/>
              </w:rPr>
              <w:t>Program</w:t>
            </w:r>
            <w:r w:rsidR="00271552">
              <w:rPr>
                <w:i/>
              </w:rPr>
              <w:t xml:space="preserve"> </w:t>
            </w:r>
            <w:r w:rsidRPr="00A741B6">
              <w:rPr>
                <w:i/>
              </w:rPr>
              <w:t>Manager,</w:t>
            </w:r>
            <w:r w:rsidR="00271552">
              <w:rPr>
                <w:i/>
              </w:rPr>
              <w:t xml:space="preserve"> </w:t>
            </w:r>
            <w:r w:rsidRPr="00A741B6">
              <w:rPr>
                <w:i/>
              </w:rPr>
              <w:t>August</w:t>
            </w:r>
            <w:r w:rsidR="00271552">
              <w:rPr>
                <w:i/>
              </w:rPr>
              <w:t xml:space="preserve"> </w:t>
            </w:r>
            <w:r w:rsidRPr="00A741B6">
              <w:rPr>
                <w:i/>
              </w:rPr>
              <w:t>2011</w:t>
            </w:r>
            <w:r w:rsidR="00271552">
              <w:rPr>
                <w:i/>
              </w:rPr>
              <w:t xml:space="preserve"> </w:t>
            </w:r>
            <w:r w:rsidRPr="00A741B6">
              <w:rPr>
                <w:i/>
              </w:rPr>
              <w:t>–</w:t>
            </w:r>
            <w:r w:rsidR="00271552">
              <w:rPr>
                <w:i/>
              </w:rPr>
              <w:t xml:space="preserve"> </w:t>
            </w:r>
            <w:r w:rsidRPr="00A741B6">
              <w:rPr>
                <w:i/>
              </w:rPr>
              <w:t>July</w:t>
            </w:r>
            <w:r w:rsidR="00271552">
              <w:rPr>
                <w:i/>
              </w:rPr>
              <w:t xml:space="preserve"> </w:t>
            </w:r>
            <w:r w:rsidRPr="00A741B6">
              <w:rPr>
                <w:i/>
              </w:rPr>
              <w:t>2013</w:t>
            </w:r>
          </w:p>
          <w:p w14:paraId="4F317816" w14:textId="41928FCA" w:rsidR="00CA3416" w:rsidRPr="00B07B89" w:rsidRDefault="00CA3416" w:rsidP="00CA3416">
            <w:pPr>
              <w:spacing w:after="120"/>
            </w:pPr>
            <w:r w:rsidRPr="00B07B89">
              <w:t>Mr.</w:t>
            </w:r>
            <w:r w:rsidR="00271552">
              <w:t xml:space="preserve"> </w:t>
            </w:r>
            <w:r w:rsidRPr="00B07B89">
              <w:t>Sundrani</w:t>
            </w:r>
            <w:r w:rsidR="00271552">
              <w:t xml:space="preserve"> </w:t>
            </w:r>
            <w:r w:rsidRPr="00B07B89">
              <w:t>is</w:t>
            </w:r>
            <w:r w:rsidR="00271552">
              <w:t xml:space="preserve"> </w:t>
            </w:r>
            <w:r w:rsidRPr="00B07B89">
              <w:t>currently</w:t>
            </w:r>
            <w:r w:rsidR="00271552">
              <w:t xml:space="preserve"> </w:t>
            </w:r>
            <w:r w:rsidRPr="00B07B89">
              <w:t>engaged</w:t>
            </w:r>
            <w:r w:rsidR="00271552">
              <w:t xml:space="preserve"> </w:t>
            </w:r>
            <w:r w:rsidRPr="00B07B89">
              <w:t>as</w:t>
            </w:r>
            <w:r w:rsidR="00271552">
              <w:t xml:space="preserve"> </w:t>
            </w:r>
            <w:r w:rsidRPr="00B07B89">
              <w:t>an</w:t>
            </w:r>
            <w:r w:rsidR="00271552">
              <w:t xml:space="preserve"> </w:t>
            </w:r>
            <w:r w:rsidRPr="00B07B89">
              <w:t>adviser,</w:t>
            </w:r>
            <w:r w:rsidR="00271552">
              <w:t xml:space="preserve"> </w:t>
            </w:r>
            <w:r w:rsidRPr="00B07B89">
              <w:t>assisting</w:t>
            </w:r>
            <w:r w:rsidR="00271552">
              <w:t xml:space="preserve"> </w:t>
            </w:r>
            <w:r w:rsidRPr="00B07B89">
              <w:t>SBA.gov</w:t>
            </w:r>
            <w:r w:rsidR="00271552">
              <w:t xml:space="preserve"> </w:t>
            </w:r>
            <w:r w:rsidRPr="00B07B89">
              <w:t>team</w:t>
            </w:r>
            <w:r w:rsidR="00271552">
              <w:t xml:space="preserve"> </w:t>
            </w:r>
            <w:r w:rsidRPr="00B07B89">
              <w:t>on</w:t>
            </w:r>
            <w:r w:rsidR="00271552">
              <w:t xml:space="preserve"> </w:t>
            </w:r>
            <w:r w:rsidRPr="00B07B89">
              <w:t>strategies,</w:t>
            </w:r>
            <w:r w:rsidR="00271552">
              <w:t xml:space="preserve"> </w:t>
            </w:r>
            <w:r w:rsidRPr="00B07B89">
              <w:t>approaches,</w:t>
            </w:r>
            <w:r w:rsidR="00271552">
              <w:t xml:space="preserve"> </w:t>
            </w:r>
            <w:r w:rsidRPr="00B07B89">
              <w:t>and</w:t>
            </w:r>
            <w:r w:rsidR="00271552">
              <w:t xml:space="preserve"> </w:t>
            </w:r>
            <w:r w:rsidRPr="00B07B89">
              <w:t>solutions.</w:t>
            </w:r>
            <w:r w:rsidR="00271552">
              <w:t xml:space="preserve"> </w:t>
            </w:r>
            <w:r w:rsidRPr="00B07B89">
              <w:t>Recent</w:t>
            </w:r>
            <w:r w:rsidR="00271552">
              <w:t xml:space="preserve"> </w:t>
            </w:r>
            <w:r w:rsidRPr="00B07B89">
              <w:t>activities</w:t>
            </w:r>
            <w:r w:rsidR="00271552">
              <w:t xml:space="preserve"> </w:t>
            </w:r>
            <w:r w:rsidRPr="00B07B89">
              <w:t>include</w:t>
            </w:r>
            <w:r w:rsidR="00271552">
              <w:t xml:space="preserve"> </w:t>
            </w:r>
            <w:r w:rsidRPr="00B07B89">
              <w:t>assessment</w:t>
            </w:r>
            <w:r w:rsidR="00271552">
              <w:t xml:space="preserve"> </w:t>
            </w:r>
            <w:r w:rsidRPr="00B07B89">
              <w:t>of</w:t>
            </w:r>
            <w:r w:rsidR="00271552">
              <w:t xml:space="preserve"> </w:t>
            </w:r>
            <w:r w:rsidRPr="00B07B89">
              <w:t>SBA.gov</w:t>
            </w:r>
            <w:r w:rsidR="00271552">
              <w:t xml:space="preserve"> </w:t>
            </w:r>
            <w:r w:rsidRPr="00B07B89">
              <w:t>mobile</w:t>
            </w:r>
            <w:r w:rsidR="00271552">
              <w:t xml:space="preserve"> </w:t>
            </w:r>
            <w:r w:rsidRPr="00B07B89">
              <w:t>site,</w:t>
            </w:r>
            <w:r w:rsidR="00271552">
              <w:t xml:space="preserve"> </w:t>
            </w:r>
            <w:r w:rsidRPr="00B07B89">
              <w:t>SBA.gov</w:t>
            </w:r>
            <w:r w:rsidR="00271552">
              <w:t xml:space="preserve"> </w:t>
            </w:r>
            <w:r w:rsidRPr="00B07B89">
              <w:t>roadmap,</w:t>
            </w:r>
            <w:r w:rsidR="00271552">
              <w:t xml:space="preserve"> </w:t>
            </w:r>
            <w:r w:rsidRPr="00B07B89">
              <w:t>and</w:t>
            </w:r>
            <w:r w:rsidR="00271552">
              <w:t xml:space="preserve"> </w:t>
            </w:r>
            <w:r w:rsidRPr="00B07B89">
              <w:t>refining</w:t>
            </w:r>
            <w:r w:rsidR="00271552">
              <w:t xml:space="preserve"> </w:t>
            </w:r>
            <w:r w:rsidRPr="00B07B89">
              <w:t>the</w:t>
            </w:r>
            <w:r w:rsidR="00271552">
              <w:t xml:space="preserve"> </w:t>
            </w:r>
            <w:r w:rsidRPr="00B07B89">
              <w:t>technical</w:t>
            </w:r>
            <w:r w:rsidR="00271552">
              <w:t xml:space="preserve"> </w:t>
            </w:r>
            <w:r w:rsidRPr="00B07B89">
              <w:t>and</w:t>
            </w:r>
            <w:r w:rsidR="00271552">
              <w:t xml:space="preserve"> </w:t>
            </w:r>
            <w:r w:rsidRPr="00B07B89">
              <w:t>content</w:t>
            </w:r>
            <w:r w:rsidR="00271552">
              <w:t xml:space="preserve"> </w:t>
            </w:r>
            <w:r w:rsidRPr="00B07B89">
              <w:t>strategy</w:t>
            </w:r>
            <w:r w:rsidR="00271552">
              <w:t xml:space="preserve"> </w:t>
            </w:r>
            <w:r w:rsidRPr="00B07B89">
              <w:t>to</w:t>
            </w:r>
            <w:r w:rsidR="00271552">
              <w:t xml:space="preserve"> </w:t>
            </w:r>
            <w:r w:rsidRPr="00B07B89">
              <w:t>align</w:t>
            </w:r>
            <w:r w:rsidR="00271552">
              <w:t xml:space="preserve"> </w:t>
            </w:r>
            <w:r w:rsidRPr="00B07B89">
              <w:t>with</w:t>
            </w:r>
            <w:r w:rsidR="00271552">
              <w:t xml:space="preserve"> </w:t>
            </w:r>
            <w:r w:rsidRPr="00B07B89">
              <w:t>the</w:t>
            </w:r>
            <w:r w:rsidR="00271552">
              <w:t xml:space="preserve"> </w:t>
            </w:r>
            <w:r w:rsidRPr="00B07B89">
              <w:t>mobile</w:t>
            </w:r>
            <w:r w:rsidR="00271552">
              <w:t xml:space="preserve"> </w:t>
            </w:r>
            <w:r w:rsidRPr="00B07B89">
              <w:t>roadmap.</w:t>
            </w:r>
            <w:r w:rsidR="00271552">
              <w:t xml:space="preserve"> </w:t>
            </w:r>
          </w:p>
          <w:p w14:paraId="37D8B7B0" w14:textId="53279ACE" w:rsidR="00CA3416" w:rsidRPr="00B07B89" w:rsidRDefault="00CA3416" w:rsidP="00CA3416">
            <w:r w:rsidRPr="00B07B89">
              <w:t>Formerly,</w:t>
            </w:r>
            <w:r w:rsidR="00271552">
              <w:t xml:space="preserve"> </w:t>
            </w:r>
            <w:r>
              <w:t>Mr.</w:t>
            </w:r>
            <w:r w:rsidR="00271552">
              <w:t xml:space="preserve"> </w:t>
            </w:r>
            <w:r>
              <w:t>Sundrani</w:t>
            </w:r>
            <w:r w:rsidR="00271552">
              <w:t xml:space="preserve"> </w:t>
            </w:r>
            <w:r w:rsidRPr="00B07B89">
              <w:t>was</w:t>
            </w:r>
            <w:r w:rsidR="00271552">
              <w:t xml:space="preserve"> </w:t>
            </w:r>
            <w:r w:rsidRPr="00B07B89">
              <w:t>the</w:t>
            </w:r>
            <w:r w:rsidR="00271552">
              <w:t xml:space="preserve"> </w:t>
            </w:r>
            <w:r w:rsidRPr="00B07B89">
              <w:t>Program</w:t>
            </w:r>
            <w:r w:rsidR="00271552">
              <w:t xml:space="preserve"> </w:t>
            </w:r>
            <w:r w:rsidRPr="00B07B89">
              <w:t>Manager</w:t>
            </w:r>
            <w:r w:rsidR="00271552">
              <w:t xml:space="preserve"> </w:t>
            </w:r>
            <w:r w:rsidRPr="00B07B89">
              <w:t>for</w:t>
            </w:r>
            <w:r w:rsidR="00271552">
              <w:t xml:space="preserve"> </w:t>
            </w:r>
            <w:r w:rsidRPr="00B07B89">
              <w:t>the</w:t>
            </w:r>
            <w:r w:rsidR="00271552">
              <w:t xml:space="preserve"> </w:t>
            </w:r>
            <w:r w:rsidRPr="00B07B89">
              <w:t>SBA.Gov</w:t>
            </w:r>
            <w:r w:rsidR="00271552">
              <w:t xml:space="preserve"> </w:t>
            </w:r>
            <w:r w:rsidRPr="00B07B89">
              <w:t>portfolio,</w:t>
            </w:r>
            <w:r w:rsidR="00271552">
              <w:t xml:space="preserve"> </w:t>
            </w:r>
            <w:r w:rsidRPr="00B07B89">
              <w:t>overseeing</w:t>
            </w:r>
            <w:r w:rsidR="00271552">
              <w:t xml:space="preserve"> </w:t>
            </w:r>
            <w:r w:rsidRPr="00B07B89">
              <w:t>multiple</w:t>
            </w:r>
            <w:r w:rsidR="00271552">
              <w:t xml:space="preserve"> </w:t>
            </w:r>
            <w:r w:rsidRPr="00B07B89">
              <w:t>initiatives</w:t>
            </w:r>
            <w:r w:rsidR="00271552">
              <w:t xml:space="preserve"> </w:t>
            </w:r>
            <w:r w:rsidRPr="00B07B89">
              <w:t>for</w:t>
            </w:r>
            <w:r w:rsidR="00271552">
              <w:t xml:space="preserve"> </w:t>
            </w:r>
            <w:r w:rsidRPr="00B07B89">
              <w:t>SBA</w:t>
            </w:r>
            <w:r w:rsidR="00271552">
              <w:t xml:space="preserve"> </w:t>
            </w:r>
            <w:r w:rsidRPr="00B07B89">
              <w:t>that</w:t>
            </w:r>
            <w:r w:rsidR="00271552">
              <w:t xml:space="preserve"> </w:t>
            </w:r>
            <w:r w:rsidRPr="00B07B89">
              <w:t>assisted</w:t>
            </w:r>
            <w:r w:rsidR="00271552">
              <w:t xml:space="preserve"> </w:t>
            </w:r>
            <w:r w:rsidRPr="00B07B89">
              <w:t>in</w:t>
            </w:r>
            <w:r w:rsidR="00271552">
              <w:t xml:space="preserve"> </w:t>
            </w:r>
            <w:r w:rsidRPr="00B07B89">
              <w:t>fulfilling</w:t>
            </w:r>
            <w:r w:rsidR="00271552">
              <w:t xml:space="preserve"> </w:t>
            </w:r>
            <w:r w:rsidRPr="00B07B89">
              <w:t>the</w:t>
            </w:r>
            <w:r w:rsidR="00271552">
              <w:t xml:space="preserve"> </w:t>
            </w:r>
            <w:r w:rsidRPr="00B07B89">
              <w:t>Agency</w:t>
            </w:r>
            <w:r w:rsidR="00271552">
              <w:t xml:space="preserve"> </w:t>
            </w:r>
            <w:r w:rsidRPr="00B07B89">
              <w:t>mission</w:t>
            </w:r>
            <w:r w:rsidR="00271552">
              <w:t xml:space="preserve"> </w:t>
            </w:r>
            <w:r w:rsidRPr="00B07B89">
              <w:t>of</w:t>
            </w:r>
            <w:r w:rsidR="00271552">
              <w:t xml:space="preserve"> </w:t>
            </w:r>
            <w:r w:rsidRPr="00B07B89">
              <w:t>assisting</w:t>
            </w:r>
            <w:r w:rsidR="00271552">
              <w:t xml:space="preserve"> </w:t>
            </w:r>
            <w:r w:rsidRPr="00B07B89">
              <w:t>small</w:t>
            </w:r>
            <w:r w:rsidR="00271552">
              <w:t xml:space="preserve"> </w:t>
            </w:r>
            <w:r w:rsidRPr="00B07B89">
              <w:t>businesses.</w:t>
            </w:r>
            <w:r w:rsidR="00271552">
              <w:t xml:space="preserve"> </w:t>
            </w:r>
            <w:r w:rsidRPr="00B07B89">
              <w:t>These</w:t>
            </w:r>
            <w:r w:rsidR="00271552">
              <w:t xml:space="preserve"> </w:t>
            </w:r>
            <w:r w:rsidRPr="00B07B89">
              <w:t>initiatives</w:t>
            </w:r>
            <w:r w:rsidR="00271552">
              <w:t xml:space="preserve"> </w:t>
            </w:r>
            <w:r w:rsidRPr="00B07B89">
              <w:t>promote</w:t>
            </w:r>
            <w:r w:rsidR="00271552">
              <w:t xml:space="preserve"> </w:t>
            </w:r>
            <w:r w:rsidRPr="00B07B89">
              <w:t>small</w:t>
            </w:r>
            <w:r w:rsidR="00271552">
              <w:t xml:space="preserve"> </w:t>
            </w:r>
            <w:r w:rsidRPr="00B07B89">
              <w:t>business</w:t>
            </w:r>
            <w:r w:rsidR="00271552">
              <w:t xml:space="preserve"> </w:t>
            </w:r>
            <w:r w:rsidRPr="00B07B89">
              <w:t>resources</w:t>
            </w:r>
            <w:r w:rsidR="00271552">
              <w:t xml:space="preserve"> </w:t>
            </w:r>
            <w:r w:rsidRPr="00B07B89">
              <w:t>and</w:t>
            </w:r>
            <w:r w:rsidR="00271552">
              <w:t xml:space="preserve"> </w:t>
            </w:r>
            <w:r w:rsidRPr="00B07B89">
              <w:t>services</w:t>
            </w:r>
            <w:r w:rsidR="00271552">
              <w:t xml:space="preserve"> </w:t>
            </w:r>
            <w:r w:rsidRPr="00B07B89">
              <w:t>on</w:t>
            </w:r>
            <w:r w:rsidR="00271552">
              <w:t xml:space="preserve"> </w:t>
            </w:r>
            <w:r w:rsidRPr="00B07B89">
              <w:t>Agency</w:t>
            </w:r>
            <w:r w:rsidR="00271552">
              <w:t xml:space="preserve"> </w:t>
            </w:r>
            <w:r w:rsidRPr="00B07B89">
              <w:t>social</w:t>
            </w:r>
            <w:r w:rsidR="00271552">
              <w:t xml:space="preserve"> </w:t>
            </w:r>
            <w:r w:rsidRPr="00B07B89">
              <w:t>media</w:t>
            </w:r>
            <w:r w:rsidR="00271552">
              <w:t xml:space="preserve"> </w:t>
            </w:r>
            <w:r w:rsidRPr="00B07B89">
              <w:t>channels</w:t>
            </w:r>
            <w:r w:rsidR="00271552">
              <w:t xml:space="preserve"> </w:t>
            </w:r>
            <w:r w:rsidRPr="00B07B89">
              <w:t>and</w:t>
            </w:r>
            <w:r w:rsidR="00271552">
              <w:t xml:space="preserve"> </w:t>
            </w:r>
            <w:r w:rsidRPr="00B07B89">
              <w:t>SBA.Gov,</w:t>
            </w:r>
            <w:r w:rsidR="00271552">
              <w:t xml:space="preserve"> </w:t>
            </w:r>
            <w:r w:rsidRPr="00B07B89">
              <w:t>which</w:t>
            </w:r>
            <w:r w:rsidR="00271552">
              <w:t xml:space="preserve"> </w:t>
            </w:r>
            <w:r w:rsidRPr="00B07B89">
              <w:t>receives</w:t>
            </w:r>
            <w:r w:rsidR="00271552">
              <w:t xml:space="preserve"> </w:t>
            </w:r>
            <w:r w:rsidRPr="00B07B89">
              <w:t>over</w:t>
            </w:r>
            <w:r w:rsidR="00271552">
              <w:t xml:space="preserve"> </w:t>
            </w:r>
            <w:r w:rsidRPr="00B07B89">
              <w:t>20</w:t>
            </w:r>
            <w:r w:rsidR="00271552">
              <w:t xml:space="preserve"> </w:t>
            </w:r>
            <w:r w:rsidRPr="00B07B89">
              <w:t>Million</w:t>
            </w:r>
            <w:r w:rsidR="00271552">
              <w:t xml:space="preserve"> </w:t>
            </w:r>
            <w:r w:rsidRPr="00B07B89">
              <w:t>unique</w:t>
            </w:r>
            <w:r w:rsidR="00271552">
              <w:t xml:space="preserve"> </w:t>
            </w:r>
            <w:r w:rsidRPr="00B07B89">
              <w:t>visitors</w:t>
            </w:r>
            <w:r w:rsidR="00271552">
              <w:t xml:space="preserve"> </w:t>
            </w:r>
            <w:r w:rsidRPr="00B07B89">
              <w:t>annually.</w:t>
            </w:r>
            <w:r w:rsidR="00271552">
              <w:t xml:space="preserve"> </w:t>
            </w:r>
            <w:r w:rsidRPr="00B07B89">
              <w:t>He</w:t>
            </w:r>
            <w:r w:rsidR="00271552">
              <w:t xml:space="preserve"> </w:t>
            </w:r>
            <w:r w:rsidRPr="00B07B89">
              <w:t>was</w:t>
            </w:r>
            <w:r w:rsidR="00271552">
              <w:t xml:space="preserve"> </w:t>
            </w:r>
            <w:r w:rsidRPr="00B07B89">
              <w:t>accountable</w:t>
            </w:r>
            <w:r w:rsidR="00271552">
              <w:t xml:space="preserve"> </w:t>
            </w:r>
            <w:r w:rsidRPr="00B07B89">
              <w:t>for</w:t>
            </w:r>
            <w:r w:rsidR="00271552">
              <w:t xml:space="preserve"> </w:t>
            </w:r>
            <w:r w:rsidRPr="00B07B89">
              <w:t>the</w:t>
            </w:r>
            <w:r w:rsidR="00271552">
              <w:t xml:space="preserve"> </w:t>
            </w:r>
            <w:r w:rsidRPr="00B07B89">
              <w:t>program</w:t>
            </w:r>
            <w:r w:rsidR="00271552">
              <w:t xml:space="preserve"> </w:t>
            </w:r>
            <w:r w:rsidRPr="00B07B89">
              <w:t>annual</w:t>
            </w:r>
            <w:r w:rsidR="00271552">
              <w:t xml:space="preserve"> </w:t>
            </w:r>
            <w:r w:rsidRPr="00B07B89">
              <w:t>budget</w:t>
            </w:r>
            <w:r w:rsidR="00271552">
              <w:t xml:space="preserve"> </w:t>
            </w:r>
            <w:r w:rsidRPr="00B07B89">
              <w:t>of</w:t>
            </w:r>
            <w:r w:rsidR="00271552">
              <w:t xml:space="preserve"> </w:t>
            </w:r>
            <w:r w:rsidRPr="00B07B89">
              <w:t>$4.85</w:t>
            </w:r>
            <w:r w:rsidR="00271552">
              <w:t xml:space="preserve"> </w:t>
            </w:r>
            <w:r w:rsidRPr="00B07B89">
              <w:t>Million</w:t>
            </w:r>
            <w:r w:rsidR="00271552">
              <w:t xml:space="preserve"> </w:t>
            </w:r>
            <w:r w:rsidRPr="00B07B89">
              <w:t>and</w:t>
            </w:r>
            <w:r w:rsidR="00271552">
              <w:t xml:space="preserve"> </w:t>
            </w:r>
            <w:r w:rsidRPr="00B07B89">
              <w:t>project</w:t>
            </w:r>
            <w:r w:rsidR="00271552">
              <w:t xml:space="preserve"> </w:t>
            </w:r>
            <w:r w:rsidRPr="00B07B89">
              <w:t>scope</w:t>
            </w:r>
            <w:r w:rsidR="00271552">
              <w:t xml:space="preserve"> </w:t>
            </w:r>
            <w:r w:rsidRPr="00B07B89">
              <w:t>that</w:t>
            </w:r>
            <w:r w:rsidR="00271552">
              <w:t xml:space="preserve"> </w:t>
            </w:r>
            <w:r w:rsidRPr="00B07B89">
              <w:lastRenderedPageBreak/>
              <w:t>included</w:t>
            </w:r>
            <w:r w:rsidR="00271552">
              <w:t xml:space="preserve"> </w:t>
            </w:r>
            <w:r w:rsidRPr="00B07B89">
              <w:t>strategic</w:t>
            </w:r>
            <w:r w:rsidR="00271552">
              <w:t xml:space="preserve"> </w:t>
            </w:r>
            <w:r w:rsidRPr="00B07B89">
              <w:t>and</w:t>
            </w:r>
            <w:r w:rsidR="00271552">
              <w:t xml:space="preserve"> </w:t>
            </w:r>
            <w:r w:rsidRPr="00B07B89">
              <w:t>thought</w:t>
            </w:r>
            <w:r w:rsidR="00271552">
              <w:t xml:space="preserve"> </w:t>
            </w:r>
            <w:r w:rsidRPr="00B07B89">
              <w:t>leadership,</w:t>
            </w:r>
            <w:r w:rsidR="00271552">
              <w:t xml:space="preserve"> </w:t>
            </w:r>
            <w:r w:rsidRPr="00B07B89">
              <w:t>product/roadmap</w:t>
            </w:r>
            <w:r w:rsidR="00271552">
              <w:t xml:space="preserve"> </w:t>
            </w:r>
            <w:r w:rsidRPr="00B07B89">
              <w:t>management,</w:t>
            </w:r>
            <w:r w:rsidR="00271552">
              <w:t xml:space="preserve"> </w:t>
            </w:r>
            <w:r w:rsidRPr="00B07B89">
              <w:t>content</w:t>
            </w:r>
            <w:r w:rsidR="00271552">
              <w:t xml:space="preserve"> </w:t>
            </w:r>
            <w:r w:rsidRPr="00B07B89">
              <w:t>and</w:t>
            </w:r>
            <w:r w:rsidR="00271552">
              <w:t xml:space="preserve"> </w:t>
            </w:r>
            <w:r w:rsidRPr="00B07B89">
              <w:t>outreach</w:t>
            </w:r>
            <w:r w:rsidR="00271552">
              <w:t xml:space="preserve"> </w:t>
            </w:r>
            <w:r w:rsidRPr="00B07B89">
              <w:t>management,</w:t>
            </w:r>
            <w:r w:rsidR="00271552">
              <w:t xml:space="preserve"> </w:t>
            </w:r>
            <w:r w:rsidRPr="00B07B89">
              <w:t>web</w:t>
            </w:r>
            <w:r w:rsidR="00271552">
              <w:t xml:space="preserve"> </w:t>
            </w:r>
            <w:r w:rsidRPr="00B07B89">
              <w:t>design/development,</w:t>
            </w:r>
            <w:r w:rsidR="00271552">
              <w:t xml:space="preserve"> </w:t>
            </w:r>
            <w:r w:rsidRPr="00B07B89">
              <w:t>and</w:t>
            </w:r>
            <w:r w:rsidR="00271552">
              <w:t xml:space="preserve"> </w:t>
            </w:r>
            <w:r w:rsidRPr="00B07B89">
              <w:t>helpdesk/operations</w:t>
            </w:r>
            <w:r w:rsidR="00271552">
              <w:t xml:space="preserve"> </w:t>
            </w:r>
            <w:r w:rsidRPr="00B07B89">
              <w:t>support</w:t>
            </w:r>
            <w:r w:rsidR="00271552">
              <w:t xml:space="preserve"> </w:t>
            </w:r>
            <w:r w:rsidRPr="00B07B89">
              <w:t>while</w:t>
            </w:r>
            <w:r w:rsidR="00271552">
              <w:t xml:space="preserve"> </w:t>
            </w:r>
            <w:r w:rsidRPr="00B07B89">
              <w:t>managing</w:t>
            </w:r>
            <w:r w:rsidR="00271552">
              <w:t xml:space="preserve"> </w:t>
            </w:r>
            <w:r w:rsidRPr="00B07B89">
              <w:t>a</w:t>
            </w:r>
            <w:r w:rsidR="00271552">
              <w:t xml:space="preserve"> </w:t>
            </w:r>
            <w:r w:rsidRPr="00B07B89">
              <w:t>20-member</w:t>
            </w:r>
            <w:r w:rsidR="00271552">
              <w:t xml:space="preserve"> </w:t>
            </w:r>
            <w:r w:rsidRPr="00B07B89">
              <w:t>technical</w:t>
            </w:r>
            <w:r w:rsidR="00271552">
              <w:t xml:space="preserve"> </w:t>
            </w:r>
            <w:r w:rsidRPr="00B07B89">
              <w:t>team</w:t>
            </w:r>
            <w:r w:rsidR="00271552">
              <w:t xml:space="preserve"> </w:t>
            </w:r>
            <w:r w:rsidRPr="00B07B89">
              <w:t>and</w:t>
            </w:r>
            <w:r w:rsidR="00271552">
              <w:t xml:space="preserve"> </w:t>
            </w:r>
            <w:r w:rsidRPr="00B07B89">
              <w:t>subcontractors</w:t>
            </w:r>
            <w:r w:rsidR="00271552">
              <w:t xml:space="preserve"> </w:t>
            </w:r>
            <w:r w:rsidRPr="00B07B89">
              <w:t>responsible</w:t>
            </w:r>
            <w:r w:rsidR="00271552">
              <w:t xml:space="preserve"> </w:t>
            </w:r>
            <w:r w:rsidRPr="00B07B89">
              <w:t>for</w:t>
            </w:r>
            <w:r w:rsidR="00271552">
              <w:t xml:space="preserve"> </w:t>
            </w:r>
            <w:r w:rsidRPr="00B07B89">
              <w:t>communication,</w:t>
            </w:r>
            <w:r w:rsidR="00271552">
              <w:t xml:space="preserve"> </w:t>
            </w:r>
            <w:r w:rsidRPr="00B07B89">
              <w:t>outreach,</w:t>
            </w:r>
            <w:r w:rsidR="00271552">
              <w:t xml:space="preserve"> </w:t>
            </w:r>
            <w:r w:rsidRPr="00B07B89">
              <w:t>and</w:t>
            </w:r>
            <w:r w:rsidR="00271552">
              <w:t xml:space="preserve"> </w:t>
            </w:r>
            <w:r w:rsidRPr="00B07B89">
              <w:t>usability.</w:t>
            </w:r>
            <w:r w:rsidR="00271552">
              <w:t xml:space="preserve"> </w:t>
            </w:r>
          </w:p>
          <w:p w14:paraId="100BB0A9" w14:textId="400D6D09" w:rsidR="00CA3416" w:rsidRPr="00C85D60" w:rsidRDefault="00CA3416">
            <w:pPr>
              <w:numPr>
                <w:ilvl w:val="0"/>
                <w:numId w:val="16"/>
              </w:numPr>
              <w:ind w:left="360"/>
            </w:pPr>
            <w:r w:rsidRPr="00C85D60">
              <w:t>Responsibilities</w:t>
            </w:r>
            <w:r w:rsidR="00271552">
              <w:t xml:space="preserve"> </w:t>
            </w:r>
            <w:r w:rsidRPr="00C85D60">
              <w:t>included</w:t>
            </w:r>
            <w:r w:rsidR="00271552">
              <w:t xml:space="preserve"> </w:t>
            </w:r>
            <w:r w:rsidRPr="00C85D60">
              <w:t>executing</w:t>
            </w:r>
            <w:r w:rsidR="00271552">
              <w:t xml:space="preserve"> </w:t>
            </w:r>
            <w:r w:rsidRPr="00C85D60">
              <w:t>the</w:t>
            </w:r>
            <w:r w:rsidR="00271552">
              <w:t xml:space="preserve"> </w:t>
            </w:r>
            <w:r w:rsidRPr="00C85D60">
              <w:t>program</w:t>
            </w:r>
            <w:r w:rsidR="00271552">
              <w:t xml:space="preserve"> </w:t>
            </w:r>
            <w:r w:rsidRPr="00C85D60">
              <w:t>management</w:t>
            </w:r>
            <w:r w:rsidR="00271552">
              <w:t xml:space="preserve"> </w:t>
            </w:r>
            <w:r w:rsidRPr="00C85D60">
              <w:t>activities,</w:t>
            </w:r>
            <w:r w:rsidR="00271552">
              <w:t xml:space="preserve"> </w:t>
            </w:r>
            <w:r w:rsidRPr="00C85D60">
              <w:t>performance</w:t>
            </w:r>
            <w:r w:rsidR="00271552">
              <w:t xml:space="preserve"> </w:t>
            </w:r>
            <w:r w:rsidRPr="00C85D60">
              <w:t>evaluations,</w:t>
            </w:r>
            <w:r w:rsidR="00271552">
              <w:t xml:space="preserve"> </w:t>
            </w:r>
            <w:proofErr w:type="gramStart"/>
            <w:r w:rsidRPr="00C85D60">
              <w:t>risk</w:t>
            </w:r>
            <w:proofErr w:type="gramEnd"/>
            <w:r w:rsidR="00271552">
              <w:t xml:space="preserve"> </w:t>
            </w:r>
            <w:r w:rsidRPr="00C85D60">
              <w:t>and</w:t>
            </w:r>
            <w:r w:rsidR="00271552">
              <w:t xml:space="preserve"> </w:t>
            </w:r>
            <w:r w:rsidRPr="00C85D60">
              <w:t>issue</w:t>
            </w:r>
            <w:r w:rsidR="00271552">
              <w:t xml:space="preserve"> </w:t>
            </w:r>
            <w:r w:rsidRPr="00C85D60">
              <w:t>management,</w:t>
            </w:r>
            <w:r w:rsidR="00271552">
              <w:t xml:space="preserve"> </w:t>
            </w:r>
            <w:r w:rsidRPr="00C85D60">
              <w:t>change</w:t>
            </w:r>
            <w:r w:rsidR="00271552">
              <w:t xml:space="preserve"> </w:t>
            </w:r>
            <w:r w:rsidRPr="00C85D60">
              <w:t>management,</w:t>
            </w:r>
            <w:r w:rsidR="00271552">
              <w:t xml:space="preserve"> </w:t>
            </w:r>
            <w:r w:rsidRPr="00C85D60">
              <w:t>quality</w:t>
            </w:r>
            <w:r w:rsidR="00271552">
              <w:t xml:space="preserve"> </w:t>
            </w:r>
            <w:r w:rsidRPr="00C85D60">
              <w:t>assurance,</w:t>
            </w:r>
            <w:r w:rsidR="00271552">
              <w:t xml:space="preserve"> </w:t>
            </w:r>
            <w:r w:rsidRPr="00C85D60">
              <w:t>assistance</w:t>
            </w:r>
            <w:r w:rsidR="00271552">
              <w:t xml:space="preserve"> </w:t>
            </w:r>
            <w:r w:rsidRPr="00C85D60">
              <w:t>with</w:t>
            </w:r>
            <w:r w:rsidR="00271552">
              <w:t xml:space="preserve"> </w:t>
            </w:r>
            <w:r w:rsidRPr="00C85D60">
              <w:t>capital</w:t>
            </w:r>
            <w:r w:rsidR="00271552">
              <w:t xml:space="preserve"> </w:t>
            </w:r>
            <w:r w:rsidRPr="00C85D60">
              <w:t>planning,</w:t>
            </w:r>
            <w:r w:rsidR="00271552">
              <w:t xml:space="preserve"> </w:t>
            </w:r>
            <w:r w:rsidRPr="00C85D60">
              <w:t>project</w:t>
            </w:r>
            <w:r w:rsidR="00271552">
              <w:t xml:space="preserve"> </w:t>
            </w:r>
            <w:r w:rsidRPr="00C85D60">
              <w:t>plan</w:t>
            </w:r>
            <w:r w:rsidR="00271552">
              <w:t xml:space="preserve"> </w:t>
            </w:r>
            <w:r w:rsidRPr="00C85D60">
              <w:t>maintenance,</w:t>
            </w:r>
            <w:r w:rsidR="00271552">
              <w:t xml:space="preserve"> </w:t>
            </w:r>
            <w:r w:rsidRPr="00C85D60">
              <w:t>and</w:t>
            </w:r>
            <w:r w:rsidR="00271552">
              <w:t xml:space="preserve"> </w:t>
            </w:r>
            <w:r w:rsidRPr="00C85D60">
              <w:t>ensuring</w:t>
            </w:r>
            <w:r w:rsidR="00271552">
              <w:t xml:space="preserve"> </w:t>
            </w:r>
            <w:r w:rsidRPr="00C85D60">
              <w:t>all</w:t>
            </w:r>
            <w:r w:rsidR="00271552">
              <w:t xml:space="preserve"> </w:t>
            </w:r>
            <w:r w:rsidRPr="00C85D60">
              <w:t>activities</w:t>
            </w:r>
            <w:r w:rsidR="00271552">
              <w:t xml:space="preserve"> </w:t>
            </w:r>
            <w:r w:rsidRPr="00C85D60">
              <w:t>are</w:t>
            </w:r>
            <w:r w:rsidR="00271552">
              <w:t xml:space="preserve"> </w:t>
            </w:r>
            <w:r w:rsidRPr="00C85D60">
              <w:t>completed</w:t>
            </w:r>
            <w:r w:rsidR="00271552">
              <w:t xml:space="preserve"> </w:t>
            </w:r>
            <w:r w:rsidRPr="00C85D60">
              <w:t>on</w:t>
            </w:r>
            <w:r w:rsidR="00271552">
              <w:t xml:space="preserve"> </w:t>
            </w:r>
            <w:r w:rsidRPr="00C85D60">
              <w:t>time</w:t>
            </w:r>
            <w:r w:rsidR="00271552">
              <w:t xml:space="preserve"> </w:t>
            </w:r>
            <w:r w:rsidRPr="00C85D60">
              <w:t>and</w:t>
            </w:r>
            <w:r w:rsidR="00271552">
              <w:t xml:space="preserve"> </w:t>
            </w:r>
            <w:r w:rsidRPr="00C85D60">
              <w:t>within</w:t>
            </w:r>
            <w:r w:rsidR="00271552">
              <w:t xml:space="preserve"> </w:t>
            </w:r>
            <w:r w:rsidRPr="00C85D60">
              <w:t>budget.</w:t>
            </w:r>
          </w:p>
          <w:p w14:paraId="2B84EF14" w14:textId="0BB6BE1E" w:rsidR="00CA3416" w:rsidRPr="00C85D60" w:rsidRDefault="00CA3416">
            <w:pPr>
              <w:numPr>
                <w:ilvl w:val="0"/>
                <w:numId w:val="16"/>
              </w:numPr>
              <w:ind w:left="360"/>
            </w:pPr>
            <w:r>
              <w:t>Mr.</w:t>
            </w:r>
            <w:r w:rsidR="00271552">
              <w:t xml:space="preserve"> </w:t>
            </w:r>
            <w:proofErr w:type="spellStart"/>
            <w:r>
              <w:t>Sundrani</w:t>
            </w:r>
            <w:r w:rsidR="002D27EB">
              <w:t>’</w:t>
            </w:r>
            <w:r w:rsidRPr="00C85D60">
              <w:t>s</w:t>
            </w:r>
            <w:proofErr w:type="spellEnd"/>
            <w:r w:rsidR="00271552">
              <w:t xml:space="preserve"> </w:t>
            </w:r>
            <w:r w:rsidRPr="00C85D60">
              <w:t>noteworthy</w:t>
            </w:r>
            <w:r w:rsidR="00271552">
              <w:t xml:space="preserve"> </w:t>
            </w:r>
            <w:r w:rsidRPr="00C85D60">
              <w:t>accomplishments</w:t>
            </w:r>
            <w:r w:rsidR="00271552">
              <w:t xml:space="preserve"> </w:t>
            </w:r>
            <w:r w:rsidRPr="00C85D60">
              <w:t>include</w:t>
            </w:r>
            <w:r w:rsidR="00271552">
              <w:t xml:space="preserve"> </w:t>
            </w:r>
            <w:r w:rsidRPr="00C85D60">
              <w:t>leading</w:t>
            </w:r>
            <w:r w:rsidR="00271552">
              <w:t xml:space="preserve"> </w:t>
            </w:r>
            <w:r w:rsidRPr="00C85D60">
              <w:t>initiatives</w:t>
            </w:r>
            <w:r w:rsidR="00271552">
              <w:t xml:space="preserve"> </w:t>
            </w:r>
            <w:r w:rsidRPr="00C85D60">
              <w:t>that</w:t>
            </w:r>
            <w:r w:rsidR="00271552">
              <w:t xml:space="preserve"> </w:t>
            </w:r>
            <w:r w:rsidRPr="00C85D60">
              <w:t>helped</w:t>
            </w:r>
            <w:r w:rsidR="00271552">
              <w:t xml:space="preserve"> </w:t>
            </w:r>
            <w:r w:rsidRPr="00C85D60">
              <w:t>improve</w:t>
            </w:r>
            <w:r w:rsidR="00271552">
              <w:t xml:space="preserve"> </w:t>
            </w:r>
            <w:r w:rsidRPr="00C85D60">
              <w:t>SBA.gov</w:t>
            </w:r>
            <w:r w:rsidR="00271552">
              <w:t xml:space="preserve"> </w:t>
            </w:r>
            <w:r w:rsidRPr="00C85D60">
              <w:t>average</w:t>
            </w:r>
            <w:r w:rsidR="00271552">
              <w:t xml:space="preserve"> </w:t>
            </w:r>
            <w:r w:rsidRPr="00C85D60">
              <w:t>response</w:t>
            </w:r>
            <w:r w:rsidR="00271552">
              <w:t xml:space="preserve"> </w:t>
            </w:r>
            <w:r w:rsidRPr="00C85D60">
              <w:t>time</w:t>
            </w:r>
            <w:r w:rsidR="00271552">
              <w:t xml:space="preserve"> </w:t>
            </w:r>
            <w:r w:rsidRPr="00C85D60">
              <w:t>by</w:t>
            </w:r>
            <w:r w:rsidR="00271552">
              <w:t xml:space="preserve"> </w:t>
            </w:r>
            <w:r w:rsidRPr="00C85D60">
              <w:t>over</w:t>
            </w:r>
            <w:r w:rsidR="00271552">
              <w:t xml:space="preserve"> </w:t>
            </w:r>
            <w:r w:rsidRPr="00C85D60">
              <w:t>50%,</w:t>
            </w:r>
            <w:r w:rsidR="00271552">
              <w:t xml:space="preserve"> </w:t>
            </w:r>
            <w:r w:rsidRPr="00C85D60">
              <w:t>section</w:t>
            </w:r>
            <w:r w:rsidR="00271552">
              <w:t xml:space="preserve"> </w:t>
            </w:r>
            <w:r w:rsidRPr="00C85D60">
              <w:t>508</w:t>
            </w:r>
            <w:r w:rsidR="00271552">
              <w:t xml:space="preserve"> </w:t>
            </w:r>
            <w:r w:rsidRPr="00C85D60">
              <w:t>compliance</w:t>
            </w:r>
            <w:r w:rsidR="00271552">
              <w:t xml:space="preserve"> </w:t>
            </w:r>
            <w:r w:rsidRPr="00C85D60">
              <w:t>by</w:t>
            </w:r>
            <w:r w:rsidR="00271552">
              <w:t xml:space="preserve"> </w:t>
            </w:r>
            <w:r w:rsidRPr="00C85D60">
              <w:t>40%,</w:t>
            </w:r>
            <w:r w:rsidR="00271552">
              <w:t xml:space="preserve"> </w:t>
            </w:r>
            <w:r w:rsidRPr="00C85D60">
              <w:t>site</w:t>
            </w:r>
            <w:r w:rsidR="00271552">
              <w:t xml:space="preserve"> </w:t>
            </w:r>
            <w:r w:rsidRPr="00C85D60">
              <w:t>availability</w:t>
            </w:r>
            <w:r w:rsidR="00271552">
              <w:t xml:space="preserve"> </w:t>
            </w:r>
            <w:r w:rsidRPr="00C85D60">
              <w:t>close</w:t>
            </w:r>
            <w:r w:rsidR="00271552">
              <w:t xml:space="preserve"> </w:t>
            </w:r>
            <w:r w:rsidRPr="00C85D60">
              <w:t>to</w:t>
            </w:r>
            <w:r w:rsidR="00271552">
              <w:t xml:space="preserve"> </w:t>
            </w:r>
            <w:r w:rsidRPr="00C85D60">
              <w:t>100%,</w:t>
            </w:r>
            <w:r w:rsidR="00271552">
              <w:t xml:space="preserve"> </w:t>
            </w:r>
            <w:r w:rsidRPr="00C85D60">
              <w:t>increasing</w:t>
            </w:r>
            <w:r w:rsidR="00271552">
              <w:t xml:space="preserve"> </w:t>
            </w:r>
            <w:r w:rsidRPr="00C85D60">
              <w:t>website</w:t>
            </w:r>
            <w:r w:rsidR="00271552">
              <w:t xml:space="preserve"> </w:t>
            </w:r>
            <w:r w:rsidRPr="00C85D60">
              <w:t>traffic</w:t>
            </w:r>
            <w:r w:rsidR="00271552">
              <w:t xml:space="preserve"> </w:t>
            </w:r>
            <w:r w:rsidRPr="00C85D60">
              <w:t>by</w:t>
            </w:r>
            <w:r w:rsidR="00271552">
              <w:t xml:space="preserve"> </w:t>
            </w:r>
            <w:r w:rsidRPr="00C85D60">
              <w:t>6</w:t>
            </w:r>
            <w:r w:rsidR="00271552">
              <w:t xml:space="preserve"> </w:t>
            </w:r>
            <w:r w:rsidRPr="00C85D60">
              <w:t>Million</w:t>
            </w:r>
            <w:r w:rsidR="00271552">
              <w:t xml:space="preserve"> </w:t>
            </w:r>
            <w:r w:rsidRPr="00C85D60">
              <w:t>visits</w:t>
            </w:r>
            <w:r w:rsidR="00271552">
              <w:t xml:space="preserve"> </w:t>
            </w:r>
            <w:r w:rsidRPr="00C85D60">
              <w:t>between</w:t>
            </w:r>
            <w:r w:rsidR="00271552">
              <w:t xml:space="preserve"> </w:t>
            </w:r>
            <w:r w:rsidRPr="00C85D60">
              <w:t>2011</w:t>
            </w:r>
            <w:r w:rsidR="00271552">
              <w:t xml:space="preserve"> </w:t>
            </w:r>
            <w:r w:rsidRPr="00C85D60">
              <w:t>and</w:t>
            </w:r>
            <w:r w:rsidR="00271552">
              <w:t xml:space="preserve"> </w:t>
            </w:r>
            <w:r w:rsidRPr="00C85D60">
              <w:t>2012,</w:t>
            </w:r>
            <w:r w:rsidR="00271552">
              <w:t xml:space="preserve"> </w:t>
            </w:r>
            <w:r w:rsidRPr="00C85D60">
              <w:t>and</w:t>
            </w:r>
            <w:r w:rsidR="00271552">
              <w:t xml:space="preserve"> </w:t>
            </w:r>
            <w:r w:rsidRPr="00C85D60">
              <w:t>significant</w:t>
            </w:r>
            <w:r w:rsidR="00271552">
              <w:t xml:space="preserve"> </w:t>
            </w:r>
            <w:r w:rsidRPr="00C85D60">
              <w:t>improvement</w:t>
            </w:r>
            <w:r w:rsidR="00271552">
              <w:t xml:space="preserve"> </w:t>
            </w:r>
            <w:r w:rsidRPr="00C85D60">
              <w:t>of</w:t>
            </w:r>
            <w:r w:rsidR="00271552">
              <w:t xml:space="preserve"> </w:t>
            </w:r>
            <w:proofErr w:type="spellStart"/>
            <w:r w:rsidRPr="00C85D60">
              <w:t>SBA</w:t>
            </w:r>
            <w:r w:rsidR="002D27EB">
              <w:t>’</w:t>
            </w:r>
            <w:r w:rsidRPr="00C85D60">
              <w:t>gov</w:t>
            </w:r>
            <w:r w:rsidR="002D27EB">
              <w:t>’</w:t>
            </w:r>
            <w:r w:rsidRPr="00C85D60">
              <w:t>s</w:t>
            </w:r>
            <w:proofErr w:type="spellEnd"/>
            <w:r w:rsidR="00271552">
              <w:t xml:space="preserve"> </w:t>
            </w:r>
            <w:r w:rsidRPr="00C85D60">
              <w:t>Foresee</w:t>
            </w:r>
            <w:r w:rsidR="00271552">
              <w:t xml:space="preserve"> </w:t>
            </w:r>
            <w:r w:rsidRPr="00C85D60">
              <w:t>Client</w:t>
            </w:r>
            <w:r w:rsidR="00271552">
              <w:t xml:space="preserve"> </w:t>
            </w:r>
            <w:r w:rsidRPr="00C85D60">
              <w:t>Satisfaction</w:t>
            </w:r>
            <w:r w:rsidR="00271552">
              <w:t xml:space="preserve"> </w:t>
            </w:r>
            <w:r w:rsidRPr="00C85D60">
              <w:t>Score.</w:t>
            </w:r>
          </w:p>
          <w:p w14:paraId="25D4A823" w14:textId="4705CBDA" w:rsidR="00CA3416" w:rsidRPr="00482FF7" w:rsidRDefault="00CA3416" w:rsidP="00482FF7">
            <w:pPr>
              <w:pStyle w:val="CommentText"/>
              <w:tabs>
                <w:tab w:val="right" w:pos="9360"/>
              </w:tabs>
              <w:spacing w:before="240"/>
              <w:rPr>
                <w:b/>
                <w:bCs/>
              </w:rPr>
            </w:pPr>
            <w:r w:rsidRPr="00482FF7">
              <w:rPr>
                <w:b/>
                <w:bCs/>
              </w:rPr>
              <w:t>Fannie</w:t>
            </w:r>
            <w:r w:rsidR="00271552">
              <w:rPr>
                <w:b/>
                <w:bCs/>
              </w:rPr>
              <w:t xml:space="preserve"> </w:t>
            </w:r>
            <w:r w:rsidRPr="00482FF7">
              <w:rPr>
                <w:b/>
                <w:bCs/>
              </w:rPr>
              <w:t>Mae,</w:t>
            </w:r>
            <w:r w:rsidR="00271552">
              <w:rPr>
                <w:b/>
                <w:bCs/>
              </w:rPr>
              <w:t xml:space="preserve"> </w:t>
            </w:r>
            <w:r w:rsidRPr="00482FF7">
              <w:rPr>
                <w:b/>
                <w:bCs/>
              </w:rPr>
              <w:t>Identity</w:t>
            </w:r>
            <w:r w:rsidR="00271552">
              <w:rPr>
                <w:b/>
                <w:bCs/>
              </w:rPr>
              <w:t xml:space="preserve"> </w:t>
            </w:r>
            <w:r w:rsidRPr="00482FF7">
              <w:rPr>
                <w:b/>
                <w:bCs/>
              </w:rPr>
              <w:t>and</w:t>
            </w:r>
            <w:r w:rsidR="00271552">
              <w:rPr>
                <w:b/>
                <w:bCs/>
              </w:rPr>
              <w:t xml:space="preserve"> </w:t>
            </w:r>
            <w:r w:rsidRPr="00482FF7">
              <w:rPr>
                <w:b/>
                <w:bCs/>
              </w:rPr>
              <w:t>Access</w:t>
            </w:r>
            <w:r w:rsidR="00271552">
              <w:rPr>
                <w:b/>
                <w:bCs/>
              </w:rPr>
              <w:t xml:space="preserve"> </w:t>
            </w:r>
            <w:r w:rsidRPr="00482FF7">
              <w:rPr>
                <w:b/>
                <w:bCs/>
              </w:rPr>
              <w:t>Governance</w:t>
            </w:r>
            <w:r w:rsidRPr="00482FF7">
              <w:rPr>
                <w:b/>
                <w:bCs/>
              </w:rPr>
              <w:tab/>
              <w:t>January</w:t>
            </w:r>
            <w:r w:rsidR="00271552">
              <w:rPr>
                <w:b/>
                <w:bCs/>
              </w:rPr>
              <w:t xml:space="preserve"> </w:t>
            </w:r>
            <w:r w:rsidRPr="00482FF7">
              <w:rPr>
                <w:b/>
                <w:bCs/>
              </w:rPr>
              <w:t>2014–August</w:t>
            </w:r>
            <w:r w:rsidR="00271552">
              <w:rPr>
                <w:b/>
                <w:bCs/>
              </w:rPr>
              <w:t xml:space="preserve"> </w:t>
            </w:r>
            <w:r w:rsidRPr="00482FF7">
              <w:rPr>
                <w:b/>
                <w:bCs/>
              </w:rPr>
              <w:t>2014</w:t>
            </w:r>
          </w:p>
          <w:p w14:paraId="6A430055" w14:textId="3E67406C" w:rsidR="00CA3416" w:rsidRPr="00A741B6" w:rsidRDefault="00CA3416" w:rsidP="00CA3416">
            <w:pPr>
              <w:rPr>
                <w:i/>
              </w:rPr>
            </w:pPr>
            <w:r w:rsidRPr="00A741B6">
              <w:rPr>
                <w:i/>
              </w:rPr>
              <w:t>Project</w:t>
            </w:r>
            <w:r w:rsidR="00271552">
              <w:rPr>
                <w:i/>
              </w:rPr>
              <w:t xml:space="preserve"> </w:t>
            </w:r>
            <w:r w:rsidRPr="00A741B6">
              <w:rPr>
                <w:i/>
              </w:rPr>
              <w:t>Manager</w:t>
            </w:r>
          </w:p>
          <w:p w14:paraId="2770B0DF" w14:textId="369C518D" w:rsidR="00CA3416" w:rsidRPr="00B07B89" w:rsidRDefault="00CA3416" w:rsidP="00CA3416">
            <w:r>
              <w:t>Mr.</w:t>
            </w:r>
            <w:r w:rsidR="00271552">
              <w:t xml:space="preserve"> </w:t>
            </w:r>
            <w:r>
              <w:t>Sundrani</w:t>
            </w:r>
            <w:r w:rsidR="00271552">
              <w:t xml:space="preserve"> </w:t>
            </w:r>
            <w:r w:rsidRPr="00B07B89">
              <w:t>led</w:t>
            </w:r>
            <w:r w:rsidR="00271552">
              <w:t xml:space="preserve"> </w:t>
            </w:r>
            <w:r w:rsidRPr="00B07B89">
              <w:t>the</w:t>
            </w:r>
            <w:r w:rsidR="00271552">
              <w:t xml:space="preserve"> </w:t>
            </w:r>
            <w:r w:rsidRPr="00B07B89">
              <w:t>vendor</w:t>
            </w:r>
            <w:r w:rsidR="00271552">
              <w:t xml:space="preserve"> </w:t>
            </w:r>
            <w:r w:rsidRPr="00B07B89">
              <w:t>team</w:t>
            </w:r>
            <w:r w:rsidR="00271552">
              <w:t xml:space="preserve"> </w:t>
            </w:r>
            <w:r w:rsidRPr="00B07B89">
              <w:t>(</w:t>
            </w:r>
            <w:proofErr w:type="spellStart"/>
            <w:r w:rsidRPr="00B07B89">
              <w:t>Sila</w:t>
            </w:r>
            <w:proofErr w:type="spellEnd"/>
            <w:r w:rsidR="00271552">
              <w:t xml:space="preserve"> </w:t>
            </w:r>
            <w:r w:rsidRPr="00B07B89">
              <w:t>Solution</w:t>
            </w:r>
            <w:r w:rsidR="00271552">
              <w:t xml:space="preserve"> </w:t>
            </w:r>
            <w:r w:rsidRPr="00B07B89">
              <w:t>Group)</w:t>
            </w:r>
            <w:r w:rsidR="00271552">
              <w:t xml:space="preserve"> </w:t>
            </w:r>
            <w:r w:rsidRPr="00B07B89">
              <w:t>with</w:t>
            </w:r>
            <w:r w:rsidR="00271552">
              <w:t xml:space="preserve"> </w:t>
            </w:r>
            <w:r w:rsidRPr="00B07B89">
              <w:t>the</w:t>
            </w:r>
            <w:r w:rsidR="00271552">
              <w:t xml:space="preserve"> </w:t>
            </w:r>
            <w:r w:rsidRPr="00B07B89">
              <w:t>implementation</w:t>
            </w:r>
            <w:r w:rsidR="00271552">
              <w:t xml:space="preserve"> </w:t>
            </w:r>
            <w:r w:rsidRPr="00B07B89">
              <w:t>of</w:t>
            </w:r>
            <w:r w:rsidR="00271552">
              <w:t xml:space="preserve"> </w:t>
            </w:r>
            <w:r w:rsidRPr="00B07B89">
              <w:t>the</w:t>
            </w:r>
            <w:r w:rsidR="00271552">
              <w:t xml:space="preserve"> </w:t>
            </w:r>
            <w:r w:rsidRPr="00B07B89">
              <w:t>Identity</w:t>
            </w:r>
            <w:r w:rsidR="00271552">
              <w:t xml:space="preserve"> </w:t>
            </w:r>
            <w:r w:rsidRPr="00B07B89">
              <w:t>and</w:t>
            </w:r>
            <w:r w:rsidR="00271552">
              <w:t xml:space="preserve"> </w:t>
            </w:r>
            <w:r w:rsidRPr="00B07B89">
              <w:t>Access</w:t>
            </w:r>
            <w:r w:rsidR="00271552">
              <w:t xml:space="preserve"> </w:t>
            </w:r>
            <w:r w:rsidRPr="00B07B89">
              <w:t>Governance</w:t>
            </w:r>
            <w:r w:rsidR="00271552">
              <w:t xml:space="preserve"> </w:t>
            </w:r>
            <w:r w:rsidRPr="00B07B89">
              <w:t>product</w:t>
            </w:r>
            <w:r w:rsidR="00271552">
              <w:t xml:space="preserve"> </w:t>
            </w:r>
            <w:r w:rsidRPr="00B07B89">
              <w:t>called</w:t>
            </w:r>
            <w:r w:rsidR="00271552">
              <w:t xml:space="preserve"> </w:t>
            </w:r>
            <w:r w:rsidRPr="00B07B89">
              <w:t>SailPoint</w:t>
            </w:r>
            <w:r w:rsidR="00271552">
              <w:t xml:space="preserve"> </w:t>
            </w:r>
            <w:proofErr w:type="spellStart"/>
            <w:r w:rsidRPr="00B07B89">
              <w:t>IdentityIQ</w:t>
            </w:r>
            <w:proofErr w:type="spellEnd"/>
            <w:r w:rsidRPr="00B07B89">
              <w:t>.</w:t>
            </w:r>
            <w:r w:rsidR="00271552">
              <w:t xml:space="preserve"> </w:t>
            </w:r>
            <w:r w:rsidRPr="00B07B89">
              <w:t>The</w:t>
            </w:r>
            <w:r w:rsidR="00271552">
              <w:t xml:space="preserve"> </w:t>
            </w:r>
            <w:r w:rsidRPr="00B07B89">
              <w:t>goal</w:t>
            </w:r>
            <w:r w:rsidR="00271552">
              <w:t xml:space="preserve"> </w:t>
            </w:r>
            <w:r w:rsidRPr="00B07B89">
              <w:t>of</w:t>
            </w:r>
            <w:r w:rsidR="00271552">
              <w:t xml:space="preserve"> </w:t>
            </w:r>
            <w:r w:rsidRPr="00B07B89">
              <w:t>the</w:t>
            </w:r>
            <w:r w:rsidR="00271552">
              <w:t xml:space="preserve"> </w:t>
            </w:r>
            <w:r w:rsidRPr="00B07B89">
              <w:t>program</w:t>
            </w:r>
            <w:r w:rsidR="00271552">
              <w:t xml:space="preserve"> </w:t>
            </w:r>
            <w:r w:rsidRPr="00B07B89">
              <w:t>was</w:t>
            </w:r>
            <w:r w:rsidR="00271552">
              <w:t xml:space="preserve"> </w:t>
            </w:r>
            <w:r w:rsidRPr="00B07B89">
              <w:t>to</w:t>
            </w:r>
            <w:r w:rsidR="00271552">
              <w:t xml:space="preserve"> </w:t>
            </w:r>
            <w:r w:rsidRPr="00B07B89">
              <w:t>realign</w:t>
            </w:r>
            <w:r w:rsidR="00271552">
              <w:t xml:space="preserve"> </w:t>
            </w:r>
            <w:r w:rsidRPr="00B07B89">
              <w:t>Fannie</w:t>
            </w:r>
            <w:r w:rsidR="00271552">
              <w:t xml:space="preserve"> </w:t>
            </w:r>
            <w:r w:rsidRPr="00B07B89">
              <w:t>Mae</w:t>
            </w:r>
            <w:r w:rsidR="002D27EB">
              <w:t>’</w:t>
            </w:r>
            <w:r w:rsidRPr="00B07B89">
              <w:t>s</w:t>
            </w:r>
            <w:r w:rsidR="00271552">
              <w:t xml:space="preserve"> </w:t>
            </w:r>
            <w:r w:rsidRPr="00B07B89">
              <w:t>current</w:t>
            </w:r>
            <w:r w:rsidR="00271552">
              <w:t xml:space="preserve"> </w:t>
            </w:r>
            <w:r w:rsidRPr="00B07B89">
              <w:t>Identity</w:t>
            </w:r>
            <w:r w:rsidR="00271552">
              <w:t xml:space="preserve"> </w:t>
            </w:r>
            <w:r w:rsidRPr="00B07B89">
              <w:t>and</w:t>
            </w:r>
            <w:r w:rsidR="00271552">
              <w:t xml:space="preserve"> </w:t>
            </w:r>
            <w:r w:rsidRPr="00B07B89">
              <w:t>Access</w:t>
            </w:r>
            <w:r w:rsidR="00271552">
              <w:t xml:space="preserve"> </w:t>
            </w:r>
            <w:r w:rsidRPr="00B07B89">
              <w:t>Management</w:t>
            </w:r>
            <w:r w:rsidR="00271552">
              <w:t xml:space="preserve"> </w:t>
            </w:r>
            <w:r w:rsidRPr="00B07B89">
              <w:t>certification</w:t>
            </w:r>
            <w:r w:rsidR="00271552">
              <w:t xml:space="preserve"> </w:t>
            </w:r>
            <w:r w:rsidRPr="00B07B89">
              <w:t>and</w:t>
            </w:r>
            <w:r w:rsidR="00271552">
              <w:t xml:space="preserve"> </w:t>
            </w:r>
            <w:r w:rsidRPr="00B07B89">
              <w:t>provisioning</w:t>
            </w:r>
            <w:r w:rsidR="00271552">
              <w:t xml:space="preserve"> </w:t>
            </w:r>
            <w:r w:rsidRPr="00B07B89">
              <w:t>practices</w:t>
            </w:r>
            <w:r w:rsidR="00271552">
              <w:t xml:space="preserve"> </w:t>
            </w:r>
            <w:r w:rsidRPr="00B07B89">
              <w:t>to</w:t>
            </w:r>
            <w:r w:rsidR="00271552">
              <w:t xml:space="preserve"> </w:t>
            </w:r>
            <w:r w:rsidRPr="00B07B89">
              <w:t>industry</w:t>
            </w:r>
            <w:r w:rsidR="00271552">
              <w:t xml:space="preserve"> </w:t>
            </w:r>
            <w:r w:rsidRPr="00B07B89">
              <w:t>accepted</w:t>
            </w:r>
            <w:r w:rsidR="00271552">
              <w:t xml:space="preserve"> </w:t>
            </w:r>
            <w:r w:rsidRPr="00B07B89">
              <w:t>standards</w:t>
            </w:r>
            <w:r w:rsidR="00271552">
              <w:t xml:space="preserve"> </w:t>
            </w:r>
            <w:r w:rsidRPr="00B07B89">
              <w:t>and</w:t>
            </w:r>
            <w:r w:rsidR="00271552">
              <w:t xml:space="preserve"> </w:t>
            </w:r>
            <w:r w:rsidRPr="00B07B89">
              <w:t>best</w:t>
            </w:r>
            <w:r w:rsidR="00271552">
              <w:t xml:space="preserve"> </w:t>
            </w:r>
            <w:r w:rsidRPr="00B07B89">
              <w:t>practices.</w:t>
            </w:r>
          </w:p>
          <w:p w14:paraId="293E1562" w14:textId="0D04A301" w:rsidR="00CA3416" w:rsidRPr="00C85D60" w:rsidRDefault="00CA3416">
            <w:pPr>
              <w:numPr>
                <w:ilvl w:val="0"/>
                <w:numId w:val="16"/>
              </w:numPr>
              <w:ind w:left="360"/>
            </w:pPr>
            <w:r w:rsidRPr="00C85D60">
              <w:t>Responsibilities</w:t>
            </w:r>
            <w:r w:rsidR="00271552">
              <w:t xml:space="preserve"> </w:t>
            </w:r>
            <w:r w:rsidRPr="00C85D60">
              <w:t>included</w:t>
            </w:r>
            <w:r w:rsidR="00271552">
              <w:t xml:space="preserve"> </w:t>
            </w:r>
            <w:r w:rsidRPr="00C85D60">
              <w:t>defining</w:t>
            </w:r>
            <w:r w:rsidR="00271552">
              <w:t xml:space="preserve"> </w:t>
            </w:r>
            <w:r w:rsidRPr="00C85D60">
              <w:t>the</w:t>
            </w:r>
            <w:r w:rsidR="00271552">
              <w:t xml:space="preserve"> </w:t>
            </w:r>
            <w:r w:rsidRPr="00C85D60">
              <w:t>scope,</w:t>
            </w:r>
            <w:r w:rsidR="00271552">
              <w:t xml:space="preserve"> </w:t>
            </w:r>
            <w:r w:rsidRPr="00C85D60">
              <w:t>Statement</w:t>
            </w:r>
            <w:r w:rsidR="00271552">
              <w:t xml:space="preserve"> </w:t>
            </w:r>
            <w:r w:rsidRPr="00C85D60">
              <w:t>of</w:t>
            </w:r>
            <w:r w:rsidR="00271552">
              <w:t xml:space="preserve"> </w:t>
            </w:r>
            <w:r w:rsidRPr="00C85D60">
              <w:t>Work,</w:t>
            </w:r>
            <w:r w:rsidR="00271552">
              <w:t xml:space="preserve"> </w:t>
            </w:r>
            <w:r w:rsidRPr="00C85D60">
              <w:t>pricing,</w:t>
            </w:r>
            <w:r w:rsidR="00271552">
              <w:t xml:space="preserve"> </w:t>
            </w:r>
            <w:r w:rsidRPr="00C85D60">
              <w:t>establishing</w:t>
            </w:r>
            <w:r w:rsidR="00271552">
              <w:t xml:space="preserve"> </w:t>
            </w:r>
            <w:r w:rsidRPr="00C85D60">
              <w:t>contracts,</w:t>
            </w:r>
            <w:r w:rsidR="00271552">
              <w:t xml:space="preserve"> </w:t>
            </w:r>
            <w:r w:rsidRPr="00C85D60">
              <w:t>invoicing,</w:t>
            </w:r>
            <w:r w:rsidR="00271552">
              <w:t xml:space="preserve"> </w:t>
            </w:r>
            <w:r w:rsidRPr="00C85D60">
              <w:t>development</w:t>
            </w:r>
            <w:r w:rsidR="00271552">
              <w:t xml:space="preserve"> </w:t>
            </w:r>
            <w:r w:rsidRPr="00C85D60">
              <w:t>&amp;</w:t>
            </w:r>
            <w:r w:rsidR="00271552">
              <w:t xml:space="preserve"> </w:t>
            </w:r>
            <w:r w:rsidRPr="00C85D60">
              <w:t>maintenance</w:t>
            </w:r>
            <w:r w:rsidR="00271552">
              <w:t xml:space="preserve"> </w:t>
            </w:r>
            <w:r w:rsidRPr="00C85D60">
              <w:t>of</w:t>
            </w:r>
            <w:r w:rsidR="00271552">
              <w:t xml:space="preserve"> </w:t>
            </w:r>
            <w:r w:rsidRPr="00C85D60">
              <w:t>an</w:t>
            </w:r>
            <w:r w:rsidR="00271552">
              <w:t xml:space="preserve"> </w:t>
            </w:r>
            <w:r w:rsidRPr="00C85D60">
              <w:t>integrated</w:t>
            </w:r>
            <w:r w:rsidR="00271552">
              <w:t xml:space="preserve"> </w:t>
            </w:r>
            <w:r w:rsidRPr="00C85D60">
              <w:t>plan</w:t>
            </w:r>
            <w:r w:rsidR="00271552">
              <w:t xml:space="preserve"> </w:t>
            </w:r>
            <w:r w:rsidRPr="00C85D60">
              <w:t>and</w:t>
            </w:r>
            <w:r w:rsidR="00271552">
              <w:t xml:space="preserve"> </w:t>
            </w:r>
            <w:r w:rsidRPr="00C85D60">
              <w:t>overseeing</w:t>
            </w:r>
            <w:r w:rsidR="00271552">
              <w:t xml:space="preserve"> </w:t>
            </w:r>
            <w:r w:rsidRPr="00C85D60">
              <w:t>requirements</w:t>
            </w:r>
            <w:r w:rsidR="00271552">
              <w:t xml:space="preserve"> </w:t>
            </w:r>
            <w:r w:rsidRPr="00C85D60">
              <w:t>analysis,</w:t>
            </w:r>
            <w:r w:rsidR="00271552">
              <w:t xml:space="preserve"> </w:t>
            </w:r>
            <w:r w:rsidRPr="00C85D60">
              <w:t>design,</w:t>
            </w:r>
            <w:r w:rsidR="00271552">
              <w:t xml:space="preserve"> </w:t>
            </w:r>
            <w:r w:rsidRPr="00C85D60">
              <w:t>and</w:t>
            </w:r>
            <w:r w:rsidR="00271552">
              <w:t xml:space="preserve"> </w:t>
            </w:r>
            <w:r w:rsidRPr="00C85D60">
              <w:t>development.</w:t>
            </w:r>
            <w:r w:rsidR="00271552">
              <w:t xml:space="preserve"> </w:t>
            </w:r>
          </w:p>
          <w:p w14:paraId="4DC7172F" w14:textId="23ACF939" w:rsidR="00CA3416" w:rsidRPr="00482FF7" w:rsidRDefault="00CA3416" w:rsidP="00482FF7">
            <w:pPr>
              <w:pStyle w:val="CommentText"/>
              <w:tabs>
                <w:tab w:val="right" w:pos="9360"/>
              </w:tabs>
              <w:spacing w:before="240"/>
              <w:rPr>
                <w:b/>
                <w:bCs/>
              </w:rPr>
            </w:pPr>
            <w:r w:rsidRPr="00482FF7">
              <w:rPr>
                <w:b/>
                <w:bCs/>
              </w:rPr>
              <w:t>Department</w:t>
            </w:r>
            <w:r w:rsidR="00271552">
              <w:rPr>
                <w:b/>
                <w:bCs/>
              </w:rPr>
              <w:t xml:space="preserve"> </w:t>
            </w:r>
            <w:r w:rsidRPr="00482FF7">
              <w:rPr>
                <w:b/>
                <w:bCs/>
              </w:rPr>
              <w:t>of</w:t>
            </w:r>
            <w:r w:rsidR="00271552">
              <w:rPr>
                <w:b/>
                <w:bCs/>
              </w:rPr>
              <w:t xml:space="preserve"> </w:t>
            </w:r>
            <w:r w:rsidRPr="00482FF7">
              <w:rPr>
                <w:b/>
                <w:bCs/>
              </w:rPr>
              <w:t>Energy,</w:t>
            </w:r>
            <w:r w:rsidR="00271552">
              <w:rPr>
                <w:b/>
                <w:bCs/>
              </w:rPr>
              <w:t xml:space="preserve"> </w:t>
            </w:r>
            <w:r w:rsidRPr="00482FF7">
              <w:rPr>
                <w:b/>
                <w:bCs/>
              </w:rPr>
              <w:t>Grants</w:t>
            </w:r>
            <w:r w:rsidR="00271552">
              <w:rPr>
                <w:b/>
                <w:bCs/>
              </w:rPr>
              <w:t xml:space="preserve"> </w:t>
            </w:r>
            <w:r w:rsidRPr="00482FF7">
              <w:rPr>
                <w:b/>
                <w:bCs/>
              </w:rPr>
              <w:t>Management</w:t>
            </w:r>
            <w:r w:rsidR="00271552">
              <w:rPr>
                <w:b/>
                <w:bCs/>
              </w:rPr>
              <w:t xml:space="preserve"> </w:t>
            </w:r>
            <w:r w:rsidRPr="00482FF7">
              <w:rPr>
                <w:b/>
                <w:bCs/>
              </w:rPr>
              <w:t>System</w:t>
            </w:r>
            <w:r w:rsidRPr="00482FF7">
              <w:rPr>
                <w:b/>
                <w:bCs/>
              </w:rPr>
              <w:tab/>
              <w:t>July</w:t>
            </w:r>
            <w:r w:rsidR="00271552">
              <w:rPr>
                <w:b/>
                <w:bCs/>
              </w:rPr>
              <w:t xml:space="preserve"> </w:t>
            </w:r>
            <w:r w:rsidRPr="00482FF7">
              <w:rPr>
                <w:b/>
                <w:bCs/>
              </w:rPr>
              <w:t>2013–January</w:t>
            </w:r>
            <w:r w:rsidR="00271552">
              <w:rPr>
                <w:b/>
                <w:bCs/>
              </w:rPr>
              <w:t xml:space="preserve"> </w:t>
            </w:r>
            <w:r w:rsidRPr="00482FF7">
              <w:rPr>
                <w:b/>
                <w:bCs/>
              </w:rPr>
              <w:t>2014</w:t>
            </w:r>
          </w:p>
          <w:p w14:paraId="69D143F5" w14:textId="1B5E0D4D" w:rsidR="00CA3416" w:rsidRPr="00A741B6" w:rsidRDefault="00CA3416" w:rsidP="00CA3416">
            <w:pPr>
              <w:rPr>
                <w:i/>
              </w:rPr>
            </w:pPr>
            <w:r w:rsidRPr="00A741B6">
              <w:rPr>
                <w:i/>
              </w:rPr>
              <w:t>Program</w:t>
            </w:r>
            <w:r w:rsidR="00271552">
              <w:rPr>
                <w:i/>
              </w:rPr>
              <w:t xml:space="preserve"> </w:t>
            </w:r>
            <w:r w:rsidRPr="00A741B6">
              <w:rPr>
                <w:i/>
              </w:rPr>
              <w:t>Manager</w:t>
            </w:r>
          </w:p>
          <w:p w14:paraId="1C28FEB3" w14:textId="249C0D7E" w:rsidR="00CA3416" w:rsidRPr="00B07B89" w:rsidRDefault="00CA3416" w:rsidP="00CA3416">
            <w:r w:rsidRPr="00B07B89">
              <w:t>As</w:t>
            </w:r>
            <w:r w:rsidR="00271552">
              <w:t xml:space="preserve"> </w:t>
            </w:r>
            <w:r w:rsidRPr="00B07B89">
              <w:t>the</w:t>
            </w:r>
            <w:r w:rsidR="00271552">
              <w:t xml:space="preserve"> </w:t>
            </w:r>
            <w:r w:rsidRPr="00B07B89">
              <w:t>program</w:t>
            </w:r>
            <w:r w:rsidR="00271552">
              <w:t xml:space="preserve"> </w:t>
            </w:r>
            <w:r w:rsidRPr="00B07B89">
              <w:t>manager,</w:t>
            </w:r>
            <w:r w:rsidR="00271552">
              <w:t xml:space="preserve"> </w:t>
            </w:r>
            <w:r>
              <w:t>Mr.</w:t>
            </w:r>
            <w:r w:rsidR="00271552">
              <w:t xml:space="preserve"> </w:t>
            </w:r>
            <w:r>
              <w:t>Sundrani</w:t>
            </w:r>
            <w:r w:rsidR="00271552">
              <w:t xml:space="preserve"> </w:t>
            </w:r>
            <w:r w:rsidRPr="00B07B89">
              <w:t>managed</w:t>
            </w:r>
            <w:r w:rsidR="00271552">
              <w:t xml:space="preserve"> </w:t>
            </w:r>
            <w:r w:rsidRPr="00B07B89">
              <w:t>the</w:t>
            </w:r>
            <w:r w:rsidR="00271552">
              <w:t xml:space="preserve"> </w:t>
            </w:r>
            <w:r w:rsidRPr="00B07B89">
              <w:t>development</w:t>
            </w:r>
            <w:r w:rsidR="00271552">
              <w:t xml:space="preserve"> </w:t>
            </w:r>
            <w:r w:rsidRPr="00B07B89">
              <w:t>and</w:t>
            </w:r>
            <w:r w:rsidR="00271552">
              <w:t xml:space="preserve"> </w:t>
            </w:r>
            <w:r w:rsidRPr="00B07B89">
              <w:t>support</w:t>
            </w:r>
            <w:r w:rsidR="00271552">
              <w:t xml:space="preserve"> </w:t>
            </w:r>
            <w:r w:rsidRPr="00B07B89">
              <w:t>of</w:t>
            </w:r>
            <w:r w:rsidR="00271552">
              <w:t xml:space="preserve"> </w:t>
            </w:r>
            <w:r w:rsidRPr="00B07B89">
              <w:t>the</w:t>
            </w:r>
            <w:r w:rsidR="00271552">
              <w:t xml:space="preserve"> </w:t>
            </w:r>
            <w:r w:rsidRPr="00B07B89">
              <w:t>Department</w:t>
            </w:r>
            <w:r w:rsidR="00271552">
              <w:t xml:space="preserve"> </w:t>
            </w:r>
            <w:r w:rsidRPr="00B07B89">
              <w:t>of</w:t>
            </w:r>
            <w:r w:rsidR="00271552">
              <w:t xml:space="preserve"> </w:t>
            </w:r>
            <w:r w:rsidRPr="00B07B89">
              <w:t>Energy</w:t>
            </w:r>
            <w:r w:rsidR="002D27EB">
              <w:t>’</w:t>
            </w:r>
            <w:r w:rsidRPr="00B07B89">
              <w:t>s</w:t>
            </w:r>
            <w:r w:rsidR="00271552">
              <w:t xml:space="preserve"> </w:t>
            </w:r>
            <w:r w:rsidRPr="00B07B89">
              <w:t>Portfolio</w:t>
            </w:r>
            <w:r w:rsidR="00271552">
              <w:t xml:space="preserve"> </w:t>
            </w:r>
            <w:r w:rsidRPr="00B07B89">
              <w:t>Analysis</w:t>
            </w:r>
            <w:r w:rsidR="00271552">
              <w:t xml:space="preserve"> </w:t>
            </w:r>
            <w:r w:rsidRPr="00B07B89">
              <w:t>and</w:t>
            </w:r>
            <w:r w:rsidR="00271552">
              <w:t xml:space="preserve"> </w:t>
            </w:r>
            <w:r w:rsidRPr="00B07B89">
              <w:t>Management</w:t>
            </w:r>
            <w:r w:rsidR="00271552">
              <w:t xml:space="preserve"> </w:t>
            </w:r>
            <w:r w:rsidRPr="00B07B89">
              <w:t>System</w:t>
            </w:r>
            <w:r w:rsidR="00271552">
              <w:t xml:space="preserve"> </w:t>
            </w:r>
            <w:r w:rsidRPr="00B07B89">
              <w:t>(PAMS).</w:t>
            </w:r>
            <w:r w:rsidR="00271552">
              <w:t xml:space="preserve"> </w:t>
            </w:r>
            <w:r w:rsidRPr="00B07B89">
              <w:t>He</w:t>
            </w:r>
            <w:r w:rsidR="00271552">
              <w:t xml:space="preserve"> </w:t>
            </w:r>
            <w:r w:rsidRPr="00B07B89">
              <w:t>led</w:t>
            </w:r>
            <w:r w:rsidR="00271552">
              <w:t xml:space="preserve"> </w:t>
            </w:r>
            <w:r w:rsidRPr="00B07B89">
              <w:t>all</w:t>
            </w:r>
            <w:r w:rsidR="00271552">
              <w:t xml:space="preserve"> </w:t>
            </w:r>
            <w:r w:rsidRPr="00B07B89">
              <w:t>software</w:t>
            </w:r>
            <w:r w:rsidR="00271552">
              <w:t xml:space="preserve"> </w:t>
            </w:r>
            <w:r w:rsidRPr="00B07B89">
              <w:t>development</w:t>
            </w:r>
            <w:r w:rsidR="00271552">
              <w:t xml:space="preserve"> </w:t>
            </w:r>
            <w:r w:rsidRPr="00B07B89">
              <w:t>and</w:t>
            </w:r>
            <w:r w:rsidR="00271552">
              <w:t xml:space="preserve"> </w:t>
            </w:r>
            <w:r w:rsidRPr="00B07B89">
              <w:t>maintenance</w:t>
            </w:r>
            <w:r w:rsidR="00271552">
              <w:t xml:space="preserve"> </w:t>
            </w:r>
            <w:r w:rsidRPr="00B07B89">
              <w:t>activity</w:t>
            </w:r>
            <w:r w:rsidR="00271552">
              <w:t xml:space="preserve"> </w:t>
            </w:r>
            <w:r w:rsidRPr="00B07B89">
              <w:t>using</w:t>
            </w:r>
            <w:r w:rsidR="00271552">
              <w:t xml:space="preserve"> </w:t>
            </w:r>
            <w:r w:rsidRPr="00B07B89">
              <w:t>SDLC</w:t>
            </w:r>
            <w:r w:rsidR="00271552">
              <w:t xml:space="preserve"> </w:t>
            </w:r>
            <w:r w:rsidRPr="00B07B89">
              <w:t>methodology</w:t>
            </w:r>
            <w:r w:rsidR="00271552">
              <w:t xml:space="preserve"> </w:t>
            </w:r>
            <w:r w:rsidRPr="00B07B89">
              <w:t>and</w:t>
            </w:r>
            <w:r w:rsidR="00271552">
              <w:t xml:space="preserve"> </w:t>
            </w:r>
            <w:r w:rsidRPr="00B07B89">
              <w:t>managed</w:t>
            </w:r>
            <w:r w:rsidR="00271552">
              <w:t xml:space="preserve"> </w:t>
            </w:r>
            <w:r w:rsidRPr="00B07B89">
              <w:t>a</w:t>
            </w:r>
            <w:r w:rsidR="00271552">
              <w:t xml:space="preserve"> </w:t>
            </w:r>
            <w:r w:rsidRPr="00B07B89">
              <w:t>30+</w:t>
            </w:r>
            <w:r w:rsidR="00271552">
              <w:t xml:space="preserve"> </w:t>
            </w:r>
            <w:r w:rsidRPr="00B07B89">
              <w:t>member</w:t>
            </w:r>
            <w:r w:rsidR="00271552">
              <w:t xml:space="preserve"> </w:t>
            </w:r>
            <w:r w:rsidRPr="00B07B89">
              <w:t>team</w:t>
            </w:r>
            <w:r w:rsidR="00271552">
              <w:t xml:space="preserve"> </w:t>
            </w:r>
            <w:r w:rsidRPr="00B07B89">
              <w:t>of</w:t>
            </w:r>
            <w:r w:rsidR="00271552">
              <w:t xml:space="preserve"> </w:t>
            </w:r>
            <w:r w:rsidRPr="00B07B89">
              <w:t>developers,</w:t>
            </w:r>
            <w:r w:rsidR="00271552">
              <w:t xml:space="preserve"> </w:t>
            </w:r>
            <w:r w:rsidRPr="00B07B89">
              <w:t>testers,</w:t>
            </w:r>
            <w:r w:rsidR="00271552">
              <w:t xml:space="preserve"> </w:t>
            </w:r>
            <w:r w:rsidRPr="00B07B89">
              <w:t>and</w:t>
            </w:r>
            <w:r w:rsidR="00271552">
              <w:t xml:space="preserve"> </w:t>
            </w:r>
            <w:r w:rsidRPr="00B07B89">
              <w:t>analysts</w:t>
            </w:r>
            <w:r w:rsidR="00271552">
              <w:t xml:space="preserve"> </w:t>
            </w:r>
            <w:r w:rsidRPr="00B07B89">
              <w:t>with</w:t>
            </w:r>
            <w:r w:rsidR="00271552">
              <w:t xml:space="preserve"> </w:t>
            </w:r>
            <w:r w:rsidRPr="00B07B89">
              <w:t>a</w:t>
            </w:r>
            <w:r w:rsidR="00271552">
              <w:t xml:space="preserve"> </w:t>
            </w:r>
            <w:r w:rsidRPr="00B07B89">
              <w:t>project</w:t>
            </w:r>
            <w:r w:rsidR="00271552">
              <w:t xml:space="preserve"> </w:t>
            </w:r>
            <w:r w:rsidRPr="00B07B89">
              <w:t>budget</w:t>
            </w:r>
            <w:r w:rsidR="00271552">
              <w:t xml:space="preserve"> </w:t>
            </w:r>
            <w:r w:rsidRPr="00B07B89">
              <w:t>of</w:t>
            </w:r>
            <w:r w:rsidR="00271552">
              <w:t xml:space="preserve"> </w:t>
            </w:r>
            <w:r w:rsidRPr="00B07B89">
              <w:t>$5</w:t>
            </w:r>
            <w:r w:rsidR="00271552">
              <w:t xml:space="preserve"> </w:t>
            </w:r>
            <w:r w:rsidRPr="00B07B89">
              <w:t>million.</w:t>
            </w:r>
            <w:r w:rsidR="00271552">
              <w:t xml:space="preserve"> </w:t>
            </w:r>
          </w:p>
          <w:p w14:paraId="6BBFD3B2" w14:textId="31BF1AEC" w:rsidR="00CA3416" w:rsidRPr="00C85D60" w:rsidRDefault="00CA3416">
            <w:pPr>
              <w:numPr>
                <w:ilvl w:val="0"/>
                <w:numId w:val="16"/>
              </w:numPr>
              <w:ind w:left="360"/>
            </w:pPr>
            <w:r w:rsidRPr="00C85D60">
              <w:t>Responsibilities</w:t>
            </w:r>
            <w:r w:rsidR="00271552">
              <w:t xml:space="preserve"> </w:t>
            </w:r>
            <w:r w:rsidRPr="00C85D60">
              <w:t>included</w:t>
            </w:r>
            <w:r w:rsidR="00271552">
              <w:t xml:space="preserve"> </w:t>
            </w:r>
            <w:r w:rsidRPr="00C85D60">
              <w:t>executing</w:t>
            </w:r>
            <w:r w:rsidR="00271552">
              <w:t xml:space="preserve"> </w:t>
            </w:r>
            <w:r w:rsidRPr="00C85D60">
              <w:t>program</w:t>
            </w:r>
            <w:r w:rsidR="00271552">
              <w:t xml:space="preserve"> </w:t>
            </w:r>
            <w:r w:rsidRPr="00C85D60">
              <w:t>management</w:t>
            </w:r>
            <w:r w:rsidR="00271552">
              <w:t xml:space="preserve"> </w:t>
            </w:r>
            <w:r w:rsidRPr="00C85D60">
              <w:t>activities,</w:t>
            </w:r>
            <w:r w:rsidR="00271552">
              <w:t xml:space="preserve"> </w:t>
            </w:r>
            <w:proofErr w:type="gramStart"/>
            <w:r w:rsidRPr="00C85D60">
              <w:t>risk</w:t>
            </w:r>
            <w:proofErr w:type="gramEnd"/>
            <w:r w:rsidR="00271552">
              <w:t xml:space="preserve"> </w:t>
            </w:r>
            <w:r w:rsidRPr="00C85D60">
              <w:t>and</w:t>
            </w:r>
            <w:r w:rsidR="00271552">
              <w:t xml:space="preserve"> </w:t>
            </w:r>
            <w:r w:rsidRPr="00C85D60">
              <w:t>issue</w:t>
            </w:r>
            <w:r w:rsidR="00271552">
              <w:t xml:space="preserve"> </w:t>
            </w:r>
            <w:r w:rsidRPr="00C85D60">
              <w:t>management,</w:t>
            </w:r>
            <w:r w:rsidR="00271552">
              <w:t xml:space="preserve"> </w:t>
            </w:r>
            <w:r w:rsidRPr="00C85D60">
              <w:t>change</w:t>
            </w:r>
            <w:r w:rsidR="00271552">
              <w:t xml:space="preserve"> </w:t>
            </w:r>
            <w:r w:rsidRPr="00C85D60">
              <w:t>management,</w:t>
            </w:r>
            <w:r w:rsidR="00271552">
              <w:t xml:space="preserve"> </w:t>
            </w:r>
            <w:r w:rsidRPr="00C85D60">
              <w:t>quality</w:t>
            </w:r>
            <w:r w:rsidR="00271552">
              <w:t xml:space="preserve"> </w:t>
            </w:r>
            <w:r w:rsidRPr="00C85D60">
              <w:t>assurance,</w:t>
            </w:r>
            <w:r w:rsidR="00271552">
              <w:t xml:space="preserve"> </w:t>
            </w:r>
            <w:r w:rsidRPr="00C85D60">
              <w:t>assistance</w:t>
            </w:r>
            <w:r w:rsidR="00271552">
              <w:t xml:space="preserve"> </w:t>
            </w:r>
            <w:r w:rsidRPr="00C85D60">
              <w:t>with</w:t>
            </w:r>
            <w:r w:rsidR="00271552">
              <w:t xml:space="preserve"> </w:t>
            </w:r>
            <w:r w:rsidRPr="00C85D60">
              <w:t>capital</w:t>
            </w:r>
            <w:r w:rsidR="00271552">
              <w:t xml:space="preserve"> </w:t>
            </w:r>
            <w:r w:rsidRPr="00C85D60">
              <w:t>planning,</w:t>
            </w:r>
            <w:r w:rsidR="00271552">
              <w:t xml:space="preserve"> </w:t>
            </w:r>
            <w:r w:rsidRPr="00C85D60">
              <w:t>project</w:t>
            </w:r>
            <w:r w:rsidR="00271552">
              <w:t xml:space="preserve"> </w:t>
            </w:r>
            <w:r w:rsidRPr="00C85D60">
              <w:t>plan</w:t>
            </w:r>
            <w:r w:rsidR="00271552">
              <w:t xml:space="preserve"> </w:t>
            </w:r>
            <w:r w:rsidRPr="00C85D60">
              <w:t>creation,</w:t>
            </w:r>
            <w:r w:rsidR="00271552">
              <w:t xml:space="preserve"> </w:t>
            </w:r>
            <w:r w:rsidRPr="00C85D60">
              <w:t>maintenance,</w:t>
            </w:r>
            <w:r w:rsidR="00271552">
              <w:t xml:space="preserve"> </w:t>
            </w:r>
            <w:r w:rsidRPr="00C85D60">
              <w:t>and</w:t>
            </w:r>
            <w:r w:rsidR="00271552">
              <w:t xml:space="preserve"> </w:t>
            </w:r>
            <w:r w:rsidRPr="00C85D60">
              <w:t>ensuring</w:t>
            </w:r>
            <w:r w:rsidR="00271552">
              <w:t xml:space="preserve"> </w:t>
            </w:r>
            <w:r w:rsidRPr="00C85D60">
              <w:t>completion</w:t>
            </w:r>
            <w:r w:rsidR="00271552">
              <w:t xml:space="preserve"> </w:t>
            </w:r>
            <w:r w:rsidRPr="00C85D60">
              <w:t>of</w:t>
            </w:r>
            <w:r w:rsidR="00271552">
              <w:t xml:space="preserve"> </w:t>
            </w:r>
            <w:r w:rsidRPr="00C85D60">
              <w:t>activities.</w:t>
            </w:r>
            <w:r w:rsidR="00271552">
              <w:t xml:space="preserve"> </w:t>
            </w:r>
          </w:p>
          <w:p w14:paraId="3929361F" w14:textId="6C0594BD" w:rsidR="00CA3416" w:rsidRPr="00C85D60" w:rsidRDefault="00CA3416">
            <w:pPr>
              <w:numPr>
                <w:ilvl w:val="0"/>
                <w:numId w:val="16"/>
              </w:numPr>
              <w:ind w:left="360"/>
            </w:pPr>
            <w:r>
              <w:t>Mr.</w:t>
            </w:r>
            <w:r w:rsidR="00271552">
              <w:t xml:space="preserve"> </w:t>
            </w:r>
            <w:proofErr w:type="spellStart"/>
            <w:r>
              <w:t>Sundrani</w:t>
            </w:r>
            <w:r w:rsidR="002D27EB">
              <w:t>’</w:t>
            </w:r>
            <w:r w:rsidRPr="00C85D60">
              <w:t>s</w:t>
            </w:r>
            <w:proofErr w:type="spellEnd"/>
            <w:r w:rsidR="00271552">
              <w:t xml:space="preserve"> </w:t>
            </w:r>
            <w:r w:rsidRPr="00C85D60">
              <w:t>key</w:t>
            </w:r>
            <w:r w:rsidR="00271552">
              <w:t xml:space="preserve"> </w:t>
            </w:r>
            <w:r w:rsidRPr="00C85D60">
              <w:t>accomplishments</w:t>
            </w:r>
            <w:r w:rsidR="00271552">
              <w:t xml:space="preserve"> </w:t>
            </w:r>
            <w:r w:rsidRPr="00C85D60">
              <w:t>included</w:t>
            </w:r>
            <w:r w:rsidR="00271552">
              <w:t xml:space="preserve"> </w:t>
            </w:r>
            <w:r w:rsidRPr="00C85D60">
              <w:t>successful</w:t>
            </w:r>
            <w:r w:rsidR="00271552">
              <w:t xml:space="preserve"> </w:t>
            </w:r>
            <w:r w:rsidRPr="00C85D60">
              <w:t>deployment</w:t>
            </w:r>
            <w:r w:rsidR="00271552">
              <w:t xml:space="preserve"> </w:t>
            </w:r>
            <w:r w:rsidRPr="00C85D60">
              <w:t>and</w:t>
            </w:r>
            <w:r w:rsidR="00271552">
              <w:t xml:space="preserve"> </w:t>
            </w:r>
            <w:r w:rsidRPr="00C85D60">
              <w:t>adoption</w:t>
            </w:r>
            <w:r w:rsidR="00271552">
              <w:t xml:space="preserve"> </w:t>
            </w:r>
            <w:r w:rsidRPr="00C85D60">
              <w:t>of</w:t>
            </w:r>
            <w:r w:rsidR="00271552">
              <w:t xml:space="preserve"> </w:t>
            </w:r>
            <w:r w:rsidRPr="00C85D60">
              <w:t>the</w:t>
            </w:r>
            <w:r w:rsidR="00271552">
              <w:t xml:space="preserve"> </w:t>
            </w:r>
            <w:r w:rsidRPr="00C85D60">
              <w:t>largest</w:t>
            </w:r>
            <w:r w:rsidR="00271552">
              <w:t xml:space="preserve"> </w:t>
            </w:r>
            <w:r w:rsidRPr="00C85D60">
              <w:t>functionality</w:t>
            </w:r>
            <w:r w:rsidR="00271552">
              <w:t xml:space="preserve"> </w:t>
            </w:r>
            <w:r w:rsidRPr="00C85D60">
              <w:t>of</w:t>
            </w:r>
            <w:r w:rsidR="00271552">
              <w:t xml:space="preserve"> </w:t>
            </w:r>
            <w:r w:rsidRPr="00C85D60">
              <w:t>the</w:t>
            </w:r>
            <w:r w:rsidR="00271552">
              <w:t xml:space="preserve"> </w:t>
            </w:r>
            <w:r w:rsidRPr="00C85D60">
              <w:t>PAMS</w:t>
            </w:r>
            <w:r w:rsidR="00271552">
              <w:t xml:space="preserve"> </w:t>
            </w:r>
            <w:r w:rsidRPr="00C85D60">
              <w:t>Pre-award,</w:t>
            </w:r>
            <w:r w:rsidR="00271552">
              <w:t xml:space="preserve"> </w:t>
            </w:r>
            <w:r w:rsidRPr="00C85D60">
              <w:t>Award</w:t>
            </w:r>
            <w:r w:rsidR="00271552">
              <w:t xml:space="preserve"> </w:t>
            </w:r>
            <w:r w:rsidRPr="00C85D60">
              <w:t>and</w:t>
            </w:r>
            <w:r w:rsidR="00271552">
              <w:t xml:space="preserve"> </w:t>
            </w:r>
            <w:r w:rsidRPr="00C85D60">
              <w:t>Reviewer</w:t>
            </w:r>
            <w:r w:rsidR="00271552">
              <w:t xml:space="preserve"> </w:t>
            </w:r>
            <w:r w:rsidRPr="00C85D60">
              <w:t>modules</w:t>
            </w:r>
            <w:r w:rsidR="00271552">
              <w:t xml:space="preserve"> </w:t>
            </w:r>
            <w:r w:rsidRPr="00C85D60">
              <w:t>and</w:t>
            </w:r>
            <w:r w:rsidR="00271552">
              <w:t xml:space="preserve"> </w:t>
            </w:r>
            <w:r w:rsidRPr="00C85D60">
              <w:t>was</w:t>
            </w:r>
            <w:r w:rsidR="00271552">
              <w:t xml:space="preserve"> </w:t>
            </w:r>
            <w:r w:rsidRPr="00C85D60">
              <w:t>instrumental</w:t>
            </w:r>
            <w:r w:rsidR="00271552">
              <w:t xml:space="preserve"> </w:t>
            </w:r>
            <w:r w:rsidRPr="00C85D60">
              <w:t>in</w:t>
            </w:r>
            <w:r w:rsidR="00271552">
              <w:t xml:space="preserve"> </w:t>
            </w:r>
            <w:r w:rsidRPr="00C85D60">
              <w:t>establishing</w:t>
            </w:r>
            <w:r w:rsidR="00271552">
              <w:t xml:space="preserve"> </w:t>
            </w:r>
            <w:r w:rsidRPr="00C85D60">
              <w:t>a</w:t>
            </w:r>
            <w:r w:rsidR="00271552">
              <w:t xml:space="preserve"> </w:t>
            </w:r>
            <w:r w:rsidRPr="00C85D60">
              <w:t>follow-on</w:t>
            </w:r>
            <w:r w:rsidR="00271552">
              <w:t xml:space="preserve"> </w:t>
            </w:r>
            <w:r w:rsidRPr="00C85D60">
              <w:t>work</w:t>
            </w:r>
            <w:r w:rsidR="00271552">
              <w:t xml:space="preserve"> </w:t>
            </w:r>
            <w:r w:rsidRPr="00C85D60">
              <w:t>stream</w:t>
            </w:r>
            <w:r w:rsidR="00271552">
              <w:t xml:space="preserve"> </w:t>
            </w:r>
            <w:r w:rsidRPr="00C85D60">
              <w:t>for</w:t>
            </w:r>
            <w:r w:rsidR="00271552">
              <w:t xml:space="preserve"> </w:t>
            </w:r>
            <w:r w:rsidRPr="00C85D60">
              <w:t>implementing</w:t>
            </w:r>
            <w:r w:rsidR="00271552">
              <w:t xml:space="preserve"> </w:t>
            </w:r>
            <w:r w:rsidRPr="00C85D60">
              <w:t>Post-Awards</w:t>
            </w:r>
            <w:r w:rsidR="00271552">
              <w:t xml:space="preserve"> </w:t>
            </w:r>
            <w:r w:rsidRPr="00C85D60">
              <w:t>functionality.</w:t>
            </w:r>
          </w:p>
          <w:p w14:paraId="7D0E10CF" w14:textId="31A2D0FD" w:rsidR="00CA3416" w:rsidRPr="00482FF7" w:rsidRDefault="00CA3416" w:rsidP="00482FF7">
            <w:pPr>
              <w:pStyle w:val="CommentText"/>
              <w:tabs>
                <w:tab w:val="right" w:pos="9360"/>
              </w:tabs>
              <w:spacing w:before="240"/>
              <w:rPr>
                <w:b/>
                <w:bCs/>
              </w:rPr>
            </w:pPr>
            <w:r w:rsidRPr="00482FF7">
              <w:rPr>
                <w:b/>
                <w:bCs/>
              </w:rPr>
              <w:t>Office</w:t>
            </w:r>
            <w:r w:rsidR="00271552">
              <w:rPr>
                <w:b/>
                <w:bCs/>
              </w:rPr>
              <w:t xml:space="preserve"> </w:t>
            </w:r>
            <w:r w:rsidRPr="00482FF7">
              <w:rPr>
                <w:b/>
                <w:bCs/>
              </w:rPr>
              <w:t>of</w:t>
            </w:r>
            <w:r w:rsidR="00271552">
              <w:rPr>
                <w:b/>
                <w:bCs/>
              </w:rPr>
              <w:t xml:space="preserve"> </w:t>
            </w:r>
            <w:r w:rsidRPr="00482FF7">
              <w:rPr>
                <w:b/>
                <w:bCs/>
              </w:rPr>
              <w:t>Management</w:t>
            </w:r>
            <w:r w:rsidR="00271552">
              <w:rPr>
                <w:b/>
                <w:bCs/>
              </w:rPr>
              <w:t xml:space="preserve"> </w:t>
            </w:r>
            <w:r w:rsidRPr="00482FF7">
              <w:rPr>
                <w:b/>
                <w:bCs/>
              </w:rPr>
              <w:t>and</w:t>
            </w:r>
            <w:r w:rsidR="00271552">
              <w:rPr>
                <w:b/>
                <w:bCs/>
              </w:rPr>
              <w:t xml:space="preserve"> </w:t>
            </w:r>
            <w:r w:rsidRPr="00482FF7">
              <w:rPr>
                <w:b/>
                <w:bCs/>
              </w:rPr>
              <w:t>Budget</w:t>
            </w:r>
            <w:r w:rsidR="00271552">
              <w:rPr>
                <w:b/>
                <w:bCs/>
              </w:rPr>
              <w:t xml:space="preserve"> </w:t>
            </w:r>
            <w:r w:rsidRPr="00482FF7">
              <w:rPr>
                <w:b/>
                <w:bCs/>
              </w:rPr>
              <w:t>(OMB)</w:t>
            </w:r>
            <w:r w:rsidRPr="00482FF7">
              <w:rPr>
                <w:b/>
                <w:bCs/>
              </w:rPr>
              <w:br/>
              <w:t>Federal</w:t>
            </w:r>
            <w:r w:rsidR="00271552">
              <w:rPr>
                <w:b/>
                <w:bCs/>
              </w:rPr>
              <w:t xml:space="preserve"> </w:t>
            </w:r>
            <w:r w:rsidRPr="00482FF7">
              <w:rPr>
                <w:b/>
                <w:bCs/>
              </w:rPr>
              <w:t>IT</w:t>
            </w:r>
            <w:r w:rsidR="00271552">
              <w:rPr>
                <w:b/>
                <w:bCs/>
              </w:rPr>
              <w:t xml:space="preserve"> </w:t>
            </w:r>
            <w:r w:rsidRPr="00482FF7">
              <w:rPr>
                <w:b/>
                <w:bCs/>
              </w:rPr>
              <w:t>Dashboard</w:t>
            </w:r>
            <w:r w:rsidR="00271552">
              <w:rPr>
                <w:b/>
                <w:bCs/>
              </w:rPr>
              <w:t xml:space="preserve"> </w:t>
            </w:r>
            <w:r w:rsidRPr="00482FF7">
              <w:rPr>
                <w:b/>
                <w:bCs/>
              </w:rPr>
              <w:t>(Itdashboard.gov)</w:t>
            </w:r>
            <w:r w:rsidRPr="00482FF7">
              <w:rPr>
                <w:b/>
                <w:bCs/>
              </w:rPr>
              <w:tab/>
              <w:t>December</w:t>
            </w:r>
            <w:r w:rsidR="00271552">
              <w:rPr>
                <w:b/>
                <w:bCs/>
              </w:rPr>
              <w:t xml:space="preserve"> </w:t>
            </w:r>
            <w:r w:rsidRPr="00482FF7">
              <w:rPr>
                <w:b/>
                <w:bCs/>
              </w:rPr>
              <w:t>2010–August</w:t>
            </w:r>
            <w:r w:rsidR="00271552">
              <w:rPr>
                <w:b/>
                <w:bCs/>
              </w:rPr>
              <w:t xml:space="preserve"> </w:t>
            </w:r>
            <w:r w:rsidRPr="00482FF7">
              <w:rPr>
                <w:b/>
                <w:bCs/>
              </w:rPr>
              <w:t>2011</w:t>
            </w:r>
          </w:p>
          <w:p w14:paraId="1FA7D554" w14:textId="61A1420B" w:rsidR="00CA3416" w:rsidRPr="00A741B6" w:rsidRDefault="00CA3416" w:rsidP="00CA3416">
            <w:pPr>
              <w:rPr>
                <w:i/>
              </w:rPr>
            </w:pPr>
            <w:r>
              <w:rPr>
                <w:i/>
              </w:rPr>
              <w:t>Project</w:t>
            </w:r>
            <w:r w:rsidR="00271552">
              <w:rPr>
                <w:i/>
              </w:rPr>
              <w:t xml:space="preserve"> </w:t>
            </w:r>
            <w:r>
              <w:rPr>
                <w:i/>
              </w:rPr>
              <w:t>Manager</w:t>
            </w:r>
          </w:p>
          <w:p w14:paraId="04AFC25F" w14:textId="2C968497" w:rsidR="00CA3416" w:rsidRPr="00B07B89" w:rsidRDefault="00CA3416" w:rsidP="00CA3416">
            <w:r w:rsidRPr="00B07B89">
              <w:lastRenderedPageBreak/>
              <w:t>As</w:t>
            </w:r>
            <w:r w:rsidR="00271552">
              <w:t xml:space="preserve"> </w:t>
            </w:r>
            <w:r w:rsidRPr="00B07B89">
              <w:t>the</w:t>
            </w:r>
            <w:r w:rsidR="00271552">
              <w:t xml:space="preserve"> </w:t>
            </w:r>
            <w:r w:rsidRPr="00B07B89">
              <w:t>project</w:t>
            </w:r>
            <w:r w:rsidR="00271552">
              <w:t xml:space="preserve"> </w:t>
            </w:r>
            <w:r w:rsidRPr="00B07B89">
              <w:t>lead</w:t>
            </w:r>
            <w:r w:rsidR="00271552">
              <w:t xml:space="preserve"> </w:t>
            </w:r>
            <w:r w:rsidRPr="00B07B89">
              <w:t>for</w:t>
            </w:r>
            <w:r w:rsidR="00271552">
              <w:t xml:space="preserve"> </w:t>
            </w:r>
            <w:r w:rsidRPr="00B07B89">
              <w:t>ITDashboard.gov,</w:t>
            </w:r>
            <w:r w:rsidR="00271552">
              <w:t xml:space="preserve"> </w:t>
            </w:r>
            <w:r>
              <w:t>Mr.</w:t>
            </w:r>
            <w:r w:rsidR="00271552">
              <w:t xml:space="preserve"> </w:t>
            </w:r>
            <w:r>
              <w:t>Sundrani</w:t>
            </w:r>
            <w:r w:rsidR="00271552">
              <w:t xml:space="preserve"> </w:t>
            </w:r>
            <w:r w:rsidRPr="00B07B89">
              <w:t>managed</w:t>
            </w:r>
            <w:r w:rsidR="00271552">
              <w:t xml:space="preserve"> </w:t>
            </w:r>
            <w:r w:rsidRPr="00B07B89">
              <w:t>the</w:t>
            </w:r>
            <w:r w:rsidR="00271552">
              <w:t xml:space="preserve"> </w:t>
            </w:r>
            <w:r w:rsidRPr="00B07B89">
              <w:t>development,</w:t>
            </w:r>
            <w:r w:rsidR="00271552">
              <w:t xml:space="preserve"> </w:t>
            </w:r>
            <w:r w:rsidRPr="00B07B89">
              <w:t>maintenance,</w:t>
            </w:r>
            <w:r w:rsidR="00271552">
              <w:t xml:space="preserve"> </w:t>
            </w:r>
            <w:r w:rsidRPr="00B07B89">
              <w:t>and</w:t>
            </w:r>
            <w:r w:rsidR="00271552">
              <w:t xml:space="preserve"> </w:t>
            </w:r>
            <w:r w:rsidRPr="00B07B89">
              <w:t>support</w:t>
            </w:r>
            <w:r w:rsidR="00271552">
              <w:t xml:space="preserve"> </w:t>
            </w:r>
            <w:r w:rsidRPr="00B07B89">
              <w:t>of</w:t>
            </w:r>
            <w:r w:rsidR="00271552">
              <w:t xml:space="preserve"> </w:t>
            </w:r>
            <w:r w:rsidRPr="00B07B89">
              <w:t>the</w:t>
            </w:r>
            <w:r w:rsidR="00271552">
              <w:t xml:space="preserve"> </w:t>
            </w:r>
            <w:r w:rsidRPr="00B07B89">
              <w:t>IT</w:t>
            </w:r>
            <w:r w:rsidR="00271552">
              <w:t xml:space="preserve"> </w:t>
            </w:r>
            <w:r w:rsidRPr="00B07B89">
              <w:t>management</w:t>
            </w:r>
            <w:r w:rsidR="00271552">
              <w:t xml:space="preserve"> </w:t>
            </w:r>
            <w:r w:rsidRPr="00B07B89">
              <w:t>tool</w:t>
            </w:r>
            <w:r w:rsidR="00271552">
              <w:t xml:space="preserve"> </w:t>
            </w:r>
            <w:r w:rsidRPr="00B07B89">
              <w:t>that</w:t>
            </w:r>
            <w:r w:rsidR="00271552">
              <w:t xml:space="preserve"> </w:t>
            </w:r>
            <w:r w:rsidRPr="00B07B89">
              <w:t>the</w:t>
            </w:r>
            <w:r w:rsidR="00271552">
              <w:t xml:space="preserve"> </w:t>
            </w:r>
            <w:r w:rsidRPr="00B07B89">
              <w:t>United</w:t>
            </w:r>
            <w:r w:rsidR="00271552">
              <w:t xml:space="preserve"> </w:t>
            </w:r>
            <w:r w:rsidRPr="00B07B89">
              <w:t>States</w:t>
            </w:r>
            <w:r w:rsidR="00271552">
              <w:t xml:space="preserve"> </w:t>
            </w:r>
            <w:r w:rsidRPr="00B07B89">
              <w:t>Federal</w:t>
            </w:r>
            <w:r w:rsidR="00271552">
              <w:t xml:space="preserve"> </w:t>
            </w:r>
            <w:r w:rsidRPr="00B07B89">
              <w:t>Government</w:t>
            </w:r>
            <w:r w:rsidR="00271552">
              <w:t xml:space="preserve"> </w:t>
            </w:r>
            <w:r w:rsidRPr="00B07B89">
              <w:t>CIOs</w:t>
            </w:r>
            <w:r w:rsidR="00271552">
              <w:t xml:space="preserve"> </w:t>
            </w:r>
            <w:r w:rsidRPr="00B07B89">
              <w:t>use</w:t>
            </w:r>
            <w:r w:rsidR="00271552">
              <w:t xml:space="preserve"> </w:t>
            </w:r>
            <w:r w:rsidRPr="00B07B89">
              <w:t>in</w:t>
            </w:r>
            <w:r w:rsidR="00271552">
              <w:t xml:space="preserve"> </w:t>
            </w:r>
            <w:r w:rsidRPr="00B07B89">
              <w:t>overseeing</w:t>
            </w:r>
            <w:r w:rsidR="00271552">
              <w:t xml:space="preserve"> </w:t>
            </w:r>
            <w:r w:rsidRPr="00B07B89">
              <w:t>their</w:t>
            </w:r>
            <w:r w:rsidR="00271552">
              <w:t xml:space="preserve"> </w:t>
            </w:r>
            <w:r w:rsidRPr="00B07B89">
              <w:t>annual</w:t>
            </w:r>
            <w:r w:rsidR="00271552">
              <w:t xml:space="preserve"> </w:t>
            </w:r>
            <w:r w:rsidRPr="00B07B89">
              <w:t>IT</w:t>
            </w:r>
            <w:r w:rsidR="00271552">
              <w:t xml:space="preserve"> </w:t>
            </w:r>
            <w:r w:rsidRPr="00B07B89">
              <w:t>spending</w:t>
            </w:r>
            <w:r w:rsidR="00271552">
              <w:t xml:space="preserve"> </w:t>
            </w:r>
            <w:r w:rsidRPr="00B07B89">
              <w:t>budget</w:t>
            </w:r>
            <w:r w:rsidR="00271552">
              <w:t xml:space="preserve"> </w:t>
            </w:r>
            <w:r w:rsidRPr="00B07B89">
              <w:t>totaling</w:t>
            </w:r>
            <w:r w:rsidR="00271552">
              <w:t xml:space="preserve"> </w:t>
            </w:r>
            <w:r w:rsidRPr="00B07B89">
              <w:t>over</w:t>
            </w:r>
            <w:r w:rsidR="00271552">
              <w:t xml:space="preserve"> </w:t>
            </w:r>
            <w:r w:rsidRPr="00B07B89">
              <w:t>$75</w:t>
            </w:r>
            <w:r w:rsidR="00271552">
              <w:t xml:space="preserve"> </w:t>
            </w:r>
            <w:r w:rsidRPr="00B07B89">
              <w:t>billion.</w:t>
            </w:r>
            <w:r w:rsidR="00271552">
              <w:t xml:space="preserve"> </w:t>
            </w:r>
            <w:r w:rsidRPr="00B07B89">
              <w:t>He</w:t>
            </w:r>
            <w:r w:rsidR="00271552">
              <w:t xml:space="preserve"> </w:t>
            </w:r>
            <w:r w:rsidRPr="00B07B89">
              <w:t>led</w:t>
            </w:r>
            <w:r w:rsidR="00271552">
              <w:t xml:space="preserve"> </w:t>
            </w:r>
            <w:r w:rsidRPr="00B07B89">
              <w:t>software</w:t>
            </w:r>
            <w:r w:rsidR="00271552">
              <w:t xml:space="preserve"> </w:t>
            </w:r>
            <w:r w:rsidRPr="00B07B89">
              <w:t>development</w:t>
            </w:r>
            <w:r w:rsidR="00271552">
              <w:t xml:space="preserve"> </w:t>
            </w:r>
            <w:r w:rsidRPr="00B07B89">
              <w:t>activity</w:t>
            </w:r>
            <w:r w:rsidR="00271552">
              <w:t xml:space="preserve"> </w:t>
            </w:r>
            <w:r w:rsidRPr="00B07B89">
              <w:t>using</w:t>
            </w:r>
            <w:r w:rsidR="00271552">
              <w:t xml:space="preserve"> </w:t>
            </w:r>
            <w:r w:rsidRPr="00B07B89">
              <w:t>agile</w:t>
            </w:r>
            <w:r w:rsidR="00271552">
              <w:t xml:space="preserve"> </w:t>
            </w:r>
            <w:r w:rsidRPr="00B07B89">
              <w:t>methodology</w:t>
            </w:r>
            <w:r w:rsidR="00271552">
              <w:t xml:space="preserve"> </w:t>
            </w:r>
            <w:r w:rsidRPr="00B07B89">
              <w:t>by</w:t>
            </w:r>
            <w:r w:rsidR="00271552">
              <w:t xml:space="preserve"> </w:t>
            </w:r>
            <w:r w:rsidRPr="00B07B89">
              <w:t>managing</w:t>
            </w:r>
            <w:r w:rsidR="00271552">
              <w:t xml:space="preserve"> </w:t>
            </w:r>
            <w:r w:rsidRPr="00B07B89">
              <w:t>a</w:t>
            </w:r>
            <w:r w:rsidR="00271552">
              <w:t xml:space="preserve"> </w:t>
            </w:r>
            <w:r w:rsidRPr="00B07B89">
              <w:t>nine-member</w:t>
            </w:r>
            <w:r w:rsidR="00271552">
              <w:t xml:space="preserve"> </w:t>
            </w:r>
            <w:r w:rsidRPr="00B07B89">
              <w:t>team</w:t>
            </w:r>
            <w:r w:rsidR="00271552">
              <w:t xml:space="preserve"> </w:t>
            </w:r>
            <w:r w:rsidRPr="00B07B89">
              <w:t>of</w:t>
            </w:r>
            <w:r w:rsidR="00271552">
              <w:t xml:space="preserve"> </w:t>
            </w:r>
            <w:r w:rsidRPr="00B07B89">
              <w:t>four</w:t>
            </w:r>
            <w:r w:rsidR="00271552">
              <w:t xml:space="preserve"> </w:t>
            </w:r>
            <w:r w:rsidRPr="00B07B89">
              <w:t>software</w:t>
            </w:r>
            <w:r w:rsidR="00271552">
              <w:t xml:space="preserve"> </w:t>
            </w:r>
            <w:r w:rsidRPr="00B07B89">
              <w:t>engineers,</w:t>
            </w:r>
            <w:r w:rsidR="00271552">
              <w:t xml:space="preserve"> </w:t>
            </w:r>
            <w:r w:rsidRPr="00B07B89">
              <w:t>two</w:t>
            </w:r>
            <w:r w:rsidR="00271552">
              <w:t xml:space="preserve"> </w:t>
            </w:r>
            <w:r w:rsidRPr="00B07B89">
              <w:t>business</w:t>
            </w:r>
            <w:r w:rsidR="00271552">
              <w:t xml:space="preserve"> </w:t>
            </w:r>
            <w:r w:rsidRPr="00B07B89">
              <w:t>analysts,</w:t>
            </w:r>
            <w:r w:rsidR="00271552">
              <w:t xml:space="preserve"> </w:t>
            </w:r>
            <w:r w:rsidRPr="00B07B89">
              <w:t>and</w:t>
            </w:r>
            <w:r w:rsidR="00271552">
              <w:t xml:space="preserve"> </w:t>
            </w:r>
            <w:r w:rsidRPr="00B07B89">
              <w:t>two</w:t>
            </w:r>
            <w:r w:rsidR="00271552">
              <w:t xml:space="preserve"> </w:t>
            </w:r>
            <w:r w:rsidRPr="00B07B89">
              <w:t>quality</w:t>
            </w:r>
            <w:r w:rsidR="00271552">
              <w:t xml:space="preserve"> </w:t>
            </w:r>
            <w:r w:rsidRPr="00B07B89">
              <w:t>assurance</w:t>
            </w:r>
            <w:r w:rsidR="00271552">
              <w:t xml:space="preserve"> </w:t>
            </w:r>
            <w:r w:rsidRPr="00B07B89">
              <w:t>engineers</w:t>
            </w:r>
            <w:r w:rsidR="00271552">
              <w:t xml:space="preserve"> </w:t>
            </w:r>
            <w:r w:rsidRPr="00B07B89">
              <w:t>with</w:t>
            </w:r>
            <w:r w:rsidR="00271552">
              <w:t xml:space="preserve"> </w:t>
            </w:r>
            <w:r w:rsidRPr="00B07B89">
              <w:t>a</w:t>
            </w:r>
            <w:r w:rsidR="00271552">
              <w:t xml:space="preserve"> </w:t>
            </w:r>
            <w:r w:rsidRPr="00B07B89">
              <w:t>project</w:t>
            </w:r>
            <w:r w:rsidR="00271552">
              <w:t xml:space="preserve"> </w:t>
            </w:r>
            <w:r w:rsidRPr="00B07B89">
              <w:t>budget</w:t>
            </w:r>
            <w:r w:rsidR="00271552">
              <w:t xml:space="preserve"> </w:t>
            </w:r>
            <w:r w:rsidRPr="00B07B89">
              <w:t>of</w:t>
            </w:r>
            <w:r w:rsidR="00271552">
              <w:t xml:space="preserve"> </w:t>
            </w:r>
            <w:r w:rsidRPr="00B07B89">
              <w:t>$1</w:t>
            </w:r>
            <w:r w:rsidR="00271552">
              <w:t xml:space="preserve"> </w:t>
            </w:r>
            <w:r w:rsidRPr="00B07B89">
              <w:t>million</w:t>
            </w:r>
            <w:r w:rsidR="00271552">
              <w:t xml:space="preserve"> </w:t>
            </w:r>
            <w:r w:rsidRPr="00B07B89">
              <w:t>for</w:t>
            </w:r>
            <w:r w:rsidR="00271552">
              <w:t xml:space="preserve"> </w:t>
            </w:r>
            <w:r w:rsidRPr="00B07B89">
              <w:t>the</w:t>
            </w:r>
            <w:r w:rsidR="00271552">
              <w:t xml:space="preserve"> </w:t>
            </w:r>
            <w:r w:rsidRPr="00B07B89">
              <w:t>development</w:t>
            </w:r>
            <w:r w:rsidR="00271552">
              <w:t xml:space="preserve"> </w:t>
            </w:r>
            <w:r w:rsidRPr="00B07B89">
              <w:t>of</w:t>
            </w:r>
            <w:r w:rsidR="00271552">
              <w:t xml:space="preserve"> </w:t>
            </w:r>
            <w:r w:rsidRPr="00B07B89">
              <w:t>IT</w:t>
            </w:r>
            <w:r w:rsidR="00271552">
              <w:t xml:space="preserve"> </w:t>
            </w:r>
            <w:r w:rsidRPr="00B07B89">
              <w:t>Dashboard</w:t>
            </w:r>
            <w:r w:rsidR="00271552">
              <w:t xml:space="preserve"> </w:t>
            </w:r>
            <w:r w:rsidRPr="00B07B89">
              <w:t>which</w:t>
            </w:r>
            <w:r w:rsidR="00271552">
              <w:t xml:space="preserve"> </w:t>
            </w:r>
            <w:r w:rsidRPr="00B07B89">
              <w:t>is</w:t>
            </w:r>
            <w:r w:rsidR="00271552">
              <w:t xml:space="preserve"> </w:t>
            </w:r>
            <w:r w:rsidRPr="00B07B89">
              <w:t>a</w:t>
            </w:r>
            <w:r w:rsidR="00271552">
              <w:t xml:space="preserve"> </w:t>
            </w:r>
            <w:r w:rsidRPr="00B07B89">
              <w:t>Drupal-based</w:t>
            </w:r>
            <w:r w:rsidR="00271552">
              <w:t xml:space="preserve"> </w:t>
            </w:r>
            <w:r w:rsidRPr="00B07B89">
              <w:t>application,</w:t>
            </w:r>
            <w:r w:rsidR="00271552">
              <w:t xml:space="preserve"> </w:t>
            </w:r>
            <w:r w:rsidRPr="00B07B89">
              <w:t>employing</w:t>
            </w:r>
            <w:r w:rsidR="00271552">
              <w:t xml:space="preserve"> </w:t>
            </w:r>
            <w:r w:rsidRPr="00B07B89">
              <w:t>the</w:t>
            </w:r>
            <w:r w:rsidR="00271552">
              <w:t xml:space="preserve"> </w:t>
            </w:r>
            <w:r w:rsidRPr="00B07B89">
              <w:t>Drupal</w:t>
            </w:r>
            <w:r w:rsidR="00271552">
              <w:t xml:space="preserve"> </w:t>
            </w:r>
            <w:r w:rsidRPr="00B07B89">
              <w:t>API,</w:t>
            </w:r>
            <w:r w:rsidR="00271552">
              <w:t xml:space="preserve"> </w:t>
            </w:r>
            <w:r w:rsidRPr="00B07B89">
              <w:t>several</w:t>
            </w:r>
            <w:r w:rsidR="00271552">
              <w:t xml:space="preserve"> </w:t>
            </w:r>
            <w:r w:rsidRPr="00B07B89">
              <w:t>community</w:t>
            </w:r>
            <w:r w:rsidR="00271552">
              <w:t xml:space="preserve"> </w:t>
            </w:r>
            <w:r w:rsidRPr="00B07B89">
              <w:t>contributed</w:t>
            </w:r>
            <w:r w:rsidR="00271552">
              <w:t xml:space="preserve"> </w:t>
            </w:r>
            <w:r w:rsidRPr="00B07B89">
              <w:t>modules,</w:t>
            </w:r>
            <w:r w:rsidR="00271552">
              <w:t xml:space="preserve"> </w:t>
            </w:r>
            <w:r w:rsidRPr="00B07B89">
              <w:t>custom</w:t>
            </w:r>
            <w:r w:rsidR="00271552">
              <w:t xml:space="preserve"> </w:t>
            </w:r>
            <w:r w:rsidRPr="00B07B89">
              <w:t>modules,</w:t>
            </w:r>
            <w:r w:rsidR="00271552">
              <w:t xml:space="preserve"> </w:t>
            </w:r>
            <w:r w:rsidRPr="00B07B89">
              <w:t>and</w:t>
            </w:r>
            <w:r w:rsidR="00271552">
              <w:t xml:space="preserve"> </w:t>
            </w:r>
            <w:r w:rsidRPr="00B07B89">
              <w:t>theming.</w:t>
            </w:r>
          </w:p>
          <w:p w14:paraId="65C07B98" w14:textId="0D97A8C6" w:rsidR="00CA3416" w:rsidRPr="00C85D60" w:rsidRDefault="00CA3416">
            <w:pPr>
              <w:numPr>
                <w:ilvl w:val="0"/>
                <w:numId w:val="16"/>
              </w:numPr>
              <w:ind w:left="360"/>
            </w:pPr>
            <w:r>
              <w:t>Responsibilities</w:t>
            </w:r>
            <w:r w:rsidR="00271552">
              <w:t xml:space="preserve"> </w:t>
            </w:r>
            <w:r>
              <w:t>included</w:t>
            </w:r>
            <w:r w:rsidR="00271552">
              <w:t xml:space="preserve"> </w:t>
            </w:r>
            <w:r>
              <w:t>requirements</w:t>
            </w:r>
            <w:r w:rsidR="00271552">
              <w:t xml:space="preserve"> </w:t>
            </w:r>
            <w:r>
              <w:t>gathering</w:t>
            </w:r>
            <w:r w:rsidR="00271552">
              <w:t xml:space="preserve"> </w:t>
            </w:r>
            <w:r>
              <w:t>and</w:t>
            </w:r>
            <w:r w:rsidR="00271552">
              <w:t xml:space="preserve"> </w:t>
            </w:r>
            <w:r>
              <w:t>analysis,</w:t>
            </w:r>
            <w:r w:rsidR="00271552">
              <w:t xml:space="preserve"> </w:t>
            </w:r>
            <w:r>
              <w:t>designing</w:t>
            </w:r>
            <w:r w:rsidR="00271552">
              <w:t xml:space="preserve"> </w:t>
            </w:r>
            <w:r>
              <w:t>and</w:t>
            </w:r>
            <w:r w:rsidR="00271552">
              <w:t xml:space="preserve"> </w:t>
            </w:r>
            <w:r>
              <w:t>implementing</w:t>
            </w:r>
            <w:r w:rsidR="00271552">
              <w:t xml:space="preserve"> </w:t>
            </w:r>
            <w:r w:rsidRPr="00C85D60">
              <w:t>change</w:t>
            </w:r>
            <w:r w:rsidR="00271552">
              <w:t xml:space="preserve"> </w:t>
            </w:r>
            <w:r w:rsidRPr="00C85D60">
              <w:t>requests,</w:t>
            </w:r>
            <w:r w:rsidR="00271552">
              <w:t xml:space="preserve"> </w:t>
            </w:r>
            <w:r w:rsidRPr="00C85D60">
              <w:t>overseeing</w:t>
            </w:r>
            <w:r w:rsidR="00271552">
              <w:t xml:space="preserve"> </w:t>
            </w:r>
            <w:r w:rsidRPr="00C85D60">
              <w:t>development,</w:t>
            </w:r>
            <w:r w:rsidR="00271552">
              <w:t xml:space="preserve"> </w:t>
            </w:r>
            <w:r w:rsidRPr="00C85D60">
              <w:t>coordinating</w:t>
            </w:r>
            <w:r w:rsidR="00271552">
              <w:t xml:space="preserve"> </w:t>
            </w:r>
            <w:r w:rsidRPr="00C85D60">
              <w:t>deployment,</w:t>
            </w:r>
            <w:r w:rsidR="00271552">
              <w:t xml:space="preserve"> </w:t>
            </w:r>
            <w:r w:rsidRPr="00C85D60">
              <w:t>supporting</w:t>
            </w:r>
            <w:r w:rsidR="00271552">
              <w:t xml:space="preserve"> </w:t>
            </w:r>
            <w:r w:rsidRPr="00C85D60">
              <w:t>a</w:t>
            </w:r>
            <w:r w:rsidR="00271552">
              <w:t xml:space="preserve"> </w:t>
            </w:r>
            <w:r w:rsidRPr="00C85D60">
              <w:t>user</w:t>
            </w:r>
            <w:r w:rsidR="00271552">
              <w:t xml:space="preserve"> </w:t>
            </w:r>
            <w:r w:rsidRPr="00C85D60">
              <w:t>community</w:t>
            </w:r>
            <w:r w:rsidR="00271552">
              <w:t xml:space="preserve"> </w:t>
            </w:r>
            <w:r w:rsidRPr="00C85D60">
              <w:t>across</w:t>
            </w:r>
            <w:r w:rsidR="00271552">
              <w:t xml:space="preserve"> </w:t>
            </w:r>
            <w:r w:rsidRPr="00C85D60">
              <w:t>27</w:t>
            </w:r>
            <w:r w:rsidR="00271552">
              <w:t xml:space="preserve"> </w:t>
            </w:r>
            <w:r w:rsidRPr="00C85D60">
              <w:t>federal</w:t>
            </w:r>
            <w:r w:rsidR="00271552">
              <w:t xml:space="preserve"> </w:t>
            </w:r>
            <w:r w:rsidRPr="00C85D60">
              <w:t>agencies,</w:t>
            </w:r>
            <w:r w:rsidR="00271552">
              <w:t xml:space="preserve"> </w:t>
            </w:r>
            <w:r w:rsidRPr="00C85D60">
              <w:t>and</w:t>
            </w:r>
            <w:r w:rsidR="00271552">
              <w:t xml:space="preserve"> </w:t>
            </w:r>
            <w:r w:rsidRPr="00C85D60">
              <w:t>project</w:t>
            </w:r>
            <w:r w:rsidR="00271552">
              <w:t xml:space="preserve"> </w:t>
            </w:r>
            <w:r w:rsidRPr="00C85D60">
              <w:t>reporting</w:t>
            </w:r>
            <w:r w:rsidR="00271552">
              <w:t xml:space="preserve"> </w:t>
            </w:r>
            <w:r w:rsidRPr="00C85D60">
              <w:t>to</w:t>
            </w:r>
            <w:r w:rsidR="00271552">
              <w:t xml:space="preserve"> </w:t>
            </w:r>
            <w:r w:rsidRPr="00C85D60">
              <w:t>Federal</w:t>
            </w:r>
            <w:r w:rsidR="00271552">
              <w:t xml:space="preserve"> </w:t>
            </w:r>
            <w:r w:rsidRPr="00C85D60">
              <w:t>(OMB/GSA),</w:t>
            </w:r>
            <w:r w:rsidR="00271552">
              <w:t xml:space="preserve"> </w:t>
            </w:r>
            <w:r w:rsidRPr="00C85D60">
              <w:t>and</w:t>
            </w:r>
            <w:r w:rsidR="00271552">
              <w:t xml:space="preserve"> </w:t>
            </w:r>
            <w:r w:rsidRPr="00C85D60">
              <w:t>REI</w:t>
            </w:r>
            <w:r w:rsidR="00271552">
              <w:t xml:space="preserve"> </w:t>
            </w:r>
            <w:r w:rsidRPr="00C85D60">
              <w:t>senior</w:t>
            </w:r>
            <w:r w:rsidR="00271552">
              <w:t xml:space="preserve"> </w:t>
            </w:r>
            <w:r w:rsidRPr="00C85D60">
              <w:t>management.</w:t>
            </w:r>
            <w:r w:rsidR="00271552">
              <w:t xml:space="preserve"> </w:t>
            </w:r>
          </w:p>
          <w:p w14:paraId="24526231" w14:textId="591D881A" w:rsidR="00CA3416" w:rsidRPr="00C85D60" w:rsidRDefault="00CA3416">
            <w:pPr>
              <w:numPr>
                <w:ilvl w:val="0"/>
                <w:numId w:val="16"/>
              </w:numPr>
              <w:ind w:left="360"/>
            </w:pPr>
            <w:r w:rsidRPr="00C85D60">
              <w:t>Notable</w:t>
            </w:r>
            <w:r w:rsidR="00271552">
              <w:t xml:space="preserve"> </w:t>
            </w:r>
            <w:r w:rsidRPr="00C85D60">
              <w:t>accomplishments</w:t>
            </w:r>
            <w:r w:rsidR="00271552">
              <w:t xml:space="preserve"> </w:t>
            </w:r>
            <w:r w:rsidRPr="00C85D60">
              <w:t>include</w:t>
            </w:r>
            <w:r w:rsidR="00271552">
              <w:t xml:space="preserve"> </w:t>
            </w:r>
            <w:r w:rsidRPr="00C85D60">
              <w:t>leading</w:t>
            </w:r>
            <w:r w:rsidR="00271552">
              <w:t xml:space="preserve"> </w:t>
            </w:r>
            <w:r w:rsidRPr="00C85D60">
              <w:t>the</w:t>
            </w:r>
            <w:r w:rsidR="00271552">
              <w:t xml:space="preserve"> </w:t>
            </w:r>
            <w:r w:rsidRPr="00C85D60">
              <w:t>effort</w:t>
            </w:r>
            <w:r w:rsidR="00271552">
              <w:t xml:space="preserve"> </w:t>
            </w:r>
            <w:r w:rsidRPr="00C85D60">
              <w:t>of</w:t>
            </w:r>
            <w:r w:rsidR="00271552">
              <w:t xml:space="preserve"> </w:t>
            </w:r>
            <w:r w:rsidRPr="00C85D60">
              <w:t>open</w:t>
            </w:r>
            <w:r w:rsidR="00271552">
              <w:t xml:space="preserve"> </w:t>
            </w:r>
            <w:r w:rsidRPr="00C85D60">
              <w:t>sourcing</w:t>
            </w:r>
            <w:r w:rsidR="00271552">
              <w:t xml:space="preserve"> </w:t>
            </w:r>
            <w:r w:rsidRPr="00C85D60">
              <w:t>IT</w:t>
            </w:r>
            <w:r w:rsidR="00271552">
              <w:t xml:space="preserve"> </w:t>
            </w:r>
            <w:r w:rsidRPr="00C85D60">
              <w:t>Dashboard</w:t>
            </w:r>
            <w:r w:rsidR="00271552">
              <w:t xml:space="preserve"> </w:t>
            </w:r>
            <w:r w:rsidRPr="00C85D60">
              <w:t>to</w:t>
            </w:r>
            <w:r w:rsidR="00271552">
              <w:t xml:space="preserve"> </w:t>
            </w:r>
            <w:r w:rsidRPr="00C85D60">
              <w:t>enable</w:t>
            </w:r>
            <w:r w:rsidR="00271552">
              <w:t xml:space="preserve"> </w:t>
            </w:r>
            <w:r w:rsidRPr="00C85D60">
              <w:t>communities</w:t>
            </w:r>
            <w:r w:rsidR="00271552">
              <w:t xml:space="preserve"> </w:t>
            </w:r>
            <w:r w:rsidRPr="00C85D60">
              <w:t>of</w:t>
            </w:r>
            <w:r w:rsidR="00271552">
              <w:t xml:space="preserve"> </w:t>
            </w:r>
            <w:r w:rsidRPr="00C85D60">
              <w:t>interest</w:t>
            </w:r>
            <w:r w:rsidR="00271552">
              <w:t xml:space="preserve"> </w:t>
            </w:r>
            <w:r w:rsidRPr="00C85D60">
              <w:t>to</w:t>
            </w:r>
            <w:r w:rsidR="00271552">
              <w:t xml:space="preserve"> </w:t>
            </w:r>
            <w:r w:rsidRPr="00C85D60">
              <w:t>adapt</w:t>
            </w:r>
            <w:r w:rsidR="00271552">
              <w:t xml:space="preserve"> </w:t>
            </w:r>
            <w:r w:rsidRPr="00C85D60">
              <w:t>and</w:t>
            </w:r>
            <w:r w:rsidR="00271552">
              <w:t xml:space="preserve"> </w:t>
            </w:r>
            <w:r w:rsidRPr="00C85D60">
              <w:t>mature</w:t>
            </w:r>
            <w:r w:rsidR="00271552">
              <w:t xml:space="preserve"> </w:t>
            </w:r>
            <w:r w:rsidRPr="00C85D60">
              <w:t>their</w:t>
            </w:r>
            <w:r w:rsidR="00271552">
              <w:t xml:space="preserve"> </w:t>
            </w:r>
            <w:r w:rsidRPr="00C85D60">
              <w:t>versions</w:t>
            </w:r>
            <w:r w:rsidR="00271552">
              <w:t xml:space="preserve"> </w:t>
            </w:r>
            <w:r w:rsidRPr="00C85D60">
              <w:t>of</w:t>
            </w:r>
            <w:r w:rsidR="00271552">
              <w:t xml:space="preserve"> </w:t>
            </w:r>
            <w:r w:rsidRPr="00C85D60">
              <w:t>the</w:t>
            </w:r>
            <w:r w:rsidR="00271552">
              <w:t xml:space="preserve"> </w:t>
            </w:r>
            <w:r w:rsidRPr="00C85D60">
              <w:t>Dashboard</w:t>
            </w:r>
            <w:r w:rsidR="00271552">
              <w:t xml:space="preserve"> </w:t>
            </w:r>
            <w:r w:rsidRPr="00C85D60">
              <w:t>to</w:t>
            </w:r>
            <w:r w:rsidR="00271552">
              <w:t xml:space="preserve"> </w:t>
            </w:r>
            <w:r w:rsidRPr="00C85D60">
              <w:t>meet</w:t>
            </w:r>
            <w:r w:rsidR="00271552">
              <w:t xml:space="preserve"> </w:t>
            </w:r>
            <w:r w:rsidRPr="00C85D60">
              <w:t>their</w:t>
            </w:r>
            <w:r w:rsidR="00271552">
              <w:t xml:space="preserve"> </w:t>
            </w:r>
            <w:r w:rsidRPr="00C85D60">
              <w:t>unique</w:t>
            </w:r>
            <w:r w:rsidR="00271552">
              <w:t xml:space="preserve"> </w:t>
            </w:r>
            <w:r w:rsidRPr="00C85D60">
              <w:t>needs</w:t>
            </w:r>
            <w:r w:rsidR="00271552">
              <w:t xml:space="preserve"> </w:t>
            </w:r>
            <w:r w:rsidRPr="00C85D60">
              <w:t>and</w:t>
            </w:r>
            <w:r w:rsidR="00271552">
              <w:t xml:space="preserve"> </w:t>
            </w:r>
            <w:r w:rsidRPr="00C85D60">
              <w:t>sharing</w:t>
            </w:r>
            <w:r w:rsidR="00271552">
              <w:t xml:space="preserve"> </w:t>
            </w:r>
            <w:r w:rsidRPr="00C85D60">
              <w:t>the</w:t>
            </w:r>
            <w:r w:rsidR="00271552">
              <w:t xml:space="preserve"> </w:t>
            </w:r>
            <w:r w:rsidRPr="00C85D60">
              <w:t>lessons</w:t>
            </w:r>
            <w:r w:rsidR="00271552">
              <w:t xml:space="preserve"> </w:t>
            </w:r>
            <w:r w:rsidRPr="00C85D60">
              <w:t>learned</w:t>
            </w:r>
            <w:r w:rsidR="00271552">
              <w:t xml:space="preserve"> </w:t>
            </w:r>
            <w:r w:rsidRPr="00C85D60">
              <w:t>from</w:t>
            </w:r>
            <w:r w:rsidR="00271552">
              <w:t xml:space="preserve"> </w:t>
            </w:r>
            <w:r w:rsidRPr="00C85D60">
              <w:t>the</w:t>
            </w:r>
            <w:r w:rsidR="00271552">
              <w:t xml:space="preserve"> </w:t>
            </w:r>
            <w:r w:rsidRPr="00C85D60">
              <w:t>ITDashboard.gov</w:t>
            </w:r>
            <w:r w:rsidR="00271552">
              <w:t xml:space="preserve"> </w:t>
            </w:r>
            <w:r w:rsidRPr="00C85D60">
              <w:t>project</w:t>
            </w:r>
            <w:r w:rsidR="00271552">
              <w:t xml:space="preserve"> </w:t>
            </w:r>
            <w:r w:rsidRPr="00C85D60">
              <w:t>at</w:t>
            </w:r>
            <w:r w:rsidR="00271552">
              <w:t xml:space="preserve"> </w:t>
            </w:r>
            <w:r w:rsidR="005F34D7">
              <w:t>“</w:t>
            </w:r>
            <w:r w:rsidRPr="00C85D60">
              <w:t>Drupal.org</w:t>
            </w:r>
            <w:r w:rsidR="005F34D7">
              <w:t>”</w:t>
            </w:r>
            <w:r w:rsidR="00271552">
              <w:t xml:space="preserve"> </w:t>
            </w:r>
            <w:r w:rsidRPr="00C85D60">
              <w:t>and</w:t>
            </w:r>
            <w:r w:rsidR="00271552">
              <w:t xml:space="preserve"> </w:t>
            </w:r>
            <w:r w:rsidR="005F34D7">
              <w:t>“</w:t>
            </w:r>
            <w:r w:rsidRPr="00C85D60">
              <w:t>Drupal</w:t>
            </w:r>
            <w:r w:rsidR="00271552">
              <w:t xml:space="preserve"> </w:t>
            </w:r>
            <w:r w:rsidRPr="00C85D60">
              <w:t>Government</w:t>
            </w:r>
            <w:r w:rsidR="00271552">
              <w:t xml:space="preserve"> </w:t>
            </w:r>
            <w:r w:rsidRPr="00C85D60">
              <w:t>Days</w:t>
            </w:r>
            <w:r w:rsidR="00271552">
              <w:t xml:space="preserve"> </w:t>
            </w:r>
            <w:r w:rsidRPr="00C85D60">
              <w:t>Conference</w:t>
            </w:r>
            <w:r w:rsidR="005F34D7">
              <w:t>”</w:t>
            </w:r>
            <w:r w:rsidRPr="00C85D60">
              <w:t>.</w:t>
            </w:r>
            <w:r w:rsidR="00271552">
              <w:t xml:space="preserve"> </w:t>
            </w:r>
          </w:p>
          <w:p w14:paraId="078DC1D4" w14:textId="2CD36819" w:rsidR="00CA3416" w:rsidRPr="00482FF7" w:rsidRDefault="00CA3416" w:rsidP="00482FF7">
            <w:pPr>
              <w:pStyle w:val="CommentText"/>
              <w:tabs>
                <w:tab w:val="right" w:pos="9360"/>
              </w:tabs>
              <w:spacing w:before="240"/>
              <w:rPr>
                <w:b/>
                <w:bCs/>
              </w:rPr>
            </w:pPr>
            <w:r w:rsidRPr="00482FF7">
              <w:rPr>
                <w:b/>
                <w:bCs/>
              </w:rPr>
              <w:t>NYC</w:t>
            </w:r>
            <w:r w:rsidR="00271552">
              <w:rPr>
                <w:b/>
                <w:bCs/>
              </w:rPr>
              <w:t xml:space="preserve"> </w:t>
            </w:r>
            <w:r w:rsidRPr="00482FF7">
              <w:rPr>
                <w:b/>
                <w:bCs/>
              </w:rPr>
              <w:t>Comptroller</w:t>
            </w:r>
            <w:r w:rsidR="00271552">
              <w:rPr>
                <w:b/>
                <w:bCs/>
              </w:rPr>
              <w:t xml:space="preserve"> </w:t>
            </w:r>
            <w:r w:rsidRPr="00482FF7">
              <w:rPr>
                <w:b/>
                <w:bCs/>
              </w:rPr>
              <w:t>Office,</w:t>
            </w:r>
            <w:r w:rsidR="00271552">
              <w:rPr>
                <w:b/>
                <w:bCs/>
              </w:rPr>
              <w:t xml:space="preserve"> </w:t>
            </w:r>
            <w:r w:rsidRPr="00482FF7">
              <w:rPr>
                <w:b/>
                <w:bCs/>
              </w:rPr>
              <w:t>M/WBEReportcard.com</w:t>
            </w:r>
            <w:r w:rsidRPr="00482FF7">
              <w:rPr>
                <w:b/>
                <w:bCs/>
              </w:rPr>
              <w:tab/>
              <w:t>October</w:t>
            </w:r>
            <w:r w:rsidR="00271552">
              <w:rPr>
                <w:b/>
                <w:bCs/>
              </w:rPr>
              <w:t xml:space="preserve"> </w:t>
            </w:r>
            <w:r w:rsidRPr="00482FF7">
              <w:rPr>
                <w:b/>
                <w:bCs/>
              </w:rPr>
              <w:t>2010–December</w:t>
            </w:r>
            <w:r w:rsidR="00271552">
              <w:rPr>
                <w:b/>
                <w:bCs/>
              </w:rPr>
              <w:t xml:space="preserve"> </w:t>
            </w:r>
            <w:r w:rsidRPr="00482FF7">
              <w:rPr>
                <w:b/>
                <w:bCs/>
              </w:rPr>
              <w:t>2010</w:t>
            </w:r>
          </w:p>
          <w:p w14:paraId="64519531" w14:textId="42A64543" w:rsidR="00CA3416" w:rsidRPr="00A741B6" w:rsidRDefault="00CA3416" w:rsidP="00CA3416">
            <w:pPr>
              <w:rPr>
                <w:i/>
              </w:rPr>
            </w:pPr>
            <w:r w:rsidRPr="00A741B6">
              <w:rPr>
                <w:i/>
              </w:rPr>
              <w:t>Project</w:t>
            </w:r>
            <w:r w:rsidR="00271552">
              <w:rPr>
                <w:i/>
              </w:rPr>
              <w:t xml:space="preserve"> </w:t>
            </w:r>
            <w:r w:rsidRPr="00A741B6">
              <w:rPr>
                <w:i/>
              </w:rPr>
              <w:t>Manager</w:t>
            </w:r>
          </w:p>
          <w:p w14:paraId="28D554F7" w14:textId="524F208D" w:rsidR="00CA3416" w:rsidRPr="00B07B89" w:rsidRDefault="00CA3416" w:rsidP="00CA3416">
            <w:r w:rsidRPr="00B07B89">
              <w:t>As</w:t>
            </w:r>
            <w:r w:rsidR="00271552">
              <w:t xml:space="preserve"> </w:t>
            </w:r>
            <w:r w:rsidRPr="00B07B89">
              <w:t>the</w:t>
            </w:r>
            <w:r w:rsidR="00271552">
              <w:t xml:space="preserve"> </w:t>
            </w:r>
            <w:r w:rsidRPr="00B07B89">
              <w:t>project</w:t>
            </w:r>
            <w:r w:rsidR="00271552">
              <w:t xml:space="preserve"> </w:t>
            </w:r>
            <w:r w:rsidRPr="00B07B89">
              <w:t>lead</w:t>
            </w:r>
            <w:r w:rsidR="00271552">
              <w:t xml:space="preserve"> </w:t>
            </w:r>
            <w:r w:rsidRPr="00B07B89">
              <w:t>for</w:t>
            </w:r>
            <w:r w:rsidR="00271552">
              <w:t xml:space="preserve"> </w:t>
            </w:r>
            <w:r w:rsidRPr="00B07B89">
              <w:t>the</w:t>
            </w:r>
            <w:r w:rsidR="00271552">
              <w:t xml:space="preserve"> </w:t>
            </w:r>
            <w:r w:rsidRPr="00B07B89">
              <w:t>MWBEReportCard.com,</w:t>
            </w:r>
            <w:r w:rsidR="00271552">
              <w:t xml:space="preserve"> </w:t>
            </w:r>
            <w:r w:rsidRPr="00B07B89">
              <w:t>Mr.</w:t>
            </w:r>
            <w:r w:rsidR="00271552">
              <w:t xml:space="preserve"> </w:t>
            </w:r>
            <w:r w:rsidRPr="00B07B89">
              <w:t>Sundrani</w:t>
            </w:r>
            <w:r w:rsidR="00271552">
              <w:t xml:space="preserve"> </w:t>
            </w:r>
            <w:r w:rsidRPr="00B07B89">
              <w:t>was</w:t>
            </w:r>
            <w:r w:rsidR="00271552">
              <w:t xml:space="preserve"> </w:t>
            </w:r>
            <w:r w:rsidRPr="00B07B89">
              <w:t>responsible</w:t>
            </w:r>
            <w:r w:rsidR="00271552">
              <w:t xml:space="preserve"> </w:t>
            </w:r>
            <w:r w:rsidRPr="00B07B89">
              <w:t>for</w:t>
            </w:r>
            <w:r w:rsidR="00271552">
              <w:t xml:space="preserve"> </w:t>
            </w:r>
            <w:r w:rsidRPr="00B07B89">
              <w:t>leading</w:t>
            </w:r>
            <w:r w:rsidR="00271552">
              <w:t xml:space="preserve"> </w:t>
            </w:r>
            <w:r w:rsidRPr="00B07B89">
              <w:t>the</w:t>
            </w:r>
            <w:r w:rsidR="00271552">
              <w:t xml:space="preserve"> </w:t>
            </w:r>
            <w:r w:rsidRPr="00B07B89">
              <w:t>development</w:t>
            </w:r>
            <w:r w:rsidR="00271552">
              <w:t xml:space="preserve"> </w:t>
            </w:r>
            <w:r w:rsidRPr="00B07B89">
              <w:t>of</w:t>
            </w:r>
            <w:r w:rsidR="00271552">
              <w:t xml:space="preserve"> </w:t>
            </w:r>
            <w:r w:rsidRPr="00B07B89">
              <w:t>a</w:t>
            </w:r>
            <w:r w:rsidR="00271552">
              <w:t xml:space="preserve"> </w:t>
            </w:r>
            <w:r w:rsidRPr="00B07B89">
              <w:t>website</w:t>
            </w:r>
            <w:r w:rsidR="00271552">
              <w:t xml:space="preserve"> </w:t>
            </w:r>
            <w:r w:rsidRPr="00B07B89">
              <w:t>that</w:t>
            </w:r>
            <w:r w:rsidR="00271552">
              <w:t xml:space="preserve"> </w:t>
            </w:r>
            <w:r w:rsidRPr="00B07B89">
              <w:t>tracked</w:t>
            </w:r>
            <w:r w:rsidR="00271552">
              <w:t xml:space="preserve"> </w:t>
            </w:r>
            <w:r w:rsidRPr="00B07B89">
              <w:t>New</w:t>
            </w:r>
            <w:r w:rsidR="00271552">
              <w:t xml:space="preserve"> </w:t>
            </w:r>
            <w:r w:rsidRPr="00B07B89">
              <w:t>York</w:t>
            </w:r>
            <w:r w:rsidR="00271552">
              <w:t xml:space="preserve"> </w:t>
            </w:r>
            <w:r w:rsidRPr="00B07B89">
              <w:t>City</w:t>
            </w:r>
            <w:r w:rsidR="00271552">
              <w:t xml:space="preserve"> </w:t>
            </w:r>
            <w:r w:rsidRPr="00B07B89">
              <w:t>government</w:t>
            </w:r>
            <w:r w:rsidR="00271552">
              <w:t xml:space="preserve"> </w:t>
            </w:r>
            <w:r w:rsidRPr="00B07B89">
              <w:t>spending</w:t>
            </w:r>
            <w:r w:rsidR="00271552">
              <w:t xml:space="preserve"> </w:t>
            </w:r>
            <w:r w:rsidRPr="00B07B89">
              <w:t>with</w:t>
            </w:r>
            <w:r w:rsidR="00271552">
              <w:t xml:space="preserve"> </w:t>
            </w:r>
            <w:r w:rsidRPr="00B07B89">
              <w:t>Minority</w:t>
            </w:r>
            <w:r w:rsidR="00271552">
              <w:t xml:space="preserve"> </w:t>
            </w:r>
            <w:r w:rsidRPr="00B07B89">
              <w:t>and</w:t>
            </w:r>
            <w:r w:rsidR="00271552">
              <w:t xml:space="preserve"> </w:t>
            </w:r>
            <w:r w:rsidRPr="00B07B89">
              <w:t>Women-owned</w:t>
            </w:r>
            <w:r w:rsidR="00271552">
              <w:t xml:space="preserve"> </w:t>
            </w:r>
            <w:r w:rsidRPr="00B07B89">
              <w:t>Business</w:t>
            </w:r>
            <w:r w:rsidR="00271552">
              <w:t xml:space="preserve"> </w:t>
            </w:r>
            <w:r w:rsidRPr="00B07B89">
              <w:t>Enterprises</w:t>
            </w:r>
            <w:r w:rsidR="00271552">
              <w:t xml:space="preserve"> </w:t>
            </w:r>
            <w:r w:rsidRPr="00B07B89">
              <w:t>(M/WBEs).</w:t>
            </w:r>
            <w:r w:rsidR="00271552">
              <w:t xml:space="preserve"> </w:t>
            </w:r>
            <w:r w:rsidRPr="00B07B89">
              <w:t>The</w:t>
            </w:r>
            <w:r w:rsidR="00271552">
              <w:t xml:space="preserve"> </w:t>
            </w:r>
            <w:r w:rsidRPr="00B07B89">
              <w:t>site</w:t>
            </w:r>
            <w:r w:rsidR="00271552">
              <w:t xml:space="preserve"> </w:t>
            </w:r>
            <w:r w:rsidRPr="00B07B89">
              <w:t>was</w:t>
            </w:r>
            <w:r w:rsidR="00271552">
              <w:t xml:space="preserve"> </w:t>
            </w:r>
            <w:r w:rsidRPr="00B07B89">
              <w:t>developed</w:t>
            </w:r>
            <w:r w:rsidR="00271552">
              <w:t xml:space="preserve"> </w:t>
            </w:r>
            <w:r w:rsidRPr="00B07B89">
              <w:t>in</w:t>
            </w:r>
            <w:r w:rsidR="00271552">
              <w:t xml:space="preserve"> </w:t>
            </w:r>
            <w:r w:rsidRPr="00B07B89">
              <w:t>10</w:t>
            </w:r>
            <w:r w:rsidR="00271552">
              <w:t xml:space="preserve"> </w:t>
            </w:r>
            <w:r w:rsidRPr="00B07B89">
              <w:t>weeks</w:t>
            </w:r>
            <w:r w:rsidR="00271552">
              <w:t xml:space="preserve"> </w:t>
            </w:r>
            <w:r w:rsidRPr="00B07B89">
              <w:t>using</w:t>
            </w:r>
            <w:r w:rsidR="00271552">
              <w:t xml:space="preserve"> </w:t>
            </w:r>
            <w:r w:rsidRPr="00B07B89">
              <w:t>agile</w:t>
            </w:r>
            <w:r w:rsidR="00271552">
              <w:t xml:space="preserve"> </w:t>
            </w:r>
            <w:r w:rsidRPr="00B07B89">
              <w:t>methodology.</w:t>
            </w:r>
            <w:r w:rsidR="00271552">
              <w:t xml:space="preserve"> </w:t>
            </w:r>
            <w:r>
              <w:t>Mr.</w:t>
            </w:r>
            <w:r w:rsidR="00271552">
              <w:t xml:space="preserve"> </w:t>
            </w:r>
            <w:r>
              <w:t>Sundrani</w:t>
            </w:r>
            <w:r w:rsidR="00271552">
              <w:t xml:space="preserve"> </w:t>
            </w:r>
            <w:r w:rsidRPr="00B07B89">
              <w:t>managed</w:t>
            </w:r>
            <w:r w:rsidR="00271552">
              <w:t xml:space="preserve"> </w:t>
            </w:r>
            <w:r w:rsidRPr="00B07B89">
              <w:t>a</w:t>
            </w:r>
            <w:r w:rsidR="00271552">
              <w:t xml:space="preserve"> </w:t>
            </w:r>
            <w:r w:rsidRPr="00B07B89">
              <w:t>seven-member</w:t>
            </w:r>
            <w:r w:rsidR="00271552">
              <w:t xml:space="preserve"> </w:t>
            </w:r>
            <w:r w:rsidRPr="00B07B89">
              <w:t>team</w:t>
            </w:r>
            <w:r w:rsidR="00271552">
              <w:t xml:space="preserve"> </w:t>
            </w:r>
            <w:r w:rsidRPr="00B07B89">
              <w:t>of</w:t>
            </w:r>
            <w:r w:rsidR="00271552">
              <w:t xml:space="preserve"> </w:t>
            </w:r>
            <w:r w:rsidRPr="00B07B89">
              <w:t>five</w:t>
            </w:r>
            <w:r w:rsidR="00271552">
              <w:t xml:space="preserve"> </w:t>
            </w:r>
            <w:r w:rsidRPr="00B07B89">
              <w:t>software</w:t>
            </w:r>
            <w:r w:rsidR="00271552">
              <w:t xml:space="preserve"> </w:t>
            </w:r>
            <w:r w:rsidRPr="00B07B89">
              <w:t>engineers,</w:t>
            </w:r>
            <w:r w:rsidR="00271552">
              <w:t xml:space="preserve"> </w:t>
            </w:r>
            <w:r w:rsidRPr="00B07B89">
              <w:t>one</w:t>
            </w:r>
            <w:r w:rsidR="00271552">
              <w:t xml:space="preserve"> </w:t>
            </w:r>
            <w:r w:rsidRPr="00B07B89">
              <w:t>business</w:t>
            </w:r>
            <w:r w:rsidR="00271552">
              <w:t xml:space="preserve"> </w:t>
            </w:r>
            <w:r w:rsidRPr="00B07B89">
              <w:t>analyst,</w:t>
            </w:r>
            <w:r w:rsidR="00271552">
              <w:t xml:space="preserve"> </w:t>
            </w:r>
            <w:r w:rsidRPr="00B07B89">
              <w:t>and</w:t>
            </w:r>
            <w:r w:rsidR="00271552">
              <w:t xml:space="preserve"> </w:t>
            </w:r>
            <w:r w:rsidRPr="00B07B89">
              <w:t>one</w:t>
            </w:r>
            <w:r w:rsidR="00271552">
              <w:t xml:space="preserve"> </w:t>
            </w:r>
            <w:r w:rsidRPr="00B07B89">
              <w:t>quality</w:t>
            </w:r>
            <w:r w:rsidR="00271552">
              <w:t xml:space="preserve"> </w:t>
            </w:r>
            <w:r w:rsidRPr="00B07B89">
              <w:t>assurance</w:t>
            </w:r>
            <w:r w:rsidR="00271552">
              <w:t xml:space="preserve"> </w:t>
            </w:r>
            <w:r w:rsidRPr="00B07B89">
              <w:t>engineer</w:t>
            </w:r>
            <w:r w:rsidR="00271552">
              <w:t xml:space="preserve"> </w:t>
            </w:r>
            <w:r w:rsidRPr="00B07B89">
              <w:t>with</w:t>
            </w:r>
            <w:r w:rsidR="00271552">
              <w:t xml:space="preserve"> </w:t>
            </w:r>
            <w:r w:rsidRPr="00B07B89">
              <w:t>a</w:t>
            </w:r>
            <w:r w:rsidR="00271552">
              <w:t xml:space="preserve"> </w:t>
            </w:r>
            <w:r w:rsidRPr="00B07B89">
              <w:t>project</w:t>
            </w:r>
            <w:r w:rsidR="00271552">
              <w:t xml:space="preserve"> </w:t>
            </w:r>
            <w:r w:rsidRPr="00B07B89">
              <w:t>budget</w:t>
            </w:r>
            <w:r w:rsidR="00271552">
              <w:t xml:space="preserve"> </w:t>
            </w:r>
            <w:r w:rsidRPr="00B07B89">
              <w:t>of</w:t>
            </w:r>
            <w:r w:rsidR="00271552">
              <w:t xml:space="preserve"> </w:t>
            </w:r>
            <w:r w:rsidRPr="00B07B89">
              <w:t>$250,000.</w:t>
            </w:r>
            <w:r w:rsidR="00271552">
              <w:t xml:space="preserve"> </w:t>
            </w:r>
            <w:r w:rsidRPr="00B07B89">
              <w:t>The</w:t>
            </w:r>
            <w:r w:rsidR="00271552">
              <w:t xml:space="preserve"> </w:t>
            </w:r>
            <w:r w:rsidRPr="00B07B89">
              <w:t>M/WBE</w:t>
            </w:r>
            <w:r w:rsidR="00271552">
              <w:t xml:space="preserve"> </w:t>
            </w:r>
            <w:r w:rsidRPr="00B07B89">
              <w:t>Report</w:t>
            </w:r>
            <w:r w:rsidR="00271552">
              <w:t xml:space="preserve"> </w:t>
            </w:r>
            <w:r w:rsidRPr="00B07B89">
              <w:t>Card</w:t>
            </w:r>
            <w:r w:rsidR="00271552">
              <w:t xml:space="preserve"> </w:t>
            </w:r>
            <w:r w:rsidRPr="00B07B89">
              <w:t>NYC</w:t>
            </w:r>
            <w:r w:rsidR="00271552">
              <w:t xml:space="preserve"> </w:t>
            </w:r>
            <w:r w:rsidRPr="00B07B89">
              <w:t>is</w:t>
            </w:r>
            <w:r w:rsidR="00271552">
              <w:t xml:space="preserve"> </w:t>
            </w:r>
            <w:r w:rsidRPr="00B07B89">
              <w:t>built</w:t>
            </w:r>
            <w:r w:rsidR="00271552">
              <w:t xml:space="preserve"> </w:t>
            </w:r>
            <w:r w:rsidRPr="00B07B89">
              <w:t>upon</w:t>
            </w:r>
            <w:r w:rsidR="00271552">
              <w:t xml:space="preserve"> </w:t>
            </w:r>
            <w:r w:rsidRPr="00B07B89">
              <w:t>Drupal</w:t>
            </w:r>
            <w:r w:rsidR="00271552">
              <w:t xml:space="preserve"> </w:t>
            </w:r>
            <w:r w:rsidRPr="00B07B89">
              <w:t>framework.</w:t>
            </w:r>
            <w:r w:rsidR="00271552">
              <w:t xml:space="preserve"> </w:t>
            </w:r>
            <w:r w:rsidRPr="00B07B89">
              <w:t>This</w:t>
            </w:r>
            <w:r w:rsidR="00271552">
              <w:t xml:space="preserve"> </w:t>
            </w:r>
            <w:r w:rsidRPr="00B07B89">
              <w:t>is</w:t>
            </w:r>
            <w:r w:rsidR="00271552">
              <w:t xml:space="preserve"> </w:t>
            </w:r>
            <w:r w:rsidRPr="00B07B89">
              <w:t>a</w:t>
            </w:r>
            <w:r w:rsidR="00271552">
              <w:t xml:space="preserve"> </w:t>
            </w:r>
            <w:r w:rsidRPr="00B07B89">
              <w:t>Dashboard</w:t>
            </w:r>
            <w:r w:rsidR="00271552">
              <w:t xml:space="preserve"> </w:t>
            </w:r>
            <w:r w:rsidRPr="00B07B89">
              <w:t>that</w:t>
            </w:r>
            <w:r w:rsidR="00271552">
              <w:t xml:space="preserve"> </w:t>
            </w:r>
            <w:r w:rsidRPr="00B07B89">
              <w:t>gives</w:t>
            </w:r>
            <w:r w:rsidR="00271552">
              <w:t xml:space="preserve"> </w:t>
            </w:r>
            <w:r w:rsidRPr="00B07B89">
              <w:t>the</w:t>
            </w:r>
            <w:r w:rsidR="00271552">
              <w:t xml:space="preserve"> </w:t>
            </w:r>
            <w:r w:rsidRPr="00B07B89">
              <w:t>public</w:t>
            </w:r>
            <w:r w:rsidR="00271552">
              <w:t xml:space="preserve"> </w:t>
            </w:r>
            <w:r w:rsidRPr="00B07B89">
              <w:t>user-friendly,</w:t>
            </w:r>
            <w:r w:rsidR="00271552">
              <w:t xml:space="preserve"> </w:t>
            </w:r>
            <w:r w:rsidRPr="00B07B89">
              <w:t>interactive</w:t>
            </w:r>
            <w:r w:rsidR="00271552">
              <w:t xml:space="preserve"> </w:t>
            </w:r>
            <w:r w:rsidRPr="00B07B89">
              <w:t>data</w:t>
            </w:r>
            <w:r w:rsidR="00271552">
              <w:t xml:space="preserve"> </w:t>
            </w:r>
            <w:r w:rsidRPr="00B07B89">
              <w:t>that</w:t>
            </w:r>
            <w:r w:rsidR="00271552">
              <w:t xml:space="preserve"> </w:t>
            </w:r>
            <w:r w:rsidRPr="00B07B89">
              <w:t>graphically</w:t>
            </w:r>
            <w:r w:rsidR="00271552">
              <w:t xml:space="preserve"> </w:t>
            </w:r>
            <w:r w:rsidRPr="00B07B89">
              <w:t>presents</w:t>
            </w:r>
            <w:r w:rsidR="00271552">
              <w:t xml:space="preserve"> </w:t>
            </w:r>
            <w:r w:rsidRPr="00B07B89">
              <w:t>just</w:t>
            </w:r>
            <w:r w:rsidR="00271552">
              <w:t xml:space="preserve"> </w:t>
            </w:r>
            <w:r w:rsidRPr="00B07B89">
              <w:t>how</w:t>
            </w:r>
            <w:r w:rsidR="00271552">
              <w:t xml:space="preserve"> </w:t>
            </w:r>
            <w:r w:rsidRPr="00B07B89">
              <w:t>much,</w:t>
            </w:r>
            <w:r w:rsidR="00271552">
              <w:t xml:space="preserve"> </w:t>
            </w:r>
            <w:r w:rsidRPr="00B07B89">
              <w:t>or</w:t>
            </w:r>
            <w:r w:rsidR="00271552">
              <w:t xml:space="preserve"> </w:t>
            </w:r>
            <w:r w:rsidRPr="00B07B89">
              <w:t>how</w:t>
            </w:r>
            <w:r w:rsidR="00271552">
              <w:t xml:space="preserve"> </w:t>
            </w:r>
            <w:r w:rsidRPr="00B07B89">
              <w:t>little</w:t>
            </w:r>
            <w:r w:rsidR="00271552">
              <w:t xml:space="preserve"> </w:t>
            </w:r>
            <w:r w:rsidRPr="00B07B89">
              <w:t>each</w:t>
            </w:r>
            <w:r w:rsidR="00271552">
              <w:t xml:space="preserve"> </w:t>
            </w:r>
            <w:r w:rsidRPr="00B07B89">
              <w:t>city</w:t>
            </w:r>
            <w:r w:rsidR="00271552">
              <w:t xml:space="preserve"> </w:t>
            </w:r>
            <w:r w:rsidRPr="00B07B89">
              <w:t>agency</w:t>
            </w:r>
            <w:r w:rsidR="00271552">
              <w:t xml:space="preserve"> </w:t>
            </w:r>
            <w:r w:rsidRPr="00B07B89">
              <w:t>spends</w:t>
            </w:r>
            <w:r w:rsidR="00271552">
              <w:t xml:space="preserve"> </w:t>
            </w:r>
            <w:r w:rsidRPr="00B07B89">
              <w:t>from</w:t>
            </w:r>
            <w:r w:rsidR="00271552">
              <w:t xml:space="preserve"> </w:t>
            </w:r>
            <w:r w:rsidRPr="00B07B89">
              <w:t>its</w:t>
            </w:r>
            <w:r w:rsidR="00271552">
              <w:t xml:space="preserve"> </w:t>
            </w:r>
            <w:r w:rsidRPr="00B07B89">
              <w:t>eligible</w:t>
            </w:r>
            <w:r w:rsidR="00271552">
              <w:t xml:space="preserve"> </w:t>
            </w:r>
            <w:r w:rsidRPr="00B07B89">
              <w:t>budget</w:t>
            </w:r>
            <w:r w:rsidR="00271552">
              <w:t xml:space="preserve"> </w:t>
            </w:r>
            <w:r w:rsidRPr="00B07B89">
              <w:t>with</w:t>
            </w:r>
            <w:r w:rsidR="00271552">
              <w:t xml:space="preserve"> </w:t>
            </w:r>
            <w:r w:rsidRPr="00B07B89">
              <w:t>minority</w:t>
            </w:r>
            <w:r w:rsidR="00271552">
              <w:t xml:space="preserve"> </w:t>
            </w:r>
            <w:r w:rsidRPr="00B07B89">
              <w:t>and</w:t>
            </w:r>
            <w:r w:rsidR="00271552">
              <w:t xml:space="preserve"> </w:t>
            </w:r>
            <w:r w:rsidRPr="00B07B89">
              <w:t>women-owned</w:t>
            </w:r>
            <w:r w:rsidR="00271552">
              <w:t xml:space="preserve"> </w:t>
            </w:r>
            <w:r w:rsidRPr="00B07B89">
              <w:t>business</w:t>
            </w:r>
            <w:r w:rsidR="00271552">
              <w:t xml:space="preserve"> </w:t>
            </w:r>
            <w:r w:rsidRPr="00B07B89">
              <w:t>enterprises.</w:t>
            </w:r>
          </w:p>
          <w:p w14:paraId="1B294B3E" w14:textId="1BD9B8E0" w:rsidR="00CA3416" w:rsidRPr="00B07B89" w:rsidRDefault="00CA3416">
            <w:pPr>
              <w:numPr>
                <w:ilvl w:val="0"/>
                <w:numId w:val="16"/>
              </w:numPr>
              <w:ind w:left="360"/>
            </w:pPr>
            <w:r w:rsidRPr="00B07B89">
              <w:t>Activities</w:t>
            </w:r>
            <w:r w:rsidR="00271552">
              <w:t xml:space="preserve"> </w:t>
            </w:r>
            <w:r w:rsidRPr="00B07B89">
              <w:t>included</w:t>
            </w:r>
            <w:r w:rsidR="00271552">
              <w:t xml:space="preserve"> </w:t>
            </w:r>
            <w:r w:rsidRPr="00B07B89">
              <w:t>understanding</w:t>
            </w:r>
            <w:r w:rsidR="00271552">
              <w:t xml:space="preserve"> </w:t>
            </w:r>
            <w:r w:rsidRPr="00B07B89">
              <w:t>and</w:t>
            </w:r>
            <w:r w:rsidR="00271552">
              <w:t xml:space="preserve"> </w:t>
            </w:r>
            <w:r w:rsidRPr="00B07B89">
              <w:t>researching</w:t>
            </w:r>
            <w:r w:rsidR="00271552">
              <w:t xml:space="preserve"> </w:t>
            </w:r>
            <w:r w:rsidRPr="00B07B89">
              <w:t>the</w:t>
            </w:r>
            <w:r w:rsidR="00271552">
              <w:t xml:space="preserve"> </w:t>
            </w:r>
            <w:r w:rsidRPr="00B07B89">
              <w:t>NYC</w:t>
            </w:r>
            <w:r w:rsidR="00271552">
              <w:t xml:space="preserve"> </w:t>
            </w:r>
            <w:r w:rsidRPr="00B07B89">
              <w:t>financial</w:t>
            </w:r>
            <w:r w:rsidR="00271552">
              <w:t xml:space="preserve"> </w:t>
            </w:r>
            <w:r w:rsidRPr="00B07B89">
              <w:t>data</w:t>
            </w:r>
            <w:r w:rsidR="00271552">
              <w:t xml:space="preserve"> </w:t>
            </w:r>
            <w:r w:rsidRPr="00B07B89">
              <w:t>sources,</w:t>
            </w:r>
            <w:r w:rsidR="00271552">
              <w:t xml:space="preserve"> </w:t>
            </w:r>
            <w:r w:rsidRPr="00B07B89">
              <w:t>understanding</w:t>
            </w:r>
            <w:r w:rsidR="00271552">
              <w:t xml:space="preserve"> </w:t>
            </w:r>
            <w:r w:rsidRPr="00B07B89">
              <w:t>data</w:t>
            </w:r>
            <w:r w:rsidR="00271552">
              <w:t xml:space="preserve"> </w:t>
            </w:r>
            <w:r w:rsidRPr="00B07B89">
              <w:t>collection</w:t>
            </w:r>
            <w:r w:rsidR="00271552">
              <w:t xml:space="preserve"> </w:t>
            </w:r>
            <w:r w:rsidRPr="00B07B89">
              <w:t>and</w:t>
            </w:r>
            <w:r w:rsidR="00271552">
              <w:t xml:space="preserve"> </w:t>
            </w:r>
            <w:r w:rsidRPr="00B07B89">
              <w:t>integration,</w:t>
            </w:r>
            <w:r w:rsidR="00271552">
              <w:t xml:space="preserve"> </w:t>
            </w:r>
            <w:r w:rsidRPr="00B07B89">
              <w:t>developing</w:t>
            </w:r>
            <w:r w:rsidR="00271552">
              <w:t xml:space="preserve"> </w:t>
            </w:r>
            <w:r w:rsidRPr="00B07B89">
              <w:t>requirement</w:t>
            </w:r>
            <w:r w:rsidR="00271552">
              <w:t xml:space="preserve"> </w:t>
            </w:r>
            <w:r w:rsidRPr="00B07B89">
              <w:t>specifications,</w:t>
            </w:r>
            <w:r w:rsidR="00271552">
              <w:t xml:space="preserve"> </w:t>
            </w:r>
            <w:r w:rsidRPr="00B07B89">
              <w:t>project</w:t>
            </w:r>
            <w:r w:rsidR="00271552">
              <w:t xml:space="preserve"> </w:t>
            </w:r>
            <w:r w:rsidRPr="00B07B89">
              <w:t>plan,</w:t>
            </w:r>
            <w:r w:rsidR="00271552">
              <w:t xml:space="preserve"> </w:t>
            </w:r>
            <w:r w:rsidRPr="00B07B89">
              <w:t>cost</w:t>
            </w:r>
            <w:r w:rsidR="00271552">
              <w:t xml:space="preserve"> </w:t>
            </w:r>
            <w:r w:rsidRPr="00B07B89">
              <w:t>estimates,</w:t>
            </w:r>
            <w:r w:rsidR="00271552">
              <w:t xml:space="preserve"> </w:t>
            </w:r>
            <w:r w:rsidRPr="00B07B89">
              <w:t>and</w:t>
            </w:r>
            <w:r w:rsidR="00271552">
              <w:t xml:space="preserve"> </w:t>
            </w:r>
            <w:r w:rsidRPr="00B07B89">
              <w:t>managing</w:t>
            </w:r>
            <w:r w:rsidR="00271552">
              <w:t xml:space="preserve"> </w:t>
            </w:r>
            <w:r w:rsidRPr="00B07B89">
              <w:t>the</w:t>
            </w:r>
            <w:r w:rsidR="00271552">
              <w:t xml:space="preserve"> </w:t>
            </w:r>
            <w:r w:rsidRPr="00B07B89">
              <w:t>design,</w:t>
            </w:r>
            <w:r w:rsidR="00271552">
              <w:t xml:space="preserve"> </w:t>
            </w:r>
            <w:r w:rsidRPr="00B07B89">
              <w:t>visualization,</w:t>
            </w:r>
            <w:r w:rsidR="00271552">
              <w:t xml:space="preserve"> </w:t>
            </w:r>
            <w:r w:rsidRPr="00B07B89">
              <w:t>and</w:t>
            </w:r>
            <w:r w:rsidR="00271552">
              <w:t xml:space="preserve"> </w:t>
            </w:r>
            <w:r w:rsidRPr="00B07B89">
              <w:t>development</w:t>
            </w:r>
            <w:r w:rsidR="00271552">
              <w:t xml:space="preserve"> </w:t>
            </w:r>
            <w:r w:rsidRPr="00B07B89">
              <w:t>efforts.</w:t>
            </w:r>
          </w:p>
          <w:p w14:paraId="1A385641" w14:textId="7B665145" w:rsidR="00CA3416" w:rsidRPr="00482FF7" w:rsidRDefault="00CA3416" w:rsidP="00482FF7">
            <w:pPr>
              <w:pStyle w:val="CommentText"/>
              <w:tabs>
                <w:tab w:val="right" w:pos="9360"/>
              </w:tabs>
              <w:spacing w:before="240"/>
              <w:rPr>
                <w:b/>
                <w:bCs/>
              </w:rPr>
            </w:pPr>
            <w:r w:rsidRPr="00482FF7">
              <w:rPr>
                <w:b/>
                <w:bCs/>
              </w:rPr>
              <w:t>Office</w:t>
            </w:r>
            <w:r w:rsidR="00271552">
              <w:rPr>
                <w:b/>
                <w:bCs/>
              </w:rPr>
              <w:t xml:space="preserve"> </w:t>
            </w:r>
            <w:r w:rsidRPr="00482FF7">
              <w:rPr>
                <w:b/>
                <w:bCs/>
              </w:rPr>
              <w:t>of</w:t>
            </w:r>
            <w:r w:rsidR="00271552">
              <w:rPr>
                <w:b/>
                <w:bCs/>
              </w:rPr>
              <w:t xml:space="preserve"> </w:t>
            </w:r>
            <w:r w:rsidRPr="00482FF7">
              <w:rPr>
                <w:b/>
                <w:bCs/>
              </w:rPr>
              <w:t>Management</w:t>
            </w:r>
            <w:r w:rsidR="00271552">
              <w:rPr>
                <w:b/>
                <w:bCs/>
              </w:rPr>
              <w:t xml:space="preserve"> </w:t>
            </w:r>
            <w:r w:rsidRPr="00482FF7">
              <w:rPr>
                <w:b/>
                <w:bCs/>
              </w:rPr>
              <w:t>and</w:t>
            </w:r>
            <w:r w:rsidR="00271552">
              <w:rPr>
                <w:b/>
                <w:bCs/>
              </w:rPr>
              <w:t xml:space="preserve"> </w:t>
            </w:r>
            <w:r w:rsidRPr="00482FF7">
              <w:rPr>
                <w:b/>
                <w:bCs/>
              </w:rPr>
              <w:t>Budget</w:t>
            </w:r>
            <w:r w:rsidR="00271552">
              <w:rPr>
                <w:b/>
                <w:bCs/>
              </w:rPr>
              <w:t xml:space="preserve"> </w:t>
            </w:r>
            <w:r w:rsidRPr="00482FF7">
              <w:rPr>
                <w:b/>
                <w:bCs/>
              </w:rPr>
              <w:t>(OMB),</w:t>
            </w:r>
            <w:r w:rsidRPr="00482FF7">
              <w:rPr>
                <w:b/>
                <w:bCs/>
              </w:rPr>
              <w:br/>
              <w:t>Performance.gov</w:t>
            </w:r>
            <w:r w:rsidRPr="00482FF7">
              <w:rPr>
                <w:b/>
                <w:bCs/>
              </w:rPr>
              <w:tab/>
              <w:t>January</w:t>
            </w:r>
            <w:r w:rsidR="00271552">
              <w:rPr>
                <w:b/>
                <w:bCs/>
              </w:rPr>
              <w:t xml:space="preserve"> </w:t>
            </w:r>
            <w:r w:rsidRPr="00482FF7">
              <w:rPr>
                <w:b/>
                <w:bCs/>
              </w:rPr>
              <w:t>2010</w:t>
            </w:r>
            <w:r w:rsidR="00271552">
              <w:rPr>
                <w:b/>
                <w:bCs/>
              </w:rPr>
              <w:t xml:space="preserve"> </w:t>
            </w:r>
            <w:r w:rsidRPr="00482FF7">
              <w:rPr>
                <w:b/>
                <w:bCs/>
              </w:rPr>
              <w:t>–</w:t>
            </w:r>
            <w:r w:rsidR="00271552">
              <w:rPr>
                <w:b/>
                <w:bCs/>
              </w:rPr>
              <w:t xml:space="preserve"> </w:t>
            </w:r>
            <w:r w:rsidRPr="00482FF7">
              <w:rPr>
                <w:b/>
                <w:bCs/>
              </w:rPr>
              <w:t>September</w:t>
            </w:r>
            <w:r w:rsidR="00271552">
              <w:rPr>
                <w:b/>
                <w:bCs/>
              </w:rPr>
              <w:t xml:space="preserve"> </w:t>
            </w:r>
            <w:r w:rsidRPr="00482FF7">
              <w:rPr>
                <w:b/>
                <w:bCs/>
              </w:rPr>
              <w:t>2010</w:t>
            </w:r>
          </w:p>
          <w:p w14:paraId="7E51AF16" w14:textId="44E66517" w:rsidR="00CA3416" w:rsidRPr="007F5112" w:rsidRDefault="00CA3416" w:rsidP="00CA3416">
            <w:pPr>
              <w:rPr>
                <w:i/>
              </w:rPr>
            </w:pPr>
            <w:r w:rsidRPr="007F5112">
              <w:rPr>
                <w:i/>
              </w:rPr>
              <w:t>Project</w:t>
            </w:r>
            <w:r w:rsidR="00271552">
              <w:rPr>
                <w:i/>
              </w:rPr>
              <w:t xml:space="preserve"> </w:t>
            </w:r>
            <w:r w:rsidRPr="007F5112">
              <w:rPr>
                <w:i/>
              </w:rPr>
              <w:t>Manager</w:t>
            </w:r>
          </w:p>
          <w:p w14:paraId="1EB6D708" w14:textId="6175395C" w:rsidR="00CA3416" w:rsidRPr="00B07B89" w:rsidRDefault="00CA3416" w:rsidP="00CA3416">
            <w:r w:rsidRPr="00B07B89">
              <w:t>As</w:t>
            </w:r>
            <w:r w:rsidR="00271552">
              <w:t xml:space="preserve"> </w:t>
            </w:r>
            <w:r w:rsidRPr="00B07B89">
              <w:t>the</w:t>
            </w:r>
            <w:r w:rsidR="00271552">
              <w:t xml:space="preserve"> </w:t>
            </w:r>
            <w:r w:rsidRPr="00B07B89">
              <w:t>project</w:t>
            </w:r>
            <w:r w:rsidR="00271552">
              <w:t xml:space="preserve"> </w:t>
            </w:r>
            <w:r w:rsidRPr="00B07B89">
              <w:t>lead,</w:t>
            </w:r>
            <w:r w:rsidR="00271552">
              <w:t xml:space="preserve"> </w:t>
            </w:r>
            <w:r w:rsidRPr="00B07B89">
              <w:t>Mr.</w:t>
            </w:r>
            <w:r w:rsidR="00271552">
              <w:t xml:space="preserve"> </w:t>
            </w:r>
            <w:r w:rsidRPr="00B07B89">
              <w:t>Sundrani</w:t>
            </w:r>
            <w:r w:rsidR="00271552">
              <w:t xml:space="preserve"> </w:t>
            </w:r>
            <w:r w:rsidRPr="00B07B89">
              <w:t>was</w:t>
            </w:r>
            <w:r w:rsidR="00271552">
              <w:t xml:space="preserve"> </w:t>
            </w:r>
            <w:r w:rsidRPr="00B07B89">
              <w:t>responsible</w:t>
            </w:r>
            <w:r w:rsidR="00271552">
              <w:t xml:space="preserve"> </w:t>
            </w:r>
            <w:r w:rsidRPr="00B07B89">
              <w:t>for</w:t>
            </w:r>
            <w:r w:rsidR="00271552">
              <w:t xml:space="preserve"> </w:t>
            </w:r>
            <w:r w:rsidRPr="00B07B89">
              <w:t>leading</w:t>
            </w:r>
            <w:r w:rsidR="00271552">
              <w:t xml:space="preserve"> </w:t>
            </w:r>
            <w:r w:rsidRPr="00B07B89">
              <w:t>the</w:t>
            </w:r>
            <w:r w:rsidR="00271552">
              <w:t xml:space="preserve"> </w:t>
            </w:r>
            <w:r w:rsidRPr="00B07B89">
              <w:t>initiative</w:t>
            </w:r>
            <w:r w:rsidR="00271552">
              <w:t xml:space="preserve"> </w:t>
            </w:r>
            <w:r w:rsidRPr="00B07B89">
              <w:t>from</w:t>
            </w:r>
            <w:r w:rsidR="00271552">
              <w:t xml:space="preserve"> </w:t>
            </w:r>
            <w:r w:rsidRPr="00B07B89">
              <w:t>inception</w:t>
            </w:r>
            <w:r w:rsidR="00271552">
              <w:t xml:space="preserve"> </w:t>
            </w:r>
            <w:r w:rsidRPr="00B07B89">
              <w:t>to</w:t>
            </w:r>
            <w:r w:rsidR="00271552">
              <w:t xml:space="preserve"> </w:t>
            </w:r>
            <w:r w:rsidRPr="00B07B89">
              <w:t>launch.</w:t>
            </w:r>
            <w:r w:rsidR="00271552">
              <w:t xml:space="preserve"> </w:t>
            </w:r>
            <w:r>
              <w:t>Mr.</w:t>
            </w:r>
            <w:r w:rsidR="00271552">
              <w:t xml:space="preserve"> </w:t>
            </w:r>
            <w:r>
              <w:t>Sundrani</w:t>
            </w:r>
            <w:r w:rsidR="00271552">
              <w:t xml:space="preserve"> </w:t>
            </w:r>
            <w:r w:rsidRPr="00B07B89">
              <w:t>led</w:t>
            </w:r>
            <w:r w:rsidR="00271552">
              <w:t xml:space="preserve"> </w:t>
            </w:r>
            <w:r w:rsidRPr="00B07B89">
              <w:t>this</w:t>
            </w:r>
            <w:r w:rsidR="00271552">
              <w:t xml:space="preserve"> </w:t>
            </w:r>
            <w:r w:rsidRPr="00B07B89">
              <w:t>software</w:t>
            </w:r>
            <w:r w:rsidR="00271552">
              <w:t xml:space="preserve"> </w:t>
            </w:r>
            <w:r w:rsidRPr="00B07B89">
              <w:t>development</w:t>
            </w:r>
            <w:r w:rsidR="00271552">
              <w:t xml:space="preserve"> </w:t>
            </w:r>
            <w:r w:rsidRPr="00B07B89">
              <w:t>activity</w:t>
            </w:r>
            <w:r w:rsidR="00271552">
              <w:t xml:space="preserve"> </w:t>
            </w:r>
            <w:r w:rsidRPr="00B07B89">
              <w:t>using</w:t>
            </w:r>
            <w:r w:rsidR="00271552">
              <w:t xml:space="preserve"> </w:t>
            </w:r>
            <w:r w:rsidRPr="00B07B89">
              <w:t>agile</w:t>
            </w:r>
            <w:r w:rsidR="00271552">
              <w:t xml:space="preserve"> </w:t>
            </w:r>
            <w:r w:rsidRPr="00B07B89">
              <w:t>methodology,</w:t>
            </w:r>
            <w:r w:rsidR="00271552">
              <w:t xml:space="preserve"> </w:t>
            </w:r>
            <w:r w:rsidRPr="00B07B89">
              <w:t>managing</w:t>
            </w:r>
            <w:r w:rsidR="00271552">
              <w:t xml:space="preserve"> </w:t>
            </w:r>
            <w:r w:rsidRPr="00B07B89">
              <w:t>a</w:t>
            </w:r>
            <w:r w:rsidR="00271552">
              <w:t xml:space="preserve"> </w:t>
            </w:r>
            <w:r w:rsidRPr="00B07B89">
              <w:t>seven-member</w:t>
            </w:r>
            <w:r w:rsidR="00271552">
              <w:t xml:space="preserve"> </w:t>
            </w:r>
            <w:r w:rsidRPr="00B07B89">
              <w:t>team</w:t>
            </w:r>
            <w:r w:rsidR="00271552">
              <w:t xml:space="preserve"> </w:t>
            </w:r>
            <w:r w:rsidRPr="00B07B89">
              <w:t>including</w:t>
            </w:r>
            <w:r w:rsidR="00271552">
              <w:t xml:space="preserve"> </w:t>
            </w:r>
            <w:r w:rsidRPr="00B07B89">
              <w:t>five</w:t>
            </w:r>
            <w:r w:rsidR="00271552">
              <w:t xml:space="preserve"> </w:t>
            </w:r>
            <w:r w:rsidRPr="00B07B89">
              <w:t>software</w:t>
            </w:r>
            <w:r w:rsidR="00271552">
              <w:t xml:space="preserve"> </w:t>
            </w:r>
            <w:r w:rsidRPr="00B07B89">
              <w:t>engineers,</w:t>
            </w:r>
            <w:r w:rsidR="00271552">
              <w:t xml:space="preserve"> </w:t>
            </w:r>
            <w:r w:rsidRPr="00B07B89">
              <w:t>one</w:t>
            </w:r>
            <w:r w:rsidR="00271552">
              <w:t xml:space="preserve"> </w:t>
            </w:r>
            <w:r w:rsidRPr="00B07B89">
              <w:t>business</w:t>
            </w:r>
            <w:r w:rsidR="00271552">
              <w:t xml:space="preserve"> </w:t>
            </w:r>
            <w:r w:rsidRPr="00B07B89">
              <w:t>analyst,</w:t>
            </w:r>
            <w:r w:rsidR="00271552">
              <w:t xml:space="preserve"> </w:t>
            </w:r>
            <w:r w:rsidRPr="00B07B89">
              <w:t>and</w:t>
            </w:r>
            <w:r w:rsidR="00271552">
              <w:t xml:space="preserve"> </w:t>
            </w:r>
            <w:r w:rsidRPr="00B07B89">
              <w:t>one</w:t>
            </w:r>
            <w:r w:rsidR="00271552">
              <w:t xml:space="preserve"> </w:t>
            </w:r>
            <w:r w:rsidRPr="00B07B89">
              <w:t>quality</w:t>
            </w:r>
            <w:r w:rsidR="00271552">
              <w:t xml:space="preserve"> </w:t>
            </w:r>
            <w:r w:rsidRPr="00B07B89">
              <w:t>assurance</w:t>
            </w:r>
            <w:r w:rsidR="00271552">
              <w:t xml:space="preserve"> </w:t>
            </w:r>
            <w:r w:rsidRPr="00B07B89">
              <w:t>engineer</w:t>
            </w:r>
            <w:r w:rsidR="00271552">
              <w:t xml:space="preserve"> </w:t>
            </w:r>
            <w:r w:rsidRPr="00B07B89">
              <w:t>with</w:t>
            </w:r>
            <w:r w:rsidR="00271552">
              <w:t xml:space="preserve"> </w:t>
            </w:r>
            <w:r w:rsidRPr="00B07B89">
              <w:t>a</w:t>
            </w:r>
            <w:r w:rsidR="00271552">
              <w:t xml:space="preserve"> </w:t>
            </w:r>
            <w:r w:rsidRPr="00B07B89">
              <w:t>project</w:t>
            </w:r>
            <w:r w:rsidR="00271552">
              <w:t xml:space="preserve"> </w:t>
            </w:r>
            <w:r w:rsidRPr="00B07B89">
              <w:t>budget</w:t>
            </w:r>
            <w:r w:rsidR="00271552">
              <w:t xml:space="preserve"> </w:t>
            </w:r>
            <w:r w:rsidRPr="00B07B89">
              <w:t>of</w:t>
            </w:r>
            <w:r w:rsidR="00271552">
              <w:t xml:space="preserve"> </w:t>
            </w:r>
            <w:r w:rsidRPr="00B07B89">
              <w:t>$1.2</w:t>
            </w:r>
            <w:r w:rsidR="00271552">
              <w:t xml:space="preserve"> </w:t>
            </w:r>
            <w:r w:rsidRPr="00B07B89">
              <w:t>million.</w:t>
            </w:r>
            <w:r w:rsidR="00271552">
              <w:t xml:space="preserve"> </w:t>
            </w:r>
            <w:r w:rsidRPr="00B07B89">
              <w:t>Performance.gov</w:t>
            </w:r>
            <w:r w:rsidR="00271552">
              <w:t xml:space="preserve"> </w:t>
            </w:r>
            <w:r w:rsidRPr="00B07B89">
              <w:t>is</w:t>
            </w:r>
            <w:r w:rsidR="00271552">
              <w:t xml:space="preserve"> </w:t>
            </w:r>
            <w:r w:rsidRPr="00B07B89">
              <w:t>built</w:t>
            </w:r>
            <w:r w:rsidR="00271552">
              <w:t xml:space="preserve"> </w:t>
            </w:r>
            <w:r w:rsidRPr="00B07B89">
              <w:lastRenderedPageBreak/>
              <w:t>as</w:t>
            </w:r>
            <w:r w:rsidR="00271552">
              <w:t xml:space="preserve"> </w:t>
            </w:r>
            <w:r w:rsidRPr="00B07B89">
              <w:t>a</w:t>
            </w:r>
            <w:r w:rsidR="00271552">
              <w:t xml:space="preserve"> </w:t>
            </w:r>
            <w:r w:rsidRPr="00B07B89">
              <w:t>collection</w:t>
            </w:r>
            <w:r w:rsidR="00271552">
              <w:t xml:space="preserve"> </w:t>
            </w:r>
            <w:r w:rsidRPr="00B07B89">
              <w:t>of</w:t>
            </w:r>
            <w:r w:rsidR="00271552">
              <w:t xml:space="preserve"> </w:t>
            </w:r>
            <w:r w:rsidRPr="00B07B89">
              <w:t>microsites</w:t>
            </w:r>
            <w:r w:rsidR="00271552">
              <w:t xml:space="preserve"> </w:t>
            </w:r>
            <w:r w:rsidRPr="00B07B89">
              <w:t>dashboards</w:t>
            </w:r>
            <w:r w:rsidR="00271552">
              <w:t xml:space="preserve"> </w:t>
            </w:r>
            <w:r w:rsidRPr="00B07B89">
              <w:t>using</w:t>
            </w:r>
            <w:r w:rsidR="00271552">
              <w:t xml:space="preserve"> </w:t>
            </w:r>
            <w:r w:rsidRPr="00B07B89">
              <w:t>Drupal,</w:t>
            </w:r>
            <w:r w:rsidR="00271552">
              <w:t xml:space="preserve"> </w:t>
            </w:r>
            <w:r w:rsidRPr="00B07B89">
              <w:t>which</w:t>
            </w:r>
            <w:r w:rsidR="00271552">
              <w:t xml:space="preserve"> </w:t>
            </w:r>
            <w:r w:rsidRPr="00B07B89">
              <w:t>supports</w:t>
            </w:r>
            <w:r w:rsidR="00271552">
              <w:t xml:space="preserve"> </w:t>
            </w:r>
            <w:r w:rsidRPr="00B07B89">
              <w:t>President</w:t>
            </w:r>
            <w:r w:rsidR="00271552">
              <w:t xml:space="preserve"> </w:t>
            </w:r>
            <w:r w:rsidRPr="00B07B89">
              <w:t>Obama</w:t>
            </w:r>
            <w:r w:rsidR="002D27EB">
              <w:t>’</w:t>
            </w:r>
            <w:r w:rsidRPr="00B07B89">
              <w:t>s</w:t>
            </w:r>
            <w:r w:rsidR="00271552">
              <w:t xml:space="preserve"> </w:t>
            </w:r>
            <w:r w:rsidRPr="00B07B89">
              <w:t>Government</w:t>
            </w:r>
            <w:r w:rsidR="00271552">
              <w:t xml:space="preserve"> </w:t>
            </w:r>
            <w:r w:rsidRPr="00B07B89">
              <w:t>performance</w:t>
            </w:r>
            <w:r w:rsidR="00271552">
              <w:t xml:space="preserve"> </w:t>
            </w:r>
            <w:r w:rsidRPr="00B07B89">
              <w:t>management</w:t>
            </w:r>
            <w:r w:rsidR="00271552">
              <w:t xml:space="preserve"> </w:t>
            </w:r>
            <w:r w:rsidRPr="00B07B89">
              <w:t>strategy</w:t>
            </w:r>
            <w:r w:rsidR="00271552">
              <w:t xml:space="preserve"> </w:t>
            </w:r>
            <w:r w:rsidRPr="00B07B89">
              <w:t>with</w:t>
            </w:r>
            <w:r w:rsidR="00271552">
              <w:t xml:space="preserve"> </w:t>
            </w:r>
            <w:r w:rsidRPr="00B07B89">
              <w:t>the</w:t>
            </w:r>
            <w:r w:rsidR="00271552">
              <w:t xml:space="preserve"> </w:t>
            </w:r>
            <w:r w:rsidRPr="00B07B89">
              <w:t>objective</w:t>
            </w:r>
            <w:r w:rsidR="00271552">
              <w:t xml:space="preserve"> </w:t>
            </w:r>
            <w:r w:rsidRPr="00B07B89">
              <w:t>to</w:t>
            </w:r>
            <w:r w:rsidR="00271552">
              <w:t xml:space="preserve"> </w:t>
            </w:r>
            <w:r w:rsidRPr="00B07B89">
              <w:t>close</w:t>
            </w:r>
            <w:r w:rsidR="00271552">
              <w:t xml:space="preserve"> </w:t>
            </w:r>
            <w:r w:rsidRPr="00B07B89">
              <w:t>the</w:t>
            </w:r>
            <w:r w:rsidR="00271552">
              <w:t xml:space="preserve"> </w:t>
            </w:r>
            <w:r w:rsidRPr="00B07B89">
              <w:t>gap</w:t>
            </w:r>
            <w:r w:rsidR="00271552">
              <w:t xml:space="preserve"> </w:t>
            </w:r>
            <w:r w:rsidRPr="00B07B89">
              <w:t>between</w:t>
            </w:r>
            <w:r w:rsidR="00271552">
              <w:t xml:space="preserve"> </w:t>
            </w:r>
            <w:r w:rsidRPr="00B07B89">
              <w:t>commercial</w:t>
            </w:r>
            <w:r w:rsidR="00271552">
              <w:t xml:space="preserve"> </w:t>
            </w:r>
            <w:r w:rsidRPr="00B07B89">
              <w:t>and</w:t>
            </w:r>
            <w:r w:rsidR="00271552">
              <w:t xml:space="preserve"> </w:t>
            </w:r>
            <w:r w:rsidRPr="00B07B89">
              <w:t>federal</w:t>
            </w:r>
            <w:r w:rsidR="00271552">
              <w:t xml:space="preserve"> </w:t>
            </w:r>
            <w:r w:rsidRPr="00B07B89">
              <w:t>government.</w:t>
            </w:r>
          </w:p>
          <w:p w14:paraId="67640115" w14:textId="1BAA750D" w:rsidR="00CA3416" w:rsidRPr="00B07B89" w:rsidRDefault="00CA3416">
            <w:pPr>
              <w:numPr>
                <w:ilvl w:val="0"/>
                <w:numId w:val="16"/>
              </w:numPr>
              <w:ind w:left="360"/>
            </w:pPr>
            <w:r w:rsidRPr="00B07B89">
              <w:t>Responsibilities</w:t>
            </w:r>
            <w:r w:rsidR="00271552">
              <w:t xml:space="preserve"> </w:t>
            </w:r>
            <w:r w:rsidRPr="00B07B89">
              <w:t>included,</w:t>
            </w:r>
            <w:r w:rsidR="00271552">
              <w:t xml:space="preserve"> </w:t>
            </w:r>
            <w:proofErr w:type="gramStart"/>
            <w:r w:rsidRPr="00B07B89">
              <w:t>understanding</w:t>
            </w:r>
            <w:proofErr w:type="gramEnd"/>
            <w:r w:rsidR="00271552">
              <w:t xml:space="preserve"> </w:t>
            </w:r>
            <w:r w:rsidRPr="00B07B89">
              <w:t>and</w:t>
            </w:r>
            <w:r w:rsidR="00271552">
              <w:t xml:space="preserve"> </w:t>
            </w:r>
            <w:r w:rsidRPr="00B07B89">
              <w:t>researching</w:t>
            </w:r>
            <w:r w:rsidR="00271552">
              <w:t xml:space="preserve"> </w:t>
            </w:r>
            <w:r w:rsidRPr="00B07B89">
              <w:t>the</w:t>
            </w:r>
            <w:r w:rsidR="00271552">
              <w:t xml:space="preserve"> </w:t>
            </w:r>
            <w:r w:rsidRPr="00B07B89">
              <w:t>Federal</w:t>
            </w:r>
            <w:r w:rsidR="00271552">
              <w:t xml:space="preserve"> </w:t>
            </w:r>
            <w:r w:rsidRPr="00B07B89">
              <w:t>Performance,</w:t>
            </w:r>
            <w:r w:rsidR="00271552">
              <w:t xml:space="preserve"> </w:t>
            </w:r>
            <w:r w:rsidRPr="00B07B89">
              <w:t>Acquisition,</w:t>
            </w:r>
            <w:r w:rsidR="00271552">
              <w:t xml:space="preserve"> </w:t>
            </w:r>
            <w:r w:rsidRPr="00B07B89">
              <w:t>Finance,</w:t>
            </w:r>
            <w:r w:rsidR="00271552">
              <w:t xml:space="preserve"> </w:t>
            </w:r>
            <w:r w:rsidRPr="00B07B89">
              <w:t>Technology,</w:t>
            </w:r>
            <w:r w:rsidR="00271552">
              <w:t xml:space="preserve"> </w:t>
            </w:r>
            <w:r w:rsidRPr="00B07B89">
              <w:t>and</w:t>
            </w:r>
            <w:r w:rsidR="00271552">
              <w:t xml:space="preserve"> </w:t>
            </w:r>
            <w:r w:rsidRPr="00B07B89">
              <w:t>Human</w:t>
            </w:r>
            <w:r w:rsidR="00271552">
              <w:t xml:space="preserve"> </w:t>
            </w:r>
            <w:r w:rsidRPr="00B07B89">
              <w:t>Resources</w:t>
            </w:r>
            <w:r w:rsidR="00271552">
              <w:t xml:space="preserve"> </w:t>
            </w:r>
            <w:r w:rsidRPr="00B07B89">
              <w:t>domain,</w:t>
            </w:r>
            <w:r w:rsidR="00271552">
              <w:t xml:space="preserve"> </w:t>
            </w:r>
            <w:r w:rsidRPr="00B07B89">
              <w:t>collaborating</w:t>
            </w:r>
            <w:r w:rsidR="00271552">
              <w:t xml:space="preserve"> </w:t>
            </w:r>
            <w:r w:rsidRPr="00B07B89">
              <w:t>with</w:t>
            </w:r>
            <w:r w:rsidR="00271552">
              <w:t xml:space="preserve"> </w:t>
            </w:r>
            <w:r w:rsidRPr="00B07B89">
              <w:t>Federal</w:t>
            </w:r>
            <w:r w:rsidR="00271552">
              <w:t xml:space="preserve"> </w:t>
            </w:r>
            <w:r w:rsidRPr="00B07B89">
              <w:t>leaders</w:t>
            </w:r>
            <w:r w:rsidR="00271552">
              <w:t xml:space="preserve"> </w:t>
            </w:r>
            <w:r w:rsidRPr="00B07B89">
              <w:t>in</w:t>
            </w:r>
            <w:r w:rsidR="00271552">
              <w:t xml:space="preserve"> </w:t>
            </w:r>
            <w:r w:rsidRPr="00B07B89">
              <w:t>eliciting</w:t>
            </w:r>
            <w:r w:rsidR="00271552">
              <w:t xml:space="preserve"> </w:t>
            </w:r>
            <w:r w:rsidRPr="00B07B89">
              <w:t>requirements,</w:t>
            </w:r>
            <w:r w:rsidR="00271552">
              <w:t xml:space="preserve"> </w:t>
            </w:r>
            <w:r w:rsidRPr="00B07B89">
              <w:t>understanding</w:t>
            </w:r>
            <w:r w:rsidR="00271552">
              <w:t xml:space="preserve"> </w:t>
            </w:r>
            <w:r w:rsidRPr="00B07B89">
              <w:t>metrics,</w:t>
            </w:r>
            <w:r w:rsidR="00271552">
              <w:t xml:space="preserve"> </w:t>
            </w:r>
            <w:r w:rsidRPr="00B07B89">
              <w:t>data</w:t>
            </w:r>
            <w:r w:rsidR="00271552">
              <w:t xml:space="preserve"> </w:t>
            </w:r>
            <w:r w:rsidRPr="00B07B89">
              <w:t>collection,</w:t>
            </w:r>
            <w:r w:rsidR="00271552">
              <w:t xml:space="preserve"> </w:t>
            </w:r>
            <w:r w:rsidRPr="00B07B89">
              <w:t>analyzing</w:t>
            </w:r>
            <w:r w:rsidR="00271552">
              <w:t xml:space="preserve"> </w:t>
            </w:r>
            <w:r w:rsidRPr="00B07B89">
              <w:t>policy</w:t>
            </w:r>
            <w:r w:rsidR="00271552">
              <w:t xml:space="preserve"> </w:t>
            </w:r>
            <w:r w:rsidRPr="00B07B89">
              <w:t>impacts,</w:t>
            </w:r>
            <w:r w:rsidR="00271552">
              <w:t xml:space="preserve"> </w:t>
            </w:r>
            <w:r w:rsidRPr="00B07B89">
              <w:t>overseeing</w:t>
            </w:r>
            <w:r w:rsidR="00271552">
              <w:t xml:space="preserve"> </w:t>
            </w:r>
            <w:r w:rsidRPr="00B07B89">
              <w:t>development</w:t>
            </w:r>
            <w:r w:rsidR="00271552">
              <w:t xml:space="preserve"> </w:t>
            </w:r>
            <w:r w:rsidRPr="00B07B89">
              <w:t>and</w:t>
            </w:r>
            <w:r w:rsidR="00271552">
              <w:t xml:space="preserve"> </w:t>
            </w:r>
            <w:r w:rsidRPr="00B07B89">
              <w:t>deployment,</w:t>
            </w:r>
            <w:r w:rsidR="00271552">
              <w:t xml:space="preserve"> </w:t>
            </w:r>
            <w:r w:rsidRPr="00B07B89">
              <w:t>supporting</w:t>
            </w:r>
            <w:r w:rsidR="00271552">
              <w:t xml:space="preserve"> </w:t>
            </w:r>
            <w:r w:rsidRPr="00B07B89">
              <w:t>user</w:t>
            </w:r>
            <w:r w:rsidR="00271552">
              <w:t xml:space="preserve"> </w:t>
            </w:r>
            <w:r w:rsidRPr="00B07B89">
              <w:t>community</w:t>
            </w:r>
            <w:r w:rsidR="00271552">
              <w:t xml:space="preserve"> </w:t>
            </w:r>
            <w:r w:rsidRPr="00B07B89">
              <w:t>from</w:t>
            </w:r>
            <w:r w:rsidR="00271552">
              <w:t xml:space="preserve"> </w:t>
            </w:r>
            <w:r w:rsidRPr="00B07B89">
              <w:t>26</w:t>
            </w:r>
            <w:r w:rsidR="00271552">
              <w:t xml:space="preserve"> </w:t>
            </w:r>
            <w:r w:rsidRPr="00B07B89">
              <w:t>federal</w:t>
            </w:r>
            <w:r w:rsidR="00271552">
              <w:t xml:space="preserve"> </w:t>
            </w:r>
            <w:r w:rsidRPr="00B07B89">
              <w:t>agencies,</w:t>
            </w:r>
            <w:r w:rsidR="00271552">
              <w:t xml:space="preserve"> </w:t>
            </w:r>
            <w:r w:rsidRPr="00B07B89">
              <w:t>and</w:t>
            </w:r>
            <w:r w:rsidR="00271552">
              <w:t xml:space="preserve"> </w:t>
            </w:r>
            <w:r w:rsidRPr="00B07B89">
              <w:t>project</w:t>
            </w:r>
            <w:r w:rsidR="00271552">
              <w:t xml:space="preserve"> </w:t>
            </w:r>
            <w:r w:rsidRPr="00B07B89">
              <w:t>reporting</w:t>
            </w:r>
            <w:r w:rsidR="00271552">
              <w:t xml:space="preserve"> </w:t>
            </w:r>
            <w:r w:rsidRPr="00B07B89">
              <w:t>to</w:t>
            </w:r>
            <w:r w:rsidR="00271552">
              <w:t xml:space="preserve"> </w:t>
            </w:r>
            <w:r w:rsidRPr="00B07B89">
              <w:t>Federal</w:t>
            </w:r>
            <w:r w:rsidR="00271552">
              <w:t xml:space="preserve"> </w:t>
            </w:r>
            <w:r w:rsidRPr="00B07B89">
              <w:t>(OMB/GSA),</w:t>
            </w:r>
            <w:r w:rsidR="00271552">
              <w:t xml:space="preserve"> </w:t>
            </w:r>
            <w:r w:rsidRPr="00B07B89">
              <w:t>and</w:t>
            </w:r>
            <w:r w:rsidR="00271552">
              <w:t xml:space="preserve"> </w:t>
            </w:r>
            <w:r w:rsidRPr="00B07B89">
              <w:t>REI</w:t>
            </w:r>
            <w:r w:rsidR="00271552">
              <w:t xml:space="preserve"> </w:t>
            </w:r>
            <w:r w:rsidRPr="00B07B89">
              <w:t>senior</w:t>
            </w:r>
            <w:r w:rsidR="00271552">
              <w:t xml:space="preserve"> </w:t>
            </w:r>
            <w:r w:rsidRPr="00B07B89">
              <w:t>management.</w:t>
            </w:r>
          </w:p>
          <w:p w14:paraId="028A5ECB" w14:textId="7B7A9C14" w:rsidR="00CA3416" w:rsidRPr="00482FF7" w:rsidRDefault="00CA3416" w:rsidP="00482FF7">
            <w:pPr>
              <w:pStyle w:val="ResumeSectionHeading"/>
              <w:shd w:val="clear" w:color="auto" w:fill="DBE5F1" w:themeFill="accent1" w:themeFillTint="33"/>
              <w:rPr>
                <w:rFonts w:cs="Times New Roman"/>
                <w:szCs w:val="24"/>
              </w:rPr>
            </w:pPr>
            <w:r w:rsidRPr="00482FF7">
              <w:rPr>
                <w:rFonts w:cs="Times New Roman"/>
                <w:szCs w:val="24"/>
              </w:rPr>
              <w:t>PRIOR</w:t>
            </w:r>
            <w:r w:rsidR="00271552">
              <w:rPr>
                <w:rFonts w:cs="Times New Roman"/>
                <w:szCs w:val="24"/>
              </w:rPr>
              <w:t xml:space="preserve"> </w:t>
            </w:r>
            <w:r w:rsidRPr="00482FF7">
              <w:rPr>
                <w:rFonts w:cs="Times New Roman"/>
                <w:szCs w:val="24"/>
              </w:rPr>
              <w:t>EXPERIENCE</w:t>
            </w:r>
          </w:p>
          <w:p w14:paraId="11635542" w14:textId="4AB4718E" w:rsidR="00CA3416" w:rsidRPr="00B9368A" w:rsidRDefault="00CA3416">
            <w:pPr>
              <w:numPr>
                <w:ilvl w:val="0"/>
                <w:numId w:val="16"/>
              </w:numPr>
              <w:tabs>
                <w:tab w:val="clear" w:pos="1080"/>
              </w:tabs>
              <w:ind w:left="360"/>
            </w:pPr>
            <w:r w:rsidRPr="00B9368A">
              <w:rPr>
                <w:b/>
              </w:rPr>
              <w:t>Technical</w:t>
            </w:r>
            <w:r w:rsidR="00271552">
              <w:rPr>
                <w:b/>
              </w:rPr>
              <w:t xml:space="preserve"> </w:t>
            </w:r>
            <w:r w:rsidRPr="00B9368A">
              <w:rPr>
                <w:b/>
              </w:rPr>
              <w:t>Lead,</w:t>
            </w:r>
            <w:r w:rsidR="00271552">
              <w:rPr>
                <w:b/>
              </w:rPr>
              <w:t xml:space="preserve"> </w:t>
            </w:r>
            <w:r w:rsidRPr="00B9368A">
              <w:rPr>
                <w:b/>
              </w:rPr>
              <w:t>Federal</w:t>
            </w:r>
            <w:r w:rsidR="00271552">
              <w:rPr>
                <w:b/>
              </w:rPr>
              <w:t xml:space="preserve"> </w:t>
            </w:r>
            <w:r w:rsidRPr="00B9368A">
              <w:rPr>
                <w:b/>
              </w:rPr>
              <w:t>Emergency</w:t>
            </w:r>
            <w:r w:rsidR="00271552">
              <w:rPr>
                <w:b/>
              </w:rPr>
              <w:t xml:space="preserve"> </w:t>
            </w:r>
            <w:r w:rsidRPr="00B9368A">
              <w:rPr>
                <w:b/>
              </w:rPr>
              <w:t>Management</w:t>
            </w:r>
            <w:r w:rsidR="00271552">
              <w:rPr>
                <w:b/>
              </w:rPr>
              <w:t xml:space="preserve"> </w:t>
            </w:r>
            <w:r w:rsidRPr="00B9368A">
              <w:rPr>
                <w:b/>
              </w:rPr>
              <w:t>Agency</w:t>
            </w:r>
            <w:r w:rsidR="00271552">
              <w:t xml:space="preserve"> </w:t>
            </w:r>
            <w:r w:rsidRPr="00B9368A">
              <w:t>(April</w:t>
            </w:r>
            <w:r w:rsidR="00271552">
              <w:t xml:space="preserve"> </w:t>
            </w:r>
            <w:r w:rsidRPr="00B9368A">
              <w:t>2009</w:t>
            </w:r>
            <w:r w:rsidR="00271552">
              <w:t xml:space="preserve"> </w:t>
            </w:r>
            <w:r w:rsidRPr="00B9368A">
              <w:t>–</w:t>
            </w:r>
            <w:r w:rsidR="00271552">
              <w:t xml:space="preserve"> </w:t>
            </w:r>
            <w:r w:rsidRPr="00B9368A">
              <w:t>December</w:t>
            </w:r>
            <w:r w:rsidR="00271552">
              <w:t xml:space="preserve"> </w:t>
            </w:r>
            <w:r w:rsidRPr="00B9368A">
              <w:t>2009):</w:t>
            </w:r>
            <w:r w:rsidR="00271552">
              <w:t xml:space="preserve"> </w:t>
            </w:r>
            <w:r w:rsidRPr="00B9368A">
              <w:t>Responsible</w:t>
            </w:r>
            <w:r w:rsidR="00271552">
              <w:t xml:space="preserve"> </w:t>
            </w:r>
            <w:r w:rsidRPr="00B9368A">
              <w:t>for</w:t>
            </w:r>
            <w:r w:rsidR="00271552">
              <w:t xml:space="preserve"> </w:t>
            </w:r>
            <w:r w:rsidRPr="00B9368A">
              <w:t>the</w:t>
            </w:r>
            <w:r w:rsidR="00271552">
              <w:t xml:space="preserve"> </w:t>
            </w:r>
            <w:r w:rsidRPr="00B9368A">
              <w:t>development</w:t>
            </w:r>
            <w:r w:rsidR="00271552">
              <w:t xml:space="preserve"> </w:t>
            </w:r>
            <w:r w:rsidRPr="00B9368A">
              <w:t>and</w:t>
            </w:r>
            <w:r w:rsidR="00271552">
              <w:t xml:space="preserve"> </w:t>
            </w:r>
            <w:r w:rsidRPr="00B9368A">
              <w:t>maintenance</w:t>
            </w:r>
            <w:r w:rsidR="00271552">
              <w:t xml:space="preserve"> </w:t>
            </w:r>
            <w:r w:rsidRPr="00B9368A">
              <w:t>of</w:t>
            </w:r>
            <w:r w:rsidR="00271552">
              <w:t xml:space="preserve"> </w:t>
            </w:r>
            <w:r w:rsidRPr="00B9368A">
              <w:t>FEMA</w:t>
            </w:r>
            <w:r w:rsidR="002D27EB">
              <w:t>’</w:t>
            </w:r>
            <w:r w:rsidRPr="00B9368A">
              <w:t>s</w:t>
            </w:r>
            <w:r w:rsidR="00271552">
              <w:t xml:space="preserve"> </w:t>
            </w:r>
            <w:r w:rsidRPr="00B9368A">
              <w:t>Emergency</w:t>
            </w:r>
            <w:r w:rsidR="00271552">
              <w:t xml:space="preserve"> </w:t>
            </w:r>
            <w:r w:rsidRPr="00B9368A">
              <w:t>Grants</w:t>
            </w:r>
            <w:r w:rsidR="00271552">
              <w:t xml:space="preserve"> </w:t>
            </w:r>
            <w:r w:rsidRPr="00B9368A">
              <w:t>Management</w:t>
            </w:r>
            <w:r w:rsidR="00271552">
              <w:t xml:space="preserve"> </w:t>
            </w:r>
            <w:r w:rsidRPr="00B9368A">
              <w:t>System.</w:t>
            </w:r>
            <w:r w:rsidR="00271552">
              <w:t xml:space="preserve"> </w:t>
            </w:r>
          </w:p>
          <w:p w14:paraId="2ACA91B5" w14:textId="69FABFA2" w:rsidR="00CA3416" w:rsidRPr="00B9368A" w:rsidRDefault="00CA3416">
            <w:pPr>
              <w:numPr>
                <w:ilvl w:val="0"/>
                <w:numId w:val="16"/>
              </w:numPr>
              <w:tabs>
                <w:tab w:val="clear" w:pos="1080"/>
              </w:tabs>
              <w:ind w:left="360"/>
            </w:pPr>
            <w:r w:rsidRPr="00B9368A">
              <w:rPr>
                <w:b/>
              </w:rPr>
              <w:t>Specialist,</w:t>
            </w:r>
            <w:r w:rsidR="00271552">
              <w:rPr>
                <w:b/>
              </w:rPr>
              <w:t xml:space="preserve"> </w:t>
            </w:r>
            <w:r w:rsidRPr="00B9368A">
              <w:rPr>
                <w:b/>
              </w:rPr>
              <w:t>Ahold</w:t>
            </w:r>
            <w:r w:rsidR="00271552">
              <w:rPr>
                <w:b/>
              </w:rPr>
              <w:t xml:space="preserve"> </w:t>
            </w:r>
            <w:r w:rsidRPr="00B9368A">
              <w:rPr>
                <w:b/>
              </w:rPr>
              <w:t>USA/EDS/HP</w:t>
            </w:r>
            <w:r w:rsidR="00271552">
              <w:t xml:space="preserve"> </w:t>
            </w:r>
            <w:r w:rsidRPr="00B9368A">
              <w:t>(September</w:t>
            </w:r>
            <w:r w:rsidR="00271552">
              <w:t xml:space="preserve"> </w:t>
            </w:r>
            <w:r w:rsidRPr="00B9368A">
              <w:t>2005</w:t>
            </w:r>
            <w:r w:rsidR="00271552">
              <w:t xml:space="preserve"> </w:t>
            </w:r>
            <w:r w:rsidRPr="00B9368A">
              <w:t>–</w:t>
            </w:r>
            <w:r w:rsidR="00271552">
              <w:t xml:space="preserve"> </w:t>
            </w:r>
            <w:r w:rsidRPr="00B9368A">
              <w:t>April</w:t>
            </w:r>
            <w:r w:rsidR="00271552">
              <w:t xml:space="preserve"> </w:t>
            </w:r>
            <w:r w:rsidRPr="00B9368A">
              <w:t>2009):</w:t>
            </w:r>
            <w:r w:rsidR="00271552">
              <w:t xml:space="preserve"> </w:t>
            </w:r>
            <w:r w:rsidRPr="00B9368A">
              <w:t>Technical</w:t>
            </w:r>
            <w:r w:rsidR="00271552">
              <w:t xml:space="preserve"> </w:t>
            </w:r>
            <w:r w:rsidRPr="00B9368A">
              <w:t>lead</w:t>
            </w:r>
            <w:r w:rsidR="00271552">
              <w:t xml:space="preserve"> </w:t>
            </w:r>
            <w:r w:rsidRPr="00B9368A">
              <w:t>accountable</w:t>
            </w:r>
            <w:r w:rsidR="00271552">
              <w:t xml:space="preserve"> </w:t>
            </w:r>
            <w:r w:rsidRPr="00B9368A">
              <w:t>for</w:t>
            </w:r>
            <w:r w:rsidR="00271552">
              <w:t xml:space="preserve"> </w:t>
            </w:r>
            <w:r w:rsidRPr="00B9368A">
              <w:t>managing</w:t>
            </w:r>
            <w:r w:rsidR="00271552">
              <w:t xml:space="preserve"> </w:t>
            </w:r>
            <w:r w:rsidRPr="00B9368A">
              <w:t>over</w:t>
            </w:r>
            <w:r w:rsidR="00271552">
              <w:t xml:space="preserve"> </w:t>
            </w:r>
            <w:r w:rsidRPr="00B9368A">
              <w:t>30</w:t>
            </w:r>
            <w:r w:rsidR="00271552">
              <w:t xml:space="preserve"> </w:t>
            </w:r>
            <w:r w:rsidRPr="00B9368A">
              <w:t>web</w:t>
            </w:r>
            <w:r w:rsidR="00271552">
              <w:t xml:space="preserve"> </w:t>
            </w:r>
            <w:r w:rsidRPr="00B9368A">
              <w:t>applications.</w:t>
            </w:r>
            <w:r w:rsidR="00271552">
              <w:t xml:space="preserve"> </w:t>
            </w:r>
          </w:p>
          <w:p w14:paraId="3844973C" w14:textId="79F6F6CA" w:rsidR="00CA3416" w:rsidRPr="00B9368A" w:rsidRDefault="00CA3416">
            <w:pPr>
              <w:numPr>
                <w:ilvl w:val="0"/>
                <w:numId w:val="16"/>
              </w:numPr>
              <w:tabs>
                <w:tab w:val="clear" w:pos="1080"/>
              </w:tabs>
              <w:ind w:left="360"/>
            </w:pPr>
            <w:r w:rsidRPr="00B9368A">
              <w:rPr>
                <w:b/>
              </w:rPr>
              <w:t>Adjunct</w:t>
            </w:r>
            <w:r w:rsidR="00271552">
              <w:rPr>
                <w:b/>
              </w:rPr>
              <w:t xml:space="preserve"> </w:t>
            </w:r>
            <w:r w:rsidRPr="00B9368A">
              <w:rPr>
                <w:b/>
              </w:rPr>
              <w:t>Instructor,</w:t>
            </w:r>
            <w:r w:rsidR="00271552">
              <w:rPr>
                <w:b/>
              </w:rPr>
              <w:t xml:space="preserve"> </w:t>
            </w:r>
            <w:r w:rsidRPr="00B9368A">
              <w:rPr>
                <w:b/>
              </w:rPr>
              <w:t>ITT</w:t>
            </w:r>
            <w:r w:rsidR="00271552">
              <w:rPr>
                <w:b/>
              </w:rPr>
              <w:t xml:space="preserve"> </w:t>
            </w:r>
            <w:r w:rsidRPr="00B9368A">
              <w:rPr>
                <w:b/>
              </w:rPr>
              <w:t>Tech</w:t>
            </w:r>
            <w:r w:rsidR="00271552">
              <w:t xml:space="preserve"> </w:t>
            </w:r>
            <w:r w:rsidRPr="00B9368A">
              <w:t>(September</w:t>
            </w:r>
            <w:r w:rsidR="00271552">
              <w:t xml:space="preserve"> </w:t>
            </w:r>
            <w:r w:rsidRPr="00B9368A">
              <w:t>2004</w:t>
            </w:r>
            <w:r w:rsidR="00271552">
              <w:t xml:space="preserve"> </w:t>
            </w:r>
            <w:r w:rsidRPr="00B9368A">
              <w:t>to</w:t>
            </w:r>
            <w:r w:rsidR="00271552">
              <w:t xml:space="preserve"> </w:t>
            </w:r>
            <w:r w:rsidRPr="00B9368A">
              <w:t>December</w:t>
            </w:r>
            <w:r w:rsidR="00271552">
              <w:t xml:space="preserve"> </w:t>
            </w:r>
            <w:r w:rsidRPr="00B9368A">
              <w:t>2007):</w:t>
            </w:r>
            <w:r w:rsidR="00271552">
              <w:t xml:space="preserve"> </w:t>
            </w:r>
            <w:r w:rsidRPr="00B9368A">
              <w:t>Responsible</w:t>
            </w:r>
            <w:r w:rsidR="00271552">
              <w:t xml:space="preserve"> </w:t>
            </w:r>
            <w:r w:rsidRPr="00B9368A">
              <w:t>for</w:t>
            </w:r>
            <w:r w:rsidR="00271552">
              <w:t xml:space="preserve"> </w:t>
            </w:r>
            <w:r w:rsidRPr="00B9368A">
              <w:t>teaching</w:t>
            </w:r>
            <w:r w:rsidR="00271552">
              <w:t xml:space="preserve"> </w:t>
            </w:r>
            <w:r w:rsidRPr="00B9368A">
              <w:t>programming</w:t>
            </w:r>
            <w:r w:rsidR="00271552">
              <w:t xml:space="preserve"> </w:t>
            </w:r>
            <w:r w:rsidRPr="00B9368A">
              <w:t>courses</w:t>
            </w:r>
            <w:r w:rsidR="00271552">
              <w:t xml:space="preserve"> </w:t>
            </w:r>
            <w:r w:rsidRPr="00B9368A">
              <w:t>involving</w:t>
            </w:r>
            <w:r w:rsidR="00271552">
              <w:t xml:space="preserve"> </w:t>
            </w:r>
            <w:r w:rsidRPr="00B9368A">
              <w:t>Java,</w:t>
            </w:r>
            <w:r w:rsidR="00271552">
              <w:t xml:space="preserve"> </w:t>
            </w:r>
            <w:r w:rsidRPr="00B9368A">
              <w:t>Visual</w:t>
            </w:r>
            <w:r w:rsidR="00271552">
              <w:t xml:space="preserve"> </w:t>
            </w:r>
            <w:r w:rsidRPr="00B9368A">
              <w:t>Basic,</w:t>
            </w:r>
            <w:r w:rsidR="00271552">
              <w:t xml:space="preserve"> </w:t>
            </w:r>
            <w:r w:rsidRPr="00B9368A">
              <w:t>C++,</w:t>
            </w:r>
            <w:r w:rsidR="00271552">
              <w:t xml:space="preserve"> </w:t>
            </w:r>
            <w:r w:rsidRPr="00B9368A">
              <w:t>and</w:t>
            </w:r>
            <w:r w:rsidR="00271552">
              <w:t xml:space="preserve"> </w:t>
            </w:r>
            <w:r w:rsidRPr="00B9368A">
              <w:t>C</w:t>
            </w:r>
            <w:r w:rsidR="00271552">
              <w:t xml:space="preserve"> </w:t>
            </w:r>
            <w:r w:rsidRPr="00B9368A">
              <w:t>technologies.</w:t>
            </w:r>
          </w:p>
          <w:p w14:paraId="3A6AA167" w14:textId="754E5D3B" w:rsidR="00CA3416" w:rsidRPr="00B9368A" w:rsidRDefault="00CA3416">
            <w:pPr>
              <w:numPr>
                <w:ilvl w:val="0"/>
                <w:numId w:val="16"/>
              </w:numPr>
              <w:tabs>
                <w:tab w:val="clear" w:pos="1080"/>
              </w:tabs>
              <w:ind w:left="360"/>
            </w:pPr>
            <w:r w:rsidRPr="00B9368A">
              <w:rPr>
                <w:b/>
              </w:rPr>
              <w:t>Senior</w:t>
            </w:r>
            <w:r w:rsidR="00271552">
              <w:rPr>
                <w:b/>
              </w:rPr>
              <w:t xml:space="preserve"> </w:t>
            </w:r>
            <w:r w:rsidRPr="00B9368A">
              <w:rPr>
                <w:b/>
              </w:rPr>
              <w:t>Systems</w:t>
            </w:r>
            <w:r w:rsidR="00271552">
              <w:rPr>
                <w:b/>
              </w:rPr>
              <w:t xml:space="preserve"> </w:t>
            </w:r>
            <w:r w:rsidRPr="00B9368A">
              <w:rPr>
                <w:b/>
              </w:rPr>
              <w:t>Analyst,</w:t>
            </w:r>
            <w:r w:rsidR="00271552">
              <w:rPr>
                <w:b/>
              </w:rPr>
              <w:t xml:space="preserve"> </w:t>
            </w:r>
            <w:r w:rsidRPr="00B9368A">
              <w:rPr>
                <w:b/>
              </w:rPr>
              <w:t>Household</w:t>
            </w:r>
            <w:r w:rsidR="00271552">
              <w:rPr>
                <w:b/>
              </w:rPr>
              <w:t xml:space="preserve"> </w:t>
            </w:r>
            <w:r w:rsidRPr="00B9368A">
              <w:rPr>
                <w:b/>
              </w:rPr>
              <w:t>International/HSBC</w:t>
            </w:r>
            <w:r w:rsidR="00271552">
              <w:t xml:space="preserve"> </w:t>
            </w:r>
            <w:r w:rsidRPr="00B9368A">
              <w:t>(September</w:t>
            </w:r>
            <w:r w:rsidR="00271552">
              <w:t xml:space="preserve"> </w:t>
            </w:r>
            <w:r w:rsidRPr="00B9368A">
              <w:t>2003</w:t>
            </w:r>
            <w:r w:rsidR="00271552">
              <w:t xml:space="preserve"> </w:t>
            </w:r>
            <w:r w:rsidRPr="00B9368A">
              <w:t>–</w:t>
            </w:r>
            <w:r w:rsidR="00271552">
              <w:t xml:space="preserve"> </w:t>
            </w:r>
            <w:r w:rsidRPr="00B9368A">
              <w:t>January</w:t>
            </w:r>
            <w:r w:rsidR="00271552">
              <w:t xml:space="preserve"> </w:t>
            </w:r>
            <w:r w:rsidRPr="00B9368A">
              <w:t>2004):</w:t>
            </w:r>
            <w:r w:rsidR="00271552">
              <w:t xml:space="preserve"> </w:t>
            </w:r>
            <w:r w:rsidRPr="00B9368A">
              <w:t>Responsible</w:t>
            </w:r>
            <w:r w:rsidR="00271552">
              <w:t xml:space="preserve"> </w:t>
            </w:r>
            <w:r w:rsidRPr="00B9368A">
              <w:t>for</w:t>
            </w:r>
            <w:r w:rsidR="00271552">
              <w:t xml:space="preserve"> </w:t>
            </w:r>
            <w:r w:rsidRPr="00B9368A">
              <w:t>leading</w:t>
            </w:r>
            <w:r w:rsidR="00271552">
              <w:t xml:space="preserve"> </w:t>
            </w:r>
            <w:r w:rsidRPr="00B9368A">
              <w:t>and</w:t>
            </w:r>
            <w:r w:rsidR="00271552">
              <w:t xml:space="preserve"> </w:t>
            </w:r>
            <w:r w:rsidRPr="00B9368A">
              <w:t>consulting</w:t>
            </w:r>
            <w:r w:rsidR="00271552">
              <w:t xml:space="preserve"> </w:t>
            </w:r>
            <w:r w:rsidRPr="00B9368A">
              <w:t>on</w:t>
            </w:r>
            <w:r w:rsidR="00271552">
              <w:t xml:space="preserve"> </w:t>
            </w:r>
            <w:r w:rsidRPr="00B9368A">
              <w:t>Java</w:t>
            </w:r>
            <w:r w:rsidR="00271552">
              <w:t xml:space="preserve"> </w:t>
            </w:r>
            <w:r w:rsidRPr="00B9368A">
              <w:t>and</w:t>
            </w:r>
            <w:r w:rsidR="00271552">
              <w:t xml:space="preserve"> </w:t>
            </w:r>
            <w:r w:rsidRPr="00B9368A">
              <w:t>J2EE</w:t>
            </w:r>
            <w:r w:rsidR="00271552">
              <w:t xml:space="preserve"> </w:t>
            </w:r>
            <w:r w:rsidRPr="00B9368A">
              <w:t>technologies</w:t>
            </w:r>
            <w:r w:rsidR="00271552">
              <w:t xml:space="preserve"> </w:t>
            </w:r>
            <w:r w:rsidRPr="00B9368A">
              <w:t>to</w:t>
            </w:r>
            <w:r w:rsidR="00271552">
              <w:t xml:space="preserve"> </w:t>
            </w:r>
            <w:r w:rsidRPr="00B9368A">
              <w:t>different</w:t>
            </w:r>
            <w:r w:rsidR="00271552">
              <w:t xml:space="preserve"> </w:t>
            </w:r>
            <w:r w:rsidRPr="00B9368A">
              <w:t>development</w:t>
            </w:r>
            <w:r w:rsidR="00271552">
              <w:t xml:space="preserve"> </w:t>
            </w:r>
            <w:r w:rsidRPr="00B9368A">
              <w:t>teams</w:t>
            </w:r>
            <w:r w:rsidR="00271552">
              <w:t xml:space="preserve"> </w:t>
            </w:r>
            <w:r w:rsidRPr="00B9368A">
              <w:t>within</w:t>
            </w:r>
            <w:r w:rsidR="00271552">
              <w:t xml:space="preserve"> </w:t>
            </w:r>
            <w:r w:rsidRPr="00B9368A">
              <w:t>the</w:t>
            </w:r>
            <w:r w:rsidR="00271552">
              <w:t xml:space="preserve"> </w:t>
            </w:r>
            <w:r w:rsidRPr="00B9368A">
              <w:t>organization.</w:t>
            </w:r>
          </w:p>
          <w:p w14:paraId="27BEC6A2" w14:textId="03A94A9E" w:rsidR="00CA3416" w:rsidRPr="00B9368A" w:rsidRDefault="00CA3416">
            <w:pPr>
              <w:numPr>
                <w:ilvl w:val="0"/>
                <w:numId w:val="16"/>
              </w:numPr>
              <w:tabs>
                <w:tab w:val="clear" w:pos="1080"/>
              </w:tabs>
              <w:ind w:left="360"/>
            </w:pPr>
            <w:r w:rsidRPr="00B9368A">
              <w:rPr>
                <w:b/>
              </w:rPr>
              <w:t>Java</w:t>
            </w:r>
            <w:r w:rsidR="00271552">
              <w:rPr>
                <w:b/>
              </w:rPr>
              <w:t xml:space="preserve"> </w:t>
            </w:r>
            <w:r w:rsidRPr="00B9368A">
              <w:rPr>
                <w:b/>
              </w:rPr>
              <w:t>and</w:t>
            </w:r>
            <w:r w:rsidR="00271552">
              <w:rPr>
                <w:b/>
              </w:rPr>
              <w:t xml:space="preserve"> </w:t>
            </w:r>
            <w:r w:rsidRPr="00B9368A">
              <w:rPr>
                <w:b/>
              </w:rPr>
              <w:t>XML</w:t>
            </w:r>
            <w:r w:rsidR="00271552">
              <w:rPr>
                <w:b/>
              </w:rPr>
              <w:t xml:space="preserve"> </w:t>
            </w:r>
            <w:r w:rsidRPr="00B9368A">
              <w:rPr>
                <w:b/>
              </w:rPr>
              <w:t>Trainer,</w:t>
            </w:r>
            <w:r w:rsidR="00271552">
              <w:rPr>
                <w:b/>
              </w:rPr>
              <w:t xml:space="preserve"> </w:t>
            </w:r>
            <w:r w:rsidRPr="00B9368A">
              <w:rPr>
                <w:b/>
              </w:rPr>
              <w:t>Sun</w:t>
            </w:r>
            <w:r w:rsidR="00271552">
              <w:rPr>
                <w:b/>
              </w:rPr>
              <w:t xml:space="preserve"> </w:t>
            </w:r>
            <w:r w:rsidRPr="00B9368A">
              <w:rPr>
                <w:b/>
              </w:rPr>
              <w:t>Microsystems</w:t>
            </w:r>
            <w:r w:rsidR="00271552">
              <w:t xml:space="preserve"> </w:t>
            </w:r>
            <w:r w:rsidRPr="00B9368A">
              <w:t>(November</w:t>
            </w:r>
            <w:r w:rsidR="00271552">
              <w:t xml:space="preserve"> </w:t>
            </w:r>
            <w:r w:rsidRPr="00B9368A">
              <w:t>2000</w:t>
            </w:r>
            <w:r w:rsidR="00271552">
              <w:t xml:space="preserve"> </w:t>
            </w:r>
            <w:r w:rsidRPr="00B9368A">
              <w:t>–</w:t>
            </w:r>
            <w:r w:rsidR="00271552">
              <w:t xml:space="preserve"> </w:t>
            </w:r>
            <w:r w:rsidRPr="00B9368A">
              <w:t>September</w:t>
            </w:r>
            <w:r w:rsidR="00271552">
              <w:t xml:space="preserve"> </w:t>
            </w:r>
            <w:r w:rsidRPr="00B9368A">
              <w:t>2003):</w:t>
            </w:r>
            <w:r w:rsidR="00271552">
              <w:t xml:space="preserve"> </w:t>
            </w:r>
            <w:r w:rsidRPr="00B9368A">
              <w:t>Responsible</w:t>
            </w:r>
            <w:r w:rsidR="00271552">
              <w:t xml:space="preserve"> </w:t>
            </w:r>
            <w:r w:rsidRPr="00B9368A">
              <w:t>for</w:t>
            </w:r>
            <w:r w:rsidR="00271552">
              <w:t xml:space="preserve"> </w:t>
            </w:r>
            <w:r w:rsidRPr="00B9368A">
              <w:t>developing</w:t>
            </w:r>
            <w:r w:rsidR="00271552">
              <w:t xml:space="preserve"> </w:t>
            </w:r>
            <w:r w:rsidRPr="00B9368A">
              <w:t>and</w:t>
            </w:r>
            <w:r w:rsidR="00271552">
              <w:t xml:space="preserve"> </w:t>
            </w:r>
            <w:r w:rsidRPr="00B9368A">
              <w:t>providing</w:t>
            </w:r>
            <w:r w:rsidR="00271552">
              <w:t xml:space="preserve"> </w:t>
            </w:r>
            <w:r w:rsidRPr="00B9368A">
              <w:t>training</w:t>
            </w:r>
            <w:r w:rsidR="00271552">
              <w:t xml:space="preserve"> </w:t>
            </w:r>
            <w:r w:rsidRPr="00B9368A">
              <w:t>on</w:t>
            </w:r>
            <w:r w:rsidR="00271552">
              <w:t xml:space="preserve"> </w:t>
            </w:r>
            <w:r w:rsidRPr="00B9368A">
              <w:t>Java/J2EE</w:t>
            </w:r>
            <w:r w:rsidR="00271552">
              <w:t xml:space="preserve"> </w:t>
            </w:r>
            <w:r w:rsidRPr="00B9368A">
              <w:t>system</w:t>
            </w:r>
            <w:r w:rsidR="00271552">
              <w:t xml:space="preserve"> </w:t>
            </w:r>
            <w:r w:rsidRPr="00B9368A">
              <w:t>analysis,</w:t>
            </w:r>
            <w:r w:rsidR="00271552">
              <w:t xml:space="preserve"> </w:t>
            </w:r>
            <w:r w:rsidRPr="00B9368A">
              <w:t>architecture,</w:t>
            </w:r>
            <w:r w:rsidR="00271552">
              <w:t xml:space="preserve"> </w:t>
            </w:r>
            <w:r w:rsidRPr="00B9368A">
              <w:t>design,</w:t>
            </w:r>
            <w:r w:rsidR="00271552">
              <w:t xml:space="preserve"> </w:t>
            </w:r>
            <w:r w:rsidRPr="00B9368A">
              <w:t>and</w:t>
            </w:r>
            <w:r w:rsidR="00271552">
              <w:t xml:space="preserve"> </w:t>
            </w:r>
            <w:r w:rsidRPr="00B9368A">
              <w:t>implementation</w:t>
            </w:r>
            <w:r w:rsidR="00271552">
              <w:t xml:space="preserve"> </w:t>
            </w:r>
            <w:r w:rsidRPr="00B9368A">
              <w:t>courses.</w:t>
            </w:r>
            <w:r w:rsidR="00271552">
              <w:t xml:space="preserve"> </w:t>
            </w:r>
          </w:p>
          <w:p w14:paraId="5CD70300" w14:textId="52AA91FC" w:rsidR="00CA3416" w:rsidRPr="00B9368A" w:rsidRDefault="00CA3416">
            <w:pPr>
              <w:numPr>
                <w:ilvl w:val="0"/>
                <w:numId w:val="16"/>
              </w:numPr>
              <w:tabs>
                <w:tab w:val="clear" w:pos="1080"/>
              </w:tabs>
              <w:ind w:left="360"/>
            </w:pPr>
            <w:r w:rsidRPr="00B9368A">
              <w:rPr>
                <w:b/>
              </w:rPr>
              <w:t>Senior</w:t>
            </w:r>
            <w:r w:rsidR="00271552">
              <w:rPr>
                <w:b/>
              </w:rPr>
              <w:t xml:space="preserve"> </w:t>
            </w:r>
            <w:r w:rsidRPr="00B9368A">
              <w:rPr>
                <w:b/>
              </w:rPr>
              <w:t>Developer,</w:t>
            </w:r>
            <w:r w:rsidR="00271552">
              <w:rPr>
                <w:b/>
              </w:rPr>
              <w:t xml:space="preserve"> </w:t>
            </w:r>
            <w:proofErr w:type="spellStart"/>
            <w:r w:rsidRPr="00B9368A">
              <w:rPr>
                <w:b/>
              </w:rPr>
              <w:t>Lante</w:t>
            </w:r>
            <w:proofErr w:type="spellEnd"/>
            <w:r w:rsidR="00271552">
              <w:rPr>
                <w:b/>
              </w:rPr>
              <w:t xml:space="preserve"> </w:t>
            </w:r>
            <w:r w:rsidRPr="00B9368A">
              <w:rPr>
                <w:b/>
              </w:rPr>
              <w:t>Corporation</w:t>
            </w:r>
            <w:r w:rsidR="00271552">
              <w:t xml:space="preserve"> </w:t>
            </w:r>
            <w:r w:rsidRPr="00B9368A">
              <w:t>(January</w:t>
            </w:r>
            <w:r w:rsidR="00271552">
              <w:t xml:space="preserve"> </w:t>
            </w:r>
            <w:r w:rsidRPr="00B9368A">
              <w:t>2000</w:t>
            </w:r>
            <w:r w:rsidR="00271552">
              <w:t xml:space="preserve"> </w:t>
            </w:r>
            <w:r w:rsidRPr="00B9368A">
              <w:t>–</w:t>
            </w:r>
            <w:r w:rsidR="00271552">
              <w:t xml:space="preserve"> </w:t>
            </w:r>
            <w:r w:rsidRPr="00B9368A">
              <w:t>November</w:t>
            </w:r>
            <w:r w:rsidR="00271552">
              <w:t xml:space="preserve"> </w:t>
            </w:r>
            <w:r w:rsidRPr="00B9368A">
              <w:t>2000):</w:t>
            </w:r>
            <w:r w:rsidR="00271552">
              <w:t xml:space="preserve"> </w:t>
            </w:r>
            <w:r w:rsidRPr="00B9368A">
              <w:t>Responsible</w:t>
            </w:r>
            <w:r w:rsidR="00271552">
              <w:t xml:space="preserve"> </w:t>
            </w:r>
            <w:r w:rsidRPr="00B9368A">
              <w:t>for</w:t>
            </w:r>
            <w:r w:rsidR="00271552">
              <w:t xml:space="preserve"> </w:t>
            </w:r>
            <w:r w:rsidRPr="00B9368A">
              <w:t>the</w:t>
            </w:r>
            <w:r w:rsidR="00271552">
              <w:t xml:space="preserve"> </w:t>
            </w:r>
            <w:r w:rsidRPr="00B9368A">
              <w:t>development</w:t>
            </w:r>
            <w:r w:rsidR="00271552">
              <w:t xml:space="preserve"> </w:t>
            </w:r>
            <w:r w:rsidRPr="00B9368A">
              <w:t>of</w:t>
            </w:r>
            <w:r w:rsidR="00271552">
              <w:t xml:space="preserve"> </w:t>
            </w:r>
            <w:r w:rsidRPr="00B9368A">
              <w:t>J2EE</w:t>
            </w:r>
            <w:r w:rsidR="00271552">
              <w:t xml:space="preserve"> </w:t>
            </w:r>
            <w:r w:rsidRPr="00B9368A">
              <w:t>web</w:t>
            </w:r>
            <w:r w:rsidR="00271552">
              <w:t xml:space="preserve"> </w:t>
            </w:r>
            <w:r w:rsidRPr="00B9368A">
              <w:t>application</w:t>
            </w:r>
            <w:r w:rsidR="00271552">
              <w:t xml:space="preserve"> </w:t>
            </w:r>
            <w:r w:rsidRPr="00B9368A">
              <w:t>for</w:t>
            </w:r>
            <w:r w:rsidR="00271552">
              <w:t xml:space="preserve"> </w:t>
            </w:r>
            <w:proofErr w:type="gramStart"/>
            <w:r w:rsidRPr="00B9368A">
              <w:t>Health-Care</w:t>
            </w:r>
            <w:proofErr w:type="gramEnd"/>
            <w:r w:rsidR="00271552">
              <w:t xml:space="preserve"> </w:t>
            </w:r>
            <w:proofErr w:type="spellStart"/>
            <w:r w:rsidRPr="00B9368A">
              <w:t>eMarket</w:t>
            </w:r>
            <w:proofErr w:type="spellEnd"/>
            <w:r w:rsidR="00271552">
              <w:t xml:space="preserve"> </w:t>
            </w:r>
            <w:r w:rsidRPr="00B9368A">
              <w:t>(HIPPO.com).</w:t>
            </w:r>
            <w:r w:rsidR="00271552">
              <w:t xml:space="preserve"> </w:t>
            </w:r>
          </w:p>
          <w:p w14:paraId="3F9B0226" w14:textId="66EE1223" w:rsidR="00CA3416" w:rsidRDefault="00CA3416">
            <w:pPr>
              <w:numPr>
                <w:ilvl w:val="0"/>
                <w:numId w:val="16"/>
              </w:numPr>
              <w:tabs>
                <w:tab w:val="clear" w:pos="1080"/>
              </w:tabs>
              <w:ind w:left="360"/>
            </w:pPr>
            <w:r w:rsidRPr="00B9368A">
              <w:rPr>
                <w:b/>
              </w:rPr>
              <w:t>Software</w:t>
            </w:r>
            <w:r w:rsidR="00271552">
              <w:rPr>
                <w:b/>
              </w:rPr>
              <w:t xml:space="preserve"> </w:t>
            </w:r>
            <w:r w:rsidRPr="00B9368A">
              <w:rPr>
                <w:b/>
              </w:rPr>
              <w:t>Engineer,</w:t>
            </w:r>
            <w:r w:rsidR="00271552">
              <w:rPr>
                <w:b/>
              </w:rPr>
              <w:t xml:space="preserve"> </w:t>
            </w:r>
            <w:r w:rsidRPr="00B9368A">
              <w:rPr>
                <w:b/>
              </w:rPr>
              <w:t>Motorola</w:t>
            </w:r>
            <w:r w:rsidR="00271552">
              <w:t xml:space="preserve"> </w:t>
            </w:r>
            <w:r w:rsidRPr="00B9368A">
              <w:t>(May</w:t>
            </w:r>
            <w:r w:rsidR="00271552">
              <w:t xml:space="preserve"> </w:t>
            </w:r>
            <w:r w:rsidRPr="00B9368A">
              <w:t>1998</w:t>
            </w:r>
            <w:r w:rsidR="00271552">
              <w:t xml:space="preserve"> </w:t>
            </w:r>
            <w:r w:rsidRPr="00B9368A">
              <w:t>–</w:t>
            </w:r>
            <w:r w:rsidR="00271552">
              <w:t xml:space="preserve"> </w:t>
            </w:r>
            <w:r w:rsidRPr="00B9368A">
              <w:t>January</w:t>
            </w:r>
            <w:r w:rsidR="00271552">
              <w:t xml:space="preserve"> </w:t>
            </w:r>
            <w:r w:rsidRPr="00B9368A">
              <w:t>2000):</w:t>
            </w:r>
            <w:r w:rsidR="00271552">
              <w:t xml:space="preserve"> </w:t>
            </w:r>
            <w:r w:rsidRPr="00B9368A">
              <w:t>Responsible</w:t>
            </w:r>
            <w:r w:rsidR="00271552">
              <w:t xml:space="preserve"> </w:t>
            </w:r>
            <w:r w:rsidRPr="00B9368A">
              <w:t>for</w:t>
            </w:r>
            <w:r w:rsidR="00271552">
              <w:t xml:space="preserve"> </w:t>
            </w:r>
            <w:r w:rsidRPr="00B9368A">
              <w:t>development</w:t>
            </w:r>
            <w:r w:rsidR="00271552">
              <w:t xml:space="preserve"> </w:t>
            </w:r>
            <w:r w:rsidRPr="00B9368A">
              <w:t>of</w:t>
            </w:r>
            <w:r w:rsidR="00271552">
              <w:t xml:space="preserve"> </w:t>
            </w:r>
            <w:r w:rsidRPr="00B9368A">
              <w:t>a</w:t>
            </w:r>
            <w:r w:rsidR="00271552">
              <w:t xml:space="preserve"> </w:t>
            </w:r>
            <w:r w:rsidRPr="00B9368A">
              <w:t>Java</w:t>
            </w:r>
            <w:r w:rsidR="00271552">
              <w:t xml:space="preserve"> </w:t>
            </w:r>
            <w:r w:rsidRPr="00B9368A">
              <w:t>application</w:t>
            </w:r>
            <w:r w:rsidR="00271552">
              <w:t xml:space="preserve"> </w:t>
            </w:r>
            <w:r w:rsidRPr="00B9368A">
              <w:t>to</w:t>
            </w:r>
            <w:r w:rsidR="00271552">
              <w:t xml:space="preserve"> </w:t>
            </w:r>
            <w:r w:rsidRPr="00B9368A">
              <w:t>validate</w:t>
            </w:r>
            <w:r w:rsidR="00271552">
              <w:t xml:space="preserve"> </w:t>
            </w:r>
            <w:r w:rsidRPr="00B9368A">
              <w:t>the</w:t>
            </w:r>
            <w:r w:rsidR="00271552">
              <w:t xml:space="preserve"> </w:t>
            </w:r>
            <w:r w:rsidRPr="00B9368A">
              <w:t>quality</w:t>
            </w:r>
            <w:r w:rsidR="00271552">
              <w:t xml:space="preserve"> </w:t>
            </w:r>
            <w:r w:rsidRPr="00B9368A">
              <w:t>of</w:t>
            </w:r>
            <w:r w:rsidR="00271552">
              <w:t xml:space="preserve"> </w:t>
            </w:r>
            <w:r w:rsidRPr="00B9368A">
              <w:t>the</w:t>
            </w:r>
            <w:r w:rsidR="00271552">
              <w:t xml:space="preserve"> </w:t>
            </w:r>
            <w:r w:rsidRPr="00B9368A">
              <w:t>phones</w:t>
            </w:r>
            <w:r w:rsidR="00271552">
              <w:t xml:space="preserve"> </w:t>
            </w:r>
            <w:r w:rsidRPr="00B9368A">
              <w:t>Motorola</w:t>
            </w:r>
            <w:r w:rsidR="00271552">
              <w:t xml:space="preserve"> </w:t>
            </w:r>
            <w:r w:rsidRPr="00B9368A">
              <w:t>produced</w:t>
            </w:r>
            <w:r w:rsidR="00271552">
              <w:t xml:space="preserve"> </w:t>
            </w:r>
            <w:r w:rsidRPr="00B9368A">
              <w:t>and</w:t>
            </w:r>
            <w:r w:rsidR="00271552">
              <w:t xml:space="preserve"> </w:t>
            </w:r>
            <w:r w:rsidRPr="00B9368A">
              <w:t>electronically</w:t>
            </w:r>
            <w:r w:rsidR="00271552">
              <w:t xml:space="preserve"> </w:t>
            </w:r>
            <w:r w:rsidRPr="00B9368A">
              <w:t>transferred</w:t>
            </w:r>
            <w:r w:rsidR="00271552">
              <w:t xml:space="preserve"> </w:t>
            </w:r>
            <w:r w:rsidRPr="00B9368A">
              <w:t>the</w:t>
            </w:r>
            <w:r w:rsidR="00271552">
              <w:t xml:space="preserve"> </w:t>
            </w:r>
            <w:r w:rsidRPr="00B9368A">
              <w:t>phones</w:t>
            </w:r>
            <w:r w:rsidR="00271552">
              <w:t xml:space="preserve"> </w:t>
            </w:r>
            <w:r w:rsidRPr="00B9368A">
              <w:t>to</w:t>
            </w:r>
            <w:r w:rsidR="00271552">
              <w:t xml:space="preserve"> </w:t>
            </w:r>
            <w:r w:rsidRPr="00B9368A">
              <w:t>the</w:t>
            </w:r>
            <w:r w:rsidR="00271552">
              <w:t xml:space="preserve"> </w:t>
            </w:r>
            <w:r w:rsidRPr="00B9368A">
              <w:t>Motorola</w:t>
            </w:r>
            <w:r w:rsidR="00271552">
              <w:t xml:space="preserve"> </w:t>
            </w:r>
            <w:r w:rsidRPr="00B9368A">
              <w:t>distribution</w:t>
            </w:r>
            <w:r w:rsidR="00271552">
              <w:t xml:space="preserve"> </w:t>
            </w:r>
            <w:r w:rsidRPr="00B9368A">
              <w:t>center.</w:t>
            </w:r>
          </w:p>
          <w:p w14:paraId="38AE3BE7" w14:textId="77777777" w:rsidR="00CA3416" w:rsidRPr="000730A7" w:rsidRDefault="00CA3416" w:rsidP="00CA3416"/>
          <w:p w14:paraId="147D41E1" w14:textId="77777777" w:rsidR="00B26AE3" w:rsidRDefault="00B26AE3" w:rsidP="1C720A01">
            <w:pPr>
              <w:rPr>
                <w:rFonts w:cs="Arial"/>
                <w:iCs/>
                <w:color w:val="000000"/>
                <w:sz w:val="20"/>
                <w:szCs w:val="20"/>
              </w:rPr>
            </w:pPr>
          </w:p>
          <w:p w14:paraId="2A0F471F" w14:textId="43F3B351" w:rsidR="00F85286" w:rsidRPr="00033DEC" w:rsidRDefault="00F85286" w:rsidP="00DE2DD8">
            <w:pPr>
              <w:pStyle w:val="BodyText"/>
            </w:pPr>
          </w:p>
        </w:tc>
      </w:tr>
    </w:tbl>
    <w:p w14:paraId="4FEC2416" w14:textId="1A5009E4" w:rsidR="00F85286" w:rsidRDefault="00F85286" w:rsidP="00F85286"/>
    <w:p w14:paraId="0B983E48" w14:textId="5055A51E" w:rsidR="00EE5BBD" w:rsidRDefault="00EE5BBD" w:rsidP="00F85286"/>
    <w:p w14:paraId="13017BBB" w14:textId="77777777" w:rsidR="00EE5BBD" w:rsidRDefault="00EE5BBD" w:rsidP="00F85286">
      <w:pPr>
        <w:sectPr w:rsidR="00EE5BBD" w:rsidSect="009938DC">
          <w:pgSz w:w="12240" w:h="15840" w:code="1"/>
          <w:pgMar w:top="1440" w:right="1440" w:bottom="1440" w:left="1440" w:header="450" w:footer="720" w:gutter="0"/>
          <w:cols w:space="720"/>
          <w:docGrid w:linePitch="360"/>
        </w:sectPr>
      </w:pPr>
    </w:p>
    <w:p w14:paraId="7FE7012C" w14:textId="7EC0A8DA" w:rsidR="00F85286" w:rsidRDefault="00F85286" w:rsidP="00F85286">
      <w:pPr>
        <w:pStyle w:val="Heading1"/>
      </w:pPr>
      <w:bookmarkStart w:id="31" w:name="_Toc63851908"/>
      <w:r>
        <w:lastRenderedPageBreak/>
        <w:t>Plans</w:t>
      </w:r>
      <w:r w:rsidR="00271552">
        <w:t xml:space="preserve"> </w:t>
      </w:r>
      <w:r>
        <w:t>and</w:t>
      </w:r>
      <w:r w:rsidR="00271552">
        <w:t xml:space="preserve"> </w:t>
      </w:r>
      <w:r>
        <w:t>Methodology</w:t>
      </w:r>
      <w:r w:rsidR="00271552">
        <w:t xml:space="preserve"> </w:t>
      </w:r>
      <w:r>
        <w:t>for</w:t>
      </w:r>
      <w:r w:rsidR="00271552">
        <w:t xml:space="preserve"> </w:t>
      </w:r>
      <w:r>
        <w:t>Providing</w:t>
      </w:r>
      <w:r w:rsidR="00271552">
        <w:t xml:space="preserve"> </w:t>
      </w:r>
      <w:r>
        <w:t>the</w:t>
      </w:r>
      <w:r w:rsidR="00271552">
        <w:t xml:space="preserve"> </w:t>
      </w:r>
      <w:r>
        <w:t>Proposed</w:t>
      </w:r>
      <w:r w:rsidR="00271552">
        <w:t xml:space="preserve"> </w:t>
      </w:r>
      <w:r>
        <w:t>Goods</w:t>
      </w:r>
      <w:r w:rsidR="00271552">
        <w:t xml:space="preserve"> </w:t>
      </w:r>
      <w:r>
        <w:t>and</w:t>
      </w:r>
      <w:r w:rsidR="00271552">
        <w:t xml:space="preserve"> </w:t>
      </w:r>
      <w:r>
        <w:t>Services</w:t>
      </w:r>
      <w:bookmarkEnd w:id="31"/>
    </w:p>
    <w:tbl>
      <w:tblPr>
        <w:tblStyle w:val="TableGrid"/>
        <w:tblW w:w="0" w:type="auto"/>
        <w:tblLook w:val="04A0" w:firstRow="1" w:lastRow="0" w:firstColumn="1" w:lastColumn="0" w:noHBand="0" w:noVBand="1"/>
      </w:tblPr>
      <w:tblGrid>
        <w:gridCol w:w="9350"/>
      </w:tblGrid>
      <w:tr w:rsidR="0084287E" w:rsidRPr="00033DEC" w14:paraId="68564281" w14:textId="77777777" w:rsidTr="151300FA">
        <w:trPr>
          <w:tblHeader/>
        </w:trPr>
        <w:tc>
          <w:tcPr>
            <w:tcW w:w="9350" w:type="dxa"/>
            <w:shd w:val="clear" w:color="auto" w:fill="DBE5F1" w:themeFill="accent1" w:themeFillTint="33"/>
          </w:tcPr>
          <w:p w14:paraId="79F9343F" w14:textId="60E3EAA7" w:rsidR="0084287E" w:rsidRPr="00033DEC" w:rsidRDefault="00F85286" w:rsidP="00DE2DD8">
            <w:pPr>
              <w:spacing w:before="80" w:after="80"/>
              <w:ind w:left="248" w:hanging="248"/>
              <w:rPr>
                <w:rFonts w:ascii="Arial Narrow" w:hAnsi="Arial Narrow"/>
                <w:sz w:val="20"/>
                <w:szCs w:val="20"/>
              </w:rPr>
            </w:pPr>
            <w:r w:rsidRPr="00F85286">
              <w:rPr>
                <w:rFonts w:ascii="Arial Narrow" w:hAnsi="Arial Narrow"/>
                <w:sz w:val="20"/>
                <w:szCs w:val="20"/>
              </w:rPr>
              <w:t>6a.</w:t>
            </w:r>
            <w:r w:rsidRPr="00F85286">
              <w:rPr>
                <w:rFonts w:ascii="Arial Narrow" w:hAnsi="Arial Narrow"/>
                <w:sz w:val="20"/>
                <w:szCs w:val="20"/>
              </w:rPr>
              <w:tab/>
              <w:t>Describe</w:t>
            </w:r>
            <w:r w:rsidR="00271552">
              <w:rPr>
                <w:rFonts w:ascii="Arial Narrow" w:hAnsi="Arial Narrow"/>
                <w:sz w:val="20"/>
                <w:szCs w:val="20"/>
              </w:rPr>
              <w:t xml:space="preserve"> </w:t>
            </w:r>
            <w:r w:rsidRPr="00F85286">
              <w:rPr>
                <w:rFonts w:ascii="Arial Narrow" w:hAnsi="Arial Narrow"/>
                <w:sz w:val="20"/>
                <w:szCs w:val="20"/>
              </w:rPr>
              <w:t>your</w:t>
            </w:r>
            <w:r w:rsidR="00271552">
              <w:rPr>
                <w:rFonts w:ascii="Arial Narrow" w:hAnsi="Arial Narrow"/>
                <w:sz w:val="20"/>
                <w:szCs w:val="20"/>
              </w:rPr>
              <w:t xml:space="preserve"> </w:t>
            </w:r>
            <w:r w:rsidRPr="00F85286">
              <w:rPr>
                <w:rFonts w:ascii="Arial Narrow" w:hAnsi="Arial Narrow"/>
                <w:sz w:val="20"/>
                <w:szCs w:val="20"/>
              </w:rPr>
              <w:t>Plan</w:t>
            </w:r>
            <w:r w:rsidR="00271552">
              <w:rPr>
                <w:rFonts w:ascii="Arial Narrow" w:hAnsi="Arial Narrow"/>
                <w:sz w:val="20"/>
                <w:szCs w:val="20"/>
              </w:rPr>
              <w:t xml:space="preserve"> </w:t>
            </w:r>
            <w:r w:rsidRPr="00F85286">
              <w:rPr>
                <w:rFonts w:ascii="Arial Narrow" w:hAnsi="Arial Narrow"/>
                <w:sz w:val="20"/>
                <w:szCs w:val="20"/>
              </w:rPr>
              <w:t>to</w:t>
            </w:r>
            <w:r w:rsidR="00271552">
              <w:rPr>
                <w:rFonts w:ascii="Arial Narrow" w:hAnsi="Arial Narrow"/>
                <w:sz w:val="20"/>
                <w:szCs w:val="20"/>
              </w:rPr>
              <w:t xml:space="preserve"> </w:t>
            </w:r>
            <w:r w:rsidRPr="00F85286">
              <w:rPr>
                <w:rFonts w:ascii="Arial Narrow" w:hAnsi="Arial Narrow"/>
                <w:sz w:val="20"/>
                <w:szCs w:val="20"/>
              </w:rPr>
              <w:t>assess</w:t>
            </w:r>
            <w:r w:rsidR="00271552">
              <w:rPr>
                <w:rFonts w:ascii="Arial Narrow" w:hAnsi="Arial Narrow"/>
                <w:sz w:val="20"/>
                <w:szCs w:val="20"/>
              </w:rPr>
              <w:t xml:space="preserve"> </w:t>
            </w:r>
            <w:r w:rsidRPr="00F85286">
              <w:rPr>
                <w:rFonts w:ascii="Arial Narrow" w:hAnsi="Arial Narrow"/>
                <w:sz w:val="20"/>
                <w:szCs w:val="20"/>
              </w:rPr>
              <w:t>training</w:t>
            </w:r>
            <w:r w:rsidR="00271552">
              <w:rPr>
                <w:rFonts w:ascii="Arial Narrow" w:hAnsi="Arial Narrow"/>
                <w:sz w:val="20"/>
                <w:szCs w:val="20"/>
              </w:rPr>
              <w:t xml:space="preserve"> </w:t>
            </w:r>
            <w:r w:rsidRPr="00F85286">
              <w:rPr>
                <w:rFonts w:ascii="Arial Narrow" w:hAnsi="Arial Narrow"/>
                <w:sz w:val="20"/>
                <w:szCs w:val="20"/>
              </w:rPr>
              <w:t>needs.</w:t>
            </w:r>
          </w:p>
        </w:tc>
      </w:tr>
      <w:tr w:rsidR="0084287E" w:rsidRPr="00033DEC" w14:paraId="78E7B42A" w14:textId="77777777" w:rsidTr="151300FA">
        <w:trPr>
          <w:trHeight w:val="562"/>
        </w:trPr>
        <w:tc>
          <w:tcPr>
            <w:tcW w:w="9350" w:type="dxa"/>
          </w:tcPr>
          <w:p w14:paraId="1964A1EC" w14:textId="52884F0B" w:rsidR="0084287E" w:rsidRPr="00033DEC" w:rsidRDefault="15F826CD" w:rsidP="00DE2DD8">
            <w:pPr>
              <w:pStyle w:val="BodyText"/>
            </w:pPr>
            <w:r>
              <w:t>Stealth</w:t>
            </w:r>
            <w:r w:rsidR="00271552">
              <w:t xml:space="preserve"> </w:t>
            </w:r>
            <w:r>
              <w:t>understands</w:t>
            </w:r>
            <w:r w:rsidR="00271552">
              <w:t xml:space="preserve"> </w:t>
            </w:r>
            <w:r>
              <w:t>that</w:t>
            </w:r>
            <w:r w:rsidR="00271552">
              <w:t xml:space="preserve"> </w:t>
            </w:r>
            <w:r>
              <w:t>end</w:t>
            </w:r>
            <w:r w:rsidR="00FC4AF7">
              <w:t>-</w:t>
            </w:r>
            <w:r>
              <w:t>user</w:t>
            </w:r>
            <w:r w:rsidR="00271552">
              <w:t xml:space="preserve"> </w:t>
            </w:r>
            <w:r>
              <w:t>training</w:t>
            </w:r>
            <w:r w:rsidR="00271552">
              <w:t xml:space="preserve"> </w:t>
            </w:r>
            <w:r>
              <w:t>could</w:t>
            </w:r>
            <w:r w:rsidR="00271552">
              <w:t xml:space="preserve"> </w:t>
            </w:r>
            <w:r>
              <w:t>be</w:t>
            </w:r>
            <w:r w:rsidR="00271552">
              <w:t xml:space="preserve"> </w:t>
            </w:r>
            <w:r>
              <w:t>a</w:t>
            </w:r>
            <w:r w:rsidR="00271552">
              <w:t xml:space="preserve"> </w:t>
            </w:r>
            <w:r>
              <w:t>key</w:t>
            </w:r>
            <w:r w:rsidR="00271552">
              <w:t xml:space="preserve"> </w:t>
            </w:r>
            <w:r>
              <w:t>factor</w:t>
            </w:r>
            <w:r w:rsidR="00271552">
              <w:t xml:space="preserve"> </w:t>
            </w:r>
            <w:r>
              <w:t>in</w:t>
            </w:r>
            <w:r w:rsidR="00271552">
              <w:t xml:space="preserve"> </w:t>
            </w:r>
            <w:r>
              <w:t>determining</w:t>
            </w:r>
            <w:r w:rsidR="00271552">
              <w:t xml:space="preserve"> </w:t>
            </w:r>
            <w:r>
              <w:t>the</w:t>
            </w:r>
            <w:r w:rsidR="00271552">
              <w:t xml:space="preserve"> </w:t>
            </w:r>
            <w:r>
              <w:t>success</w:t>
            </w:r>
            <w:r w:rsidR="00271552">
              <w:t xml:space="preserve"> </w:t>
            </w:r>
            <w:r>
              <w:t>of</w:t>
            </w:r>
            <w:r w:rsidR="00271552">
              <w:t xml:space="preserve"> </w:t>
            </w:r>
            <w:r>
              <w:t>project</w:t>
            </w:r>
            <w:r w:rsidR="00271552">
              <w:t xml:space="preserve"> </w:t>
            </w:r>
            <w:r>
              <w:t>implementation.</w:t>
            </w:r>
            <w:r w:rsidR="00271552">
              <w:t xml:space="preserve"> </w:t>
            </w:r>
            <w:r>
              <w:t>Hence</w:t>
            </w:r>
            <w:r w:rsidR="00271552">
              <w:t xml:space="preserve"> </w:t>
            </w:r>
            <w:r>
              <w:t>a</w:t>
            </w:r>
            <w:r w:rsidR="00271552">
              <w:t xml:space="preserve"> </w:t>
            </w:r>
            <w:r>
              <w:t>lot</w:t>
            </w:r>
            <w:r w:rsidR="00271552">
              <w:t xml:space="preserve"> </w:t>
            </w:r>
            <w:r>
              <w:t>of</w:t>
            </w:r>
            <w:r w:rsidR="00271552">
              <w:t xml:space="preserve"> </w:t>
            </w:r>
            <w:r>
              <w:t>planning</w:t>
            </w:r>
            <w:r w:rsidR="00271552">
              <w:t xml:space="preserve"> </w:t>
            </w:r>
            <w:r>
              <w:t>and</w:t>
            </w:r>
            <w:r w:rsidR="00271552">
              <w:t xml:space="preserve"> </w:t>
            </w:r>
            <w:r>
              <w:t>preparation</w:t>
            </w:r>
            <w:r w:rsidR="00271552">
              <w:t xml:space="preserve"> </w:t>
            </w:r>
            <w:r>
              <w:t>is</w:t>
            </w:r>
            <w:r w:rsidR="00271552">
              <w:t xml:space="preserve"> </w:t>
            </w:r>
            <w:r>
              <w:t>done</w:t>
            </w:r>
            <w:r w:rsidR="00271552">
              <w:t xml:space="preserve"> </w:t>
            </w:r>
            <w:r>
              <w:t>for</w:t>
            </w:r>
            <w:r w:rsidR="00271552">
              <w:t xml:space="preserve"> </w:t>
            </w:r>
            <w:r>
              <w:t>conducting</w:t>
            </w:r>
            <w:r w:rsidR="00271552">
              <w:t xml:space="preserve"> </w:t>
            </w:r>
            <w:r w:rsidR="467697A6">
              <w:t>our</w:t>
            </w:r>
            <w:r w:rsidR="00271552">
              <w:t xml:space="preserve"> </w:t>
            </w:r>
            <w:r>
              <w:t>end</w:t>
            </w:r>
            <w:r w:rsidR="00FC4AF7">
              <w:t>-</w:t>
            </w:r>
            <w:r>
              <w:t>user</w:t>
            </w:r>
            <w:r w:rsidR="00271552">
              <w:t xml:space="preserve"> </w:t>
            </w:r>
            <w:r>
              <w:t>training.</w:t>
            </w:r>
            <w:r w:rsidR="00271552">
              <w:t xml:space="preserve"> </w:t>
            </w:r>
          </w:p>
          <w:p w14:paraId="41EDC385" w14:textId="756CAE52" w:rsidR="0084287E" w:rsidRPr="00033DEC" w:rsidRDefault="2AC1585D" w:rsidP="00DE2DD8">
            <w:pPr>
              <w:pStyle w:val="BodyText"/>
            </w:pPr>
            <w:r>
              <w:t>The</w:t>
            </w:r>
            <w:r w:rsidR="00271552">
              <w:t xml:space="preserve"> </w:t>
            </w:r>
            <w:r>
              <w:t>following</w:t>
            </w:r>
            <w:r w:rsidR="00271552">
              <w:t xml:space="preserve"> </w:t>
            </w:r>
            <w:r>
              <w:t>activities</w:t>
            </w:r>
            <w:r w:rsidR="00271552">
              <w:t xml:space="preserve"> </w:t>
            </w:r>
            <w:r>
              <w:t>are</w:t>
            </w:r>
            <w:r w:rsidR="00271552">
              <w:t xml:space="preserve"> </w:t>
            </w:r>
            <w:r>
              <w:t>performed</w:t>
            </w:r>
            <w:r w:rsidR="00271552">
              <w:t xml:space="preserve"> </w:t>
            </w:r>
            <w:r>
              <w:t>by</w:t>
            </w:r>
            <w:r w:rsidR="00271552">
              <w:t xml:space="preserve"> </w:t>
            </w:r>
            <w:r>
              <w:t>Stealth</w:t>
            </w:r>
            <w:r w:rsidR="00271552">
              <w:t xml:space="preserve"> </w:t>
            </w:r>
            <w:r>
              <w:t>Solutions</w:t>
            </w:r>
            <w:r w:rsidR="00271552">
              <w:t xml:space="preserve"> </w:t>
            </w:r>
            <w:r>
              <w:t>to</w:t>
            </w:r>
            <w:r w:rsidR="00271552">
              <w:t xml:space="preserve"> </w:t>
            </w:r>
            <w:r>
              <w:t>assess</w:t>
            </w:r>
            <w:r w:rsidR="00271552">
              <w:t xml:space="preserve"> </w:t>
            </w:r>
            <w:r>
              <w:t>training</w:t>
            </w:r>
            <w:r w:rsidR="00271552">
              <w:t xml:space="preserve"> </w:t>
            </w:r>
            <w:r>
              <w:t>needs:</w:t>
            </w:r>
          </w:p>
          <w:p w14:paraId="2E7EC4D1" w14:textId="7EDC577D" w:rsidR="0084287E" w:rsidRPr="00033DEC" w:rsidRDefault="79F16BB0" w:rsidP="00DE2DD8">
            <w:pPr>
              <w:pStyle w:val="BodyText"/>
            </w:pPr>
            <w:r w:rsidRPr="1AC72C60">
              <w:rPr>
                <w:b/>
                <w:bCs/>
              </w:rPr>
              <w:t>Determine</w:t>
            </w:r>
            <w:r w:rsidR="00271552">
              <w:rPr>
                <w:b/>
                <w:bCs/>
              </w:rPr>
              <w:t xml:space="preserve"> </w:t>
            </w:r>
            <w:r w:rsidRPr="1AC72C60">
              <w:rPr>
                <w:b/>
                <w:bCs/>
              </w:rPr>
              <w:t>Types</w:t>
            </w:r>
            <w:r w:rsidR="00271552">
              <w:rPr>
                <w:b/>
                <w:bCs/>
              </w:rPr>
              <w:t xml:space="preserve"> </w:t>
            </w:r>
            <w:r w:rsidRPr="1AC72C60">
              <w:rPr>
                <w:b/>
                <w:bCs/>
              </w:rPr>
              <w:t>of</w:t>
            </w:r>
            <w:r w:rsidR="00271552">
              <w:rPr>
                <w:b/>
                <w:bCs/>
              </w:rPr>
              <w:t xml:space="preserve"> </w:t>
            </w:r>
            <w:r w:rsidRPr="1AC72C60">
              <w:rPr>
                <w:b/>
                <w:bCs/>
              </w:rPr>
              <w:t>Users</w:t>
            </w:r>
            <w:r>
              <w:t>:</w:t>
            </w:r>
            <w:r w:rsidR="00271552">
              <w:t xml:space="preserve"> </w:t>
            </w:r>
            <w:r w:rsidR="77028680">
              <w:t>Stealth</w:t>
            </w:r>
            <w:r w:rsidR="00271552">
              <w:t xml:space="preserve"> </w:t>
            </w:r>
            <w:r w:rsidR="77028680">
              <w:t>will</w:t>
            </w:r>
            <w:r w:rsidR="00271552">
              <w:t xml:space="preserve"> </w:t>
            </w:r>
            <w:r w:rsidR="77028680">
              <w:t>work</w:t>
            </w:r>
            <w:r w:rsidR="00271552">
              <w:t xml:space="preserve"> </w:t>
            </w:r>
            <w:r w:rsidR="77028680">
              <w:t>with</w:t>
            </w:r>
            <w:r w:rsidR="00271552">
              <w:t xml:space="preserve"> </w:t>
            </w:r>
            <w:r w:rsidR="007B6817">
              <w:t>VDSS</w:t>
            </w:r>
            <w:r w:rsidR="00271552">
              <w:t xml:space="preserve"> </w:t>
            </w:r>
            <w:r w:rsidR="77028680">
              <w:t>to</w:t>
            </w:r>
            <w:r w:rsidR="00271552">
              <w:t xml:space="preserve"> </w:t>
            </w:r>
            <w:r w:rsidR="77028680">
              <w:t>identify</w:t>
            </w:r>
            <w:r w:rsidR="00271552">
              <w:t xml:space="preserve"> </w:t>
            </w:r>
            <w:r w:rsidR="77028680">
              <w:t>the</w:t>
            </w:r>
            <w:r w:rsidR="00271552">
              <w:t xml:space="preserve"> </w:t>
            </w:r>
            <w:r w:rsidR="77028680">
              <w:t>different</w:t>
            </w:r>
            <w:r w:rsidR="00271552">
              <w:t xml:space="preserve"> </w:t>
            </w:r>
            <w:r w:rsidR="77028680">
              <w:t>types</w:t>
            </w:r>
            <w:r w:rsidR="00271552">
              <w:t xml:space="preserve"> </w:t>
            </w:r>
            <w:r w:rsidR="77028680">
              <w:t>of</w:t>
            </w:r>
            <w:r w:rsidR="00271552">
              <w:t xml:space="preserve"> </w:t>
            </w:r>
            <w:r w:rsidR="77028680">
              <w:t>users</w:t>
            </w:r>
            <w:r w:rsidR="00271552">
              <w:t xml:space="preserve"> </w:t>
            </w:r>
            <w:r w:rsidR="77028680">
              <w:t>and</w:t>
            </w:r>
            <w:r w:rsidR="00271552">
              <w:t xml:space="preserve"> </w:t>
            </w:r>
            <w:r w:rsidR="77028680">
              <w:t>will</w:t>
            </w:r>
            <w:r w:rsidR="00271552">
              <w:t xml:space="preserve"> </w:t>
            </w:r>
            <w:r w:rsidR="77028680">
              <w:t>determine</w:t>
            </w:r>
            <w:r w:rsidR="00271552">
              <w:t xml:space="preserve"> </w:t>
            </w:r>
            <w:r w:rsidR="77028680">
              <w:t>the</w:t>
            </w:r>
            <w:r w:rsidR="00271552">
              <w:t xml:space="preserve"> </w:t>
            </w:r>
            <w:r w:rsidR="77028680">
              <w:t>content</w:t>
            </w:r>
            <w:r w:rsidR="00271552">
              <w:t xml:space="preserve"> </w:t>
            </w:r>
            <w:r w:rsidR="77028680">
              <w:t>of</w:t>
            </w:r>
            <w:r w:rsidR="00271552">
              <w:t xml:space="preserve"> </w:t>
            </w:r>
            <w:r w:rsidR="77028680">
              <w:t>training</w:t>
            </w:r>
            <w:r w:rsidR="00271552">
              <w:t xml:space="preserve"> </w:t>
            </w:r>
            <w:r w:rsidR="77028680">
              <w:t>session</w:t>
            </w:r>
            <w:r w:rsidR="00FC4AF7">
              <w:t>s</w:t>
            </w:r>
            <w:r w:rsidR="00271552">
              <w:t xml:space="preserve"> </w:t>
            </w:r>
            <w:r w:rsidR="77028680">
              <w:t>accordingly.</w:t>
            </w:r>
            <w:r w:rsidR="00271552">
              <w:t xml:space="preserve"> </w:t>
            </w:r>
            <w:r w:rsidR="59D73E2F">
              <w:t>Based</w:t>
            </w:r>
            <w:r w:rsidR="00271552">
              <w:t xml:space="preserve"> </w:t>
            </w:r>
            <w:r w:rsidR="59D73E2F">
              <w:t>on</w:t>
            </w:r>
            <w:r w:rsidR="00271552">
              <w:t xml:space="preserve"> </w:t>
            </w:r>
            <w:r w:rsidR="59D73E2F">
              <w:t>the</w:t>
            </w:r>
            <w:r w:rsidR="00271552">
              <w:t xml:space="preserve"> </w:t>
            </w:r>
            <w:r w:rsidR="59D73E2F">
              <w:t>types</w:t>
            </w:r>
            <w:r w:rsidR="00271552">
              <w:t xml:space="preserve"> </w:t>
            </w:r>
            <w:r w:rsidR="59D73E2F">
              <w:t>of</w:t>
            </w:r>
            <w:r w:rsidR="00271552">
              <w:t xml:space="preserve"> </w:t>
            </w:r>
            <w:r w:rsidR="59D73E2F">
              <w:t>users,</w:t>
            </w:r>
            <w:r w:rsidR="00271552">
              <w:t xml:space="preserve"> </w:t>
            </w:r>
            <w:r w:rsidR="59D73E2F">
              <w:t>different</w:t>
            </w:r>
            <w:r w:rsidR="00271552">
              <w:t xml:space="preserve"> </w:t>
            </w:r>
            <w:r w:rsidR="59D73E2F">
              <w:t>types</w:t>
            </w:r>
            <w:r w:rsidR="00271552">
              <w:t xml:space="preserve"> </w:t>
            </w:r>
            <w:r w:rsidR="59D73E2F">
              <w:t>of</w:t>
            </w:r>
            <w:r w:rsidR="00271552">
              <w:t xml:space="preserve"> </w:t>
            </w:r>
            <w:r w:rsidR="59D73E2F">
              <w:t>training</w:t>
            </w:r>
            <w:r w:rsidR="00271552">
              <w:t xml:space="preserve"> </w:t>
            </w:r>
            <w:r w:rsidR="59D73E2F">
              <w:t>session</w:t>
            </w:r>
            <w:r w:rsidR="00FC4AF7">
              <w:t>s</w:t>
            </w:r>
            <w:r w:rsidR="00271552">
              <w:t xml:space="preserve"> </w:t>
            </w:r>
            <w:r w:rsidR="59D73E2F">
              <w:t>will</w:t>
            </w:r>
            <w:r w:rsidR="00271552">
              <w:t xml:space="preserve"> </w:t>
            </w:r>
            <w:r w:rsidR="59D73E2F">
              <w:t>be</w:t>
            </w:r>
            <w:r w:rsidR="00271552">
              <w:t xml:space="preserve"> </w:t>
            </w:r>
            <w:r w:rsidR="59D73E2F">
              <w:t>conducted</w:t>
            </w:r>
            <w:r w:rsidR="00271552">
              <w:t xml:space="preserve"> </w:t>
            </w:r>
            <w:r w:rsidR="59D73E2F">
              <w:t>such</w:t>
            </w:r>
            <w:r w:rsidR="00271552">
              <w:t xml:space="preserve"> </w:t>
            </w:r>
            <w:r w:rsidR="59D73E2F">
              <w:t>as</w:t>
            </w:r>
            <w:r w:rsidR="00271552">
              <w:t xml:space="preserve"> </w:t>
            </w:r>
            <w:r w:rsidR="59D73E2F">
              <w:t>internal</w:t>
            </w:r>
            <w:r w:rsidR="00271552">
              <w:t xml:space="preserve"> </w:t>
            </w:r>
            <w:r w:rsidR="59D73E2F">
              <w:t>user</w:t>
            </w:r>
            <w:r w:rsidR="00271552">
              <w:t xml:space="preserve"> </w:t>
            </w:r>
            <w:r w:rsidR="59D73E2F">
              <w:t>training,</w:t>
            </w:r>
            <w:r w:rsidR="00271552">
              <w:t xml:space="preserve"> </w:t>
            </w:r>
            <w:r w:rsidR="59D73E2F">
              <w:t>webinar</w:t>
            </w:r>
            <w:r w:rsidR="00271552">
              <w:t xml:space="preserve"> </w:t>
            </w:r>
            <w:r w:rsidR="59D73E2F">
              <w:t>for</w:t>
            </w:r>
            <w:r w:rsidR="00271552">
              <w:t xml:space="preserve"> </w:t>
            </w:r>
            <w:r w:rsidR="59D73E2F">
              <w:t>external</w:t>
            </w:r>
            <w:r w:rsidR="00271552">
              <w:t xml:space="preserve"> </w:t>
            </w:r>
            <w:r w:rsidR="59D73E2F">
              <w:t>users,</w:t>
            </w:r>
            <w:r w:rsidR="00271552">
              <w:t xml:space="preserve"> </w:t>
            </w:r>
            <w:r w:rsidR="3929B0C8">
              <w:t>executive</w:t>
            </w:r>
            <w:r w:rsidR="00271552">
              <w:t xml:space="preserve"> </w:t>
            </w:r>
            <w:r w:rsidR="3929B0C8">
              <w:t>training,</w:t>
            </w:r>
            <w:r w:rsidR="00271552">
              <w:t xml:space="preserve"> </w:t>
            </w:r>
            <w:r w:rsidR="3929B0C8">
              <w:t>etc.</w:t>
            </w:r>
            <w:r w:rsidR="00271552">
              <w:t xml:space="preserve"> </w:t>
            </w:r>
          </w:p>
          <w:p w14:paraId="5B83236D" w14:textId="2E7EC529" w:rsidR="0084287E" w:rsidRPr="00033DEC" w:rsidRDefault="79F16BB0" w:rsidP="00DE2DD8">
            <w:pPr>
              <w:pStyle w:val="BodyText"/>
            </w:pPr>
            <w:r w:rsidRPr="1AC72C60">
              <w:rPr>
                <w:b/>
                <w:bCs/>
              </w:rPr>
              <w:t>Determine</w:t>
            </w:r>
            <w:r w:rsidR="00271552">
              <w:rPr>
                <w:b/>
                <w:bCs/>
              </w:rPr>
              <w:t xml:space="preserve"> </w:t>
            </w:r>
            <w:r w:rsidRPr="1AC72C60">
              <w:rPr>
                <w:b/>
                <w:bCs/>
              </w:rPr>
              <w:t>Total</w:t>
            </w:r>
            <w:r w:rsidR="00271552">
              <w:rPr>
                <w:b/>
                <w:bCs/>
              </w:rPr>
              <w:t xml:space="preserve"> </w:t>
            </w:r>
            <w:r w:rsidR="00FC4AF7">
              <w:rPr>
                <w:b/>
                <w:bCs/>
              </w:rPr>
              <w:t>N</w:t>
            </w:r>
            <w:r w:rsidRPr="1AC72C60">
              <w:rPr>
                <w:b/>
                <w:bCs/>
              </w:rPr>
              <w:t>umber</w:t>
            </w:r>
            <w:r w:rsidR="00271552">
              <w:rPr>
                <w:b/>
                <w:bCs/>
              </w:rPr>
              <w:t xml:space="preserve"> </w:t>
            </w:r>
            <w:r w:rsidRPr="1AC72C60">
              <w:rPr>
                <w:b/>
                <w:bCs/>
              </w:rPr>
              <w:t>of</w:t>
            </w:r>
            <w:r w:rsidR="00271552">
              <w:rPr>
                <w:b/>
                <w:bCs/>
              </w:rPr>
              <w:t xml:space="preserve"> </w:t>
            </w:r>
            <w:r w:rsidR="00FC4AF7">
              <w:rPr>
                <w:b/>
                <w:bCs/>
              </w:rPr>
              <w:t>S</w:t>
            </w:r>
            <w:r w:rsidRPr="1AC72C60">
              <w:rPr>
                <w:b/>
                <w:bCs/>
              </w:rPr>
              <w:t>essions</w:t>
            </w:r>
            <w:r>
              <w:t>:</w:t>
            </w:r>
            <w:r w:rsidR="00271552">
              <w:t xml:space="preserve"> </w:t>
            </w:r>
            <w:r w:rsidR="77942E77">
              <w:t>Based</w:t>
            </w:r>
            <w:r w:rsidR="00271552">
              <w:t xml:space="preserve"> </w:t>
            </w:r>
            <w:r w:rsidR="77942E77">
              <w:t>on</w:t>
            </w:r>
            <w:r w:rsidR="00271552">
              <w:t xml:space="preserve"> </w:t>
            </w:r>
            <w:r w:rsidR="77942E77">
              <w:t>the</w:t>
            </w:r>
            <w:r w:rsidR="00271552">
              <w:t xml:space="preserve"> </w:t>
            </w:r>
            <w:r w:rsidR="77942E77">
              <w:t>total</w:t>
            </w:r>
            <w:r w:rsidR="00271552">
              <w:t xml:space="preserve"> </w:t>
            </w:r>
            <w:r w:rsidR="77942E77">
              <w:t>number</w:t>
            </w:r>
            <w:r w:rsidR="00271552">
              <w:t xml:space="preserve"> </w:t>
            </w:r>
            <w:r w:rsidR="77942E77">
              <w:t>of</w:t>
            </w:r>
            <w:r w:rsidR="00271552">
              <w:t xml:space="preserve"> </w:t>
            </w:r>
            <w:r w:rsidR="77942E77">
              <w:t>users</w:t>
            </w:r>
            <w:r w:rsidR="00271552">
              <w:t xml:space="preserve"> </w:t>
            </w:r>
            <w:r w:rsidR="77942E77">
              <w:t>and</w:t>
            </w:r>
            <w:r w:rsidR="00271552">
              <w:t xml:space="preserve"> </w:t>
            </w:r>
            <w:r w:rsidR="77942E77">
              <w:t>types</w:t>
            </w:r>
            <w:r w:rsidR="00271552">
              <w:t xml:space="preserve"> </w:t>
            </w:r>
            <w:r w:rsidR="77942E77">
              <w:t>of</w:t>
            </w:r>
            <w:r w:rsidR="00271552">
              <w:t xml:space="preserve"> </w:t>
            </w:r>
            <w:r w:rsidR="77942E77">
              <w:t>users</w:t>
            </w:r>
            <w:r w:rsidR="00271552">
              <w:t xml:space="preserve"> </w:t>
            </w:r>
            <w:r w:rsidR="77942E77">
              <w:t>identified,</w:t>
            </w:r>
            <w:r w:rsidR="00271552">
              <w:t xml:space="preserve"> </w:t>
            </w:r>
            <w:r w:rsidR="77942E77">
              <w:t>the</w:t>
            </w:r>
            <w:r w:rsidR="00271552">
              <w:t xml:space="preserve"> </w:t>
            </w:r>
            <w:r w:rsidR="77942E77">
              <w:t>total</w:t>
            </w:r>
            <w:r w:rsidR="00271552">
              <w:t xml:space="preserve"> </w:t>
            </w:r>
            <w:r w:rsidR="77942E77">
              <w:t>number</w:t>
            </w:r>
            <w:r w:rsidR="00271552">
              <w:t xml:space="preserve"> </w:t>
            </w:r>
            <w:r w:rsidR="77942E77">
              <w:t>of</w:t>
            </w:r>
            <w:r w:rsidR="00271552">
              <w:t xml:space="preserve"> </w:t>
            </w:r>
            <w:r w:rsidR="77942E77">
              <w:t>training</w:t>
            </w:r>
            <w:r w:rsidR="00271552">
              <w:t xml:space="preserve"> </w:t>
            </w:r>
            <w:r w:rsidR="77942E77">
              <w:t>sessions</w:t>
            </w:r>
            <w:r w:rsidR="00271552">
              <w:t xml:space="preserve"> </w:t>
            </w:r>
            <w:r w:rsidR="77942E77">
              <w:t>will</w:t>
            </w:r>
            <w:r w:rsidR="00271552">
              <w:t xml:space="preserve"> </w:t>
            </w:r>
            <w:r w:rsidR="77942E77">
              <w:t>be</w:t>
            </w:r>
            <w:r w:rsidR="00271552">
              <w:t xml:space="preserve"> </w:t>
            </w:r>
            <w:r w:rsidR="77942E77">
              <w:t>determined.</w:t>
            </w:r>
            <w:r w:rsidR="00271552">
              <w:t xml:space="preserve"> </w:t>
            </w:r>
            <w:r w:rsidR="2374ADF7">
              <w:t>The</w:t>
            </w:r>
            <w:r w:rsidR="00271552">
              <w:t xml:space="preserve"> </w:t>
            </w:r>
            <w:r w:rsidR="2374ADF7">
              <w:t>sessions</w:t>
            </w:r>
            <w:r w:rsidR="00271552">
              <w:t xml:space="preserve"> </w:t>
            </w:r>
            <w:r w:rsidR="2374ADF7">
              <w:t>will</w:t>
            </w:r>
            <w:r w:rsidR="00271552">
              <w:t xml:space="preserve"> </w:t>
            </w:r>
            <w:r w:rsidR="2374ADF7">
              <w:t>be</w:t>
            </w:r>
            <w:r w:rsidR="00271552">
              <w:t xml:space="preserve"> </w:t>
            </w:r>
            <w:r w:rsidR="2374ADF7">
              <w:t>scheduled</w:t>
            </w:r>
            <w:r w:rsidR="00271552">
              <w:t xml:space="preserve"> </w:t>
            </w:r>
            <w:r w:rsidR="2374ADF7">
              <w:t>and</w:t>
            </w:r>
            <w:r w:rsidR="00271552">
              <w:t xml:space="preserve"> </w:t>
            </w:r>
            <w:r w:rsidR="2374ADF7">
              <w:t>communicated</w:t>
            </w:r>
            <w:r w:rsidR="00271552">
              <w:t xml:space="preserve"> </w:t>
            </w:r>
            <w:r w:rsidR="2374ADF7">
              <w:t>to</w:t>
            </w:r>
            <w:r w:rsidR="00271552">
              <w:t xml:space="preserve"> </w:t>
            </w:r>
            <w:r w:rsidR="2374ADF7">
              <w:t>the</w:t>
            </w:r>
            <w:r w:rsidR="00271552">
              <w:t xml:space="preserve"> </w:t>
            </w:r>
            <w:r w:rsidR="2374ADF7">
              <w:t>corresponding</w:t>
            </w:r>
            <w:r w:rsidR="00271552">
              <w:t xml:space="preserve"> </w:t>
            </w:r>
            <w:r w:rsidR="2374ADF7">
              <w:t>users</w:t>
            </w:r>
            <w:r w:rsidR="00271552">
              <w:t xml:space="preserve"> </w:t>
            </w:r>
            <w:r w:rsidR="2374ADF7">
              <w:t>ahead</w:t>
            </w:r>
            <w:r w:rsidR="00271552">
              <w:t xml:space="preserve"> </w:t>
            </w:r>
            <w:r w:rsidR="2374ADF7">
              <w:t>of</w:t>
            </w:r>
            <w:r w:rsidR="00271552">
              <w:t xml:space="preserve"> </w:t>
            </w:r>
            <w:r w:rsidR="2374ADF7">
              <w:t>schedule</w:t>
            </w:r>
            <w:r w:rsidR="00271552">
              <w:t xml:space="preserve"> </w:t>
            </w:r>
            <w:proofErr w:type="gramStart"/>
            <w:r w:rsidR="2374ADF7">
              <w:t>in</w:t>
            </w:r>
            <w:r w:rsidR="00271552">
              <w:t xml:space="preserve"> </w:t>
            </w:r>
            <w:r w:rsidR="2374ADF7">
              <w:t>order</w:t>
            </w:r>
            <w:r w:rsidR="00271552">
              <w:t xml:space="preserve"> </w:t>
            </w:r>
            <w:r w:rsidR="2374ADF7">
              <w:t>to</w:t>
            </w:r>
            <w:proofErr w:type="gramEnd"/>
            <w:r w:rsidR="00271552">
              <w:t xml:space="preserve"> </w:t>
            </w:r>
            <w:r w:rsidR="2374ADF7">
              <w:t>avoid</w:t>
            </w:r>
            <w:r w:rsidR="00271552">
              <w:t xml:space="preserve"> </w:t>
            </w:r>
            <w:r w:rsidR="2374ADF7">
              <w:t>conflicts.</w:t>
            </w:r>
            <w:r w:rsidR="00271552">
              <w:t xml:space="preserve"> </w:t>
            </w:r>
            <w:r w:rsidR="2374ADF7">
              <w:t>All</w:t>
            </w:r>
            <w:r w:rsidR="00271552">
              <w:t xml:space="preserve"> </w:t>
            </w:r>
            <w:r w:rsidR="2374ADF7">
              <w:t>training</w:t>
            </w:r>
            <w:r w:rsidR="00271552">
              <w:t xml:space="preserve"> </w:t>
            </w:r>
            <w:r w:rsidR="2374ADF7">
              <w:t>sessions</w:t>
            </w:r>
            <w:r w:rsidR="00271552">
              <w:t xml:space="preserve"> </w:t>
            </w:r>
            <w:r w:rsidR="2374ADF7">
              <w:t>will</w:t>
            </w:r>
            <w:r w:rsidR="00271552">
              <w:t xml:space="preserve"> </w:t>
            </w:r>
            <w:r w:rsidR="2374ADF7">
              <w:t>also</w:t>
            </w:r>
            <w:r w:rsidR="00271552">
              <w:t xml:space="preserve"> </w:t>
            </w:r>
            <w:r w:rsidR="2374ADF7">
              <w:t>be</w:t>
            </w:r>
            <w:r w:rsidR="00271552">
              <w:t xml:space="preserve"> </w:t>
            </w:r>
            <w:proofErr w:type="gramStart"/>
            <w:r w:rsidR="2374ADF7">
              <w:t>recorded</w:t>
            </w:r>
            <w:proofErr w:type="gramEnd"/>
            <w:r w:rsidR="00271552">
              <w:t xml:space="preserve"> </w:t>
            </w:r>
            <w:r w:rsidR="2374ADF7">
              <w:t>and</w:t>
            </w:r>
            <w:r w:rsidR="00271552">
              <w:t xml:space="preserve"> </w:t>
            </w:r>
            <w:r w:rsidR="2374ADF7">
              <w:t>the</w:t>
            </w:r>
            <w:r w:rsidR="00271552">
              <w:t xml:space="preserve"> </w:t>
            </w:r>
            <w:r w:rsidR="2374ADF7">
              <w:t>recordings</w:t>
            </w:r>
            <w:r w:rsidR="00271552">
              <w:t xml:space="preserve"> </w:t>
            </w:r>
            <w:r w:rsidR="2374ADF7">
              <w:t>made</w:t>
            </w:r>
            <w:r w:rsidR="00271552">
              <w:t xml:space="preserve"> </w:t>
            </w:r>
            <w:r w:rsidR="2374ADF7">
              <w:t>available</w:t>
            </w:r>
            <w:r w:rsidR="00271552">
              <w:t xml:space="preserve"> </w:t>
            </w:r>
            <w:r w:rsidR="2374ADF7">
              <w:t>to</w:t>
            </w:r>
            <w:r w:rsidR="00271552">
              <w:t xml:space="preserve"> </w:t>
            </w:r>
            <w:r w:rsidR="2374ADF7">
              <w:t>the</w:t>
            </w:r>
            <w:r w:rsidR="00271552">
              <w:t xml:space="preserve"> </w:t>
            </w:r>
            <w:r w:rsidR="2374ADF7">
              <w:t>end</w:t>
            </w:r>
            <w:r w:rsidR="00271552">
              <w:t xml:space="preserve"> </w:t>
            </w:r>
            <w:r w:rsidR="2374ADF7">
              <w:t>users.</w:t>
            </w:r>
          </w:p>
          <w:p w14:paraId="02E50603" w14:textId="162511C1" w:rsidR="0084287E" w:rsidRPr="00033DEC" w:rsidRDefault="5B6A7D53" w:rsidP="00DE2DD8">
            <w:pPr>
              <w:pStyle w:val="BodyText"/>
            </w:pPr>
            <w:r w:rsidRPr="4B402866">
              <w:rPr>
                <w:b/>
                <w:bCs/>
              </w:rPr>
              <w:t>Prepare</w:t>
            </w:r>
            <w:r w:rsidR="00271552">
              <w:rPr>
                <w:b/>
                <w:bCs/>
              </w:rPr>
              <w:t xml:space="preserve"> </w:t>
            </w:r>
            <w:r w:rsidRPr="4B402866">
              <w:rPr>
                <w:b/>
                <w:bCs/>
              </w:rPr>
              <w:t>Training</w:t>
            </w:r>
            <w:r w:rsidR="00271552">
              <w:rPr>
                <w:b/>
                <w:bCs/>
              </w:rPr>
              <w:t xml:space="preserve"> </w:t>
            </w:r>
            <w:r w:rsidRPr="4B402866">
              <w:rPr>
                <w:b/>
                <w:bCs/>
              </w:rPr>
              <w:t>Environment</w:t>
            </w:r>
            <w:r>
              <w:t>:</w:t>
            </w:r>
            <w:r w:rsidR="00271552">
              <w:t xml:space="preserve"> </w:t>
            </w:r>
            <w:r>
              <w:t>A</w:t>
            </w:r>
            <w:r w:rsidR="00271552">
              <w:t xml:space="preserve"> </w:t>
            </w:r>
            <w:r>
              <w:t>Sandbox</w:t>
            </w:r>
            <w:r w:rsidR="00271552">
              <w:t xml:space="preserve"> </w:t>
            </w:r>
            <w:r>
              <w:t>w</w:t>
            </w:r>
            <w:r w:rsidR="6176D7FB">
              <w:t>ill</w:t>
            </w:r>
            <w:r w:rsidR="00271552">
              <w:t xml:space="preserve"> </w:t>
            </w:r>
            <w:r w:rsidR="5C087389">
              <w:t>be</w:t>
            </w:r>
            <w:r w:rsidR="00271552">
              <w:t xml:space="preserve"> </w:t>
            </w:r>
            <w:r w:rsidR="5C087389">
              <w:t>created</w:t>
            </w:r>
            <w:r w:rsidR="00271552">
              <w:t xml:space="preserve"> </w:t>
            </w:r>
            <w:r w:rsidR="5C087389">
              <w:t>which</w:t>
            </w:r>
            <w:r w:rsidR="00271552">
              <w:t xml:space="preserve"> </w:t>
            </w:r>
            <w:r w:rsidR="5C087389">
              <w:t>has</w:t>
            </w:r>
            <w:r w:rsidR="00271552">
              <w:t xml:space="preserve"> </w:t>
            </w:r>
            <w:r w:rsidR="64C24C22">
              <w:t>the</w:t>
            </w:r>
            <w:r w:rsidR="00271552">
              <w:t xml:space="preserve"> </w:t>
            </w:r>
            <w:r w:rsidR="5C087389">
              <w:t>exact</w:t>
            </w:r>
            <w:r w:rsidR="00271552">
              <w:t xml:space="preserve"> </w:t>
            </w:r>
            <w:r w:rsidR="5C087389">
              <w:t>configuration</w:t>
            </w:r>
            <w:r w:rsidR="00271552">
              <w:t xml:space="preserve"> </w:t>
            </w:r>
            <w:r w:rsidR="5C087389">
              <w:t>and</w:t>
            </w:r>
            <w:r w:rsidR="00271552">
              <w:t xml:space="preserve"> </w:t>
            </w:r>
            <w:r w:rsidR="5C087389">
              <w:t>customizations</w:t>
            </w:r>
            <w:r w:rsidR="00271552">
              <w:t xml:space="preserve"> </w:t>
            </w:r>
            <w:r w:rsidR="5C087389">
              <w:t>as</w:t>
            </w:r>
            <w:r w:rsidR="00271552">
              <w:t xml:space="preserve"> </w:t>
            </w:r>
            <w:r w:rsidR="5C087389">
              <w:t>the</w:t>
            </w:r>
            <w:r w:rsidR="00271552">
              <w:t xml:space="preserve"> </w:t>
            </w:r>
            <w:r w:rsidR="5C087389">
              <w:t>actual</w:t>
            </w:r>
            <w:r w:rsidR="00271552">
              <w:t xml:space="preserve"> </w:t>
            </w:r>
            <w:r w:rsidR="1D1E8435">
              <w:t>production</w:t>
            </w:r>
            <w:r w:rsidR="00271552">
              <w:t xml:space="preserve"> </w:t>
            </w:r>
            <w:r w:rsidR="1D1E8435">
              <w:t>system.</w:t>
            </w:r>
            <w:r w:rsidR="00271552">
              <w:t xml:space="preserve"> </w:t>
            </w:r>
            <w:r w:rsidR="1D1E8435">
              <w:t>Training</w:t>
            </w:r>
            <w:r w:rsidR="00271552">
              <w:t xml:space="preserve"> </w:t>
            </w:r>
            <w:r w:rsidR="1D1E8435">
              <w:t>accounts</w:t>
            </w:r>
            <w:r w:rsidR="00271552">
              <w:t xml:space="preserve"> </w:t>
            </w:r>
            <w:r w:rsidR="1D1E8435">
              <w:t>will</w:t>
            </w:r>
            <w:r w:rsidR="00271552">
              <w:t xml:space="preserve"> </w:t>
            </w:r>
            <w:r w:rsidR="1D1E8435">
              <w:t>be</w:t>
            </w:r>
            <w:r w:rsidR="00271552">
              <w:t xml:space="preserve"> </w:t>
            </w:r>
            <w:r w:rsidR="1D1E8435">
              <w:t>created</w:t>
            </w:r>
            <w:r w:rsidR="00271552">
              <w:t xml:space="preserve"> </w:t>
            </w:r>
            <w:r w:rsidR="1D1E8435">
              <w:t>for</w:t>
            </w:r>
            <w:r w:rsidR="00271552">
              <w:t xml:space="preserve"> </w:t>
            </w:r>
            <w:r w:rsidR="1D1E8435">
              <w:t>the</w:t>
            </w:r>
            <w:r w:rsidR="00271552">
              <w:t xml:space="preserve"> </w:t>
            </w:r>
            <w:r w:rsidR="1D1E8435">
              <w:t>users</w:t>
            </w:r>
            <w:r w:rsidR="00271552">
              <w:t xml:space="preserve"> </w:t>
            </w:r>
            <w:r w:rsidR="1D1E8435">
              <w:t>as</w:t>
            </w:r>
            <w:r w:rsidR="00271552">
              <w:t xml:space="preserve"> </w:t>
            </w:r>
            <w:r w:rsidR="1D1E8435">
              <w:t>needed.</w:t>
            </w:r>
            <w:r w:rsidR="00271552">
              <w:t xml:space="preserve"> </w:t>
            </w:r>
            <w:r w:rsidR="1D1E8435">
              <w:t>The</w:t>
            </w:r>
            <w:r w:rsidR="00271552">
              <w:t xml:space="preserve"> </w:t>
            </w:r>
            <w:r w:rsidR="1D1E8435">
              <w:t>passwords</w:t>
            </w:r>
            <w:r w:rsidR="00271552">
              <w:t xml:space="preserve"> </w:t>
            </w:r>
            <w:r w:rsidR="1D1E8435">
              <w:t>w</w:t>
            </w:r>
            <w:r w:rsidR="22BA1714">
              <w:t>ill</w:t>
            </w:r>
            <w:r w:rsidR="00271552">
              <w:t xml:space="preserve"> </w:t>
            </w:r>
            <w:r w:rsidR="1D1E8435">
              <w:t>be</w:t>
            </w:r>
            <w:r w:rsidR="00271552">
              <w:t xml:space="preserve"> </w:t>
            </w:r>
            <w:r w:rsidR="1D1E8435">
              <w:t>distributed</w:t>
            </w:r>
            <w:r w:rsidR="00271552">
              <w:t xml:space="preserve"> </w:t>
            </w:r>
            <w:r w:rsidR="1D1E8435">
              <w:t>to</w:t>
            </w:r>
            <w:r w:rsidR="00271552">
              <w:t xml:space="preserve"> </w:t>
            </w:r>
            <w:r w:rsidR="1D1E8435">
              <w:t>the</w:t>
            </w:r>
            <w:r w:rsidR="00271552">
              <w:t xml:space="preserve"> </w:t>
            </w:r>
            <w:r w:rsidR="1D1E8435">
              <w:t>users</w:t>
            </w:r>
            <w:r w:rsidR="00271552">
              <w:t xml:space="preserve"> </w:t>
            </w:r>
            <w:r w:rsidR="1D1E8435">
              <w:t>before</w:t>
            </w:r>
            <w:r w:rsidR="00271552">
              <w:t xml:space="preserve"> </w:t>
            </w:r>
            <w:r w:rsidR="1D1E8435">
              <w:t>the</w:t>
            </w:r>
            <w:r w:rsidR="00271552">
              <w:t xml:space="preserve"> </w:t>
            </w:r>
            <w:r w:rsidR="1D1E8435">
              <w:t>session.</w:t>
            </w:r>
            <w:r w:rsidR="00271552">
              <w:t xml:space="preserve"> </w:t>
            </w:r>
            <w:r w:rsidR="28E817A7">
              <w:t>End</w:t>
            </w:r>
            <w:r w:rsidR="00271552">
              <w:t xml:space="preserve"> </w:t>
            </w:r>
            <w:r w:rsidR="28E817A7">
              <w:t>users</w:t>
            </w:r>
            <w:r w:rsidR="00271552">
              <w:t xml:space="preserve"> </w:t>
            </w:r>
            <w:r w:rsidR="28E817A7">
              <w:t>will</w:t>
            </w:r>
            <w:r w:rsidR="00271552">
              <w:t xml:space="preserve"> </w:t>
            </w:r>
            <w:r w:rsidR="28E817A7">
              <w:t>be</w:t>
            </w:r>
            <w:r w:rsidR="00271552">
              <w:t xml:space="preserve"> </w:t>
            </w:r>
            <w:r w:rsidR="28E817A7">
              <w:t>able</w:t>
            </w:r>
            <w:r w:rsidR="00271552">
              <w:t xml:space="preserve"> </w:t>
            </w:r>
            <w:r w:rsidR="28E817A7">
              <w:t>to</w:t>
            </w:r>
            <w:r w:rsidR="00271552">
              <w:t xml:space="preserve"> </w:t>
            </w:r>
            <w:r w:rsidR="28E817A7">
              <w:t>perform</w:t>
            </w:r>
            <w:r w:rsidR="00271552">
              <w:t xml:space="preserve"> </w:t>
            </w:r>
            <w:r w:rsidR="28E817A7">
              <w:t>all</w:t>
            </w:r>
            <w:r w:rsidR="00271552">
              <w:t xml:space="preserve"> </w:t>
            </w:r>
            <w:r w:rsidR="28E817A7">
              <w:t>operations</w:t>
            </w:r>
            <w:r w:rsidR="00271552">
              <w:t xml:space="preserve"> </w:t>
            </w:r>
            <w:r w:rsidR="28E817A7">
              <w:t>such</w:t>
            </w:r>
            <w:r w:rsidR="00271552">
              <w:t xml:space="preserve"> </w:t>
            </w:r>
            <w:r w:rsidR="28E817A7">
              <w:t>as</w:t>
            </w:r>
            <w:r w:rsidR="00271552">
              <w:t xml:space="preserve"> </w:t>
            </w:r>
            <w:r w:rsidR="28E817A7">
              <w:t>entering</w:t>
            </w:r>
            <w:r w:rsidR="00271552">
              <w:t xml:space="preserve"> </w:t>
            </w:r>
            <w:r w:rsidR="28E817A7">
              <w:t>grant</w:t>
            </w:r>
            <w:r w:rsidR="00D01117">
              <w:t>-</w:t>
            </w:r>
            <w:r w:rsidR="28E817A7">
              <w:t>related</w:t>
            </w:r>
            <w:r w:rsidR="00271552">
              <w:t xml:space="preserve"> </w:t>
            </w:r>
            <w:r w:rsidR="28E817A7">
              <w:t>data</w:t>
            </w:r>
            <w:r w:rsidR="00271552">
              <w:t xml:space="preserve"> </w:t>
            </w:r>
            <w:r w:rsidR="28E817A7">
              <w:t>for</w:t>
            </w:r>
            <w:r w:rsidR="00271552">
              <w:t xml:space="preserve"> </w:t>
            </w:r>
            <w:r w:rsidR="28E817A7">
              <w:t>reporting</w:t>
            </w:r>
            <w:r w:rsidR="00271552">
              <w:t xml:space="preserve"> </w:t>
            </w:r>
            <w:r w:rsidR="28E817A7">
              <w:t>purposes.</w:t>
            </w:r>
            <w:r w:rsidR="00271552">
              <w:t xml:space="preserve"> </w:t>
            </w:r>
            <w:r w:rsidR="28E817A7">
              <w:t>End</w:t>
            </w:r>
            <w:r w:rsidR="00271552">
              <w:t xml:space="preserve"> </w:t>
            </w:r>
            <w:r w:rsidR="28E817A7">
              <w:t>users</w:t>
            </w:r>
            <w:r w:rsidR="00271552">
              <w:t xml:space="preserve"> </w:t>
            </w:r>
            <w:r w:rsidR="28E817A7">
              <w:t>will</w:t>
            </w:r>
            <w:r w:rsidR="00271552">
              <w:t xml:space="preserve"> </w:t>
            </w:r>
            <w:r w:rsidR="28E817A7">
              <w:t>also</w:t>
            </w:r>
            <w:r w:rsidR="00271552">
              <w:t xml:space="preserve"> </w:t>
            </w:r>
            <w:r w:rsidR="28E817A7">
              <w:t>be</w:t>
            </w:r>
            <w:r w:rsidR="00271552">
              <w:t xml:space="preserve"> </w:t>
            </w:r>
            <w:r w:rsidR="28E817A7">
              <w:t>able</w:t>
            </w:r>
            <w:r w:rsidR="00271552">
              <w:t xml:space="preserve"> </w:t>
            </w:r>
            <w:r w:rsidR="28E817A7">
              <w:t>to</w:t>
            </w:r>
            <w:r w:rsidR="00271552">
              <w:t xml:space="preserve"> </w:t>
            </w:r>
            <w:r w:rsidR="28E817A7">
              <w:t>enter</w:t>
            </w:r>
            <w:r w:rsidR="00271552">
              <w:t xml:space="preserve"> </w:t>
            </w:r>
            <w:r w:rsidR="28E817A7">
              <w:t>time</w:t>
            </w:r>
            <w:r w:rsidR="00271552">
              <w:t xml:space="preserve"> </w:t>
            </w:r>
            <w:r w:rsidR="28E817A7">
              <w:t>sheet</w:t>
            </w:r>
            <w:r w:rsidR="00D01117">
              <w:t>s</w:t>
            </w:r>
            <w:r w:rsidR="28E817A7">
              <w:t>,</w:t>
            </w:r>
            <w:r w:rsidR="00271552">
              <w:t xml:space="preserve"> </w:t>
            </w:r>
            <w:r w:rsidR="28E817A7">
              <w:t>submit</w:t>
            </w:r>
            <w:r w:rsidR="00271552">
              <w:t xml:space="preserve"> </w:t>
            </w:r>
            <w:r w:rsidR="28E817A7">
              <w:t>expenses,</w:t>
            </w:r>
            <w:r w:rsidR="00271552">
              <w:t xml:space="preserve"> </w:t>
            </w:r>
            <w:r w:rsidR="28E817A7">
              <w:t>etc.</w:t>
            </w:r>
          </w:p>
          <w:p w14:paraId="4326DA85" w14:textId="15079C42" w:rsidR="0084287E" w:rsidRPr="00033DEC" w:rsidRDefault="79F16BB0" w:rsidP="00DE2DD8">
            <w:pPr>
              <w:pStyle w:val="BodyText"/>
            </w:pPr>
            <w:r w:rsidRPr="1AC72C60">
              <w:rPr>
                <w:b/>
                <w:bCs/>
              </w:rPr>
              <w:t>Upload</w:t>
            </w:r>
            <w:r w:rsidR="00271552">
              <w:rPr>
                <w:b/>
                <w:bCs/>
              </w:rPr>
              <w:t xml:space="preserve"> </w:t>
            </w:r>
            <w:r w:rsidRPr="1AC72C60">
              <w:rPr>
                <w:b/>
                <w:bCs/>
              </w:rPr>
              <w:t>Test</w:t>
            </w:r>
            <w:r w:rsidR="00271552">
              <w:rPr>
                <w:b/>
                <w:bCs/>
              </w:rPr>
              <w:t xml:space="preserve"> </w:t>
            </w:r>
            <w:r w:rsidRPr="1AC72C60">
              <w:rPr>
                <w:b/>
                <w:bCs/>
              </w:rPr>
              <w:t>Data:</w:t>
            </w:r>
            <w:r w:rsidR="00271552">
              <w:t xml:space="preserve"> </w:t>
            </w:r>
            <w:r w:rsidR="13D14159">
              <w:t>Prior</w:t>
            </w:r>
            <w:r w:rsidR="00271552">
              <w:t xml:space="preserve"> </w:t>
            </w:r>
            <w:r w:rsidR="13D14159">
              <w:t>to</w:t>
            </w:r>
            <w:r w:rsidR="00271552">
              <w:t xml:space="preserve"> </w:t>
            </w:r>
            <w:r w:rsidR="13D14159">
              <w:t>the</w:t>
            </w:r>
            <w:r w:rsidR="00271552">
              <w:t xml:space="preserve"> </w:t>
            </w:r>
            <w:r w:rsidR="13D14159">
              <w:t>training</w:t>
            </w:r>
            <w:r w:rsidR="00271552">
              <w:t xml:space="preserve"> </w:t>
            </w:r>
            <w:r w:rsidR="13D14159">
              <w:t>session,</w:t>
            </w:r>
            <w:r w:rsidR="00271552">
              <w:t xml:space="preserve"> </w:t>
            </w:r>
            <w:r w:rsidR="13D14159">
              <w:t>sample</w:t>
            </w:r>
            <w:r w:rsidR="00271552">
              <w:t xml:space="preserve"> </w:t>
            </w:r>
            <w:r w:rsidR="13D14159">
              <w:t>data</w:t>
            </w:r>
            <w:r w:rsidR="00271552">
              <w:t xml:space="preserve"> </w:t>
            </w:r>
            <w:r w:rsidR="13D14159">
              <w:t>will</w:t>
            </w:r>
            <w:r w:rsidR="00271552">
              <w:t xml:space="preserve"> </w:t>
            </w:r>
            <w:r w:rsidR="13D14159">
              <w:t>be</w:t>
            </w:r>
            <w:r w:rsidR="00271552">
              <w:t xml:space="preserve"> </w:t>
            </w:r>
            <w:r w:rsidR="13D14159">
              <w:t>uploaded</w:t>
            </w:r>
            <w:r w:rsidR="00271552">
              <w:t xml:space="preserve"> </w:t>
            </w:r>
            <w:r w:rsidR="13D14159">
              <w:t>which</w:t>
            </w:r>
            <w:r w:rsidR="00271552">
              <w:t xml:space="preserve"> </w:t>
            </w:r>
            <w:r w:rsidR="13D14159">
              <w:t>will</w:t>
            </w:r>
            <w:r w:rsidR="00271552">
              <w:t xml:space="preserve"> </w:t>
            </w:r>
            <w:r w:rsidR="13D14159">
              <w:t>be</w:t>
            </w:r>
            <w:r w:rsidR="00271552">
              <w:t xml:space="preserve"> </w:t>
            </w:r>
            <w:r w:rsidR="13D14159">
              <w:t>close</w:t>
            </w:r>
            <w:r w:rsidR="00271552">
              <w:t xml:space="preserve"> </w:t>
            </w:r>
            <w:r w:rsidR="13D14159">
              <w:t>to</w:t>
            </w:r>
            <w:r w:rsidR="00271552">
              <w:t xml:space="preserve"> </w:t>
            </w:r>
            <w:r w:rsidR="13D14159">
              <w:t>the</w:t>
            </w:r>
            <w:r w:rsidR="00271552">
              <w:t xml:space="preserve"> </w:t>
            </w:r>
            <w:r w:rsidR="13D14159">
              <w:t>current</w:t>
            </w:r>
            <w:r w:rsidR="00271552">
              <w:t xml:space="preserve"> </w:t>
            </w:r>
            <w:r w:rsidR="13D14159">
              <w:t>production</w:t>
            </w:r>
            <w:r w:rsidR="00271552">
              <w:t xml:space="preserve"> </w:t>
            </w:r>
            <w:r w:rsidR="13D14159">
              <w:t>data</w:t>
            </w:r>
            <w:r w:rsidR="00271552">
              <w:t xml:space="preserve"> </w:t>
            </w:r>
            <w:r w:rsidR="13D14159">
              <w:t>without</w:t>
            </w:r>
            <w:r w:rsidR="00271552">
              <w:t xml:space="preserve"> </w:t>
            </w:r>
            <w:r w:rsidR="13D14159">
              <w:t>any</w:t>
            </w:r>
            <w:r w:rsidR="00271552">
              <w:t xml:space="preserve"> </w:t>
            </w:r>
            <w:r w:rsidR="13D14159">
              <w:t>of</w:t>
            </w:r>
            <w:r w:rsidR="00271552">
              <w:t xml:space="preserve"> </w:t>
            </w:r>
            <w:r w:rsidR="13D14159">
              <w:t>the</w:t>
            </w:r>
            <w:r w:rsidR="00271552">
              <w:t xml:space="preserve"> </w:t>
            </w:r>
            <w:r w:rsidR="13D14159">
              <w:t>PII</w:t>
            </w:r>
            <w:r w:rsidR="00271552">
              <w:t xml:space="preserve"> </w:t>
            </w:r>
            <w:r w:rsidR="13D14159">
              <w:t>or</w:t>
            </w:r>
            <w:r w:rsidR="00271552">
              <w:t xml:space="preserve"> </w:t>
            </w:r>
            <w:r w:rsidR="13D14159">
              <w:t>confidential</w:t>
            </w:r>
            <w:r w:rsidR="00271552">
              <w:t xml:space="preserve"> </w:t>
            </w:r>
            <w:r w:rsidR="13D14159">
              <w:t>information.</w:t>
            </w:r>
            <w:r w:rsidR="00271552">
              <w:t xml:space="preserve"> </w:t>
            </w:r>
            <w:r w:rsidR="13D14159">
              <w:t>Grant</w:t>
            </w:r>
            <w:r w:rsidR="00271552">
              <w:t xml:space="preserve"> </w:t>
            </w:r>
            <w:r w:rsidR="13D14159">
              <w:t>programs</w:t>
            </w:r>
            <w:r w:rsidR="00271552">
              <w:t xml:space="preserve"> </w:t>
            </w:r>
            <w:r w:rsidR="13D14159">
              <w:t>will</w:t>
            </w:r>
            <w:r w:rsidR="00271552">
              <w:t xml:space="preserve"> </w:t>
            </w:r>
            <w:r w:rsidR="13D14159">
              <w:t>be</w:t>
            </w:r>
            <w:r w:rsidR="00271552">
              <w:t xml:space="preserve"> </w:t>
            </w:r>
            <w:r w:rsidR="13D14159">
              <w:t>set</w:t>
            </w:r>
            <w:r w:rsidR="00271552">
              <w:t xml:space="preserve"> </w:t>
            </w:r>
            <w:r w:rsidR="13D14159">
              <w:t>up</w:t>
            </w:r>
            <w:r w:rsidR="00271552">
              <w:t xml:space="preserve"> </w:t>
            </w:r>
            <w:r w:rsidR="13D14159">
              <w:t>for</w:t>
            </w:r>
            <w:r w:rsidR="00271552">
              <w:t xml:space="preserve"> </w:t>
            </w:r>
            <w:r w:rsidR="13D14159">
              <w:t>which</w:t>
            </w:r>
            <w:r w:rsidR="00271552">
              <w:t xml:space="preserve"> </w:t>
            </w:r>
            <w:r w:rsidR="13D14159">
              <w:t>end</w:t>
            </w:r>
            <w:r w:rsidR="00271552">
              <w:t xml:space="preserve"> </w:t>
            </w:r>
            <w:r w:rsidR="13D14159">
              <w:t>users</w:t>
            </w:r>
            <w:r w:rsidR="00271552">
              <w:t xml:space="preserve"> </w:t>
            </w:r>
            <w:r w:rsidR="13D14159">
              <w:t>will</w:t>
            </w:r>
            <w:r w:rsidR="00271552">
              <w:t xml:space="preserve"> </w:t>
            </w:r>
            <w:r w:rsidR="13D14159">
              <w:t>be</w:t>
            </w:r>
            <w:r w:rsidR="00271552">
              <w:t xml:space="preserve"> </w:t>
            </w:r>
            <w:r w:rsidR="13D14159">
              <w:t>able</w:t>
            </w:r>
            <w:r w:rsidR="00271552">
              <w:t xml:space="preserve"> </w:t>
            </w:r>
            <w:r w:rsidR="13D14159">
              <w:t>to</w:t>
            </w:r>
            <w:r w:rsidR="00271552">
              <w:t xml:space="preserve"> </w:t>
            </w:r>
            <w:r w:rsidR="13D14159">
              <w:t>generate</w:t>
            </w:r>
            <w:r w:rsidR="00271552">
              <w:t xml:space="preserve"> </w:t>
            </w:r>
            <w:r w:rsidR="13D14159">
              <w:t>reports</w:t>
            </w:r>
            <w:r w:rsidR="5F2F000F">
              <w:t>.</w:t>
            </w:r>
            <w:r w:rsidR="00271552">
              <w:t xml:space="preserve"> </w:t>
            </w:r>
          </w:p>
          <w:p w14:paraId="7BB3E530" w14:textId="04DBFF93" w:rsidR="0084287E" w:rsidRPr="00033DEC" w:rsidRDefault="5B6A7D53" w:rsidP="00DE2DD8">
            <w:pPr>
              <w:pStyle w:val="BodyText"/>
            </w:pPr>
            <w:r w:rsidRPr="4B402866">
              <w:rPr>
                <w:b/>
                <w:bCs/>
              </w:rPr>
              <w:t>Conduct</w:t>
            </w:r>
            <w:r w:rsidR="00271552">
              <w:rPr>
                <w:b/>
                <w:bCs/>
              </w:rPr>
              <w:t xml:space="preserve"> </w:t>
            </w:r>
            <w:r w:rsidRPr="4B402866">
              <w:rPr>
                <w:b/>
                <w:bCs/>
              </w:rPr>
              <w:t>Demo</w:t>
            </w:r>
            <w:r>
              <w:t>:</w:t>
            </w:r>
            <w:r w:rsidR="00271552">
              <w:t xml:space="preserve"> </w:t>
            </w:r>
            <w:r w:rsidR="5EDA8738">
              <w:t>Before</w:t>
            </w:r>
            <w:r w:rsidR="00271552">
              <w:t xml:space="preserve"> </w:t>
            </w:r>
            <w:r w:rsidR="5EDA8738">
              <w:t>the</w:t>
            </w:r>
            <w:r w:rsidR="00271552">
              <w:t xml:space="preserve"> </w:t>
            </w:r>
            <w:r w:rsidR="5EDA8738">
              <w:t>commencement</w:t>
            </w:r>
            <w:r w:rsidR="00271552">
              <w:t xml:space="preserve"> </w:t>
            </w:r>
            <w:r w:rsidR="5EDA8738">
              <w:t>of</w:t>
            </w:r>
            <w:r w:rsidR="00271552">
              <w:t xml:space="preserve"> </w:t>
            </w:r>
            <w:r w:rsidR="5EDA8738">
              <w:t>the</w:t>
            </w:r>
            <w:r w:rsidR="00271552">
              <w:t xml:space="preserve"> </w:t>
            </w:r>
            <w:r w:rsidR="5EDA8738">
              <w:t>training</w:t>
            </w:r>
            <w:r w:rsidR="00271552">
              <w:t xml:space="preserve"> </w:t>
            </w:r>
            <w:r w:rsidR="5EDA8738">
              <w:t>sessions,</w:t>
            </w:r>
            <w:r w:rsidR="00271552">
              <w:t xml:space="preserve"> </w:t>
            </w:r>
            <w:r w:rsidR="5EDA8738">
              <w:t>a</w:t>
            </w:r>
            <w:r w:rsidR="00271552">
              <w:t xml:space="preserve"> </w:t>
            </w:r>
            <w:r w:rsidR="5EDA8738">
              <w:t>demo</w:t>
            </w:r>
            <w:r w:rsidR="00271552">
              <w:t xml:space="preserve"> </w:t>
            </w:r>
            <w:r w:rsidR="5EDA8738">
              <w:t>session</w:t>
            </w:r>
            <w:r w:rsidR="00271552">
              <w:t xml:space="preserve"> </w:t>
            </w:r>
            <w:r w:rsidR="5EDA8738">
              <w:t>will</w:t>
            </w:r>
            <w:r w:rsidR="00271552">
              <w:t xml:space="preserve"> </w:t>
            </w:r>
            <w:r w:rsidR="5EDA8738">
              <w:t>be</w:t>
            </w:r>
            <w:r w:rsidR="00271552">
              <w:t xml:space="preserve"> </w:t>
            </w:r>
            <w:r w:rsidR="5EDA8738">
              <w:t>conducted</w:t>
            </w:r>
            <w:r w:rsidR="00271552">
              <w:t xml:space="preserve"> </w:t>
            </w:r>
            <w:r w:rsidR="5EDA8738">
              <w:t>for</w:t>
            </w:r>
            <w:r w:rsidR="00271552">
              <w:t xml:space="preserve"> </w:t>
            </w:r>
            <w:r w:rsidR="5EDA8738">
              <w:t>all</w:t>
            </w:r>
            <w:r w:rsidR="00271552">
              <w:t xml:space="preserve"> </w:t>
            </w:r>
            <w:r w:rsidR="5EDA8738">
              <w:t>users</w:t>
            </w:r>
            <w:r w:rsidR="00271552">
              <w:t xml:space="preserve"> </w:t>
            </w:r>
            <w:r w:rsidR="5EDA8738">
              <w:t>where</w:t>
            </w:r>
            <w:r w:rsidR="00271552">
              <w:t xml:space="preserve"> </w:t>
            </w:r>
            <w:r w:rsidR="5EDA8738">
              <w:t>a</w:t>
            </w:r>
            <w:r w:rsidR="00271552">
              <w:t xml:space="preserve"> </w:t>
            </w:r>
            <w:r w:rsidR="5EDA8738">
              <w:t>Stealth</w:t>
            </w:r>
            <w:r w:rsidR="00271552">
              <w:t xml:space="preserve"> </w:t>
            </w:r>
            <w:r w:rsidR="5EDA8738">
              <w:t>Trainer</w:t>
            </w:r>
            <w:r w:rsidR="00271552">
              <w:t xml:space="preserve"> </w:t>
            </w:r>
            <w:r w:rsidR="5EDA8738">
              <w:t>w</w:t>
            </w:r>
            <w:r w:rsidR="6A3008E7">
              <w:t>ill</w:t>
            </w:r>
            <w:r w:rsidR="00271552">
              <w:t xml:space="preserve"> </w:t>
            </w:r>
            <w:r w:rsidR="5EDA8738">
              <w:t>walk</w:t>
            </w:r>
            <w:r w:rsidR="00271552">
              <w:t xml:space="preserve"> </w:t>
            </w:r>
            <w:r w:rsidR="5EDA8738">
              <w:t>through</w:t>
            </w:r>
            <w:r w:rsidR="00271552">
              <w:t xml:space="preserve"> </w:t>
            </w:r>
            <w:r w:rsidR="5EDA8738">
              <w:t>in</w:t>
            </w:r>
            <w:r w:rsidR="00271552">
              <w:t xml:space="preserve"> </w:t>
            </w:r>
            <w:r w:rsidR="5EDA8738">
              <w:t>detail</w:t>
            </w:r>
            <w:r w:rsidR="00271552">
              <w:t xml:space="preserve"> </w:t>
            </w:r>
            <w:r w:rsidR="5EDA8738">
              <w:t>all</w:t>
            </w:r>
            <w:r w:rsidR="00271552">
              <w:t xml:space="preserve"> </w:t>
            </w:r>
            <w:r w:rsidR="5EDA8738">
              <w:t>modules</w:t>
            </w:r>
            <w:r w:rsidR="00271552">
              <w:t xml:space="preserve"> </w:t>
            </w:r>
            <w:r w:rsidR="5EDA8738">
              <w:t>of</w:t>
            </w:r>
            <w:r w:rsidR="00271552">
              <w:t xml:space="preserve"> </w:t>
            </w:r>
            <w:r w:rsidR="5EDA8738">
              <w:t>the</w:t>
            </w:r>
            <w:r w:rsidR="00271552">
              <w:t xml:space="preserve"> </w:t>
            </w:r>
            <w:r w:rsidR="008C377F">
              <w:t>s</w:t>
            </w:r>
            <w:r w:rsidR="5EDA8738">
              <w:t>olution.</w:t>
            </w:r>
            <w:r w:rsidR="00271552">
              <w:t xml:space="preserve"> </w:t>
            </w:r>
            <w:r w:rsidR="5EDA8738">
              <w:t>The</w:t>
            </w:r>
            <w:r w:rsidR="00271552">
              <w:t xml:space="preserve"> </w:t>
            </w:r>
            <w:r w:rsidR="5EDA8738">
              <w:t>demo</w:t>
            </w:r>
            <w:r w:rsidR="00271552">
              <w:t xml:space="preserve"> </w:t>
            </w:r>
            <w:r w:rsidR="5EDA8738">
              <w:t>session</w:t>
            </w:r>
            <w:r w:rsidR="00271552">
              <w:t xml:space="preserve"> </w:t>
            </w:r>
            <w:r w:rsidR="5EDA8738">
              <w:t>will</w:t>
            </w:r>
            <w:r w:rsidR="00271552">
              <w:t xml:space="preserve"> </w:t>
            </w:r>
            <w:r w:rsidR="5EDA8738">
              <w:t>ensure</w:t>
            </w:r>
            <w:r w:rsidR="00271552">
              <w:t xml:space="preserve"> </w:t>
            </w:r>
            <w:r w:rsidR="5EDA8738">
              <w:t>that</w:t>
            </w:r>
            <w:r w:rsidR="00271552">
              <w:t xml:space="preserve"> </w:t>
            </w:r>
            <w:r w:rsidR="5EDA8738">
              <w:t>end</w:t>
            </w:r>
            <w:r w:rsidR="00271552">
              <w:t xml:space="preserve"> </w:t>
            </w:r>
            <w:r w:rsidR="5EDA8738">
              <w:t>users</w:t>
            </w:r>
            <w:r w:rsidR="00271552">
              <w:t xml:space="preserve"> </w:t>
            </w:r>
            <w:r w:rsidR="5EDA8738">
              <w:t>are</w:t>
            </w:r>
            <w:r w:rsidR="00271552">
              <w:t xml:space="preserve"> </w:t>
            </w:r>
            <w:r w:rsidR="5EDA8738">
              <w:t>better</w:t>
            </w:r>
            <w:r w:rsidR="00271552">
              <w:t xml:space="preserve"> </w:t>
            </w:r>
            <w:r w:rsidR="5EDA8738">
              <w:t>prepared</w:t>
            </w:r>
            <w:r w:rsidR="00271552">
              <w:t xml:space="preserve"> </w:t>
            </w:r>
            <w:r w:rsidR="5EDA8738">
              <w:t>for</w:t>
            </w:r>
            <w:r w:rsidR="00271552">
              <w:t xml:space="preserve"> </w:t>
            </w:r>
            <w:r w:rsidR="5EDA8738">
              <w:t>the</w:t>
            </w:r>
            <w:r w:rsidR="00271552">
              <w:t xml:space="preserve"> </w:t>
            </w:r>
            <w:r w:rsidR="5EDA8738">
              <w:t>actual</w:t>
            </w:r>
            <w:r w:rsidR="00271552">
              <w:t xml:space="preserve"> </w:t>
            </w:r>
            <w:r w:rsidR="5EDA8738">
              <w:t>trai</w:t>
            </w:r>
            <w:r w:rsidR="3DBAF57D">
              <w:t>ning</w:t>
            </w:r>
            <w:r w:rsidR="00271552">
              <w:t xml:space="preserve"> </w:t>
            </w:r>
            <w:r w:rsidR="3DBAF57D">
              <w:t>sessions.</w:t>
            </w:r>
            <w:r w:rsidR="00271552">
              <w:t xml:space="preserve"> </w:t>
            </w:r>
            <w:r w:rsidR="3DBAF57D">
              <w:t>The</w:t>
            </w:r>
            <w:r w:rsidR="00271552">
              <w:t xml:space="preserve"> </w:t>
            </w:r>
            <w:r w:rsidR="3DBAF57D">
              <w:t>recording</w:t>
            </w:r>
            <w:r w:rsidR="00271552">
              <w:t xml:space="preserve"> </w:t>
            </w:r>
            <w:r w:rsidR="3DBAF57D">
              <w:t>of</w:t>
            </w:r>
            <w:r w:rsidR="00271552">
              <w:t xml:space="preserve"> </w:t>
            </w:r>
            <w:r w:rsidR="25F22A63">
              <w:t>the</w:t>
            </w:r>
            <w:r w:rsidR="00271552">
              <w:t xml:space="preserve"> </w:t>
            </w:r>
            <w:r w:rsidR="3DBAF57D">
              <w:t>demo</w:t>
            </w:r>
            <w:r w:rsidR="00271552">
              <w:t xml:space="preserve"> </w:t>
            </w:r>
            <w:r w:rsidR="3DBAF57D">
              <w:t>will</w:t>
            </w:r>
            <w:r w:rsidR="00271552">
              <w:t xml:space="preserve"> </w:t>
            </w:r>
            <w:r w:rsidR="3DBAF57D">
              <w:t>be</w:t>
            </w:r>
            <w:r w:rsidR="00271552">
              <w:t xml:space="preserve"> </w:t>
            </w:r>
            <w:r w:rsidR="3DBAF57D">
              <w:t>shared</w:t>
            </w:r>
            <w:r w:rsidR="00271552">
              <w:t xml:space="preserve"> </w:t>
            </w:r>
            <w:r w:rsidR="3DBAF57D">
              <w:t>to</w:t>
            </w:r>
            <w:r w:rsidR="00271552">
              <w:t xml:space="preserve"> </w:t>
            </w:r>
            <w:r w:rsidR="3DBAF57D">
              <w:t>all</w:t>
            </w:r>
            <w:r w:rsidR="00271552">
              <w:t xml:space="preserve"> </w:t>
            </w:r>
            <w:r w:rsidR="3DBAF57D">
              <w:t>identified</w:t>
            </w:r>
            <w:r w:rsidR="00271552">
              <w:t xml:space="preserve"> </w:t>
            </w:r>
            <w:r w:rsidR="3DBAF57D">
              <w:t>end</w:t>
            </w:r>
            <w:r w:rsidR="00271552">
              <w:t xml:space="preserve"> </w:t>
            </w:r>
            <w:r w:rsidR="3DBAF57D">
              <w:t>users.</w:t>
            </w:r>
            <w:r w:rsidR="00271552">
              <w:t xml:space="preserve"> </w:t>
            </w:r>
          </w:p>
          <w:p w14:paraId="7061B158" w14:textId="2FEA84EC" w:rsidR="0084287E" w:rsidRPr="00033DEC" w:rsidRDefault="79F16BB0" w:rsidP="00DE2DD8">
            <w:pPr>
              <w:pStyle w:val="BodyText"/>
            </w:pPr>
            <w:r w:rsidRPr="1AC72C60">
              <w:rPr>
                <w:b/>
                <w:bCs/>
              </w:rPr>
              <w:t>Prepare</w:t>
            </w:r>
            <w:r w:rsidR="00271552">
              <w:rPr>
                <w:b/>
                <w:bCs/>
              </w:rPr>
              <w:t xml:space="preserve"> </w:t>
            </w:r>
            <w:r w:rsidRPr="1AC72C60">
              <w:rPr>
                <w:b/>
                <w:bCs/>
              </w:rPr>
              <w:t>Custom</w:t>
            </w:r>
            <w:r w:rsidR="00271552">
              <w:rPr>
                <w:b/>
                <w:bCs/>
              </w:rPr>
              <w:t xml:space="preserve"> </w:t>
            </w:r>
            <w:r w:rsidRPr="1AC72C60">
              <w:rPr>
                <w:b/>
                <w:bCs/>
              </w:rPr>
              <w:t>User</w:t>
            </w:r>
            <w:r w:rsidR="00271552">
              <w:rPr>
                <w:b/>
                <w:bCs/>
              </w:rPr>
              <w:t xml:space="preserve"> </w:t>
            </w:r>
            <w:r w:rsidRPr="1AC72C60">
              <w:rPr>
                <w:b/>
                <w:bCs/>
              </w:rPr>
              <w:t>Guides</w:t>
            </w:r>
            <w:r>
              <w:t>:</w:t>
            </w:r>
            <w:r w:rsidR="00271552">
              <w:t xml:space="preserve"> </w:t>
            </w:r>
            <w:r w:rsidR="629DC54A">
              <w:t>Before</w:t>
            </w:r>
            <w:r w:rsidR="00271552">
              <w:t xml:space="preserve"> </w:t>
            </w:r>
            <w:r w:rsidR="629DC54A">
              <w:t>the</w:t>
            </w:r>
            <w:r w:rsidR="00271552">
              <w:t xml:space="preserve"> </w:t>
            </w:r>
            <w:r w:rsidR="629DC54A">
              <w:t>training</w:t>
            </w:r>
            <w:r w:rsidR="00271552">
              <w:t xml:space="preserve"> </w:t>
            </w:r>
            <w:r w:rsidR="629DC54A">
              <w:t>session,</w:t>
            </w:r>
            <w:r w:rsidR="00271552">
              <w:t xml:space="preserve"> </w:t>
            </w:r>
            <w:r w:rsidR="629DC54A">
              <w:t>end</w:t>
            </w:r>
            <w:r w:rsidR="00D01117">
              <w:t>-</w:t>
            </w:r>
            <w:r w:rsidR="629DC54A">
              <w:t>user</w:t>
            </w:r>
            <w:r w:rsidR="00271552">
              <w:t xml:space="preserve"> </w:t>
            </w:r>
            <w:r w:rsidR="629DC54A">
              <w:t>training</w:t>
            </w:r>
            <w:r w:rsidR="00271552">
              <w:t xml:space="preserve"> </w:t>
            </w:r>
            <w:r w:rsidR="629DC54A">
              <w:t>guides/cheat</w:t>
            </w:r>
            <w:r w:rsidR="00271552">
              <w:t xml:space="preserve"> </w:t>
            </w:r>
            <w:r w:rsidR="629DC54A">
              <w:t>sheets</w:t>
            </w:r>
            <w:r w:rsidR="00271552">
              <w:t xml:space="preserve"> </w:t>
            </w:r>
            <w:r w:rsidR="629DC54A">
              <w:t>will</w:t>
            </w:r>
            <w:r w:rsidR="00271552">
              <w:t xml:space="preserve"> </w:t>
            </w:r>
            <w:r w:rsidR="629DC54A">
              <w:t>be</w:t>
            </w:r>
            <w:r w:rsidR="00271552">
              <w:t xml:space="preserve"> </w:t>
            </w:r>
            <w:r w:rsidR="629DC54A">
              <w:t>prepared</w:t>
            </w:r>
            <w:r w:rsidR="00271552">
              <w:t xml:space="preserve"> </w:t>
            </w:r>
            <w:r w:rsidR="629DC54A">
              <w:t>and</w:t>
            </w:r>
            <w:r w:rsidR="00271552">
              <w:t xml:space="preserve"> </w:t>
            </w:r>
            <w:r w:rsidR="629DC54A">
              <w:t>distributed</w:t>
            </w:r>
            <w:r w:rsidR="00271552">
              <w:t xml:space="preserve"> </w:t>
            </w:r>
            <w:r w:rsidR="629DC54A">
              <w:t>to</w:t>
            </w:r>
            <w:r w:rsidR="00271552">
              <w:t xml:space="preserve"> </w:t>
            </w:r>
            <w:r w:rsidR="629DC54A">
              <w:t>all</w:t>
            </w:r>
            <w:r w:rsidR="00271552">
              <w:t xml:space="preserve"> </w:t>
            </w:r>
            <w:r w:rsidR="629DC54A">
              <w:t>users.</w:t>
            </w:r>
            <w:r w:rsidR="00271552">
              <w:t xml:space="preserve"> </w:t>
            </w:r>
            <w:r w:rsidR="629DC54A">
              <w:t>The</w:t>
            </w:r>
            <w:r w:rsidR="00271552">
              <w:t xml:space="preserve"> </w:t>
            </w:r>
            <w:r w:rsidR="629DC54A">
              <w:t>end</w:t>
            </w:r>
            <w:r w:rsidR="00271552">
              <w:t xml:space="preserve"> </w:t>
            </w:r>
            <w:r w:rsidR="629DC54A">
              <w:t>user</w:t>
            </w:r>
            <w:r w:rsidR="00271552">
              <w:t xml:space="preserve"> </w:t>
            </w:r>
            <w:r w:rsidR="629DC54A">
              <w:t>guide</w:t>
            </w:r>
            <w:r w:rsidR="00271552">
              <w:t xml:space="preserve"> </w:t>
            </w:r>
            <w:r w:rsidR="629DC54A">
              <w:t>will</w:t>
            </w:r>
            <w:r w:rsidR="00271552">
              <w:t xml:space="preserve"> </w:t>
            </w:r>
            <w:r w:rsidR="629DC54A">
              <w:t>ensure</w:t>
            </w:r>
            <w:r w:rsidR="00271552">
              <w:t xml:space="preserve"> </w:t>
            </w:r>
            <w:r w:rsidR="629DC54A">
              <w:t>that</w:t>
            </w:r>
            <w:r w:rsidR="00271552">
              <w:t xml:space="preserve"> </w:t>
            </w:r>
            <w:r w:rsidR="629DC54A">
              <w:t>all</w:t>
            </w:r>
            <w:r w:rsidR="00271552">
              <w:t xml:space="preserve"> </w:t>
            </w:r>
            <w:r w:rsidR="629DC54A">
              <w:t>functions</w:t>
            </w:r>
            <w:r w:rsidR="00271552">
              <w:t xml:space="preserve"> </w:t>
            </w:r>
            <w:r w:rsidR="629DC54A">
              <w:t>required</w:t>
            </w:r>
            <w:r w:rsidR="00271552">
              <w:t xml:space="preserve"> </w:t>
            </w:r>
            <w:r w:rsidR="629DC54A">
              <w:t>by</w:t>
            </w:r>
            <w:r w:rsidR="00271552">
              <w:t xml:space="preserve"> </w:t>
            </w:r>
            <w:r w:rsidR="629DC54A">
              <w:t>the</w:t>
            </w:r>
            <w:r w:rsidR="00271552">
              <w:t xml:space="preserve"> </w:t>
            </w:r>
            <w:r w:rsidR="629DC54A">
              <w:t>end</w:t>
            </w:r>
            <w:r w:rsidR="00271552">
              <w:t xml:space="preserve"> </w:t>
            </w:r>
            <w:r w:rsidR="629DC54A">
              <w:t>users</w:t>
            </w:r>
            <w:r w:rsidR="00271552">
              <w:t xml:space="preserve"> </w:t>
            </w:r>
            <w:r w:rsidR="629DC54A">
              <w:t>are</w:t>
            </w:r>
            <w:r w:rsidR="00271552">
              <w:t xml:space="preserve"> </w:t>
            </w:r>
            <w:r w:rsidR="629DC54A">
              <w:t>document</w:t>
            </w:r>
            <w:r w:rsidR="0851B2C6">
              <w:t>ed.</w:t>
            </w:r>
            <w:r w:rsidR="00271552">
              <w:t xml:space="preserve"> </w:t>
            </w:r>
          </w:p>
          <w:p w14:paraId="44A494A7" w14:textId="5CC6A3D7" w:rsidR="0084287E" w:rsidRPr="00033DEC" w:rsidRDefault="4A2BBC2B" w:rsidP="00DE2DD8">
            <w:pPr>
              <w:pStyle w:val="BodyText"/>
            </w:pPr>
            <w:r w:rsidRPr="151300FA">
              <w:rPr>
                <w:b/>
                <w:bCs/>
              </w:rPr>
              <w:t>Conduct</w:t>
            </w:r>
            <w:r w:rsidR="00271552">
              <w:rPr>
                <w:b/>
                <w:bCs/>
              </w:rPr>
              <w:t xml:space="preserve"> </w:t>
            </w:r>
            <w:r w:rsidRPr="151300FA">
              <w:rPr>
                <w:b/>
                <w:bCs/>
              </w:rPr>
              <w:t>Training</w:t>
            </w:r>
            <w:r>
              <w:t>:</w:t>
            </w:r>
            <w:r w:rsidR="00271552">
              <w:t xml:space="preserve"> </w:t>
            </w:r>
            <w:r w:rsidR="7AE439FD">
              <w:t>As</w:t>
            </w:r>
            <w:r w:rsidR="00271552">
              <w:t xml:space="preserve"> </w:t>
            </w:r>
            <w:r w:rsidR="7AE439FD">
              <w:t>determined</w:t>
            </w:r>
            <w:r w:rsidR="00271552">
              <w:t xml:space="preserve"> </w:t>
            </w:r>
            <w:r w:rsidR="7AE439FD">
              <w:t>by</w:t>
            </w:r>
            <w:r w:rsidR="00271552">
              <w:t xml:space="preserve"> </w:t>
            </w:r>
            <w:r w:rsidR="7AE439FD">
              <w:t>the</w:t>
            </w:r>
            <w:r w:rsidR="00271552">
              <w:t xml:space="preserve"> </w:t>
            </w:r>
            <w:r w:rsidR="7AE439FD">
              <w:t>training</w:t>
            </w:r>
            <w:r w:rsidR="00271552">
              <w:t xml:space="preserve"> </w:t>
            </w:r>
            <w:r w:rsidR="7AE439FD">
              <w:t>schedule,</w:t>
            </w:r>
            <w:r w:rsidR="00271552">
              <w:t xml:space="preserve"> </w:t>
            </w:r>
            <w:r w:rsidR="26525E6E">
              <w:t>the</w:t>
            </w:r>
            <w:r w:rsidR="00271552">
              <w:t xml:space="preserve"> </w:t>
            </w:r>
            <w:r w:rsidR="7AE439FD">
              <w:t>Stealth</w:t>
            </w:r>
            <w:r w:rsidR="00271552">
              <w:t xml:space="preserve"> </w:t>
            </w:r>
            <w:r w:rsidR="7AE439FD">
              <w:t>Trainer</w:t>
            </w:r>
            <w:r w:rsidR="00271552">
              <w:t xml:space="preserve"> </w:t>
            </w:r>
            <w:r w:rsidR="7AE439FD">
              <w:t>will</w:t>
            </w:r>
            <w:r w:rsidR="00271552">
              <w:t xml:space="preserve"> </w:t>
            </w:r>
            <w:r w:rsidR="7AE439FD">
              <w:t>conduct</w:t>
            </w:r>
            <w:r w:rsidR="00271552">
              <w:t xml:space="preserve"> </w:t>
            </w:r>
            <w:r w:rsidR="7AE439FD">
              <w:t>hands</w:t>
            </w:r>
            <w:r w:rsidR="00D01117">
              <w:t>-</w:t>
            </w:r>
            <w:r w:rsidR="7AE439FD">
              <w:t>on</w:t>
            </w:r>
            <w:r w:rsidR="00271552">
              <w:t xml:space="preserve"> </w:t>
            </w:r>
            <w:r w:rsidR="7AE439FD">
              <w:t>training</w:t>
            </w:r>
            <w:r w:rsidR="00271552">
              <w:t xml:space="preserve"> </w:t>
            </w:r>
            <w:r w:rsidR="7AE439FD">
              <w:t>sessions</w:t>
            </w:r>
            <w:r w:rsidR="00271552">
              <w:t xml:space="preserve"> </w:t>
            </w:r>
            <w:r w:rsidR="7AE439FD">
              <w:t>and</w:t>
            </w:r>
            <w:r w:rsidR="00271552">
              <w:t xml:space="preserve"> </w:t>
            </w:r>
            <w:r w:rsidR="7AE439FD">
              <w:t>webinars</w:t>
            </w:r>
            <w:r w:rsidR="00271552">
              <w:t xml:space="preserve"> </w:t>
            </w:r>
            <w:r w:rsidR="7AE439FD">
              <w:t>as</w:t>
            </w:r>
            <w:r w:rsidR="00271552">
              <w:t xml:space="preserve"> </w:t>
            </w:r>
            <w:r w:rsidR="361127EC">
              <w:t>agreed</w:t>
            </w:r>
            <w:r w:rsidR="7AE439FD">
              <w:t>.</w:t>
            </w:r>
            <w:r w:rsidR="00271552">
              <w:t xml:space="preserve"> </w:t>
            </w:r>
            <w:r w:rsidR="7AE439FD">
              <w:t>The</w:t>
            </w:r>
            <w:r w:rsidR="00271552">
              <w:t xml:space="preserve"> </w:t>
            </w:r>
            <w:r w:rsidR="7AE439FD">
              <w:t>training</w:t>
            </w:r>
            <w:r w:rsidR="00271552">
              <w:t xml:space="preserve"> </w:t>
            </w:r>
            <w:r w:rsidR="7AE439FD">
              <w:t>sessions</w:t>
            </w:r>
            <w:r w:rsidR="00271552">
              <w:t xml:space="preserve"> </w:t>
            </w:r>
            <w:r w:rsidR="7AE439FD">
              <w:t>will</w:t>
            </w:r>
            <w:r w:rsidR="00271552">
              <w:t xml:space="preserve"> </w:t>
            </w:r>
            <w:r w:rsidR="7AE439FD">
              <w:t>be</w:t>
            </w:r>
            <w:r w:rsidR="00271552">
              <w:t xml:space="preserve"> </w:t>
            </w:r>
            <w:r w:rsidR="7AE439FD">
              <w:t>conducted</w:t>
            </w:r>
            <w:r w:rsidR="00271552">
              <w:t xml:space="preserve"> </w:t>
            </w:r>
            <w:r w:rsidR="7AE439FD">
              <w:t>in</w:t>
            </w:r>
            <w:r w:rsidR="00271552">
              <w:t xml:space="preserve"> </w:t>
            </w:r>
            <w:r w:rsidR="6617FDD7">
              <w:t>a</w:t>
            </w:r>
            <w:r w:rsidR="00271552">
              <w:t xml:space="preserve"> </w:t>
            </w:r>
            <w:r w:rsidR="272AFFDB">
              <w:t>t</w:t>
            </w:r>
            <w:r w:rsidR="7AE439FD">
              <w:t>raining</w:t>
            </w:r>
            <w:r w:rsidR="00271552">
              <w:t xml:space="preserve"> </w:t>
            </w:r>
            <w:r w:rsidR="7AE439FD">
              <w:t>environment</w:t>
            </w:r>
            <w:r w:rsidR="00271552">
              <w:t xml:space="preserve"> </w:t>
            </w:r>
            <w:r w:rsidR="7AE439FD">
              <w:t>where</w:t>
            </w:r>
            <w:r w:rsidR="00271552">
              <w:t xml:space="preserve"> </w:t>
            </w:r>
            <w:r w:rsidR="7AE439FD">
              <w:t>test</w:t>
            </w:r>
            <w:r w:rsidR="00271552">
              <w:t xml:space="preserve"> </w:t>
            </w:r>
            <w:r w:rsidR="7AE439FD">
              <w:t>users</w:t>
            </w:r>
            <w:r w:rsidR="00271552">
              <w:t xml:space="preserve"> </w:t>
            </w:r>
            <w:r w:rsidR="7AE439FD">
              <w:t>and</w:t>
            </w:r>
            <w:r w:rsidR="00271552">
              <w:t xml:space="preserve"> </w:t>
            </w:r>
            <w:r w:rsidR="7AE439FD">
              <w:t>data</w:t>
            </w:r>
            <w:r w:rsidR="00271552">
              <w:t xml:space="preserve"> </w:t>
            </w:r>
            <w:r w:rsidR="7AE439FD">
              <w:t>ha</w:t>
            </w:r>
            <w:r w:rsidR="00D01117">
              <w:t>ve</w:t>
            </w:r>
            <w:r w:rsidR="00271552">
              <w:t xml:space="preserve"> </w:t>
            </w:r>
            <w:r w:rsidR="7AE439FD">
              <w:t>already</w:t>
            </w:r>
            <w:r w:rsidR="00271552">
              <w:t xml:space="preserve"> </w:t>
            </w:r>
            <w:r w:rsidR="7AE439FD">
              <w:t>been</w:t>
            </w:r>
            <w:r w:rsidR="00271552">
              <w:t xml:space="preserve"> </w:t>
            </w:r>
            <w:r w:rsidR="7AE439FD">
              <w:t>set</w:t>
            </w:r>
            <w:r w:rsidR="00271552">
              <w:t xml:space="preserve"> </w:t>
            </w:r>
            <w:r w:rsidR="7AE439FD">
              <w:t>up.</w:t>
            </w:r>
            <w:r w:rsidR="00271552">
              <w:t xml:space="preserve"> </w:t>
            </w:r>
            <w:r w:rsidR="4DF7A01F">
              <w:t>The</w:t>
            </w:r>
            <w:r w:rsidR="00271552">
              <w:t xml:space="preserve"> </w:t>
            </w:r>
            <w:r w:rsidR="4DF7A01F">
              <w:t>training</w:t>
            </w:r>
            <w:r w:rsidR="00271552">
              <w:t xml:space="preserve"> </w:t>
            </w:r>
            <w:r w:rsidR="4DF7A01F">
              <w:t>sessions</w:t>
            </w:r>
            <w:r w:rsidR="00271552">
              <w:t xml:space="preserve"> </w:t>
            </w:r>
            <w:r w:rsidR="4DF7A01F">
              <w:t>will</w:t>
            </w:r>
            <w:r w:rsidR="00271552">
              <w:t xml:space="preserve"> </w:t>
            </w:r>
            <w:r w:rsidR="4DF7A01F">
              <w:t>ensure</w:t>
            </w:r>
            <w:r w:rsidR="00271552">
              <w:t xml:space="preserve"> </w:t>
            </w:r>
            <w:r w:rsidR="4DF7A01F">
              <w:t>that</w:t>
            </w:r>
            <w:r w:rsidR="00271552">
              <w:t xml:space="preserve"> </w:t>
            </w:r>
            <w:r w:rsidR="4DF7A01F">
              <w:t>all</w:t>
            </w:r>
            <w:r w:rsidR="00271552">
              <w:t xml:space="preserve"> </w:t>
            </w:r>
            <w:r w:rsidR="4DF7A01F">
              <w:t>users</w:t>
            </w:r>
            <w:r w:rsidR="00271552">
              <w:t xml:space="preserve"> </w:t>
            </w:r>
            <w:r w:rsidR="4DF7A01F">
              <w:t>are</w:t>
            </w:r>
            <w:r w:rsidR="00271552">
              <w:t xml:space="preserve"> </w:t>
            </w:r>
            <w:r w:rsidR="4DF7A01F">
              <w:t>able</w:t>
            </w:r>
            <w:r w:rsidR="00271552">
              <w:t xml:space="preserve"> </w:t>
            </w:r>
            <w:r w:rsidR="4DF7A01F">
              <w:t>to</w:t>
            </w:r>
            <w:r w:rsidR="00271552">
              <w:t xml:space="preserve"> </w:t>
            </w:r>
            <w:r w:rsidR="4DF7A01F">
              <w:t>use</w:t>
            </w:r>
            <w:r w:rsidR="00271552">
              <w:t xml:space="preserve"> </w:t>
            </w:r>
            <w:r w:rsidR="4DF7A01F">
              <w:t>the</w:t>
            </w:r>
            <w:r w:rsidR="00271552">
              <w:t xml:space="preserve"> </w:t>
            </w:r>
            <w:r w:rsidR="4DF7A01F">
              <w:t>application</w:t>
            </w:r>
            <w:r w:rsidR="00271552">
              <w:t xml:space="preserve"> </w:t>
            </w:r>
            <w:r w:rsidR="4DF7A01F">
              <w:t>to</w:t>
            </w:r>
            <w:r w:rsidR="00271552">
              <w:t xml:space="preserve"> </w:t>
            </w:r>
            <w:r w:rsidR="4DF7A01F">
              <w:t>meet</w:t>
            </w:r>
            <w:r w:rsidR="00271552">
              <w:t xml:space="preserve"> </w:t>
            </w:r>
            <w:r w:rsidR="4DF7A01F">
              <w:t>their</w:t>
            </w:r>
            <w:r w:rsidR="00271552">
              <w:t xml:space="preserve"> </w:t>
            </w:r>
            <w:r w:rsidR="4DF7A01F">
              <w:t>user</w:t>
            </w:r>
            <w:r w:rsidR="00271552">
              <w:t xml:space="preserve"> </w:t>
            </w:r>
            <w:r w:rsidR="4DF7A01F">
              <w:t>roles</w:t>
            </w:r>
            <w:r w:rsidR="00271552">
              <w:t xml:space="preserve"> </w:t>
            </w:r>
            <w:r w:rsidR="4DF7A01F">
              <w:t>and</w:t>
            </w:r>
            <w:r w:rsidR="00271552">
              <w:t xml:space="preserve"> </w:t>
            </w:r>
            <w:r w:rsidR="4DF7A01F">
              <w:t>perform</w:t>
            </w:r>
            <w:r w:rsidR="00271552">
              <w:t xml:space="preserve"> </w:t>
            </w:r>
            <w:r w:rsidR="4DF7A01F">
              <w:t>their</w:t>
            </w:r>
            <w:r w:rsidR="00271552">
              <w:t xml:space="preserve"> </w:t>
            </w:r>
            <w:r w:rsidR="4DF7A01F">
              <w:t>daily</w:t>
            </w:r>
            <w:r w:rsidR="00271552">
              <w:t xml:space="preserve"> </w:t>
            </w:r>
            <w:r w:rsidR="4DF7A01F">
              <w:t>functions.</w:t>
            </w:r>
            <w:r w:rsidR="00271552">
              <w:t xml:space="preserve"> </w:t>
            </w:r>
          </w:p>
        </w:tc>
      </w:tr>
    </w:tbl>
    <w:p w14:paraId="216BFB5A" w14:textId="77777777" w:rsidR="00F85286" w:rsidRDefault="00F85286" w:rsidP="00DE2DD8"/>
    <w:p w14:paraId="46965D99" w14:textId="77777777" w:rsidR="00F85286" w:rsidRDefault="00F85286" w:rsidP="00F85286"/>
    <w:tbl>
      <w:tblPr>
        <w:tblStyle w:val="TableGrid"/>
        <w:tblW w:w="0" w:type="auto"/>
        <w:tblLook w:val="04A0" w:firstRow="1" w:lastRow="0" w:firstColumn="1" w:lastColumn="0" w:noHBand="0" w:noVBand="1"/>
      </w:tblPr>
      <w:tblGrid>
        <w:gridCol w:w="9350"/>
      </w:tblGrid>
      <w:tr w:rsidR="0084287E" w:rsidRPr="00F85286" w14:paraId="16A3242C" w14:textId="77777777" w:rsidTr="4B402866">
        <w:trPr>
          <w:tblHeader/>
        </w:trPr>
        <w:tc>
          <w:tcPr>
            <w:tcW w:w="9350" w:type="dxa"/>
            <w:shd w:val="clear" w:color="auto" w:fill="DBE5F1" w:themeFill="accent1" w:themeFillTint="33"/>
          </w:tcPr>
          <w:p w14:paraId="6BF7A5DE" w14:textId="28F7CF0E" w:rsidR="0084287E" w:rsidRPr="00F85286" w:rsidRDefault="00F85286" w:rsidP="00F85286">
            <w:pPr>
              <w:spacing w:before="80" w:after="80"/>
              <w:ind w:left="248" w:hanging="248"/>
              <w:rPr>
                <w:rFonts w:ascii="Arial Narrow" w:hAnsi="Arial Narrow"/>
                <w:sz w:val="20"/>
                <w:szCs w:val="20"/>
              </w:rPr>
            </w:pPr>
            <w:r w:rsidRPr="00F85286">
              <w:rPr>
                <w:rFonts w:ascii="Arial Narrow" w:hAnsi="Arial Narrow"/>
                <w:sz w:val="20"/>
                <w:szCs w:val="20"/>
              </w:rPr>
              <w:lastRenderedPageBreak/>
              <w:t>6b.</w:t>
            </w:r>
            <w:r w:rsidRPr="00F85286">
              <w:rPr>
                <w:rFonts w:ascii="Arial Narrow" w:hAnsi="Arial Narrow"/>
                <w:sz w:val="20"/>
                <w:szCs w:val="20"/>
              </w:rPr>
              <w:tab/>
              <w:t>Timeline</w:t>
            </w:r>
            <w:r w:rsidR="00271552">
              <w:rPr>
                <w:rFonts w:ascii="Arial Narrow" w:hAnsi="Arial Narrow"/>
                <w:sz w:val="20"/>
                <w:szCs w:val="20"/>
              </w:rPr>
              <w:t xml:space="preserve"> </w:t>
            </w:r>
            <w:r w:rsidRPr="00F85286">
              <w:rPr>
                <w:rFonts w:ascii="Arial Narrow" w:hAnsi="Arial Narrow"/>
                <w:sz w:val="20"/>
                <w:szCs w:val="20"/>
              </w:rPr>
              <w:t>describing</w:t>
            </w:r>
            <w:r w:rsidR="00271552">
              <w:rPr>
                <w:rFonts w:ascii="Arial Narrow" w:hAnsi="Arial Narrow"/>
                <w:sz w:val="20"/>
                <w:szCs w:val="20"/>
              </w:rPr>
              <w:t xml:space="preserve"> </w:t>
            </w:r>
            <w:r w:rsidRPr="00F85286">
              <w:rPr>
                <w:rFonts w:ascii="Arial Narrow" w:hAnsi="Arial Narrow"/>
                <w:sz w:val="20"/>
                <w:szCs w:val="20"/>
              </w:rPr>
              <w:t>what,</w:t>
            </w:r>
            <w:r w:rsidR="00271552">
              <w:rPr>
                <w:rFonts w:ascii="Arial Narrow" w:hAnsi="Arial Narrow"/>
                <w:sz w:val="20"/>
                <w:szCs w:val="20"/>
              </w:rPr>
              <w:t xml:space="preserve"> </w:t>
            </w:r>
            <w:r w:rsidRPr="00F85286">
              <w:rPr>
                <w:rFonts w:ascii="Arial Narrow" w:hAnsi="Arial Narrow"/>
                <w:sz w:val="20"/>
                <w:szCs w:val="20"/>
              </w:rPr>
              <w:t>when</w:t>
            </w:r>
            <w:r w:rsidR="00271552">
              <w:rPr>
                <w:rFonts w:ascii="Arial Narrow" w:hAnsi="Arial Narrow"/>
                <w:sz w:val="20"/>
                <w:szCs w:val="20"/>
              </w:rPr>
              <w:t xml:space="preserve"> </w:t>
            </w:r>
            <w:r w:rsidRPr="00F85286">
              <w:rPr>
                <w:rFonts w:ascii="Arial Narrow" w:hAnsi="Arial Narrow"/>
                <w:sz w:val="20"/>
                <w:szCs w:val="20"/>
              </w:rPr>
              <w:t>and</w:t>
            </w:r>
            <w:r w:rsidR="00271552">
              <w:rPr>
                <w:rFonts w:ascii="Arial Narrow" w:hAnsi="Arial Narrow"/>
                <w:sz w:val="20"/>
                <w:szCs w:val="20"/>
              </w:rPr>
              <w:t xml:space="preserve"> </w:t>
            </w:r>
            <w:r w:rsidRPr="00F85286">
              <w:rPr>
                <w:rFonts w:ascii="Arial Narrow" w:hAnsi="Arial Narrow"/>
                <w:sz w:val="20"/>
                <w:szCs w:val="20"/>
              </w:rPr>
              <w:t>how</w:t>
            </w:r>
            <w:r w:rsidR="00271552">
              <w:rPr>
                <w:rFonts w:ascii="Arial Narrow" w:hAnsi="Arial Narrow"/>
                <w:sz w:val="20"/>
                <w:szCs w:val="20"/>
              </w:rPr>
              <w:t xml:space="preserve"> </w:t>
            </w:r>
            <w:r w:rsidRPr="00F85286">
              <w:rPr>
                <w:rFonts w:ascii="Arial Narrow" w:hAnsi="Arial Narrow"/>
                <w:sz w:val="20"/>
                <w:szCs w:val="20"/>
              </w:rPr>
              <w:t>the</w:t>
            </w:r>
            <w:r w:rsidR="00271552">
              <w:rPr>
                <w:rFonts w:ascii="Arial Narrow" w:hAnsi="Arial Narrow"/>
                <w:sz w:val="20"/>
                <w:szCs w:val="20"/>
              </w:rPr>
              <w:t xml:space="preserve"> </w:t>
            </w:r>
            <w:r w:rsidRPr="00F85286">
              <w:rPr>
                <w:rFonts w:ascii="Arial Narrow" w:hAnsi="Arial Narrow"/>
                <w:sz w:val="20"/>
                <w:szCs w:val="20"/>
              </w:rPr>
              <w:t>training</w:t>
            </w:r>
            <w:r w:rsidR="00271552">
              <w:rPr>
                <w:rFonts w:ascii="Arial Narrow" w:hAnsi="Arial Narrow"/>
                <w:sz w:val="20"/>
                <w:szCs w:val="20"/>
              </w:rPr>
              <w:t xml:space="preserve"> </w:t>
            </w:r>
            <w:r w:rsidRPr="00F85286">
              <w:rPr>
                <w:rFonts w:ascii="Arial Narrow" w:hAnsi="Arial Narrow"/>
                <w:sz w:val="20"/>
                <w:szCs w:val="20"/>
              </w:rPr>
              <w:t>will</w:t>
            </w:r>
            <w:r w:rsidR="00271552">
              <w:rPr>
                <w:rFonts w:ascii="Arial Narrow" w:hAnsi="Arial Narrow"/>
                <w:sz w:val="20"/>
                <w:szCs w:val="20"/>
              </w:rPr>
              <w:t xml:space="preserve"> </w:t>
            </w:r>
            <w:r w:rsidRPr="00F85286">
              <w:rPr>
                <w:rFonts w:ascii="Arial Narrow" w:hAnsi="Arial Narrow"/>
                <w:sz w:val="20"/>
                <w:szCs w:val="20"/>
              </w:rPr>
              <w:t>be</w:t>
            </w:r>
            <w:r w:rsidR="00271552">
              <w:rPr>
                <w:rFonts w:ascii="Arial Narrow" w:hAnsi="Arial Narrow"/>
                <w:sz w:val="20"/>
                <w:szCs w:val="20"/>
              </w:rPr>
              <w:t xml:space="preserve"> </w:t>
            </w:r>
            <w:r w:rsidRPr="00F85286">
              <w:rPr>
                <w:rFonts w:ascii="Arial Narrow" w:hAnsi="Arial Narrow"/>
                <w:sz w:val="20"/>
                <w:szCs w:val="20"/>
              </w:rPr>
              <w:t>performed.</w:t>
            </w:r>
          </w:p>
        </w:tc>
      </w:tr>
      <w:tr w:rsidR="0084287E" w:rsidRPr="00033DEC" w14:paraId="4583C0CB" w14:textId="77777777" w:rsidTr="4B402866">
        <w:trPr>
          <w:trHeight w:val="562"/>
        </w:trPr>
        <w:tc>
          <w:tcPr>
            <w:tcW w:w="9350" w:type="dxa"/>
          </w:tcPr>
          <w:p w14:paraId="49D15889" w14:textId="540E471E" w:rsidR="73995F20" w:rsidRDefault="73995F20" w:rsidP="4B402866">
            <w:pPr>
              <w:pStyle w:val="BodyText"/>
              <w:spacing w:line="259" w:lineRule="auto"/>
            </w:pPr>
            <w:r w:rsidRPr="4B402866">
              <w:t>Stealth</w:t>
            </w:r>
            <w:r w:rsidR="00271552">
              <w:t xml:space="preserve"> </w:t>
            </w:r>
            <w:r w:rsidRPr="4B402866">
              <w:t>Solutions</w:t>
            </w:r>
            <w:r w:rsidR="00271552">
              <w:t xml:space="preserve"> </w:t>
            </w:r>
            <w:r w:rsidRPr="4B402866">
              <w:t>will</w:t>
            </w:r>
            <w:r w:rsidR="00271552">
              <w:t xml:space="preserve"> </w:t>
            </w:r>
            <w:r w:rsidRPr="4B402866">
              <w:t>provide</w:t>
            </w:r>
            <w:r w:rsidR="00271552">
              <w:t xml:space="preserve"> </w:t>
            </w:r>
            <w:r w:rsidRPr="4B402866">
              <w:t>the</w:t>
            </w:r>
            <w:r w:rsidR="00271552">
              <w:t xml:space="preserve"> </w:t>
            </w:r>
            <w:r w:rsidRPr="4B402866">
              <w:t>following</w:t>
            </w:r>
            <w:r w:rsidR="00271552">
              <w:t xml:space="preserve"> </w:t>
            </w:r>
            <w:r w:rsidRPr="4B402866">
              <w:t>training</w:t>
            </w:r>
            <w:r w:rsidR="00271552">
              <w:t xml:space="preserve"> </w:t>
            </w:r>
            <w:r w:rsidRPr="4B402866">
              <w:t>s</w:t>
            </w:r>
            <w:r w:rsidR="64202EC1" w:rsidRPr="4B402866">
              <w:t>teps</w:t>
            </w:r>
            <w:r w:rsidR="00271552">
              <w:t xml:space="preserve"> </w:t>
            </w:r>
            <w:r w:rsidRPr="4B402866">
              <w:t>before</w:t>
            </w:r>
            <w:r w:rsidR="00271552">
              <w:t xml:space="preserve"> </w:t>
            </w:r>
            <w:r w:rsidR="3780CC92" w:rsidRPr="4B402866">
              <w:t>the</w:t>
            </w:r>
            <w:r w:rsidR="00271552">
              <w:t xml:space="preserve"> </w:t>
            </w:r>
            <w:r w:rsidR="1B49E491" w:rsidRPr="4B402866">
              <w:t>G</w:t>
            </w:r>
            <w:r w:rsidRPr="4B402866">
              <w:t>o</w:t>
            </w:r>
            <w:r w:rsidR="00271552">
              <w:t xml:space="preserve"> </w:t>
            </w:r>
            <w:r w:rsidR="51DDAE91" w:rsidRPr="4B402866">
              <w:t>L</w:t>
            </w:r>
            <w:r w:rsidRPr="4B402866">
              <w:t>ive:</w:t>
            </w:r>
          </w:p>
          <w:p w14:paraId="7AFD9A81" w14:textId="19CD76D3" w:rsidR="0084287E" w:rsidRPr="00033DEC" w:rsidRDefault="00D01117" w:rsidP="00DE2DD8">
            <w:pPr>
              <w:pStyle w:val="BodyText"/>
            </w:pPr>
            <w:r>
              <w:rPr>
                <w:b/>
                <w:bCs/>
              </w:rPr>
              <w:t>1</w:t>
            </w:r>
            <w:r w:rsidR="00271552">
              <w:rPr>
                <w:b/>
                <w:bCs/>
              </w:rPr>
              <w:t xml:space="preserve"> </w:t>
            </w:r>
            <w:r w:rsidR="6FF02EB7" w:rsidRPr="00D01117">
              <w:rPr>
                <w:b/>
                <w:bCs/>
              </w:rPr>
              <w:t>week</w:t>
            </w:r>
            <w:r w:rsidR="00271552">
              <w:rPr>
                <w:b/>
                <w:bCs/>
              </w:rPr>
              <w:t xml:space="preserve"> </w:t>
            </w:r>
            <w:r w:rsidR="14394025" w:rsidRPr="00D01117">
              <w:rPr>
                <w:b/>
                <w:bCs/>
              </w:rPr>
              <w:t>prior</w:t>
            </w:r>
            <w:r w:rsidR="00271552">
              <w:rPr>
                <w:b/>
                <w:bCs/>
              </w:rPr>
              <w:t xml:space="preserve"> </w:t>
            </w:r>
            <w:r w:rsidR="1E9BEF1C" w:rsidRPr="00D01117">
              <w:rPr>
                <w:b/>
                <w:bCs/>
              </w:rPr>
              <w:t>to</w:t>
            </w:r>
            <w:r w:rsidR="00271552">
              <w:rPr>
                <w:b/>
                <w:bCs/>
              </w:rPr>
              <w:t xml:space="preserve"> </w:t>
            </w:r>
            <w:r w:rsidR="6FF02EB7" w:rsidRPr="00D01117">
              <w:rPr>
                <w:b/>
                <w:bCs/>
              </w:rPr>
              <w:t>Go</w:t>
            </w:r>
            <w:r w:rsidR="00271552">
              <w:rPr>
                <w:b/>
                <w:bCs/>
              </w:rPr>
              <w:t xml:space="preserve"> </w:t>
            </w:r>
            <w:r w:rsidR="6FF02EB7" w:rsidRPr="00D01117">
              <w:rPr>
                <w:b/>
                <w:bCs/>
              </w:rPr>
              <w:t>Live</w:t>
            </w:r>
            <w:r w:rsidR="00271552">
              <w:rPr>
                <w:b/>
                <w:bCs/>
              </w:rPr>
              <w:t xml:space="preserve"> </w:t>
            </w:r>
            <w:r w:rsidR="6FF02EB7" w:rsidRPr="00D01117">
              <w:rPr>
                <w:b/>
                <w:bCs/>
              </w:rPr>
              <w:t>–</w:t>
            </w:r>
            <w:r w:rsidR="00271552">
              <w:t xml:space="preserve"> </w:t>
            </w:r>
            <w:r w:rsidR="6FF02EB7">
              <w:t>A</w:t>
            </w:r>
            <w:r w:rsidR="00271552">
              <w:t xml:space="preserve"> </w:t>
            </w:r>
            <w:r w:rsidR="6FF02EB7">
              <w:t>demo</w:t>
            </w:r>
            <w:r w:rsidR="00271552">
              <w:t xml:space="preserve"> </w:t>
            </w:r>
            <w:r w:rsidR="6FF02EB7">
              <w:t>is</w:t>
            </w:r>
            <w:r w:rsidR="00271552">
              <w:t xml:space="preserve"> </w:t>
            </w:r>
            <w:r w:rsidR="6FF02EB7">
              <w:t>conducted</w:t>
            </w:r>
            <w:r w:rsidR="00271552">
              <w:t xml:space="preserve"> </w:t>
            </w:r>
            <w:r w:rsidR="6FF02EB7">
              <w:t>for</w:t>
            </w:r>
            <w:r w:rsidR="00271552">
              <w:t xml:space="preserve"> </w:t>
            </w:r>
            <w:r w:rsidR="6FF02EB7">
              <w:t>all</w:t>
            </w:r>
            <w:r w:rsidR="00271552">
              <w:t xml:space="preserve"> </w:t>
            </w:r>
            <w:r w:rsidR="6FF02EB7">
              <w:t>users</w:t>
            </w:r>
            <w:r w:rsidR="00271552">
              <w:t xml:space="preserve"> </w:t>
            </w:r>
            <w:r w:rsidR="6FF02EB7">
              <w:t>showing</w:t>
            </w:r>
            <w:r w:rsidR="00271552">
              <w:t xml:space="preserve"> </w:t>
            </w:r>
            <w:r w:rsidR="6FF02EB7">
              <w:t>the</w:t>
            </w:r>
            <w:r w:rsidR="00271552">
              <w:t xml:space="preserve"> </w:t>
            </w:r>
            <w:r w:rsidR="5B74A6DD">
              <w:t>end-to-end</w:t>
            </w:r>
            <w:r w:rsidR="00271552">
              <w:t xml:space="preserve"> </w:t>
            </w:r>
            <w:r w:rsidR="6FF02EB7">
              <w:t>functionality.</w:t>
            </w:r>
            <w:r w:rsidR="00271552">
              <w:t xml:space="preserve"> </w:t>
            </w:r>
            <w:r w:rsidR="6FF02EB7">
              <w:t>This</w:t>
            </w:r>
            <w:r w:rsidR="00271552">
              <w:t xml:space="preserve"> </w:t>
            </w:r>
            <w:r w:rsidR="6FF02EB7">
              <w:t>demo</w:t>
            </w:r>
            <w:r w:rsidR="00271552">
              <w:t xml:space="preserve"> </w:t>
            </w:r>
            <w:r w:rsidR="6FF02EB7">
              <w:t>will</w:t>
            </w:r>
            <w:r w:rsidR="00271552">
              <w:t xml:space="preserve"> </w:t>
            </w:r>
            <w:r w:rsidR="6FF02EB7">
              <w:t>ensure</w:t>
            </w:r>
            <w:r w:rsidR="00271552">
              <w:t xml:space="preserve"> </w:t>
            </w:r>
            <w:r w:rsidR="6FF02EB7">
              <w:t>that</w:t>
            </w:r>
            <w:r w:rsidR="00271552">
              <w:t xml:space="preserve"> </w:t>
            </w:r>
            <w:r w:rsidR="6FF02EB7">
              <w:t>users</w:t>
            </w:r>
            <w:r w:rsidR="00271552">
              <w:t xml:space="preserve"> </w:t>
            </w:r>
            <w:r w:rsidR="6FF02EB7">
              <w:t>are</w:t>
            </w:r>
            <w:r w:rsidR="00271552">
              <w:t xml:space="preserve"> </w:t>
            </w:r>
            <w:r w:rsidR="6FF02EB7">
              <w:t>better</w:t>
            </w:r>
            <w:r w:rsidR="00271552">
              <w:t xml:space="preserve"> </w:t>
            </w:r>
            <w:r w:rsidR="7016413D">
              <w:t>prepared</w:t>
            </w:r>
            <w:r w:rsidR="00271552">
              <w:t xml:space="preserve"> </w:t>
            </w:r>
            <w:r w:rsidR="6FF02EB7">
              <w:t>for</w:t>
            </w:r>
            <w:r w:rsidR="00271552">
              <w:t xml:space="preserve"> </w:t>
            </w:r>
            <w:r w:rsidR="6FF02EB7">
              <w:t>the</w:t>
            </w:r>
            <w:r w:rsidR="00271552">
              <w:t xml:space="preserve"> </w:t>
            </w:r>
            <w:r w:rsidR="6FF02EB7">
              <w:t>actual</w:t>
            </w:r>
            <w:r w:rsidR="00271552">
              <w:t xml:space="preserve"> </w:t>
            </w:r>
            <w:r w:rsidR="6FF02EB7">
              <w:t>training</w:t>
            </w:r>
            <w:r w:rsidR="00271552">
              <w:t xml:space="preserve"> </w:t>
            </w:r>
            <w:r w:rsidR="6FF02EB7">
              <w:t>sessions.</w:t>
            </w:r>
            <w:r w:rsidR="00271552">
              <w:t xml:space="preserve"> </w:t>
            </w:r>
            <w:r w:rsidR="6FF02EB7">
              <w:t>The</w:t>
            </w:r>
            <w:r w:rsidR="00271552">
              <w:t xml:space="preserve"> </w:t>
            </w:r>
            <w:r w:rsidR="6FF02EB7">
              <w:t>demo</w:t>
            </w:r>
            <w:r w:rsidR="00271552">
              <w:t xml:space="preserve"> </w:t>
            </w:r>
            <w:r w:rsidR="6FF02EB7">
              <w:t>will</w:t>
            </w:r>
            <w:r w:rsidR="00271552">
              <w:t xml:space="preserve"> </w:t>
            </w:r>
            <w:r w:rsidR="6FF02EB7">
              <w:t>be</w:t>
            </w:r>
            <w:r w:rsidR="00271552">
              <w:t xml:space="preserve"> </w:t>
            </w:r>
            <w:r w:rsidR="6FF02EB7">
              <w:t>recorded</w:t>
            </w:r>
            <w:r w:rsidR="00271552">
              <w:t xml:space="preserve"> </w:t>
            </w:r>
            <w:r w:rsidR="6FF02EB7">
              <w:t>and</w:t>
            </w:r>
            <w:r w:rsidR="00271552">
              <w:t xml:space="preserve"> </w:t>
            </w:r>
            <w:r w:rsidR="6FF02EB7">
              <w:t>distributed</w:t>
            </w:r>
            <w:r w:rsidR="00271552">
              <w:t xml:space="preserve"> </w:t>
            </w:r>
            <w:r w:rsidR="6FF02EB7">
              <w:t>to</w:t>
            </w:r>
            <w:r w:rsidR="00271552">
              <w:t xml:space="preserve"> </w:t>
            </w:r>
            <w:r w:rsidR="6FF02EB7">
              <w:t>all</w:t>
            </w:r>
            <w:r w:rsidR="00271552">
              <w:t xml:space="preserve"> </w:t>
            </w:r>
            <w:r w:rsidR="6FF02EB7">
              <w:t>users.</w:t>
            </w:r>
          </w:p>
          <w:p w14:paraId="582F49D1" w14:textId="3C79E77D" w:rsidR="0084287E" w:rsidRPr="00033DEC" w:rsidRDefault="00D01117" w:rsidP="00DE2DD8">
            <w:pPr>
              <w:pStyle w:val="BodyText"/>
            </w:pPr>
            <w:r>
              <w:rPr>
                <w:b/>
                <w:bCs/>
              </w:rPr>
              <w:t>5</w:t>
            </w:r>
            <w:r w:rsidR="00271552">
              <w:rPr>
                <w:b/>
                <w:bCs/>
              </w:rPr>
              <w:t xml:space="preserve"> </w:t>
            </w:r>
            <w:r w:rsidR="6FF02EB7" w:rsidRPr="00D01117">
              <w:rPr>
                <w:b/>
                <w:bCs/>
              </w:rPr>
              <w:t>days</w:t>
            </w:r>
            <w:r w:rsidR="00271552">
              <w:rPr>
                <w:b/>
                <w:bCs/>
              </w:rPr>
              <w:t xml:space="preserve"> </w:t>
            </w:r>
            <w:r w:rsidR="6FF02EB7" w:rsidRPr="00D01117">
              <w:rPr>
                <w:b/>
                <w:bCs/>
              </w:rPr>
              <w:t>before</w:t>
            </w:r>
            <w:r w:rsidR="00271552">
              <w:rPr>
                <w:b/>
                <w:bCs/>
              </w:rPr>
              <w:t xml:space="preserve"> </w:t>
            </w:r>
            <w:r w:rsidR="6FF02EB7" w:rsidRPr="00D01117">
              <w:rPr>
                <w:b/>
                <w:bCs/>
              </w:rPr>
              <w:t>Go</w:t>
            </w:r>
            <w:r w:rsidR="00271552">
              <w:rPr>
                <w:b/>
                <w:bCs/>
              </w:rPr>
              <w:t xml:space="preserve"> </w:t>
            </w:r>
            <w:r w:rsidR="6FF02EB7" w:rsidRPr="00D01117">
              <w:rPr>
                <w:b/>
                <w:bCs/>
              </w:rPr>
              <w:t>Live</w:t>
            </w:r>
            <w:r w:rsidR="00271552">
              <w:rPr>
                <w:b/>
                <w:bCs/>
              </w:rPr>
              <w:t xml:space="preserve"> </w:t>
            </w:r>
            <w:r w:rsidR="6FF02EB7" w:rsidRPr="00D01117">
              <w:rPr>
                <w:b/>
                <w:bCs/>
              </w:rPr>
              <w:t>–</w:t>
            </w:r>
            <w:r w:rsidR="00271552">
              <w:t xml:space="preserve"> </w:t>
            </w:r>
            <w:r w:rsidR="6FF02EB7">
              <w:t>Sys</w:t>
            </w:r>
            <w:r w:rsidR="00271552">
              <w:t xml:space="preserve"> </w:t>
            </w:r>
            <w:r w:rsidR="6FF02EB7">
              <w:t>Admin</w:t>
            </w:r>
            <w:r w:rsidR="00271552">
              <w:t xml:space="preserve"> </w:t>
            </w:r>
            <w:r w:rsidR="6FF02EB7">
              <w:t>training</w:t>
            </w:r>
            <w:r w:rsidR="00271552">
              <w:t xml:space="preserve"> </w:t>
            </w:r>
            <w:r w:rsidR="6FF02EB7">
              <w:t>and</w:t>
            </w:r>
            <w:r w:rsidR="00271552">
              <w:t xml:space="preserve"> </w:t>
            </w:r>
            <w:r w:rsidR="6FF02EB7">
              <w:t>knowledge</w:t>
            </w:r>
            <w:r w:rsidR="00271552">
              <w:t xml:space="preserve"> </w:t>
            </w:r>
            <w:r w:rsidR="6FF02EB7">
              <w:t>transfer</w:t>
            </w:r>
            <w:r w:rsidR="00271552">
              <w:t xml:space="preserve"> </w:t>
            </w:r>
            <w:r w:rsidR="6FF02EB7">
              <w:t>for</w:t>
            </w:r>
            <w:r w:rsidR="00271552">
              <w:t xml:space="preserve"> </w:t>
            </w:r>
            <w:r w:rsidR="6FF02EB7">
              <w:t>the</w:t>
            </w:r>
            <w:r w:rsidR="00271552">
              <w:t xml:space="preserve"> </w:t>
            </w:r>
            <w:r w:rsidR="6FF02EB7">
              <w:t>identified</w:t>
            </w:r>
            <w:r w:rsidR="00271552">
              <w:t xml:space="preserve"> </w:t>
            </w:r>
            <w:r w:rsidR="6FF02EB7">
              <w:t>system</w:t>
            </w:r>
            <w:r w:rsidR="00271552">
              <w:t xml:space="preserve"> </w:t>
            </w:r>
            <w:r w:rsidR="6FF02EB7">
              <w:t>administrators.</w:t>
            </w:r>
            <w:r w:rsidR="00271552">
              <w:t xml:space="preserve"> </w:t>
            </w:r>
            <w:r w:rsidR="6FF02EB7">
              <w:t>Training</w:t>
            </w:r>
            <w:r w:rsidR="00271552">
              <w:t xml:space="preserve"> </w:t>
            </w:r>
            <w:r w:rsidR="6FF02EB7">
              <w:t>provides</w:t>
            </w:r>
            <w:r w:rsidR="00271552">
              <w:t xml:space="preserve"> </w:t>
            </w:r>
            <w:r w:rsidR="6FF02EB7">
              <w:t>the</w:t>
            </w:r>
            <w:r w:rsidR="00271552">
              <w:t xml:space="preserve"> </w:t>
            </w:r>
            <w:r w:rsidR="6FF02EB7">
              <w:t>ability</w:t>
            </w:r>
            <w:r w:rsidR="00271552">
              <w:t xml:space="preserve"> </w:t>
            </w:r>
            <w:r w:rsidR="6FF02EB7">
              <w:t>for</w:t>
            </w:r>
            <w:r w:rsidR="00271552">
              <w:t xml:space="preserve"> </w:t>
            </w:r>
            <w:r>
              <w:t>Sys</w:t>
            </w:r>
            <w:r w:rsidR="00271552">
              <w:t xml:space="preserve"> </w:t>
            </w:r>
            <w:r>
              <w:t>Admins</w:t>
            </w:r>
            <w:r w:rsidR="00271552">
              <w:t xml:space="preserve"> </w:t>
            </w:r>
            <w:r w:rsidR="6FF02EB7">
              <w:t>to</w:t>
            </w:r>
            <w:r w:rsidR="00271552">
              <w:t xml:space="preserve"> </w:t>
            </w:r>
            <w:r w:rsidR="6FF02EB7">
              <w:t>manage</w:t>
            </w:r>
            <w:r w:rsidR="00271552">
              <w:t xml:space="preserve"> </w:t>
            </w:r>
            <w:r w:rsidR="6FF02EB7">
              <w:t>the</w:t>
            </w:r>
            <w:r w:rsidR="00271552">
              <w:t xml:space="preserve"> </w:t>
            </w:r>
            <w:r w:rsidR="6FF02EB7">
              <w:t>system</w:t>
            </w:r>
            <w:r w:rsidR="00271552">
              <w:t xml:space="preserve"> </w:t>
            </w:r>
            <w:r w:rsidR="6FF02EB7">
              <w:t>and</w:t>
            </w:r>
            <w:r w:rsidR="00271552">
              <w:t xml:space="preserve"> </w:t>
            </w:r>
            <w:r w:rsidR="6FF02EB7">
              <w:t>provide</w:t>
            </w:r>
            <w:r w:rsidR="00271552">
              <w:t xml:space="preserve"> </w:t>
            </w:r>
            <w:r w:rsidR="6FF02EB7">
              <w:t>Tier</w:t>
            </w:r>
            <w:r w:rsidR="00271552">
              <w:t xml:space="preserve"> </w:t>
            </w:r>
            <w:r w:rsidR="6FF02EB7">
              <w:t>1</w:t>
            </w:r>
            <w:r w:rsidR="00271552">
              <w:t xml:space="preserve"> </w:t>
            </w:r>
            <w:r w:rsidR="6FF02EB7">
              <w:t>support</w:t>
            </w:r>
            <w:r w:rsidR="00271552">
              <w:t xml:space="preserve"> </w:t>
            </w:r>
            <w:r w:rsidR="6FF02EB7">
              <w:t>if</w:t>
            </w:r>
            <w:r w:rsidR="00271552">
              <w:t xml:space="preserve"> </w:t>
            </w:r>
            <w:r w:rsidR="6FF02EB7">
              <w:t>needed.</w:t>
            </w:r>
            <w:r w:rsidR="00271552">
              <w:t xml:space="preserve"> </w:t>
            </w:r>
          </w:p>
          <w:p w14:paraId="2994AFCD" w14:textId="46FF6A3A" w:rsidR="0084287E" w:rsidRPr="00033DEC" w:rsidRDefault="00D01117" w:rsidP="00DE2DD8">
            <w:pPr>
              <w:pStyle w:val="BodyText"/>
            </w:pPr>
            <w:r>
              <w:rPr>
                <w:b/>
                <w:bCs/>
              </w:rPr>
              <w:t>4</w:t>
            </w:r>
            <w:r w:rsidR="00271552">
              <w:rPr>
                <w:b/>
                <w:bCs/>
              </w:rPr>
              <w:t xml:space="preserve"> </w:t>
            </w:r>
            <w:r w:rsidR="6FF02EB7" w:rsidRPr="00D01117">
              <w:rPr>
                <w:b/>
                <w:bCs/>
              </w:rPr>
              <w:t>days</w:t>
            </w:r>
            <w:r w:rsidR="00271552">
              <w:rPr>
                <w:b/>
                <w:bCs/>
              </w:rPr>
              <w:t xml:space="preserve"> </w:t>
            </w:r>
            <w:r w:rsidR="6FF02EB7" w:rsidRPr="00D01117">
              <w:rPr>
                <w:b/>
                <w:bCs/>
              </w:rPr>
              <w:t>before</w:t>
            </w:r>
            <w:r w:rsidR="00271552">
              <w:rPr>
                <w:b/>
                <w:bCs/>
              </w:rPr>
              <w:t xml:space="preserve"> </w:t>
            </w:r>
            <w:r w:rsidR="6FF02EB7" w:rsidRPr="00D01117">
              <w:rPr>
                <w:b/>
                <w:bCs/>
              </w:rPr>
              <w:t>Go</w:t>
            </w:r>
            <w:r w:rsidR="00271552">
              <w:rPr>
                <w:b/>
                <w:bCs/>
              </w:rPr>
              <w:t xml:space="preserve"> </w:t>
            </w:r>
            <w:r w:rsidR="6FF02EB7" w:rsidRPr="00D01117">
              <w:rPr>
                <w:b/>
                <w:bCs/>
              </w:rPr>
              <w:t>Live</w:t>
            </w:r>
            <w:r w:rsidR="00271552">
              <w:rPr>
                <w:b/>
                <w:bCs/>
              </w:rPr>
              <w:t xml:space="preserve"> </w:t>
            </w:r>
            <w:r w:rsidR="6FF02EB7" w:rsidRPr="00D01117">
              <w:rPr>
                <w:b/>
                <w:bCs/>
              </w:rPr>
              <w:t>–</w:t>
            </w:r>
            <w:r w:rsidR="00271552">
              <w:t xml:space="preserve"> </w:t>
            </w:r>
            <w:r w:rsidR="6FF02EB7">
              <w:t>External</w:t>
            </w:r>
            <w:r w:rsidR="00271552">
              <w:t xml:space="preserve"> </w:t>
            </w:r>
            <w:r w:rsidR="6FF02EB7">
              <w:t>User</w:t>
            </w:r>
            <w:r w:rsidR="00271552">
              <w:t xml:space="preserve"> </w:t>
            </w:r>
            <w:r w:rsidR="6FF02EB7">
              <w:t>Training.</w:t>
            </w:r>
            <w:r w:rsidR="00271552">
              <w:t xml:space="preserve"> </w:t>
            </w:r>
            <w:r w:rsidR="6FF02EB7">
              <w:t>This</w:t>
            </w:r>
            <w:r w:rsidR="00271552">
              <w:t xml:space="preserve"> </w:t>
            </w:r>
            <w:r w:rsidR="6FF02EB7">
              <w:t>will</w:t>
            </w:r>
            <w:r w:rsidR="00271552">
              <w:t xml:space="preserve"> </w:t>
            </w:r>
            <w:r w:rsidR="6FF02EB7">
              <w:t>be</w:t>
            </w:r>
            <w:r w:rsidR="00271552">
              <w:t xml:space="preserve"> </w:t>
            </w:r>
            <w:r w:rsidR="6FF02EB7">
              <w:t>a</w:t>
            </w:r>
            <w:r w:rsidR="00271552">
              <w:t xml:space="preserve"> </w:t>
            </w:r>
            <w:r w:rsidR="6FF02EB7">
              <w:t>webinar</w:t>
            </w:r>
            <w:r w:rsidR="00271552">
              <w:t xml:space="preserve"> </w:t>
            </w:r>
            <w:r w:rsidR="6FF02EB7">
              <w:t>for</w:t>
            </w:r>
            <w:r w:rsidR="00271552">
              <w:t xml:space="preserve"> </w:t>
            </w:r>
            <w:r w:rsidR="6FF02EB7">
              <w:t>all</w:t>
            </w:r>
            <w:r w:rsidR="00271552">
              <w:t xml:space="preserve"> </w:t>
            </w:r>
            <w:r w:rsidR="6FF02EB7">
              <w:t>external</w:t>
            </w:r>
            <w:r w:rsidR="00271552">
              <w:t xml:space="preserve"> </w:t>
            </w:r>
            <w:r w:rsidR="6FF02EB7">
              <w:t>users</w:t>
            </w:r>
            <w:r w:rsidR="00271552">
              <w:t xml:space="preserve"> </w:t>
            </w:r>
            <w:r w:rsidR="6FF02EB7">
              <w:t>of</w:t>
            </w:r>
            <w:r w:rsidR="00271552">
              <w:t xml:space="preserve"> </w:t>
            </w:r>
            <w:r w:rsidR="6FF02EB7">
              <w:t>the</w:t>
            </w:r>
            <w:r w:rsidR="00271552">
              <w:t xml:space="preserve"> </w:t>
            </w:r>
            <w:r w:rsidR="6FF02EB7">
              <w:t>system.</w:t>
            </w:r>
          </w:p>
          <w:p w14:paraId="480A12E5" w14:textId="20371B84" w:rsidR="0084287E" w:rsidRPr="00033DEC" w:rsidRDefault="00D01117" w:rsidP="00DE2DD8">
            <w:pPr>
              <w:pStyle w:val="BodyText"/>
            </w:pPr>
            <w:r>
              <w:rPr>
                <w:b/>
                <w:bCs/>
              </w:rPr>
              <w:t>3</w:t>
            </w:r>
            <w:r w:rsidR="00271552">
              <w:rPr>
                <w:b/>
                <w:bCs/>
              </w:rPr>
              <w:t xml:space="preserve"> </w:t>
            </w:r>
            <w:r w:rsidR="6FF02EB7" w:rsidRPr="00D01117">
              <w:rPr>
                <w:b/>
                <w:bCs/>
              </w:rPr>
              <w:t>days</w:t>
            </w:r>
            <w:r w:rsidR="00271552">
              <w:rPr>
                <w:b/>
                <w:bCs/>
              </w:rPr>
              <w:t xml:space="preserve"> </w:t>
            </w:r>
            <w:r w:rsidR="6FF02EB7" w:rsidRPr="00D01117">
              <w:rPr>
                <w:b/>
                <w:bCs/>
              </w:rPr>
              <w:t>before</w:t>
            </w:r>
            <w:r w:rsidR="00271552">
              <w:rPr>
                <w:b/>
                <w:bCs/>
              </w:rPr>
              <w:t xml:space="preserve"> </w:t>
            </w:r>
            <w:r w:rsidR="6FF02EB7" w:rsidRPr="00D01117">
              <w:rPr>
                <w:b/>
                <w:bCs/>
              </w:rPr>
              <w:t>Go</w:t>
            </w:r>
            <w:r w:rsidR="00271552">
              <w:rPr>
                <w:b/>
                <w:bCs/>
              </w:rPr>
              <w:t xml:space="preserve"> </w:t>
            </w:r>
            <w:r w:rsidR="6FF02EB7" w:rsidRPr="00D01117">
              <w:rPr>
                <w:b/>
                <w:bCs/>
              </w:rPr>
              <w:t>Live</w:t>
            </w:r>
            <w:r w:rsidR="00271552">
              <w:rPr>
                <w:b/>
                <w:bCs/>
              </w:rPr>
              <w:t xml:space="preserve"> </w:t>
            </w:r>
            <w:r w:rsidR="6FF02EB7" w:rsidRPr="00D01117">
              <w:rPr>
                <w:b/>
                <w:bCs/>
              </w:rPr>
              <w:t>–</w:t>
            </w:r>
            <w:r w:rsidR="00271552">
              <w:t xml:space="preserve"> </w:t>
            </w:r>
            <w:r w:rsidR="6FF02EB7">
              <w:t>Internal</w:t>
            </w:r>
            <w:r w:rsidR="00271552">
              <w:t xml:space="preserve"> </w:t>
            </w:r>
            <w:r w:rsidR="6FF02EB7">
              <w:t>End</w:t>
            </w:r>
            <w:r w:rsidR="00271552">
              <w:t xml:space="preserve"> </w:t>
            </w:r>
            <w:r w:rsidR="6FF02EB7">
              <w:t>user</w:t>
            </w:r>
            <w:r w:rsidR="00271552">
              <w:t xml:space="preserve"> </w:t>
            </w:r>
            <w:r w:rsidR="6FF02EB7">
              <w:t>training.</w:t>
            </w:r>
            <w:r w:rsidR="00271552">
              <w:t xml:space="preserve"> </w:t>
            </w:r>
            <w:r w:rsidR="6FF02EB7">
              <w:t>This</w:t>
            </w:r>
            <w:r w:rsidR="00271552">
              <w:t xml:space="preserve"> </w:t>
            </w:r>
            <w:r w:rsidR="6FF02EB7">
              <w:t>will</w:t>
            </w:r>
            <w:r w:rsidR="00271552">
              <w:t xml:space="preserve"> </w:t>
            </w:r>
            <w:r w:rsidR="6FF02EB7">
              <w:t>be</w:t>
            </w:r>
            <w:r w:rsidR="00271552">
              <w:t xml:space="preserve"> </w:t>
            </w:r>
            <w:r w:rsidR="6FF02EB7">
              <w:t>a</w:t>
            </w:r>
            <w:r w:rsidR="00271552">
              <w:t xml:space="preserve"> </w:t>
            </w:r>
            <w:r w:rsidR="6FF02EB7">
              <w:t>complete</w:t>
            </w:r>
            <w:r w:rsidR="00271552">
              <w:t xml:space="preserve"> </w:t>
            </w:r>
            <w:r w:rsidR="1F865406">
              <w:t>hands-on</w:t>
            </w:r>
            <w:r w:rsidR="00271552">
              <w:t xml:space="preserve"> </w:t>
            </w:r>
            <w:r w:rsidR="6FF02EB7">
              <w:t>training</w:t>
            </w:r>
            <w:r w:rsidR="00271552">
              <w:t xml:space="preserve"> </w:t>
            </w:r>
            <w:r w:rsidR="6FF02EB7">
              <w:t>for</w:t>
            </w:r>
            <w:r w:rsidR="00271552">
              <w:t xml:space="preserve"> </w:t>
            </w:r>
            <w:r w:rsidR="6FF02EB7">
              <w:t>the</w:t>
            </w:r>
            <w:r w:rsidR="00271552">
              <w:t xml:space="preserve"> </w:t>
            </w:r>
            <w:r w:rsidR="6FF02EB7">
              <w:t>internal</w:t>
            </w:r>
            <w:r w:rsidR="00271552">
              <w:t xml:space="preserve"> </w:t>
            </w:r>
            <w:r w:rsidR="6FF02EB7">
              <w:t>users</w:t>
            </w:r>
            <w:r w:rsidR="00271552">
              <w:t xml:space="preserve"> </w:t>
            </w:r>
            <w:r w:rsidR="6FF02EB7">
              <w:t>to</w:t>
            </w:r>
            <w:r w:rsidR="00271552">
              <w:t xml:space="preserve"> </w:t>
            </w:r>
            <w:r w:rsidR="6FF02EB7">
              <w:t>be</w:t>
            </w:r>
            <w:r w:rsidR="00271552">
              <w:t xml:space="preserve"> </w:t>
            </w:r>
            <w:r w:rsidR="6FF02EB7">
              <w:t>able</w:t>
            </w:r>
            <w:r w:rsidR="00271552">
              <w:t xml:space="preserve"> </w:t>
            </w:r>
            <w:r w:rsidR="6FF02EB7">
              <w:t>to</w:t>
            </w:r>
            <w:r w:rsidR="00271552">
              <w:t xml:space="preserve"> </w:t>
            </w:r>
            <w:r w:rsidR="6FF02EB7">
              <w:t>use</w:t>
            </w:r>
            <w:r w:rsidR="00271552">
              <w:t xml:space="preserve"> </w:t>
            </w:r>
            <w:r w:rsidR="6FF02EB7">
              <w:t>all</w:t>
            </w:r>
            <w:r w:rsidR="00271552">
              <w:t xml:space="preserve"> </w:t>
            </w:r>
            <w:r w:rsidR="6FF02EB7">
              <w:t>functionalities</w:t>
            </w:r>
            <w:r w:rsidR="00271552">
              <w:t xml:space="preserve"> </w:t>
            </w:r>
            <w:r w:rsidR="6FF02EB7">
              <w:t>of</w:t>
            </w:r>
            <w:r w:rsidR="00271552">
              <w:t xml:space="preserve"> </w:t>
            </w:r>
            <w:r w:rsidR="6FF02EB7">
              <w:t>the</w:t>
            </w:r>
            <w:r w:rsidR="00271552">
              <w:t xml:space="preserve"> </w:t>
            </w:r>
            <w:r w:rsidR="6FF02EB7">
              <w:t>application.</w:t>
            </w:r>
            <w:r w:rsidR="00271552">
              <w:t xml:space="preserve"> </w:t>
            </w:r>
          </w:p>
        </w:tc>
      </w:tr>
    </w:tbl>
    <w:p w14:paraId="45E43BA4" w14:textId="77777777" w:rsidR="00F85286" w:rsidRDefault="00F85286" w:rsidP="00DE2DD8"/>
    <w:p w14:paraId="5FD0CF14" w14:textId="77777777" w:rsidR="00F85286" w:rsidRDefault="00F85286" w:rsidP="00F85286"/>
    <w:tbl>
      <w:tblPr>
        <w:tblStyle w:val="TableGrid"/>
        <w:tblW w:w="0" w:type="auto"/>
        <w:tblLook w:val="04A0" w:firstRow="1" w:lastRow="0" w:firstColumn="1" w:lastColumn="0" w:noHBand="0" w:noVBand="1"/>
      </w:tblPr>
      <w:tblGrid>
        <w:gridCol w:w="9350"/>
      </w:tblGrid>
      <w:tr w:rsidR="0084287E" w:rsidRPr="00F85286" w14:paraId="010B88FE" w14:textId="77777777" w:rsidTr="4B402866">
        <w:trPr>
          <w:tblHeader/>
        </w:trPr>
        <w:tc>
          <w:tcPr>
            <w:tcW w:w="9350" w:type="dxa"/>
            <w:shd w:val="clear" w:color="auto" w:fill="DBE5F1" w:themeFill="accent1" w:themeFillTint="33"/>
          </w:tcPr>
          <w:p w14:paraId="6A881146" w14:textId="7A3235CC" w:rsidR="0084287E" w:rsidRPr="00F85286" w:rsidRDefault="00F85286" w:rsidP="00F85286">
            <w:pPr>
              <w:spacing w:before="80" w:after="80"/>
              <w:ind w:left="248" w:hanging="248"/>
              <w:rPr>
                <w:rFonts w:ascii="Arial Narrow" w:hAnsi="Arial Narrow"/>
                <w:sz w:val="20"/>
                <w:szCs w:val="20"/>
              </w:rPr>
            </w:pPr>
            <w:r w:rsidRPr="00F85286">
              <w:rPr>
                <w:rFonts w:ascii="Arial Narrow" w:hAnsi="Arial Narrow"/>
                <w:sz w:val="20"/>
                <w:szCs w:val="20"/>
              </w:rPr>
              <w:t>6c.</w:t>
            </w:r>
            <w:r w:rsidRPr="00F85286">
              <w:rPr>
                <w:rFonts w:ascii="Arial Narrow" w:hAnsi="Arial Narrow"/>
                <w:sz w:val="20"/>
                <w:szCs w:val="20"/>
              </w:rPr>
              <w:tab/>
              <w:t>Approach</w:t>
            </w:r>
            <w:r w:rsidR="00271552">
              <w:rPr>
                <w:rFonts w:ascii="Arial Narrow" w:hAnsi="Arial Narrow"/>
                <w:sz w:val="20"/>
                <w:szCs w:val="20"/>
              </w:rPr>
              <w:t xml:space="preserve"> </w:t>
            </w:r>
            <w:r w:rsidRPr="00F85286">
              <w:rPr>
                <w:rFonts w:ascii="Arial Narrow" w:hAnsi="Arial Narrow"/>
                <w:sz w:val="20"/>
                <w:szCs w:val="20"/>
              </w:rPr>
              <w:t>to</w:t>
            </w:r>
            <w:r w:rsidR="00271552">
              <w:rPr>
                <w:rFonts w:ascii="Arial Narrow" w:hAnsi="Arial Narrow"/>
                <w:sz w:val="20"/>
                <w:szCs w:val="20"/>
              </w:rPr>
              <w:t xml:space="preserve"> </w:t>
            </w:r>
            <w:r w:rsidRPr="00F85286">
              <w:rPr>
                <w:rFonts w:ascii="Arial Narrow" w:hAnsi="Arial Narrow"/>
                <w:sz w:val="20"/>
                <w:szCs w:val="20"/>
              </w:rPr>
              <w:t>developing</w:t>
            </w:r>
            <w:r w:rsidR="00271552">
              <w:rPr>
                <w:rFonts w:ascii="Arial Narrow" w:hAnsi="Arial Narrow"/>
                <w:sz w:val="20"/>
                <w:szCs w:val="20"/>
              </w:rPr>
              <w:t xml:space="preserve"> </w:t>
            </w:r>
            <w:r w:rsidRPr="00F85286">
              <w:rPr>
                <w:rFonts w:ascii="Arial Narrow" w:hAnsi="Arial Narrow"/>
                <w:sz w:val="20"/>
                <w:szCs w:val="20"/>
              </w:rPr>
              <w:t>training</w:t>
            </w:r>
            <w:r w:rsidR="00271552">
              <w:rPr>
                <w:rFonts w:ascii="Arial Narrow" w:hAnsi="Arial Narrow"/>
                <w:sz w:val="20"/>
                <w:szCs w:val="20"/>
              </w:rPr>
              <w:t xml:space="preserve"> </w:t>
            </w:r>
            <w:r w:rsidRPr="00F85286">
              <w:rPr>
                <w:rFonts w:ascii="Arial Narrow" w:hAnsi="Arial Narrow"/>
                <w:sz w:val="20"/>
                <w:szCs w:val="20"/>
              </w:rPr>
              <w:t>curriculum</w:t>
            </w:r>
            <w:r w:rsidR="00271552">
              <w:rPr>
                <w:rFonts w:ascii="Arial Narrow" w:hAnsi="Arial Narrow"/>
                <w:sz w:val="20"/>
                <w:szCs w:val="20"/>
              </w:rPr>
              <w:t xml:space="preserve"> </w:t>
            </w:r>
            <w:r w:rsidRPr="00F85286">
              <w:rPr>
                <w:rFonts w:ascii="Arial Narrow" w:hAnsi="Arial Narrow"/>
                <w:sz w:val="20"/>
                <w:szCs w:val="20"/>
              </w:rPr>
              <w:t>that</w:t>
            </w:r>
            <w:r w:rsidR="00271552">
              <w:rPr>
                <w:rFonts w:ascii="Arial Narrow" w:hAnsi="Arial Narrow"/>
                <w:sz w:val="20"/>
                <w:szCs w:val="20"/>
              </w:rPr>
              <w:t xml:space="preserve"> </w:t>
            </w:r>
            <w:r w:rsidRPr="00F85286">
              <w:rPr>
                <w:rFonts w:ascii="Arial Narrow" w:hAnsi="Arial Narrow"/>
                <w:sz w:val="20"/>
                <w:szCs w:val="20"/>
              </w:rPr>
              <w:t>addresses</w:t>
            </w:r>
            <w:r w:rsidR="00271552">
              <w:rPr>
                <w:rFonts w:ascii="Arial Narrow" w:hAnsi="Arial Narrow"/>
                <w:sz w:val="20"/>
                <w:szCs w:val="20"/>
              </w:rPr>
              <w:t xml:space="preserve"> </w:t>
            </w:r>
            <w:r w:rsidRPr="00F85286">
              <w:rPr>
                <w:rFonts w:ascii="Arial Narrow" w:hAnsi="Arial Narrow"/>
                <w:sz w:val="20"/>
                <w:szCs w:val="20"/>
              </w:rPr>
              <w:t>stated</w:t>
            </w:r>
            <w:r w:rsidR="00271552">
              <w:rPr>
                <w:rFonts w:ascii="Arial Narrow" w:hAnsi="Arial Narrow"/>
                <w:sz w:val="20"/>
                <w:szCs w:val="20"/>
              </w:rPr>
              <w:t xml:space="preserve"> </w:t>
            </w:r>
            <w:r w:rsidRPr="00F85286">
              <w:rPr>
                <w:rFonts w:ascii="Arial Narrow" w:hAnsi="Arial Narrow"/>
                <w:sz w:val="20"/>
                <w:szCs w:val="20"/>
              </w:rPr>
              <w:t>learning</w:t>
            </w:r>
            <w:r w:rsidR="00271552">
              <w:rPr>
                <w:rFonts w:ascii="Arial Narrow" w:hAnsi="Arial Narrow"/>
                <w:sz w:val="20"/>
                <w:szCs w:val="20"/>
              </w:rPr>
              <w:t xml:space="preserve"> </w:t>
            </w:r>
            <w:r w:rsidRPr="00F85286">
              <w:rPr>
                <w:rFonts w:ascii="Arial Narrow" w:hAnsi="Arial Narrow"/>
                <w:sz w:val="20"/>
                <w:szCs w:val="20"/>
              </w:rPr>
              <w:t>objectives</w:t>
            </w:r>
          </w:p>
        </w:tc>
      </w:tr>
      <w:tr w:rsidR="0084287E" w:rsidRPr="00033DEC" w14:paraId="63614A76" w14:textId="77777777" w:rsidTr="4B402866">
        <w:trPr>
          <w:trHeight w:val="562"/>
        </w:trPr>
        <w:tc>
          <w:tcPr>
            <w:tcW w:w="9350" w:type="dxa"/>
          </w:tcPr>
          <w:p w14:paraId="42C33A6D" w14:textId="30D13F7C" w:rsidR="64068AA9" w:rsidRDefault="64068AA9" w:rsidP="1AC72C60">
            <w:pPr>
              <w:pStyle w:val="BodyText"/>
              <w:spacing w:line="259" w:lineRule="auto"/>
            </w:pPr>
            <w:r>
              <w:t>Stealth</w:t>
            </w:r>
            <w:r w:rsidR="00271552">
              <w:t xml:space="preserve"> </w:t>
            </w:r>
            <w:r>
              <w:t>Solutions</w:t>
            </w:r>
            <w:r w:rsidR="00271552">
              <w:t xml:space="preserve"> </w:t>
            </w:r>
            <w:r w:rsidR="36C81962">
              <w:t>develop</w:t>
            </w:r>
            <w:r w:rsidR="027B2A6E">
              <w:t>s</w:t>
            </w:r>
            <w:r w:rsidR="00271552">
              <w:t xml:space="preserve"> </w:t>
            </w:r>
            <w:r w:rsidR="027B2A6E">
              <w:t>various</w:t>
            </w:r>
            <w:r w:rsidR="00271552">
              <w:t xml:space="preserve"> </w:t>
            </w:r>
            <w:r w:rsidR="027B2A6E">
              <w:t>types</w:t>
            </w:r>
            <w:r w:rsidR="00271552">
              <w:t xml:space="preserve"> </w:t>
            </w:r>
            <w:r w:rsidR="027B2A6E">
              <w:t>of</w:t>
            </w:r>
            <w:r w:rsidR="00271552">
              <w:t xml:space="preserve"> </w:t>
            </w:r>
            <w:r>
              <w:t>training</w:t>
            </w:r>
            <w:r w:rsidR="00271552">
              <w:t xml:space="preserve"> </w:t>
            </w:r>
            <w:r>
              <w:t>materials</w:t>
            </w:r>
            <w:r w:rsidR="00271552">
              <w:t xml:space="preserve"> </w:t>
            </w:r>
            <w:r>
              <w:t>and</w:t>
            </w:r>
            <w:r w:rsidR="00271552">
              <w:t xml:space="preserve"> </w:t>
            </w:r>
            <w:r w:rsidR="36C81962">
              <w:t>distribute</w:t>
            </w:r>
            <w:r w:rsidR="4095605C">
              <w:t>s</w:t>
            </w:r>
            <w:r w:rsidR="00271552">
              <w:t xml:space="preserve"> </w:t>
            </w:r>
            <w:r>
              <w:t>t</w:t>
            </w:r>
            <w:r w:rsidR="004F247B">
              <w:t>hem</w:t>
            </w:r>
            <w:r w:rsidR="00271552">
              <w:t xml:space="preserve"> </w:t>
            </w:r>
            <w:r w:rsidR="004F247B">
              <w:t>t</w:t>
            </w:r>
            <w:r>
              <w:t>o</w:t>
            </w:r>
            <w:r w:rsidR="00271552">
              <w:t xml:space="preserve"> </w:t>
            </w:r>
            <w:r>
              <w:t>the</w:t>
            </w:r>
            <w:r w:rsidR="00271552">
              <w:t xml:space="preserve"> </w:t>
            </w:r>
            <w:r>
              <w:t>users</w:t>
            </w:r>
            <w:r w:rsidR="00271552">
              <w:t xml:space="preserve"> </w:t>
            </w:r>
            <w:r w:rsidR="4220A4B6">
              <w:t>by</w:t>
            </w:r>
            <w:r w:rsidR="00271552">
              <w:t xml:space="preserve"> </w:t>
            </w:r>
            <w:r w:rsidR="4220A4B6">
              <w:t>type/profile</w:t>
            </w:r>
            <w:r w:rsidR="00271552">
              <w:t xml:space="preserve"> </w:t>
            </w:r>
            <w:r w:rsidR="4220A4B6">
              <w:t>of</w:t>
            </w:r>
            <w:r w:rsidR="00271552">
              <w:t xml:space="preserve"> </w:t>
            </w:r>
            <w:r w:rsidR="4220A4B6">
              <w:t>the</w:t>
            </w:r>
            <w:r w:rsidR="00271552">
              <w:t xml:space="preserve"> </w:t>
            </w:r>
            <w:r w:rsidR="4220A4B6">
              <w:t>user</w:t>
            </w:r>
            <w:r w:rsidR="52012419">
              <w:t>.</w:t>
            </w:r>
            <w:r w:rsidR="00271552">
              <w:t xml:space="preserve"> </w:t>
            </w:r>
            <w:r w:rsidR="4F9AEF2C">
              <w:t>All</w:t>
            </w:r>
            <w:r w:rsidR="00271552">
              <w:t xml:space="preserve"> </w:t>
            </w:r>
            <w:r w:rsidR="4F9AEF2C">
              <w:t>guides</w:t>
            </w:r>
            <w:r w:rsidR="00271552">
              <w:t xml:space="preserve"> </w:t>
            </w:r>
            <w:r w:rsidR="4F9AEF2C">
              <w:t>are</w:t>
            </w:r>
            <w:r w:rsidR="00271552">
              <w:t xml:space="preserve"> </w:t>
            </w:r>
            <w:r w:rsidR="4F9AEF2C">
              <w:t>prepared</w:t>
            </w:r>
            <w:r w:rsidR="00271552">
              <w:t xml:space="preserve"> </w:t>
            </w:r>
            <w:r w:rsidR="4F9AEF2C">
              <w:t>as</w:t>
            </w:r>
            <w:r w:rsidR="00271552">
              <w:t xml:space="preserve"> </w:t>
            </w:r>
            <w:r w:rsidR="4F9AEF2C">
              <w:t>concise</w:t>
            </w:r>
            <w:r w:rsidR="00271552">
              <w:t xml:space="preserve"> </w:t>
            </w:r>
            <w:r w:rsidR="4F9AEF2C">
              <w:t>documents</w:t>
            </w:r>
            <w:r w:rsidR="00271552">
              <w:t xml:space="preserve"> </w:t>
            </w:r>
            <w:r w:rsidR="4F9AEF2C">
              <w:t>focused</w:t>
            </w:r>
            <w:r w:rsidR="00271552">
              <w:t xml:space="preserve"> </w:t>
            </w:r>
            <w:r w:rsidR="4F9AEF2C">
              <w:t>on</w:t>
            </w:r>
            <w:r w:rsidR="00271552">
              <w:t xml:space="preserve"> </w:t>
            </w:r>
            <w:r w:rsidR="4F9AEF2C">
              <w:t>providing</w:t>
            </w:r>
            <w:r w:rsidR="00271552">
              <w:t xml:space="preserve"> </w:t>
            </w:r>
            <w:r w:rsidR="4F9AEF2C">
              <w:t>the</w:t>
            </w:r>
            <w:r w:rsidR="00271552">
              <w:t xml:space="preserve"> </w:t>
            </w:r>
            <w:r w:rsidR="4F9AEF2C">
              <w:t>users</w:t>
            </w:r>
            <w:r w:rsidR="00271552">
              <w:t xml:space="preserve"> </w:t>
            </w:r>
            <w:r w:rsidR="4F9AEF2C">
              <w:t>with</w:t>
            </w:r>
            <w:r w:rsidR="00271552">
              <w:t xml:space="preserve"> </w:t>
            </w:r>
            <w:r w:rsidR="00041602">
              <w:t>the</w:t>
            </w:r>
            <w:r w:rsidR="00271552">
              <w:t xml:space="preserve"> </w:t>
            </w:r>
            <w:r w:rsidR="4F9AEF2C">
              <w:t>required</w:t>
            </w:r>
            <w:r w:rsidR="00271552">
              <w:t xml:space="preserve"> </w:t>
            </w:r>
            <w:r w:rsidR="4F9AEF2C">
              <w:t>information</w:t>
            </w:r>
            <w:r w:rsidR="00271552">
              <w:t xml:space="preserve"> </w:t>
            </w:r>
            <w:r w:rsidR="320FB796">
              <w:t>to</w:t>
            </w:r>
            <w:r w:rsidR="00271552">
              <w:t xml:space="preserve"> </w:t>
            </w:r>
            <w:r w:rsidR="320FB796">
              <w:t>fulfill</w:t>
            </w:r>
            <w:r w:rsidR="00271552">
              <w:t xml:space="preserve"> </w:t>
            </w:r>
            <w:r w:rsidR="320FB796">
              <w:t>their</w:t>
            </w:r>
            <w:r w:rsidR="00271552">
              <w:t xml:space="preserve"> </w:t>
            </w:r>
            <w:r w:rsidR="320FB796">
              <w:t>role</w:t>
            </w:r>
            <w:r w:rsidR="4F9AEF2C">
              <w:t>.</w:t>
            </w:r>
            <w:r w:rsidR="00271552">
              <w:t xml:space="preserve"> </w:t>
            </w:r>
          </w:p>
          <w:p w14:paraId="43096A45" w14:textId="273EC41F" w:rsidR="7B288365" w:rsidRDefault="7B288365" w:rsidP="1AC72C60">
            <w:pPr>
              <w:pStyle w:val="BodyText"/>
              <w:spacing w:line="259" w:lineRule="auto"/>
            </w:pPr>
            <w:r w:rsidRPr="1AC72C60">
              <w:rPr>
                <w:b/>
                <w:bCs/>
              </w:rPr>
              <w:t>Internal</w:t>
            </w:r>
            <w:r w:rsidR="00271552">
              <w:rPr>
                <w:b/>
                <w:bCs/>
              </w:rPr>
              <w:t xml:space="preserve"> </w:t>
            </w:r>
            <w:r w:rsidRPr="1AC72C60">
              <w:rPr>
                <w:b/>
                <w:bCs/>
              </w:rPr>
              <w:t>End</w:t>
            </w:r>
            <w:r w:rsidR="00271552">
              <w:rPr>
                <w:b/>
                <w:bCs/>
              </w:rPr>
              <w:t xml:space="preserve"> </w:t>
            </w:r>
            <w:r w:rsidRPr="1AC72C60">
              <w:rPr>
                <w:b/>
                <w:bCs/>
              </w:rPr>
              <w:t>User</w:t>
            </w:r>
            <w:r w:rsidR="00271552">
              <w:rPr>
                <w:b/>
                <w:bCs/>
              </w:rPr>
              <w:t xml:space="preserve"> </w:t>
            </w:r>
            <w:r w:rsidRPr="1AC72C60">
              <w:rPr>
                <w:b/>
                <w:bCs/>
              </w:rPr>
              <w:t>Guide</w:t>
            </w:r>
            <w:r>
              <w:t>:</w:t>
            </w:r>
            <w:r w:rsidR="00271552">
              <w:t xml:space="preserve"> </w:t>
            </w:r>
            <w:r w:rsidR="004F247B">
              <w:t>This</w:t>
            </w:r>
            <w:r w:rsidR="00271552">
              <w:t xml:space="preserve"> </w:t>
            </w:r>
            <w:r w:rsidR="004F247B">
              <w:t>guide</w:t>
            </w:r>
            <w:r w:rsidR="00271552">
              <w:t xml:space="preserve"> </w:t>
            </w:r>
            <w:r w:rsidR="6CEA2443">
              <w:t>is</w:t>
            </w:r>
            <w:r w:rsidR="00271552">
              <w:t xml:space="preserve"> </w:t>
            </w:r>
            <w:r w:rsidR="051BD7FF">
              <w:t>a</w:t>
            </w:r>
            <w:r w:rsidR="00271552">
              <w:t xml:space="preserve"> </w:t>
            </w:r>
            <w:r w:rsidR="051BD7FF">
              <w:t>PDF</w:t>
            </w:r>
            <w:r w:rsidR="00271552">
              <w:t xml:space="preserve"> </w:t>
            </w:r>
            <w:r w:rsidR="051BD7FF">
              <w:t>document</w:t>
            </w:r>
            <w:r w:rsidR="00271552">
              <w:t xml:space="preserve"> </w:t>
            </w:r>
            <w:r w:rsidR="051BD7FF">
              <w:t>which</w:t>
            </w:r>
            <w:r w:rsidR="00271552">
              <w:t xml:space="preserve"> </w:t>
            </w:r>
            <w:r w:rsidR="051BD7FF">
              <w:t>contains</w:t>
            </w:r>
            <w:r w:rsidR="00271552">
              <w:t xml:space="preserve"> </w:t>
            </w:r>
            <w:r w:rsidR="051BD7FF">
              <w:t>screenshots</w:t>
            </w:r>
            <w:r w:rsidR="00271552">
              <w:t xml:space="preserve"> </w:t>
            </w:r>
            <w:r w:rsidR="051BD7FF">
              <w:t>of</w:t>
            </w:r>
            <w:r w:rsidR="00271552">
              <w:t xml:space="preserve"> </w:t>
            </w:r>
            <w:r w:rsidR="051BD7FF">
              <w:t>various</w:t>
            </w:r>
            <w:r w:rsidR="00271552">
              <w:t xml:space="preserve"> </w:t>
            </w:r>
            <w:r w:rsidR="051BD7FF">
              <w:t>functions</w:t>
            </w:r>
            <w:r w:rsidR="00271552">
              <w:t xml:space="preserve"> </w:t>
            </w:r>
            <w:r w:rsidR="051BD7FF">
              <w:t>and</w:t>
            </w:r>
            <w:r w:rsidR="00271552">
              <w:t xml:space="preserve"> </w:t>
            </w:r>
            <w:r w:rsidR="004F247B">
              <w:t>describes</w:t>
            </w:r>
            <w:r w:rsidR="00271552">
              <w:t xml:space="preserve"> </w:t>
            </w:r>
            <w:r w:rsidR="051BD7FF">
              <w:t>how</w:t>
            </w:r>
            <w:r w:rsidR="00271552">
              <w:t xml:space="preserve"> </w:t>
            </w:r>
            <w:r w:rsidR="051BD7FF">
              <w:t>a</w:t>
            </w:r>
            <w:r w:rsidR="00271552">
              <w:t xml:space="preserve"> </w:t>
            </w:r>
            <w:r w:rsidR="051BD7FF">
              <w:t>user</w:t>
            </w:r>
            <w:r w:rsidR="00271552">
              <w:t xml:space="preserve"> </w:t>
            </w:r>
            <w:r w:rsidR="051BD7FF">
              <w:t>can</w:t>
            </w:r>
            <w:r w:rsidR="00271552">
              <w:t xml:space="preserve"> </w:t>
            </w:r>
            <w:r w:rsidR="051BD7FF">
              <w:t>quickly</w:t>
            </w:r>
            <w:r w:rsidR="00271552">
              <w:t xml:space="preserve"> </w:t>
            </w:r>
            <w:r w:rsidR="051BD7FF">
              <w:t>navigate</w:t>
            </w:r>
            <w:r w:rsidR="00271552">
              <w:t xml:space="preserve"> </w:t>
            </w:r>
            <w:r w:rsidR="051BD7FF">
              <w:t>the</w:t>
            </w:r>
            <w:r w:rsidR="00271552">
              <w:t xml:space="preserve"> </w:t>
            </w:r>
            <w:r w:rsidR="051BD7FF">
              <w:t>system,</w:t>
            </w:r>
            <w:r w:rsidR="00271552">
              <w:t xml:space="preserve"> </w:t>
            </w:r>
            <w:r w:rsidR="051BD7FF">
              <w:t>perform</w:t>
            </w:r>
            <w:r w:rsidR="00271552">
              <w:t xml:space="preserve"> </w:t>
            </w:r>
            <w:r w:rsidR="051BD7FF">
              <w:t>their</w:t>
            </w:r>
            <w:r w:rsidR="00271552">
              <w:t xml:space="preserve"> </w:t>
            </w:r>
            <w:r w:rsidR="051BD7FF">
              <w:t>key</w:t>
            </w:r>
            <w:r w:rsidR="00271552">
              <w:t xml:space="preserve"> </w:t>
            </w:r>
            <w:r w:rsidR="051BD7FF">
              <w:t>tasks</w:t>
            </w:r>
            <w:r w:rsidR="004F247B">
              <w:t>,</w:t>
            </w:r>
            <w:r w:rsidR="00271552">
              <w:t xml:space="preserve"> </w:t>
            </w:r>
            <w:r w:rsidR="051BD7FF">
              <w:t>etc.</w:t>
            </w:r>
            <w:r w:rsidR="00271552">
              <w:t xml:space="preserve"> </w:t>
            </w:r>
            <w:r w:rsidR="142238A0">
              <w:t>The</w:t>
            </w:r>
            <w:r w:rsidR="00271552">
              <w:t xml:space="preserve"> </w:t>
            </w:r>
            <w:r w:rsidR="142238A0">
              <w:t>focus</w:t>
            </w:r>
            <w:r w:rsidR="00271552">
              <w:t xml:space="preserve"> </w:t>
            </w:r>
            <w:r w:rsidR="142238A0">
              <w:t>of</w:t>
            </w:r>
            <w:r w:rsidR="00271552">
              <w:t xml:space="preserve"> </w:t>
            </w:r>
            <w:r w:rsidR="142238A0">
              <w:t>this</w:t>
            </w:r>
            <w:r w:rsidR="00271552">
              <w:t xml:space="preserve"> </w:t>
            </w:r>
            <w:r w:rsidR="142238A0">
              <w:t>document</w:t>
            </w:r>
            <w:r w:rsidR="00271552">
              <w:t xml:space="preserve"> </w:t>
            </w:r>
            <w:r w:rsidR="4C9EC350">
              <w:t>is</w:t>
            </w:r>
            <w:r w:rsidR="00271552">
              <w:t xml:space="preserve"> </w:t>
            </w:r>
            <w:r w:rsidR="142238A0">
              <w:t>to</w:t>
            </w:r>
            <w:r w:rsidR="00271552">
              <w:t xml:space="preserve"> </w:t>
            </w:r>
            <w:r w:rsidR="004F247B">
              <w:t>describe</w:t>
            </w:r>
            <w:r w:rsidR="00271552">
              <w:t xml:space="preserve"> </w:t>
            </w:r>
            <w:r w:rsidR="004F247B">
              <w:t>how</w:t>
            </w:r>
            <w:r w:rsidR="00271552">
              <w:t xml:space="preserve"> </w:t>
            </w:r>
            <w:r w:rsidR="004F247B">
              <w:t>to</w:t>
            </w:r>
            <w:r w:rsidR="00271552">
              <w:t xml:space="preserve"> </w:t>
            </w:r>
            <w:r w:rsidR="142238A0">
              <w:t>generate</w:t>
            </w:r>
            <w:r w:rsidR="00271552">
              <w:t xml:space="preserve"> </w:t>
            </w:r>
            <w:r w:rsidR="142238A0">
              <w:t>reports,</w:t>
            </w:r>
            <w:r w:rsidR="00271552">
              <w:t xml:space="preserve"> </w:t>
            </w:r>
            <w:r w:rsidR="142238A0">
              <w:t>approve</w:t>
            </w:r>
            <w:r w:rsidR="00271552">
              <w:t xml:space="preserve"> </w:t>
            </w:r>
            <w:r w:rsidR="142238A0">
              <w:t>time</w:t>
            </w:r>
            <w:r w:rsidR="00271552">
              <w:t xml:space="preserve"> </w:t>
            </w:r>
            <w:r w:rsidR="142238A0">
              <w:t>sheets,</w:t>
            </w:r>
            <w:r w:rsidR="00271552">
              <w:t xml:space="preserve"> </w:t>
            </w:r>
            <w:r w:rsidR="142238A0">
              <w:t>approve</w:t>
            </w:r>
            <w:r w:rsidR="00271552">
              <w:t xml:space="preserve"> </w:t>
            </w:r>
            <w:r w:rsidR="142238A0">
              <w:t>expense</w:t>
            </w:r>
            <w:r w:rsidR="00271552">
              <w:t xml:space="preserve"> </w:t>
            </w:r>
            <w:r w:rsidR="142238A0">
              <w:t>reports,</w:t>
            </w:r>
            <w:r w:rsidR="00271552">
              <w:t xml:space="preserve"> </w:t>
            </w:r>
            <w:r w:rsidR="142238A0">
              <w:t>and</w:t>
            </w:r>
            <w:r w:rsidR="00271552">
              <w:t xml:space="preserve"> </w:t>
            </w:r>
            <w:r w:rsidR="004F247B">
              <w:t>perform</w:t>
            </w:r>
            <w:r w:rsidR="00271552">
              <w:t xml:space="preserve"> </w:t>
            </w:r>
            <w:r w:rsidR="004F247B">
              <w:t>other</w:t>
            </w:r>
            <w:r w:rsidR="00271552">
              <w:t xml:space="preserve"> </w:t>
            </w:r>
            <w:r w:rsidR="142238A0">
              <w:t>internal</w:t>
            </w:r>
            <w:r w:rsidR="00271552">
              <w:t xml:space="preserve"> </w:t>
            </w:r>
            <w:r w:rsidR="142238A0">
              <w:t>functions</w:t>
            </w:r>
            <w:r w:rsidR="00271552">
              <w:t xml:space="preserve"> </w:t>
            </w:r>
            <w:r w:rsidR="142238A0">
              <w:t>of</w:t>
            </w:r>
            <w:r w:rsidR="00271552">
              <w:t xml:space="preserve"> </w:t>
            </w:r>
            <w:r w:rsidR="007B6817">
              <w:t>VDSS</w:t>
            </w:r>
            <w:r w:rsidR="14172DCD">
              <w:t>.</w:t>
            </w:r>
            <w:r w:rsidR="00271552">
              <w:t xml:space="preserve"> </w:t>
            </w:r>
          </w:p>
          <w:p w14:paraId="4F62E81B" w14:textId="60EA33B2" w:rsidR="7B288365" w:rsidRDefault="7B288365" w:rsidP="1AC72C60">
            <w:pPr>
              <w:pStyle w:val="BodyText"/>
              <w:spacing w:line="259" w:lineRule="auto"/>
            </w:pPr>
            <w:r w:rsidRPr="1AC72C60">
              <w:rPr>
                <w:b/>
                <w:bCs/>
              </w:rPr>
              <w:t>System</w:t>
            </w:r>
            <w:r w:rsidR="00271552">
              <w:rPr>
                <w:b/>
                <w:bCs/>
              </w:rPr>
              <w:t xml:space="preserve"> </w:t>
            </w:r>
            <w:r w:rsidRPr="1AC72C60">
              <w:rPr>
                <w:b/>
                <w:bCs/>
              </w:rPr>
              <w:t>Administrator</w:t>
            </w:r>
            <w:r w:rsidR="00271552">
              <w:rPr>
                <w:b/>
                <w:bCs/>
              </w:rPr>
              <w:t xml:space="preserve"> </w:t>
            </w:r>
            <w:r w:rsidRPr="1AC72C60">
              <w:rPr>
                <w:b/>
                <w:bCs/>
              </w:rPr>
              <w:t>Guide</w:t>
            </w:r>
            <w:r>
              <w:t>:</w:t>
            </w:r>
            <w:r w:rsidR="00271552">
              <w:t xml:space="preserve"> </w:t>
            </w:r>
            <w:r w:rsidR="004F247B">
              <w:t>This</w:t>
            </w:r>
            <w:r w:rsidR="00271552">
              <w:t xml:space="preserve"> </w:t>
            </w:r>
            <w:r w:rsidR="004F247B">
              <w:t>guide</w:t>
            </w:r>
            <w:r w:rsidR="00271552">
              <w:t xml:space="preserve"> </w:t>
            </w:r>
            <w:r w:rsidR="02CF4F79">
              <w:t>is</w:t>
            </w:r>
            <w:r w:rsidR="00271552">
              <w:t xml:space="preserve"> </w:t>
            </w:r>
            <w:r w:rsidR="5D9C3B7F">
              <w:t>distributed</w:t>
            </w:r>
            <w:r w:rsidR="00271552">
              <w:t xml:space="preserve"> </w:t>
            </w:r>
            <w:r w:rsidR="237DF74E">
              <w:t>to</w:t>
            </w:r>
            <w:r w:rsidR="00271552">
              <w:t xml:space="preserve"> </w:t>
            </w:r>
            <w:r w:rsidR="5D9C3B7F">
              <w:t>the</w:t>
            </w:r>
            <w:r w:rsidR="00271552">
              <w:t xml:space="preserve"> </w:t>
            </w:r>
            <w:r w:rsidR="5D9C3B7F">
              <w:t>identified</w:t>
            </w:r>
            <w:r w:rsidR="00271552">
              <w:t xml:space="preserve"> </w:t>
            </w:r>
            <w:r w:rsidR="5D9C3B7F">
              <w:t>system</w:t>
            </w:r>
            <w:r w:rsidR="00271552">
              <w:t xml:space="preserve"> </w:t>
            </w:r>
            <w:r w:rsidR="5D9C3B7F">
              <w:t>administrators</w:t>
            </w:r>
            <w:r w:rsidR="00271552">
              <w:t xml:space="preserve"> </w:t>
            </w:r>
            <w:r w:rsidR="5D9C3B7F">
              <w:t>who</w:t>
            </w:r>
            <w:r w:rsidR="00271552">
              <w:t xml:space="preserve"> </w:t>
            </w:r>
            <w:r w:rsidR="42CAA145">
              <w:t>shall</w:t>
            </w:r>
            <w:r w:rsidR="00271552">
              <w:t xml:space="preserve"> </w:t>
            </w:r>
            <w:r w:rsidR="42CAA145">
              <w:t>be</w:t>
            </w:r>
            <w:r w:rsidR="00271552">
              <w:t xml:space="preserve"> </w:t>
            </w:r>
            <w:r w:rsidR="42CAA145">
              <w:t>managing</w:t>
            </w:r>
            <w:r w:rsidR="00271552">
              <w:t xml:space="preserve"> </w:t>
            </w:r>
            <w:r w:rsidR="42CAA145">
              <w:t>the</w:t>
            </w:r>
            <w:r w:rsidR="00271552">
              <w:t xml:space="preserve"> </w:t>
            </w:r>
            <w:r w:rsidR="42CAA145">
              <w:t>system</w:t>
            </w:r>
            <w:r w:rsidR="00271552">
              <w:t xml:space="preserve"> </w:t>
            </w:r>
            <w:r w:rsidR="42CAA145">
              <w:t>post</w:t>
            </w:r>
            <w:r w:rsidR="004F247B">
              <w:t>-G</w:t>
            </w:r>
            <w:r w:rsidR="42CAA145">
              <w:t>o</w:t>
            </w:r>
            <w:r w:rsidR="00271552">
              <w:t xml:space="preserve"> </w:t>
            </w:r>
            <w:r w:rsidR="004F247B">
              <w:t>L</w:t>
            </w:r>
            <w:r w:rsidR="42CAA145">
              <w:t>ive.</w:t>
            </w:r>
            <w:r w:rsidR="00271552">
              <w:t xml:space="preserve"> </w:t>
            </w:r>
            <w:r w:rsidR="42CAA145">
              <w:t>Links</w:t>
            </w:r>
            <w:r w:rsidR="00271552">
              <w:t xml:space="preserve"> </w:t>
            </w:r>
            <w:r w:rsidR="24A6D6C4">
              <w:t>are</w:t>
            </w:r>
            <w:r w:rsidR="00271552">
              <w:t xml:space="preserve"> </w:t>
            </w:r>
            <w:r w:rsidR="42CAA145">
              <w:t>provided</w:t>
            </w:r>
            <w:r w:rsidR="00271552">
              <w:t xml:space="preserve"> </w:t>
            </w:r>
            <w:r w:rsidR="42CAA145">
              <w:t>that</w:t>
            </w:r>
            <w:r w:rsidR="00271552">
              <w:t xml:space="preserve"> </w:t>
            </w:r>
            <w:r w:rsidR="301B06C0">
              <w:t>ha</w:t>
            </w:r>
            <w:r w:rsidR="3919D529">
              <w:t>ve</w:t>
            </w:r>
            <w:r w:rsidR="00271552">
              <w:t xml:space="preserve"> </w:t>
            </w:r>
            <w:r w:rsidR="42CAA145">
              <w:t>documentation</w:t>
            </w:r>
            <w:r w:rsidR="00271552">
              <w:t xml:space="preserve"> </w:t>
            </w:r>
            <w:r w:rsidR="42CAA145">
              <w:t>to</w:t>
            </w:r>
            <w:r w:rsidR="00271552">
              <w:t xml:space="preserve"> </w:t>
            </w:r>
            <w:r w:rsidR="42CAA145">
              <w:t>basic</w:t>
            </w:r>
            <w:r w:rsidR="00271552">
              <w:t xml:space="preserve"> </w:t>
            </w:r>
            <w:r w:rsidR="42CAA145">
              <w:t>system</w:t>
            </w:r>
            <w:r w:rsidR="00271552">
              <w:t xml:space="preserve"> </w:t>
            </w:r>
            <w:r w:rsidR="42CAA145">
              <w:t>maintenance</w:t>
            </w:r>
            <w:r w:rsidR="00271552">
              <w:t xml:space="preserve"> </w:t>
            </w:r>
            <w:r w:rsidR="42CAA145">
              <w:t>such</w:t>
            </w:r>
            <w:r w:rsidR="00271552">
              <w:t xml:space="preserve"> </w:t>
            </w:r>
            <w:r w:rsidR="42CAA145">
              <w:t>as</w:t>
            </w:r>
            <w:r w:rsidR="00271552">
              <w:t xml:space="preserve"> </w:t>
            </w:r>
            <w:r w:rsidR="42CAA145">
              <w:t>user</w:t>
            </w:r>
            <w:r w:rsidR="00271552">
              <w:t xml:space="preserve"> </w:t>
            </w:r>
            <w:r w:rsidR="42CAA145">
              <w:t>management,</w:t>
            </w:r>
            <w:r w:rsidR="00271552">
              <w:t xml:space="preserve"> </w:t>
            </w:r>
            <w:r w:rsidR="42CAA145">
              <w:t>license</w:t>
            </w:r>
            <w:r w:rsidR="00271552">
              <w:t xml:space="preserve"> </w:t>
            </w:r>
            <w:r w:rsidR="42CAA145">
              <w:t>management,</w:t>
            </w:r>
            <w:r w:rsidR="00271552">
              <w:t xml:space="preserve"> </w:t>
            </w:r>
            <w:r w:rsidR="42CAA145">
              <w:t>access</w:t>
            </w:r>
            <w:r w:rsidR="00271552">
              <w:t xml:space="preserve"> </w:t>
            </w:r>
            <w:r w:rsidR="42CAA145">
              <w:t>management,</w:t>
            </w:r>
            <w:r w:rsidR="00271552">
              <w:t xml:space="preserve"> </w:t>
            </w:r>
            <w:r w:rsidR="42CAA145">
              <w:t>etc.</w:t>
            </w:r>
            <w:r w:rsidR="00271552">
              <w:t xml:space="preserve"> </w:t>
            </w:r>
          </w:p>
          <w:p w14:paraId="78BD2EE9" w14:textId="33184CE9" w:rsidR="7B288365" w:rsidRDefault="40698393" w:rsidP="1AC72C60">
            <w:pPr>
              <w:pStyle w:val="BodyText"/>
              <w:spacing w:line="259" w:lineRule="auto"/>
            </w:pPr>
            <w:r w:rsidRPr="4B402866">
              <w:rPr>
                <w:b/>
                <w:bCs/>
              </w:rPr>
              <w:t>External</w:t>
            </w:r>
            <w:r w:rsidR="00271552">
              <w:rPr>
                <w:b/>
                <w:bCs/>
              </w:rPr>
              <w:t xml:space="preserve"> </w:t>
            </w:r>
            <w:r w:rsidRPr="4B402866">
              <w:rPr>
                <w:b/>
                <w:bCs/>
              </w:rPr>
              <w:t>End</w:t>
            </w:r>
            <w:r w:rsidR="00271552">
              <w:rPr>
                <w:b/>
                <w:bCs/>
              </w:rPr>
              <w:t xml:space="preserve"> </w:t>
            </w:r>
            <w:r w:rsidRPr="4B402866">
              <w:rPr>
                <w:b/>
                <w:bCs/>
              </w:rPr>
              <w:t>User</w:t>
            </w:r>
            <w:r w:rsidR="00271552">
              <w:rPr>
                <w:b/>
                <w:bCs/>
              </w:rPr>
              <w:t xml:space="preserve"> </w:t>
            </w:r>
            <w:r w:rsidRPr="4B402866">
              <w:rPr>
                <w:b/>
                <w:bCs/>
              </w:rPr>
              <w:t>Guide</w:t>
            </w:r>
            <w:r>
              <w:t>:</w:t>
            </w:r>
            <w:r w:rsidR="00271552">
              <w:t xml:space="preserve"> </w:t>
            </w:r>
            <w:r w:rsidR="004F247B">
              <w:t>This</w:t>
            </w:r>
            <w:r w:rsidR="00271552">
              <w:t xml:space="preserve"> </w:t>
            </w:r>
            <w:r w:rsidR="004F247B">
              <w:t>guide</w:t>
            </w:r>
            <w:r w:rsidR="00271552">
              <w:t xml:space="preserve"> </w:t>
            </w:r>
            <w:r w:rsidR="2CF66452">
              <w:t>focuses</w:t>
            </w:r>
            <w:r w:rsidR="00271552">
              <w:t xml:space="preserve"> </w:t>
            </w:r>
            <w:r w:rsidR="2CF66452">
              <w:t>on</w:t>
            </w:r>
            <w:r w:rsidR="00271552">
              <w:t xml:space="preserve"> </w:t>
            </w:r>
            <w:r w:rsidR="54B17A3B">
              <w:t>the</w:t>
            </w:r>
            <w:r w:rsidR="00271552">
              <w:t xml:space="preserve"> </w:t>
            </w:r>
            <w:r w:rsidR="004F247B">
              <w:t>external</w:t>
            </w:r>
            <w:r w:rsidR="00271552">
              <w:t xml:space="preserve"> </w:t>
            </w:r>
            <w:r w:rsidR="1561E65A">
              <w:t>users</w:t>
            </w:r>
            <w:r w:rsidR="00271552">
              <w:t xml:space="preserve"> </w:t>
            </w:r>
            <w:r w:rsidR="1561E65A">
              <w:t>and</w:t>
            </w:r>
            <w:r w:rsidR="00271552">
              <w:t xml:space="preserve"> </w:t>
            </w:r>
            <w:r w:rsidR="1561E65A">
              <w:t>how</w:t>
            </w:r>
            <w:r w:rsidR="00271552">
              <w:t xml:space="preserve"> </w:t>
            </w:r>
            <w:r w:rsidR="1561E65A">
              <w:t>they</w:t>
            </w:r>
            <w:r w:rsidR="00271552">
              <w:t xml:space="preserve"> </w:t>
            </w:r>
            <w:r w:rsidR="1561E65A">
              <w:t>can</w:t>
            </w:r>
            <w:r w:rsidR="00271552">
              <w:t xml:space="preserve"> </w:t>
            </w:r>
            <w:r w:rsidR="1561E65A">
              <w:t>use</w:t>
            </w:r>
            <w:r w:rsidR="00271552">
              <w:t xml:space="preserve"> </w:t>
            </w:r>
            <w:r w:rsidR="1561E65A">
              <w:t>the</w:t>
            </w:r>
            <w:r w:rsidR="00271552">
              <w:t xml:space="preserve"> </w:t>
            </w:r>
            <w:r w:rsidR="1561E65A">
              <w:t>application</w:t>
            </w:r>
            <w:r w:rsidR="00271552">
              <w:t xml:space="preserve"> </w:t>
            </w:r>
            <w:r w:rsidR="1561E65A">
              <w:t>to</w:t>
            </w:r>
            <w:r w:rsidR="00271552">
              <w:t xml:space="preserve"> </w:t>
            </w:r>
            <w:r w:rsidR="1561E65A">
              <w:t>submit</w:t>
            </w:r>
            <w:r w:rsidR="00271552">
              <w:t xml:space="preserve"> </w:t>
            </w:r>
            <w:r w:rsidR="1561E65A">
              <w:t>grant</w:t>
            </w:r>
            <w:r w:rsidR="00271552">
              <w:t xml:space="preserve"> </w:t>
            </w:r>
            <w:r w:rsidR="1561E65A">
              <w:t>information,</w:t>
            </w:r>
            <w:r w:rsidR="00271552">
              <w:t xml:space="preserve"> </w:t>
            </w:r>
            <w:r w:rsidR="1561E65A">
              <w:t>time</w:t>
            </w:r>
            <w:r w:rsidR="00271552">
              <w:t xml:space="preserve"> </w:t>
            </w:r>
            <w:r w:rsidR="1561E65A">
              <w:t>sheet,</w:t>
            </w:r>
            <w:r w:rsidR="00271552">
              <w:t xml:space="preserve"> </w:t>
            </w:r>
            <w:r w:rsidR="1561E65A">
              <w:t>expense</w:t>
            </w:r>
            <w:r w:rsidR="00271552">
              <w:t xml:space="preserve"> </w:t>
            </w:r>
            <w:r w:rsidR="1561E65A">
              <w:t>reports,</w:t>
            </w:r>
            <w:r w:rsidR="00271552">
              <w:t xml:space="preserve"> </w:t>
            </w:r>
            <w:r w:rsidR="1561E65A">
              <w:t>etc.</w:t>
            </w:r>
            <w:r w:rsidR="004F247B">
              <w:t>,</w:t>
            </w:r>
            <w:r w:rsidR="00271552">
              <w:t xml:space="preserve"> </w:t>
            </w:r>
            <w:r w:rsidR="004F247B">
              <w:t>through</w:t>
            </w:r>
            <w:r w:rsidR="00271552">
              <w:t xml:space="preserve"> </w:t>
            </w:r>
            <w:r w:rsidR="004F247B">
              <w:t>the</w:t>
            </w:r>
            <w:r w:rsidR="00271552">
              <w:t xml:space="preserve"> </w:t>
            </w:r>
            <w:r w:rsidR="004F247B">
              <w:t>portal</w:t>
            </w:r>
            <w:r w:rsidR="00271552">
              <w:t xml:space="preserve"> </w:t>
            </w:r>
          </w:p>
          <w:p w14:paraId="6D023BAC" w14:textId="212A5130" w:rsidR="6D52462B" w:rsidRDefault="5BFA9B40" w:rsidP="1AC72C60">
            <w:pPr>
              <w:pStyle w:val="BodyText"/>
              <w:spacing w:line="259" w:lineRule="auto"/>
            </w:pPr>
            <w:r w:rsidRPr="4B402866">
              <w:rPr>
                <w:b/>
                <w:bCs/>
              </w:rPr>
              <w:t>Recorded</w:t>
            </w:r>
            <w:r w:rsidR="00271552">
              <w:rPr>
                <w:b/>
                <w:bCs/>
              </w:rPr>
              <w:t xml:space="preserve"> </w:t>
            </w:r>
            <w:r w:rsidRPr="4B402866">
              <w:rPr>
                <w:b/>
                <w:bCs/>
              </w:rPr>
              <w:t>Demo</w:t>
            </w:r>
            <w:r>
              <w:t>:</w:t>
            </w:r>
            <w:r w:rsidR="00271552">
              <w:t xml:space="preserve"> </w:t>
            </w:r>
            <w:r w:rsidR="45AF3DA3">
              <w:t>Stealth</w:t>
            </w:r>
            <w:r w:rsidR="00271552">
              <w:t xml:space="preserve"> </w:t>
            </w:r>
            <w:r w:rsidR="45AF3DA3">
              <w:t>will</w:t>
            </w:r>
            <w:r w:rsidR="00271552">
              <w:t xml:space="preserve"> </w:t>
            </w:r>
            <w:r w:rsidR="45AF3DA3">
              <w:t>conduct</w:t>
            </w:r>
            <w:r w:rsidR="00271552">
              <w:t xml:space="preserve"> </w:t>
            </w:r>
            <w:r w:rsidR="45AF3DA3">
              <w:t>a</w:t>
            </w:r>
            <w:r w:rsidR="00271552">
              <w:t xml:space="preserve"> </w:t>
            </w:r>
            <w:r w:rsidR="45AF3DA3">
              <w:t>complete</w:t>
            </w:r>
            <w:r w:rsidR="00271552">
              <w:t xml:space="preserve"> </w:t>
            </w:r>
            <w:r w:rsidR="45AF3DA3">
              <w:t>demo</w:t>
            </w:r>
            <w:r w:rsidR="00271552">
              <w:t xml:space="preserve"> </w:t>
            </w:r>
            <w:r w:rsidR="45AF3DA3">
              <w:t>of</w:t>
            </w:r>
            <w:r w:rsidR="00271552">
              <w:t xml:space="preserve"> </w:t>
            </w:r>
            <w:r w:rsidR="45AF3DA3">
              <w:t>the</w:t>
            </w:r>
            <w:r w:rsidR="00271552">
              <w:t xml:space="preserve"> </w:t>
            </w:r>
            <w:r w:rsidR="008C377F">
              <w:t>s</w:t>
            </w:r>
            <w:r w:rsidR="45AF3DA3">
              <w:t>olution</w:t>
            </w:r>
            <w:r w:rsidR="00271552">
              <w:t xml:space="preserve"> </w:t>
            </w:r>
            <w:r w:rsidR="45AF3DA3">
              <w:t>prior</w:t>
            </w:r>
            <w:r w:rsidR="00271552">
              <w:t xml:space="preserve"> </w:t>
            </w:r>
            <w:r w:rsidR="45AF3DA3">
              <w:t>to</w:t>
            </w:r>
            <w:r w:rsidR="00271552">
              <w:t xml:space="preserve"> </w:t>
            </w:r>
            <w:r w:rsidR="45AF3DA3">
              <w:t>the</w:t>
            </w:r>
            <w:r w:rsidR="00271552">
              <w:t xml:space="preserve"> </w:t>
            </w:r>
            <w:r w:rsidR="45AF3DA3">
              <w:t>training</w:t>
            </w:r>
            <w:r w:rsidR="00271552">
              <w:t xml:space="preserve"> </w:t>
            </w:r>
            <w:r w:rsidR="1AEAF184">
              <w:t>sessions</w:t>
            </w:r>
            <w:r w:rsidR="00271552">
              <w:t xml:space="preserve"> </w:t>
            </w:r>
            <w:r w:rsidR="45AF3DA3">
              <w:t>to</w:t>
            </w:r>
            <w:r w:rsidR="00271552">
              <w:t xml:space="preserve"> </w:t>
            </w:r>
            <w:r w:rsidR="45AF3DA3">
              <w:t>make</w:t>
            </w:r>
            <w:r w:rsidR="00271552">
              <w:t xml:space="preserve"> </w:t>
            </w:r>
            <w:r w:rsidR="45AF3DA3">
              <w:t>users</w:t>
            </w:r>
            <w:r w:rsidR="00271552">
              <w:t xml:space="preserve"> </w:t>
            </w:r>
            <w:r w:rsidR="45AF3DA3">
              <w:t>familiar</w:t>
            </w:r>
            <w:r w:rsidR="00271552">
              <w:t xml:space="preserve"> </w:t>
            </w:r>
            <w:r w:rsidR="45AF3DA3">
              <w:t>with</w:t>
            </w:r>
            <w:r w:rsidR="00271552">
              <w:t xml:space="preserve"> </w:t>
            </w:r>
            <w:r w:rsidR="45AF3DA3">
              <w:t>the</w:t>
            </w:r>
            <w:r w:rsidR="00271552">
              <w:t xml:space="preserve"> </w:t>
            </w:r>
            <w:r w:rsidR="45AF3DA3">
              <w:t>system.</w:t>
            </w:r>
            <w:r w:rsidR="00271552">
              <w:t xml:space="preserve"> </w:t>
            </w:r>
            <w:r w:rsidR="45AF3DA3">
              <w:t>This</w:t>
            </w:r>
            <w:r w:rsidR="00271552">
              <w:t xml:space="preserve"> </w:t>
            </w:r>
            <w:r w:rsidR="45AF3DA3">
              <w:t>demo</w:t>
            </w:r>
            <w:r w:rsidR="00271552">
              <w:t xml:space="preserve"> </w:t>
            </w:r>
            <w:r w:rsidR="45AF3DA3">
              <w:t>will</w:t>
            </w:r>
            <w:r w:rsidR="00271552">
              <w:t xml:space="preserve"> </w:t>
            </w:r>
            <w:r w:rsidR="45AF3DA3">
              <w:t>be</w:t>
            </w:r>
            <w:r w:rsidR="00271552">
              <w:t xml:space="preserve"> </w:t>
            </w:r>
            <w:r w:rsidR="45AF3DA3">
              <w:t>recorded</w:t>
            </w:r>
            <w:r w:rsidR="00271552">
              <w:t xml:space="preserve"> </w:t>
            </w:r>
            <w:r w:rsidR="45AF3DA3">
              <w:t>and</w:t>
            </w:r>
            <w:r w:rsidR="00271552">
              <w:t xml:space="preserve"> </w:t>
            </w:r>
            <w:r w:rsidR="45AF3DA3">
              <w:t>distributed</w:t>
            </w:r>
            <w:r w:rsidR="00271552">
              <w:t xml:space="preserve"> </w:t>
            </w:r>
            <w:r w:rsidR="45AF3DA3">
              <w:t>to</w:t>
            </w:r>
            <w:r w:rsidR="00271552">
              <w:t xml:space="preserve"> </w:t>
            </w:r>
            <w:r w:rsidR="45AF3DA3">
              <w:t>all</w:t>
            </w:r>
            <w:r w:rsidR="00271552">
              <w:t xml:space="preserve"> </w:t>
            </w:r>
            <w:r w:rsidR="45AF3DA3">
              <w:t>users</w:t>
            </w:r>
            <w:r w:rsidR="00271552">
              <w:t xml:space="preserve"> </w:t>
            </w:r>
            <w:r w:rsidR="45AF3DA3">
              <w:t>of</w:t>
            </w:r>
            <w:r w:rsidR="00271552">
              <w:t xml:space="preserve"> </w:t>
            </w:r>
            <w:r w:rsidR="45AF3DA3">
              <w:t>the</w:t>
            </w:r>
            <w:r w:rsidR="00271552">
              <w:t xml:space="preserve"> </w:t>
            </w:r>
            <w:r w:rsidR="45AF3DA3">
              <w:t>system.</w:t>
            </w:r>
          </w:p>
          <w:p w14:paraId="33CC10AC" w14:textId="3E09DB96" w:rsidR="6D52462B" w:rsidRDefault="5BFA9B40" w:rsidP="1AC72C60">
            <w:pPr>
              <w:pStyle w:val="BodyText"/>
              <w:spacing w:line="259" w:lineRule="auto"/>
            </w:pPr>
            <w:r w:rsidRPr="4B402866">
              <w:rPr>
                <w:b/>
                <w:bCs/>
              </w:rPr>
              <w:t>Recorded</w:t>
            </w:r>
            <w:r w:rsidR="00271552">
              <w:rPr>
                <w:b/>
                <w:bCs/>
              </w:rPr>
              <w:t xml:space="preserve"> </w:t>
            </w:r>
            <w:r w:rsidRPr="4B402866">
              <w:rPr>
                <w:b/>
                <w:bCs/>
              </w:rPr>
              <w:t>Webinar</w:t>
            </w:r>
            <w:r>
              <w:t>:</w:t>
            </w:r>
            <w:r w:rsidR="00271552">
              <w:t xml:space="preserve"> </w:t>
            </w:r>
            <w:r w:rsidR="384DEB78">
              <w:t>Since</w:t>
            </w:r>
            <w:r w:rsidR="00271552">
              <w:t xml:space="preserve"> </w:t>
            </w:r>
            <w:r w:rsidR="384DEB78">
              <w:t>the</w:t>
            </w:r>
            <w:r w:rsidR="00271552">
              <w:t xml:space="preserve"> </w:t>
            </w:r>
            <w:r w:rsidR="384DEB78">
              <w:t>external</w:t>
            </w:r>
            <w:r w:rsidR="00271552">
              <w:t xml:space="preserve"> </w:t>
            </w:r>
            <w:r w:rsidR="384DEB78">
              <w:t>user</w:t>
            </w:r>
            <w:r w:rsidR="00271552">
              <w:t xml:space="preserve"> </w:t>
            </w:r>
            <w:r w:rsidR="384DEB78">
              <w:t>group</w:t>
            </w:r>
            <w:r w:rsidR="00271552">
              <w:t xml:space="preserve"> </w:t>
            </w:r>
            <w:r w:rsidR="384DEB78">
              <w:t>is</w:t>
            </w:r>
            <w:r w:rsidR="00271552">
              <w:t xml:space="preserve"> </w:t>
            </w:r>
            <w:r w:rsidR="384DEB78">
              <w:t>large,</w:t>
            </w:r>
            <w:r w:rsidR="00271552">
              <w:t xml:space="preserve"> </w:t>
            </w:r>
            <w:r w:rsidR="384DEB78">
              <w:t>a</w:t>
            </w:r>
            <w:r w:rsidR="00271552">
              <w:t xml:space="preserve"> </w:t>
            </w:r>
            <w:r w:rsidR="384DEB78">
              <w:t>webinar</w:t>
            </w:r>
            <w:r w:rsidR="00271552">
              <w:t xml:space="preserve"> </w:t>
            </w:r>
            <w:r w:rsidR="384DEB78">
              <w:t>(one</w:t>
            </w:r>
            <w:r w:rsidR="00271552">
              <w:t xml:space="preserve"> </w:t>
            </w:r>
            <w:r w:rsidR="384DEB78">
              <w:t>or</w:t>
            </w:r>
            <w:r w:rsidR="00271552">
              <w:t xml:space="preserve"> </w:t>
            </w:r>
            <w:r w:rsidR="384DEB78">
              <w:t>more</w:t>
            </w:r>
            <w:r w:rsidR="00271552">
              <w:t xml:space="preserve"> </w:t>
            </w:r>
            <w:r w:rsidR="384DEB78">
              <w:t>if</w:t>
            </w:r>
            <w:r w:rsidR="00271552">
              <w:t xml:space="preserve"> </w:t>
            </w:r>
            <w:r w:rsidR="384DEB78">
              <w:t>needed)</w:t>
            </w:r>
            <w:r w:rsidR="00271552">
              <w:t xml:space="preserve"> </w:t>
            </w:r>
            <w:r w:rsidR="004F247B">
              <w:t>will</w:t>
            </w:r>
            <w:r w:rsidR="00271552">
              <w:t xml:space="preserve"> </w:t>
            </w:r>
            <w:r w:rsidR="384DEB78">
              <w:t>be</w:t>
            </w:r>
            <w:r w:rsidR="00271552">
              <w:t xml:space="preserve"> </w:t>
            </w:r>
            <w:r w:rsidR="384DEB78">
              <w:t>conducted</w:t>
            </w:r>
            <w:r w:rsidR="00271552">
              <w:t xml:space="preserve"> </w:t>
            </w:r>
            <w:r w:rsidR="384DEB78">
              <w:t>for</w:t>
            </w:r>
            <w:r w:rsidR="00271552">
              <w:t xml:space="preserve"> </w:t>
            </w:r>
            <w:r w:rsidR="384DEB78">
              <w:t>the</w:t>
            </w:r>
            <w:r w:rsidR="00271552">
              <w:t xml:space="preserve"> </w:t>
            </w:r>
            <w:r w:rsidR="384DEB78">
              <w:t>external</w:t>
            </w:r>
            <w:r w:rsidR="00271552">
              <w:t xml:space="preserve"> </w:t>
            </w:r>
            <w:r w:rsidR="384DEB78">
              <w:t>users</w:t>
            </w:r>
            <w:r w:rsidR="00271552">
              <w:t xml:space="preserve"> </w:t>
            </w:r>
            <w:r w:rsidR="384DEB78">
              <w:t>and</w:t>
            </w:r>
            <w:r w:rsidR="00271552">
              <w:t xml:space="preserve"> </w:t>
            </w:r>
            <w:r w:rsidR="384DEB78">
              <w:t>the</w:t>
            </w:r>
            <w:r w:rsidR="00271552">
              <w:t xml:space="preserve"> </w:t>
            </w:r>
            <w:r w:rsidR="384DEB78">
              <w:t>recording</w:t>
            </w:r>
            <w:r w:rsidR="00271552">
              <w:t xml:space="preserve"> </w:t>
            </w:r>
            <w:r w:rsidR="384DEB78">
              <w:t>of</w:t>
            </w:r>
            <w:r w:rsidR="00271552">
              <w:t xml:space="preserve"> </w:t>
            </w:r>
            <w:r w:rsidR="1AA474B7">
              <w:t>the</w:t>
            </w:r>
            <w:r w:rsidR="00271552">
              <w:t xml:space="preserve"> </w:t>
            </w:r>
            <w:r w:rsidR="384DEB78">
              <w:t>webinar</w:t>
            </w:r>
            <w:r w:rsidR="00271552">
              <w:t xml:space="preserve"> </w:t>
            </w:r>
            <w:r w:rsidR="4E6186FC">
              <w:t>w</w:t>
            </w:r>
            <w:r w:rsidR="4B5C60BB">
              <w:t>ill</w:t>
            </w:r>
            <w:r w:rsidR="00271552">
              <w:t xml:space="preserve"> </w:t>
            </w:r>
            <w:r w:rsidR="384DEB78">
              <w:t>be</w:t>
            </w:r>
            <w:r w:rsidR="00271552">
              <w:t xml:space="preserve"> </w:t>
            </w:r>
            <w:r w:rsidR="384DEB78">
              <w:t>made</w:t>
            </w:r>
            <w:r w:rsidR="00271552">
              <w:t xml:space="preserve"> </w:t>
            </w:r>
            <w:r w:rsidR="384DEB78">
              <w:t>available</w:t>
            </w:r>
            <w:r w:rsidR="00271552">
              <w:t xml:space="preserve"> </w:t>
            </w:r>
            <w:r w:rsidR="6C0363FB">
              <w:t>with</w:t>
            </w:r>
            <w:r w:rsidR="384DEB78">
              <w:t>in</w:t>
            </w:r>
            <w:r w:rsidR="00271552">
              <w:t xml:space="preserve"> </w:t>
            </w:r>
            <w:r w:rsidR="384DEB78">
              <w:t>the</w:t>
            </w:r>
            <w:r w:rsidR="00271552">
              <w:t xml:space="preserve"> </w:t>
            </w:r>
            <w:r w:rsidR="384DEB78">
              <w:t>portal.</w:t>
            </w:r>
            <w:r w:rsidR="00271552">
              <w:t xml:space="preserve"> </w:t>
            </w:r>
          </w:p>
          <w:p w14:paraId="6B638139" w14:textId="510E610F" w:rsidR="0084287E" w:rsidRPr="00033DEC" w:rsidRDefault="5BFA9B40" w:rsidP="4B402866">
            <w:pPr>
              <w:pStyle w:val="BodyText"/>
              <w:spacing w:line="259" w:lineRule="auto"/>
            </w:pPr>
            <w:r w:rsidRPr="4B402866">
              <w:rPr>
                <w:b/>
                <w:bCs/>
              </w:rPr>
              <w:t>Recorded</w:t>
            </w:r>
            <w:r w:rsidR="00271552">
              <w:rPr>
                <w:b/>
                <w:bCs/>
              </w:rPr>
              <w:t xml:space="preserve"> </w:t>
            </w:r>
            <w:r w:rsidRPr="4B402866">
              <w:rPr>
                <w:b/>
                <w:bCs/>
              </w:rPr>
              <w:t>Training</w:t>
            </w:r>
            <w:r w:rsidR="00271552">
              <w:rPr>
                <w:b/>
                <w:bCs/>
              </w:rPr>
              <w:t xml:space="preserve"> </w:t>
            </w:r>
            <w:r w:rsidRPr="4B402866">
              <w:rPr>
                <w:b/>
                <w:bCs/>
              </w:rPr>
              <w:t>Sessions</w:t>
            </w:r>
            <w:r>
              <w:t>:</w:t>
            </w:r>
            <w:r w:rsidR="00271552">
              <w:t xml:space="preserve"> </w:t>
            </w:r>
            <w:r w:rsidR="23DD948E">
              <w:t>All</w:t>
            </w:r>
            <w:r w:rsidR="00271552">
              <w:t xml:space="preserve"> </w:t>
            </w:r>
            <w:r w:rsidR="23DD948E">
              <w:t>key</w:t>
            </w:r>
            <w:r w:rsidR="00271552">
              <w:t xml:space="preserve"> </w:t>
            </w:r>
            <w:r w:rsidR="23DD948E">
              <w:t>parts</w:t>
            </w:r>
            <w:r w:rsidR="00271552">
              <w:t xml:space="preserve"> </w:t>
            </w:r>
            <w:r w:rsidR="23DD948E">
              <w:t>of</w:t>
            </w:r>
            <w:r w:rsidR="00271552">
              <w:t xml:space="preserve"> </w:t>
            </w:r>
            <w:r w:rsidR="23DD948E">
              <w:t>the</w:t>
            </w:r>
            <w:r w:rsidR="00271552">
              <w:t xml:space="preserve"> </w:t>
            </w:r>
            <w:r w:rsidR="23DD948E">
              <w:t>training</w:t>
            </w:r>
            <w:r w:rsidR="00271552">
              <w:t xml:space="preserve"> </w:t>
            </w:r>
            <w:r w:rsidR="71810035">
              <w:t>session</w:t>
            </w:r>
            <w:r w:rsidR="5848850D">
              <w:t>s</w:t>
            </w:r>
            <w:r w:rsidR="00271552">
              <w:t xml:space="preserve"> </w:t>
            </w:r>
            <w:r w:rsidR="71810035">
              <w:t>w</w:t>
            </w:r>
            <w:r w:rsidR="71373F32">
              <w:t>ill</w:t>
            </w:r>
            <w:r w:rsidR="00271552">
              <w:t xml:space="preserve"> </w:t>
            </w:r>
            <w:r w:rsidR="23DD948E">
              <w:t>be</w:t>
            </w:r>
            <w:r w:rsidR="00271552">
              <w:t xml:space="preserve"> </w:t>
            </w:r>
            <w:r w:rsidR="23DD948E">
              <w:t>recorded</w:t>
            </w:r>
            <w:r w:rsidR="00271552">
              <w:t xml:space="preserve"> </w:t>
            </w:r>
            <w:r w:rsidR="23DD948E">
              <w:t>and</w:t>
            </w:r>
            <w:r w:rsidR="00271552">
              <w:t xml:space="preserve"> </w:t>
            </w:r>
            <w:r w:rsidR="23DD948E">
              <w:t>shared</w:t>
            </w:r>
            <w:r w:rsidR="00271552">
              <w:t xml:space="preserve"> </w:t>
            </w:r>
            <w:r w:rsidR="23DD948E">
              <w:t>with</w:t>
            </w:r>
            <w:r w:rsidR="00271552">
              <w:t xml:space="preserve"> </w:t>
            </w:r>
            <w:r w:rsidR="23DD948E">
              <w:t>the</w:t>
            </w:r>
            <w:r w:rsidR="00271552">
              <w:t xml:space="preserve"> </w:t>
            </w:r>
            <w:r w:rsidR="23DD948E">
              <w:t>users.</w:t>
            </w:r>
            <w:r w:rsidR="00271552">
              <w:t xml:space="preserve"> </w:t>
            </w:r>
          </w:p>
        </w:tc>
      </w:tr>
    </w:tbl>
    <w:p w14:paraId="577C9504" w14:textId="77777777" w:rsidR="00F85286" w:rsidRDefault="00F85286" w:rsidP="00F85286"/>
    <w:tbl>
      <w:tblPr>
        <w:tblStyle w:val="TableGrid"/>
        <w:tblW w:w="0" w:type="auto"/>
        <w:tblLook w:val="04A0" w:firstRow="1" w:lastRow="0" w:firstColumn="1" w:lastColumn="0" w:noHBand="0" w:noVBand="1"/>
      </w:tblPr>
      <w:tblGrid>
        <w:gridCol w:w="9350"/>
      </w:tblGrid>
      <w:tr w:rsidR="0084287E" w:rsidRPr="00F85286" w14:paraId="00E9A078" w14:textId="77777777" w:rsidTr="4B402866">
        <w:trPr>
          <w:tblHeader/>
        </w:trPr>
        <w:tc>
          <w:tcPr>
            <w:tcW w:w="9350" w:type="dxa"/>
            <w:shd w:val="clear" w:color="auto" w:fill="DBE5F1" w:themeFill="accent1" w:themeFillTint="33"/>
          </w:tcPr>
          <w:p w14:paraId="5C2B36FE" w14:textId="0DF003ED" w:rsidR="0084287E" w:rsidRPr="00033DEC" w:rsidRDefault="00F85286" w:rsidP="00F85286">
            <w:pPr>
              <w:spacing w:before="80" w:after="80"/>
              <w:ind w:left="248" w:hanging="248"/>
              <w:rPr>
                <w:rFonts w:ascii="Arial Narrow" w:hAnsi="Arial Narrow"/>
                <w:sz w:val="20"/>
                <w:szCs w:val="20"/>
              </w:rPr>
            </w:pPr>
            <w:r w:rsidRPr="354957AB">
              <w:rPr>
                <w:rFonts w:ascii="Arial Narrow" w:hAnsi="Arial Narrow"/>
                <w:sz w:val="20"/>
                <w:szCs w:val="20"/>
              </w:rPr>
              <w:t>6d.</w:t>
            </w:r>
            <w:r>
              <w:tab/>
            </w:r>
            <w:r w:rsidRPr="354957AB">
              <w:rPr>
                <w:rFonts w:ascii="Arial Narrow" w:hAnsi="Arial Narrow"/>
                <w:sz w:val="20"/>
                <w:szCs w:val="20"/>
              </w:rPr>
              <w:t>What,</w:t>
            </w:r>
            <w:r w:rsidR="00271552">
              <w:rPr>
                <w:rFonts w:ascii="Arial Narrow" w:hAnsi="Arial Narrow"/>
                <w:sz w:val="20"/>
                <w:szCs w:val="20"/>
              </w:rPr>
              <w:t xml:space="preserve"> </w:t>
            </w:r>
            <w:r w:rsidRPr="354957AB">
              <w:rPr>
                <w:rFonts w:ascii="Arial Narrow" w:hAnsi="Arial Narrow"/>
                <w:sz w:val="20"/>
                <w:szCs w:val="20"/>
              </w:rPr>
              <w:t>when,</w:t>
            </w:r>
            <w:r w:rsidR="00271552">
              <w:rPr>
                <w:rFonts w:ascii="Arial Narrow" w:hAnsi="Arial Narrow"/>
                <w:sz w:val="20"/>
                <w:szCs w:val="20"/>
              </w:rPr>
              <w:t xml:space="preserve"> </w:t>
            </w:r>
            <w:r w:rsidRPr="354957AB">
              <w:rPr>
                <w:rFonts w:ascii="Arial Narrow" w:hAnsi="Arial Narrow"/>
                <w:sz w:val="20"/>
                <w:szCs w:val="20"/>
              </w:rPr>
              <w:t>and</w:t>
            </w:r>
            <w:r w:rsidR="00271552">
              <w:rPr>
                <w:rFonts w:ascii="Arial Narrow" w:hAnsi="Arial Narrow"/>
                <w:sz w:val="20"/>
                <w:szCs w:val="20"/>
              </w:rPr>
              <w:t xml:space="preserve"> </w:t>
            </w:r>
            <w:r w:rsidRPr="354957AB">
              <w:rPr>
                <w:rFonts w:ascii="Arial Narrow" w:hAnsi="Arial Narrow"/>
                <w:sz w:val="20"/>
                <w:szCs w:val="20"/>
              </w:rPr>
              <w:t>how</w:t>
            </w:r>
            <w:r w:rsidR="00271552">
              <w:rPr>
                <w:rFonts w:ascii="Arial Narrow" w:hAnsi="Arial Narrow"/>
                <w:sz w:val="20"/>
                <w:szCs w:val="20"/>
              </w:rPr>
              <w:t xml:space="preserve"> </w:t>
            </w:r>
            <w:r w:rsidRPr="354957AB">
              <w:rPr>
                <w:rFonts w:ascii="Arial Narrow" w:hAnsi="Arial Narrow"/>
                <w:sz w:val="20"/>
                <w:szCs w:val="20"/>
              </w:rPr>
              <w:t>the</w:t>
            </w:r>
            <w:r w:rsidR="00271552">
              <w:rPr>
                <w:rFonts w:ascii="Arial Narrow" w:hAnsi="Arial Narrow"/>
                <w:sz w:val="20"/>
                <w:szCs w:val="20"/>
              </w:rPr>
              <w:t xml:space="preserve"> </w:t>
            </w:r>
            <w:r w:rsidRPr="354957AB">
              <w:rPr>
                <w:rFonts w:ascii="Arial Narrow" w:hAnsi="Arial Narrow"/>
                <w:sz w:val="20"/>
                <w:szCs w:val="20"/>
              </w:rPr>
              <w:t>training</w:t>
            </w:r>
            <w:r w:rsidR="00271552">
              <w:rPr>
                <w:rFonts w:ascii="Arial Narrow" w:hAnsi="Arial Narrow"/>
                <w:sz w:val="20"/>
                <w:szCs w:val="20"/>
              </w:rPr>
              <w:t xml:space="preserve"> </w:t>
            </w:r>
            <w:r w:rsidRPr="354957AB">
              <w:rPr>
                <w:rFonts w:ascii="Arial Narrow" w:hAnsi="Arial Narrow"/>
                <w:sz w:val="20"/>
                <w:szCs w:val="20"/>
              </w:rPr>
              <w:t>will</w:t>
            </w:r>
            <w:r w:rsidR="00271552">
              <w:rPr>
                <w:rFonts w:ascii="Arial Narrow" w:hAnsi="Arial Narrow"/>
                <w:sz w:val="20"/>
                <w:szCs w:val="20"/>
              </w:rPr>
              <w:t xml:space="preserve"> </w:t>
            </w:r>
            <w:r w:rsidRPr="354957AB">
              <w:rPr>
                <w:rFonts w:ascii="Arial Narrow" w:hAnsi="Arial Narrow"/>
                <w:sz w:val="20"/>
                <w:szCs w:val="20"/>
              </w:rPr>
              <w:t>be</w:t>
            </w:r>
            <w:r w:rsidR="00271552">
              <w:rPr>
                <w:rFonts w:ascii="Arial Narrow" w:hAnsi="Arial Narrow"/>
                <w:sz w:val="20"/>
                <w:szCs w:val="20"/>
              </w:rPr>
              <w:t xml:space="preserve"> </w:t>
            </w:r>
            <w:r w:rsidRPr="354957AB">
              <w:rPr>
                <w:rFonts w:ascii="Arial Narrow" w:hAnsi="Arial Narrow"/>
                <w:sz w:val="20"/>
                <w:szCs w:val="20"/>
              </w:rPr>
              <w:t>performed.</w:t>
            </w:r>
          </w:p>
        </w:tc>
      </w:tr>
      <w:tr w:rsidR="0084287E" w:rsidRPr="00033DEC" w14:paraId="0ACAC073" w14:textId="77777777" w:rsidTr="4B402866">
        <w:trPr>
          <w:trHeight w:val="562"/>
        </w:trPr>
        <w:tc>
          <w:tcPr>
            <w:tcW w:w="9350" w:type="dxa"/>
          </w:tcPr>
          <w:p w14:paraId="26B59B93" w14:textId="50A06D9A" w:rsidR="0084287E" w:rsidRDefault="1554A956" w:rsidP="004F247B">
            <w:pPr>
              <w:pStyle w:val="BodyText"/>
            </w:pPr>
            <w:r w:rsidRPr="1AC72C60">
              <w:t>The</w:t>
            </w:r>
            <w:r w:rsidR="00271552">
              <w:t xml:space="preserve"> </w:t>
            </w:r>
            <w:r w:rsidRPr="1AC72C60">
              <w:t>following</w:t>
            </w:r>
            <w:r w:rsidR="00271552">
              <w:t xml:space="preserve"> </w:t>
            </w:r>
            <w:r w:rsidRPr="1AC72C60">
              <w:t>table</w:t>
            </w:r>
            <w:r w:rsidR="00271552">
              <w:t xml:space="preserve"> </w:t>
            </w:r>
            <w:r w:rsidRPr="1AC72C60">
              <w:t>summarizes</w:t>
            </w:r>
            <w:r w:rsidR="00271552">
              <w:t xml:space="preserve"> </w:t>
            </w:r>
            <w:r w:rsidRPr="1AC72C60">
              <w:t>the</w:t>
            </w:r>
            <w:r w:rsidR="00271552">
              <w:t xml:space="preserve"> </w:t>
            </w:r>
            <w:r w:rsidRPr="1AC72C60">
              <w:t>different</w:t>
            </w:r>
            <w:r w:rsidR="00271552">
              <w:t xml:space="preserve"> </w:t>
            </w:r>
            <w:r w:rsidRPr="1AC72C60">
              <w:t>training</w:t>
            </w:r>
            <w:r w:rsidR="00271552">
              <w:t xml:space="preserve"> </w:t>
            </w:r>
            <w:r w:rsidRPr="1AC72C60">
              <w:t>sessions</w:t>
            </w:r>
            <w:r w:rsidR="00271552">
              <w:t xml:space="preserve"> </w:t>
            </w:r>
            <w:r w:rsidRPr="1AC72C60">
              <w:t>provided</w:t>
            </w:r>
            <w:r w:rsidR="00271552">
              <w:t xml:space="preserve"> </w:t>
            </w:r>
            <w:r w:rsidRPr="1AC72C60">
              <w:t>by</w:t>
            </w:r>
            <w:r w:rsidR="00271552">
              <w:t xml:space="preserve"> </w:t>
            </w:r>
            <w:r w:rsidRPr="1AC72C60">
              <w:t>Stealth</w:t>
            </w:r>
            <w:r w:rsidR="00271552">
              <w:t xml:space="preserve"> </w:t>
            </w:r>
            <w:r w:rsidRPr="1AC72C60">
              <w:t>Solutions</w:t>
            </w:r>
            <w:r w:rsidR="004F247B">
              <w:t>.</w:t>
            </w:r>
          </w:p>
          <w:tbl>
            <w:tblPr>
              <w:tblW w:w="9134" w:type="dxa"/>
              <w:tblLook w:val="04A0" w:firstRow="1" w:lastRow="0" w:firstColumn="1" w:lastColumn="0" w:noHBand="0" w:noVBand="1"/>
            </w:tblPr>
            <w:tblGrid>
              <w:gridCol w:w="1245"/>
              <w:gridCol w:w="1769"/>
              <w:gridCol w:w="1755"/>
              <w:gridCol w:w="1884"/>
              <w:gridCol w:w="2481"/>
            </w:tblGrid>
            <w:tr w:rsidR="1AC72C60" w14:paraId="43E81ECA" w14:textId="77777777" w:rsidTr="4B402866">
              <w:trPr>
                <w:trHeight w:val="645"/>
              </w:trPr>
              <w:tc>
                <w:tcPr>
                  <w:tcW w:w="1245" w:type="dxa"/>
                  <w:tcBorders>
                    <w:top w:val="nil"/>
                    <w:left w:val="nil"/>
                    <w:bottom w:val="single" w:sz="12" w:space="0" w:color="FFFFFF" w:themeColor="background1"/>
                    <w:right w:val="single" w:sz="8" w:space="0" w:color="FFFFFF" w:themeColor="background1"/>
                  </w:tcBorders>
                  <w:shd w:val="clear" w:color="auto" w:fill="5B9BD5"/>
                  <w:vAlign w:val="bottom"/>
                </w:tcPr>
                <w:p w14:paraId="5BAB6886" w14:textId="59D0FDD2" w:rsidR="1AC72C60" w:rsidRPr="001C5118" w:rsidRDefault="1AC72C60" w:rsidP="1AC72C60">
                  <w:pPr>
                    <w:jc w:val="center"/>
                    <w:rPr>
                      <w:rFonts w:ascii="Arial Narrow" w:hAnsi="Arial Narrow"/>
                      <w:sz w:val="20"/>
                      <w:szCs w:val="20"/>
                    </w:rPr>
                  </w:pPr>
                  <w:r w:rsidRPr="001C5118">
                    <w:rPr>
                      <w:rFonts w:ascii="Arial Narrow" w:eastAsia="Calibri" w:hAnsi="Arial Narrow" w:cs="Calibri"/>
                      <w:b/>
                      <w:bCs/>
                      <w:color w:val="FFFFFF" w:themeColor="background1"/>
                      <w:sz w:val="20"/>
                      <w:szCs w:val="20"/>
                    </w:rPr>
                    <w:t>Type</w:t>
                  </w:r>
                  <w:r w:rsidR="00271552">
                    <w:rPr>
                      <w:rFonts w:ascii="Arial Narrow" w:eastAsia="Calibri" w:hAnsi="Arial Narrow" w:cs="Calibri"/>
                      <w:b/>
                      <w:bCs/>
                      <w:color w:val="FFFFFF" w:themeColor="background1"/>
                      <w:sz w:val="20"/>
                      <w:szCs w:val="20"/>
                    </w:rPr>
                    <w:t xml:space="preserve"> </w:t>
                  </w:r>
                  <w:r w:rsidRPr="001C5118">
                    <w:rPr>
                      <w:rFonts w:ascii="Arial Narrow" w:eastAsia="Calibri" w:hAnsi="Arial Narrow" w:cs="Calibri"/>
                      <w:b/>
                      <w:bCs/>
                      <w:color w:val="FFFFFF" w:themeColor="background1"/>
                      <w:sz w:val="20"/>
                      <w:szCs w:val="20"/>
                    </w:rPr>
                    <w:t>of</w:t>
                  </w:r>
                  <w:r w:rsidR="00271552">
                    <w:rPr>
                      <w:rFonts w:ascii="Arial Narrow" w:eastAsia="Calibri" w:hAnsi="Arial Narrow" w:cs="Calibri"/>
                      <w:b/>
                      <w:bCs/>
                      <w:color w:val="FFFFFF" w:themeColor="background1"/>
                      <w:sz w:val="20"/>
                      <w:szCs w:val="20"/>
                    </w:rPr>
                    <w:t xml:space="preserve"> </w:t>
                  </w:r>
                  <w:r w:rsidRPr="001C5118">
                    <w:rPr>
                      <w:rFonts w:ascii="Arial Narrow" w:hAnsi="Arial Narrow"/>
                      <w:sz w:val="20"/>
                      <w:szCs w:val="20"/>
                    </w:rPr>
                    <w:br/>
                  </w:r>
                  <w:r w:rsidRPr="001C5118">
                    <w:rPr>
                      <w:rFonts w:ascii="Arial Narrow" w:eastAsia="Calibri" w:hAnsi="Arial Narrow" w:cs="Calibri"/>
                      <w:b/>
                      <w:bCs/>
                      <w:color w:val="FFFFFF" w:themeColor="background1"/>
                      <w:sz w:val="20"/>
                      <w:szCs w:val="20"/>
                    </w:rPr>
                    <w:t>Training</w:t>
                  </w:r>
                </w:p>
              </w:tc>
              <w:tc>
                <w:tcPr>
                  <w:tcW w:w="1769" w:type="dxa"/>
                  <w:tcBorders>
                    <w:top w:val="nil"/>
                    <w:left w:val="single" w:sz="8" w:space="0" w:color="FFFFFF" w:themeColor="background1"/>
                    <w:bottom w:val="single" w:sz="12" w:space="0" w:color="FFFFFF" w:themeColor="background1"/>
                    <w:right w:val="single" w:sz="8" w:space="0" w:color="FFFFFF" w:themeColor="background1"/>
                  </w:tcBorders>
                  <w:shd w:val="clear" w:color="auto" w:fill="5B9BD5"/>
                  <w:vAlign w:val="bottom"/>
                </w:tcPr>
                <w:p w14:paraId="33430845" w14:textId="21E96AA5" w:rsidR="1AC72C60" w:rsidRPr="001C5118" w:rsidRDefault="1AC72C60" w:rsidP="1AC72C60">
                  <w:pPr>
                    <w:jc w:val="center"/>
                    <w:rPr>
                      <w:rFonts w:ascii="Arial Narrow" w:hAnsi="Arial Narrow"/>
                      <w:sz w:val="20"/>
                      <w:szCs w:val="20"/>
                    </w:rPr>
                  </w:pPr>
                  <w:r w:rsidRPr="001C5118">
                    <w:rPr>
                      <w:rFonts w:ascii="Arial Narrow" w:eastAsia="Calibri" w:hAnsi="Arial Narrow" w:cs="Calibri"/>
                      <w:b/>
                      <w:bCs/>
                      <w:color w:val="FFFFFF" w:themeColor="background1"/>
                      <w:sz w:val="20"/>
                      <w:szCs w:val="20"/>
                    </w:rPr>
                    <w:t>Training</w:t>
                  </w:r>
                  <w:r w:rsidR="00271552">
                    <w:rPr>
                      <w:rFonts w:ascii="Arial Narrow" w:eastAsia="Calibri" w:hAnsi="Arial Narrow" w:cs="Calibri"/>
                      <w:b/>
                      <w:bCs/>
                      <w:color w:val="FFFFFF" w:themeColor="background1"/>
                      <w:sz w:val="20"/>
                      <w:szCs w:val="20"/>
                    </w:rPr>
                    <w:t xml:space="preserve"> </w:t>
                  </w:r>
                  <w:r w:rsidRPr="001C5118">
                    <w:rPr>
                      <w:rFonts w:ascii="Arial Narrow" w:eastAsia="Calibri" w:hAnsi="Arial Narrow" w:cs="Calibri"/>
                      <w:b/>
                      <w:bCs/>
                      <w:color w:val="FFFFFF" w:themeColor="background1"/>
                      <w:sz w:val="20"/>
                      <w:szCs w:val="20"/>
                    </w:rPr>
                    <w:t>Setting</w:t>
                  </w:r>
                </w:p>
              </w:tc>
              <w:tc>
                <w:tcPr>
                  <w:tcW w:w="1755" w:type="dxa"/>
                  <w:tcBorders>
                    <w:top w:val="nil"/>
                    <w:left w:val="single" w:sz="8" w:space="0" w:color="FFFFFF" w:themeColor="background1"/>
                    <w:bottom w:val="single" w:sz="12" w:space="0" w:color="FFFFFF" w:themeColor="background1"/>
                    <w:right w:val="single" w:sz="8" w:space="0" w:color="FFFFFF" w:themeColor="background1"/>
                  </w:tcBorders>
                  <w:shd w:val="clear" w:color="auto" w:fill="5B9BD5"/>
                  <w:vAlign w:val="bottom"/>
                </w:tcPr>
                <w:p w14:paraId="39015F07" w14:textId="114C97D2" w:rsidR="1AC72C60" w:rsidRPr="001C5118" w:rsidRDefault="1AC72C60" w:rsidP="1AC72C60">
                  <w:pPr>
                    <w:jc w:val="center"/>
                    <w:rPr>
                      <w:rFonts w:ascii="Arial Narrow" w:hAnsi="Arial Narrow"/>
                      <w:sz w:val="20"/>
                      <w:szCs w:val="20"/>
                    </w:rPr>
                  </w:pPr>
                  <w:r w:rsidRPr="001C5118">
                    <w:rPr>
                      <w:rFonts w:ascii="Arial Narrow" w:eastAsia="Calibri" w:hAnsi="Arial Narrow" w:cs="Calibri"/>
                      <w:b/>
                      <w:bCs/>
                      <w:color w:val="FFFFFF" w:themeColor="background1"/>
                      <w:sz w:val="20"/>
                      <w:szCs w:val="20"/>
                    </w:rPr>
                    <w:t>Intended</w:t>
                  </w:r>
                  <w:r w:rsidR="00271552">
                    <w:rPr>
                      <w:rFonts w:ascii="Arial Narrow" w:eastAsia="Calibri" w:hAnsi="Arial Narrow" w:cs="Calibri"/>
                      <w:b/>
                      <w:bCs/>
                      <w:color w:val="FFFFFF" w:themeColor="background1"/>
                      <w:sz w:val="20"/>
                      <w:szCs w:val="20"/>
                    </w:rPr>
                    <w:t xml:space="preserve"> </w:t>
                  </w:r>
                  <w:r w:rsidRPr="001C5118">
                    <w:rPr>
                      <w:rFonts w:ascii="Arial Narrow" w:eastAsia="Calibri" w:hAnsi="Arial Narrow" w:cs="Calibri"/>
                      <w:b/>
                      <w:bCs/>
                      <w:color w:val="FFFFFF" w:themeColor="background1"/>
                      <w:sz w:val="20"/>
                      <w:szCs w:val="20"/>
                    </w:rPr>
                    <w:t>Audience</w:t>
                  </w:r>
                </w:p>
              </w:tc>
              <w:tc>
                <w:tcPr>
                  <w:tcW w:w="1884" w:type="dxa"/>
                  <w:tcBorders>
                    <w:top w:val="nil"/>
                    <w:left w:val="single" w:sz="8" w:space="0" w:color="FFFFFF" w:themeColor="background1"/>
                    <w:bottom w:val="single" w:sz="12" w:space="0" w:color="FFFFFF" w:themeColor="background1"/>
                    <w:right w:val="single" w:sz="8" w:space="0" w:color="FFFFFF" w:themeColor="background1"/>
                  </w:tcBorders>
                  <w:shd w:val="clear" w:color="auto" w:fill="5B9BD5"/>
                  <w:vAlign w:val="bottom"/>
                </w:tcPr>
                <w:p w14:paraId="640ED86E" w14:textId="51DF22C1" w:rsidR="1AC72C60" w:rsidRPr="001C5118" w:rsidRDefault="1AC72C60" w:rsidP="1AC72C60">
                  <w:pPr>
                    <w:jc w:val="center"/>
                    <w:rPr>
                      <w:rFonts w:ascii="Arial Narrow" w:hAnsi="Arial Narrow"/>
                      <w:sz w:val="20"/>
                      <w:szCs w:val="20"/>
                    </w:rPr>
                  </w:pPr>
                  <w:r w:rsidRPr="001C5118">
                    <w:rPr>
                      <w:rFonts w:ascii="Arial Narrow" w:eastAsia="Calibri" w:hAnsi="Arial Narrow" w:cs="Calibri"/>
                      <w:b/>
                      <w:bCs/>
                      <w:color w:val="FFFFFF" w:themeColor="background1"/>
                      <w:sz w:val="20"/>
                      <w:szCs w:val="20"/>
                    </w:rPr>
                    <w:t>Materials</w:t>
                  </w:r>
                  <w:r w:rsidR="00271552">
                    <w:rPr>
                      <w:rFonts w:ascii="Arial Narrow" w:eastAsia="Calibri" w:hAnsi="Arial Narrow" w:cs="Calibri"/>
                      <w:b/>
                      <w:bCs/>
                      <w:color w:val="FFFFFF" w:themeColor="background1"/>
                      <w:sz w:val="20"/>
                      <w:szCs w:val="20"/>
                    </w:rPr>
                    <w:t xml:space="preserve"> </w:t>
                  </w:r>
                  <w:r w:rsidRPr="001C5118">
                    <w:rPr>
                      <w:rFonts w:ascii="Arial Narrow" w:eastAsia="Calibri" w:hAnsi="Arial Narrow" w:cs="Calibri"/>
                      <w:b/>
                      <w:bCs/>
                      <w:color w:val="FFFFFF" w:themeColor="background1"/>
                      <w:sz w:val="20"/>
                      <w:szCs w:val="20"/>
                    </w:rPr>
                    <w:t>Provided</w:t>
                  </w:r>
                </w:p>
              </w:tc>
              <w:tc>
                <w:tcPr>
                  <w:tcW w:w="2481" w:type="dxa"/>
                  <w:tcBorders>
                    <w:top w:val="nil"/>
                    <w:left w:val="single" w:sz="8" w:space="0" w:color="FFFFFF" w:themeColor="background1"/>
                    <w:bottom w:val="single" w:sz="12" w:space="0" w:color="FFFFFF" w:themeColor="background1"/>
                    <w:right w:val="nil"/>
                  </w:tcBorders>
                  <w:shd w:val="clear" w:color="auto" w:fill="5B9BD5"/>
                  <w:vAlign w:val="bottom"/>
                </w:tcPr>
                <w:p w14:paraId="6955C558" w14:textId="5C7A3255" w:rsidR="1AC72C60" w:rsidRPr="001C5118" w:rsidRDefault="1AC72C60" w:rsidP="1AC72C60">
                  <w:pPr>
                    <w:jc w:val="center"/>
                    <w:rPr>
                      <w:rFonts w:ascii="Arial Narrow" w:hAnsi="Arial Narrow"/>
                      <w:sz w:val="20"/>
                      <w:szCs w:val="20"/>
                    </w:rPr>
                  </w:pPr>
                  <w:r w:rsidRPr="001C5118">
                    <w:rPr>
                      <w:rFonts w:ascii="Arial Narrow" w:eastAsia="Calibri" w:hAnsi="Arial Narrow" w:cs="Calibri"/>
                      <w:b/>
                      <w:bCs/>
                      <w:color w:val="FFFFFF" w:themeColor="background1"/>
                      <w:sz w:val="20"/>
                      <w:szCs w:val="20"/>
                    </w:rPr>
                    <w:t>Expected</w:t>
                  </w:r>
                  <w:r w:rsidR="00271552">
                    <w:rPr>
                      <w:rFonts w:ascii="Arial Narrow" w:eastAsia="Calibri" w:hAnsi="Arial Narrow" w:cs="Calibri"/>
                      <w:b/>
                      <w:bCs/>
                      <w:color w:val="FFFFFF" w:themeColor="background1"/>
                      <w:sz w:val="20"/>
                      <w:szCs w:val="20"/>
                    </w:rPr>
                    <w:t xml:space="preserve"> </w:t>
                  </w:r>
                  <w:r w:rsidRPr="001C5118">
                    <w:rPr>
                      <w:rFonts w:ascii="Arial Narrow" w:eastAsia="Calibri" w:hAnsi="Arial Narrow" w:cs="Calibri"/>
                      <w:b/>
                      <w:bCs/>
                      <w:color w:val="FFFFFF" w:themeColor="background1"/>
                      <w:sz w:val="20"/>
                      <w:szCs w:val="20"/>
                    </w:rPr>
                    <w:t>Training</w:t>
                  </w:r>
                  <w:r w:rsidR="00271552">
                    <w:rPr>
                      <w:rFonts w:ascii="Arial Narrow" w:eastAsia="Calibri" w:hAnsi="Arial Narrow" w:cs="Calibri"/>
                      <w:b/>
                      <w:bCs/>
                      <w:color w:val="FFFFFF" w:themeColor="background1"/>
                      <w:sz w:val="20"/>
                      <w:szCs w:val="20"/>
                    </w:rPr>
                    <w:t xml:space="preserve"> </w:t>
                  </w:r>
                  <w:r w:rsidRPr="001C5118">
                    <w:rPr>
                      <w:rFonts w:ascii="Arial Narrow" w:eastAsia="Calibri" w:hAnsi="Arial Narrow" w:cs="Calibri"/>
                      <w:b/>
                      <w:bCs/>
                      <w:color w:val="FFFFFF" w:themeColor="background1"/>
                      <w:sz w:val="20"/>
                      <w:szCs w:val="20"/>
                    </w:rPr>
                    <w:t>Result</w:t>
                  </w:r>
                  <w:r w:rsidR="00271552">
                    <w:rPr>
                      <w:rFonts w:ascii="Arial Narrow" w:eastAsia="Calibri" w:hAnsi="Arial Narrow" w:cs="Calibri"/>
                      <w:b/>
                      <w:bCs/>
                      <w:color w:val="FFFFFF" w:themeColor="background1"/>
                      <w:sz w:val="20"/>
                      <w:szCs w:val="20"/>
                    </w:rPr>
                    <w:t xml:space="preserve"> </w:t>
                  </w:r>
                  <w:r w:rsidR="6822F8A1" w:rsidRPr="001C5118">
                    <w:rPr>
                      <w:rFonts w:ascii="Arial Narrow" w:eastAsia="Calibri" w:hAnsi="Arial Narrow" w:cs="Calibri"/>
                      <w:b/>
                      <w:bCs/>
                      <w:color w:val="FFFFFF" w:themeColor="background1"/>
                      <w:sz w:val="20"/>
                      <w:szCs w:val="20"/>
                    </w:rPr>
                    <w:t>&amp;</w:t>
                  </w:r>
                  <w:r w:rsidR="00271552">
                    <w:rPr>
                      <w:rFonts w:ascii="Arial Narrow" w:eastAsia="Calibri" w:hAnsi="Arial Narrow" w:cs="Calibri"/>
                      <w:b/>
                      <w:bCs/>
                      <w:color w:val="FFFFFF" w:themeColor="background1"/>
                      <w:sz w:val="20"/>
                      <w:szCs w:val="20"/>
                    </w:rPr>
                    <w:t xml:space="preserve"> </w:t>
                  </w:r>
                  <w:r w:rsidR="6822F8A1" w:rsidRPr="001C5118">
                    <w:rPr>
                      <w:rFonts w:ascii="Arial Narrow" w:eastAsia="Calibri" w:hAnsi="Arial Narrow" w:cs="Calibri"/>
                      <w:b/>
                      <w:bCs/>
                      <w:color w:val="FFFFFF" w:themeColor="background1"/>
                      <w:sz w:val="20"/>
                      <w:szCs w:val="20"/>
                    </w:rPr>
                    <w:t>Timeline</w:t>
                  </w:r>
                </w:p>
              </w:tc>
            </w:tr>
            <w:tr w:rsidR="1AC72C60" w14:paraId="314D6107" w14:textId="77777777" w:rsidTr="004F247B">
              <w:trPr>
                <w:trHeight w:val="960"/>
              </w:trPr>
              <w:tc>
                <w:tcPr>
                  <w:tcW w:w="1245" w:type="dxa"/>
                  <w:tcBorders>
                    <w:top w:val="single" w:sz="12" w:space="0" w:color="FFFFFF" w:themeColor="background1"/>
                    <w:left w:val="nil"/>
                    <w:bottom w:val="single" w:sz="8" w:space="0" w:color="FFFFFF" w:themeColor="background1"/>
                    <w:right w:val="single" w:sz="8" w:space="0" w:color="FFFFFF" w:themeColor="background1"/>
                  </w:tcBorders>
                  <w:shd w:val="clear" w:color="auto" w:fill="BDD7EE"/>
                  <w:vAlign w:val="center"/>
                </w:tcPr>
                <w:p w14:paraId="50F36EC0" w14:textId="2BD08EAE" w:rsidR="1AC72C60" w:rsidRPr="001C5118" w:rsidRDefault="1AC72C60" w:rsidP="004F247B">
                  <w:pPr>
                    <w:jc w:val="center"/>
                    <w:rPr>
                      <w:rFonts w:ascii="Arial Narrow" w:hAnsi="Arial Narrow"/>
                      <w:sz w:val="20"/>
                      <w:szCs w:val="20"/>
                    </w:rPr>
                  </w:pPr>
                  <w:r w:rsidRPr="001C5118">
                    <w:rPr>
                      <w:rFonts w:ascii="Arial Narrow" w:eastAsia="Calibri" w:hAnsi="Arial Narrow" w:cs="Calibri"/>
                      <w:color w:val="000000" w:themeColor="text1"/>
                      <w:sz w:val="20"/>
                      <w:szCs w:val="20"/>
                    </w:rPr>
                    <w:t>Internal</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User</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Training</w:t>
                  </w:r>
                </w:p>
              </w:tc>
              <w:tc>
                <w:tcPr>
                  <w:tcW w:w="1769" w:type="dxa"/>
                  <w:tcBorders>
                    <w:top w:val="single" w:sz="12"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7EE"/>
                  <w:vAlign w:val="center"/>
                </w:tcPr>
                <w:p w14:paraId="70881BF6" w14:textId="21C0694A" w:rsidR="1AC72C60" w:rsidRPr="001C5118" w:rsidRDefault="1AC72C60" w:rsidP="004F247B">
                  <w:pPr>
                    <w:jc w:val="center"/>
                    <w:rPr>
                      <w:rFonts w:ascii="Arial Narrow" w:hAnsi="Arial Narrow"/>
                      <w:sz w:val="20"/>
                      <w:szCs w:val="20"/>
                    </w:rPr>
                  </w:pPr>
                  <w:r w:rsidRPr="001C5118">
                    <w:rPr>
                      <w:rFonts w:ascii="Arial Narrow" w:eastAsia="Calibri" w:hAnsi="Arial Narrow" w:cs="Calibri"/>
                      <w:color w:val="000000" w:themeColor="text1"/>
                      <w:sz w:val="20"/>
                      <w:szCs w:val="20"/>
                    </w:rPr>
                    <w:t>In</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Person/Virtual</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Hands</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on</w:t>
                  </w:r>
                </w:p>
              </w:tc>
              <w:tc>
                <w:tcPr>
                  <w:tcW w:w="1755" w:type="dxa"/>
                  <w:tcBorders>
                    <w:top w:val="single" w:sz="12"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7EE"/>
                  <w:vAlign w:val="center"/>
                </w:tcPr>
                <w:p w14:paraId="4CC4B081" w14:textId="1DAB9802" w:rsidR="1AC72C60" w:rsidRPr="001C5118" w:rsidRDefault="1AC72C60" w:rsidP="004F247B">
                  <w:pPr>
                    <w:jc w:val="center"/>
                    <w:rPr>
                      <w:rFonts w:ascii="Arial Narrow" w:hAnsi="Arial Narrow"/>
                      <w:sz w:val="20"/>
                      <w:szCs w:val="20"/>
                    </w:rPr>
                  </w:pPr>
                  <w:r w:rsidRPr="001C5118">
                    <w:rPr>
                      <w:rFonts w:ascii="Arial Narrow" w:eastAsia="Calibri" w:hAnsi="Arial Narrow" w:cs="Calibri"/>
                      <w:color w:val="000000" w:themeColor="text1"/>
                      <w:sz w:val="20"/>
                      <w:szCs w:val="20"/>
                    </w:rPr>
                    <w:t>All</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internal</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users</w:t>
                  </w:r>
                  <w:r w:rsidR="00271552">
                    <w:rPr>
                      <w:rFonts w:ascii="Arial Narrow" w:eastAsia="Calibri" w:hAnsi="Arial Narrow" w:cs="Calibri"/>
                      <w:color w:val="000000" w:themeColor="text1"/>
                      <w:sz w:val="20"/>
                      <w:szCs w:val="20"/>
                    </w:rPr>
                    <w:t xml:space="preserve"> </w:t>
                  </w:r>
                  <w:r w:rsidRPr="001C5118">
                    <w:rPr>
                      <w:rFonts w:ascii="Arial Narrow" w:hAnsi="Arial Narrow"/>
                      <w:sz w:val="20"/>
                      <w:szCs w:val="20"/>
                    </w:rPr>
                    <w:br/>
                  </w:r>
                  <w:r w:rsidRPr="001C5118">
                    <w:rPr>
                      <w:rFonts w:ascii="Arial Narrow" w:eastAsia="Calibri" w:hAnsi="Arial Narrow" w:cs="Calibri"/>
                      <w:color w:val="000000" w:themeColor="text1"/>
                      <w:sz w:val="20"/>
                      <w:szCs w:val="20"/>
                    </w:rPr>
                    <w:t>of</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the</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system</w:t>
                  </w:r>
                </w:p>
              </w:tc>
              <w:tc>
                <w:tcPr>
                  <w:tcW w:w="1884" w:type="dxa"/>
                  <w:tcBorders>
                    <w:top w:val="single" w:sz="12"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7EE"/>
                  <w:vAlign w:val="center"/>
                </w:tcPr>
                <w:p w14:paraId="013FAA27" w14:textId="4D291D25" w:rsidR="1AC72C60" w:rsidRPr="001C5118" w:rsidRDefault="1AC72C60" w:rsidP="004F247B">
                  <w:pPr>
                    <w:jc w:val="center"/>
                    <w:rPr>
                      <w:rFonts w:ascii="Arial Narrow" w:hAnsi="Arial Narrow"/>
                      <w:sz w:val="20"/>
                      <w:szCs w:val="20"/>
                    </w:rPr>
                  </w:pPr>
                  <w:r w:rsidRPr="001C5118">
                    <w:rPr>
                      <w:rFonts w:ascii="Arial Narrow" w:eastAsia="Calibri" w:hAnsi="Arial Narrow" w:cs="Calibri"/>
                      <w:color w:val="000000" w:themeColor="text1"/>
                      <w:sz w:val="20"/>
                      <w:szCs w:val="20"/>
                    </w:rPr>
                    <w:t>Custom</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End</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User</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Guide</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prepared</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by</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Stealth</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Solutions</w:t>
                  </w:r>
                </w:p>
              </w:tc>
              <w:tc>
                <w:tcPr>
                  <w:tcW w:w="2481" w:type="dxa"/>
                  <w:tcBorders>
                    <w:top w:val="single" w:sz="12" w:space="0" w:color="FFFFFF" w:themeColor="background1"/>
                    <w:left w:val="single" w:sz="8" w:space="0" w:color="FFFFFF" w:themeColor="background1"/>
                    <w:bottom w:val="single" w:sz="8" w:space="0" w:color="FFFFFF" w:themeColor="background1"/>
                    <w:right w:val="nil"/>
                  </w:tcBorders>
                  <w:shd w:val="clear" w:color="auto" w:fill="BDD7EE"/>
                  <w:vAlign w:val="center"/>
                </w:tcPr>
                <w:p w14:paraId="38D85F74" w14:textId="76B02293" w:rsidR="1AC72C60" w:rsidRPr="001C5118" w:rsidRDefault="439C8C7F" w:rsidP="004F247B">
                  <w:pPr>
                    <w:jc w:val="center"/>
                    <w:rPr>
                      <w:rFonts w:ascii="Arial Narrow" w:eastAsia="Calibri" w:hAnsi="Arial Narrow" w:cs="Calibri"/>
                      <w:color w:val="000000" w:themeColor="text1"/>
                      <w:sz w:val="20"/>
                      <w:szCs w:val="20"/>
                    </w:rPr>
                  </w:pPr>
                  <w:r w:rsidRPr="001C5118">
                    <w:rPr>
                      <w:rFonts w:ascii="Arial Narrow" w:eastAsia="Calibri" w:hAnsi="Arial Narrow" w:cs="Calibri"/>
                      <w:color w:val="000000" w:themeColor="text1"/>
                      <w:sz w:val="20"/>
                      <w:szCs w:val="20"/>
                    </w:rPr>
                    <w:t>User</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should</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be</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comfortable</w:t>
                  </w:r>
                  <w:r w:rsidR="00271552">
                    <w:rPr>
                      <w:rFonts w:ascii="Arial Narrow" w:eastAsia="Calibri" w:hAnsi="Arial Narrow" w:cs="Calibri"/>
                      <w:color w:val="000000" w:themeColor="text1"/>
                      <w:sz w:val="20"/>
                      <w:szCs w:val="20"/>
                    </w:rPr>
                    <w:t xml:space="preserve"> </w:t>
                  </w:r>
                  <w:r w:rsidR="04BC61F0" w:rsidRPr="001C5118">
                    <w:rPr>
                      <w:rFonts w:ascii="Arial Narrow" w:eastAsia="Calibri" w:hAnsi="Arial Narrow" w:cs="Calibri"/>
                      <w:color w:val="000000" w:themeColor="text1"/>
                      <w:sz w:val="20"/>
                      <w:szCs w:val="20"/>
                    </w:rPr>
                    <w:t>in</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using</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all</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functionalities</w:t>
                  </w:r>
                  <w:r w:rsidR="00271552">
                    <w:rPr>
                      <w:rFonts w:ascii="Arial Narrow" w:eastAsia="Calibri" w:hAnsi="Arial Narrow" w:cs="Calibri"/>
                      <w:color w:val="000000" w:themeColor="text1"/>
                      <w:sz w:val="20"/>
                      <w:szCs w:val="20"/>
                    </w:rPr>
                    <w:t xml:space="preserve"> </w:t>
                  </w:r>
                  <w:r w:rsidR="141DF473" w:rsidRPr="001C5118">
                    <w:rPr>
                      <w:rFonts w:ascii="Arial Narrow" w:eastAsia="Calibri" w:hAnsi="Arial Narrow" w:cs="Calibri"/>
                      <w:color w:val="000000" w:themeColor="text1"/>
                      <w:sz w:val="20"/>
                      <w:szCs w:val="20"/>
                    </w:rPr>
                    <w:t>–</w:t>
                  </w:r>
                  <w:r w:rsidR="00271552">
                    <w:rPr>
                      <w:rFonts w:ascii="Arial Narrow" w:eastAsia="Calibri" w:hAnsi="Arial Narrow" w:cs="Calibri"/>
                      <w:color w:val="000000" w:themeColor="text1"/>
                      <w:sz w:val="20"/>
                      <w:szCs w:val="20"/>
                    </w:rPr>
                    <w:t xml:space="preserve"> </w:t>
                  </w:r>
                  <w:r w:rsidR="40DAF504" w:rsidRPr="001C5118">
                    <w:rPr>
                      <w:rFonts w:ascii="Arial Narrow" w:eastAsia="Calibri" w:hAnsi="Arial Narrow" w:cs="Calibri"/>
                      <w:color w:val="000000" w:themeColor="text1"/>
                      <w:sz w:val="20"/>
                      <w:szCs w:val="20"/>
                    </w:rPr>
                    <w:t>3</w:t>
                  </w:r>
                  <w:r w:rsidR="00271552">
                    <w:rPr>
                      <w:rFonts w:ascii="Arial Narrow" w:eastAsia="Calibri" w:hAnsi="Arial Narrow" w:cs="Calibri"/>
                      <w:color w:val="000000" w:themeColor="text1"/>
                      <w:sz w:val="20"/>
                      <w:szCs w:val="20"/>
                    </w:rPr>
                    <w:t xml:space="preserve"> </w:t>
                  </w:r>
                  <w:r w:rsidR="7AF59548" w:rsidRPr="001C5118">
                    <w:rPr>
                      <w:rFonts w:ascii="Arial Narrow" w:eastAsia="Calibri" w:hAnsi="Arial Narrow" w:cs="Calibri"/>
                      <w:color w:val="000000" w:themeColor="text1"/>
                      <w:sz w:val="20"/>
                      <w:szCs w:val="20"/>
                    </w:rPr>
                    <w:t>days</w:t>
                  </w:r>
                  <w:r w:rsidR="00271552">
                    <w:rPr>
                      <w:rFonts w:ascii="Arial Narrow" w:eastAsia="Calibri" w:hAnsi="Arial Narrow" w:cs="Calibri"/>
                      <w:color w:val="000000" w:themeColor="text1"/>
                      <w:sz w:val="20"/>
                      <w:szCs w:val="20"/>
                    </w:rPr>
                    <w:t xml:space="preserve"> </w:t>
                  </w:r>
                  <w:r w:rsidR="7AF59548" w:rsidRPr="001C5118">
                    <w:rPr>
                      <w:rFonts w:ascii="Arial Narrow" w:eastAsia="Calibri" w:hAnsi="Arial Narrow" w:cs="Calibri"/>
                      <w:color w:val="000000" w:themeColor="text1"/>
                      <w:sz w:val="20"/>
                      <w:szCs w:val="20"/>
                    </w:rPr>
                    <w:t>before</w:t>
                  </w:r>
                  <w:r w:rsidR="00271552">
                    <w:rPr>
                      <w:rFonts w:ascii="Arial Narrow" w:eastAsia="Calibri" w:hAnsi="Arial Narrow" w:cs="Calibri"/>
                      <w:color w:val="000000" w:themeColor="text1"/>
                      <w:sz w:val="20"/>
                      <w:szCs w:val="20"/>
                    </w:rPr>
                    <w:t xml:space="preserve"> </w:t>
                  </w:r>
                  <w:r w:rsidR="141DF473" w:rsidRPr="001C5118">
                    <w:rPr>
                      <w:rFonts w:ascii="Arial Narrow" w:eastAsia="Calibri" w:hAnsi="Arial Narrow" w:cs="Calibri"/>
                      <w:color w:val="000000" w:themeColor="text1"/>
                      <w:sz w:val="20"/>
                      <w:szCs w:val="20"/>
                    </w:rPr>
                    <w:t>Go</w:t>
                  </w:r>
                  <w:r w:rsidR="00271552">
                    <w:rPr>
                      <w:rFonts w:ascii="Arial Narrow" w:eastAsia="Calibri" w:hAnsi="Arial Narrow" w:cs="Calibri"/>
                      <w:color w:val="000000" w:themeColor="text1"/>
                      <w:sz w:val="20"/>
                      <w:szCs w:val="20"/>
                    </w:rPr>
                    <w:t xml:space="preserve"> </w:t>
                  </w:r>
                  <w:r w:rsidR="141DF473" w:rsidRPr="001C5118">
                    <w:rPr>
                      <w:rFonts w:ascii="Arial Narrow" w:eastAsia="Calibri" w:hAnsi="Arial Narrow" w:cs="Calibri"/>
                      <w:color w:val="000000" w:themeColor="text1"/>
                      <w:sz w:val="20"/>
                      <w:szCs w:val="20"/>
                    </w:rPr>
                    <w:t>Live</w:t>
                  </w:r>
                </w:p>
              </w:tc>
            </w:tr>
            <w:tr w:rsidR="1AC72C60" w14:paraId="50D54045" w14:textId="77777777" w:rsidTr="004F247B">
              <w:trPr>
                <w:trHeight w:val="934"/>
              </w:trPr>
              <w:tc>
                <w:tcPr>
                  <w:tcW w:w="1245" w:type="dxa"/>
                  <w:tcBorders>
                    <w:top w:val="single" w:sz="8" w:space="0" w:color="FFFFFF" w:themeColor="background1"/>
                    <w:left w:val="nil"/>
                    <w:bottom w:val="single" w:sz="8" w:space="0" w:color="FFFFFF" w:themeColor="background1"/>
                    <w:right w:val="single" w:sz="8" w:space="0" w:color="FFFFFF" w:themeColor="background1"/>
                  </w:tcBorders>
                  <w:shd w:val="clear" w:color="auto" w:fill="DDEBF7"/>
                  <w:vAlign w:val="center"/>
                </w:tcPr>
                <w:p w14:paraId="5790CD21" w14:textId="56349064" w:rsidR="1AC72C60" w:rsidRPr="001C5118" w:rsidRDefault="1AC72C60" w:rsidP="004F247B">
                  <w:pPr>
                    <w:jc w:val="center"/>
                    <w:rPr>
                      <w:rFonts w:ascii="Arial Narrow" w:hAnsi="Arial Narrow"/>
                      <w:sz w:val="20"/>
                      <w:szCs w:val="20"/>
                    </w:rPr>
                  </w:pPr>
                  <w:r w:rsidRPr="001C5118">
                    <w:rPr>
                      <w:rFonts w:ascii="Arial Narrow" w:eastAsia="Calibri" w:hAnsi="Arial Narrow" w:cs="Calibri"/>
                      <w:color w:val="000000" w:themeColor="text1"/>
                      <w:sz w:val="20"/>
                      <w:szCs w:val="20"/>
                    </w:rPr>
                    <w:t>Sys</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Admin</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Training</w:t>
                  </w:r>
                </w:p>
              </w:tc>
              <w:tc>
                <w:tcPr>
                  <w:tcW w:w="176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DEBF7"/>
                  <w:vAlign w:val="center"/>
                </w:tcPr>
                <w:p w14:paraId="50145B8C" w14:textId="3993A69A" w:rsidR="1AC72C60" w:rsidRPr="001C5118" w:rsidRDefault="1AC72C60" w:rsidP="004F247B">
                  <w:pPr>
                    <w:jc w:val="center"/>
                    <w:rPr>
                      <w:rFonts w:ascii="Arial Narrow" w:hAnsi="Arial Narrow"/>
                      <w:sz w:val="20"/>
                      <w:szCs w:val="20"/>
                    </w:rPr>
                  </w:pPr>
                  <w:r w:rsidRPr="001C5118">
                    <w:rPr>
                      <w:rFonts w:ascii="Arial Narrow" w:eastAsia="Calibri" w:hAnsi="Arial Narrow" w:cs="Calibri"/>
                      <w:color w:val="000000" w:themeColor="text1"/>
                      <w:sz w:val="20"/>
                      <w:szCs w:val="20"/>
                    </w:rPr>
                    <w:t>In</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Person/Virtual</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Hands</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on</w:t>
                  </w:r>
                </w:p>
              </w:tc>
              <w:tc>
                <w:tcPr>
                  <w:tcW w:w="175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DEBF7"/>
                  <w:vAlign w:val="center"/>
                </w:tcPr>
                <w:p w14:paraId="496328F6" w14:textId="5306EC50" w:rsidR="1AC72C60" w:rsidRPr="001C5118" w:rsidRDefault="1AC72C60" w:rsidP="004F247B">
                  <w:pPr>
                    <w:jc w:val="center"/>
                    <w:rPr>
                      <w:rFonts w:ascii="Arial Narrow" w:hAnsi="Arial Narrow"/>
                      <w:sz w:val="20"/>
                      <w:szCs w:val="20"/>
                    </w:rPr>
                  </w:pPr>
                  <w:r w:rsidRPr="001C5118">
                    <w:rPr>
                      <w:rFonts w:ascii="Arial Narrow" w:eastAsia="Calibri" w:hAnsi="Arial Narrow" w:cs="Calibri"/>
                      <w:color w:val="000000" w:themeColor="text1"/>
                      <w:sz w:val="20"/>
                      <w:szCs w:val="20"/>
                    </w:rPr>
                    <w:t>Identified</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System</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Administrators</w:t>
                  </w:r>
                </w:p>
              </w:tc>
              <w:tc>
                <w:tcPr>
                  <w:tcW w:w="188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DEBF7"/>
                  <w:vAlign w:val="center"/>
                </w:tcPr>
                <w:p w14:paraId="2E995A45" w14:textId="0A73AFF7" w:rsidR="1AC72C60" w:rsidRPr="001C5118" w:rsidRDefault="1AC72C60" w:rsidP="004F247B">
                  <w:pPr>
                    <w:jc w:val="center"/>
                    <w:rPr>
                      <w:rFonts w:ascii="Arial Narrow" w:hAnsi="Arial Narrow"/>
                      <w:sz w:val="20"/>
                      <w:szCs w:val="20"/>
                    </w:rPr>
                  </w:pPr>
                  <w:r w:rsidRPr="001C5118">
                    <w:rPr>
                      <w:rFonts w:ascii="Arial Narrow" w:eastAsia="Calibri" w:hAnsi="Arial Narrow" w:cs="Calibri"/>
                      <w:color w:val="000000" w:themeColor="text1"/>
                      <w:sz w:val="20"/>
                      <w:szCs w:val="20"/>
                    </w:rPr>
                    <w:t>Sys</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Admin</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guide</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provided</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by</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Salesforce</w:t>
                  </w:r>
                </w:p>
              </w:tc>
              <w:tc>
                <w:tcPr>
                  <w:tcW w:w="2481" w:type="dxa"/>
                  <w:tcBorders>
                    <w:top w:val="single" w:sz="8" w:space="0" w:color="FFFFFF" w:themeColor="background1"/>
                    <w:left w:val="single" w:sz="8" w:space="0" w:color="FFFFFF" w:themeColor="background1"/>
                    <w:bottom w:val="single" w:sz="8" w:space="0" w:color="FFFFFF" w:themeColor="background1"/>
                    <w:right w:val="nil"/>
                  </w:tcBorders>
                  <w:shd w:val="clear" w:color="auto" w:fill="DDEBF7"/>
                  <w:vAlign w:val="center"/>
                </w:tcPr>
                <w:p w14:paraId="6A5DC949" w14:textId="7E246F2B" w:rsidR="1AC72C60" w:rsidRPr="001C5118" w:rsidRDefault="1AC72C60" w:rsidP="004F247B">
                  <w:pPr>
                    <w:jc w:val="center"/>
                    <w:rPr>
                      <w:rFonts w:ascii="Arial Narrow" w:hAnsi="Arial Narrow"/>
                      <w:sz w:val="20"/>
                      <w:szCs w:val="20"/>
                    </w:rPr>
                  </w:pPr>
                  <w:r w:rsidRPr="001C5118">
                    <w:rPr>
                      <w:rFonts w:ascii="Arial Narrow" w:eastAsia="Calibri" w:hAnsi="Arial Narrow" w:cs="Calibri"/>
                      <w:color w:val="000000" w:themeColor="text1"/>
                      <w:sz w:val="20"/>
                      <w:szCs w:val="20"/>
                    </w:rPr>
                    <w:t>Sys</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Admins</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should</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be</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able</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to</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maintain</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the</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system</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post</w:t>
                  </w:r>
                  <w:r w:rsidR="004F247B">
                    <w:rPr>
                      <w:rFonts w:ascii="Arial Narrow" w:eastAsia="Calibri" w:hAnsi="Arial Narrow" w:cs="Calibri"/>
                      <w:color w:val="000000" w:themeColor="text1"/>
                      <w:sz w:val="20"/>
                      <w:szCs w:val="20"/>
                    </w:rPr>
                    <w:t>-</w:t>
                  </w:r>
                  <w:r w:rsidRPr="001C5118">
                    <w:rPr>
                      <w:rFonts w:ascii="Arial Narrow" w:eastAsia="Calibri" w:hAnsi="Arial Narrow" w:cs="Calibri"/>
                      <w:color w:val="000000" w:themeColor="text1"/>
                      <w:sz w:val="20"/>
                      <w:szCs w:val="20"/>
                    </w:rPr>
                    <w:t>Go</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Live</w:t>
                  </w:r>
                  <w:r w:rsidR="00271552">
                    <w:rPr>
                      <w:rFonts w:ascii="Arial Narrow" w:eastAsia="Calibri" w:hAnsi="Arial Narrow" w:cs="Calibri"/>
                      <w:color w:val="000000" w:themeColor="text1"/>
                      <w:sz w:val="20"/>
                      <w:szCs w:val="20"/>
                    </w:rPr>
                    <w:t xml:space="preserve"> </w:t>
                  </w:r>
                  <w:r w:rsidR="004F247B">
                    <w:rPr>
                      <w:rFonts w:ascii="Arial Narrow" w:eastAsia="Calibri" w:hAnsi="Arial Narrow" w:cs="Calibri"/>
                      <w:color w:val="000000" w:themeColor="text1"/>
                      <w:sz w:val="20"/>
                      <w:szCs w:val="20"/>
                    </w:rPr>
                    <w:t>–</w:t>
                  </w:r>
                  <w:r w:rsidR="00271552">
                    <w:rPr>
                      <w:rFonts w:ascii="Arial Narrow" w:eastAsia="Calibri" w:hAnsi="Arial Narrow" w:cs="Calibri"/>
                      <w:color w:val="000000" w:themeColor="text1"/>
                      <w:sz w:val="20"/>
                      <w:szCs w:val="20"/>
                    </w:rPr>
                    <w:t xml:space="preserve"> </w:t>
                  </w:r>
                  <w:r w:rsidR="4EC3DEC7" w:rsidRPr="001C5118">
                    <w:rPr>
                      <w:rFonts w:ascii="Arial Narrow" w:eastAsia="Calibri" w:hAnsi="Arial Narrow" w:cs="Calibri"/>
                      <w:color w:val="000000" w:themeColor="text1"/>
                      <w:sz w:val="20"/>
                      <w:szCs w:val="20"/>
                    </w:rPr>
                    <w:t>5</w:t>
                  </w:r>
                  <w:r w:rsidR="00271552">
                    <w:rPr>
                      <w:rFonts w:ascii="Arial Narrow" w:eastAsia="Calibri" w:hAnsi="Arial Narrow" w:cs="Calibri"/>
                      <w:color w:val="000000" w:themeColor="text1"/>
                      <w:sz w:val="20"/>
                      <w:szCs w:val="20"/>
                    </w:rPr>
                    <w:t xml:space="preserve"> </w:t>
                  </w:r>
                  <w:r w:rsidR="4EC3DEC7" w:rsidRPr="001C5118">
                    <w:rPr>
                      <w:rFonts w:ascii="Arial Narrow" w:eastAsia="Calibri" w:hAnsi="Arial Narrow" w:cs="Calibri"/>
                      <w:color w:val="000000" w:themeColor="text1"/>
                      <w:sz w:val="20"/>
                      <w:szCs w:val="20"/>
                    </w:rPr>
                    <w:t>days</w:t>
                  </w:r>
                  <w:r w:rsidR="00271552">
                    <w:rPr>
                      <w:rFonts w:ascii="Arial Narrow" w:eastAsia="Calibri" w:hAnsi="Arial Narrow" w:cs="Calibri"/>
                      <w:color w:val="000000" w:themeColor="text1"/>
                      <w:sz w:val="20"/>
                      <w:szCs w:val="20"/>
                    </w:rPr>
                    <w:t xml:space="preserve"> </w:t>
                  </w:r>
                  <w:r w:rsidR="4EC3DEC7" w:rsidRPr="001C5118">
                    <w:rPr>
                      <w:rFonts w:ascii="Arial Narrow" w:eastAsia="Calibri" w:hAnsi="Arial Narrow" w:cs="Calibri"/>
                      <w:color w:val="000000" w:themeColor="text1"/>
                      <w:sz w:val="20"/>
                      <w:szCs w:val="20"/>
                    </w:rPr>
                    <w:t>before</w:t>
                  </w:r>
                  <w:r w:rsidR="00271552">
                    <w:rPr>
                      <w:rFonts w:ascii="Arial Narrow" w:eastAsia="Calibri" w:hAnsi="Arial Narrow" w:cs="Calibri"/>
                      <w:color w:val="000000" w:themeColor="text1"/>
                      <w:sz w:val="20"/>
                      <w:szCs w:val="20"/>
                    </w:rPr>
                    <w:t xml:space="preserve"> </w:t>
                  </w:r>
                  <w:r w:rsidR="4EC3DEC7" w:rsidRPr="001C5118">
                    <w:rPr>
                      <w:rFonts w:ascii="Arial Narrow" w:eastAsia="Calibri" w:hAnsi="Arial Narrow" w:cs="Calibri"/>
                      <w:color w:val="000000" w:themeColor="text1"/>
                      <w:sz w:val="20"/>
                      <w:szCs w:val="20"/>
                    </w:rPr>
                    <w:t>Go</w:t>
                  </w:r>
                  <w:r w:rsidR="00271552">
                    <w:rPr>
                      <w:rFonts w:ascii="Arial Narrow" w:eastAsia="Calibri" w:hAnsi="Arial Narrow" w:cs="Calibri"/>
                      <w:color w:val="000000" w:themeColor="text1"/>
                      <w:sz w:val="20"/>
                      <w:szCs w:val="20"/>
                    </w:rPr>
                    <w:t xml:space="preserve"> </w:t>
                  </w:r>
                  <w:r w:rsidR="4EC3DEC7" w:rsidRPr="001C5118">
                    <w:rPr>
                      <w:rFonts w:ascii="Arial Narrow" w:eastAsia="Calibri" w:hAnsi="Arial Narrow" w:cs="Calibri"/>
                      <w:color w:val="000000" w:themeColor="text1"/>
                      <w:sz w:val="20"/>
                      <w:szCs w:val="20"/>
                    </w:rPr>
                    <w:t>Live</w:t>
                  </w:r>
                </w:p>
              </w:tc>
            </w:tr>
            <w:tr w:rsidR="1AC72C60" w14:paraId="06D75DCF" w14:textId="77777777" w:rsidTr="004F247B">
              <w:trPr>
                <w:trHeight w:val="1060"/>
              </w:trPr>
              <w:tc>
                <w:tcPr>
                  <w:tcW w:w="1245" w:type="dxa"/>
                  <w:tcBorders>
                    <w:top w:val="single" w:sz="8" w:space="0" w:color="FFFFFF" w:themeColor="background1"/>
                    <w:left w:val="nil"/>
                    <w:bottom w:val="single" w:sz="8" w:space="0" w:color="FFFFFF" w:themeColor="background1"/>
                    <w:right w:val="single" w:sz="8" w:space="0" w:color="FFFFFF" w:themeColor="background1"/>
                  </w:tcBorders>
                  <w:shd w:val="clear" w:color="auto" w:fill="BDD7EE"/>
                  <w:vAlign w:val="center"/>
                </w:tcPr>
                <w:p w14:paraId="32B24E2D" w14:textId="1B473931" w:rsidR="1AC72C60" w:rsidRPr="001C5118" w:rsidRDefault="1AC72C60" w:rsidP="004F247B">
                  <w:pPr>
                    <w:jc w:val="center"/>
                    <w:rPr>
                      <w:rFonts w:ascii="Arial Narrow" w:hAnsi="Arial Narrow"/>
                      <w:sz w:val="20"/>
                      <w:szCs w:val="20"/>
                    </w:rPr>
                  </w:pPr>
                  <w:r w:rsidRPr="001C5118">
                    <w:rPr>
                      <w:rFonts w:ascii="Arial Narrow" w:eastAsia="Calibri" w:hAnsi="Arial Narrow" w:cs="Calibri"/>
                      <w:color w:val="000000" w:themeColor="text1"/>
                      <w:sz w:val="20"/>
                      <w:szCs w:val="20"/>
                    </w:rPr>
                    <w:t>External</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User</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Training</w:t>
                  </w:r>
                </w:p>
              </w:tc>
              <w:tc>
                <w:tcPr>
                  <w:tcW w:w="1769"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7EE"/>
                  <w:vAlign w:val="center"/>
                </w:tcPr>
                <w:p w14:paraId="2F49EF6A" w14:textId="6AA08788" w:rsidR="1AC72C60" w:rsidRPr="001C5118" w:rsidRDefault="1AC72C60" w:rsidP="004F247B">
                  <w:pPr>
                    <w:jc w:val="center"/>
                    <w:rPr>
                      <w:rFonts w:ascii="Arial Narrow" w:hAnsi="Arial Narrow"/>
                      <w:sz w:val="20"/>
                      <w:szCs w:val="20"/>
                    </w:rPr>
                  </w:pPr>
                  <w:r w:rsidRPr="001C5118">
                    <w:rPr>
                      <w:rFonts w:ascii="Arial Narrow" w:eastAsia="Calibri" w:hAnsi="Arial Narrow" w:cs="Calibri"/>
                      <w:color w:val="000000" w:themeColor="text1"/>
                      <w:sz w:val="20"/>
                      <w:szCs w:val="20"/>
                    </w:rPr>
                    <w:t>Webinar</w:t>
                  </w:r>
                </w:p>
              </w:tc>
              <w:tc>
                <w:tcPr>
                  <w:tcW w:w="175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7EE"/>
                  <w:vAlign w:val="center"/>
                </w:tcPr>
                <w:p w14:paraId="1B926699" w14:textId="4FF02A62" w:rsidR="1AC72C60" w:rsidRPr="001C5118" w:rsidRDefault="1AC72C60" w:rsidP="004F247B">
                  <w:pPr>
                    <w:jc w:val="center"/>
                    <w:rPr>
                      <w:rFonts w:ascii="Arial Narrow" w:hAnsi="Arial Narrow"/>
                      <w:sz w:val="20"/>
                      <w:szCs w:val="20"/>
                    </w:rPr>
                  </w:pPr>
                  <w:r w:rsidRPr="001C5118">
                    <w:rPr>
                      <w:rFonts w:ascii="Arial Narrow" w:eastAsia="Calibri" w:hAnsi="Arial Narrow" w:cs="Calibri"/>
                      <w:color w:val="000000" w:themeColor="text1"/>
                      <w:sz w:val="20"/>
                      <w:szCs w:val="20"/>
                    </w:rPr>
                    <w:t>All</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external</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users</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of</w:t>
                  </w:r>
                  <w:r w:rsidR="00271552">
                    <w:rPr>
                      <w:rFonts w:ascii="Arial Narrow" w:eastAsia="Calibri" w:hAnsi="Arial Narrow" w:cs="Calibri"/>
                      <w:color w:val="000000" w:themeColor="text1"/>
                      <w:sz w:val="20"/>
                      <w:szCs w:val="20"/>
                    </w:rPr>
                    <w:t xml:space="preserve"> </w:t>
                  </w:r>
                  <w:r w:rsidR="007B6817">
                    <w:rPr>
                      <w:rFonts w:ascii="Arial Narrow" w:eastAsia="Calibri" w:hAnsi="Arial Narrow" w:cs="Calibri"/>
                      <w:color w:val="000000" w:themeColor="text1"/>
                      <w:sz w:val="20"/>
                      <w:szCs w:val="20"/>
                    </w:rPr>
                    <w:t>VDSS</w:t>
                  </w:r>
                </w:p>
              </w:tc>
              <w:tc>
                <w:tcPr>
                  <w:tcW w:w="1884"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7EE"/>
                  <w:vAlign w:val="center"/>
                </w:tcPr>
                <w:p w14:paraId="05A8DF28" w14:textId="65D969B1" w:rsidR="1AC72C60" w:rsidRPr="001C5118" w:rsidRDefault="1AC72C60" w:rsidP="004F247B">
                  <w:pPr>
                    <w:jc w:val="center"/>
                    <w:rPr>
                      <w:rFonts w:ascii="Arial Narrow" w:hAnsi="Arial Narrow"/>
                      <w:sz w:val="20"/>
                      <w:szCs w:val="20"/>
                    </w:rPr>
                  </w:pPr>
                  <w:r w:rsidRPr="001C5118">
                    <w:rPr>
                      <w:rFonts w:ascii="Arial Narrow" w:eastAsia="Calibri" w:hAnsi="Arial Narrow" w:cs="Calibri"/>
                      <w:color w:val="000000" w:themeColor="text1"/>
                      <w:sz w:val="20"/>
                      <w:szCs w:val="20"/>
                    </w:rPr>
                    <w:t>Custom</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End</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User</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Guide</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prepared</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with</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more</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focus</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on</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external</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users</w:t>
                  </w:r>
                </w:p>
              </w:tc>
              <w:tc>
                <w:tcPr>
                  <w:tcW w:w="2481" w:type="dxa"/>
                  <w:tcBorders>
                    <w:top w:val="single" w:sz="8" w:space="0" w:color="FFFFFF" w:themeColor="background1"/>
                    <w:left w:val="single" w:sz="8" w:space="0" w:color="FFFFFF" w:themeColor="background1"/>
                    <w:bottom w:val="single" w:sz="8" w:space="0" w:color="FFFFFF" w:themeColor="background1"/>
                    <w:right w:val="nil"/>
                  </w:tcBorders>
                  <w:shd w:val="clear" w:color="auto" w:fill="BDD7EE"/>
                  <w:vAlign w:val="center"/>
                </w:tcPr>
                <w:p w14:paraId="25276B9B" w14:textId="68EEFF47" w:rsidR="1AC72C60" w:rsidRPr="001C5118" w:rsidRDefault="1AC72C60" w:rsidP="004F247B">
                  <w:pPr>
                    <w:jc w:val="center"/>
                    <w:rPr>
                      <w:rFonts w:ascii="Arial Narrow" w:hAnsi="Arial Narrow"/>
                      <w:sz w:val="20"/>
                      <w:szCs w:val="20"/>
                    </w:rPr>
                  </w:pPr>
                  <w:r w:rsidRPr="001C5118">
                    <w:rPr>
                      <w:rFonts w:ascii="Arial Narrow" w:eastAsia="Calibri" w:hAnsi="Arial Narrow" w:cs="Calibri"/>
                      <w:color w:val="000000" w:themeColor="text1"/>
                      <w:sz w:val="20"/>
                      <w:szCs w:val="20"/>
                    </w:rPr>
                    <w:t>External</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users</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should</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be</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able</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to</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enter</w:t>
                  </w:r>
                  <w:r w:rsidR="00271552">
                    <w:rPr>
                      <w:rFonts w:ascii="Arial Narrow" w:eastAsia="Calibri" w:hAnsi="Arial Narrow" w:cs="Calibri"/>
                      <w:color w:val="000000" w:themeColor="text1"/>
                      <w:sz w:val="20"/>
                      <w:szCs w:val="20"/>
                    </w:rPr>
                    <w:t xml:space="preserve"> </w:t>
                  </w:r>
                  <w:r w:rsidR="004F247B">
                    <w:rPr>
                      <w:rFonts w:ascii="Arial Narrow" w:eastAsia="Calibri" w:hAnsi="Arial Narrow" w:cs="Calibri"/>
                      <w:color w:val="000000" w:themeColor="text1"/>
                      <w:sz w:val="20"/>
                      <w:szCs w:val="20"/>
                    </w:rPr>
                    <w:t>t</w:t>
                  </w:r>
                  <w:r w:rsidRPr="001C5118">
                    <w:rPr>
                      <w:rFonts w:ascii="Arial Narrow" w:eastAsia="Calibri" w:hAnsi="Arial Narrow" w:cs="Calibri"/>
                      <w:color w:val="000000" w:themeColor="text1"/>
                      <w:sz w:val="20"/>
                      <w:szCs w:val="20"/>
                    </w:rPr>
                    <w:t>ime</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sheet,</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submit</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expense.</w:t>
                  </w:r>
                  <w:r w:rsidR="00271552">
                    <w:rPr>
                      <w:rFonts w:ascii="Arial Narrow" w:eastAsia="Calibri" w:hAnsi="Arial Narrow" w:cs="Calibri"/>
                      <w:color w:val="000000" w:themeColor="text1"/>
                      <w:sz w:val="20"/>
                      <w:szCs w:val="20"/>
                    </w:rPr>
                    <w:t xml:space="preserve"> </w:t>
                  </w:r>
                  <w:r w:rsidR="004F247B">
                    <w:rPr>
                      <w:rFonts w:ascii="Arial Narrow" w:eastAsia="Calibri" w:hAnsi="Arial Narrow" w:cs="Calibri"/>
                      <w:color w:val="000000" w:themeColor="text1"/>
                      <w:sz w:val="20"/>
                      <w:szCs w:val="20"/>
                    </w:rPr>
                    <w:t>e</w:t>
                  </w:r>
                  <w:r w:rsidRPr="001C5118">
                    <w:rPr>
                      <w:rFonts w:ascii="Arial Narrow" w:eastAsia="Calibri" w:hAnsi="Arial Narrow" w:cs="Calibri"/>
                      <w:color w:val="000000" w:themeColor="text1"/>
                      <w:sz w:val="20"/>
                      <w:szCs w:val="20"/>
                    </w:rPr>
                    <w:t>tc.</w:t>
                  </w:r>
                  <w:r w:rsidR="00271552">
                    <w:rPr>
                      <w:rFonts w:ascii="Arial Narrow" w:eastAsia="Calibri" w:hAnsi="Arial Narrow" w:cs="Calibri"/>
                      <w:color w:val="000000" w:themeColor="text1"/>
                      <w:sz w:val="20"/>
                      <w:szCs w:val="20"/>
                    </w:rPr>
                    <w:t xml:space="preserve"> </w:t>
                  </w:r>
                  <w:r w:rsidR="004F247B">
                    <w:rPr>
                      <w:rFonts w:ascii="Arial Narrow" w:eastAsia="Calibri" w:hAnsi="Arial Narrow" w:cs="Calibri"/>
                      <w:color w:val="000000" w:themeColor="text1"/>
                      <w:sz w:val="20"/>
                      <w:szCs w:val="20"/>
                    </w:rPr>
                    <w:t>–</w:t>
                  </w:r>
                  <w:r w:rsidR="00271552">
                    <w:rPr>
                      <w:rFonts w:ascii="Arial Narrow" w:eastAsia="Calibri" w:hAnsi="Arial Narrow" w:cs="Calibri"/>
                      <w:color w:val="000000" w:themeColor="text1"/>
                      <w:sz w:val="20"/>
                      <w:szCs w:val="20"/>
                    </w:rPr>
                    <w:t xml:space="preserve"> </w:t>
                  </w:r>
                  <w:r w:rsidR="72A18818" w:rsidRPr="001C5118">
                    <w:rPr>
                      <w:rFonts w:ascii="Arial Narrow" w:eastAsia="Calibri" w:hAnsi="Arial Narrow" w:cs="Calibri"/>
                      <w:color w:val="000000" w:themeColor="text1"/>
                      <w:sz w:val="20"/>
                      <w:szCs w:val="20"/>
                    </w:rPr>
                    <w:t>4</w:t>
                  </w:r>
                  <w:r w:rsidR="00271552">
                    <w:rPr>
                      <w:rFonts w:ascii="Arial Narrow" w:eastAsia="Calibri" w:hAnsi="Arial Narrow" w:cs="Calibri"/>
                      <w:color w:val="000000" w:themeColor="text1"/>
                      <w:sz w:val="20"/>
                      <w:szCs w:val="20"/>
                    </w:rPr>
                    <w:t xml:space="preserve"> </w:t>
                  </w:r>
                  <w:r w:rsidR="72A18818" w:rsidRPr="001C5118">
                    <w:rPr>
                      <w:rFonts w:ascii="Arial Narrow" w:eastAsia="Calibri" w:hAnsi="Arial Narrow" w:cs="Calibri"/>
                      <w:color w:val="000000" w:themeColor="text1"/>
                      <w:sz w:val="20"/>
                      <w:szCs w:val="20"/>
                    </w:rPr>
                    <w:t>days</w:t>
                  </w:r>
                  <w:r w:rsidR="00271552">
                    <w:rPr>
                      <w:rFonts w:ascii="Arial Narrow" w:eastAsia="Calibri" w:hAnsi="Arial Narrow" w:cs="Calibri"/>
                      <w:color w:val="000000" w:themeColor="text1"/>
                      <w:sz w:val="20"/>
                      <w:szCs w:val="20"/>
                    </w:rPr>
                    <w:t xml:space="preserve"> </w:t>
                  </w:r>
                  <w:r w:rsidR="72A18818" w:rsidRPr="001C5118">
                    <w:rPr>
                      <w:rFonts w:ascii="Arial Narrow" w:eastAsia="Calibri" w:hAnsi="Arial Narrow" w:cs="Calibri"/>
                      <w:color w:val="000000" w:themeColor="text1"/>
                      <w:sz w:val="20"/>
                      <w:szCs w:val="20"/>
                    </w:rPr>
                    <w:t>before</w:t>
                  </w:r>
                  <w:r w:rsidR="00271552">
                    <w:rPr>
                      <w:rFonts w:ascii="Arial Narrow" w:eastAsia="Calibri" w:hAnsi="Arial Narrow" w:cs="Calibri"/>
                      <w:color w:val="000000" w:themeColor="text1"/>
                      <w:sz w:val="20"/>
                      <w:szCs w:val="20"/>
                    </w:rPr>
                    <w:t xml:space="preserve"> </w:t>
                  </w:r>
                  <w:r w:rsidR="72A18818" w:rsidRPr="001C5118">
                    <w:rPr>
                      <w:rFonts w:ascii="Arial Narrow" w:eastAsia="Calibri" w:hAnsi="Arial Narrow" w:cs="Calibri"/>
                      <w:color w:val="000000" w:themeColor="text1"/>
                      <w:sz w:val="20"/>
                      <w:szCs w:val="20"/>
                    </w:rPr>
                    <w:t>Go</w:t>
                  </w:r>
                  <w:r w:rsidR="00271552">
                    <w:rPr>
                      <w:rFonts w:ascii="Arial Narrow" w:eastAsia="Calibri" w:hAnsi="Arial Narrow" w:cs="Calibri"/>
                      <w:color w:val="000000" w:themeColor="text1"/>
                      <w:sz w:val="20"/>
                      <w:szCs w:val="20"/>
                    </w:rPr>
                    <w:t xml:space="preserve"> </w:t>
                  </w:r>
                  <w:r w:rsidR="72A18818" w:rsidRPr="001C5118">
                    <w:rPr>
                      <w:rFonts w:ascii="Arial Narrow" w:eastAsia="Calibri" w:hAnsi="Arial Narrow" w:cs="Calibri"/>
                      <w:color w:val="000000" w:themeColor="text1"/>
                      <w:sz w:val="20"/>
                      <w:szCs w:val="20"/>
                    </w:rPr>
                    <w:t>Live</w:t>
                  </w:r>
                </w:p>
              </w:tc>
            </w:tr>
            <w:tr w:rsidR="1AC72C60" w14:paraId="64D3AC80" w14:textId="77777777" w:rsidTr="004F247B">
              <w:trPr>
                <w:trHeight w:val="1231"/>
              </w:trPr>
              <w:tc>
                <w:tcPr>
                  <w:tcW w:w="1245" w:type="dxa"/>
                  <w:tcBorders>
                    <w:top w:val="single" w:sz="8" w:space="0" w:color="FFFFFF" w:themeColor="background1"/>
                    <w:left w:val="nil"/>
                    <w:bottom w:val="nil"/>
                    <w:right w:val="single" w:sz="8" w:space="0" w:color="FFFFFF" w:themeColor="background1"/>
                  </w:tcBorders>
                  <w:shd w:val="clear" w:color="auto" w:fill="BDD7EE"/>
                  <w:vAlign w:val="center"/>
                </w:tcPr>
                <w:p w14:paraId="2555AB59" w14:textId="3B86B94F" w:rsidR="1AC72C60" w:rsidRPr="001C5118" w:rsidRDefault="1AC72C60" w:rsidP="004F247B">
                  <w:pPr>
                    <w:jc w:val="center"/>
                    <w:rPr>
                      <w:rFonts w:ascii="Arial Narrow" w:eastAsia="Calibri" w:hAnsi="Arial Narrow" w:cs="Calibri"/>
                      <w:color w:val="000000" w:themeColor="text1"/>
                      <w:sz w:val="20"/>
                      <w:szCs w:val="20"/>
                    </w:rPr>
                  </w:pPr>
                  <w:r w:rsidRPr="001C5118">
                    <w:rPr>
                      <w:rFonts w:ascii="Arial Narrow" w:eastAsia="Calibri" w:hAnsi="Arial Narrow" w:cs="Calibri"/>
                      <w:color w:val="000000" w:themeColor="text1"/>
                      <w:sz w:val="20"/>
                      <w:szCs w:val="20"/>
                    </w:rPr>
                    <w:t>Recorded</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Video</w:t>
                  </w:r>
                  <w:r w:rsidR="00271552">
                    <w:rPr>
                      <w:rFonts w:ascii="Arial Narrow" w:eastAsia="Calibri" w:hAnsi="Arial Narrow" w:cs="Calibri"/>
                      <w:color w:val="000000" w:themeColor="text1"/>
                      <w:sz w:val="20"/>
                      <w:szCs w:val="20"/>
                    </w:rPr>
                    <w:t xml:space="preserve"> </w:t>
                  </w:r>
                  <w:r w:rsidR="5C5E301D" w:rsidRPr="001C5118">
                    <w:rPr>
                      <w:rFonts w:ascii="Arial Narrow" w:eastAsia="Calibri" w:hAnsi="Arial Narrow" w:cs="Calibri"/>
                      <w:color w:val="000000" w:themeColor="text1"/>
                      <w:sz w:val="20"/>
                      <w:szCs w:val="20"/>
                    </w:rPr>
                    <w:t>Demo</w:t>
                  </w:r>
                </w:p>
              </w:tc>
              <w:tc>
                <w:tcPr>
                  <w:tcW w:w="1769" w:type="dxa"/>
                  <w:tcBorders>
                    <w:top w:val="single" w:sz="8" w:space="0" w:color="FFFFFF" w:themeColor="background1"/>
                    <w:left w:val="single" w:sz="8" w:space="0" w:color="FFFFFF" w:themeColor="background1"/>
                    <w:bottom w:val="nil"/>
                    <w:right w:val="single" w:sz="8" w:space="0" w:color="FFFFFF" w:themeColor="background1"/>
                  </w:tcBorders>
                  <w:shd w:val="clear" w:color="auto" w:fill="BDD7EE"/>
                  <w:vAlign w:val="center"/>
                </w:tcPr>
                <w:p w14:paraId="1F6DB502" w14:textId="0AF8D2F8" w:rsidR="1AC72C60" w:rsidRPr="001C5118" w:rsidRDefault="1AC72C60" w:rsidP="004F247B">
                  <w:pPr>
                    <w:jc w:val="center"/>
                    <w:rPr>
                      <w:rFonts w:ascii="Arial Narrow" w:hAnsi="Arial Narrow"/>
                      <w:sz w:val="20"/>
                      <w:szCs w:val="20"/>
                    </w:rPr>
                  </w:pPr>
                  <w:r w:rsidRPr="001C5118">
                    <w:rPr>
                      <w:rFonts w:ascii="Arial Narrow" w:eastAsia="Calibri" w:hAnsi="Arial Narrow" w:cs="Calibri"/>
                      <w:color w:val="000000" w:themeColor="text1"/>
                      <w:sz w:val="20"/>
                      <w:szCs w:val="20"/>
                    </w:rPr>
                    <w:t>NA</w:t>
                  </w:r>
                </w:p>
              </w:tc>
              <w:tc>
                <w:tcPr>
                  <w:tcW w:w="1755" w:type="dxa"/>
                  <w:tcBorders>
                    <w:top w:val="single" w:sz="8" w:space="0" w:color="FFFFFF" w:themeColor="background1"/>
                    <w:left w:val="single" w:sz="8" w:space="0" w:color="FFFFFF" w:themeColor="background1"/>
                    <w:bottom w:val="nil"/>
                    <w:right w:val="single" w:sz="8" w:space="0" w:color="FFFFFF" w:themeColor="background1"/>
                  </w:tcBorders>
                  <w:shd w:val="clear" w:color="auto" w:fill="BDD7EE"/>
                  <w:vAlign w:val="center"/>
                </w:tcPr>
                <w:p w14:paraId="507FAE20" w14:textId="60DAF543" w:rsidR="1AC72C60" w:rsidRPr="001C5118" w:rsidRDefault="1AC72C60" w:rsidP="004F247B">
                  <w:pPr>
                    <w:jc w:val="center"/>
                    <w:rPr>
                      <w:rFonts w:ascii="Arial Narrow" w:hAnsi="Arial Narrow"/>
                      <w:sz w:val="20"/>
                      <w:szCs w:val="20"/>
                    </w:rPr>
                  </w:pPr>
                  <w:r w:rsidRPr="001C5118">
                    <w:rPr>
                      <w:rFonts w:ascii="Arial Narrow" w:eastAsia="Calibri" w:hAnsi="Arial Narrow" w:cs="Calibri"/>
                      <w:color w:val="000000" w:themeColor="text1"/>
                      <w:sz w:val="20"/>
                      <w:szCs w:val="20"/>
                    </w:rPr>
                    <w:t>All</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users</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of</w:t>
                  </w:r>
                  <w:r w:rsidR="00271552">
                    <w:rPr>
                      <w:rFonts w:ascii="Arial Narrow" w:eastAsia="Calibri" w:hAnsi="Arial Narrow" w:cs="Calibri"/>
                      <w:color w:val="000000" w:themeColor="text1"/>
                      <w:sz w:val="20"/>
                      <w:szCs w:val="20"/>
                    </w:rPr>
                    <w:t xml:space="preserve"> </w:t>
                  </w:r>
                  <w:r w:rsidR="03030C8E" w:rsidRPr="001C5118">
                    <w:rPr>
                      <w:rFonts w:ascii="Arial Narrow" w:eastAsia="Calibri" w:hAnsi="Arial Narrow" w:cs="Calibri"/>
                      <w:color w:val="000000" w:themeColor="text1"/>
                      <w:sz w:val="20"/>
                      <w:szCs w:val="20"/>
                    </w:rPr>
                    <w:t>the</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application</w:t>
                  </w:r>
                </w:p>
              </w:tc>
              <w:tc>
                <w:tcPr>
                  <w:tcW w:w="1884" w:type="dxa"/>
                  <w:tcBorders>
                    <w:top w:val="single" w:sz="8" w:space="0" w:color="FFFFFF" w:themeColor="background1"/>
                    <w:left w:val="single" w:sz="8" w:space="0" w:color="FFFFFF" w:themeColor="background1"/>
                    <w:bottom w:val="nil"/>
                    <w:right w:val="single" w:sz="8" w:space="0" w:color="FFFFFF" w:themeColor="background1"/>
                  </w:tcBorders>
                  <w:shd w:val="clear" w:color="auto" w:fill="BDD7EE"/>
                  <w:vAlign w:val="center"/>
                </w:tcPr>
                <w:p w14:paraId="57E2B4B0" w14:textId="63C40C3A" w:rsidR="1AC72C60" w:rsidRPr="001C5118" w:rsidRDefault="1AC72C60" w:rsidP="004F247B">
                  <w:pPr>
                    <w:jc w:val="center"/>
                    <w:rPr>
                      <w:rFonts w:ascii="Arial Narrow" w:hAnsi="Arial Narrow"/>
                      <w:sz w:val="20"/>
                      <w:szCs w:val="20"/>
                    </w:rPr>
                  </w:pPr>
                  <w:r w:rsidRPr="001C5118">
                    <w:rPr>
                      <w:rFonts w:ascii="Arial Narrow" w:eastAsia="Calibri" w:hAnsi="Arial Narrow" w:cs="Calibri"/>
                      <w:color w:val="000000" w:themeColor="text1"/>
                      <w:sz w:val="20"/>
                      <w:szCs w:val="20"/>
                    </w:rPr>
                    <w:t>Recorded</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Demo</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of</w:t>
                  </w:r>
                  <w:r w:rsidR="00271552">
                    <w:rPr>
                      <w:rFonts w:ascii="Arial Narrow" w:eastAsia="Calibri" w:hAnsi="Arial Narrow" w:cs="Calibri"/>
                      <w:color w:val="000000" w:themeColor="text1"/>
                      <w:sz w:val="20"/>
                      <w:szCs w:val="20"/>
                    </w:rPr>
                    <w:t xml:space="preserve"> </w:t>
                  </w:r>
                  <w:r w:rsidR="3832B72E" w:rsidRPr="001C5118">
                    <w:rPr>
                      <w:rFonts w:ascii="Arial Narrow" w:eastAsia="Calibri" w:hAnsi="Arial Narrow" w:cs="Calibri"/>
                      <w:color w:val="000000" w:themeColor="text1"/>
                      <w:sz w:val="20"/>
                      <w:szCs w:val="20"/>
                    </w:rPr>
                    <w:t>the</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Application</w:t>
                  </w:r>
                </w:p>
              </w:tc>
              <w:tc>
                <w:tcPr>
                  <w:tcW w:w="2481" w:type="dxa"/>
                  <w:tcBorders>
                    <w:top w:val="single" w:sz="8" w:space="0" w:color="FFFFFF" w:themeColor="background1"/>
                    <w:left w:val="single" w:sz="8" w:space="0" w:color="FFFFFF" w:themeColor="background1"/>
                    <w:bottom w:val="nil"/>
                    <w:right w:val="nil"/>
                  </w:tcBorders>
                  <w:shd w:val="clear" w:color="auto" w:fill="BDD7EE"/>
                  <w:vAlign w:val="center"/>
                </w:tcPr>
                <w:p w14:paraId="5869AA53" w14:textId="6F6B1B35" w:rsidR="1AC72C60" w:rsidRPr="001C5118" w:rsidRDefault="439C8C7F" w:rsidP="004F247B">
                  <w:pPr>
                    <w:jc w:val="center"/>
                    <w:rPr>
                      <w:rFonts w:ascii="Arial Narrow" w:eastAsia="Calibri" w:hAnsi="Arial Narrow" w:cs="Calibri"/>
                      <w:color w:val="000000" w:themeColor="text1"/>
                      <w:sz w:val="20"/>
                      <w:szCs w:val="20"/>
                    </w:rPr>
                  </w:pPr>
                  <w:r w:rsidRPr="001C5118">
                    <w:rPr>
                      <w:rFonts w:ascii="Arial Narrow" w:eastAsia="Calibri" w:hAnsi="Arial Narrow" w:cs="Calibri"/>
                      <w:color w:val="000000" w:themeColor="text1"/>
                      <w:sz w:val="20"/>
                      <w:szCs w:val="20"/>
                    </w:rPr>
                    <w:t>Any</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user</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should</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be</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able</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to</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access</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the</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recording</w:t>
                  </w:r>
                  <w:r w:rsidR="00271552">
                    <w:rPr>
                      <w:rFonts w:ascii="Arial Narrow" w:eastAsia="Calibri" w:hAnsi="Arial Narrow" w:cs="Calibri"/>
                      <w:color w:val="000000" w:themeColor="text1"/>
                      <w:sz w:val="20"/>
                      <w:szCs w:val="20"/>
                    </w:rPr>
                    <w:t xml:space="preserve"> </w:t>
                  </w:r>
                  <w:r w:rsidR="21ECAAE2" w:rsidRPr="001C5118">
                    <w:rPr>
                      <w:rFonts w:ascii="Arial Narrow" w:eastAsia="Calibri" w:hAnsi="Arial Narrow" w:cs="Calibri"/>
                      <w:color w:val="000000" w:themeColor="text1"/>
                      <w:sz w:val="20"/>
                      <w:szCs w:val="20"/>
                    </w:rPr>
                    <w:t>as</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needed</w:t>
                  </w:r>
                  <w:r w:rsidR="00271552">
                    <w:rPr>
                      <w:rFonts w:ascii="Arial Narrow" w:eastAsia="Calibri" w:hAnsi="Arial Narrow" w:cs="Calibri"/>
                      <w:color w:val="000000" w:themeColor="text1"/>
                      <w:sz w:val="20"/>
                      <w:szCs w:val="20"/>
                    </w:rPr>
                    <w:t xml:space="preserve"> </w:t>
                  </w:r>
                  <w:r w:rsidR="5F4F64A8" w:rsidRPr="001C5118">
                    <w:rPr>
                      <w:rFonts w:ascii="Arial Narrow" w:eastAsia="Calibri" w:hAnsi="Arial Narrow" w:cs="Calibri"/>
                      <w:color w:val="000000" w:themeColor="text1"/>
                      <w:sz w:val="20"/>
                      <w:szCs w:val="20"/>
                    </w:rPr>
                    <w:t>and</w:t>
                  </w:r>
                  <w:r w:rsidR="00271552">
                    <w:rPr>
                      <w:rFonts w:ascii="Arial Narrow" w:eastAsia="Calibri" w:hAnsi="Arial Narrow" w:cs="Calibri"/>
                      <w:color w:val="000000" w:themeColor="text1"/>
                      <w:sz w:val="20"/>
                      <w:szCs w:val="20"/>
                    </w:rPr>
                    <w:t xml:space="preserve"> </w:t>
                  </w:r>
                  <w:r w:rsidR="5F4F64A8" w:rsidRPr="001C5118">
                    <w:rPr>
                      <w:rFonts w:ascii="Arial Narrow" w:eastAsia="Calibri" w:hAnsi="Arial Narrow" w:cs="Calibri"/>
                      <w:color w:val="000000" w:themeColor="text1"/>
                      <w:sz w:val="20"/>
                      <w:szCs w:val="20"/>
                    </w:rPr>
                    <w:t>understand</w:t>
                  </w:r>
                  <w:r w:rsidR="00271552">
                    <w:rPr>
                      <w:rFonts w:ascii="Arial Narrow" w:eastAsia="Calibri" w:hAnsi="Arial Narrow" w:cs="Calibri"/>
                      <w:color w:val="000000" w:themeColor="text1"/>
                      <w:sz w:val="20"/>
                      <w:szCs w:val="20"/>
                    </w:rPr>
                    <w:t xml:space="preserve"> </w:t>
                  </w:r>
                  <w:r w:rsidR="5F4F64A8" w:rsidRPr="001C5118">
                    <w:rPr>
                      <w:rFonts w:ascii="Arial Narrow" w:eastAsia="Calibri" w:hAnsi="Arial Narrow" w:cs="Calibri"/>
                      <w:color w:val="000000" w:themeColor="text1"/>
                      <w:sz w:val="20"/>
                      <w:szCs w:val="20"/>
                    </w:rPr>
                    <w:t>the</w:t>
                  </w:r>
                  <w:r w:rsidR="00271552">
                    <w:rPr>
                      <w:rFonts w:ascii="Arial Narrow" w:eastAsia="Calibri" w:hAnsi="Arial Narrow" w:cs="Calibri"/>
                      <w:color w:val="000000" w:themeColor="text1"/>
                      <w:sz w:val="20"/>
                      <w:szCs w:val="20"/>
                    </w:rPr>
                    <w:t xml:space="preserve"> </w:t>
                  </w:r>
                  <w:r w:rsidR="5F4F64A8" w:rsidRPr="001C5118">
                    <w:rPr>
                      <w:rFonts w:ascii="Arial Narrow" w:eastAsia="Calibri" w:hAnsi="Arial Narrow" w:cs="Calibri"/>
                      <w:color w:val="000000" w:themeColor="text1"/>
                      <w:sz w:val="20"/>
                      <w:szCs w:val="20"/>
                    </w:rPr>
                    <w:t>specific</w:t>
                  </w:r>
                  <w:r w:rsidR="00271552">
                    <w:rPr>
                      <w:rFonts w:ascii="Arial Narrow" w:eastAsia="Calibri" w:hAnsi="Arial Narrow" w:cs="Calibri"/>
                      <w:color w:val="000000" w:themeColor="text1"/>
                      <w:sz w:val="20"/>
                      <w:szCs w:val="20"/>
                    </w:rPr>
                    <w:t xml:space="preserve"> </w:t>
                  </w:r>
                  <w:r w:rsidR="5814FF85" w:rsidRPr="001C5118">
                    <w:rPr>
                      <w:rFonts w:ascii="Arial Narrow" w:eastAsia="Calibri" w:hAnsi="Arial Narrow" w:cs="Calibri"/>
                      <w:color w:val="000000" w:themeColor="text1"/>
                      <w:sz w:val="20"/>
                      <w:szCs w:val="20"/>
                    </w:rPr>
                    <w:t>training</w:t>
                  </w:r>
                  <w:r w:rsidR="00271552">
                    <w:rPr>
                      <w:rFonts w:ascii="Arial Narrow" w:eastAsia="Calibri" w:hAnsi="Arial Narrow" w:cs="Calibri"/>
                      <w:color w:val="000000" w:themeColor="text1"/>
                      <w:sz w:val="20"/>
                      <w:szCs w:val="20"/>
                    </w:rPr>
                    <w:t xml:space="preserve"> </w:t>
                  </w:r>
                  <w:r w:rsidR="004F247B">
                    <w:rPr>
                      <w:rFonts w:ascii="Arial Narrow" w:eastAsia="Calibri" w:hAnsi="Arial Narrow" w:cs="Calibri"/>
                      <w:color w:val="000000" w:themeColor="text1"/>
                      <w:sz w:val="20"/>
                      <w:szCs w:val="20"/>
                    </w:rPr>
                    <w:t>–</w:t>
                  </w:r>
                  <w:r w:rsidR="00271552">
                    <w:rPr>
                      <w:rFonts w:ascii="Arial Narrow" w:eastAsia="Calibri" w:hAnsi="Arial Narrow" w:cs="Calibri"/>
                      <w:color w:val="000000" w:themeColor="text1"/>
                      <w:sz w:val="20"/>
                      <w:szCs w:val="20"/>
                    </w:rPr>
                    <w:t xml:space="preserve"> </w:t>
                  </w:r>
                  <w:r w:rsidR="004F247B">
                    <w:rPr>
                      <w:rFonts w:ascii="Arial Narrow" w:eastAsia="Calibri" w:hAnsi="Arial Narrow" w:cs="Calibri"/>
                      <w:color w:val="000000" w:themeColor="text1"/>
                      <w:sz w:val="20"/>
                      <w:szCs w:val="20"/>
                    </w:rPr>
                    <w:t>1</w:t>
                  </w:r>
                  <w:r w:rsidR="00271552">
                    <w:rPr>
                      <w:rFonts w:ascii="Arial Narrow" w:eastAsia="Calibri" w:hAnsi="Arial Narrow" w:cs="Calibri"/>
                      <w:color w:val="000000" w:themeColor="text1"/>
                      <w:sz w:val="20"/>
                      <w:szCs w:val="20"/>
                    </w:rPr>
                    <w:t xml:space="preserve"> </w:t>
                  </w:r>
                  <w:r w:rsidR="0231999E" w:rsidRPr="001C5118">
                    <w:rPr>
                      <w:rFonts w:ascii="Arial Narrow" w:eastAsia="Calibri" w:hAnsi="Arial Narrow" w:cs="Calibri"/>
                      <w:color w:val="000000" w:themeColor="text1"/>
                      <w:sz w:val="20"/>
                      <w:szCs w:val="20"/>
                    </w:rPr>
                    <w:t>week</w:t>
                  </w:r>
                  <w:r w:rsidR="00271552">
                    <w:rPr>
                      <w:rFonts w:ascii="Arial Narrow" w:eastAsia="Calibri" w:hAnsi="Arial Narrow" w:cs="Calibri"/>
                      <w:color w:val="000000" w:themeColor="text1"/>
                      <w:sz w:val="20"/>
                      <w:szCs w:val="20"/>
                    </w:rPr>
                    <w:t xml:space="preserve"> </w:t>
                  </w:r>
                  <w:r w:rsidR="0231999E" w:rsidRPr="001C5118">
                    <w:rPr>
                      <w:rFonts w:ascii="Arial Narrow" w:eastAsia="Calibri" w:hAnsi="Arial Narrow" w:cs="Calibri"/>
                      <w:color w:val="000000" w:themeColor="text1"/>
                      <w:sz w:val="20"/>
                      <w:szCs w:val="20"/>
                    </w:rPr>
                    <w:t>before</w:t>
                  </w:r>
                  <w:r w:rsidR="00271552">
                    <w:rPr>
                      <w:rFonts w:ascii="Arial Narrow" w:eastAsia="Calibri" w:hAnsi="Arial Narrow" w:cs="Calibri"/>
                      <w:color w:val="000000" w:themeColor="text1"/>
                      <w:sz w:val="20"/>
                      <w:szCs w:val="20"/>
                    </w:rPr>
                    <w:t xml:space="preserve"> </w:t>
                  </w:r>
                  <w:r w:rsidR="0231999E" w:rsidRPr="001C5118">
                    <w:rPr>
                      <w:rFonts w:ascii="Arial Narrow" w:eastAsia="Calibri" w:hAnsi="Arial Narrow" w:cs="Calibri"/>
                      <w:color w:val="000000" w:themeColor="text1"/>
                      <w:sz w:val="20"/>
                      <w:szCs w:val="20"/>
                    </w:rPr>
                    <w:t>Go</w:t>
                  </w:r>
                  <w:r w:rsidR="00271552">
                    <w:rPr>
                      <w:rFonts w:ascii="Arial Narrow" w:eastAsia="Calibri" w:hAnsi="Arial Narrow" w:cs="Calibri"/>
                      <w:color w:val="000000" w:themeColor="text1"/>
                      <w:sz w:val="20"/>
                      <w:szCs w:val="20"/>
                    </w:rPr>
                    <w:t xml:space="preserve"> </w:t>
                  </w:r>
                  <w:r w:rsidR="0231999E" w:rsidRPr="001C5118">
                    <w:rPr>
                      <w:rFonts w:ascii="Arial Narrow" w:eastAsia="Calibri" w:hAnsi="Arial Narrow" w:cs="Calibri"/>
                      <w:color w:val="000000" w:themeColor="text1"/>
                      <w:sz w:val="20"/>
                      <w:szCs w:val="20"/>
                    </w:rPr>
                    <w:t>Live</w:t>
                  </w:r>
                </w:p>
              </w:tc>
            </w:tr>
          </w:tbl>
          <w:p w14:paraId="08DC6992" w14:textId="77777777" w:rsidR="0084287E" w:rsidRPr="00033DEC" w:rsidRDefault="0084287E" w:rsidP="00DE2DD8">
            <w:pPr>
              <w:pStyle w:val="BodyText"/>
            </w:pPr>
          </w:p>
        </w:tc>
      </w:tr>
    </w:tbl>
    <w:p w14:paraId="4144C33B" w14:textId="75C16350" w:rsidR="0084287E" w:rsidRDefault="0084287E" w:rsidP="000730A7"/>
    <w:p w14:paraId="170BE4E8" w14:textId="77777777" w:rsidR="00F85286" w:rsidRDefault="00F85286" w:rsidP="000730A7"/>
    <w:tbl>
      <w:tblPr>
        <w:tblStyle w:val="TableGrid"/>
        <w:tblW w:w="0" w:type="auto"/>
        <w:tblLook w:val="04A0" w:firstRow="1" w:lastRow="0" w:firstColumn="1" w:lastColumn="0" w:noHBand="0" w:noVBand="1"/>
      </w:tblPr>
      <w:tblGrid>
        <w:gridCol w:w="9350"/>
      </w:tblGrid>
      <w:tr w:rsidR="00F85286" w:rsidRPr="00F85286" w14:paraId="0474C3E0" w14:textId="77777777" w:rsidTr="4B402866">
        <w:trPr>
          <w:tblHeader/>
        </w:trPr>
        <w:tc>
          <w:tcPr>
            <w:tcW w:w="9350" w:type="dxa"/>
            <w:shd w:val="clear" w:color="auto" w:fill="DBE5F1" w:themeFill="accent1" w:themeFillTint="33"/>
          </w:tcPr>
          <w:p w14:paraId="50526836" w14:textId="511D1A44" w:rsidR="00F85286" w:rsidRPr="00033DEC" w:rsidRDefault="00F85286" w:rsidP="00DE2DD8">
            <w:pPr>
              <w:spacing w:before="80" w:after="80"/>
              <w:ind w:left="248" w:hanging="248"/>
              <w:rPr>
                <w:rFonts w:ascii="Arial Narrow" w:hAnsi="Arial Narrow"/>
                <w:sz w:val="20"/>
                <w:szCs w:val="20"/>
              </w:rPr>
            </w:pPr>
            <w:r w:rsidRPr="00F85286">
              <w:rPr>
                <w:rFonts w:ascii="Arial Narrow" w:hAnsi="Arial Narrow"/>
                <w:sz w:val="20"/>
                <w:szCs w:val="20"/>
              </w:rPr>
              <w:t>6e.</w:t>
            </w:r>
            <w:r w:rsidRPr="00F85286">
              <w:rPr>
                <w:rFonts w:ascii="Arial Narrow" w:hAnsi="Arial Narrow"/>
                <w:sz w:val="20"/>
                <w:szCs w:val="20"/>
              </w:rPr>
              <w:tab/>
              <w:t>Describe</w:t>
            </w:r>
            <w:r w:rsidR="00271552">
              <w:rPr>
                <w:rFonts w:ascii="Arial Narrow" w:hAnsi="Arial Narrow"/>
                <w:sz w:val="20"/>
                <w:szCs w:val="20"/>
              </w:rPr>
              <w:t xml:space="preserve"> </w:t>
            </w:r>
            <w:r w:rsidRPr="00F85286">
              <w:rPr>
                <w:rFonts w:ascii="Arial Narrow" w:hAnsi="Arial Narrow"/>
                <w:sz w:val="20"/>
                <w:szCs w:val="20"/>
              </w:rPr>
              <w:t>your</w:t>
            </w:r>
            <w:r w:rsidR="00271552">
              <w:rPr>
                <w:rFonts w:ascii="Arial Narrow" w:hAnsi="Arial Narrow"/>
                <w:sz w:val="20"/>
                <w:szCs w:val="20"/>
              </w:rPr>
              <w:t xml:space="preserve"> </w:t>
            </w:r>
            <w:r w:rsidRPr="00F85286">
              <w:rPr>
                <w:rFonts w:ascii="Arial Narrow" w:hAnsi="Arial Narrow"/>
                <w:sz w:val="20"/>
                <w:szCs w:val="20"/>
              </w:rPr>
              <w:t>maintenance</w:t>
            </w:r>
            <w:r w:rsidR="00271552">
              <w:rPr>
                <w:rFonts w:ascii="Arial Narrow" w:hAnsi="Arial Narrow"/>
                <w:sz w:val="20"/>
                <w:szCs w:val="20"/>
              </w:rPr>
              <w:t xml:space="preserve"> </w:t>
            </w:r>
            <w:r w:rsidRPr="00F85286">
              <w:rPr>
                <w:rFonts w:ascii="Arial Narrow" w:hAnsi="Arial Narrow"/>
                <w:sz w:val="20"/>
                <w:szCs w:val="20"/>
              </w:rPr>
              <w:t>and</w:t>
            </w:r>
            <w:r w:rsidR="00271552">
              <w:rPr>
                <w:rFonts w:ascii="Arial Narrow" w:hAnsi="Arial Narrow"/>
                <w:sz w:val="20"/>
                <w:szCs w:val="20"/>
              </w:rPr>
              <w:t xml:space="preserve"> </w:t>
            </w:r>
            <w:r w:rsidRPr="00F85286">
              <w:rPr>
                <w:rFonts w:ascii="Arial Narrow" w:hAnsi="Arial Narrow"/>
                <w:sz w:val="20"/>
                <w:szCs w:val="20"/>
              </w:rPr>
              <w:t>support</w:t>
            </w:r>
            <w:r w:rsidR="00271552">
              <w:rPr>
                <w:rFonts w:ascii="Arial Narrow" w:hAnsi="Arial Narrow"/>
                <w:sz w:val="20"/>
                <w:szCs w:val="20"/>
              </w:rPr>
              <w:t xml:space="preserve"> </w:t>
            </w:r>
            <w:r w:rsidRPr="00F85286">
              <w:rPr>
                <w:rFonts w:ascii="Arial Narrow" w:hAnsi="Arial Narrow"/>
                <w:sz w:val="20"/>
                <w:szCs w:val="20"/>
              </w:rPr>
              <w:t>of</w:t>
            </w:r>
            <w:r w:rsidR="00271552">
              <w:rPr>
                <w:rFonts w:ascii="Arial Narrow" w:hAnsi="Arial Narrow"/>
                <w:sz w:val="20"/>
                <w:szCs w:val="20"/>
              </w:rPr>
              <w:t xml:space="preserve"> </w:t>
            </w:r>
            <w:r w:rsidRPr="00F85286">
              <w:rPr>
                <w:rFonts w:ascii="Arial Narrow" w:hAnsi="Arial Narrow"/>
                <w:sz w:val="20"/>
                <w:szCs w:val="20"/>
              </w:rPr>
              <w:t>the</w:t>
            </w:r>
            <w:r w:rsidR="00271552">
              <w:rPr>
                <w:rFonts w:ascii="Arial Narrow" w:hAnsi="Arial Narrow"/>
                <w:sz w:val="20"/>
                <w:szCs w:val="20"/>
              </w:rPr>
              <w:t xml:space="preserve"> </w:t>
            </w:r>
            <w:r w:rsidRPr="00F85286">
              <w:rPr>
                <w:rFonts w:ascii="Arial Narrow" w:hAnsi="Arial Narrow"/>
                <w:sz w:val="20"/>
                <w:szCs w:val="20"/>
              </w:rPr>
              <w:t>software</w:t>
            </w:r>
            <w:r w:rsidR="00271552">
              <w:rPr>
                <w:rFonts w:ascii="Arial Narrow" w:hAnsi="Arial Narrow"/>
                <w:sz w:val="20"/>
                <w:szCs w:val="20"/>
              </w:rPr>
              <w:t xml:space="preserve"> </w:t>
            </w:r>
            <w:r w:rsidRPr="00F85286">
              <w:rPr>
                <w:rFonts w:ascii="Arial Narrow" w:hAnsi="Arial Narrow"/>
                <w:sz w:val="20"/>
                <w:szCs w:val="20"/>
              </w:rPr>
              <w:t>reporting</w:t>
            </w:r>
            <w:r w:rsidR="00271552">
              <w:rPr>
                <w:rFonts w:ascii="Arial Narrow" w:hAnsi="Arial Narrow"/>
                <w:sz w:val="20"/>
                <w:szCs w:val="20"/>
              </w:rPr>
              <w:t xml:space="preserve"> </w:t>
            </w:r>
            <w:r w:rsidRPr="00F85286">
              <w:rPr>
                <w:rFonts w:ascii="Arial Narrow" w:hAnsi="Arial Narrow"/>
                <w:sz w:val="20"/>
                <w:szCs w:val="20"/>
              </w:rPr>
              <w:t>system.</w:t>
            </w:r>
          </w:p>
        </w:tc>
      </w:tr>
      <w:tr w:rsidR="00F85286" w:rsidRPr="00033DEC" w14:paraId="34B2BA82" w14:textId="77777777" w:rsidTr="4B402866">
        <w:trPr>
          <w:trHeight w:val="562"/>
        </w:trPr>
        <w:tc>
          <w:tcPr>
            <w:tcW w:w="9350" w:type="dxa"/>
          </w:tcPr>
          <w:p w14:paraId="2DF90412" w14:textId="29A6EB37" w:rsidR="00F85286" w:rsidRDefault="001A0F6E" w:rsidP="00041602">
            <w:pPr>
              <w:pStyle w:val="BodyText"/>
            </w:pPr>
            <w:r w:rsidRPr="1AC72C60">
              <w:t>Stealth</w:t>
            </w:r>
            <w:r w:rsidR="00271552">
              <w:t xml:space="preserve"> </w:t>
            </w:r>
            <w:r>
              <w:t>Solutions</w:t>
            </w:r>
            <w:r w:rsidR="00271552">
              <w:t xml:space="preserve"> </w:t>
            </w:r>
            <w:r>
              <w:t>offers</w:t>
            </w:r>
            <w:r w:rsidR="00271552">
              <w:t xml:space="preserve"> </w:t>
            </w:r>
            <w:r>
              <w:t>Tier</w:t>
            </w:r>
            <w:r w:rsidR="00271552">
              <w:t xml:space="preserve"> </w:t>
            </w:r>
            <w:r>
              <w:t>1</w:t>
            </w:r>
            <w:r w:rsidR="00271552">
              <w:t xml:space="preserve"> </w:t>
            </w:r>
            <w:r>
              <w:t>and</w:t>
            </w:r>
            <w:r w:rsidR="00271552">
              <w:t xml:space="preserve"> </w:t>
            </w:r>
            <w:r>
              <w:t>Tier</w:t>
            </w:r>
            <w:r w:rsidR="00271552">
              <w:t xml:space="preserve"> </w:t>
            </w:r>
            <w:r>
              <w:t>2</w:t>
            </w:r>
            <w:r w:rsidR="00271552">
              <w:t xml:space="preserve"> </w:t>
            </w:r>
            <w:r w:rsidRPr="1AC72C60">
              <w:t>support</w:t>
            </w:r>
            <w:r w:rsidR="00271552">
              <w:t xml:space="preserve"> </w:t>
            </w:r>
            <w:r w:rsidRPr="1AC72C60">
              <w:t>to</w:t>
            </w:r>
            <w:r w:rsidR="00271552">
              <w:t xml:space="preserve"> </w:t>
            </w:r>
            <w:r w:rsidRPr="1AC72C60">
              <w:t>address</w:t>
            </w:r>
            <w:r w:rsidR="00271552">
              <w:t xml:space="preserve"> </w:t>
            </w:r>
            <w:r>
              <w:t>all</w:t>
            </w:r>
            <w:r w:rsidR="00271552">
              <w:t xml:space="preserve"> </w:t>
            </w:r>
            <w:r w:rsidRPr="1AC72C60">
              <w:t>critical</w:t>
            </w:r>
            <w:r w:rsidR="00271552">
              <w:t xml:space="preserve"> </w:t>
            </w:r>
            <w:r w:rsidRPr="1AC72C60">
              <w:t>issues.</w:t>
            </w:r>
            <w:r w:rsidR="00271552">
              <w:t xml:space="preserve">  </w:t>
            </w:r>
            <w:r w:rsidR="05D57A81" w:rsidRPr="1AC72C60">
              <w:t>Stealth</w:t>
            </w:r>
            <w:r w:rsidR="00271552">
              <w:t xml:space="preserve"> </w:t>
            </w:r>
            <w:r w:rsidR="74FFC30F">
              <w:t>provides</w:t>
            </w:r>
            <w:r w:rsidR="00271552">
              <w:t xml:space="preserve"> </w:t>
            </w:r>
            <w:r w:rsidR="05D57A81" w:rsidRPr="1AC72C60">
              <w:t>a</w:t>
            </w:r>
            <w:r w:rsidR="00271552">
              <w:t xml:space="preserve"> </w:t>
            </w:r>
            <w:r w:rsidR="05D57A81" w:rsidRPr="1AC72C60">
              <w:t>support</w:t>
            </w:r>
            <w:r w:rsidR="00271552">
              <w:t xml:space="preserve"> </w:t>
            </w:r>
            <w:r w:rsidR="05D57A81" w:rsidRPr="1AC72C60">
              <w:t>management</w:t>
            </w:r>
            <w:r w:rsidR="00271552">
              <w:t xml:space="preserve"> </w:t>
            </w:r>
            <w:r w:rsidR="05D57A81" w:rsidRPr="1AC72C60">
              <w:t>system</w:t>
            </w:r>
            <w:r w:rsidR="00271552">
              <w:t xml:space="preserve"> </w:t>
            </w:r>
            <w:r w:rsidR="36B57DF0">
              <w:t>with</w:t>
            </w:r>
            <w:r w:rsidR="7257C68C">
              <w:t>in</w:t>
            </w:r>
            <w:r w:rsidR="00271552">
              <w:t xml:space="preserve"> </w:t>
            </w:r>
            <w:r w:rsidR="05D57A81" w:rsidRPr="1AC72C60">
              <w:t>Salesforce</w:t>
            </w:r>
            <w:r w:rsidR="00271552">
              <w:t xml:space="preserve"> </w:t>
            </w:r>
            <w:r w:rsidR="747D1128">
              <w:t>that</w:t>
            </w:r>
            <w:r w:rsidR="00271552">
              <w:t xml:space="preserve"> </w:t>
            </w:r>
            <w:r w:rsidR="747D1128">
              <w:t>tracks</w:t>
            </w:r>
            <w:r w:rsidR="00271552">
              <w:t xml:space="preserve"> </w:t>
            </w:r>
            <w:r w:rsidR="747D1128">
              <w:t>all</w:t>
            </w:r>
            <w:r w:rsidR="00271552">
              <w:t xml:space="preserve"> </w:t>
            </w:r>
            <w:r w:rsidR="05D57A81" w:rsidRPr="1AC72C60">
              <w:t>Tier</w:t>
            </w:r>
            <w:r w:rsidR="00271552">
              <w:t xml:space="preserve"> </w:t>
            </w:r>
            <w:r w:rsidR="05D57A81" w:rsidRPr="1AC72C60">
              <w:t>1</w:t>
            </w:r>
            <w:r w:rsidR="00271552">
              <w:t xml:space="preserve"> </w:t>
            </w:r>
            <w:r w:rsidR="05D57A81" w:rsidRPr="1AC72C60">
              <w:t>and</w:t>
            </w:r>
            <w:r w:rsidR="00271552">
              <w:t xml:space="preserve"> </w:t>
            </w:r>
            <w:r w:rsidR="05D57A81" w:rsidRPr="1AC72C60">
              <w:t>Tier</w:t>
            </w:r>
            <w:r w:rsidR="00271552">
              <w:t xml:space="preserve"> </w:t>
            </w:r>
            <w:r w:rsidR="05D57A81" w:rsidRPr="1AC72C60">
              <w:t>2</w:t>
            </w:r>
            <w:r w:rsidR="00271552">
              <w:t xml:space="preserve"> </w:t>
            </w:r>
            <w:r w:rsidR="05D57A81" w:rsidRPr="1AC72C60">
              <w:t>support</w:t>
            </w:r>
            <w:r w:rsidR="00271552">
              <w:t xml:space="preserve"> </w:t>
            </w:r>
            <w:r w:rsidR="4BC7D4E3">
              <w:t>requests</w:t>
            </w:r>
            <w:r w:rsidR="7257C68C">
              <w:t>.</w:t>
            </w:r>
            <w:r w:rsidR="00271552">
              <w:t xml:space="preserve"> </w:t>
            </w:r>
            <w:r w:rsidR="7FC1CA67">
              <w:t>T</w:t>
            </w:r>
            <w:r w:rsidR="7257C68C">
              <w:t>he</w:t>
            </w:r>
            <w:r w:rsidR="00271552">
              <w:t xml:space="preserve"> </w:t>
            </w:r>
            <w:r w:rsidR="00DD4EFD">
              <w:t>table</w:t>
            </w:r>
            <w:r w:rsidR="00271552">
              <w:t xml:space="preserve"> </w:t>
            </w:r>
            <w:r w:rsidR="00DD4EFD">
              <w:t>below</w:t>
            </w:r>
            <w:r w:rsidR="00271552">
              <w:t xml:space="preserve"> </w:t>
            </w:r>
            <w:r w:rsidR="00DD4EFD">
              <w:t>describe</w:t>
            </w:r>
            <w:r w:rsidR="00271552">
              <w:t xml:space="preserve"> </w:t>
            </w:r>
            <w:r w:rsidR="05D57A81" w:rsidRPr="1AC72C60">
              <w:t>support</w:t>
            </w:r>
            <w:r w:rsidR="00271552">
              <w:t xml:space="preserve"> </w:t>
            </w:r>
            <w:r w:rsidR="4E3FFF4B">
              <w:t>types</w:t>
            </w:r>
            <w:r w:rsidR="00271552">
              <w:t xml:space="preserve"> </w:t>
            </w:r>
            <w:r w:rsidR="00DD4EFD">
              <w:t>that</w:t>
            </w:r>
            <w:r w:rsidR="00271552">
              <w:t xml:space="preserve"> </w:t>
            </w:r>
            <w:r w:rsidR="4E3FFF4B">
              <w:t>are</w:t>
            </w:r>
            <w:r w:rsidR="00271552">
              <w:t xml:space="preserve"> </w:t>
            </w:r>
            <w:r w:rsidR="4E3FFF4B">
              <w:t>supported</w:t>
            </w:r>
            <w:r w:rsidR="00271552">
              <w:t xml:space="preserve"> </w:t>
            </w:r>
            <w:r w:rsidR="4E3FFF4B">
              <w:t>by</w:t>
            </w:r>
            <w:r w:rsidR="00271552">
              <w:t xml:space="preserve"> </w:t>
            </w:r>
            <w:r w:rsidR="4E3FFF4B">
              <w:t>Stealth</w:t>
            </w:r>
            <w:r w:rsidR="00271552">
              <w:t xml:space="preserve"> </w:t>
            </w:r>
            <w:r w:rsidR="4E3FFF4B">
              <w:t>and</w:t>
            </w:r>
            <w:r w:rsidR="00271552">
              <w:t xml:space="preserve"> </w:t>
            </w:r>
            <w:r w:rsidR="4E3FFF4B">
              <w:t>Salesforce</w:t>
            </w:r>
            <w:r w:rsidR="00271552">
              <w:t xml:space="preserve"> </w:t>
            </w:r>
            <w:r w:rsidR="05D57A81" w:rsidRPr="1AC72C60">
              <w:t>for</w:t>
            </w:r>
            <w:r w:rsidR="00271552">
              <w:t xml:space="preserve"> </w:t>
            </w:r>
            <w:r w:rsidR="05D57A81" w:rsidRPr="1AC72C60">
              <w:t>the</w:t>
            </w:r>
            <w:r w:rsidR="00271552">
              <w:t xml:space="preserve"> </w:t>
            </w:r>
            <w:r w:rsidR="05D57A81" w:rsidRPr="1AC72C60">
              <w:t>system</w:t>
            </w:r>
            <w:r w:rsidR="00271552">
              <w:t xml:space="preserve"> </w:t>
            </w:r>
            <w:r w:rsidR="05D57A81" w:rsidRPr="1AC72C60">
              <w:t>post</w:t>
            </w:r>
            <w:r w:rsidR="00DD4EFD">
              <w:t>-</w:t>
            </w:r>
            <w:r w:rsidR="05D57A81" w:rsidRPr="1AC72C60">
              <w:t>Go</w:t>
            </w:r>
            <w:r w:rsidR="00271552">
              <w:t xml:space="preserve"> </w:t>
            </w:r>
            <w:r w:rsidR="00DD4EFD">
              <w:t>L</w:t>
            </w:r>
            <w:r w:rsidR="05D57A81" w:rsidRPr="1AC72C60">
              <w:t>ive.</w:t>
            </w:r>
            <w:r w:rsidR="00271552">
              <w:t xml:space="preserve"> </w:t>
            </w:r>
          </w:p>
          <w:tbl>
            <w:tblPr>
              <w:tblW w:w="0" w:type="auto"/>
              <w:tblLook w:val="04A0" w:firstRow="1" w:lastRow="0" w:firstColumn="1" w:lastColumn="0" w:noHBand="0" w:noVBand="1"/>
            </w:tblPr>
            <w:tblGrid>
              <w:gridCol w:w="1740"/>
              <w:gridCol w:w="2295"/>
              <w:gridCol w:w="2055"/>
              <w:gridCol w:w="3015"/>
            </w:tblGrid>
            <w:tr w:rsidR="1AC72C60" w14:paraId="1ECBBFCD" w14:textId="77777777" w:rsidTr="1AC72C60">
              <w:trPr>
                <w:trHeight w:val="315"/>
              </w:trPr>
              <w:tc>
                <w:tcPr>
                  <w:tcW w:w="1740" w:type="dxa"/>
                  <w:tcBorders>
                    <w:top w:val="nil"/>
                    <w:left w:val="nil"/>
                    <w:bottom w:val="single" w:sz="12" w:space="0" w:color="FFFFFF" w:themeColor="background1"/>
                    <w:right w:val="single" w:sz="8" w:space="0" w:color="FFFFFF" w:themeColor="background1"/>
                  </w:tcBorders>
                  <w:shd w:val="clear" w:color="auto" w:fill="5B9BD5"/>
                  <w:vAlign w:val="bottom"/>
                </w:tcPr>
                <w:p w14:paraId="52C813AB" w14:textId="542F919A" w:rsidR="1AC72C60" w:rsidRPr="001C5118" w:rsidRDefault="1AC72C60" w:rsidP="1AC72C60">
                  <w:pPr>
                    <w:jc w:val="center"/>
                    <w:rPr>
                      <w:rFonts w:ascii="Arial Narrow" w:hAnsi="Arial Narrow"/>
                      <w:sz w:val="20"/>
                      <w:szCs w:val="20"/>
                    </w:rPr>
                  </w:pPr>
                  <w:r w:rsidRPr="001C5118">
                    <w:rPr>
                      <w:rFonts w:ascii="Arial Narrow" w:eastAsia="Calibri" w:hAnsi="Arial Narrow" w:cs="Calibri"/>
                      <w:b/>
                      <w:bCs/>
                      <w:color w:val="FFFFFF" w:themeColor="background1"/>
                      <w:sz w:val="20"/>
                      <w:szCs w:val="20"/>
                    </w:rPr>
                    <w:t>Support</w:t>
                  </w:r>
                  <w:r w:rsidR="00271552">
                    <w:rPr>
                      <w:rFonts w:ascii="Arial Narrow" w:eastAsia="Calibri" w:hAnsi="Arial Narrow" w:cs="Calibri"/>
                      <w:b/>
                      <w:bCs/>
                      <w:color w:val="FFFFFF" w:themeColor="background1"/>
                      <w:sz w:val="20"/>
                      <w:szCs w:val="20"/>
                    </w:rPr>
                    <w:t xml:space="preserve"> </w:t>
                  </w:r>
                  <w:r w:rsidRPr="001C5118">
                    <w:rPr>
                      <w:rFonts w:ascii="Arial Narrow" w:eastAsia="Calibri" w:hAnsi="Arial Narrow" w:cs="Calibri"/>
                      <w:b/>
                      <w:bCs/>
                      <w:color w:val="FFFFFF" w:themeColor="background1"/>
                      <w:sz w:val="20"/>
                      <w:szCs w:val="20"/>
                    </w:rPr>
                    <w:t>Type</w:t>
                  </w:r>
                </w:p>
              </w:tc>
              <w:tc>
                <w:tcPr>
                  <w:tcW w:w="2295" w:type="dxa"/>
                  <w:tcBorders>
                    <w:top w:val="nil"/>
                    <w:left w:val="single" w:sz="8" w:space="0" w:color="FFFFFF" w:themeColor="background1"/>
                    <w:bottom w:val="single" w:sz="12" w:space="0" w:color="FFFFFF" w:themeColor="background1"/>
                    <w:right w:val="single" w:sz="8" w:space="0" w:color="FFFFFF" w:themeColor="background1"/>
                  </w:tcBorders>
                  <w:shd w:val="clear" w:color="auto" w:fill="5B9BD5"/>
                  <w:vAlign w:val="bottom"/>
                </w:tcPr>
                <w:p w14:paraId="179DB8D1" w14:textId="26BA058C" w:rsidR="1AC72C60" w:rsidRPr="001C5118" w:rsidRDefault="1AC72C60" w:rsidP="1AC72C60">
                  <w:pPr>
                    <w:jc w:val="center"/>
                    <w:rPr>
                      <w:rFonts w:ascii="Arial Narrow" w:hAnsi="Arial Narrow"/>
                      <w:sz w:val="20"/>
                      <w:szCs w:val="20"/>
                    </w:rPr>
                  </w:pPr>
                  <w:r w:rsidRPr="001C5118">
                    <w:rPr>
                      <w:rFonts w:ascii="Arial Narrow" w:eastAsia="Calibri" w:hAnsi="Arial Narrow" w:cs="Calibri"/>
                      <w:b/>
                      <w:bCs/>
                      <w:color w:val="FFFFFF" w:themeColor="background1"/>
                      <w:sz w:val="20"/>
                      <w:szCs w:val="20"/>
                    </w:rPr>
                    <w:t>Method</w:t>
                  </w:r>
                  <w:r w:rsidR="00271552">
                    <w:rPr>
                      <w:rFonts w:ascii="Arial Narrow" w:eastAsia="Calibri" w:hAnsi="Arial Narrow" w:cs="Calibri"/>
                      <w:b/>
                      <w:bCs/>
                      <w:color w:val="FFFFFF" w:themeColor="background1"/>
                      <w:sz w:val="20"/>
                      <w:szCs w:val="20"/>
                    </w:rPr>
                    <w:t xml:space="preserve"> </w:t>
                  </w:r>
                  <w:r w:rsidRPr="001C5118">
                    <w:rPr>
                      <w:rFonts w:ascii="Arial Narrow" w:eastAsia="Calibri" w:hAnsi="Arial Narrow" w:cs="Calibri"/>
                      <w:b/>
                      <w:bCs/>
                      <w:color w:val="FFFFFF" w:themeColor="background1"/>
                      <w:sz w:val="20"/>
                      <w:szCs w:val="20"/>
                    </w:rPr>
                    <w:t>of</w:t>
                  </w:r>
                  <w:r w:rsidR="00271552">
                    <w:rPr>
                      <w:rFonts w:ascii="Arial Narrow" w:eastAsia="Calibri" w:hAnsi="Arial Narrow" w:cs="Calibri"/>
                      <w:b/>
                      <w:bCs/>
                      <w:color w:val="FFFFFF" w:themeColor="background1"/>
                      <w:sz w:val="20"/>
                      <w:szCs w:val="20"/>
                    </w:rPr>
                    <w:t xml:space="preserve"> </w:t>
                  </w:r>
                  <w:r w:rsidRPr="001C5118">
                    <w:rPr>
                      <w:rFonts w:ascii="Arial Narrow" w:eastAsia="Calibri" w:hAnsi="Arial Narrow" w:cs="Calibri"/>
                      <w:b/>
                      <w:bCs/>
                      <w:color w:val="FFFFFF" w:themeColor="background1"/>
                      <w:sz w:val="20"/>
                      <w:szCs w:val="20"/>
                    </w:rPr>
                    <w:t>Support</w:t>
                  </w:r>
                </w:p>
              </w:tc>
              <w:tc>
                <w:tcPr>
                  <w:tcW w:w="2055" w:type="dxa"/>
                  <w:tcBorders>
                    <w:top w:val="nil"/>
                    <w:left w:val="single" w:sz="8" w:space="0" w:color="FFFFFF" w:themeColor="background1"/>
                    <w:bottom w:val="single" w:sz="12" w:space="0" w:color="FFFFFF" w:themeColor="background1"/>
                    <w:right w:val="single" w:sz="8" w:space="0" w:color="FFFFFF" w:themeColor="background1"/>
                  </w:tcBorders>
                  <w:shd w:val="clear" w:color="auto" w:fill="5B9BD5"/>
                  <w:vAlign w:val="bottom"/>
                </w:tcPr>
                <w:p w14:paraId="3B1551DC" w14:textId="718F3964" w:rsidR="1AC72C60" w:rsidRPr="001C5118" w:rsidRDefault="1AC72C60" w:rsidP="1AC72C60">
                  <w:pPr>
                    <w:jc w:val="center"/>
                    <w:rPr>
                      <w:rFonts w:ascii="Arial Narrow" w:hAnsi="Arial Narrow"/>
                      <w:sz w:val="20"/>
                      <w:szCs w:val="20"/>
                    </w:rPr>
                  </w:pPr>
                  <w:r w:rsidRPr="001C5118">
                    <w:rPr>
                      <w:rFonts w:ascii="Arial Narrow" w:eastAsia="Calibri" w:hAnsi="Arial Narrow" w:cs="Calibri"/>
                      <w:b/>
                      <w:bCs/>
                      <w:color w:val="FFFFFF" w:themeColor="background1"/>
                      <w:sz w:val="20"/>
                      <w:szCs w:val="20"/>
                    </w:rPr>
                    <w:t>Offered</w:t>
                  </w:r>
                  <w:r w:rsidR="00271552">
                    <w:rPr>
                      <w:rFonts w:ascii="Arial Narrow" w:eastAsia="Calibri" w:hAnsi="Arial Narrow" w:cs="Calibri"/>
                      <w:b/>
                      <w:bCs/>
                      <w:color w:val="FFFFFF" w:themeColor="background1"/>
                      <w:sz w:val="20"/>
                      <w:szCs w:val="20"/>
                    </w:rPr>
                    <w:t xml:space="preserve"> </w:t>
                  </w:r>
                  <w:r w:rsidRPr="001C5118">
                    <w:rPr>
                      <w:rFonts w:ascii="Arial Narrow" w:eastAsia="Calibri" w:hAnsi="Arial Narrow" w:cs="Calibri"/>
                      <w:b/>
                      <w:bCs/>
                      <w:color w:val="FFFFFF" w:themeColor="background1"/>
                      <w:sz w:val="20"/>
                      <w:szCs w:val="20"/>
                    </w:rPr>
                    <w:t>by</w:t>
                  </w:r>
                </w:p>
              </w:tc>
              <w:tc>
                <w:tcPr>
                  <w:tcW w:w="3015" w:type="dxa"/>
                  <w:tcBorders>
                    <w:top w:val="nil"/>
                    <w:left w:val="single" w:sz="8" w:space="0" w:color="FFFFFF" w:themeColor="background1"/>
                    <w:bottom w:val="single" w:sz="12" w:space="0" w:color="FFFFFF" w:themeColor="background1"/>
                    <w:right w:val="nil"/>
                  </w:tcBorders>
                  <w:shd w:val="clear" w:color="auto" w:fill="5B9BD5"/>
                  <w:vAlign w:val="bottom"/>
                </w:tcPr>
                <w:p w14:paraId="3EADBB9D" w14:textId="2EC96AAF" w:rsidR="1AC72C60" w:rsidRPr="001C5118" w:rsidRDefault="1AC72C60" w:rsidP="1AC72C60">
                  <w:pPr>
                    <w:jc w:val="center"/>
                    <w:rPr>
                      <w:rFonts w:ascii="Arial Narrow" w:hAnsi="Arial Narrow"/>
                      <w:sz w:val="20"/>
                      <w:szCs w:val="20"/>
                    </w:rPr>
                  </w:pPr>
                  <w:r w:rsidRPr="001C5118">
                    <w:rPr>
                      <w:rFonts w:ascii="Arial Narrow" w:eastAsia="Calibri" w:hAnsi="Arial Narrow" w:cs="Calibri"/>
                      <w:b/>
                      <w:bCs/>
                      <w:color w:val="FFFFFF" w:themeColor="background1"/>
                      <w:sz w:val="20"/>
                      <w:szCs w:val="20"/>
                    </w:rPr>
                    <w:t>Type</w:t>
                  </w:r>
                  <w:r w:rsidR="00271552">
                    <w:rPr>
                      <w:rFonts w:ascii="Arial Narrow" w:eastAsia="Calibri" w:hAnsi="Arial Narrow" w:cs="Calibri"/>
                      <w:b/>
                      <w:bCs/>
                      <w:color w:val="FFFFFF" w:themeColor="background1"/>
                      <w:sz w:val="20"/>
                      <w:szCs w:val="20"/>
                    </w:rPr>
                    <w:t xml:space="preserve"> </w:t>
                  </w:r>
                  <w:r w:rsidRPr="001C5118">
                    <w:rPr>
                      <w:rFonts w:ascii="Arial Narrow" w:eastAsia="Calibri" w:hAnsi="Arial Narrow" w:cs="Calibri"/>
                      <w:b/>
                      <w:bCs/>
                      <w:color w:val="FFFFFF" w:themeColor="background1"/>
                      <w:sz w:val="20"/>
                      <w:szCs w:val="20"/>
                    </w:rPr>
                    <w:t>of</w:t>
                  </w:r>
                  <w:r w:rsidR="00271552">
                    <w:rPr>
                      <w:rFonts w:ascii="Arial Narrow" w:eastAsia="Calibri" w:hAnsi="Arial Narrow" w:cs="Calibri"/>
                      <w:b/>
                      <w:bCs/>
                      <w:color w:val="FFFFFF" w:themeColor="background1"/>
                      <w:sz w:val="20"/>
                      <w:szCs w:val="20"/>
                    </w:rPr>
                    <w:t xml:space="preserve"> </w:t>
                  </w:r>
                  <w:r w:rsidRPr="001C5118">
                    <w:rPr>
                      <w:rFonts w:ascii="Arial Narrow" w:eastAsia="Calibri" w:hAnsi="Arial Narrow" w:cs="Calibri"/>
                      <w:b/>
                      <w:bCs/>
                      <w:color w:val="FFFFFF" w:themeColor="background1"/>
                      <w:sz w:val="20"/>
                      <w:szCs w:val="20"/>
                    </w:rPr>
                    <w:t>Issues</w:t>
                  </w:r>
                  <w:r w:rsidR="00271552">
                    <w:rPr>
                      <w:rFonts w:ascii="Arial Narrow" w:eastAsia="Calibri" w:hAnsi="Arial Narrow" w:cs="Calibri"/>
                      <w:b/>
                      <w:bCs/>
                      <w:color w:val="FFFFFF" w:themeColor="background1"/>
                      <w:sz w:val="20"/>
                      <w:szCs w:val="20"/>
                    </w:rPr>
                    <w:t xml:space="preserve"> </w:t>
                  </w:r>
                  <w:r w:rsidRPr="001C5118">
                    <w:rPr>
                      <w:rFonts w:ascii="Arial Narrow" w:eastAsia="Calibri" w:hAnsi="Arial Narrow" w:cs="Calibri"/>
                      <w:b/>
                      <w:bCs/>
                      <w:color w:val="FFFFFF" w:themeColor="background1"/>
                      <w:sz w:val="20"/>
                      <w:szCs w:val="20"/>
                    </w:rPr>
                    <w:t>Supported</w:t>
                  </w:r>
                </w:p>
              </w:tc>
            </w:tr>
            <w:tr w:rsidR="1AC72C60" w14:paraId="160A4058" w14:textId="77777777" w:rsidTr="00DD4EFD">
              <w:trPr>
                <w:trHeight w:val="762"/>
              </w:trPr>
              <w:tc>
                <w:tcPr>
                  <w:tcW w:w="1740" w:type="dxa"/>
                  <w:tcBorders>
                    <w:top w:val="single" w:sz="12" w:space="0" w:color="FFFFFF" w:themeColor="background1"/>
                    <w:left w:val="nil"/>
                    <w:bottom w:val="single" w:sz="8" w:space="0" w:color="FFFFFF" w:themeColor="background1"/>
                    <w:right w:val="single" w:sz="8" w:space="0" w:color="FFFFFF" w:themeColor="background1"/>
                  </w:tcBorders>
                  <w:shd w:val="clear" w:color="auto" w:fill="BDD7EE"/>
                  <w:vAlign w:val="center"/>
                </w:tcPr>
                <w:p w14:paraId="6BA49848" w14:textId="4805D205" w:rsidR="1AC72C60" w:rsidRPr="001C5118" w:rsidRDefault="1AC72C60" w:rsidP="00DD4EFD">
                  <w:pPr>
                    <w:jc w:val="center"/>
                    <w:rPr>
                      <w:rFonts w:ascii="Arial Narrow" w:hAnsi="Arial Narrow"/>
                      <w:sz w:val="20"/>
                      <w:szCs w:val="20"/>
                    </w:rPr>
                  </w:pPr>
                  <w:r w:rsidRPr="001C5118">
                    <w:rPr>
                      <w:rFonts w:ascii="Arial Narrow" w:eastAsia="Calibri" w:hAnsi="Arial Narrow" w:cs="Calibri"/>
                      <w:color w:val="000000" w:themeColor="text1"/>
                      <w:sz w:val="20"/>
                      <w:szCs w:val="20"/>
                    </w:rPr>
                    <w:t>Tier</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1</w:t>
                  </w:r>
                </w:p>
              </w:tc>
              <w:tc>
                <w:tcPr>
                  <w:tcW w:w="2295" w:type="dxa"/>
                  <w:tcBorders>
                    <w:top w:val="single" w:sz="12"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7EE"/>
                  <w:vAlign w:val="center"/>
                </w:tcPr>
                <w:p w14:paraId="2720C6F1" w14:textId="6CDC54B4" w:rsidR="1AC72C60" w:rsidRPr="001C5118" w:rsidRDefault="1AC72C60" w:rsidP="00DD4EFD">
                  <w:pPr>
                    <w:jc w:val="center"/>
                    <w:rPr>
                      <w:rFonts w:ascii="Arial Narrow" w:hAnsi="Arial Narrow"/>
                      <w:sz w:val="20"/>
                      <w:szCs w:val="20"/>
                    </w:rPr>
                  </w:pPr>
                  <w:r w:rsidRPr="001C5118">
                    <w:rPr>
                      <w:rFonts w:ascii="Arial Narrow" w:eastAsia="Calibri" w:hAnsi="Arial Narrow" w:cs="Calibri"/>
                      <w:color w:val="000000" w:themeColor="text1"/>
                      <w:sz w:val="20"/>
                      <w:szCs w:val="20"/>
                    </w:rPr>
                    <w:t>Phone/Email</w:t>
                  </w:r>
                </w:p>
              </w:tc>
              <w:tc>
                <w:tcPr>
                  <w:tcW w:w="2055" w:type="dxa"/>
                  <w:tcBorders>
                    <w:top w:val="single" w:sz="12"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7EE"/>
                  <w:vAlign w:val="center"/>
                </w:tcPr>
                <w:p w14:paraId="5D276B1D" w14:textId="7A152716" w:rsidR="1AC72C60" w:rsidRPr="001C5118" w:rsidRDefault="1AC72C60" w:rsidP="00DD4EFD">
                  <w:pPr>
                    <w:jc w:val="center"/>
                    <w:rPr>
                      <w:rFonts w:ascii="Arial Narrow" w:hAnsi="Arial Narrow"/>
                      <w:sz w:val="20"/>
                      <w:szCs w:val="20"/>
                    </w:rPr>
                  </w:pPr>
                  <w:r w:rsidRPr="001C5118">
                    <w:rPr>
                      <w:rFonts w:ascii="Arial Narrow" w:eastAsia="Calibri" w:hAnsi="Arial Narrow" w:cs="Calibri"/>
                      <w:color w:val="000000" w:themeColor="text1"/>
                      <w:sz w:val="20"/>
                      <w:szCs w:val="20"/>
                    </w:rPr>
                    <w:t>Customer/Stealth</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Solutions</w:t>
                  </w:r>
                </w:p>
              </w:tc>
              <w:tc>
                <w:tcPr>
                  <w:tcW w:w="3015" w:type="dxa"/>
                  <w:tcBorders>
                    <w:top w:val="single" w:sz="12" w:space="0" w:color="FFFFFF" w:themeColor="background1"/>
                    <w:left w:val="single" w:sz="8" w:space="0" w:color="FFFFFF" w:themeColor="background1"/>
                    <w:bottom w:val="single" w:sz="8" w:space="0" w:color="FFFFFF" w:themeColor="background1"/>
                    <w:right w:val="nil"/>
                  </w:tcBorders>
                  <w:shd w:val="clear" w:color="auto" w:fill="BDD7EE"/>
                  <w:vAlign w:val="center"/>
                </w:tcPr>
                <w:p w14:paraId="0AE19BDB" w14:textId="0F793E86" w:rsidR="1AC72C60" w:rsidRPr="001C5118" w:rsidRDefault="1AC72C60" w:rsidP="00DD4EFD">
                  <w:pPr>
                    <w:jc w:val="center"/>
                    <w:rPr>
                      <w:rFonts w:ascii="Arial Narrow" w:hAnsi="Arial Narrow"/>
                      <w:sz w:val="20"/>
                      <w:szCs w:val="20"/>
                    </w:rPr>
                  </w:pPr>
                  <w:r w:rsidRPr="001C5118">
                    <w:rPr>
                      <w:rFonts w:ascii="Arial Narrow" w:eastAsia="Calibri" w:hAnsi="Arial Narrow" w:cs="Calibri"/>
                      <w:color w:val="000000" w:themeColor="text1"/>
                      <w:sz w:val="20"/>
                      <w:szCs w:val="20"/>
                    </w:rPr>
                    <w:t>User</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Management,</w:t>
                  </w:r>
                  <w:r w:rsidR="00271552">
                    <w:rPr>
                      <w:rFonts w:ascii="Arial Narrow" w:eastAsia="Calibri" w:hAnsi="Arial Narrow" w:cs="Calibri"/>
                      <w:color w:val="000000" w:themeColor="text1"/>
                      <w:sz w:val="20"/>
                      <w:szCs w:val="20"/>
                    </w:rPr>
                    <w:t xml:space="preserve"> </w:t>
                  </w:r>
                  <w:r w:rsidRPr="001C5118">
                    <w:rPr>
                      <w:rFonts w:ascii="Arial Narrow" w:hAnsi="Arial Narrow"/>
                      <w:sz w:val="20"/>
                      <w:szCs w:val="20"/>
                    </w:rPr>
                    <w:br/>
                  </w:r>
                  <w:r w:rsidRPr="001C5118">
                    <w:rPr>
                      <w:rFonts w:ascii="Arial Narrow" w:eastAsia="Calibri" w:hAnsi="Arial Narrow" w:cs="Calibri"/>
                      <w:color w:val="000000" w:themeColor="text1"/>
                      <w:sz w:val="20"/>
                      <w:szCs w:val="20"/>
                    </w:rPr>
                    <w:t>Password</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Management,</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Basic</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System</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Management</w:t>
                  </w:r>
                </w:p>
              </w:tc>
            </w:tr>
            <w:tr w:rsidR="1AC72C60" w14:paraId="52D55C74" w14:textId="77777777" w:rsidTr="00DD4EFD">
              <w:trPr>
                <w:trHeight w:val="960"/>
              </w:trPr>
              <w:tc>
                <w:tcPr>
                  <w:tcW w:w="1740" w:type="dxa"/>
                  <w:tcBorders>
                    <w:top w:val="single" w:sz="8" w:space="0" w:color="FFFFFF" w:themeColor="background1"/>
                    <w:left w:val="nil"/>
                    <w:bottom w:val="single" w:sz="8" w:space="0" w:color="FFFFFF" w:themeColor="background1"/>
                    <w:right w:val="single" w:sz="8" w:space="0" w:color="FFFFFF" w:themeColor="background1"/>
                  </w:tcBorders>
                  <w:shd w:val="clear" w:color="auto" w:fill="DDEBF7"/>
                  <w:vAlign w:val="center"/>
                </w:tcPr>
                <w:p w14:paraId="0DB5048A" w14:textId="3D0DE6CE" w:rsidR="1AC72C60" w:rsidRPr="001C5118" w:rsidRDefault="1AC72C60" w:rsidP="00DD4EFD">
                  <w:pPr>
                    <w:jc w:val="center"/>
                    <w:rPr>
                      <w:rFonts w:ascii="Arial Narrow" w:hAnsi="Arial Narrow"/>
                      <w:sz w:val="20"/>
                      <w:szCs w:val="20"/>
                    </w:rPr>
                  </w:pPr>
                  <w:r w:rsidRPr="001C5118">
                    <w:rPr>
                      <w:rFonts w:ascii="Arial Narrow" w:eastAsia="Calibri" w:hAnsi="Arial Narrow" w:cs="Calibri"/>
                      <w:color w:val="000000" w:themeColor="text1"/>
                      <w:sz w:val="20"/>
                      <w:szCs w:val="20"/>
                    </w:rPr>
                    <w:t>Tier</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2</w:t>
                  </w:r>
                </w:p>
              </w:tc>
              <w:tc>
                <w:tcPr>
                  <w:tcW w:w="229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DEBF7"/>
                  <w:vAlign w:val="center"/>
                </w:tcPr>
                <w:p w14:paraId="5AD4975C" w14:textId="20F9D5E0" w:rsidR="1AC72C60" w:rsidRPr="001C5118" w:rsidRDefault="1AC72C60" w:rsidP="00DD4EFD">
                  <w:pPr>
                    <w:jc w:val="center"/>
                    <w:rPr>
                      <w:rFonts w:ascii="Arial Narrow" w:hAnsi="Arial Narrow"/>
                      <w:sz w:val="20"/>
                      <w:szCs w:val="20"/>
                    </w:rPr>
                  </w:pPr>
                  <w:r w:rsidRPr="001C5118">
                    <w:rPr>
                      <w:rFonts w:ascii="Arial Narrow" w:eastAsia="Calibri" w:hAnsi="Arial Narrow" w:cs="Calibri"/>
                      <w:color w:val="000000" w:themeColor="text1"/>
                      <w:sz w:val="20"/>
                      <w:szCs w:val="20"/>
                    </w:rPr>
                    <w:t>Phone/Email</w:t>
                  </w:r>
                </w:p>
              </w:tc>
              <w:tc>
                <w:tcPr>
                  <w:tcW w:w="205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DEBF7"/>
                  <w:vAlign w:val="center"/>
                </w:tcPr>
                <w:p w14:paraId="69BE705B" w14:textId="454C5E4B" w:rsidR="1AC72C60" w:rsidRPr="001C5118" w:rsidRDefault="1AC72C60" w:rsidP="00DD4EFD">
                  <w:pPr>
                    <w:jc w:val="center"/>
                    <w:rPr>
                      <w:rFonts w:ascii="Arial Narrow" w:hAnsi="Arial Narrow"/>
                      <w:sz w:val="20"/>
                      <w:szCs w:val="20"/>
                    </w:rPr>
                  </w:pPr>
                  <w:r w:rsidRPr="001C5118">
                    <w:rPr>
                      <w:rFonts w:ascii="Arial Narrow" w:eastAsia="Calibri" w:hAnsi="Arial Narrow" w:cs="Calibri"/>
                      <w:color w:val="000000" w:themeColor="text1"/>
                      <w:sz w:val="20"/>
                      <w:szCs w:val="20"/>
                    </w:rPr>
                    <w:t>Stealth</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Solutions</w:t>
                  </w:r>
                </w:p>
              </w:tc>
              <w:tc>
                <w:tcPr>
                  <w:tcW w:w="3015" w:type="dxa"/>
                  <w:tcBorders>
                    <w:top w:val="single" w:sz="8" w:space="0" w:color="FFFFFF" w:themeColor="background1"/>
                    <w:left w:val="single" w:sz="8" w:space="0" w:color="FFFFFF" w:themeColor="background1"/>
                    <w:bottom w:val="single" w:sz="8" w:space="0" w:color="FFFFFF" w:themeColor="background1"/>
                    <w:right w:val="nil"/>
                  </w:tcBorders>
                  <w:shd w:val="clear" w:color="auto" w:fill="DDEBF7"/>
                  <w:vAlign w:val="center"/>
                </w:tcPr>
                <w:p w14:paraId="0EF0EB1D" w14:textId="0AF7FCE9" w:rsidR="1AC72C60" w:rsidRPr="001C5118" w:rsidRDefault="1AC72C60" w:rsidP="00DD4EFD">
                  <w:pPr>
                    <w:jc w:val="center"/>
                    <w:rPr>
                      <w:rFonts w:ascii="Arial Narrow" w:hAnsi="Arial Narrow"/>
                      <w:sz w:val="20"/>
                      <w:szCs w:val="20"/>
                    </w:rPr>
                  </w:pPr>
                  <w:r w:rsidRPr="001C5118">
                    <w:rPr>
                      <w:rFonts w:ascii="Arial Narrow" w:eastAsia="Calibri" w:hAnsi="Arial Narrow" w:cs="Calibri"/>
                      <w:color w:val="000000" w:themeColor="text1"/>
                      <w:sz w:val="20"/>
                      <w:szCs w:val="20"/>
                    </w:rPr>
                    <w:t>Customization</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Requests,</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Advanced</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System</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Management</w:t>
                  </w:r>
                </w:p>
              </w:tc>
            </w:tr>
            <w:tr w:rsidR="1AC72C60" w14:paraId="6CFEFE04" w14:textId="77777777" w:rsidTr="00DD4EFD">
              <w:trPr>
                <w:trHeight w:val="645"/>
              </w:trPr>
              <w:tc>
                <w:tcPr>
                  <w:tcW w:w="1740" w:type="dxa"/>
                  <w:tcBorders>
                    <w:top w:val="single" w:sz="8" w:space="0" w:color="FFFFFF" w:themeColor="background1"/>
                    <w:left w:val="nil"/>
                    <w:bottom w:val="nil"/>
                    <w:right w:val="single" w:sz="8" w:space="0" w:color="FFFFFF" w:themeColor="background1"/>
                  </w:tcBorders>
                  <w:shd w:val="clear" w:color="auto" w:fill="BDD7EE"/>
                  <w:vAlign w:val="center"/>
                </w:tcPr>
                <w:p w14:paraId="340C5B23" w14:textId="42423C8E" w:rsidR="1AC72C60" w:rsidRPr="001C5118" w:rsidRDefault="1AC72C60" w:rsidP="00DD4EFD">
                  <w:pPr>
                    <w:jc w:val="center"/>
                    <w:rPr>
                      <w:rFonts w:ascii="Arial Narrow" w:hAnsi="Arial Narrow"/>
                      <w:sz w:val="20"/>
                      <w:szCs w:val="20"/>
                    </w:rPr>
                  </w:pPr>
                  <w:r w:rsidRPr="001C5118">
                    <w:rPr>
                      <w:rFonts w:ascii="Arial Narrow" w:eastAsia="Calibri" w:hAnsi="Arial Narrow" w:cs="Calibri"/>
                      <w:color w:val="000000" w:themeColor="text1"/>
                      <w:sz w:val="20"/>
                      <w:szCs w:val="20"/>
                    </w:rPr>
                    <w:t>Tier</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3</w:t>
                  </w:r>
                </w:p>
              </w:tc>
              <w:tc>
                <w:tcPr>
                  <w:tcW w:w="2295" w:type="dxa"/>
                  <w:tcBorders>
                    <w:top w:val="single" w:sz="8" w:space="0" w:color="FFFFFF" w:themeColor="background1"/>
                    <w:left w:val="single" w:sz="8" w:space="0" w:color="FFFFFF" w:themeColor="background1"/>
                    <w:bottom w:val="nil"/>
                    <w:right w:val="single" w:sz="8" w:space="0" w:color="FFFFFF" w:themeColor="background1"/>
                  </w:tcBorders>
                  <w:shd w:val="clear" w:color="auto" w:fill="BDD7EE"/>
                  <w:vAlign w:val="center"/>
                </w:tcPr>
                <w:p w14:paraId="2134AD33" w14:textId="30ED910A" w:rsidR="1AC72C60" w:rsidRPr="001C5118" w:rsidRDefault="1AC72C60" w:rsidP="00DD4EFD">
                  <w:pPr>
                    <w:jc w:val="center"/>
                    <w:rPr>
                      <w:rFonts w:ascii="Arial Narrow" w:hAnsi="Arial Narrow"/>
                      <w:sz w:val="20"/>
                      <w:szCs w:val="20"/>
                    </w:rPr>
                  </w:pPr>
                  <w:r w:rsidRPr="001C5118">
                    <w:rPr>
                      <w:rFonts w:ascii="Arial Narrow" w:eastAsia="Calibri" w:hAnsi="Arial Narrow" w:cs="Calibri"/>
                      <w:color w:val="000000" w:themeColor="text1"/>
                      <w:sz w:val="20"/>
                      <w:szCs w:val="20"/>
                    </w:rPr>
                    <w:t>Phone/Email</w:t>
                  </w:r>
                </w:p>
              </w:tc>
              <w:tc>
                <w:tcPr>
                  <w:tcW w:w="2055" w:type="dxa"/>
                  <w:tcBorders>
                    <w:top w:val="single" w:sz="8" w:space="0" w:color="FFFFFF" w:themeColor="background1"/>
                    <w:left w:val="single" w:sz="8" w:space="0" w:color="FFFFFF" w:themeColor="background1"/>
                    <w:bottom w:val="nil"/>
                    <w:right w:val="single" w:sz="8" w:space="0" w:color="FFFFFF" w:themeColor="background1"/>
                  </w:tcBorders>
                  <w:shd w:val="clear" w:color="auto" w:fill="BDD7EE"/>
                  <w:vAlign w:val="center"/>
                </w:tcPr>
                <w:p w14:paraId="360D1BC2" w14:textId="57DF1F54" w:rsidR="1AC72C60" w:rsidRPr="001C5118" w:rsidRDefault="1AC72C60" w:rsidP="00DD4EFD">
                  <w:pPr>
                    <w:jc w:val="center"/>
                    <w:rPr>
                      <w:rFonts w:ascii="Arial Narrow" w:hAnsi="Arial Narrow"/>
                      <w:sz w:val="20"/>
                      <w:szCs w:val="20"/>
                    </w:rPr>
                  </w:pPr>
                  <w:r w:rsidRPr="001C5118">
                    <w:rPr>
                      <w:rFonts w:ascii="Arial Narrow" w:eastAsia="Calibri" w:hAnsi="Arial Narrow" w:cs="Calibri"/>
                      <w:color w:val="000000" w:themeColor="text1"/>
                      <w:sz w:val="20"/>
                      <w:szCs w:val="20"/>
                    </w:rPr>
                    <w:t>Salesforce</w:t>
                  </w:r>
                </w:p>
              </w:tc>
              <w:tc>
                <w:tcPr>
                  <w:tcW w:w="3015" w:type="dxa"/>
                  <w:tcBorders>
                    <w:top w:val="single" w:sz="8" w:space="0" w:color="FFFFFF" w:themeColor="background1"/>
                    <w:left w:val="single" w:sz="8" w:space="0" w:color="FFFFFF" w:themeColor="background1"/>
                    <w:bottom w:val="nil"/>
                    <w:right w:val="nil"/>
                  </w:tcBorders>
                  <w:shd w:val="clear" w:color="auto" w:fill="BDD7EE"/>
                  <w:vAlign w:val="center"/>
                </w:tcPr>
                <w:p w14:paraId="52CC6284" w14:textId="1473458A" w:rsidR="1AC72C60" w:rsidRPr="001C5118" w:rsidRDefault="1AC72C60" w:rsidP="00DD4EFD">
                  <w:pPr>
                    <w:jc w:val="center"/>
                    <w:rPr>
                      <w:rFonts w:ascii="Arial Narrow" w:hAnsi="Arial Narrow"/>
                      <w:sz w:val="20"/>
                      <w:szCs w:val="20"/>
                    </w:rPr>
                  </w:pPr>
                  <w:r w:rsidRPr="001C5118">
                    <w:rPr>
                      <w:rFonts w:ascii="Arial Narrow" w:eastAsia="Calibri" w:hAnsi="Arial Narrow" w:cs="Calibri"/>
                      <w:color w:val="000000" w:themeColor="text1"/>
                      <w:sz w:val="20"/>
                      <w:szCs w:val="20"/>
                    </w:rPr>
                    <w:t>Platform</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Management,</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Feature</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Enablement</w:t>
                  </w:r>
                </w:p>
              </w:tc>
            </w:tr>
          </w:tbl>
          <w:p w14:paraId="76BC8CBE" w14:textId="6DA03B79" w:rsidR="00F85286" w:rsidRPr="00041602" w:rsidRDefault="7598BB4A" w:rsidP="00041602">
            <w:pPr>
              <w:pStyle w:val="BodyText"/>
            </w:pPr>
            <w:r>
              <w:t>Stealth</w:t>
            </w:r>
            <w:r w:rsidR="00271552">
              <w:t xml:space="preserve"> </w:t>
            </w:r>
            <w:r w:rsidR="00D75225">
              <w:t>has</w:t>
            </w:r>
            <w:r w:rsidR="00271552">
              <w:t xml:space="preserve"> </w:t>
            </w:r>
            <w:r w:rsidR="4CC749B9">
              <w:t>resources</w:t>
            </w:r>
            <w:r w:rsidR="00271552">
              <w:t xml:space="preserve"> </w:t>
            </w:r>
            <w:r w:rsidR="555A2D93">
              <w:t>to</w:t>
            </w:r>
            <w:r w:rsidR="00271552">
              <w:t xml:space="preserve"> </w:t>
            </w:r>
            <w:r w:rsidR="4CC749B9">
              <w:t>provide</w:t>
            </w:r>
            <w:r w:rsidR="00271552">
              <w:t xml:space="preserve"> </w:t>
            </w:r>
            <w:r>
              <w:t>post</w:t>
            </w:r>
            <w:r w:rsidR="00DD4EFD">
              <w:t>-G</w:t>
            </w:r>
            <w:r>
              <w:t>o</w:t>
            </w:r>
            <w:r w:rsidR="00271552">
              <w:t xml:space="preserve"> </w:t>
            </w:r>
            <w:r w:rsidR="00DD4EFD">
              <w:t>L</w:t>
            </w:r>
            <w:r>
              <w:t>ive</w:t>
            </w:r>
            <w:r w:rsidR="00271552">
              <w:t xml:space="preserve"> </w:t>
            </w:r>
            <w:r w:rsidR="4CC749B9">
              <w:t>support.</w:t>
            </w:r>
            <w:r w:rsidR="00271552">
              <w:t xml:space="preserve"> </w:t>
            </w:r>
            <w:r>
              <w:t>The</w:t>
            </w:r>
            <w:r w:rsidR="00271552">
              <w:t xml:space="preserve"> </w:t>
            </w:r>
            <w:r>
              <w:t>support</w:t>
            </w:r>
            <w:r w:rsidR="00271552">
              <w:t xml:space="preserve"> </w:t>
            </w:r>
            <w:r>
              <w:t>resource</w:t>
            </w:r>
            <w:r w:rsidR="7464156F">
              <w:t>s</w:t>
            </w:r>
            <w:r w:rsidR="00271552">
              <w:t xml:space="preserve"> </w:t>
            </w:r>
            <w:r>
              <w:t>will</w:t>
            </w:r>
            <w:r w:rsidR="00271552">
              <w:t xml:space="preserve"> </w:t>
            </w:r>
            <w:r>
              <w:t>assist</w:t>
            </w:r>
            <w:r w:rsidR="00271552">
              <w:t xml:space="preserve"> </w:t>
            </w:r>
            <w:r>
              <w:t>the</w:t>
            </w:r>
            <w:r w:rsidR="00271552">
              <w:t xml:space="preserve"> </w:t>
            </w:r>
            <w:r w:rsidR="00C07EF4">
              <w:t>VDSS</w:t>
            </w:r>
            <w:r w:rsidR="00271552">
              <w:t xml:space="preserve"> </w:t>
            </w:r>
            <w:r>
              <w:t>System</w:t>
            </w:r>
            <w:r w:rsidR="00271552">
              <w:t xml:space="preserve"> </w:t>
            </w:r>
            <w:r>
              <w:t>Administrators</w:t>
            </w:r>
            <w:r w:rsidR="00271552">
              <w:t xml:space="preserve"> </w:t>
            </w:r>
            <w:r>
              <w:t>with</w:t>
            </w:r>
            <w:r w:rsidR="00271552">
              <w:t xml:space="preserve"> </w:t>
            </w:r>
            <w:r>
              <w:t>any</w:t>
            </w:r>
            <w:r w:rsidR="00271552">
              <w:t xml:space="preserve"> </w:t>
            </w:r>
            <w:r>
              <w:t>customization</w:t>
            </w:r>
            <w:r w:rsidR="00271552">
              <w:t xml:space="preserve"> </w:t>
            </w:r>
            <w:r>
              <w:t>requests</w:t>
            </w:r>
            <w:r w:rsidR="00271552">
              <w:t xml:space="preserve"> </w:t>
            </w:r>
            <w:r>
              <w:t>or</w:t>
            </w:r>
            <w:r w:rsidR="00271552">
              <w:t xml:space="preserve"> </w:t>
            </w:r>
            <w:r>
              <w:t>system</w:t>
            </w:r>
            <w:r w:rsidR="00271552">
              <w:t xml:space="preserve"> </w:t>
            </w:r>
            <w:r>
              <w:t>management</w:t>
            </w:r>
            <w:r w:rsidR="00271552">
              <w:t xml:space="preserve"> </w:t>
            </w:r>
            <w:r>
              <w:t>tasks.</w:t>
            </w:r>
            <w:r w:rsidR="00271552">
              <w:t xml:space="preserve"> </w:t>
            </w:r>
            <w:r>
              <w:t>Any</w:t>
            </w:r>
            <w:r w:rsidR="00271552">
              <w:t xml:space="preserve"> </w:t>
            </w:r>
            <w:r>
              <w:t>tasks</w:t>
            </w:r>
            <w:r w:rsidR="00271552">
              <w:t xml:space="preserve"> </w:t>
            </w:r>
            <w:r>
              <w:t>that</w:t>
            </w:r>
            <w:r w:rsidR="00271552">
              <w:t xml:space="preserve"> </w:t>
            </w:r>
            <w:r>
              <w:t>cannot</w:t>
            </w:r>
            <w:r w:rsidR="00271552">
              <w:t xml:space="preserve"> </w:t>
            </w:r>
            <w:r>
              <w:t>be</w:t>
            </w:r>
            <w:r w:rsidR="00271552">
              <w:t xml:space="preserve"> </w:t>
            </w:r>
            <w:r>
              <w:t>performed</w:t>
            </w:r>
            <w:r w:rsidR="00271552">
              <w:t xml:space="preserve"> </w:t>
            </w:r>
            <w:r>
              <w:t>by</w:t>
            </w:r>
            <w:r w:rsidR="00271552">
              <w:t xml:space="preserve"> </w:t>
            </w:r>
            <w:r>
              <w:t>Tier</w:t>
            </w:r>
            <w:r w:rsidR="00271552">
              <w:t xml:space="preserve"> </w:t>
            </w:r>
            <w:r>
              <w:t>1</w:t>
            </w:r>
            <w:r w:rsidR="00271552">
              <w:t xml:space="preserve"> </w:t>
            </w:r>
            <w:r>
              <w:t>support</w:t>
            </w:r>
            <w:r w:rsidR="00271552">
              <w:t xml:space="preserve"> </w:t>
            </w:r>
            <w:r>
              <w:t>will</w:t>
            </w:r>
            <w:r w:rsidR="00271552">
              <w:t xml:space="preserve"> </w:t>
            </w:r>
            <w:r>
              <w:t>be</w:t>
            </w:r>
            <w:r w:rsidR="00271552">
              <w:t xml:space="preserve"> </w:t>
            </w:r>
            <w:r>
              <w:t>handled</w:t>
            </w:r>
            <w:r w:rsidR="00271552">
              <w:t xml:space="preserve"> </w:t>
            </w:r>
            <w:r>
              <w:t>by</w:t>
            </w:r>
            <w:r w:rsidR="00271552">
              <w:t xml:space="preserve"> </w:t>
            </w:r>
            <w:r>
              <w:t>Tier</w:t>
            </w:r>
            <w:r w:rsidR="00271552">
              <w:t xml:space="preserve"> </w:t>
            </w:r>
            <w:r>
              <w:t>2.</w:t>
            </w:r>
            <w:r w:rsidR="00271552">
              <w:t xml:space="preserve"> </w:t>
            </w:r>
            <w:r>
              <w:t>Stealth</w:t>
            </w:r>
            <w:r w:rsidR="00271552">
              <w:t xml:space="preserve"> </w:t>
            </w:r>
            <w:r>
              <w:t>will</w:t>
            </w:r>
            <w:r w:rsidR="00271552">
              <w:t xml:space="preserve"> </w:t>
            </w:r>
            <w:r>
              <w:lastRenderedPageBreak/>
              <w:t>work</w:t>
            </w:r>
            <w:r w:rsidR="00271552">
              <w:t xml:space="preserve"> </w:t>
            </w:r>
            <w:r>
              <w:t>with</w:t>
            </w:r>
            <w:r w:rsidR="00271552">
              <w:t xml:space="preserve"> </w:t>
            </w:r>
            <w:r>
              <w:t>Salesforce</w:t>
            </w:r>
            <w:r w:rsidR="00271552">
              <w:t xml:space="preserve"> </w:t>
            </w:r>
            <w:r>
              <w:t>for</w:t>
            </w:r>
            <w:r w:rsidR="00271552">
              <w:t xml:space="preserve"> </w:t>
            </w:r>
            <w:r>
              <w:t>any</w:t>
            </w:r>
            <w:r w:rsidR="00271552">
              <w:t xml:space="preserve"> </w:t>
            </w:r>
            <w:r w:rsidR="18BC315D">
              <w:t>Tier</w:t>
            </w:r>
            <w:r w:rsidR="00271552">
              <w:t xml:space="preserve"> </w:t>
            </w:r>
            <w:r w:rsidR="18BC315D">
              <w:t>3</w:t>
            </w:r>
            <w:r w:rsidR="00271552">
              <w:t xml:space="preserve"> </w:t>
            </w:r>
            <w:r>
              <w:t>platform</w:t>
            </w:r>
            <w:r w:rsidR="00DD4EFD">
              <w:t>-</w:t>
            </w:r>
            <w:r>
              <w:t>related</w:t>
            </w:r>
            <w:r w:rsidR="00271552">
              <w:t xml:space="preserve"> </w:t>
            </w:r>
            <w:r>
              <w:t>support</w:t>
            </w:r>
            <w:r w:rsidR="00271552">
              <w:t xml:space="preserve"> </w:t>
            </w:r>
            <w:r>
              <w:t>issues</w:t>
            </w:r>
            <w:r w:rsidR="00271552">
              <w:t xml:space="preserve"> </w:t>
            </w:r>
            <w:r>
              <w:t>like</w:t>
            </w:r>
            <w:r w:rsidR="00271552">
              <w:t xml:space="preserve"> </w:t>
            </w:r>
            <w:r>
              <w:t>platform</w:t>
            </w:r>
            <w:r w:rsidR="00271552">
              <w:t xml:space="preserve"> </w:t>
            </w:r>
            <w:r>
              <w:t>upgrade,</w:t>
            </w:r>
            <w:r w:rsidR="00271552">
              <w:t xml:space="preserve"> </w:t>
            </w:r>
            <w:r>
              <w:t>enabling</w:t>
            </w:r>
            <w:r w:rsidR="00271552">
              <w:t xml:space="preserve"> </w:t>
            </w:r>
            <w:r>
              <w:t>a</w:t>
            </w:r>
            <w:r w:rsidR="00271552">
              <w:t xml:space="preserve"> </w:t>
            </w:r>
            <w:r>
              <w:t>new</w:t>
            </w:r>
            <w:r w:rsidR="00271552">
              <w:t xml:space="preserve"> </w:t>
            </w:r>
            <w:r>
              <w:t>feature,</w:t>
            </w:r>
            <w:r w:rsidR="00271552">
              <w:t xml:space="preserve"> </w:t>
            </w:r>
            <w:r>
              <w:t>etc.</w:t>
            </w:r>
            <w:r w:rsidR="00271552">
              <w:t xml:space="preserve"> </w:t>
            </w:r>
            <w:r>
              <w:t>Please</w:t>
            </w:r>
            <w:r w:rsidR="00271552">
              <w:t xml:space="preserve"> </w:t>
            </w:r>
            <w:r>
              <w:t>note</w:t>
            </w:r>
            <w:r w:rsidR="00271552">
              <w:t xml:space="preserve"> </w:t>
            </w:r>
            <w:r>
              <w:t>that</w:t>
            </w:r>
            <w:r w:rsidR="00271552">
              <w:t xml:space="preserve"> </w:t>
            </w:r>
            <w:r w:rsidR="25656E1D">
              <w:t>Tier</w:t>
            </w:r>
            <w:r w:rsidR="00271552">
              <w:t xml:space="preserve"> </w:t>
            </w:r>
            <w:r w:rsidR="25656E1D">
              <w:t>2</w:t>
            </w:r>
            <w:r w:rsidR="00271552">
              <w:t xml:space="preserve"> </w:t>
            </w:r>
            <w:r w:rsidR="52BCAEC6">
              <w:t>customization</w:t>
            </w:r>
            <w:r w:rsidR="00271552">
              <w:t xml:space="preserve"> </w:t>
            </w:r>
            <w:r w:rsidR="25656E1D">
              <w:t>support</w:t>
            </w:r>
            <w:r w:rsidR="00271552">
              <w:t xml:space="preserve"> </w:t>
            </w:r>
            <w:r w:rsidR="25656E1D">
              <w:t>is</w:t>
            </w:r>
            <w:r w:rsidR="00271552">
              <w:t xml:space="preserve"> </w:t>
            </w:r>
            <w:r w:rsidR="25656E1D">
              <w:t>available</w:t>
            </w:r>
            <w:r w:rsidR="00271552">
              <w:t xml:space="preserve"> </w:t>
            </w:r>
            <w:r w:rsidR="25656E1D">
              <w:t>for</w:t>
            </w:r>
            <w:r w:rsidR="00271552">
              <w:t xml:space="preserve"> </w:t>
            </w:r>
            <w:r w:rsidR="25656E1D">
              <w:t>an</w:t>
            </w:r>
            <w:r w:rsidR="00271552">
              <w:t xml:space="preserve"> </w:t>
            </w:r>
            <w:r w:rsidR="25656E1D">
              <w:t>additional</w:t>
            </w:r>
            <w:r w:rsidR="00271552">
              <w:t xml:space="preserve"> </w:t>
            </w:r>
            <w:r w:rsidR="25656E1D">
              <w:t>cost.</w:t>
            </w:r>
          </w:p>
          <w:p w14:paraId="43D9996A" w14:textId="1D905579" w:rsidR="00F85286" w:rsidRPr="00041602" w:rsidRDefault="25DCC8CB" w:rsidP="00041602">
            <w:pPr>
              <w:pStyle w:val="ParagraphHeading"/>
            </w:pPr>
            <w:r w:rsidRPr="00041602">
              <w:t>Maintenance</w:t>
            </w:r>
          </w:p>
          <w:p w14:paraId="11A7DD17" w14:textId="3AC54C05" w:rsidR="00F85286" w:rsidRDefault="7A3E50F5" w:rsidP="00041602">
            <w:pPr>
              <w:pStyle w:val="BodyText"/>
            </w:pPr>
            <w:r w:rsidRPr="00041602">
              <w:t>There</w:t>
            </w:r>
            <w:r w:rsidR="00271552">
              <w:t xml:space="preserve"> </w:t>
            </w:r>
            <w:r w:rsidRPr="00041602">
              <w:t>are</w:t>
            </w:r>
            <w:r w:rsidR="00271552">
              <w:t xml:space="preserve"> </w:t>
            </w:r>
            <w:r w:rsidRPr="00041602">
              <w:t>two</w:t>
            </w:r>
            <w:r w:rsidR="00271552">
              <w:t xml:space="preserve"> </w:t>
            </w:r>
            <w:r w:rsidRPr="00041602">
              <w:t>types</w:t>
            </w:r>
            <w:r w:rsidR="00271552">
              <w:t xml:space="preserve"> </w:t>
            </w:r>
            <w:r w:rsidRPr="1AC72C60">
              <w:t>of</w:t>
            </w:r>
            <w:r w:rsidR="00271552">
              <w:t xml:space="preserve"> </w:t>
            </w:r>
            <w:r w:rsidR="00DD4EFD">
              <w:t>p</w:t>
            </w:r>
            <w:r w:rsidRPr="1AC72C60">
              <w:t>atch</w:t>
            </w:r>
            <w:r w:rsidR="00271552">
              <w:t xml:space="preserve"> </w:t>
            </w:r>
            <w:r w:rsidRPr="1AC72C60">
              <w:t>release/</w:t>
            </w:r>
            <w:r w:rsidR="00271552">
              <w:t xml:space="preserve"> </w:t>
            </w:r>
            <w:r w:rsidRPr="1AC72C60">
              <w:t>major</w:t>
            </w:r>
            <w:r w:rsidR="00271552">
              <w:t xml:space="preserve"> </w:t>
            </w:r>
            <w:r w:rsidRPr="1AC72C60">
              <w:t>updates</w:t>
            </w:r>
            <w:r w:rsidR="00271552">
              <w:t xml:space="preserve"> </w:t>
            </w:r>
            <w:r w:rsidRPr="1AC72C60">
              <w:t>that</w:t>
            </w:r>
            <w:r w:rsidR="00271552">
              <w:t xml:space="preserve"> </w:t>
            </w:r>
            <w:r w:rsidRPr="1AC72C60">
              <w:t>would</w:t>
            </w:r>
            <w:r w:rsidR="00271552">
              <w:t xml:space="preserve"> </w:t>
            </w:r>
            <w:r w:rsidRPr="1AC72C60">
              <w:t>be</w:t>
            </w:r>
            <w:r w:rsidR="00271552">
              <w:t xml:space="preserve"> </w:t>
            </w:r>
            <w:r w:rsidRPr="1AC72C60">
              <w:t>available</w:t>
            </w:r>
            <w:r w:rsidR="00271552">
              <w:t xml:space="preserve"> </w:t>
            </w:r>
            <w:r w:rsidRPr="1AC72C60">
              <w:t>to</w:t>
            </w:r>
            <w:r w:rsidR="00271552">
              <w:t xml:space="preserve"> </w:t>
            </w:r>
            <w:r w:rsidR="007B6817">
              <w:t>VDSS</w:t>
            </w:r>
            <w:r w:rsidR="00271552">
              <w:t xml:space="preserve"> </w:t>
            </w:r>
            <w:r w:rsidR="165B55A7" w:rsidRPr="1AC72C60">
              <w:t>for</w:t>
            </w:r>
            <w:r w:rsidR="00271552">
              <w:t xml:space="preserve"> </w:t>
            </w:r>
            <w:r w:rsidR="165B55A7" w:rsidRPr="1AC72C60">
              <w:t>maintenance</w:t>
            </w:r>
            <w:r w:rsidR="00271552">
              <w:t xml:space="preserve"> </w:t>
            </w:r>
            <w:r w:rsidR="165B55A7" w:rsidRPr="1AC72C60">
              <w:t>of</w:t>
            </w:r>
            <w:r w:rsidR="00271552">
              <w:t xml:space="preserve"> </w:t>
            </w:r>
            <w:r w:rsidR="165B55A7" w:rsidRPr="1AC72C60">
              <w:t>the</w:t>
            </w:r>
            <w:r w:rsidR="00271552">
              <w:t xml:space="preserve"> </w:t>
            </w:r>
            <w:r w:rsidR="008C377F">
              <w:t>s</w:t>
            </w:r>
            <w:r w:rsidR="165B55A7" w:rsidRPr="1AC72C60">
              <w:t>olution</w:t>
            </w:r>
            <w:r w:rsidR="00DD4EFD">
              <w:t>:</w:t>
            </w:r>
          </w:p>
          <w:p w14:paraId="0532DAA8" w14:textId="1197F23B" w:rsidR="00F85286" w:rsidRPr="00041602" w:rsidRDefault="7A3E50F5" w:rsidP="00041602">
            <w:pPr>
              <w:pStyle w:val="Bullet3"/>
              <w:rPr>
                <w:rFonts w:eastAsiaTheme="minorEastAsia"/>
              </w:rPr>
            </w:pPr>
            <w:r w:rsidRPr="00041602">
              <w:t>Platform</w:t>
            </w:r>
            <w:r w:rsidR="00271552">
              <w:t xml:space="preserve"> </w:t>
            </w:r>
            <w:r w:rsidRPr="00041602">
              <w:t>Upgrade/Patch</w:t>
            </w:r>
            <w:r w:rsidR="00271552">
              <w:t xml:space="preserve"> </w:t>
            </w:r>
            <w:r w:rsidRPr="00041602">
              <w:t>Release</w:t>
            </w:r>
            <w:r w:rsidR="00271552">
              <w:t xml:space="preserve"> </w:t>
            </w:r>
            <w:r w:rsidRPr="00041602">
              <w:t>from</w:t>
            </w:r>
            <w:r w:rsidR="00271552">
              <w:t xml:space="preserve"> </w:t>
            </w:r>
            <w:r w:rsidRPr="00041602">
              <w:t>Salesforce</w:t>
            </w:r>
            <w:r w:rsidR="00DD4EFD">
              <w:t>;</w:t>
            </w:r>
            <w:r w:rsidR="00271552">
              <w:t xml:space="preserve"> </w:t>
            </w:r>
            <w:r w:rsidR="00DD4EFD">
              <w:t>and</w:t>
            </w:r>
          </w:p>
          <w:p w14:paraId="2678DDCC" w14:textId="3EC7ADFD" w:rsidR="00F85286" w:rsidRPr="00041602" w:rsidRDefault="254E9E6A" w:rsidP="56E52B65">
            <w:pPr>
              <w:pStyle w:val="Bullet3"/>
              <w:rPr>
                <w:rFonts w:eastAsiaTheme="minorEastAsia" w:cstheme="minorBidi"/>
              </w:rPr>
            </w:pPr>
            <w:r w:rsidRPr="00041602">
              <w:t>Mainten</w:t>
            </w:r>
            <w:r w:rsidRPr="1AC72C60">
              <w:t>ance</w:t>
            </w:r>
            <w:r w:rsidR="00271552">
              <w:t xml:space="preserve"> </w:t>
            </w:r>
            <w:r w:rsidR="7A3E50F5" w:rsidRPr="1AC72C60">
              <w:t>Update</w:t>
            </w:r>
            <w:r w:rsidR="00271552">
              <w:t xml:space="preserve"> </w:t>
            </w:r>
            <w:r w:rsidR="7A3E50F5" w:rsidRPr="1AC72C60">
              <w:t>from</w:t>
            </w:r>
            <w:r w:rsidR="00271552">
              <w:t xml:space="preserve"> </w:t>
            </w:r>
            <w:r w:rsidR="7A3E50F5" w:rsidRPr="1AC72C60">
              <w:t>Stealth</w:t>
            </w:r>
            <w:r w:rsidR="00271552">
              <w:t xml:space="preserve"> </w:t>
            </w:r>
            <w:r w:rsidR="7A3E50F5" w:rsidRPr="1AC72C60">
              <w:t>Solutions</w:t>
            </w:r>
            <w:r w:rsidR="00DD4EFD">
              <w:t>.</w:t>
            </w:r>
          </w:p>
          <w:p w14:paraId="3FAD9AED" w14:textId="4D82959E" w:rsidR="00F85286" w:rsidRDefault="7A3E50F5" w:rsidP="00041602">
            <w:pPr>
              <w:pStyle w:val="BodyText"/>
              <w:spacing w:before="240"/>
            </w:pPr>
            <w:r w:rsidRPr="1AC72C60">
              <w:rPr>
                <w:b/>
                <w:bCs/>
              </w:rPr>
              <w:t>Platform</w:t>
            </w:r>
            <w:r w:rsidR="00271552">
              <w:rPr>
                <w:b/>
                <w:bCs/>
              </w:rPr>
              <w:t xml:space="preserve"> </w:t>
            </w:r>
            <w:r w:rsidRPr="1AC72C60">
              <w:rPr>
                <w:b/>
                <w:bCs/>
              </w:rPr>
              <w:t>Upgrade/Patch</w:t>
            </w:r>
            <w:r w:rsidR="00271552">
              <w:rPr>
                <w:b/>
                <w:bCs/>
              </w:rPr>
              <w:t xml:space="preserve"> </w:t>
            </w:r>
            <w:r w:rsidRPr="1AC72C60">
              <w:rPr>
                <w:b/>
                <w:bCs/>
              </w:rPr>
              <w:t>Release</w:t>
            </w:r>
            <w:r w:rsidR="00271552">
              <w:rPr>
                <w:b/>
                <w:bCs/>
              </w:rPr>
              <w:t xml:space="preserve"> </w:t>
            </w:r>
            <w:r w:rsidRPr="1AC72C60">
              <w:rPr>
                <w:b/>
                <w:bCs/>
              </w:rPr>
              <w:t>from</w:t>
            </w:r>
            <w:r w:rsidR="00271552">
              <w:rPr>
                <w:b/>
                <w:bCs/>
              </w:rPr>
              <w:t xml:space="preserve"> </w:t>
            </w:r>
            <w:r w:rsidRPr="1AC72C60">
              <w:rPr>
                <w:b/>
                <w:bCs/>
              </w:rPr>
              <w:t>Salesforce</w:t>
            </w:r>
            <w:r w:rsidRPr="1AC72C60">
              <w:t>:</w:t>
            </w:r>
            <w:r w:rsidR="00271552">
              <w:t xml:space="preserve"> </w:t>
            </w:r>
            <w:r w:rsidRPr="1AC72C60">
              <w:t>One</w:t>
            </w:r>
            <w:r w:rsidR="00271552">
              <w:t xml:space="preserve"> </w:t>
            </w:r>
            <w:r w:rsidRPr="1AC72C60">
              <w:t>of</w:t>
            </w:r>
            <w:r w:rsidR="00271552">
              <w:t xml:space="preserve"> </w:t>
            </w:r>
            <w:r w:rsidRPr="1AC72C60">
              <w:t>the</w:t>
            </w:r>
            <w:r w:rsidR="00271552">
              <w:t xml:space="preserve"> </w:t>
            </w:r>
            <w:r w:rsidRPr="1AC72C60">
              <w:t>biggest</w:t>
            </w:r>
            <w:r w:rsidR="00271552">
              <w:t xml:space="preserve"> </w:t>
            </w:r>
            <w:r w:rsidRPr="1AC72C60">
              <w:t>advantages</w:t>
            </w:r>
            <w:r w:rsidR="00271552">
              <w:t xml:space="preserve"> </w:t>
            </w:r>
            <w:r w:rsidRPr="1AC72C60">
              <w:t>of</w:t>
            </w:r>
            <w:r w:rsidR="00271552">
              <w:t xml:space="preserve"> </w:t>
            </w:r>
            <w:r w:rsidRPr="1AC72C60">
              <w:t>building</w:t>
            </w:r>
            <w:r w:rsidR="00271552">
              <w:t xml:space="preserve"> </w:t>
            </w:r>
            <w:r w:rsidRPr="1AC72C60">
              <w:t>the</w:t>
            </w:r>
            <w:r w:rsidR="00271552">
              <w:t xml:space="preserve"> </w:t>
            </w:r>
            <w:r w:rsidR="008C377F">
              <w:t>s</w:t>
            </w:r>
            <w:r w:rsidRPr="1AC72C60">
              <w:t>olution</w:t>
            </w:r>
            <w:r w:rsidR="00271552">
              <w:t xml:space="preserve"> </w:t>
            </w:r>
            <w:r w:rsidRPr="1AC72C60">
              <w:t>on</w:t>
            </w:r>
            <w:r w:rsidR="00271552">
              <w:t xml:space="preserve"> </w:t>
            </w:r>
            <w:r w:rsidR="63FB9B95">
              <w:t>the</w:t>
            </w:r>
            <w:r w:rsidR="00271552">
              <w:t xml:space="preserve"> </w:t>
            </w:r>
            <w:r w:rsidRPr="1AC72C60">
              <w:t>Salesforce</w:t>
            </w:r>
            <w:r w:rsidR="00271552">
              <w:t xml:space="preserve"> </w:t>
            </w:r>
            <w:r w:rsidRPr="1AC72C60">
              <w:t>platform</w:t>
            </w:r>
            <w:r w:rsidR="00271552">
              <w:t xml:space="preserve"> </w:t>
            </w:r>
            <w:r w:rsidRPr="1AC72C60">
              <w:t>is</w:t>
            </w:r>
            <w:r w:rsidR="00271552">
              <w:t xml:space="preserve"> </w:t>
            </w:r>
            <w:r w:rsidRPr="1AC72C60">
              <w:t>that</w:t>
            </w:r>
            <w:r w:rsidR="00271552">
              <w:t xml:space="preserve"> </w:t>
            </w:r>
            <w:r w:rsidRPr="1AC72C60">
              <w:t>all</w:t>
            </w:r>
            <w:r w:rsidR="00271552">
              <w:t xml:space="preserve"> </w:t>
            </w:r>
            <w:r w:rsidRPr="1AC72C60">
              <w:t>customers</w:t>
            </w:r>
            <w:r w:rsidR="00271552">
              <w:t xml:space="preserve"> </w:t>
            </w:r>
            <w:r w:rsidRPr="1AC72C60">
              <w:t>are</w:t>
            </w:r>
            <w:r w:rsidR="00271552">
              <w:t xml:space="preserve"> </w:t>
            </w:r>
            <w:r w:rsidRPr="1AC72C60">
              <w:t>hosted</w:t>
            </w:r>
            <w:r w:rsidR="00271552">
              <w:t xml:space="preserve"> </w:t>
            </w:r>
            <w:r w:rsidRPr="1AC72C60">
              <w:t>on</w:t>
            </w:r>
            <w:r w:rsidR="00271552">
              <w:t xml:space="preserve"> </w:t>
            </w:r>
            <w:r w:rsidRPr="1AC72C60">
              <w:t>the</w:t>
            </w:r>
            <w:r w:rsidR="00271552">
              <w:t xml:space="preserve"> </w:t>
            </w:r>
            <w:r w:rsidRPr="1AC72C60">
              <w:t>latest</w:t>
            </w:r>
            <w:r w:rsidR="00271552">
              <w:t xml:space="preserve"> </w:t>
            </w:r>
            <w:r w:rsidRPr="1AC72C60">
              <w:t>version</w:t>
            </w:r>
            <w:r w:rsidR="00271552">
              <w:t xml:space="preserve"> </w:t>
            </w:r>
            <w:r w:rsidRPr="1AC72C60">
              <w:t>of</w:t>
            </w:r>
            <w:r w:rsidR="00271552">
              <w:t xml:space="preserve"> </w:t>
            </w:r>
            <w:r w:rsidRPr="1AC72C60">
              <w:t>the</w:t>
            </w:r>
            <w:r w:rsidR="00271552">
              <w:t xml:space="preserve"> </w:t>
            </w:r>
            <w:r w:rsidRPr="1AC72C60">
              <w:t>platform</w:t>
            </w:r>
            <w:r w:rsidR="00271552">
              <w:t xml:space="preserve"> </w:t>
            </w:r>
            <w:r w:rsidRPr="1AC72C60">
              <w:t>and</w:t>
            </w:r>
            <w:r w:rsidR="00271552">
              <w:t xml:space="preserve"> </w:t>
            </w:r>
            <w:r w:rsidRPr="1AC72C60">
              <w:t>infrastructure.</w:t>
            </w:r>
            <w:r w:rsidR="00271552">
              <w:t xml:space="preserve"> </w:t>
            </w:r>
            <w:r w:rsidRPr="1AC72C60">
              <w:t>To</w:t>
            </w:r>
            <w:r w:rsidR="00271552">
              <w:t xml:space="preserve"> </w:t>
            </w:r>
            <w:r w:rsidRPr="1AC72C60">
              <w:t>ensure</w:t>
            </w:r>
            <w:r w:rsidR="00271552">
              <w:t xml:space="preserve"> </w:t>
            </w:r>
            <w:r w:rsidRPr="1AC72C60">
              <w:t>that</w:t>
            </w:r>
            <w:r w:rsidR="00271552">
              <w:t xml:space="preserve"> </w:t>
            </w:r>
            <w:r w:rsidRPr="1AC72C60">
              <w:t>all</w:t>
            </w:r>
            <w:r w:rsidR="00271552">
              <w:t xml:space="preserve"> </w:t>
            </w:r>
            <w:r w:rsidRPr="1AC72C60">
              <w:t>Salesforce</w:t>
            </w:r>
            <w:r w:rsidR="00271552">
              <w:t xml:space="preserve"> </w:t>
            </w:r>
            <w:r w:rsidRPr="1AC72C60">
              <w:t>customers</w:t>
            </w:r>
            <w:r w:rsidR="00271552">
              <w:t xml:space="preserve"> </w:t>
            </w:r>
            <w:r w:rsidRPr="1AC72C60">
              <w:t>are</w:t>
            </w:r>
            <w:r w:rsidR="00271552">
              <w:t xml:space="preserve"> </w:t>
            </w:r>
            <w:r w:rsidRPr="1AC72C60">
              <w:t>provided</w:t>
            </w:r>
            <w:r w:rsidR="00271552">
              <w:t xml:space="preserve"> </w:t>
            </w:r>
            <w:r w:rsidRPr="1AC72C60">
              <w:t>with</w:t>
            </w:r>
            <w:r w:rsidR="00271552">
              <w:t xml:space="preserve"> </w:t>
            </w:r>
            <w:r w:rsidRPr="1AC72C60">
              <w:t>the</w:t>
            </w:r>
            <w:r w:rsidR="00271552">
              <w:t xml:space="preserve"> </w:t>
            </w:r>
            <w:r w:rsidRPr="1AC72C60">
              <w:t>latest</w:t>
            </w:r>
            <w:r w:rsidR="00271552">
              <w:t xml:space="preserve"> </w:t>
            </w:r>
            <w:r w:rsidRPr="1AC72C60">
              <w:t>version</w:t>
            </w:r>
            <w:r w:rsidR="00271552">
              <w:t xml:space="preserve"> </w:t>
            </w:r>
            <w:r w:rsidRPr="1AC72C60">
              <w:t>of</w:t>
            </w:r>
            <w:r w:rsidR="00271552">
              <w:t xml:space="preserve"> </w:t>
            </w:r>
            <w:r w:rsidRPr="1AC72C60">
              <w:t>the</w:t>
            </w:r>
            <w:r w:rsidR="00271552">
              <w:t xml:space="preserve"> </w:t>
            </w:r>
            <w:r w:rsidRPr="1AC72C60">
              <w:t>platform,</w:t>
            </w:r>
            <w:r w:rsidR="00271552">
              <w:t xml:space="preserve"> </w:t>
            </w:r>
            <w:r w:rsidRPr="1AC72C60">
              <w:t>Salesforce</w:t>
            </w:r>
            <w:r w:rsidR="00271552">
              <w:t xml:space="preserve"> </w:t>
            </w:r>
            <w:r w:rsidRPr="1AC72C60">
              <w:t>performs</w:t>
            </w:r>
            <w:r w:rsidR="00271552">
              <w:t xml:space="preserve"> </w:t>
            </w:r>
            <w:r w:rsidRPr="1AC72C60">
              <w:t>3</w:t>
            </w:r>
            <w:r w:rsidR="00271552">
              <w:t xml:space="preserve"> </w:t>
            </w:r>
            <w:r w:rsidRPr="1AC72C60">
              <w:t>major</w:t>
            </w:r>
            <w:r w:rsidR="00271552">
              <w:t xml:space="preserve"> </w:t>
            </w:r>
            <w:r w:rsidRPr="1AC72C60">
              <w:t>releases</w:t>
            </w:r>
            <w:r w:rsidR="00271552">
              <w:t xml:space="preserve"> </w:t>
            </w:r>
            <w:r w:rsidRPr="1AC72C60">
              <w:t>every</w:t>
            </w:r>
            <w:r w:rsidR="00271552">
              <w:t xml:space="preserve"> </w:t>
            </w:r>
            <w:r w:rsidRPr="1AC72C60">
              <w:t>year</w:t>
            </w:r>
            <w:r w:rsidR="00271552">
              <w:t xml:space="preserve"> </w:t>
            </w:r>
            <w:r w:rsidRPr="1AC72C60">
              <w:t>(Spring,</w:t>
            </w:r>
            <w:r w:rsidR="00271552">
              <w:t xml:space="preserve"> </w:t>
            </w:r>
            <w:r w:rsidRPr="1AC72C60">
              <w:t>Summer</w:t>
            </w:r>
            <w:r w:rsidR="00271552">
              <w:t xml:space="preserve"> </w:t>
            </w:r>
            <w:r w:rsidRPr="1AC72C60">
              <w:t>and</w:t>
            </w:r>
            <w:r w:rsidR="00271552">
              <w:t xml:space="preserve"> </w:t>
            </w:r>
            <w:r w:rsidRPr="1AC72C60">
              <w:t>Winter).</w:t>
            </w:r>
            <w:r w:rsidR="00271552">
              <w:t xml:space="preserve"> </w:t>
            </w:r>
            <w:r w:rsidRPr="1AC72C60">
              <w:t>As</w:t>
            </w:r>
            <w:r w:rsidR="00271552">
              <w:t xml:space="preserve"> </w:t>
            </w:r>
            <w:r w:rsidRPr="1AC72C60">
              <w:t>a</w:t>
            </w:r>
            <w:r w:rsidR="00271552">
              <w:t xml:space="preserve"> </w:t>
            </w:r>
            <w:r w:rsidRPr="1AC72C60">
              <w:t>part</w:t>
            </w:r>
            <w:r w:rsidR="00271552">
              <w:t xml:space="preserve"> </w:t>
            </w:r>
            <w:r w:rsidRPr="1AC72C60">
              <w:t>of</w:t>
            </w:r>
            <w:r w:rsidR="00271552">
              <w:t xml:space="preserve"> </w:t>
            </w:r>
            <w:r w:rsidRPr="1AC72C60">
              <w:t>all</w:t>
            </w:r>
            <w:r w:rsidR="00271552">
              <w:t xml:space="preserve"> </w:t>
            </w:r>
            <w:r w:rsidRPr="1AC72C60">
              <w:t>releases</w:t>
            </w:r>
            <w:r w:rsidR="00271552">
              <w:t xml:space="preserve"> </w:t>
            </w:r>
            <w:r w:rsidRPr="1AC72C60">
              <w:t>Salesforce</w:t>
            </w:r>
            <w:r w:rsidR="00271552">
              <w:t xml:space="preserve"> </w:t>
            </w:r>
            <w:r w:rsidRPr="1AC72C60">
              <w:t>performs</w:t>
            </w:r>
            <w:r w:rsidR="00271552">
              <w:t xml:space="preserve"> </w:t>
            </w:r>
            <w:r w:rsidRPr="1AC72C60">
              <w:t>the</w:t>
            </w:r>
            <w:r w:rsidR="00271552">
              <w:t xml:space="preserve"> </w:t>
            </w:r>
            <w:r w:rsidRPr="1AC72C60">
              <w:t>following</w:t>
            </w:r>
            <w:r w:rsidR="00271552">
              <w:t xml:space="preserve"> </w:t>
            </w:r>
            <w:r w:rsidRPr="1AC72C60">
              <w:t>activities.</w:t>
            </w:r>
          </w:p>
          <w:p w14:paraId="58B049ED" w14:textId="553D120D" w:rsidR="00F85286" w:rsidRDefault="7A3E50F5" w:rsidP="00041602">
            <w:pPr>
              <w:pStyle w:val="Bullet3"/>
              <w:rPr>
                <w:rFonts w:eastAsiaTheme="minorEastAsia" w:cstheme="minorBidi"/>
              </w:rPr>
            </w:pPr>
            <w:r w:rsidRPr="1AC72C60">
              <w:t>The</w:t>
            </w:r>
            <w:r w:rsidR="00271552">
              <w:t xml:space="preserve"> </w:t>
            </w:r>
            <w:r w:rsidRPr="1AC72C60">
              <w:t>release</w:t>
            </w:r>
            <w:r w:rsidR="00271552">
              <w:t xml:space="preserve"> </w:t>
            </w:r>
            <w:r w:rsidRPr="1AC72C60">
              <w:t>schedule</w:t>
            </w:r>
            <w:r w:rsidR="00271552">
              <w:t xml:space="preserve"> </w:t>
            </w:r>
            <w:r w:rsidRPr="1AC72C60">
              <w:t>is</w:t>
            </w:r>
            <w:r w:rsidR="00271552">
              <w:t xml:space="preserve"> </w:t>
            </w:r>
            <w:r w:rsidRPr="1AC72C60">
              <w:t>published</w:t>
            </w:r>
            <w:r w:rsidR="00271552">
              <w:t xml:space="preserve"> </w:t>
            </w:r>
            <w:r w:rsidRPr="1AC72C60">
              <w:t>in</w:t>
            </w:r>
            <w:r w:rsidR="00271552">
              <w:t xml:space="preserve"> </w:t>
            </w:r>
            <w:r w:rsidRPr="1AC72C60">
              <w:t>the</w:t>
            </w:r>
            <w:r w:rsidR="00271552">
              <w:t xml:space="preserve"> </w:t>
            </w:r>
            <w:r w:rsidRPr="1AC72C60">
              <w:t>Salesforce</w:t>
            </w:r>
            <w:r w:rsidR="00271552">
              <w:t xml:space="preserve"> </w:t>
            </w:r>
            <w:r w:rsidRPr="1AC72C60">
              <w:t>website</w:t>
            </w:r>
            <w:r w:rsidR="00271552">
              <w:t xml:space="preserve"> </w:t>
            </w:r>
            <w:r w:rsidRPr="1AC72C60">
              <w:t>and</w:t>
            </w:r>
            <w:r w:rsidR="00271552">
              <w:t xml:space="preserve"> </w:t>
            </w:r>
            <w:r w:rsidRPr="1AC72C60">
              <w:t>all</w:t>
            </w:r>
            <w:r w:rsidR="00271552">
              <w:t xml:space="preserve"> </w:t>
            </w:r>
            <w:r w:rsidRPr="1AC72C60">
              <w:t>system</w:t>
            </w:r>
            <w:r w:rsidR="00271552">
              <w:t xml:space="preserve"> </w:t>
            </w:r>
            <w:r w:rsidRPr="1AC72C60">
              <w:t>administrators</w:t>
            </w:r>
            <w:r w:rsidR="00271552">
              <w:t xml:space="preserve"> </w:t>
            </w:r>
            <w:r w:rsidRPr="1AC72C60">
              <w:t>are</w:t>
            </w:r>
            <w:r w:rsidR="00271552">
              <w:t xml:space="preserve"> </w:t>
            </w:r>
            <w:r w:rsidRPr="1AC72C60">
              <w:t>notified.</w:t>
            </w:r>
          </w:p>
          <w:p w14:paraId="34B3A8BC" w14:textId="27227B6C" w:rsidR="00F85286" w:rsidRDefault="7A3E50F5" w:rsidP="00041602">
            <w:pPr>
              <w:pStyle w:val="Bullet3"/>
              <w:rPr>
                <w:rFonts w:eastAsiaTheme="minorEastAsia" w:cstheme="minorBidi"/>
              </w:rPr>
            </w:pPr>
            <w:r w:rsidRPr="1AC72C60">
              <w:t>The</w:t>
            </w:r>
            <w:r w:rsidR="00271552">
              <w:t xml:space="preserve"> </w:t>
            </w:r>
            <w:r w:rsidRPr="1AC72C60">
              <w:t>release</w:t>
            </w:r>
            <w:r w:rsidR="00271552">
              <w:t xml:space="preserve"> </w:t>
            </w:r>
            <w:r w:rsidRPr="1AC72C60">
              <w:t>notes</w:t>
            </w:r>
            <w:r w:rsidR="00271552">
              <w:t xml:space="preserve"> </w:t>
            </w:r>
            <w:r w:rsidRPr="1AC72C60">
              <w:t>are</w:t>
            </w:r>
            <w:r w:rsidR="00271552">
              <w:t xml:space="preserve"> </w:t>
            </w:r>
            <w:r w:rsidRPr="1AC72C60">
              <w:t>published</w:t>
            </w:r>
            <w:r w:rsidR="00271552">
              <w:t xml:space="preserve"> </w:t>
            </w:r>
            <w:r w:rsidRPr="1AC72C60">
              <w:t>by</w:t>
            </w:r>
            <w:r w:rsidR="00271552">
              <w:t xml:space="preserve"> </w:t>
            </w:r>
            <w:r w:rsidRPr="1AC72C60">
              <w:t>Salesforce</w:t>
            </w:r>
            <w:r w:rsidR="00271552">
              <w:t xml:space="preserve"> </w:t>
            </w:r>
            <w:r w:rsidRPr="1AC72C60">
              <w:t>to</w:t>
            </w:r>
            <w:r w:rsidR="00271552">
              <w:t xml:space="preserve"> </w:t>
            </w:r>
            <w:r w:rsidRPr="1AC72C60">
              <w:t>ensure</w:t>
            </w:r>
            <w:r w:rsidR="00271552">
              <w:t xml:space="preserve"> </w:t>
            </w:r>
            <w:r w:rsidRPr="1AC72C60">
              <w:t>that</w:t>
            </w:r>
            <w:r w:rsidR="00271552">
              <w:t xml:space="preserve"> </w:t>
            </w:r>
            <w:r w:rsidRPr="1AC72C60">
              <w:t>all</w:t>
            </w:r>
            <w:r w:rsidR="00271552">
              <w:t xml:space="preserve"> </w:t>
            </w:r>
            <w:r w:rsidRPr="1AC72C60">
              <w:t>customers</w:t>
            </w:r>
            <w:r w:rsidR="00271552">
              <w:t xml:space="preserve"> </w:t>
            </w:r>
            <w:r w:rsidRPr="1AC72C60">
              <w:t>are</w:t>
            </w:r>
            <w:r w:rsidR="00271552">
              <w:t xml:space="preserve"> </w:t>
            </w:r>
            <w:r w:rsidRPr="1AC72C60">
              <w:t>aware</w:t>
            </w:r>
            <w:r w:rsidR="00271552">
              <w:t xml:space="preserve"> </w:t>
            </w:r>
            <w:r w:rsidRPr="1AC72C60">
              <w:t>of</w:t>
            </w:r>
            <w:r w:rsidR="00271552">
              <w:t xml:space="preserve"> </w:t>
            </w:r>
            <w:r w:rsidRPr="1AC72C60">
              <w:t>the</w:t>
            </w:r>
            <w:r w:rsidR="00271552">
              <w:t xml:space="preserve"> </w:t>
            </w:r>
            <w:r w:rsidRPr="1AC72C60">
              <w:t>changes</w:t>
            </w:r>
            <w:r w:rsidR="00271552">
              <w:t xml:space="preserve"> </w:t>
            </w:r>
            <w:r w:rsidRPr="1AC72C60">
              <w:t>that</w:t>
            </w:r>
            <w:r w:rsidR="00271552">
              <w:t xml:space="preserve"> </w:t>
            </w:r>
            <w:r w:rsidRPr="1AC72C60">
              <w:t>are</w:t>
            </w:r>
            <w:r w:rsidR="00271552">
              <w:t xml:space="preserve"> </w:t>
            </w:r>
            <w:r w:rsidRPr="1AC72C60">
              <w:t>happening</w:t>
            </w:r>
            <w:r w:rsidR="00271552">
              <w:t xml:space="preserve"> </w:t>
            </w:r>
            <w:r w:rsidRPr="1AC72C60">
              <w:t>to</w:t>
            </w:r>
            <w:r w:rsidR="00271552">
              <w:t xml:space="preserve"> </w:t>
            </w:r>
            <w:r w:rsidRPr="1AC72C60">
              <w:t>the</w:t>
            </w:r>
            <w:r w:rsidR="00271552">
              <w:t xml:space="preserve"> </w:t>
            </w:r>
            <w:r w:rsidRPr="1AC72C60">
              <w:t>platform.</w:t>
            </w:r>
          </w:p>
          <w:p w14:paraId="4B38ACDD" w14:textId="656F0B96" w:rsidR="00F85286" w:rsidRDefault="7A3E50F5" w:rsidP="00041602">
            <w:pPr>
              <w:pStyle w:val="Bullet3"/>
              <w:rPr>
                <w:rFonts w:eastAsiaTheme="minorEastAsia" w:cstheme="minorBidi"/>
              </w:rPr>
            </w:pPr>
            <w:r w:rsidRPr="1AC72C60">
              <w:t>The</w:t>
            </w:r>
            <w:r w:rsidR="00271552">
              <w:t xml:space="preserve"> </w:t>
            </w:r>
            <w:r w:rsidRPr="1AC72C60">
              <w:t>new</w:t>
            </w:r>
            <w:r w:rsidR="00271552">
              <w:t xml:space="preserve"> </w:t>
            </w:r>
            <w:r w:rsidRPr="1AC72C60">
              <w:t>features</w:t>
            </w:r>
            <w:r w:rsidR="00271552">
              <w:t xml:space="preserve"> </w:t>
            </w:r>
            <w:r w:rsidRPr="1AC72C60">
              <w:t>are</w:t>
            </w:r>
            <w:r w:rsidR="00271552">
              <w:t xml:space="preserve"> </w:t>
            </w:r>
            <w:r w:rsidRPr="1AC72C60">
              <w:t>made</w:t>
            </w:r>
            <w:r w:rsidR="00271552">
              <w:t xml:space="preserve"> </w:t>
            </w:r>
            <w:r w:rsidRPr="1AC72C60">
              <w:t>available</w:t>
            </w:r>
            <w:r w:rsidR="00271552">
              <w:t xml:space="preserve"> </w:t>
            </w:r>
            <w:r w:rsidRPr="1AC72C60">
              <w:t>in</w:t>
            </w:r>
            <w:r w:rsidR="00271552">
              <w:t xml:space="preserve"> </w:t>
            </w:r>
            <w:r w:rsidRPr="1AC72C60">
              <w:t>Sandbox</w:t>
            </w:r>
            <w:r w:rsidR="00271552">
              <w:t xml:space="preserve"> </w:t>
            </w:r>
            <w:r w:rsidRPr="1AC72C60">
              <w:t>to</w:t>
            </w:r>
            <w:r w:rsidR="00271552">
              <w:t xml:space="preserve"> </w:t>
            </w:r>
            <w:r w:rsidRPr="1AC72C60">
              <w:t>ensure</w:t>
            </w:r>
            <w:r w:rsidR="00271552">
              <w:t xml:space="preserve"> </w:t>
            </w:r>
            <w:r w:rsidRPr="1AC72C60">
              <w:t>that</w:t>
            </w:r>
            <w:r w:rsidR="00271552">
              <w:t xml:space="preserve"> </w:t>
            </w:r>
            <w:r w:rsidRPr="1AC72C60">
              <w:t>the</w:t>
            </w:r>
            <w:r w:rsidR="00271552">
              <w:t xml:space="preserve"> </w:t>
            </w:r>
            <w:r w:rsidRPr="1AC72C60">
              <w:t>customers</w:t>
            </w:r>
            <w:r w:rsidR="00271552">
              <w:t xml:space="preserve"> </w:t>
            </w:r>
            <w:proofErr w:type="gramStart"/>
            <w:r w:rsidRPr="1AC72C60">
              <w:t>are</w:t>
            </w:r>
            <w:r w:rsidR="00271552">
              <w:t xml:space="preserve"> </w:t>
            </w:r>
            <w:r w:rsidRPr="1AC72C60">
              <w:t>able</w:t>
            </w:r>
            <w:r w:rsidR="00271552">
              <w:t xml:space="preserve"> </w:t>
            </w:r>
            <w:r w:rsidRPr="1AC72C60">
              <w:t>to</w:t>
            </w:r>
            <w:proofErr w:type="gramEnd"/>
            <w:r w:rsidR="00271552">
              <w:t xml:space="preserve"> </w:t>
            </w:r>
            <w:r w:rsidRPr="1AC72C60">
              <w:t>successfully</w:t>
            </w:r>
            <w:r w:rsidR="00271552">
              <w:t xml:space="preserve"> </w:t>
            </w:r>
            <w:r w:rsidRPr="1AC72C60">
              <w:t>test</w:t>
            </w:r>
            <w:r w:rsidR="00271552">
              <w:t xml:space="preserve"> </w:t>
            </w:r>
            <w:r w:rsidRPr="1AC72C60">
              <w:t>of</w:t>
            </w:r>
            <w:r w:rsidR="00271552">
              <w:t xml:space="preserve"> </w:t>
            </w:r>
            <w:r w:rsidRPr="1AC72C60">
              <w:t>out</w:t>
            </w:r>
            <w:r w:rsidR="00271552">
              <w:t xml:space="preserve"> </w:t>
            </w:r>
            <w:r w:rsidRPr="1AC72C60">
              <w:t>all</w:t>
            </w:r>
            <w:r w:rsidR="00271552">
              <w:t xml:space="preserve"> </w:t>
            </w:r>
            <w:r w:rsidRPr="1AC72C60">
              <w:t>components</w:t>
            </w:r>
            <w:r w:rsidR="00271552">
              <w:t xml:space="preserve"> </w:t>
            </w:r>
            <w:r w:rsidRPr="1AC72C60">
              <w:t>of</w:t>
            </w:r>
            <w:r w:rsidR="00271552">
              <w:t xml:space="preserve"> </w:t>
            </w:r>
            <w:r w:rsidRPr="1AC72C60">
              <w:t>the</w:t>
            </w:r>
            <w:r w:rsidR="00271552">
              <w:t xml:space="preserve"> </w:t>
            </w:r>
            <w:r w:rsidRPr="1AC72C60">
              <w:t>new</w:t>
            </w:r>
            <w:r w:rsidR="00271552">
              <w:t xml:space="preserve"> </w:t>
            </w:r>
            <w:r w:rsidRPr="1AC72C60">
              <w:t>functionality</w:t>
            </w:r>
            <w:r w:rsidR="00271552">
              <w:t xml:space="preserve"> </w:t>
            </w:r>
            <w:r w:rsidRPr="1AC72C60">
              <w:t>before</w:t>
            </w:r>
            <w:r w:rsidR="00271552">
              <w:t xml:space="preserve"> </w:t>
            </w:r>
            <w:r w:rsidRPr="1AC72C60">
              <w:t>deploying</w:t>
            </w:r>
            <w:r w:rsidR="00271552">
              <w:t xml:space="preserve"> </w:t>
            </w:r>
            <w:r w:rsidRPr="1AC72C60">
              <w:t>to</w:t>
            </w:r>
            <w:r w:rsidR="00271552">
              <w:t xml:space="preserve"> </w:t>
            </w:r>
            <w:r w:rsidR="00197BE0">
              <w:t>P</w:t>
            </w:r>
            <w:r w:rsidRPr="1AC72C60">
              <w:t>roduction.</w:t>
            </w:r>
          </w:p>
          <w:p w14:paraId="6169BC18" w14:textId="3E83D076" w:rsidR="00F85286" w:rsidRPr="00041602" w:rsidRDefault="7A3E50F5" w:rsidP="56E52B65">
            <w:pPr>
              <w:pStyle w:val="Bullet3"/>
              <w:rPr>
                <w:rFonts w:eastAsiaTheme="minorEastAsia" w:cstheme="minorBidi"/>
              </w:rPr>
            </w:pPr>
            <w:r w:rsidRPr="1AC72C60">
              <w:t>The</w:t>
            </w:r>
            <w:r w:rsidR="00271552">
              <w:t xml:space="preserve"> </w:t>
            </w:r>
            <w:r w:rsidRPr="1AC72C60">
              <w:t>Release</w:t>
            </w:r>
            <w:r w:rsidR="00271552">
              <w:t xml:space="preserve"> </w:t>
            </w:r>
            <w:r w:rsidRPr="1AC72C60">
              <w:t>time</w:t>
            </w:r>
            <w:r w:rsidR="00271552">
              <w:t xml:space="preserve"> </w:t>
            </w:r>
            <w:r w:rsidRPr="1AC72C60">
              <w:t>and</w:t>
            </w:r>
            <w:r w:rsidR="00271552">
              <w:t xml:space="preserve"> </w:t>
            </w:r>
            <w:r w:rsidRPr="1AC72C60">
              <w:t>total</w:t>
            </w:r>
            <w:r w:rsidR="00271552">
              <w:t xml:space="preserve"> </w:t>
            </w:r>
            <w:r w:rsidRPr="1AC72C60">
              <w:t>downtime</w:t>
            </w:r>
            <w:r w:rsidR="00271552">
              <w:t xml:space="preserve"> </w:t>
            </w:r>
            <w:r w:rsidRPr="1AC72C60">
              <w:t>is</w:t>
            </w:r>
            <w:r w:rsidR="00271552">
              <w:t xml:space="preserve"> </w:t>
            </w:r>
            <w:r w:rsidRPr="1AC72C60">
              <w:t>communicated</w:t>
            </w:r>
            <w:r w:rsidR="00271552">
              <w:t xml:space="preserve"> </w:t>
            </w:r>
            <w:r w:rsidRPr="1AC72C60">
              <w:t>to</w:t>
            </w:r>
            <w:r w:rsidR="00271552">
              <w:t xml:space="preserve"> </w:t>
            </w:r>
            <w:r w:rsidRPr="1AC72C60">
              <w:t>all</w:t>
            </w:r>
            <w:r w:rsidR="00271552">
              <w:t xml:space="preserve"> </w:t>
            </w:r>
            <w:r w:rsidRPr="1AC72C60">
              <w:t>customers</w:t>
            </w:r>
          </w:p>
          <w:p w14:paraId="228FE03B" w14:textId="321E1210" w:rsidR="00F85286" w:rsidRDefault="7A3E50F5" w:rsidP="00041602">
            <w:pPr>
              <w:pStyle w:val="BodyText"/>
              <w:spacing w:before="240"/>
            </w:pPr>
            <w:r w:rsidRPr="1AC72C60">
              <w:t>Stealth</w:t>
            </w:r>
            <w:r w:rsidR="00271552">
              <w:t xml:space="preserve"> </w:t>
            </w:r>
            <w:r w:rsidRPr="1AC72C60">
              <w:t>will</w:t>
            </w:r>
            <w:r w:rsidR="00271552">
              <w:t xml:space="preserve"> </w:t>
            </w:r>
            <w:r w:rsidRPr="1AC72C60">
              <w:t>ensure</w:t>
            </w:r>
            <w:r w:rsidR="00271552">
              <w:t xml:space="preserve"> </w:t>
            </w:r>
            <w:r w:rsidRPr="1AC72C60">
              <w:t>that</w:t>
            </w:r>
            <w:r w:rsidR="00271552">
              <w:t xml:space="preserve"> </w:t>
            </w:r>
            <w:r w:rsidRPr="1AC72C60">
              <w:t>all</w:t>
            </w:r>
            <w:r w:rsidR="00271552">
              <w:t xml:space="preserve"> </w:t>
            </w:r>
            <w:r w:rsidRPr="1AC72C60">
              <w:t>Salesforce</w:t>
            </w:r>
            <w:r w:rsidR="00271552">
              <w:t xml:space="preserve"> </w:t>
            </w:r>
            <w:r w:rsidRPr="1AC72C60">
              <w:t>platform</w:t>
            </w:r>
            <w:r w:rsidR="00271552">
              <w:t xml:space="preserve"> </w:t>
            </w:r>
            <w:r w:rsidRPr="1AC72C60">
              <w:t>releases</w:t>
            </w:r>
            <w:r w:rsidR="00271552">
              <w:t xml:space="preserve"> </w:t>
            </w:r>
            <w:r w:rsidRPr="1AC72C60">
              <w:t>are</w:t>
            </w:r>
            <w:r w:rsidR="00271552">
              <w:t xml:space="preserve"> </w:t>
            </w:r>
            <w:r w:rsidRPr="1AC72C60">
              <w:t>thoroughly</w:t>
            </w:r>
            <w:r w:rsidR="00271552">
              <w:t xml:space="preserve"> </w:t>
            </w:r>
            <w:r w:rsidRPr="1AC72C60">
              <w:t>tested</w:t>
            </w:r>
            <w:r w:rsidR="00271552">
              <w:t xml:space="preserve"> </w:t>
            </w:r>
            <w:r w:rsidRPr="1AC72C60">
              <w:t>before</w:t>
            </w:r>
            <w:r w:rsidR="00271552">
              <w:t xml:space="preserve"> </w:t>
            </w:r>
            <w:r w:rsidRPr="1AC72C60">
              <w:t>being</w:t>
            </w:r>
            <w:r w:rsidR="00271552">
              <w:t xml:space="preserve"> </w:t>
            </w:r>
            <w:r w:rsidRPr="1AC72C60">
              <w:t>deployed</w:t>
            </w:r>
            <w:r w:rsidR="00271552">
              <w:t xml:space="preserve"> </w:t>
            </w:r>
            <w:r w:rsidRPr="1AC72C60">
              <w:t>in</w:t>
            </w:r>
            <w:r w:rsidR="00271552">
              <w:t xml:space="preserve"> </w:t>
            </w:r>
            <w:r w:rsidRPr="1AC72C60">
              <w:t>Production.</w:t>
            </w:r>
          </w:p>
          <w:p w14:paraId="2912918D" w14:textId="5131828A" w:rsidR="00F85286" w:rsidRDefault="7A3E50F5" w:rsidP="00041602">
            <w:pPr>
              <w:pStyle w:val="BodyText"/>
            </w:pPr>
            <w:r w:rsidRPr="1AC72C60">
              <w:rPr>
                <w:b/>
                <w:bCs/>
              </w:rPr>
              <w:t>Solution</w:t>
            </w:r>
            <w:r w:rsidR="00271552">
              <w:rPr>
                <w:b/>
                <w:bCs/>
              </w:rPr>
              <w:t xml:space="preserve"> </w:t>
            </w:r>
            <w:r w:rsidRPr="1AC72C60">
              <w:rPr>
                <w:b/>
                <w:bCs/>
              </w:rPr>
              <w:t>Update</w:t>
            </w:r>
            <w:r w:rsidR="00271552">
              <w:rPr>
                <w:b/>
                <w:bCs/>
              </w:rPr>
              <w:t xml:space="preserve"> </w:t>
            </w:r>
            <w:r w:rsidRPr="1AC72C60">
              <w:rPr>
                <w:b/>
                <w:bCs/>
              </w:rPr>
              <w:t>from</w:t>
            </w:r>
            <w:r w:rsidR="00271552">
              <w:rPr>
                <w:b/>
                <w:bCs/>
              </w:rPr>
              <w:t xml:space="preserve"> </w:t>
            </w:r>
            <w:r w:rsidRPr="1AC72C60">
              <w:rPr>
                <w:b/>
                <w:bCs/>
              </w:rPr>
              <w:t>Stealth:</w:t>
            </w:r>
            <w:r w:rsidR="00271552">
              <w:t xml:space="preserve"> </w:t>
            </w:r>
            <w:r w:rsidRPr="1AC72C60">
              <w:t>As</w:t>
            </w:r>
            <w:r w:rsidR="00271552">
              <w:t xml:space="preserve"> </w:t>
            </w:r>
            <w:r w:rsidRPr="1AC72C60">
              <w:t>a</w:t>
            </w:r>
            <w:r w:rsidR="00271552">
              <w:t xml:space="preserve"> </w:t>
            </w:r>
            <w:r w:rsidRPr="1AC72C60">
              <w:t>part</w:t>
            </w:r>
            <w:r w:rsidR="00271552">
              <w:t xml:space="preserve"> </w:t>
            </w:r>
            <w:r w:rsidRPr="1AC72C60">
              <w:t>of</w:t>
            </w:r>
            <w:r w:rsidR="00271552">
              <w:t xml:space="preserve"> </w:t>
            </w:r>
            <w:r w:rsidRPr="1AC72C60">
              <w:t>the</w:t>
            </w:r>
            <w:r w:rsidR="00271552">
              <w:t xml:space="preserve"> </w:t>
            </w:r>
            <w:r w:rsidRPr="1AC72C60">
              <w:t>solution</w:t>
            </w:r>
            <w:r w:rsidR="00271552">
              <w:t xml:space="preserve"> </w:t>
            </w:r>
            <w:r w:rsidRPr="1AC72C60">
              <w:t>building</w:t>
            </w:r>
            <w:r w:rsidR="00271552">
              <w:t xml:space="preserve"> </w:t>
            </w:r>
            <w:r w:rsidRPr="1AC72C60">
              <w:t>process,</w:t>
            </w:r>
            <w:r w:rsidR="00271552">
              <w:t xml:space="preserve"> </w:t>
            </w:r>
            <w:r w:rsidRPr="1AC72C60">
              <w:t>Stealth</w:t>
            </w:r>
            <w:r w:rsidR="00271552">
              <w:t xml:space="preserve"> </w:t>
            </w:r>
            <w:r w:rsidRPr="1AC72C60">
              <w:t>would</w:t>
            </w:r>
            <w:r w:rsidR="00271552">
              <w:t xml:space="preserve"> </w:t>
            </w:r>
            <w:r w:rsidRPr="1AC72C60">
              <w:t>also</w:t>
            </w:r>
            <w:r w:rsidR="00271552">
              <w:t xml:space="preserve"> </w:t>
            </w:r>
            <w:r w:rsidRPr="1AC72C60">
              <w:t>deploy</w:t>
            </w:r>
            <w:r w:rsidR="00271552">
              <w:t xml:space="preserve"> </w:t>
            </w:r>
            <w:r w:rsidRPr="1AC72C60">
              <w:t>patches</w:t>
            </w:r>
            <w:r w:rsidR="00271552">
              <w:t xml:space="preserve"> </w:t>
            </w:r>
            <w:r w:rsidRPr="1AC72C60">
              <w:t>or</w:t>
            </w:r>
            <w:r w:rsidR="00271552">
              <w:t xml:space="preserve"> </w:t>
            </w:r>
            <w:r w:rsidRPr="1AC72C60">
              <w:t>upgrades</w:t>
            </w:r>
            <w:r w:rsidR="00271552">
              <w:t xml:space="preserve"> </w:t>
            </w:r>
            <w:r w:rsidRPr="1AC72C60">
              <w:t>to</w:t>
            </w:r>
            <w:r w:rsidR="00271552">
              <w:t xml:space="preserve"> </w:t>
            </w:r>
            <w:r w:rsidR="37051388">
              <w:t>the</w:t>
            </w:r>
            <w:r w:rsidR="00271552">
              <w:t xml:space="preserve"> </w:t>
            </w:r>
            <w:r w:rsidR="007605CA">
              <w:t>Grant</w:t>
            </w:r>
            <w:r w:rsidR="00271552">
              <w:t xml:space="preserve"> </w:t>
            </w:r>
            <w:r w:rsidR="007605CA">
              <w:t>Reporting</w:t>
            </w:r>
            <w:r w:rsidR="00271552">
              <w:t xml:space="preserve"> </w:t>
            </w:r>
            <w:r w:rsidR="007605CA">
              <w:t>Solution</w:t>
            </w:r>
            <w:r w:rsidR="00271552">
              <w:t xml:space="preserve"> </w:t>
            </w:r>
            <w:r w:rsidRPr="1AC72C60">
              <w:t>depending</w:t>
            </w:r>
            <w:r w:rsidR="00271552">
              <w:t xml:space="preserve"> </w:t>
            </w:r>
            <w:r w:rsidRPr="1AC72C60">
              <w:t>on</w:t>
            </w:r>
            <w:r w:rsidR="00271552">
              <w:t xml:space="preserve"> </w:t>
            </w:r>
            <w:r w:rsidR="007B6817">
              <w:t>VDSS</w:t>
            </w:r>
            <w:r w:rsidR="00271552">
              <w:t xml:space="preserve"> </w:t>
            </w:r>
            <w:r w:rsidR="2EA5C2CB">
              <w:t>needs.</w:t>
            </w:r>
            <w:r w:rsidR="00271552">
              <w:t xml:space="preserve"> </w:t>
            </w:r>
            <w:r w:rsidRPr="1AC72C60">
              <w:t>A</w:t>
            </w:r>
            <w:r w:rsidR="00271552">
              <w:t xml:space="preserve"> </w:t>
            </w:r>
            <w:r w:rsidRPr="1AC72C60">
              <w:t>patch</w:t>
            </w:r>
            <w:r w:rsidR="00271552">
              <w:t xml:space="preserve"> </w:t>
            </w:r>
            <w:r w:rsidRPr="1AC72C60">
              <w:t>or</w:t>
            </w:r>
            <w:r w:rsidR="00271552">
              <w:t xml:space="preserve"> </w:t>
            </w:r>
            <w:r w:rsidRPr="1AC72C60">
              <w:t>upgrade</w:t>
            </w:r>
            <w:r w:rsidR="00271552">
              <w:t xml:space="preserve"> </w:t>
            </w:r>
            <w:r w:rsidRPr="1AC72C60">
              <w:t>may</w:t>
            </w:r>
            <w:r w:rsidR="00271552">
              <w:t xml:space="preserve"> </w:t>
            </w:r>
            <w:r w:rsidRPr="1AC72C60">
              <w:t>be</w:t>
            </w:r>
            <w:r w:rsidR="00271552">
              <w:t xml:space="preserve"> </w:t>
            </w:r>
            <w:r w:rsidRPr="1AC72C60">
              <w:t>deployed</w:t>
            </w:r>
            <w:r w:rsidR="00271552">
              <w:t xml:space="preserve"> </w:t>
            </w:r>
            <w:r w:rsidRPr="1AC72C60">
              <w:t>when</w:t>
            </w:r>
            <w:r w:rsidR="00271552">
              <w:t xml:space="preserve"> </w:t>
            </w:r>
            <w:r w:rsidRPr="1AC72C60">
              <w:t>either</w:t>
            </w:r>
            <w:r w:rsidR="00271552">
              <w:t xml:space="preserve"> </w:t>
            </w:r>
            <w:r w:rsidRPr="1AC72C60">
              <w:t>a</w:t>
            </w:r>
            <w:r w:rsidR="00271552">
              <w:t xml:space="preserve"> </w:t>
            </w:r>
            <w:r w:rsidRPr="1AC72C60">
              <w:t>bug</w:t>
            </w:r>
            <w:r w:rsidR="00271552">
              <w:t xml:space="preserve"> </w:t>
            </w:r>
            <w:r w:rsidRPr="1AC72C60">
              <w:t>needs</w:t>
            </w:r>
            <w:r w:rsidR="00271552">
              <w:t xml:space="preserve"> </w:t>
            </w:r>
            <w:r w:rsidRPr="1AC72C60">
              <w:t>to</w:t>
            </w:r>
            <w:r w:rsidR="00271552">
              <w:t xml:space="preserve"> </w:t>
            </w:r>
            <w:r w:rsidRPr="1AC72C60">
              <w:t>be</w:t>
            </w:r>
            <w:r w:rsidR="00271552">
              <w:t xml:space="preserve"> </w:t>
            </w:r>
            <w:r w:rsidRPr="1AC72C60">
              <w:t>fixed</w:t>
            </w:r>
            <w:r w:rsidR="00271552">
              <w:t xml:space="preserve"> </w:t>
            </w:r>
            <w:r w:rsidRPr="1AC72C60">
              <w:t>or</w:t>
            </w:r>
            <w:r w:rsidR="00271552">
              <w:t xml:space="preserve"> </w:t>
            </w:r>
            <w:r w:rsidRPr="1AC72C60">
              <w:t>a</w:t>
            </w:r>
            <w:r w:rsidR="00271552">
              <w:t xml:space="preserve"> </w:t>
            </w:r>
            <w:r w:rsidRPr="1AC72C60">
              <w:t>new</w:t>
            </w:r>
            <w:r w:rsidR="00271552">
              <w:t xml:space="preserve"> </w:t>
            </w:r>
            <w:r w:rsidRPr="1AC72C60">
              <w:t>module</w:t>
            </w:r>
            <w:r w:rsidR="00271552">
              <w:t xml:space="preserve"> </w:t>
            </w:r>
            <w:r w:rsidR="299DEE27">
              <w:t>is</w:t>
            </w:r>
            <w:r w:rsidR="00271552">
              <w:t xml:space="preserve"> </w:t>
            </w:r>
            <w:r w:rsidRPr="1AC72C60">
              <w:t>developed</w:t>
            </w:r>
            <w:r w:rsidR="00271552">
              <w:t xml:space="preserve"> </w:t>
            </w:r>
            <w:r w:rsidRPr="1AC72C60">
              <w:t>based</w:t>
            </w:r>
            <w:r w:rsidR="00271552">
              <w:t xml:space="preserve"> </w:t>
            </w:r>
            <w:r w:rsidRPr="1AC72C60">
              <w:t>on</w:t>
            </w:r>
            <w:r w:rsidR="00271552">
              <w:t xml:space="preserve"> </w:t>
            </w:r>
            <w:r w:rsidRPr="1AC72C60">
              <w:t>requirement</w:t>
            </w:r>
            <w:r w:rsidR="00271552">
              <w:t xml:space="preserve"> </w:t>
            </w:r>
            <w:r w:rsidR="2EA5C2CB">
              <w:t>need</w:t>
            </w:r>
            <w:r w:rsidR="6BE8C1E8">
              <w:t>s</w:t>
            </w:r>
            <w:r w:rsidR="2EA5C2CB">
              <w:t>.</w:t>
            </w:r>
            <w:r w:rsidR="00271552">
              <w:t xml:space="preserve"> </w:t>
            </w:r>
            <w:r w:rsidRPr="1AC72C60">
              <w:t>In</w:t>
            </w:r>
            <w:r w:rsidR="00271552">
              <w:t xml:space="preserve"> </w:t>
            </w:r>
            <w:r w:rsidRPr="1AC72C60">
              <w:t>both</w:t>
            </w:r>
            <w:r w:rsidR="00271552">
              <w:t xml:space="preserve"> </w:t>
            </w:r>
            <w:r w:rsidRPr="1AC72C60">
              <w:t>cases</w:t>
            </w:r>
            <w:r w:rsidR="00DD4EFD">
              <w:t>,</w:t>
            </w:r>
            <w:r w:rsidR="00271552">
              <w:t xml:space="preserve"> </w:t>
            </w:r>
            <w:r w:rsidRPr="1AC72C60">
              <w:t>Stealth</w:t>
            </w:r>
            <w:r w:rsidR="00271552">
              <w:t xml:space="preserve"> </w:t>
            </w:r>
            <w:r w:rsidRPr="1AC72C60">
              <w:t>will</w:t>
            </w:r>
            <w:r w:rsidR="00271552">
              <w:t xml:space="preserve"> </w:t>
            </w:r>
            <w:r w:rsidRPr="1AC72C60">
              <w:t>follow</w:t>
            </w:r>
            <w:r w:rsidR="00271552">
              <w:t xml:space="preserve"> </w:t>
            </w:r>
            <w:r w:rsidRPr="1AC72C60">
              <w:t>a</w:t>
            </w:r>
            <w:r w:rsidR="00271552">
              <w:t xml:space="preserve"> </w:t>
            </w:r>
            <w:r w:rsidRPr="1AC72C60">
              <w:t>thorough</w:t>
            </w:r>
            <w:r w:rsidR="00271552">
              <w:t xml:space="preserve"> </w:t>
            </w:r>
            <w:r w:rsidRPr="1AC72C60">
              <w:t>process</w:t>
            </w:r>
            <w:r w:rsidR="00271552">
              <w:t xml:space="preserve"> </w:t>
            </w:r>
            <w:r w:rsidRPr="1AC72C60">
              <w:t>as</w:t>
            </w:r>
            <w:r w:rsidR="00271552">
              <w:t xml:space="preserve"> </w:t>
            </w:r>
            <w:r w:rsidRPr="1AC72C60">
              <w:t>listed</w:t>
            </w:r>
            <w:r w:rsidR="00271552">
              <w:t xml:space="preserve"> </w:t>
            </w:r>
            <w:r w:rsidRPr="1AC72C60">
              <w:t>below</w:t>
            </w:r>
            <w:r w:rsidR="00271552">
              <w:t xml:space="preserve"> </w:t>
            </w:r>
            <w:r w:rsidRPr="1AC72C60">
              <w:t>to</w:t>
            </w:r>
            <w:r w:rsidR="00271552">
              <w:t xml:space="preserve"> </w:t>
            </w:r>
            <w:r w:rsidRPr="1AC72C60">
              <w:t>ensure</w:t>
            </w:r>
            <w:r w:rsidR="00271552">
              <w:t xml:space="preserve"> </w:t>
            </w:r>
            <w:r w:rsidRPr="1AC72C60">
              <w:t>the</w:t>
            </w:r>
            <w:r w:rsidR="00271552">
              <w:t xml:space="preserve"> </w:t>
            </w:r>
            <w:r w:rsidRPr="1AC72C60">
              <w:t>upgrade</w:t>
            </w:r>
            <w:r w:rsidR="00271552">
              <w:t xml:space="preserve"> </w:t>
            </w:r>
            <w:r w:rsidRPr="1AC72C60">
              <w:t>to</w:t>
            </w:r>
            <w:r w:rsidR="00271552">
              <w:t xml:space="preserve"> </w:t>
            </w:r>
            <w:r w:rsidRPr="1AC72C60">
              <w:t>the</w:t>
            </w:r>
            <w:r w:rsidR="00271552">
              <w:t xml:space="preserve"> </w:t>
            </w:r>
            <w:r w:rsidR="008C377F">
              <w:t>s</w:t>
            </w:r>
            <w:r w:rsidRPr="1AC72C60">
              <w:t>olution</w:t>
            </w:r>
            <w:r w:rsidR="00271552">
              <w:t xml:space="preserve"> </w:t>
            </w:r>
            <w:r w:rsidRPr="1AC72C60">
              <w:t>happens</w:t>
            </w:r>
            <w:r w:rsidR="00271552">
              <w:t xml:space="preserve"> </w:t>
            </w:r>
            <w:r w:rsidRPr="1AC72C60">
              <w:t>seamlessly.</w:t>
            </w:r>
          </w:p>
          <w:p w14:paraId="015891B5" w14:textId="6E9772E4" w:rsidR="00F85286" w:rsidRPr="00041602" w:rsidRDefault="7A3E50F5" w:rsidP="00041602">
            <w:pPr>
              <w:pStyle w:val="Bullet3"/>
              <w:rPr>
                <w:rFonts w:eastAsiaTheme="minorEastAsia"/>
              </w:rPr>
            </w:pPr>
            <w:r w:rsidRPr="1AC72C60">
              <w:t>A</w:t>
            </w:r>
            <w:r w:rsidR="00271552">
              <w:t xml:space="preserve"> </w:t>
            </w:r>
            <w:r w:rsidRPr="1AC72C60">
              <w:t>demo</w:t>
            </w:r>
            <w:r w:rsidR="00271552">
              <w:t xml:space="preserve"> </w:t>
            </w:r>
            <w:r w:rsidRPr="1AC72C60">
              <w:t>of</w:t>
            </w:r>
            <w:r w:rsidR="00271552">
              <w:t xml:space="preserve"> </w:t>
            </w:r>
            <w:r w:rsidRPr="1AC72C60">
              <w:t>the</w:t>
            </w:r>
            <w:r w:rsidR="00271552">
              <w:t xml:space="preserve"> </w:t>
            </w:r>
            <w:r w:rsidRPr="1AC72C60">
              <w:t>new</w:t>
            </w:r>
            <w:r w:rsidR="00271552">
              <w:t xml:space="preserve"> </w:t>
            </w:r>
            <w:r w:rsidRPr="00041602">
              <w:t>functionality</w:t>
            </w:r>
            <w:r w:rsidR="00271552">
              <w:t xml:space="preserve"> </w:t>
            </w:r>
            <w:r w:rsidRPr="00041602">
              <w:t>is</w:t>
            </w:r>
            <w:r w:rsidR="00271552">
              <w:t xml:space="preserve"> </w:t>
            </w:r>
            <w:r w:rsidRPr="00041602">
              <w:t>built</w:t>
            </w:r>
            <w:r w:rsidR="00271552">
              <w:t xml:space="preserve"> </w:t>
            </w:r>
            <w:r w:rsidRPr="00041602">
              <w:t>and</w:t>
            </w:r>
            <w:r w:rsidR="00271552">
              <w:t xml:space="preserve"> </w:t>
            </w:r>
            <w:r w:rsidRPr="00041602">
              <w:t>thoroughly</w:t>
            </w:r>
            <w:r w:rsidR="00271552">
              <w:t xml:space="preserve"> </w:t>
            </w:r>
            <w:r w:rsidRPr="00041602">
              <w:t>tested</w:t>
            </w:r>
            <w:r w:rsidR="00271552">
              <w:t xml:space="preserve"> </w:t>
            </w:r>
            <w:r w:rsidRPr="00041602">
              <w:t>in</w:t>
            </w:r>
            <w:r w:rsidR="00271552">
              <w:t xml:space="preserve"> </w:t>
            </w:r>
            <w:r w:rsidRPr="00041602">
              <w:t>a</w:t>
            </w:r>
            <w:r w:rsidR="00271552">
              <w:t xml:space="preserve"> </w:t>
            </w:r>
            <w:r w:rsidRPr="00041602">
              <w:t>Sandbox</w:t>
            </w:r>
            <w:r w:rsidR="00271552">
              <w:t xml:space="preserve"> </w:t>
            </w:r>
            <w:r w:rsidRPr="00041602">
              <w:t>environment.</w:t>
            </w:r>
          </w:p>
          <w:p w14:paraId="37272DD6" w14:textId="608AFE5E" w:rsidR="00F85286" w:rsidRPr="00041602" w:rsidRDefault="7A3E50F5" w:rsidP="00041602">
            <w:pPr>
              <w:pStyle w:val="Bullet3"/>
              <w:rPr>
                <w:rFonts w:eastAsiaTheme="minorEastAsia"/>
              </w:rPr>
            </w:pPr>
            <w:r w:rsidRPr="00041602">
              <w:t>The</w:t>
            </w:r>
            <w:r w:rsidR="00271552">
              <w:t xml:space="preserve"> </w:t>
            </w:r>
            <w:r w:rsidRPr="00041602">
              <w:t>new</w:t>
            </w:r>
            <w:r w:rsidR="00271552">
              <w:t xml:space="preserve"> </w:t>
            </w:r>
            <w:r w:rsidRPr="00041602">
              <w:t>module/functionality</w:t>
            </w:r>
            <w:r w:rsidR="00271552">
              <w:t xml:space="preserve"> </w:t>
            </w:r>
            <w:r w:rsidRPr="00041602">
              <w:t>is</w:t>
            </w:r>
            <w:r w:rsidR="00271552">
              <w:t xml:space="preserve"> </w:t>
            </w:r>
            <w:r w:rsidRPr="00041602">
              <w:t>deployed</w:t>
            </w:r>
            <w:r w:rsidR="00271552">
              <w:t xml:space="preserve"> </w:t>
            </w:r>
            <w:r w:rsidRPr="00041602">
              <w:t>to</w:t>
            </w:r>
            <w:r w:rsidR="00271552">
              <w:t xml:space="preserve"> </w:t>
            </w:r>
            <w:r w:rsidRPr="00041602">
              <w:t>a</w:t>
            </w:r>
            <w:r w:rsidR="00271552">
              <w:t xml:space="preserve"> </w:t>
            </w:r>
            <w:r w:rsidRPr="00041602">
              <w:t>full</w:t>
            </w:r>
            <w:r w:rsidR="00271552">
              <w:t xml:space="preserve"> </w:t>
            </w:r>
            <w:r w:rsidRPr="00041602">
              <w:t>copy</w:t>
            </w:r>
            <w:r w:rsidR="00271552">
              <w:t xml:space="preserve"> </w:t>
            </w:r>
            <w:r w:rsidRPr="00041602">
              <w:t>Sandbox</w:t>
            </w:r>
            <w:r w:rsidR="00271552">
              <w:t xml:space="preserve"> </w:t>
            </w:r>
            <w:r w:rsidRPr="00041602">
              <w:t>which</w:t>
            </w:r>
            <w:r w:rsidR="00271552">
              <w:t xml:space="preserve"> </w:t>
            </w:r>
            <w:r w:rsidRPr="00041602">
              <w:t>is</w:t>
            </w:r>
            <w:r w:rsidR="00271552">
              <w:t xml:space="preserve"> </w:t>
            </w:r>
            <w:r w:rsidRPr="00041602">
              <w:t>an</w:t>
            </w:r>
            <w:r w:rsidR="00271552">
              <w:t xml:space="preserve"> </w:t>
            </w:r>
            <w:r w:rsidRPr="00041602">
              <w:t>exact</w:t>
            </w:r>
            <w:r w:rsidR="00271552">
              <w:t xml:space="preserve"> </w:t>
            </w:r>
            <w:r w:rsidRPr="00041602">
              <w:t>replica</w:t>
            </w:r>
            <w:r w:rsidR="00271552">
              <w:t xml:space="preserve"> </w:t>
            </w:r>
            <w:r w:rsidRPr="00041602">
              <w:t>of</w:t>
            </w:r>
            <w:r w:rsidR="00271552">
              <w:t xml:space="preserve"> </w:t>
            </w:r>
            <w:r w:rsidRPr="00041602">
              <w:t>the</w:t>
            </w:r>
            <w:r w:rsidR="00271552">
              <w:t xml:space="preserve"> </w:t>
            </w:r>
            <w:r w:rsidRPr="00041602">
              <w:t>Production</w:t>
            </w:r>
            <w:r w:rsidR="00271552">
              <w:t xml:space="preserve"> </w:t>
            </w:r>
            <w:r w:rsidRPr="00041602">
              <w:t>environment</w:t>
            </w:r>
            <w:r w:rsidR="00271552">
              <w:t xml:space="preserve"> </w:t>
            </w:r>
            <w:r w:rsidRPr="00041602">
              <w:t>and</w:t>
            </w:r>
            <w:r w:rsidR="00271552">
              <w:t xml:space="preserve"> </w:t>
            </w:r>
            <w:r w:rsidRPr="00041602">
              <w:t>an</w:t>
            </w:r>
            <w:r w:rsidR="00271552">
              <w:t xml:space="preserve"> </w:t>
            </w:r>
            <w:r w:rsidR="00676176" w:rsidRPr="00041602">
              <w:t>end-to-end</w:t>
            </w:r>
            <w:r w:rsidR="00271552">
              <w:t xml:space="preserve"> </w:t>
            </w:r>
            <w:r w:rsidRPr="00041602">
              <w:t>round</w:t>
            </w:r>
            <w:r w:rsidR="00271552">
              <w:t xml:space="preserve"> </w:t>
            </w:r>
            <w:r w:rsidRPr="00041602">
              <w:t>of</w:t>
            </w:r>
            <w:r w:rsidR="00271552">
              <w:t xml:space="preserve"> </w:t>
            </w:r>
            <w:r w:rsidRPr="00041602">
              <w:t>testing</w:t>
            </w:r>
            <w:r w:rsidR="00271552">
              <w:t xml:space="preserve"> </w:t>
            </w:r>
            <w:r w:rsidRPr="00041602">
              <w:t>is</w:t>
            </w:r>
            <w:r w:rsidR="00271552">
              <w:t xml:space="preserve"> </w:t>
            </w:r>
            <w:r w:rsidRPr="00041602">
              <w:t>performed.</w:t>
            </w:r>
          </w:p>
          <w:p w14:paraId="20F53D00" w14:textId="227ECB62" w:rsidR="00F85286" w:rsidRPr="00041602" w:rsidRDefault="5582AAA3" w:rsidP="4B402866">
            <w:pPr>
              <w:pStyle w:val="Bullet3"/>
              <w:rPr>
                <w:rFonts w:eastAsiaTheme="minorEastAsia"/>
              </w:rPr>
            </w:pPr>
            <w:r>
              <w:lastRenderedPageBreak/>
              <w:t>The</w:t>
            </w:r>
            <w:r w:rsidR="00271552">
              <w:t xml:space="preserve"> </w:t>
            </w:r>
            <w:r>
              <w:t>new</w:t>
            </w:r>
            <w:r w:rsidR="00271552">
              <w:t xml:space="preserve"> </w:t>
            </w:r>
            <w:r>
              <w:t>module</w:t>
            </w:r>
            <w:r w:rsidR="00271552">
              <w:t xml:space="preserve"> </w:t>
            </w:r>
            <w:r>
              <w:t>is</w:t>
            </w:r>
            <w:r w:rsidR="00271552">
              <w:t xml:space="preserve"> </w:t>
            </w:r>
            <w:r>
              <w:t>demonstrated</w:t>
            </w:r>
            <w:r w:rsidR="00271552">
              <w:t xml:space="preserve"> </w:t>
            </w:r>
            <w:r>
              <w:t>to</w:t>
            </w:r>
            <w:r w:rsidR="00271552">
              <w:t xml:space="preserve"> </w:t>
            </w:r>
            <w:r>
              <w:t>the</w:t>
            </w:r>
            <w:r w:rsidR="00271552">
              <w:t xml:space="preserve"> </w:t>
            </w:r>
            <w:r>
              <w:t>key</w:t>
            </w:r>
            <w:r w:rsidR="00271552">
              <w:t xml:space="preserve"> </w:t>
            </w:r>
            <w:r>
              <w:t>stakeholders</w:t>
            </w:r>
            <w:r w:rsidR="00271552">
              <w:t xml:space="preserve"> </w:t>
            </w:r>
            <w:r>
              <w:t>to</w:t>
            </w:r>
            <w:r w:rsidR="00271552">
              <w:t xml:space="preserve"> </w:t>
            </w:r>
            <w:r>
              <w:t>get</w:t>
            </w:r>
            <w:r w:rsidR="00271552">
              <w:t xml:space="preserve"> </w:t>
            </w:r>
            <w:r>
              <w:t>feedback</w:t>
            </w:r>
            <w:r w:rsidR="00271552">
              <w:t xml:space="preserve"> </w:t>
            </w:r>
            <w:r>
              <w:t>and</w:t>
            </w:r>
            <w:r w:rsidR="00271552">
              <w:t xml:space="preserve"> </w:t>
            </w:r>
            <w:r>
              <w:t>implement</w:t>
            </w:r>
            <w:r w:rsidR="00271552">
              <w:t xml:space="preserve"> </w:t>
            </w:r>
            <w:r>
              <w:t>any</w:t>
            </w:r>
            <w:r w:rsidR="00271552">
              <w:t xml:space="preserve"> </w:t>
            </w:r>
            <w:r w:rsidR="74E2E82C">
              <w:t>last-minute</w:t>
            </w:r>
            <w:r w:rsidR="00271552">
              <w:t xml:space="preserve"> </w:t>
            </w:r>
            <w:r>
              <w:t>changes.</w:t>
            </w:r>
            <w:r w:rsidR="00271552">
              <w:t xml:space="preserve"> </w:t>
            </w:r>
            <w:r>
              <w:t>(Steps</w:t>
            </w:r>
            <w:r w:rsidR="00271552">
              <w:t xml:space="preserve"> </w:t>
            </w:r>
            <w:r>
              <w:t>1</w:t>
            </w:r>
            <w:r w:rsidR="00271552">
              <w:t xml:space="preserve"> </w:t>
            </w:r>
            <w:r>
              <w:t>and</w:t>
            </w:r>
            <w:r w:rsidR="00271552">
              <w:t xml:space="preserve"> </w:t>
            </w:r>
            <w:r>
              <w:t>2</w:t>
            </w:r>
            <w:r w:rsidR="00271552">
              <w:t xml:space="preserve"> </w:t>
            </w:r>
            <w:r>
              <w:t>are</w:t>
            </w:r>
            <w:r w:rsidR="00271552">
              <w:t xml:space="preserve"> </w:t>
            </w:r>
            <w:r>
              <w:t>repeated</w:t>
            </w:r>
            <w:r w:rsidR="00271552">
              <w:t xml:space="preserve"> </w:t>
            </w:r>
            <w:r>
              <w:t>until</w:t>
            </w:r>
            <w:r w:rsidR="00271552">
              <w:t xml:space="preserve"> </w:t>
            </w:r>
            <w:r>
              <w:t>a</w:t>
            </w:r>
            <w:r w:rsidR="00271552">
              <w:t xml:space="preserve"> </w:t>
            </w:r>
            <w:r>
              <w:t>final</w:t>
            </w:r>
            <w:r w:rsidR="00271552">
              <w:t xml:space="preserve"> </w:t>
            </w:r>
            <w:r>
              <w:t>sign</w:t>
            </w:r>
            <w:r w:rsidR="00271552">
              <w:t xml:space="preserve"> </w:t>
            </w:r>
            <w:r>
              <w:t>off</w:t>
            </w:r>
            <w:r w:rsidR="00271552">
              <w:t xml:space="preserve"> </w:t>
            </w:r>
            <w:r>
              <w:t>is</w:t>
            </w:r>
            <w:r w:rsidR="00271552">
              <w:t xml:space="preserve"> </w:t>
            </w:r>
            <w:r>
              <w:t>received</w:t>
            </w:r>
            <w:r w:rsidR="00271552">
              <w:t xml:space="preserve"> </w:t>
            </w:r>
            <w:r>
              <w:t>from</w:t>
            </w:r>
            <w:r w:rsidR="00271552">
              <w:t xml:space="preserve"> </w:t>
            </w:r>
            <w:r>
              <w:t>the</w:t>
            </w:r>
            <w:r w:rsidR="00271552">
              <w:t xml:space="preserve"> </w:t>
            </w:r>
            <w:r>
              <w:t>stakeholders</w:t>
            </w:r>
            <w:r w:rsidR="00DD4EFD">
              <w:t>.</w:t>
            </w:r>
            <w:r>
              <w:t>)</w:t>
            </w:r>
          </w:p>
          <w:p w14:paraId="60DF5A30" w14:textId="08E04395" w:rsidR="00F85286" w:rsidRPr="00041602" w:rsidRDefault="7A3E50F5" w:rsidP="00041602">
            <w:pPr>
              <w:pStyle w:val="Bullet3"/>
              <w:rPr>
                <w:rFonts w:eastAsiaTheme="minorEastAsia"/>
              </w:rPr>
            </w:pPr>
            <w:r w:rsidRPr="00041602">
              <w:t>The</w:t>
            </w:r>
            <w:r w:rsidR="00271552">
              <w:t xml:space="preserve"> </w:t>
            </w:r>
            <w:r w:rsidRPr="00041602">
              <w:t>deployment</w:t>
            </w:r>
            <w:r w:rsidR="00271552">
              <w:t xml:space="preserve"> </w:t>
            </w:r>
            <w:r w:rsidRPr="00041602">
              <w:t>plan</w:t>
            </w:r>
            <w:r w:rsidR="00271552">
              <w:t xml:space="preserve"> </w:t>
            </w:r>
            <w:r w:rsidRPr="00041602">
              <w:t>is</w:t>
            </w:r>
            <w:r w:rsidR="00271552">
              <w:t xml:space="preserve"> </w:t>
            </w:r>
            <w:r w:rsidRPr="00041602">
              <w:t>communicated</w:t>
            </w:r>
            <w:r w:rsidR="00271552">
              <w:t xml:space="preserve"> </w:t>
            </w:r>
            <w:r w:rsidRPr="00041602">
              <w:t>to</w:t>
            </w:r>
            <w:r w:rsidR="00271552">
              <w:t xml:space="preserve"> </w:t>
            </w:r>
            <w:r w:rsidRPr="00041602">
              <w:t>all</w:t>
            </w:r>
            <w:r w:rsidR="00271552">
              <w:t xml:space="preserve"> </w:t>
            </w:r>
            <w:r w:rsidRPr="00041602">
              <w:t>stakeholders</w:t>
            </w:r>
            <w:r w:rsidR="00271552">
              <w:t xml:space="preserve"> </w:t>
            </w:r>
            <w:r w:rsidRPr="00041602">
              <w:t>and</w:t>
            </w:r>
            <w:r w:rsidR="00271552">
              <w:t xml:space="preserve"> </w:t>
            </w:r>
            <w:r w:rsidRPr="00041602">
              <w:t>users</w:t>
            </w:r>
            <w:r w:rsidR="00271552">
              <w:t xml:space="preserve"> </w:t>
            </w:r>
            <w:r w:rsidRPr="00041602">
              <w:t>as</w:t>
            </w:r>
            <w:r w:rsidR="00271552">
              <w:t xml:space="preserve"> </w:t>
            </w:r>
            <w:r w:rsidRPr="00041602">
              <w:t>needed.</w:t>
            </w:r>
          </w:p>
          <w:p w14:paraId="70DA2EE7" w14:textId="43B08DAD" w:rsidR="00F85286" w:rsidRPr="00041602" w:rsidRDefault="7A3E50F5" w:rsidP="00041602">
            <w:pPr>
              <w:pStyle w:val="Bullet3"/>
              <w:rPr>
                <w:rFonts w:eastAsiaTheme="minorEastAsia"/>
              </w:rPr>
            </w:pPr>
            <w:r w:rsidRPr="00041602">
              <w:t>The</w:t>
            </w:r>
            <w:r w:rsidR="00271552">
              <w:t xml:space="preserve"> </w:t>
            </w:r>
            <w:r w:rsidR="008C377F">
              <w:t>s</w:t>
            </w:r>
            <w:r w:rsidRPr="00041602">
              <w:t>olution</w:t>
            </w:r>
            <w:r w:rsidR="00271552">
              <w:t xml:space="preserve"> </w:t>
            </w:r>
            <w:r w:rsidRPr="00041602">
              <w:t>is</w:t>
            </w:r>
            <w:r w:rsidR="00271552">
              <w:t xml:space="preserve"> </w:t>
            </w:r>
            <w:r w:rsidRPr="00041602">
              <w:t>deployed</w:t>
            </w:r>
            <w:r w:rsidR="00271552">
              <w:t xml:space="preserve"> </w:t>
            </w:r>
            <w:r w:rsidRPr="00041602">
              <w:t>based</w:t>
            </w:r>
            <w:r w:rsidR="00271552">
              <w:t xml:space="preserve"> </w:t>
            </w:r>
            <w:r w:rsidRPr="00041602">
              <w:t>on</w:t>
            </w:r>
            <w:r w:rsidR="00271552">
              <w:t xml:space="preserve"> </w:t>
            </w:r>
            <w:r w:rsidRPr="00041602">
              <w:t>the</w:t>
            </w:r>
            <w:r w:rsidR="00271552">
              <w:t xml:space="preserve"> </w:t>
            </w:r>
            <w:r w:rsidRPr="00041602">
              <w:t>communication</w:t>
            </w:r>
            <w:r w:rsidR="00271552">
              <w:t xml:space="preserve"> </w:t>
            </w:r>
            <w:r w:rsidRPr="00041602">
              <w:t>plan</w:t>
            </w:r>
            <w:r w:rsidR="00271552">
              <w:t xml:space="preserve"> </w:t>
            </w:r>
            <w:r w:rsidRPr="00041602">
              <w:t>developed.</w:t>
            </w:r>
            <w:r w:rsidR="00271552">
              <w:t xml:space="preserve"> </w:t>
            </w:r>
            <w:r w:rsidRPr="00041602">
              <w:t>All</w:t>
            </w:r>
            <w:r w:rsidR="00271552">
              <w:t xml:space="preserve"> </w:t>
            </w:r>
            <w:r w:rsidRPr="00041602">
              <w:t>stakeholders</w:t>
            </w:r>
            <w:r w:rsidR="00271552">
              <w:t xml:space="preserve"> </w:t>
            </w:r>
            <w:r w:rsidRPr="00041602">
              <w:t>are</w:t>
            </w:r>
            <w:r w:rsidR="00271552">
              <w:t xml:space="preserve"> </w:t>
            </w:r>
            <w:r w:rsidRPr="00041602">
              <w:t>notified</w:t>
            </w:r>
            <w:r w:rsidR="00271552">
              <w:t xml:space="preserve"> </w:t>
            </w:r>
            <w:r w:rsidRPr="00041602">
              <w:t>of</w:t>
            </w:r>
            <w:r w:rsidR="00271552">
              <w:t xml:space="preserve"> </w:t>
            </w:r>
            <w:r w:rsidRPr="00041602">
              <w:t>the</w:t>
            </w:r>
            <w:r w:rsidR="00271552">
              <w:t xml:space="preserve"> </w:t>
            </w:r>
            <w:r w:rsidRPr="00041602">
              <w:t>progress</w:t>
            </w:r>
            <w:r w:rsidR="00271552">
              <w:t xml:space="preserve"> </w:t>
            </w:r>
            <w:r w:rsidRPr="00041602">
              <w:t>of</w:t>
            </w:r>
            <w:r w:rsidR="00271552">
              <w:t xml:space="preserve"> </w:t>
            </w:r>
            <w:r w:rsidRPr="00041602">
              <w:t>deployment</w:t>
            </w:r>
          </w:p>
          <w:p w14:paraId="454759C3" w14:textId="4F35846D" w:rsidR="00F85286" w:rsidRDefault="7A3E50F5" w:rsidP="00041602">
            <w:pPr>
              <w:pStyle w:val="Bullet3"/>
              <w:rPr>
                <w:rFonts w:eastAsiaTheme="minorEastAsia" w:cstheme="minorBidi"/>
              </w:rPr>
            </w:pPr>
            <w:r w:rsidRPr="00041602">
              <w:t>Final</w:t>
            </w:r>
            <w:r w:rsidR="00271552">
              <w:t xml:space="preserve"> </w:t>
            </w:r>
            <w:r w:rsidRPr="00041602">
              <w:t>round</w:t>
            </w:r>
            <w:r w:rsidR="00271552">
              <w:t xml:space="preserve"> </w:t>
            </w:r>
            <w:r w:rsidRPr="00041602">
              <w:t>of</w:t>
            </w:r>
            <w:r w:rsidR="00271552">
              <w:t xml:space="preserve"> </w:t>
            </w:r>
            <w:r w:rsidRPr="00041602">
              <w:t>testing</w:t>
            </w:r>
            <w:r w:rsidR="00271552">
              <w:t xml:space="preserve"> </w:t>
            </w:r>
            <w:r w:rsidRPr="00041602">
              <w:t>is</w:t>
            </w:r>
            <w:r w:rsidR="00271552">
              <w:t xml:space="preserve"> </w:t>
            </w:r>
            <w:r w:rsidRPr="00041602">
              <w:t>completed</w:t>
            </w:r>
            <w:r w:rsidR="00271552">
              <w:t xml:space="preserve"> </w:t>
            </w:r>
            <w:r w:rsidRPr="1AC72C60">
              <w:t>in</w:t>
            </w:r>
            <w:r w:rsidR="00271552">
              <w:t xml:space="preserve"> </w:t>
            </w:r>
            <w:r w:rsidR="00197BE0">
              <w:t>P</w:t>
            </w:r>
            <w:r w:rsidRPr="1AC72C60">
              <w:t>roduction</w:t>
            </w:r>
            <w:r w:rsidR="00271552">
              <w:t xml:space="preserve"> </w:t>
            </w:r>
            <w:r w:rsidRPr="1AC72C60">
              <w:t>to</w:t>
            </w:r>
            <w:r w:rsidR="00271552">
              <w:t xml:space="preserve"> </w:t>
            </w:r>
            <w:r w:rsidRPr="1AC72C60">
              <w:t>ensure</w:t>
            </w:r>
            <w:r w:rsidR="00271552">
              <w:t xml:space="preserve"> </w:t>
            </w:r>
            <w:r w:rsidRPr="1AC72C60">
              <w:t>that</w:t>
            </w:r>
            <w:r w:rsidR="00271552">
              <w:t xml:space="preserve"> </w:t>
            </w:r>
            <w:r w:rsidRPr="1AC72C60">
              <w:t>the</w:t>
            </w:r>
            <w:r w:rsidR="00271552">
              <w:t xml:space="preserve"> </w:t>
            </w:r>
            <w:r w:rsidR="008C377F">
              <w:t>s</w:t>
            </w:r>
            <w:r w:rsidRPr="1AC72C60">
              <w:t>olution</w:t>
            </w:r>
            <w:r w:rsidR="00271552">
              <w:t xml:space="preserve"> </w:t>
            </w:r>
            <w:r w:rsidRPr="1AC72C60">
              <w:t>is</w:t>
            </w:r>
            <w:r w:rsidR="00271552">
              <w:t xml:space="preserve"> </w:t>
            </w:r>
            <w:r w:rsidRPr="1AC72C60">
              <w:t>working</w:t>
            </w:r>
            <w:r w:rsidR="00271552">
              <w:t xml:space="preserve"> </w:t>
            </w:r>
            <w:r w:rsidRPr="1AC72C60">
              <w:t>as</w:t>
            </w:r>
            <w:r w:rsidR="00271552">
              <w:t xml:space="preserve"> </w:t>
            </w:r>
            <w:r w:rsidRPr="1AC72C60">
              <w:t>intended.</w:t>
            </w:r>
            <w:r w:rsidR="00271552">
              <w:t xml:space="preserve"> </w:t>
            </w:r>
          </w:p>
          <w:p w14:paraId="54487A7C" w14:textId="34AAA3C4" w:rsidR="00F85286" w:rsidRDefault="5582AAA3" w:rsidP="00041602">
            <w:pPr>
              <w:pStyle w:val="BodyText"/>
              <w:spacing w:before="240"/>
            </w:pPr>
            <w:r>
              <w:t>Stealth</w:t>
            </w:r>
            <w:r w:rsidR="00271552">
              <w:t xml:space="preserve"> </w:t>
            </w:r>
            <w:r>
              <w:t>Solutions</w:t>
            </w:r>
            <w:r w:rsidR="00271552">
              <w:t xml:space="preserve"> </w:t>
            </w:r>
            <w:r w:rsidR="31213817">
              <w:t>provide</w:t>
            </w:r>
            <w:r w:rsidR="5A98A5E4">
              <w:t>s</w:t>
            </w:r>
            <w:r w:rsidR="00271552">
              <w:t xml:space="preserve"> </w:t>
            </w:r>
            <w:r w:rsidR="24821A53">
              <w:t>all</w:t>
            </w:r>
            <w:r w:rsidR="00271552">
              <w:t xml:space="preserve"> </w:t>
            </w:r>
            <w:r>
              <w:t>post</w:t>
            </w:r>
            <w:r w:rsidR="00DD4EFD">
              <w:t>-</w:t>
            </w:r>
            <w:r>
              <w:t>Go</w:t>
            </w:r>
            <w:r w:rsidR="00271552">
              <w:t xml:space="preserve"> </w:t>
            </w:r>
            <w:r>
              <w:t>Live</w:t>
            </w:r>
            <w:r w:rsidR="00271552">
              <w:t xml:space="preserve"> </w:t>
            </w:r>
            <w:r>
              <w:t>support</w:t>
            </w:r>
            <w:r w:rsidR="00271552">
              <w:t xml:space="preserve"> </w:t>
            </w:r>
            <w:r w:rsidR="10CAD08E">
              <w:t>for</w:t>
            </w:r>
            <w:r w:rsidR="00271552">
              <w:t xml:space="preserve"> </w:t>
            </w:r>
            <w:r w:rsidR="10CAD08E">
              <w:t>these</w:t>
            </w:r>
            <w:r w:rsidR="00271552">
              <w:t xml:space="preserve"> </w:t>
            </w:r>
            <w:r w:rsidR="10CAD08E">
              <w:t>upgrades</w:t>
            </w:r>
            <w:r>
              <w:t>.</w:t>
            </w:r>
          </w:p>
          <w:p w14:paraId="3F36CF12" w14:textId="77777777" w:rsidR="00F85286" w:rsidRPr="00033DEC" w:rsidRDefault="00F85286" w:rsidP="00041602">
            <w:pPr>
              <w:pStyle w:val="BodyText"/>
            </w:pPr>
          </w:p>
        </w:tc>
      </w:tr>
    </w:tbl>
    <w:p w14:paraId="6B967880" w14:textId="77777777" w:rsidR="00F85286" w:rsidRDefault="00F85286" w:rsidP="000730A7"/>
    <w:p w14:paraId="3F2EF8DE" w14:textId="77777777" w:rsidR="00FC2E65" w:rsidRDefault="00FC2E65" w:rsidP="000730A7">
      <w:pPr>
        <w:sectPr w:rsidR="00FC2E65" w:rsidSect="009938DC">
          <w:pgSz w:w="12240" w:h="15840" w:code="1"/>
          <w:pgMar w:top="1440" w:right="1440" w:bottom="1440" w:left="1440" w:header="450" w:footer="720" w:gutter="0"/>
          <w:cols w:space="720"/>
          <w:docGrid w:linePitch="360"/>
        </w:sectPr>
      </w:pPr>
    </w:p>
    <w:p w14:paraId="5E2BEB61" w14:textId="11BCC14A" w:rsidR="009B2CD8" w:rsidRDefault="007F1354" w:rsidP="009B2CD8">
      <w:pPr>
        <w:pStyle w:val="Heading1"/>
      </w:pPr>
      <w:bookmarkStart w:id="32" w:name="_Toc63851909"/>
      <w:r>
        <w:lastRenderedPageBreak/>
        <w:t xml:space="preserve">Additional Material – </w:t>
      </w:r>
      <w:r w:rsidR="009B2CD8">
        <w:t>Response</w:t>
      </w:r>
      <w:r w:rsidR="00271552">
        <w:t xml:space="preserve"> </w:t>
      </w:r>
      <w:r w:rsidR="009B2CD8">
        <w:t>to</w:t>
      </w:r>
      <w:r w:rsidR="00271552">
        <w:t xml:space="preserve"> </w:t>
      </w:r>
      <w:r w:rsidR="009B2CD8">
        <w:t>RFP</w:t>
      </w:r>
      <w:r w:rsidR="00271552">
        <w:t xml:space="preserve"> </w:t>
      </w:r>
      <w:r w:rsidR="009B2CD8">
        <w:t>Statement</w:t>
      </w:r>
      <w:r w:rsidR="00271552">
        <w:t xml:space="preserve"> </w:t>
      </w:r>
      <w:r w:rsidR="009B2CD8">
        <w:t>of</w:t>
      </w:r>
      <w:r w:rsidR="00271552">
        <w:t xml:space="preserve"> </w:t>
      </w:r>
      <w:r w:rsidR="009B2CD8">
        <w:t>Needs</w:t>
      </w:r>
      <w:bookmarkEnd w:id="32"/>
    </w:p>
    <w:p w14:paraId="09C7C2F9" w14:textId="26FE3CA0" w:rsidR="00D61C1A" w:rsidRDefault="00D61C1A" w:rsidP="005178A7">
      <w:pPr>
        <w:pStyle w:val="ParagraphHeading"/>
      </w:pPr>
      <w:r>
        <w:t>Overall</w:t>
      </w:r>
      <w:r w:rsidR="00271552">
        <w:t xml:space="preserve"> </w:t>
      </w:r>
      <w:r>
        <w:t>Solution</w:t>
      </w:r>
    </w:p>
    <w:p w14:paraId="4F8F8161" w14:textId="52BECBEA" w:rsidR="00D61C1A" w:rsidRPr="00E2042D" w:rsidRDefault="00D61C1A" w:rsidP="008B3D3F">
      <w:pPr>
        <w:pStyle w:val="BodyText"/>
      </w:pPr>
      <w:r>
        <w:t>Stealth</w:t>
      </w:r>
      <w:r w:rsidR="00271552">
        <w:t xml:space="preserve"> </w:t>
      </w:r>
      <w:r>
        <w:t>Solutions</w:t>
      </w:r>
      <w:r w:rsidR="00271552">
        <w:t xml:space="preserve"> </w:t>
      </w:r>
      <w:r>
        <w:t>proposes</w:t>
      </w:r>
      <w:r w:rsidR="00271552">
        <w:t xml:space="preserve"> </w:t>
      </w:r>
      <w:r>
        <w:t>the</w:t>
      </w:r>
      <w:r w:rsidR="00271552">
        <w:t xml:space="preserve"> </w:t>
      </w:r>
      <w:r>
        <w:t>building</w:t>
      </w:r>
      <w:r w:rsidR="00271552">
        <w:t xml:space="preserve"> </w:t>
      </w:r>
      <w:r>
        <w:t>of</w:t>
      </w:r>
      <w:r w:rsidR="00271552">
        <w:t xml:space="preserve"> </w:t>
      </w:r>
      <w:r w:rsidR="08570328">
        <w:t>the</w:t>
      </w:r>
      <w:r w:rsidR="00271552">
        <w:t xml:space="preserve"> </w:t>
      </w:r>
      <w:r>
        <w:t>Grant</w:t>
      </w:r>
      <w:r w:rsidR="00271552">
        <w:t xml:space="preserve"> </w:t>
      </w:r>
      <w:r>
        <w:t>Reporting</w:t>
      </w:r>
      <w:r w:rsidR="00271552">
        <w:t xml:space="preserve"> </w:t>
      </w:r>
      <w:r>
        <w:t>Solution</w:t>
      </w:r>
      <w:r w:rsidR="00271552">
        <w:t xml:space="preserve"> </w:t>
      </w:r>
      <w:r>
        <w:t>on</w:t>
      </w:r>
      <w:r w:rsidR="00271552">
        <w:t xml:space="preserve"> </w:t>
      </w:r>
      <w:r>
        <w:t>the</w:t>
      </w:r>
      <w:r w:rsidR="00271552">
        <w:t xml:space="preserve"> </w:t>
      </w:r>
      <w:r w:rsidRPr="00E2042D">
        <w:rPr>
          <w:b/>
        </w:rPr>
        <w:t>Salesforce</w:t>
      </w:r>
      <w:r w:rsidR="00271552">
        <w:rPr>
          <w:b/>
        </w:rPr>
        <w:t xml:space="preserve"> </w:t>
      </w:r>
      <w:r w:rsidR="007605CA">
        <w:rPr>
          <w:b/>
        </w:rPr>
        <w:t>p</w:t>
      </w:r>
      <w:r w:rsidRPr="00E2042D">
        <w:rPr>
          <w:b/>
        </w:rPr>
        <w:t>latform</w:t>
      </w:r>
      <w:r>
        <w:t>.</w:t>
      </w:r>
      <w:r w:rsidR="00271552">
        <w:t xml:space="preserve"> </w:t>
      </w:r>
      <w:r>
        <w:t>Salesforce</w:t>
      </w:r>
      <w:r w:rsidR="00271552">
        <w:t xml:space="preserve"> </w:t>
      </w:r>
      <w:r>
        <w:t>provides</w:t>
      </w:r>
      <w:r w:rsidR="00271552">
        <w:t xml:space="preserve"> </w:t>
      </w:r>
      <w:r>
        <w:t>a</w:t>
      </w:r>
      <w:r w:rsidR="00271552">
        <w:t xml:space="preserve"> </w:t>
      </w:r>
      <w:r>
        <w:t>highly</w:t>
      </w:r>
      <w:r w:rsidR="00271552">
        <w:t xml:space="preserve"> </w:t>
      </w:r>
      <w:r>
        <w:t>secure,</w:t>
      </w:r>
      <w:r w:rsidR="00271552">
        <w:t xml:space="preserve"> </w:t>
      </w:r>
      <w:r>
        <w:t>highly</w:t>
      </w:r>
      <w:r w:rsidR="00271552">
        <w:t xml:space="preserve"> </w:t>
      </w:r>
      <w:r>
        <w:t>available,</w:t>
      </w:r>
      <w:r w:rsidR="00271552">
        <w:t xml:space="preserve"> </w:t>
      </w:r>
      <w:r>
        <w:t>FISMA-compliant,</w:t>
      </w:r>
      <w:r w:rsidR="00271552">
        <w:t xml:space="preserve"> </w:t>
      </w:r>
      <w:r>
        <w:t>FedRAMP-certified</w:t>
      </w:r>
      <w:r w:rsidR="00271552">
        <w:t xml:space="preserve"> </w:t>
      </w:r>
      <w:r>
        <w:t>online</w:t>
      </w:r>
      <w:r w:rsidR="00271552">
        <w:t xml:space="preserve"> </w:t>
      </w:r>
      <w:r>
        <w:t>environment</w:t>
      </w:r>
      <w:r w:rsidR="00271552">
        <w:t xml:space="preserve"> </w:t>
      </w:r>
      <w:r>
        <w:t>for</w:t>
      </w:r>
      <w:r w:rsidR="00271552">
        <w:t xml:space="preserve"> </w:t>
      </w:r>
      <w:r>
        <w:t>application</w:t>
      </w:r>
      <w:r w:rsidR="00271552">
        <w:t xml:space="preserve"> </w:t>
      </w:r>
      <w:r>
        <w:t>development</w:t>
      </w:r>
      <w:r w:rsidR="00271552">
        <w:t xml:space="preserve"> </w:t>
      </w:r>
      <w:r>
        <w:t>while</w:t>
      </w:r>
      <w:r w:rsidR="00271552">
        <w:t xml:space="preserve"> </w:t>
      </w:r>
      <w:r>
        <w:t>also</w:t>
      </w:r>
      <w:r w:rsidR="00271552">
        <w:t xml:space="preserve"> </w:t>
      </w:r>
      <w:r>
        <w:t>providing</w:t>
      </w:r>
      <w:r w:rsidR="00271552">
        <w:t xml:space="preserve"> </w:t>
      </w:r>
      <w:r>
        <w:t>extensive</w:t>
      </w:r>
      <w:r w:rsidR="00271552">
        <w:t xml:space="preserve"> </w:t>
      </w:r>
      <w:r>
        <w:t>configuration</w:t>
      </w:r>
      <w:r w:rsidR="00271552">
        <w:t xml:space="preserve"> </w:t>
      </w:r>
      <w:r>
        <w:t>flexibility</w:t>
      </w:r>
      <w:r w:rsidR="00271552">
        <w:t xml:space="preserve"> </w:t>
      </w:r>
      <w:r>
        <w:t>and</w:t>
      </w:r>
      <w:r w:rsidR="00271552">
        <w:t xml:space="preserve"> </w:t>
      </w:r>
      <w:r>
        <w:t>business</w:t>
      </w:r>
      <w:r w:rsidR="00271552">
        <w:t xml:space="preserve"> </w:t>
      </w:r>
      <w:r>
        <w:t>process</w:t>
      </w:r>
      <w:r w:rsidR="00271552">
        <w:t xml:space="preserve"> </w:t>
      </w:r>
      <w:r>
        <w:t>automation</w:t>
      </w:r>
      <w:r w:rsidR="00271552">
        <w:t xml:space="preserve"> </w:t>
      </w:r>
      <w:r>
        <w:t>through</w:t>
      </w:r>
      <w:r w:rsidR="00271552">
        <w:t xml:space="preserve"> </w:t>
      </w:r>
      <w:r>
        <w:t>a</w:t>
      </w:r>
      <w:r w:rsidR="00271552">
        <w:t xml:space="preserve"> </w:t>
      </w:r>
      <w:r>
        <w:t>Software</w:t>
      </w:r>
      <w:r w:rsidR="00271552">
        <w:t xml:space="preserve"> </w:t>
      </w:r>
      <w:r>
        <w:t>as</w:t>
      </w:r>
      <w:r w:rsidR="00271552">
        <w:t xml:space="preserve"> </w:t>
      </w:r>
      <w:r>
        <w:t>a</w:t>
      </w:r>
      <w:r w:rsidR="00271552">
        <w:t xml:space="preserve"> </w:t>
      </w:r>
      <w:r>
        <w:t>Service</w:t>
      </w:r>
      <w:r w:rsidR="00271552">
        <w:t xml:space="preserve"> </w:t>
      </w:r>
      <w:r>
        <w:t>(SaaS)</w:t>
      </w:r>
      <w:r w:rsidR="00271552">
        <w:t xml:space="preserve"> </w:t>
      </w:r>
      <w:r>
        <w:t>cost-effective</w:t>
      </w:r>
      <w:r w:rsidR="00271552">
        <w:t xml:space="preserve"> </w:t>
      </w:r>
      <w:r>
        <w:t>model.</w:t>
      </w:r>
      <w:r w:rsidR="00271552">
        <w:t xml:space="preserve"> </w:t>
      </w:r>
    </w:p>
    <w:p w14:paraId="4F63458C" w14:textId="64B250D3" w:rsidR="00D61C1A" w:rsidRDefault="00D61C1A" w:rsidP="005178A7">
      <w:pPr>
        <w:pStyle w:val="ParagraphHeading"/>
      </w:pPr>
      <w:r>
        <w:t>Salesforce</w:t>
      </w:r>
      <w:r w:rsidR="00271552">
        <w:t xml:space="preserve"> </w:t>
      </w:r>
      <w:r w:rsidR="005178A7">
        <w:t>Overview</w:t>
      </w:r>
    </w:p>
    <w:p w14:paraId="2E6FE780" w14:textId="0BE76CA1" w:rsidR="00D61C1A" w:rsidRPr="00C30068" w:rsidRDefault="00D61C1A" w:rsidP="005178A7">
      <w:pPr>
        <w:pStyle w:val="BodyText"/>
      </w:pPr>
      <w:r w:rsidRPr="00C30068">
        <w:t>The</w:t>
      </w:r>
      <w:r w:rsidR="00271552">
        <w:t xml:space="preserve"> </w:t>
      </w:r>
      <w:r w:rsidRPr="00C30068">
        <w:t>following</w:t>
      </w:r>
      <w:r w:rsidR="00271552">
        <w:t xml:space="preserve"> </w:t>
      </w:r>
      <w:r w:rsidRPr="00C30068">
        <w:t>are</w:t>
      </w:r>
      <w:r w:rsidR="00271552">
        <w:t xml:space="preserve"> </w:t>
      </w:r>
      <w:r w:rsidRPr="00C30068">
        <w:t>some</w:t>
      </w:r>
      <w:r w:rsidR="00271552">
        <w:t xml:space="preserve"> </w:t>
      </w:r>
      <w:r w:rsidRPr="00C30068">
        <w:t>of</w:t>
      </w:r>
      <w:r w:rsidR="00271552">
        <w:t xml:space="preserve"> </w:t>
      </w:r>
      <w:r w:rsidRPr="00C30068">
        <w:t>the</w:t>
      </w:r>
      <w:r w:rsidR="00271552">
        <w:t xml:space="preserve"> </w:t>
      </w:r>
      <w:r w:rsidRPr="00C30068">
        <w:t>key</w:t>
      </w:r>
      <w:r w:rsidR="00271552">
        <w:t xml:space="preserve"> </w:t>
      </w:r>
      <w:r w:rsidRPr="00C30068">
        <w:t>components</w:t>
      </w:r>
      <w:r w:rsidR="00271552">
        <w:t xml:space="preserve"> </w:t>
      </w:r>
      <w:r w:rsidRPr="00C30068">
        <w:t>offered</w:t>
      </w:r>
      <w:r w:rsidR="00271552">
        <w:t xml:space="preserve"> </w:t>
      </w:r>
      <w:r w:rsidRPr="005178A7">
        <w:t>by</w:t>
      </w:r>
      <w:r w:rsidR="00271552">
        <w:t xml:space="preserve"> </w:t>
      </w:r>
      <w:r w:rsidRPr="00C30068">
        <w:t>Salesforce:</w:t>
      </w:r>
    </w:p>
    <w:p w14:paraId="1610D299" w14:textId="2BEB67FB" w:rsidR="00D61C1A" w:rsidRPr="00C30068" w:rsidRDefault="00D61C1A" w:rsidP="005178A7">
      <w:pPr>
        <w:pStyle w:val="Bullet3"/>
      </w:pPr>
      <w:r w:rsidRPr="00C30068">
        <w:rPr>
          <w:b/>
        </w:rPr>
        <w:t>World-Class</w:t>
      </w:r>
      <w:r w:rsidR="00271552">
        <w:rPr>
          <w:b/>
        </w:rPr>
        <w:t xml:space="preserve"> </w:t>
      </w:r>
      <w:r w:rsidRPr="00C30068">
        <w:rPr>
          <w:b/>
        </w:rPr>
        <w:t>Cloud</w:t>
      </w:r>
      <w:r w:rsidR="00271552">
        <w:rPr>
          <w:b/>
        </w:rPr>
        <w:t xml:space="preserve"> </w:t>
      </w:r>
      <w:r w:rsidRPr="00C30068">
        <w:rPr>
          <w:b/>
        </w:rPr>
        <w:t>Infrastructure</w:t>
      </w:r>
      <w:r w:rsidR="00271552">
        <w:rPr>
          <w:b/>
        </w:rPr>
        <w:t xml:space="preserve"> </w:t>
      </w:r>
      <w:r w:rsidRPr="00C30068">
        <w:rPr>
          <w:rStyle w:val="In-LineParagraphHeading"/>
          <w:rFonts w:asciiTheme="minorHAnsi" w:hAnsiTheme="minorHAnsi" w:cstheme="minorHAnsi"/>
          <w:b/>
        </w:rPr>
        <w:t>–</w:t>
      </w:r>
      <w:r w:rsidR="00271552">
        <w:t xml:space="preserve"> </w:t>
      </w:r>
      <w:r w:rsidRPr="00C30068">
        <w:t>Salesforce</w:t>
      </w:r>
      <w:r w:rsidR="00271552">
        <w:t xml:space="preserve"> </w:t>
      </w:r>
      <w:r w:rsidRPr="00C30068">
        <w:t>provides</w:t>
      </w:r>
      <w:r w:rsidR="00271552">
        <w:t xml:space="preserve"> </w:t>
      </w:r>
      <w:r w:rsidRPr="00C30068">
        <w:t>an</w:t>
      </w:r>
      <w:r w:rsidR="00271552">
        <w:t xml:space="preserve"> </w:t>
      </w:r>
      <w:r w:rsidRPr="00C30068">
        <w:t>Infrastructure</w:t>
      </w:r>
      <w:r w:rsidR="00271552">
        <w:t xml:space="preserve"> </w:t>
      </w:r>
      <w:r w:rsidRPr="00C30068">
        <w:t>layer</w:t>
      </w:r>
      <w:r w:rsidR="00271552">
        <w:t xml:space="preserve"> </w:t>
      </w:r>
      <w:r w:rsidRPr="00C30068">
        <w:t>for</w:t>
      </w:r>
      <w:r w:rsidR="00271552">
        <w:t xml:space="preserve"> </w:t>
      </w:r>
      <w:r w:rsidRPr="00C30068">
        <w:t>creating</w:t>
      </w:r>
      <w:r w:rsidR="00271552">
        <w:t xml:space="preserve"> </w:t>
      </w:r>
      <w:r w:rsidRPr="00C30068">
        <w:t>and</w:t>
      </w:r>
      <w:r w:rsidR="00271552">
        <w:t xml:space="preserve"> </w:t>
      </w:r>
      <w:r w:rsidRPr="00C30068">
        <w:t>deploying</w:t>
      </w:r>
      <w:r w:rsidR="00271552">
        <w:t xml:space="preserve"> </w:t>
      </w:r>
      <w:r w:rsidRPr="00C30068">
        <w:t>enterprise-class</w:t>
      </w:r>
      <w:r w:rsidR="00271552">
        <w:t xml:space="preserve"> </w:t>
      </w:r>
      <w:r w:rsidRPr="00C30068">
        <w:t>applications.</w:t>
      </w:r>
      <w:r w:rsidR="00271552">
        <w:t xml:space="preserve"> </w:t>
      </w:r>
      <w:r w:rsidRPr="00C30068">
        <w:t>The</w:t>
      </w:r>
      <w:r w:rsidR="00271552">
        <w:t xml:space="preserve"> </w:t>
      </w:r>
      <w:r w:rsidRPr="00C30068">
        <w:t>applications</w:t>
      </w:r>
      <w:r w:rsidR="00271552">
        <w:t xml:space="preserve"> </w:t>
      </w:r>
      <w:r w:rsidRPr="00C30068">
        <w:t>run</w:t>
      </w:r>
      <w:r w:rsidR="00271552">
        <w:t xml:space="preserve"> </w:t>
      </w:r>
      <w:r w:rsidRPr="00C30068">
        <w:t>on</w:t>
      </w:r>
      <w:r w:rsidR="00271552">
        <w:t xml:space="preserve"> </w:t>
      </w:r>
      <w:r w:rsidRPr="00C30068">
        <w:t>a</w:t>
      </w:r>
      <w:r w:rsidR="00271552">
        <w:t xml:space="preserve"> </w:t>
      </w:r>
      <w:r w:rsidRPr="00C30068">
        <w:t>secure,</w:t>
      </w:r>
      <w:r w:rsidR="00271552">
        <w:t xml:space="preserve"> </w:t>
      </w:r>
      <w:r w:rsidRPr="00C30068">
        <w:t>proven</w:t>
      </w:r>
      <w:r w:rsidR="00271552">
        <w:t xml:space="preserve"> </w:t>
      </w:r>
      <w:r w:rsidRPr="00C30068">
        <w:t>service</w:t>
      </w:r>
      <w:r w:rsidR="00271552">
        <w:t xml:space="preserve"> </w:t>
      </w:r>
      <w:r w:rsidRPr="00C30068">
        <w:t>that</w:t>
      </w:r>
      <w:r w:rsidR="00271552">
        <w:t xml:space="preserve"> </w:t>
      </w:r>
      <w:r w:rsidRPr="00C30068">
        <w:t>scales,</w:t>
      </w:r>
      <w:r w:rsidR="00271552">
        <w:t xml:space="preserve"> </w:t>
      </w:r>
      <w:r w:rsidRPr="00C30068">
        <w:t>tunes,</w:t>
      </w:r>
      <w:r w:rsidR="00271552">
        <w:t xml:space="preserve"> </w:t>
      </w:r>
      <w:r w:rsidRPr="00C30068">
        <w:t>and</w:t>
      </w:r>
      <w:r w:rsidR="00271552">
        <w:t xml:space="preserve"> </w:t>
      </w:r>
      <w:r w:rsidRPr="00C30068">
        <w:t>backs</w:t>
      </w:r>
      <w:r w:rsidR="00271552">
        <w:t xml:space="preserve"> </w:t>
      </w:r>
      <w:r w:rsidRPr="00C30068">
        <w:t>up</w:t>
      </w:r>
      <w:r w:rsidR="00271552">
        <w:t xml:space="preserve"> </w:t>
      </w:r>
      <w:r w:rsidRPr="00C30068">
        <w:t>data</w:t>
      </w:r>
      <w:r w:rsidR="00271552">
        <w:t xml:space="preserve"> </w:t>
      </w:r>
      <w:r w:rsidRPr="00C30068">
        <w:t>automatically.</w:t>
      </w:r>
      <w:r w:rsidR="00271552">
        <w:t xml:space="preserve"> </w:t>
      </w:r>
      <w:r w:rsidRPr="00C30068">
        <w:t>More</w:t>
      </w:r>
      <w:r w:rsidR="00271552">
        <w:t xml:space="preserve"> </w:t>
      </w:r>
      <w:r w:rsidRPr="00C30068">
        <w:t>than</w:t>
      </w:r>
      <w:r w:rsidR="00271552">
        <w:t xml:space="preserve"> </w:t>
      </w:r>
      <w:r w:rsidRPr="00C30068">
        <w:t>200,000</w:t>
      </w:r>
      <w:r w:rsidR="00271552">
        <w:t xml:space="preserve"> </w:t>
      </w:r>
      <w:r w:rsidRPr="00C30068">
        <w:t>companies</w:t>
      </w:r>
      <w:r w:rsidR="00271552">
        <w:t xml:space="preserve"> </w:t>
      </w:r>
      <w:r w:rsidRPr="00C30068">
        <w:t>trust</w:t>
      </w:r>
      <w:r w:rsidR="00271552">
        <w:t xml:space="preserve"> </w:t>
      </w:r>
      <w:r w:rsidRPr="00C30068">
        <w:t>Salesforce,</w:t>
      </w:r>
      <w:r w:rsidR="00271552">
        <w:t xml:space="preserve"> </w:t>
      </w:r>
      <w:r w:rsidRPr="00C30068">
        <w:t>including</w:t>
      </w:r>
      <w:r w:rsidR="00271552">
        <w:t xml:space="preserve"> </w:t>
      </w:r>
      <w:r w:rsidRPr="00C30068">
        <w:t>many</w:t>
      </w:r>
      <w:r w:rsidR="00271552">
        <w:t xml:space="preserve"> </w:t>
      </w:r>
      <w:r w:rsidRPr="00C30068">
        <w:t>industry</w:t>
      </w:r>
      <w:r w:rsidR="00271552">
        <w:t xml:space="preserve"> </w:t>
      </w:r>
      <w:r w:rsidRPr="00C30068">
        <w:t>leaders.</w:t>
      </w:r>
      <w:r w:rsidR="00271552">
        <w:t xml:space="preserve"> </w:t>
      </w:r>
      <w:r w:rsidRPr="00C30068">
        <w:t>Salesforce</w:t>
      </w:r>
      <w:r w:rsidR="00271552">
        <w:t xml:space="preserve"> </w:t>
      </w:r>
      <w:r w:rsidRPr="00C30068">
        <w:t>is</w:t>
      </w:r>
      <w:r w:rsidR="00271552">
        <w:t xml:space="preserve"> </w:t>
      </w:r>
      <w:r w:rsidRPr="00C30068">
        <w:t>being</w:t>
      </w:r>
      <w:r w:rsidR="00271552">
        <w:t xml:space="preserve"> </w:t>
      </w:r>
      <w:r w:rsidRPr="00C30068">
        <w:t>used</w:t>
      </w:r>
      <w:r w:rsidR="00271552">
        <w:t xml:space="preserve"> </w:t>
      </w:r>
      <w:r w:rsidRPr="00C30068">
        <w:t>by</w:t>
      </w:r>
      <w:r w:rsidR="00271552">
        <w:t xml:space="preserve"> </w:t>
      </w:r>
      <w:r w:rsidRPr="00C30068">
        <w:t>most</w:t>
      </w:r>
      <w:r w:rsidR="00271552">
        <w:t xml:space="preserve"> </w:t>
      </w:r>
      <w:r w:rsidRPr="00C30068">
        <w:t>state</w:t>
      </w:r>
      <w:r w:rsidR="00271552">
        <w:t xml:space="preserve"> </w:t>
      </w:r>
      <w:r w:rsidRPr="00C30068">
        <w:t>governments</w:t>
      </w:r>
      <w:r w:rsidR="00271552">
        <w:t xml:space="preserve"> </w:t>
      </w:r>
      <w:r w:rsidRPr="00C30068">
        <w:t>across</w:t>
      </w:r>
      <w:r w:rsidR="00271552">
        <w:t xml:space="preserve"> </w:t>
      </w:r>
      <w:r w:rsidRPr="00C30068">
        <w:t>the</w:t>
      </w:r>
      <w:r w:rsidR="00271552">
        <w:t xml:space="preserve"> </w:t>
      </w:r>
      <w:r w:rsidRPr="00C30068">
        <w:t>United</w:t>
      </w:r>
      <w:r w:rsidR="00271552">
        <w:t xml:space="preserve"> </w:t>
      </w:r>
      <w:r w:rsidRPr="00C30068">
        <w:t>States</w:t>
      </w:r>
      <w:r w:rsidR="00271552">
        <w:t xml:space="preserve"> </w:t>
      </w:r>
      <w:r w:rsidRPr="00C30068">
        <w:t>and</w:t>
      </w:r>
      <w:r w:rsidR="00271552">
        <w:t xml:space="preserve"> </w:t>
      </w:r>
      <w:proofErr w:type="gramStart"/>
      <w:r w:rsidRPr="00C30068">
        <w:t>the</w:t>
      </w:r>
      <w:r w:rsidR="00271552">
        <w:t xml:space="preserve"> </w:t>
      </w:r>
      <w:r w:rsidRPr="00C30068">
        <w:t>majority</w:t>
      </w:r>
      <w:r w:rsidR="00271552">
        <w:t xml:space="preserve"> </w:t>
      </w:r>
      <w:r w:rsidRPr="00C30068">
        <w:t>of</w:t>
      </w:r>
      <w:proofErr w:type="gramEnd"/>
      <w:r w:rsidR="00271552">
        <w:t xml:space="preserve"> </w:t>
      </w:r>
      <w:r w:rsidRPr="00C30068">
        <w:t>Federal</w:t>
      </w:r>
      <w:r w:rsidR="00271552">
        <w:t xml:space="preserve"> </w:t>
      </w:r>
      <w:r w:rsidRPr="00C30068">
        <w:t>departments,</w:t>
      </w:r>
      <w:r w:rsidR="00271552">
        <w:t xml:space="preserve"> </w:t>
      </w:r>
      <w:r w:rsidRPr="00C30068">
        <w:t>agencies,</w:t>
      </w:r>
      <w:r w:rsidR="00271552">
        <w:t xml:space="preserve"> </w:t>
      </w:r>
      <w:r w:rsidRPr="00C30068">
        <w:t>and</w:t>
      </w:r>
      <w:r w:rsidR="00271552">
        <w:t xml:space="preserve"> </w:t>
      </w:r>
      <w:r w:rsidRPr="00C30068">
        <w:t>the</w:t>
      </w:r>
      <w:r w:rsidR="00271552">
        <w:t xml:space="preserve"> </w:t>
      </w:r>
      <w:r w:rsidRPr="00C30068">
        <w:t>White</w:t>
      </w:r>
      <w:r w:rsidR="00271552">
        <w:t xml:space="preserve"> </w:t>
      </w:r>
      <w:r w:rsidRPr="00C30068">
        <w:t>House.</w:t>
      </w:r>
    </w:p>
    <w:p w14:paraId="1E6BFACC" w14:textId="676210B6" w:rsidR="00D61C1A" w:rsidRPr="005178A7" w:rsidRDefault="00D61C1A" w:rsidP="005178A7">
      <w:pPr>
        <w:pStyle w:val="Bullet3"/>
      </w:pPr>
      <w:r w:rsidRPr="00C30068">
        <w:rPr>
          <w:b/>
        </w:rPr>
        <w:t>Proven</w:t>
      </w:r>
      <w:r w:rsidR="00271552">
        <w:rPr>
          <w:b/>
        </w:rPr>
        <w:t xml:space="preserve"> </w:t>
      </w:r>
      <w:r w:rsidRPr="00C30068">
        <w:rPr>
          <w:b/>
        </w:rPr>
        <w:t>Performance</w:t>
      </w:r>
      <w:r w:rsidR="00271552">
        <w:rPr>
          <w:b/>
        </w:rPr>
        <w:t xml:space="preserve"> </w:t>
      </w:r>
      <w:r w:rsidRPr="00C30068">
        <w:rPr>
          <w:rStyle w:val="In-LineParagraphHeading"/>
          <w:rFonts w:asciiTheme="minorHAnsi" w:hAnsiTheme="minorHAnsi" w:cstheme="minorHAnsi"/>
          <w:b/>
        </w:rPr>
        <w:t>–</w:t>
      </w:r>
      <w:r w:rsidR="00271552">
        <w:t xml:space="preserve"> </w:t>
      </w:r>
      <w:r w:rsidRPr="00C30068">
        <w:t>More</w:t>
      </w:r>
      <w:r w:rsidR="00271552">
        <w:t xml:space="preserve"> </w:t>
      </w:r>
      <w:r w:rsidRPr="00C30068">
        <w:t>than</w:t>
      </w:r>
      <w:r w:rsidR="00271552">
        <w:t xml:space="preserve"> </w:t>
      </w:r>
      <w:r w:rsidRPr="00C30068">
        <w:t>220,000</w:t>
      </w:r>
      <w:r w:rsidR="00271552">
        <w:t xml:space="preserve"> </w:t>
      </w:r>
      <w:r w:rsidRPr="00C30068">
        <w:t>applications</w:t>
      </w:r>
      <w:r w:rsidR="00271552">
        <w:t xml:space="preserve"> </w:t>
      </w:r>
      <w:r w:rsidRPr="00C30068">
        <w:t>have</w:t>
      </w:r>
      <w:r w:rsidR="00271552">
        <w:t xml:space="preserve"> </w:t>
      </w:r>
      <w:r w:rsidRPr="00C30068">
        <w:t>been</w:t>
      </w:r>
      <w:r w:rsidR="00271552">
        <w:t xml:space="preserve"> </w:t>
      </w:r>
      <w:r w:rsidRPr="00C30068">
        <w:t>built</w:t>
      </w:r>
      <w:r w:rsidR="00271552">
        <w:t xml:space="preserve"> </w:t>
      </w:r>
      <w:r w:rsidRPr="00C30068">
        <w:t>on</w:t>
      </w:r>
      <w:r w:rsidR="00271552">
        <w:t xml:space="preserve"> </w:t>
      </w:r>
      <w:r w:rsidRPr="00C30068">
        <w:t>this</w:t>
      </w:r>
      <w:r w:rsidR="00271552">
        <w:t xml:space="preserve"> </w:t>
      </w:r>
      <w:r w:rsidRPr="00C30068">
        <w:t>platform</w:t>
      </w:r>
      <w:r w:rsidR="00271552">
        <w:t xml:space="preserve"> </w:t>
      </w:r>
      <w:r w:rsidRPr="00C30068">
        <w:t>that</w:t>
      </w:r>
      <w:r w:rsidR="00271552">
        <w:t xml:space="preserve"> </w:t>
      </w:r>
      <w:r w:rsidRPr="00C30068">
        <w:t>run</w:t>
      </w:r>
      <w:r w:rsidR="00271552">
        <w:t xml:space="preserve"> </w:t>
      </w:r>
      <w:r w:rsidRPr="00C30068">
        <w:t>in</w:t>
      </w:r>
      <w:r w:rsidR="00271552">
        <w:t xml:space="preserve"> </w:t>
      </w:r>
      <w:r w:rsidRPr="00C30068">
        <w:t>accredited,</w:t>
      </w:r>
      <w:r w:rsidR="00271552">
        <w:t xml:space="preserve"> </w:t>
      </w:r>
      <w:r w:rsidRPr="00C30068">
        <w:t>world-class</w:t>
      </w:r>
      <w:r w:rsidR="00271552">
        <w:t xml:space="preserve"> </w:t>
      </w:r>
      <w:r w:rsidRPr="00C30068">
        <w:t>data</w:t>
      </w:r>
      <w:r w:rsidR="00271552">
        <w:t xml:space="preserve"> </w:t>
      </w:r>
      <w:r w:rsidRPr="00C30068">
        <w:t>centers</w:t>
      </w:r>
      <w:r w:rsidR="00271552">
        <w:t xml:space="preserve"> </w:t>
      </w:r>
      <w:r w:rsidRPr="00C30068">
        <w:t>with</w:t>
      </w:r>
      <w:r w:rsidR="00271552">
        <w:t xml:space="preserve"> </w:t>
      </w:r>
      <w:r w:rsidRPr="00C30068">
        <w:t>backup,</w:t>
      </w:r>
      <w:r w:rsidR="00271552">
        <w:t xml:space="preserve"> </w:t>
      </w:r>
      <w:r w:rsidRPr="005178A7">
        <w:t>failover,</w:t>
      </w:r>
      <w:r w:rsidR="00271552">
        <w:t xml:space="preserve"> </w:t>
      </w:r>
      <w:r w:rsidRPr="005178A7">
        <w:t>disaster-recovery,</w:t>
      </w:r>
      <w:r w:rsidR="00271552">
        <w:t xml:space="preserve"> </w:t>
      </w:r>
      <w:r w:rsidRPr="005178A7">
        <w:t>and</w:t>
      </w:r>
      <w:r w:rsidR="00271552">
        <w:t xml:space="preserve"> </w:t>
      </w:r>
      <w:r w:rsidRPr="005178A7">
        <w:t>an</w:t>
      </w:r>
      <w:r w:rsidR="00271552">
        <w:t xml:space="preserve"> </w:t>
      </w:r>
      <w:r w:rsidRPr="005178A7">
        <w:t>uptime</w:t>
      </w:r>
      <w:r w:rsidR="00271552">
        <w:t xml:space="preserve"> </w:t>
      </w:r>
      <w:r w:rsidRPr="005178A7">
        <w:t>record</w:t>
      </w:r>
      <w:r w:rsidR="00271552">
        <w:t xml:space="preserve"> </w:t>
      </w:r>
      <w:r w:rsidRPr="005178A7">
        <w:t>exceeding</w:t>
      </w:r>
      <w:r w:rsidR="00271552">
        <w:t xml:space="preserve"> </w:t>
      </w:r>
      <w:r w:rsidRPr="005178A7">
        <w:t>99.9</w:t>
      </w:r>
      <w:r w:rsidR="00271552">
        <w:t xml:space="preserve"> </w:t>
      </w:r>
      <w:r w:rsidRPr="005178A7">
        <w:t>percent.</w:t>
      </w:r>
      <w:r w:rsidR="00271552">
        <w:t xml:space="preserve"> </w:t>
      </w:r>
      <w:r w:rsidRPr="005178A7">
        <w:t>It</w:t>
      </w:r>
      <w:r w:rsidR="00271552">
        <w:t xml:space="preserve"> </w:t>
      </w:r>
      <w:r w:rsidRPr="005178A7">
        <w:t>is</w:t>
      </w:r>
      <w:r w:rsidR="00271552">
        <w:t xml:space="preserve"> </w:t>
      </w:r>
      <w:r w:rsidRPr="005178A7">
        <w:t>documented</w:t>
      </w:r>
      <w:r w:rsidR="00271552">
        <w:t xml:space="preserve"> </w:t>
      </w:r>
      <w:r w:rsidRPr="005178A7">
        <w:t>as</w:t>
      </w:r>
      <w:r w:rsidR="00271552">
        <w:t xml:space="preserve"> </w:t>
      </w:r>
      <w:r w:rsidRPr="005178A7">
        <w:t>enabling</w:t>
      </w:r>
      <w:r w:rsidR="00271552">
        <w:t xml:space="preserve"> </w:t>
      </w:r>
      <w:r w:rsidRPr="005178A7">
        <w:t>applications</w:t>
      </w:r>
      <w:r w:rsidR="00271552">
        <w:t xml:space="preserve"> </w:t>
      </w:r>
      <w:r w:rsidRPr="005178A7">
        <w:t>to</w:t>
      </w:r>
      <w:r w:rsidR="00271552">
        <w:t xml:space="preserve"> </w:t>
      </w:r>
      <w:r w:rsidRPr="005178A7">
        <w:t>be</w:t>
      </w:r>
      <w:r w:rsidR="00271552">
        <w:t xml:space="preserve"> </w:t>
      </w:r>
      <w:r w:rsidRPr="005178A7">
        <w:t>built</w:t>
      </w:r>
      <w:r w:rsidR="00271552">
        <w:t xml:space="preserve"> </w:t>
      </w:r>
      <w:r w:rsidRPr="005178A7">
        <w:t>5</w:t>
      </w:r>
      <w:r w:rsidR="00271552">
        <w:t xml:space="preserve"> </w:t>
      </w:r>
      <w:r w:rsidRPr="005178A7">
        <w:t>times</w:t>
      </w:r>
      <w:r w:rsidR="00271552">
        <w:t xml:space="preserve"> </w:t>
      </w:r>
      <w:r w:rsidRPr="005178A7">
        <w:t>faster</w:t>
      </w:r>
      <w:r w:rsidR="00271552">
        <w:t xml:space="preserve"> </w:t>
      </w:r>
      <w:r w:rsidRPr="005178A7">
        <w:t>and</w:t>
      </w:r>
      <w:r w:rsidR="00271552">
        <w:t xml:space="preserve"> </w:t>
      </w:r>
      <w:r w:rsidRPr="005178A7">
        <w:t>at</w:t>
      </w:r>
      <w:r w:rsidR="00271552">
        <w:t xml:space="preserve"> </w:t>
      </w:r>
      <w:r w:rsidRPr="005178A7">
        <w:t>half</w:t>
      </w:r>
      <w:r w:rsidR="00271552">
        <w:t xml:space="preserve"> </w:t>
      </w:r>
      <w:r w:rsidRPr="005178A7">
        <w:t>the</w:t>
      </w:r>
      <w:r w:rsidR="00271552">
        <w:t xml:space="preserve"> </w:t>
      </w:r>
      <w:r w:rsidRPr="005178A7">
        <w:t>cost</w:t>
      </w:r>
      <w:r w:rsidR="00271552">
        <w:t xml:space="preserve"> </w:t>
      </w:r>
      <w:r w:rsidRPr="005178A7">
        <w:t>of</w:t>
      </w:r>
      <w:r w:rsidR="00271552">
        <w:t xml:space="preserve"> </w:t>
      </w:r>
      <w:r w:rsidRPr="005178A7">
        <w:t>traditional</w:t>
      </w:r>
      <w:r w:rsidR="00271552">
        <w:t xml:space="preserve"> </w:t>
      </w:r>
      <w:r w:rsidRPr="005178A7">
        <w:t>applications</w:t>
      </w:r>
      <w:r w:rsidR="00271552">
        <w:t xml:space="preserve"> </w:t>
      </w:r>
      <w:r w:rsidRPr="005178A7">
        <w:t>by</w:t>
      </w:r>
      <w:r w:rsidR="00271552">
        <w:t xml:space="preserve"> </w:t>
      </w:r>
      <w:r w:rsidRPr="005178A7">
        <w:t>an</w:t>
      </w:r>
      <w:r w:rsidR="00271552">
        <w:t xml:space="preserve"> </w:t>
      </w:r>
      <w:r w:rsidRPr="005178A7">
        <w:t>IDC</w:t>
      </w:r>
      <w:r w:rsidR="00271552">
        <w:t xml:space="preserve"> </w:t>
      </w:r>
      <w:r w:rsidRPr="005178A7">
        <w:t>study</w:t>
      </w:r>
      <w:r w:rsidR="007605CA">
        <w:t>.</w:t>
      </w:r>
    </w:p>
    <w:p w14:paraId="2F8114F7" w14:textId="5A4D9EEF" w:rsidR="00D61C1A" w:rsidRPr="005178A7" w:rsidRDefault="00D61C1A" w:rsidP="005178A7">
      <w:pPr>
        <w:pStyle w:val="Bullet3"/>
      </w:pPr>
      <w:r w:rsidRPr="005178A7">
        <w:rPr>
          <w:b/>
          <w:bCs/>
        </w:rPr>
        <w:t>Workflow</w:t>
      </w:r>
      <w:r w:rsidR="00271552">
        <w:rPr>
          <w:b/>
          <w:bCs/>
        </w:rPr>
        <w:t xml:space="preserve"> </w:t>
      </w:r>
      <w:r w:rsidRPr="005178A7">
        <w:rPr>
          <w:b/>
          <w:bCs/>
        </w:rPr>
        <w:t>Engine</w:t>
      </w:r>
      <w:r w:rsidR="00271552">
        <w:rPr>
          <w:b/>
          <w:bCs/>
        </w:rPr>
        <w:t xml:space="preserve"> </w:t>
      </w:r>
      <w:r w:rsidRPr="005178A7">
        <w:rPr>
          <w:rStyle w:val="In-LineParagraphHeading"/>
          <w:rFonts w:ascii="Times New Roman" w:hAnsi="Times New Roman"/>
          <w:b/>
          <w:bCs/>
          <w:color w:val="auto"/>
        </w:rPr>
        <w:t>–</w:t>
      </w:r>
      <w:r w:rsidR="00271552">
        <w:t xml:space="preserve"> </w:t>
      </w:r>
      <w:r w:rsidRPr="005178A7">
        <w:t>Salesforce</w:t>
      </w:r>
      <w:r w:rsidR="00271552">
        <w:t xml:space="preserve"> </w:t>
      </w:r>
      <w:r w:rsidRPr="005178A7">
        <w:t>provides</w:t>
      </w:r>
      <w:r w:rsidR="00271552">
        <w:t xml:space="preserve"> </w:t>
      </w:r>
      <w:r w:rsidRPr="005178A7">
        <w:t>a</w:t>
      </w:r>
      <w:r w:rsidR="00271552">
        <w:t xml:space="preserve"> </w:t>
      </w:r>
      <w:r w:rsidRPr="005178A7">
        <w:t>powerful</w:t>
      </w:r>
      <w:r w:rsidR="00271552">
        <w:t xml:space="preserve"> </w:t>
      </w:r>
      <w:r w:rsidRPr="005178A7">
        <w:t>workflow</w:t>
      </w:r>
      <w:r w:rsidR="00271552">
        <w:t xml:space="preserve"> </w:t>
      </w:r>
      <w:r w:rsidRPr="005178A7">
        <w:t>and</w:t>
      </w:r>
      <w:r w:rsidR="00271552">
        <w:t xml:space="preserve"> </w:t>
      </w:r>
      <w:r w:rsidRPr="005178A7">
        <w:t>approval</w:t>
      </w:r>
      <w:r w:rsidR="00271552">
        <w:t xml:space="preserve"> </w:t>
      </w:r>
      <w:r w:rsidRPr="005178A7">
        <w:t>process</w:t>
      </w:r>
      <w:r w:rsidR="00271552">
        <w:t xml:space="preserve"> </w:t>
      </w:r>
      <w:r w:rsidRPr="005178A7">
        <w:t>engine</w:t>
      </w:r>
      <w:r w:rsidR="00271552">
        <w:t xml:space="preserve"> </w:t>
      </w:r>
      <w:r w:rsidR="007605CA">
        <w:t>with</w:t>
      </w:r>
      <w:r w:rsidR="00271552">
        <w:t xml:space="preserve"> </w:t>
      </w:r>
      <w:r w:rsidRPr="005178A7">
        <w:t>which</w:t>
      </w:r>
      <w:r w:rsidR="00271552">
        <w:t xml:space="preserve"> </w:t>
      </w:r>
      <w:r w:rsidRPr="005178A7">
        <w:t>the</w:t>
      </w:r>
      <w:r w:rsidR="00271552">
        <w:t xml:space="preserve"> </w:t>
      </w:r>
      <w:r w:rsidRPr="005178A7">
        <w:t>business</w:t>
      </w:r>
      <w:r w:rsidR="00271552">
        <w:t xml:space="preserve"> </w:t>
      </w:r>
      <w:r w:rsidRPr="005178A7">
        <w:t>rules</w:t>
      </w:r>
      <w:r w:rsidR="00271552">
        <w:t xml:space="preserve"> </w:t>
      </w:r>
      <w:r w:rsidRPr="005178A7">
        <w:t>of</w:t>
      </w:r>
      <w:r w:rsidR="00271552">
        <w:t xml:space="preserve"> </w:t>
      </w:r>
      <w:r w:rsidRPr="005178A7">
        <w:t>the</w:t>
      </w:r>
      <w:r w:rsidR="00271552">
        <w:t xml:space="preserve"> </w:t>
      </w:r>
      <w:r w:rsidRPr="005178A7">
        <w:t>customer</w:t>
      </w:r>
      <w:r w:rsidR="00271552">
        <w:t xml:space="preserve"> </w:t>
      </w:r>
      <w:r w:rsidRPr="005178A7">
        <w:t>can</w:t>
      </w:r>
      <w:r w:rsidR="00271552">
        <w:t xml:space="preserve"> </w:t>
      </w:r>
      <w:r w:rsidRPr="005178A7">
        <w:t>be</w:t>
      </w:r>
      <w:r w:rsidR="00271552">
        <w:t xml:space="preserve"> </w:t>
      </w:r>
      <w:r w:rsidRPr="005178A7">
        <w:t>built</w:t>
      </w:r>
      <w:r w:rsidR="00271552">
        <w:t xml:space="preserve"> </w:t>
      </w:r>
      <w:r w:rsidRPr="005178A7">
        <w:t>quickly</w:t>
      </w:r>
      <w:r w:rsidR="00271552">
        <w:t xml:space="preserve"> </w:t>
      </w:r>
      <w:r w:rsidRPr="005178A7">
        <w:t>and</w:t>
      </w:r>
      <w:r w:rsidR="00271552">
        <w:t xml:space="preserve"> </w:t>
      </w:r>
      <w:r w:rsidRPr="005178A7">
        <w:t>efficiently</w:t>
      </w:r>
      <w:r w:rsidR="00271552">
        <w:t xml:space="preserve"> </w:t>
      </w:r>
      <w:r w:rsidRPr="005178A7">
        <w:t>without</w:t>
      </w:r>
      <w:r w:rsidR="00271552">
        <w:t xml:space="preserve"> </w:t>
      </w:r>
      <w:r w:rsidRPr="005178A7">
        <w:t>the</w:t>
      </w:r>
      <w:r w:rsidR="00271552">
        <w:t xml:space="preserve"> </w:t>
      </w:r>
      <w:r w:rsidRPr="005178A7">
        <w:t>use</w:t>
      </w:r>
      <w:r w:rsidR="00271552">
        <w:t xml:space="preserve"> </w:t>
      </w:r>
      <w:r w:rsidRPr="005178A7">
        <w:t>of</w:t>
      </w:r>
      <w:r w:rsidR="00271552">
        <w:t xml:space="preserve"> </w:t>
      </w:r>
      <w:r w:rsidRPr="005178A7">
        <w:t>any</w:t>
      </w:r>
      <w:r w:rsidR="00271552">
        <w:t xml:space="preserve"> </w:t>
      </w:r>
      <w:r w:rsidRPr="005178A7">
        <w:t>custom</w:t>
      </w:r>
      <w:r w:rsidR="00271552">
        <w:t xml:space="preserve"> </w:t>
      </w:r>
      <w:r w:rsidRPr="005178A7">
        <w:t>code.</w:t>
      </w:r>
      <w:r w:rsidR="00271552">
        <w:t xml:space="preserve">  </w:t>
      </w:r>
    </w:p>
    <w:p w14:paraId="060E0BB2" w14:textId="3DA280B9" w:rsidR="00D61C1A" w:rsidRPr="005178A7" w:rsidRDefault="00D61C1A" w:rsidP="005178A7">
      <w:pPr>
        <w:pStyle w:val="Bullet3"/>
      </w:pPr>
      <w:r w:rsidRPr="005178A7">
        <w:rPr>
          <w:b/>
          <w:bCs/>
        </w:rPr>
        <w:t>Reports</w:t>
      </w:r>
      <w:r w:rsidR="00271552">
        <w:rPr>
          <w:b/>
          <w:bCs/>
        </w:rPr>
        <w:t xml:space="preserve"> </w:t>
      </w:r>
      <w:r w:rsidRPr="005178A7">
        <w:rPr>
          <w:b/>
          <w:bCs/>
        </w:rPr>
        <w:t>and</w:t>
      </w:r>
      <w:r w:rsidR="00271552">
        <w:rPr>
          <w:b/>
          <w:bCs/>
        </w:rPr>
        <w:t xml:space="preserve"> </w:t>
      </w:r>
      <w:r w:rsidRPr="005178A7">
        <w:rPr>
          <w:b/>
          <w:bCs/>
        </w:rPr>
        <w:t>Dashboards</w:t>
      </w:r>
      <w:r w:rsidR="00271552">
        <w:rPr>
          <w:b/>
          <w:bCs/>
        </w:rPr>
        <w:t xml:space="preserve"> </w:t>
      </w:r>
      <w:r w:rsidR="005178A7" w:rsidRPr="005178A7">
        <w:rPr>
          <w:rStyle w:val="In-LineParagraphHeading"/>
          <w:rFonts w:ascii="Times New Roman" w:hAnsi="Times New Roman"/>
          <w:b/>
          <w:bCs/>
          <w:color w:val="auto"/>
        </w:rPr>
        <w:t>–</w:t>
      </w:r>
      <w:r w:rsidR="00271552">
        <w:t xml:space="preserve"> </w:t>
      </w:r>
      <w:r w:rsidRPr="005178A7">
        <w:t>Salesforce</w:t>
      </w:r>
      <w:r w:rsidR="00271552">
        <w:t xml:space="preserve"> </w:t>
      </w:r>
      <w:r w:rsidRPr="005178A7">
        <w:t>provides</w:t>
      </w:r>
      <w:r w:rsidR="00271552">
        <w:t xml:space="preserve"> </w:t>
      </w:r>
      <w:r w:rsidRPr="005178A7">
        <w:t>a</w:t>
      </w:r>
      <w:r w:rsidR="00271552">
        <w:t xml:space="preserve"> </w:t>
      </w:r>
      <w:r w:rsidRPr="005178A7">
        <w:t>powerful</w:t>
      </w:r>
      <w:r w:rsidR="00271552">
        <w:t xml:space="preserve"> </w:t>
      </w:r>
      <w:r w:rsidRPr="005178A7">
        <w:t>drag</w:t>
      </w:r>
      <w:r w:rsidR="00271552">
        <w:t xml:space="preserve"> </w:t>
      </w:r>
      <w:r w:rsidRPr="005178A7">
        <w:t>and</w:t>
      </w:r>
      <w:r w:rsidR="00271552">
        <w:t xml:space="preserve"> </w:t>
      </w:r>
      <w:r w:rsidRPr="005178A7">
        <w:t>drop</w:t>
      </w:r>
      <w:r w:rsidR="00271552">
        <w:t xml:space="preserve"> </w:t>
      </w:r>
      <w:r w:rsidRPr="005178A7">
        <w:t>report</w:t>
      </w:r>
      <w:r w:rsidR="00271552">
        <w:t xml:space="preserve"> </w:t>
      </w:r>
      <w:r w:rsidRPr="005178A7">
        <w:t>builder</w:t>
      </w:r>
      <w:r w:rsidR="00271552">
        <w:t xml:space="preserve"> </w:t>
      </w:r>
      <w:r w:rsidR="007605CA">
        <w:t>with</w:t>
      </w:r>
      <w:r w:rsidR="00271552">
        <w:t xml:space="preserve"> </w:t>
      </w:r>
      <w:r w:rsidRPr="005178A7">
        <w:t>which</w:t>
      </w:r>
      <w:r w:rsidR="00271552">
        <w:t xml:space="preserve"> </w:t>
      </w:r>
      <w:r w:rsidRPr="005178A7">
        <w:t>any</w:t>
      </w:r>
      <w:r w:rsidR="00271552">
        <w:t xml:space="preserve"> </w:t>
      </w:r>
      <w:r w:rsidRPr="005178A7">
        <w:t>report</w:t>
      </w:r>
      <w:r w:rsidR="00271552">
        <w:t xml:space="preserve"> </w:t>
      </w:r>
      <w:r w:rsidRPr="005178A7">
        <w:t>can</w:t>
      </w:r>
      <w:r w:rsidR="00271552">
        <w:t xml:space="preserve"> </w:t>
      </w:r>
      <w:r w:rsidRPr="005178A7">
        <w:t>be</w:t>
      </w:r>
      <w:r w:rsidR="00271552">
        <w:t xml:space="preserve"> </w:t>
      </w:r>
      <w:r w:rsidRPr="005178A7">
        <w:t>built</w:t>
      </w:r>
      <w:r w:rsidR="00271552">
        <w:t xml:space="preserve"> </w:t>
      </w:r>
      <w:r w:rsidRPr="005178A7">
        <w:t>in</w:t>
      </w:r>
      <w:r w:rsidR="00271552">
        <w:t xml:space="preserve"> </w:t>
      </w:r>
      <w:r w:rsidRPr="005178A7">
        <w:t>a</w:t>
      </w:r>
      <w:r w:rsidR="00271552">
        <w:t xml:space="preserve"> </w:t>
      </w:r>
      <w:r w:rsidRPr="005178A7">
        <w:t>few</w:t>
      </w:r>
      <w:r w:rsidR="00271552">
        <w:t xml:space="preserve"> </w:t>
      </w:r>
      <w:r w:rsidRPr="005178A7">
        <w:t>seconds.</w:t>
      </w:r>
      <w:r w:rsidR="00271552">
        <w:t xml:space="preserve"> </w:t>
      </w:r>
      <w:r w:rsidRPr="005178A7">
        <w:t>All</w:t>
      </w:r>
      <w:r w:rsidR="00271552">
        <w:t xml:space="preserve"> </w:t>
      </w:r>
      <w:r w:rsidRPr="005178A7">
        <w:t>data</w:t>
      </w:r>
      <w:r w:rsidR="00271552">
        <w:t xml:space="preserve"> </w:t>
      </w:r>
      <w:r w:rsidRPr="005178A7">
        <w:t>captured</w:t>
      </w:r>
      <w:r w:rsidR="00271552">
        <w:t xml:space="preserve"> </w:t>
      </w:r>
      <w:r w:rsidRPr="005178A7">
        <w:t>in</w:t>
      </w:r>
      <w:r w:rsidR="00271552">
        <w:t xml:space="preserve"> </w:t>
      </w:r>
      <w:r w:rsidRPr="005178A7">
        <w:t>Salesforce</w:t>
      </w:r>
      <w:r w:rsidR="00271552">
        <w:t xml:space="preserve"> </w:t>
      </w:r>
      <w:r w:rsidRPr="005178A7">
        <w:t>can</w:t>
      </w:r>
      <w:r w:rsidR="00271552">
        <w:t xml:space="preserve"> </w:t>
      </w:r>
      <w:r w:rsidRPr="005178A7">
        <w:t>be</w:t>
      </w:r>
      <w:r w:rsidR="00271552">
        <w:t xml:space="preserve"> </w:t>
      </w:r>
      <w:r w:rsidRPr="005178A7">
        <w:t>reported</w:t>
      </w:r>
      <w:r w:rsidR="00271552">
        <w:t xml:space="preserve"> </w:t>
      </w:r>
      <w:r w:rsidRPr="005178A7">
        <w:t>on</w:t>
      </w:r>
      <w:r w:rsidR="007605CA">
        <w:t>,</w:t>
      </w:r>
      <w:r w:rsidR="00271552">
        <w:t xml:space="preserve"> </w:t>
      </w:r>
      <w:r w:rsidRPr="005178A7">
        <w:t>and</w:t>
      </w:r>
      <w:r w:rsidR="00271552">
        <w:t xml:space="preserve"> </w:t>
      </w:r>
      <w:r w:rsidRPr="005178A7">
        <w:t>analytical</w:t>
      </w:r>
      <w:r w:rsidR="00271552">
        <w:t xml:space="preserve"> </w:t>
      </w:r>
      <w:r w:rsidRPr="005178A7">
        <w:t>dashboards</w:t>
      </w:r>
      <w:r w:rsidR="00271552">
        <w:t xml:space="preserve"> </w:t>
      </w:r>
      <w:r w:rsidRPr="005178A7">
        <w:t>can</w:t>
      </w:r>
      <w:r w:rsidR="00271552">
        <w:t xml:space="preserve"> </w:t>
      </w:r>
      <w:r w:rsidRPr="005178A7">
        <w:t>also</w:t>
      </w:r>
      <w:r w:rsidR="00271552">
        <w:t xml:space="preserve"> </w:t>
      </w:r>
      <w:r w:rsidRPr="005178A7">
        <w:t>be</w:t>
      </w:r>
      <w:r w:rsidR="00271552">
        <w:t xml:space="preserve"> </w:t>
      </w:r>
      <w:r w:rsidRPr="005178A7">
        <w:t>created.</w:t>
      </w:r>
      <w:r w:rsidR="00271552">
        <w:t xml:space="preserve"> </w:t>
      </w:r>
    </w:p>
    <w:p w14:paraId="63E35579" w14:textId="7DB04878" w:rsidR="00D61C1A" w:rsidRPr="005178A7" w:rsidRDefault="00D61C1A" w:rsidP="005178A7">
      <w:pPr>
        <w:pStyle w:val="Bullet3"/>
      </w:pPr>
      <w:r w:rsidRPr="005178A7">
        <w:rPr>
          <w:b/>
          <w:bCs/>
        </w:rPr>
        <w:t>Data</w:t>
      </w:r>
      <w:r w:rsidR="00271552">
        <w:rPr>
          <w:b/>
          <w:bCs/>
        </w:rPr>
        <w:t xml:space="preserve"> </w:t>
      </w:r>
      <w:r w:rsidRPr="005178A7">
        <w:rPr>
          <w:b/>
          <w:bCs/>
        </w:rPr>
        <w:t>Security</w:t>
      </w:r>
      <w:r w:rsidR="00271552">
        <w:rPr>
          <w:b/>
          <w:bCs/>
        </w:rPr>
        <w:t xml:space="preserve"> </w:t>
      </w:r>
      <w:r w:rsidR="005178A7" w:rsidRPr="005178A7">
        <w:rPr>
          <w:rStyle w:val="In-LineParagraphHeading"/>
          <w:rFonts w:ascii="Times New Roman" w:hAnsi="Times New Roman"/>
          <w:b/>
          <w:bCs/>
          <w:color w:val="auto"/>
        </w:rPr>
        <w:t>–</w:t>
      </w:r>
      <w:r w:rsidR="00271552">
        <w:t xml:space="preserve"> </w:t>
      </w:r>
      <w:r w:rsidRPr="005178A7">
        <w:t>Salesforce</w:t>
      </w:r>
      <w:r w:rsidR="00271552">
        <w:t xml:space="preserve"> </w:t>
      </w:r>
      <w:r w:rsidRPr="005178A7">
        <w:t>offers</w:t>
      </w:r>
      <w:r w:rsidR="00271552">
        <w:t xml:space="preserve"> </w:t>
      </w:r>
      <w:r w:rsidRPr="005178A7">
        <w:t>a</w:t>
      </w:r>
      <w:r w:rsidR="00271552">
        <w:t xml:space="preserve"> </w:t>
      </w:r>
      <w:r w:rsidRPr="005178A7">
        <w:t>robust</w:t>
      </w:r>
      <w:r w:rsidR="00271552">
        <w:t xml:space="preserve"> </w:t>
      </w:r>
      <w:r w:rsidRPr="005178A7">
        <w:t>data</w:t>
      </w:r>
      <w:r w:rsidR="00271552">
        <w:t xml:space="preserve"> </w:t>
      </w:r>
      <w:r w:rsidRPr="005178A7">
        <w:t>security</w:t>
      </w:r>
      <w:r w:rsidR="00271552">
        <w:t xml:space="preserve"> </w:t>
      </w:r>
      <w:r w:rsidRPr="005178A7">
        <w:t>model</w:t>
      </w:r>
      <w:r w:rsidR="00271552">
        <w:t xml:space="preserve"> </w:t>
      </w:r>
      <w:r w:rsidRPr="005178A7">
        <w:t>that</w:t>
      </w:r>
      <w:r w:rsidR="00271552">
        <w:t xml:space="preserve"> </w:t>
      </w:r>
      <w:r w:rsidRPr="005178A7">
        <w:t>lets</w:t>
      </w:r>
      <w:r w:rsidR="00271552">
        <w:t xml:space="preserve"> </w:t>
      </w:r>
      <w:r w:rsidRPr="005178A7">
        <w:t>organizations</w:t>
      </w:r>
      <w:r w:rsidR="00271552">
        <w:t xml:space="preserve"> </w:t>
      </w:r>
      <w:r w:rsidRPr="005178A7">
        <w:t>define</w:t>
      </w:r>
      <w:r w:rsidR="00271552">
        <w:t xml:space="preserve"> </w:t>
      </w:r>
      <w:r w:rsidRPr="005178A7">
        <w:t>data</w:t>
      </w:r>
      <w:r w:rsidR="00271552">
        <w:t xml:space="preserve"> </w:t>
      </w:r>
      <w:r w:rsidRPr="005178A7">
        <w:t>security</w:t>
      </w:r>
      <w:r w:rsidR="00271552">
        <w:t xml:space="preserve"> </w:t>
      </w:r>
      <w:r w:rsidRPr="005178A7">
        <w:t>between</w:t>
      </w:r>
      <w:r w:rsidR="00271552">
        <w:t xml:space="preserve"> </w:t>
      </w:r>
      <w:r w:rsidRPr="005178A7">
        <w:t>users.</w:t>
      </w:r>
      <w:r w:rsidR="00271552">
        <w:t xml:space="preserve"> </w:t>
      </w:r>
      <w:r w:rsidRPr="005178A7">
        <w:t>Using</w:t>
      </w:r>
      <w:r w:rsidR="00271552">
        <w:t xml:space="preserve"> </w:t>
      </w:r>
      <w:r w:rsidRPr="005178A7">
        <w:t>a</w:t>
      </w:r>
      <w:r w:rsidR="00271552">
        <w:t xml:space="preserve"> </w:t>
      </w:r>
      <w:r w:rsidRPr="005178A7">
        <w:t>powerful</w:t>
      </w:r>
      <w:r w:rsidR="00271552">
        <w:t xml:space="preserve"> </w:t>
      </w:r>
      <w:r w:rsidRPr="005178A7">
        <w:t>combination</w:t>
      </w:r>
      <w:r w:rsidR="00271552">
        <w:t xml:space="preserve"> </w:t>
      </w:r>
      <w:r w:rsidRPr="005178A7">
        <w:t>of</w:t>
      </w:r>
      <w:r w:rsidR="00271552">
        <w:t xml:space="preserve"> </w:t>
      </w:r>
      <w:r w:rsidRPr="005178A7">
        <w:t>roles,</w:t>
      </w:r>
      <w:r w:rsidR="00271552">
        <w:t xml:space="preserve"> </w:t>
      </w:r>
      <w:r w:rsidRPr="005178A7">
        <w:t>profiles</w:t>
      </w:r>
      <w:r w:rsidR="007605CA">
        <w:t>,</w:t>
      </w:r>
      <w:r w:rsidR="00271552">
        <w:t xml:space="preserve"> </w:t>
      </w:r>
      <w:r w:rsidRPr="005178A7">
        <w:t>and</w:t>
      </w:r>
      <w:r w:rsidR="00271552">
        <w:t xml:space="preserve"> </w:t>
      </w:r>
      <w:r w:rsidRPr="005178A7">
        <w:t>organization</w:t>
      </w:r>
      <w:r w:rsidR="007605CA">
        <w:t>-</w:t>
      </w:r>
      <w:r w:rsidRPr="005178A7">
        <w:t>wide</w:t>
      </w:r>
      <w:r w:rsidR="00271552">
        <w:t xml:space="preserve"> </w:t>
      </w:r>
      <w:r w:rsidRPr="005178A7">
        <w:t>settings,</w:t>
      </w:r>
      <w:r w:rsidR="00271552">
        <w:t xml:space="preserve"> </w:t>
      </w:r>
      <w:r w:rsidRPr="005178A7">
        <w:t>access</w:t>
      </w:r>
      <w:r w:rsidR="00271552">
        <w:t xml:space="preserve"> </w:t>
      </w:r>
      <w:r w:rsidRPr="005178A7">
        <w:t>to</w:t>
      </w:r>
      <w:r w:rsidR="00271552">
        <w:t xml:space="preserve"> </w:t>
      </w:r>
      <w:r w:rsidRPr="005178A7">
        <w:t>all</w:t>
      </w:r>
      <w:r w:rsidR="00271552">
        <w:t xml:space="preserve"> </w:t>
      </w:r>
      <w:r w:rsidRPr="005178A7">
        <w:t>data</w:t>
      </w:r>
      <w:r w:rsidR="00271552">
        <w:t xml:space="preserve"> </w:t>
      </w:r>
      <w:r w:rsidRPr="005178A7">
        <w:t>inside</w:t>
      </w:r>
      <w:r w:rsidR="00271552">
        <w:t xml:space="preserve"> </w:t>
      </w:r>
      <w:r w:rsidRPr="005178A7">
        <w:t>the</w:t>
      </w:r>
      <w:r w:rsidR="00271552">
        <w:t xml:space="preserve"> </w:t>
      </w:r>
      <w:r w:rsidRPr="005178A7">
        <w:t>system</w:t>
      </w:r>
      <w:r w:rsidR="00271552">
        <w:t xml:space="preserve"> </w:t>
      </w:r>
      <w:r w:rsidRPr="005178A7">
        <w:t>can</w:t>
      </w:r>
      <w:r w:rsidR="00271552">
        <w:t xml:space="preserve"> </w:t>
      </w:r>
      <w:r w:rsidRPr="005178A7">
        <w:t>be</w:t>
      </w:r>
      <w:r w:rsidR="00271552">
        <w:t xml:space="preserve"> </w:t>
      </w:r>
      <w:r w:rsidRPr="005178A7">
        <w:t>controlled</w:t>
      </w:r>
      <w:r w:rsidR="00271552">
        <w:t xml:space="preserve"> </w:t>
      </w:r>
      <w:r w:rsidRPr="005178A7">
        <w:t>seamlessly.</w:t>
      </w:r>
      <w:r w:rsidR="00271552">
        <w:t xml:space="preserve"> </w:t>
      </w:r>
    </w:p>
    <w:p w14:paraId="2352EA6F" w14:textId="49C0E489" w:rsidR="00D61C1A" w:rsidRPr="00C30068" w:rsidRDefault="00D61C1A" w:rsidP="005178A7">
      <w:pPr>
        <w:pStyle w:val="Bullet3"/>
        <w:rPr>
          <w:b/>
        </w:rPr>
      </w:pPr>
      <w:r w:rsidRPr="005178A7">
        <w:rPr>
          <w:b/>
          <w:bCs/>
        </w:rPr>
        <w:t>Powerful</w:t>
      </w:r>
      <w:r w:rsidR="00271552">
        <w:rPr>
          <w:b/>
          <w:bCs/>
        </w:rPr>
        <w:t xml:space="preserve"> </w:t>
      </w:r>
      <w:r w:rsidRPr="005178A7">
        <w:rPr>
          <w:b/>
          <w:bCs/>
        </w:rPr>
        <w:t>APIs</w:t>
      </w:r>
      <w:r w:rsidR="00271552">
        <w:rPr>
          <w:b/>
          <w:bCs/>
        </w:rPr>
        <w:t xml:space="preserve"> </w:t>
      </w:r>
      <w:r w:rsidRPr="005178A7">
        <w:rPr>
          <w:rStyle w:val="In-LineParagraphHeading"/>
          <w:rFonts w:ascii="Times New Roman" w:hAnsi="Times New Roman"/>
          <w:b/>
          <w:bCs/>
          <w:color w:val="auto"/>
        </w:rPr>
        <w:t>–</w:t>
      </w:r>
      <w:r w:rsidR="00271552">
        <w:t xml:space="preserve"> </w:t>
      </w:r>
      <w:r w:rsidRPr="005178A7">
        <w:t>The</w:t>
      </w:r>
      <w:r w:rsidR="00271552">
        <w:t xml:space="preserve"> </w:t>
      </w:r>
      <w:r w:rsidRPr="005178A7">
        <w:t>Salesforce</w:t>
      </w:r>
      <w:r w:rsidR="00271552">
        <w:t xml:space="preserve"> </w:t>
      </w:r>
      <w:r w:rsidRPr="005178A7">
        <w:t>platform</w:t>
      </w:r>
      <w:r w:rsidR="00271552">
        <w:t xml:space="preserve"> </w:t>
      </w:r>
      <w:r w:rsidRPr="005178A7">
        <w:t>offers</w:t>
      </w:r>
      <w:r w:rsidR="00271552">
        <w:t xml:space="preserve"> </w:t>
      </w:r>
      <w:r w:rsidRPr="005178A7">
        <w:t>REST,</w:t>
      </w:r>
      <w:r w:rsidR="00271552">
        <w:t xml:space="preserve"> </w:t>
      </w:r>
      <w:r w:rsidRPr="005178A7">
        <w:t>SOAP,</w:t>
      </w:r>
      <w:r w:rsidR="00271552">
        <w:t xml:space="preserve"> </w:t>
      </w:r>
      <w:r w:rsidRPr="005178A7">
        <w:t>and</w:t>
      </w:r>
      <w:r w:rsidR="00271552">
        <w:t xml:space="preserve"> </w:t>
      </w:r>
      <w:r w:rsidRPr="005178A7">
        <w:t>Bulk</w:t>
      </w:r>
      <w:r w:rsidR="00271552">
        <w:t xml:space="preserve"> </w:t>
      </w:r>
      <w:r w:rsidRPr="005178A7">
        <w:t>APIs</w:t>
      </w:r>
      <w:r w:rsidR="00271552">
        <w:t xml:space="preserve"> </w:t>
      </w:r>
      <w:r w:rsidRPr="005178A7">
        <w:t>that</w:t>
      </w:r>
      <w:r w:rsidR="00271552">
        <w:t xml:space="preserve"> </w:t>
      </w:r>
      <w:r w:rsidRPr="005178A7">
        <w:t>are</w:t>
      </w:r>
      <w:r w:rsidR="00271552">
        <w:t xml:space="preserve"> </w:t>
      </w:r>
      <w:r w:rsidRPr="005178A7">
        <w:t>used</w:t>
      </w:r>
      <w:r w:rsidR="00271552">
        <w:t xml:space="preserve"> </w:t>
      </w:r>
      <w:r w:rsidRPr="005178A7">
        <w:t>for</w:t>
      </w:r>
      <w:r w:rsidR="00271552">
        <w:t xml:space="preserve"> </w:t>
      </w:r>
      <w:r w:rsidRPr="005178A7">
        <w:t>seamless</w:t>
      </w:r>
      <w:r w:rsidR="00271552">
        <w:t xml:space="preserve"> </w:t>
      </w:r>
      <w:r w:rsidRPr="005178A7">
        <w:t>interfaces</w:t>
      </w:r>
      <w:r w:rsidR="00271552">
        <w:t xml:space="preserve"> </w:t>
      </w:r>
      <w:r w:rsidRPr="005178A7">
        <w:t>to</w:t>
      </w:r>
      <w:r w:rsidR="00271552">
        <w:t xml:space="preserve"> </w:t>
      </w:r>
      <w:r w:rsidRPr="005178A7">
        <w:t>external</w:t>
      </w:r>
      <w:r w:rsidR="00271552">
        <w:t xml:space="preserve"> </w:t>
      </w:r>
      <w:r w:rsidRPr="005178A7">
        <w:t>systems</w:t>
      </w:r>
      <w:r w:rsidRPr="00C30068">
        <w:t>.</w:t>
      </w:r>
      <w:r w:rsidR="00271552">
        <w:t xml:space="preserve"> </w:t>
      </w:r>
      <w:r w:rsidRPr="00C30068">
        <w:t>These</w:t>
      </w:r>
      <w:r w:rsidR="00271552">
        <w:t xml:space="preserve"> </w:t>
      </w:r>
      <w:r w:rsidRPr="00C30068">
        <w:t>APIs</w:t>
      </w:r>
      <w:r w:rsidR="00271552">
        <w:t xml:space="preserve"> </w:t>
      </w:r>
      <w:r w:rsidRPr="00C30068">
        <w:t>provide</w:t>
      </w:r>
      <w:r w:rsidR="00271552">
        <w:t xml:space="preserve"> </w:t>
      </w:r>
      <w:r w:rsidRPr="00C30068">
        <w:t>programmatic</w:t>
      </w:r>
      <w:r w:rsidR="00271552">
        <w:t xml:space="preserve"> </w:t>
      </w:r>
      <w:r w:rsidRPr="00C30068">
        <w:t>access</w:t>
      </w:r>
      <w:r w:rsidR="00271552">
        <w:t xml:space="preserve"> </w:t>
      </w:r>
      <w:r w:rsidRPr="00C30068">
        <w:t>to</w:t>
      </w:r>
      <w:r w:rsidR="00271552">
        <w:t xml:space="preserve"> </w:t>
      </w:r>
      <w:r w:rsidRPr="00C30068">
        <w:t>an</w:t>
      </w:r>
      <w:r w:rsidR="00271552">
        <w:t xml:space="preserve"> </w:t>
      </w:r>
      <w:r w:rsidRPr="00C30068">
        <w:t>organization</w:t>
      </w:r>
      <w:r w:rsidR="002D27EB">
        <w:t>’</w:t>
      </w:r>
      <w:r w:rsidRPr="00C30068">
        <w:t>s</w:t>
      </w:r>
      <w:r w:rsidR="00271552">
        <w:t xml:space="preserve"> </w:t>
      </w:r>
      <w:r w:rsidRPr="00C30068">
        <w:t>information</w:t>
      </w:r>
      <w:r w:rsidR="00271552">
        <w:t xml:space="preserve"> </w:t>
      </w:r>
      <w:r w:rsidRPr="00C30068">
        <w:t>using</w:t>
      </w:r>
      <w:r w:rsidR="00271552">
        <w:t xml:space="preserve"> </w:t>
      </w:r>
      <w:r w:rsidRPr="00C30068">
        <w:t>simple,</w:t>
      </w:r>
      <w:r w:rsidR="00271552">
        <w:t xml:space="preserve"> </w:t>
      </w:r>
      <w:r w:rsidRPr="00C30068">
        <w:t>powerful,</w:t>
      </w:r>
      <w:r w:rsidR="00271552">
        <w:t xml:space="preserve"> </w:t>
      </w:r>
      <w:r w:rsidRPr="00C30068">
        <w:t>and</w:t>
      </w:r>
      <w:r w:rsidR="00271552">
        <w:t xml:space="preserve"> </w:t>
      </w:r>
      <w:r w:rsidRPr="00C30068">
        <w:t>secure</w:t>
      </w:r>
      <w:r w:rsidR="00271552">
        <w:t xml:space="preserve"> </w:t>
      </w:r>
      <w:r w:rsidRPr="00C30068">
        <w:t>application</w:t>
      </w:r>
      <w:r w:rsidR="00271552">
        <w:t xml:space="preserve"> </w:t>
      </w:r>
      <w:r w:rsidRPr="00C30068">
        <w:t>programming</w:t>
      </w:r>
      <w:r w:rsidR="00271552">
        <w:t xml:space="preserve"> </w:t>
      </w:r>
      <w:r w:rsidRPr="00C30068">
        <w:t>interfaces.</w:t>
      </w:r>
    </w:p>
    <w:p w14:paraId="3EF8783F" w14:textId="5B03B56F" w:rsidR="00D61C1A" w:rsidRPr="00C30068" w:rsidRDefault="00D61C1A" w:rsidP="005178A7">
      <w:pPr>
        <w:pStyle w:val="Bullet3"/>
        <w:rPr>
          <w:rStyle w:val="Hyperlink"/>
          <w:rFonts w:asciiTheme="minorHAnsi" w:hAnsiTheme="minorHAnsi" w:cstheme="minorBidi"/>
        </w:rPr>
      </w:pPr>
      <w:r w:rsidRPr="140CCEBD">
        <w:rPr>
          <w:b/>
          <w:bCs/>
        </w:rPr>
        <w:t>AppExchange</w:t>
      </w:r>
      <w:r w:rsidR="00271552">
        <w:rPr>
          <w:b/>
          <w:bCs/>
        </w:rPr>
        <w:t xml:space="preserve"> </w:t>
      </w:r>
      <w:r w:rsidRPr="140CCEBD">
        <w:rPr>
          <w:rStyle w:val="In-LineParagraphHeading"/>
          <w:rFonts w:asciiTheme="minorHAnsi" w:hAnsiTheme="minorHAnsi" w:cstheme="minorBidi"/>
          <w:b/>
          <w:bCs/>
        </w:rPr>
        <w:t>–</w:t>
      </w:r>
      <w:r w:rsidR="00271552">
        <w:t xml:space="preserve"> </w:t>
      </w:r>
      <w:r w:rsidRPr="00C30068">
        <w:t>One</w:t>
      </w:r>
      <w:r w:rsidR="00271552">
        <w:t xml:space="preserve"> </w:t>
      </w:r>
      <w:r w:rsidRPr="00C30068">
        <w:t>of</w:t>
      </w:r>
      <w:r w:rsidR="00271552">
        <w:t xml:space="preserve"> </w:t>
      </w:r>
      <w:r w:rsidRPr="00C30068">
        <w:t>the</w:t>
      </w:r>
      <w:r w:rsidR="00271552">
        <w:t xml:space="preserve"> </w:t>
      </w:r>
      <w:r w:rsidRPr="00C30068">
        <w:t>biggest</w:t>
      </w:r>
      <w:r w:rsidR="00271552">
        <w:t xml:space="preserve"> </w:t>
      </w:r>
      <w:r w:rsidRPr="00C30068">
        <w:t>advantages</w:t>
      </w:r>
      <w:r w:rsidR="00271552">
        <w:t xml:space="preserve"> </w:t>
      </w:r>
      <w:r w:rsidRPr="00C30068">
        <w:t>of</w:t>
      </w:r>
      <w:r w:rsidR="00271552">
        <w:t xml:space="preserve"> </w:t>
      </w:r>
      <w:r w:rsidRPr="00C30068">
        <w:t>Salesforce</w:t>
      </w:r>
      <w:r w:rsidR="00271552">
        <w:t xml:space="preserve"> </w:t>
      </w:r>
      <w:r w:rsidRPr="00C30068">
        <w:t>is</w:t>
      </w:r>
      <w:r w:rsidR="00271552">
        <w:t xml:space="preserve"> </w:t>
      </w:r>
      <w:r w:rsidRPr="00C30068">
        <w:t>the</w:t>
      </w:r>
      <w:r w:rsidR="00271552">
        <w:t xml:space="preserve"> </w:t>
      </w:r>
      <w:r w:rsidRPr="00C30068">
        <w:t>availability</w:t>
      </w:r>
      <w:r w:rsidR="00271552">
        <w:t xml:space="preserve"> </w:t>
      </w:r>
      <w:r w:rsidRPr="00C30068">
        <w:t>of</w:t>
      </w:r>
      <w:r w:rsidR="00271552">
        <w:t xml:space="preserve"> </w:t>
      </w:r>
      <w:r w:rsidRPr="00C30068">
        <w:t>an</w:t>
      </w:r>
      <w:r w:rsidR="00271552">
        <w:t xml:space="preserve"> </w:t>
      </w:r>
      <w:r w:rsidRPr="00C30068">
        <w:t>Enterprise</w:t>
      </w:r>
      <w:r w:rsidR="00271552">
        <w:t xml:space="preserve"> </w:t>
      </w:r>
      <w:r w:rsidRPr="007605CA">
        <w:rPr>
          <w:rFonts w:cs="Times New Roman"/>
        </w:rPr>
        <w:t>Applications</w:t>
      </w:r>
      <w:r w:rsidR="00271552">
        <w:rPr>
          <w:rFonts w:cs="Times New Roman"/>
        </w:rPr>
        <w:t xml:space="preserve"> </w:t>
      </w:r>
      <w:r w:rsidRPr="007605CA">
        <w:rPr>
          <w:rFonts w:cs="Times New Roman"/>
        </w:rPr>
        <w:t>Market</w:t>
      </w:r>
      <w:r w:rsidR="00271552">
        <w:rPr>
          <w:rFonts w:cs="Times New Roman"/>
        </w:rPr>
        <w:t xml:space="preserve"> </w:t>
      </w:r>
      <w:r w:rsidRPr="007605CA">
        <w:rPr>
          <w:rFonts w:cs="Times New Roman"/>
        </w:rPr>
        <w:t>where</w:t>
      </w:r>
      <w:r w:rsidR="00271552">
        <w:rPr>
          <w:rFonts w:cs="Times New Roman"/>
        </w:rPr>
        <w:t xml:space="preserve"> </w:t>
      </w:r>
      <w:r w:rsidRPr="007605CA">
        <w:rPr>
          <w:rFonts w:cs="Times New Roman"/>
        </w:rPr>
        <w:t>applications</w:t>
      </w:r>
      <w:r w:rsidR="00271552">
        <w:rPr>
          <w:rFonts w:cs="Times New Roman"/>
        </w:rPr>
        <w:t xml:space="preserve"> </w:t>
      </w:r>
      <w:r w:rsidRPr="007605CA">
        <w:rPr>
          <w:rFonts w:cs="Times New Roman"/>
        </w:rPr>
        <w:t>are</w:t>
      </w:r>
      <w:r w:rsidR="00271552">
        <w:rPr>
          <w:rFonts w:cs="Times New Roman"/>
        </w:rPr>
        <w:t xml:space="preserve"> </w:t>
      </w:r>
      <w:r w:rsidRPr="007605CA">
        <w:rPr>
          <w:rFonts w:cs="Times New Roman"/>
        </w:rPr>
        <w:t>available</w:t>
      </w:r>
      <w:r w:rsidR="00271552">
        <w:rPr>
          <w:rFonts w:cs="Times New Roman"/>
        </w:rPr>
        <w:t xml:space="preserve"> </w:t>
      </w:r>
      <w:r w:rsidRPr="007605CA">
        <w:rPr>
          <w:rFonts w:cs="Times New Roman"/>
        </w:rPr>
        <w:t>for</w:t>
      </w:r>
      <w:r w:rsidR="00271552">
        <w:rPr>
          <w:rFonts w:cs="Times New Roman"/>
        </w:rPr>
        <w:t xml:space="preserve"> </w:t>
      </w:r>
      <w:r w:rsidRPr="007605CA">
        <w:rPr>
          <w:rFonts w:cs="Times New Roman"/>
        </w:rPr>
        <w:t>quick</w:t>
      </w:r>
      <w:r w:rsidR="00271552">
        <w:rPr>
          <w:rFonts w:cs="Times New Roman"/>
        </w:rPr>
        <w:t xml:space="preserve"> </w:t>
      </w:r>
      <w:r w:rsidRPr="007605CA">
        <w:rPr>
          <w:rFonts w:cs="Times New Roman"/>
        </w:rPr>
        <w:t>download</w:t>
      </w:r>
      <w:r w:rsidR="00271552">
        <w:rPr>
          <w:rFonts w:cs="Times New Roman"/>
        </w:rPr>
        <w:t xml:space="preserve"> </w:t>
      </w:r>
      <w:r w:rsidRPr="007605CA">
        <w:rPr>
          <w:rFonts w:cs="Times New Roman"/>
        </w:rPr>
        <w:t>(</w:t>
      </w:r>
      <w:hyperlink r:id="rId47">
        <w:r w:rsidRPr="007605CA">
          <w:rPr>
            <w:rStyle w:val="Hyperlink"/>
            <w:rFonts w:cs="Times New Roman"/>
          </w:rPr>
          <w:t>https://appexchange.salesforce.com/</w:t>
        </w:r>
      </w:hyperlink>
      <w:r w:rsidRPr="007605CA">
        <w:rPr>
          <w:rStyle w:val="Hyperlink"/>
          <w:rFonts w:cs="Times New Roman"/>
          <w:color w:val="000000" w:themeColor="text1"/>
        </w:rPr>
        <w:t>)</w:t>
      </w:r>
      <w:r w:rsidR="007605CA" w:rsidRPr="007605CA">
        <w:rPr>
          <w:rStyle w:val="Hyperlink"/>
          <w:rFonts w:cs="Times New Roman"/>
          <w:color w:val="000000" w:themeColor="text1"/>
          <w:u w:val="none"/>
        </w:rPr>
        <w:t>.</w:t>
      </w:r>
      <w:r w:rsidR="00271552">
        <w:rPr>
          <w:rStyle w:val="Hyperlink"/>
          <w:rFonts w:cs="Times New Roman"/>
          <w:color w:val="000000" w:themeColor="text1"/>
          <w:u w:val="none"/>
        </w:rPr>
        <w:t xml:space="preserve"> </w:t>
      </w:r>
      <w:r w:rsidRPr="007605CA">
        <w:rPr>
          <w:rFonts w:cs="Times New Roman"/>
        </w:rPr>
        <w:t>Organization</w:t>
      </w:r>
      <w:r w:rsidR="007605CA">
        <w:rPr>
          <w:rFonts w:cs="Times New Roman"/>
        </w:rPr>
        <w:t>s</w:t>
      </w:r>
      <w:r w:rsidR="00271552">
        <w:rPr>
          <w:rFonts w:cs="Times New Roman"/>
        </w:rPr>
        <w:t xml:space="preserve"> </w:t>
      </w:r>
      <w:r w:rsidRPr="007605CA">
        <w:rPr>
          <w:rFonts w:cs="Times New Roman"/>
        </w:rPr>
        <w:t>can</w:t>
      </w:r>
      <w:r w:rsidR="00271552">
        <w:rPr>
          <w:rFonts w:cs="Times New Roman"/>
        </w:rPr>
        <w:t xml:space="preserve"> </w:t>
      </w:r>
      <w:r w:rsidRPr="007605CA">
        <w:rPr>
          <w:rFonts w:cs="Times New Roman"/>
        </w:rPr>
        <w:t>analyze</w:t>
      </w:r>
      <w:r w:rsidR="00271552">
        <w:rPr>
          <w:rFonts w:cs="Times New Roman"/>
        </w:rPr>
        <w:t xml:space="preserve"> </w:t>
      </w:r>
      <w:r w:rsidRPr="007605CA">
        <w:rPr>
          <w:rFonts w:cs="Times New Roman"/>
        </w:rPr>
        <w:t>the</w:t>
      </w:r>
      <w:r w:rsidR="00271552">
        <w:rPr>
          <w:rFonts w:cs="Times New Roman"/>
        </w:rPr>
        <w:t xml:space="preserve"> </w:t>
      </w:r>
      <w:r w:rsidRPr="007605CA">
        <w:rPr>
          <w:rFonts w:cs="Times New Roman"/>
        </w:rPr>
        <w:t>apps</w:t>
      </w:r>
      <w:r w:rsidR="00271552">
        <w:rPr>
          <w:rFonts w:cs="Times New Roman"/>
        </w:rPr>
        <w:t xml:space="preserve"> </w:t>
      </w:r>
      <w:r w:rsidRPr="007605CA">
        <w:rPr>
          <w:rFonts w:cs="Times New Roman"/>
        </w:rPr>
        <w:t>available</w:t>
      </w:r>
      <w:r w:rsidR="00271552">
        <w:rPr>
          <w:rFonts w:cs="Times New Roman"/>
        </w:rPr>
        <w:t xml:space="preserve"> </w:t>
      </w:r>
      <w:r w:rsidRPr="007605CA">
        <w:rPr>
          <w:rFonts w:cs="Times New Roman"/>
        </w:rPr>
        <w:t>on</w:t>
      </w:r>
      <w:r w:rsidR="00271552">
        <w:rPr>
          <w:rFonts w:cs="Times New Roman"/>
        </w:rPr>
        <w:t xml:space="preserve"> </w:t>
      </w:r>
      <w:r w:rsidRPr="007605CA">
        <w:rPr>
          <w:rFonts w:cs="Times New Roman"/>
        </w:rPr>
        <w:t>AppExchange</w:t>
      </w:r>
      <w:r w:rsidR="00271552">
        <w:rPr>
          <w:rFonts w:cs="Times New Roman"/>
        </w:rPr>
        <w:t xml:space="preserve"> </w:t>
      </w:r>
      <w:r w:rsidRPr="007605CA">
        <w:rPr>
          <w:rFonts w:cs="Times New Roman"/>
        </w:rPr>
        <w:t>to</w:t>
      </w:r>
      <w:r w:rsidR="00271552">
        <w:rPr>
          <w:rFonts w:cs="Times New Roman"/>
        </w:rPr>
        <w:t xml:space="preserve"> </w:t>
      </w:r>
      <w:r w:rsidRPr="007605CA">
        <w:rPr>
          <w:rFonts w:cs="Times New Roman"/>
        </w:rPr>
        <w:t>make</w:t>
      </w:r>
      <w:r w:rsidR="00271552">
        <w:rPr>
          <w:rFonts w:cs="Times New Roman"/>
        </w:rPr>
        <w:t xml:space="preserve"> </w:t>
      </w:r>
      <w:r w:rsidRPr="007605CA">
        <w:rPr>
          <w:rFonts w:cs="Times New Roman"/>
        </w:rPr>
        <w:t>a</w:t>
      </w:r>
      <w:r w:rsidR="00271552">
        <w:rPr>
          <w:rFonts w:cs="Times New Roman"/>
        </w:rPr>
        <w:t xml:space="preserve"> </w:t>
      </w:r>
      <w:r w:rsidRPr="007605CA">
        <w:rPr>
          <w:rFonts w:cs="Times New Roman"/>
        </w:rPr>
        <w:t>Build</w:t>
      </w:r>
      <w:r w:rsidR="00271552">
        <w:t xml:space="preserve"> </w:t>
      </w:r>
      <w:r w:rsidRPr="00C30068">
        <w:t>vs</w:t>
      </w:r>
      <w:r w:rsidR="00271552">
        <w:t xml:space="preserve"> </w:t>
      </w:r>
      <w:r w:rsidRPr="00C30068">
        <w:t>Buy</w:t>
      </w:r>
      <w:r w:rsidR="00271552">
        <w:t xml:space="preserve"> </w:t>
      </w:r>
      <w:r w:rsidRPr="00C30068">
        <w:t>decision.</w:t>
      </w:r>
      <w:r w:rsidR="00271552">
        <w:rPr>
          <w:rStyle w:val="Hyperlink"/>
          <w:rFonts w:asciiTheme="minorHAnsi" w:hAnsiTheme="minorHAnsi" w:cstheme="minorBidi"/>
        </w:rPr>
        <w:t xml:space="preserve"> </w:t>
      </w:r>
    </w:p>
    <w:p w14:paraId="27AFF07D" w14:textId="162ADE5C" w:rsidR="00D61C1A" w:rsidRPr="005178A7" w:rsidRDefault="00D61C1A" w:rsidP="005178A7">
      <w:pPr>
        <w:pStyle w:val="ParagraphHeading"/>
      </w:pPr>
      <w:r w:rsidRPr="005178A7">
        <w:lastRenderedPageBreak/>
        <w:t>Solution</w:t>
      </w:r>
      <w:r w:rsidR="00271552">
        <w:t xml:space="preserve"> </w:t>
      </w:r>
      <w:r w:rsidRPr="005178A7">
        <w:t>Components</w:t>
      </w:r>
    </w:p>
    <w:p w14:paraId="23A9C267" w14:textId="145C08CF" w:rsidR="00D61C1A" w:rsidRDefault="461224C7" w:rsidP="00F50202">
      <w:pPr>
        <w:pStyle w:val="BodyText"/>
      </w:pPr>
      <w:r>
        <w:t>Stealth</w:t>
      </w:r>
      <w:r w:rsidR="00271552">
        <w:t xml:space="preserve"> </w:t>
      </w:r>
      <w:r>
        <w:t>Solutions</w:t>
      </w:r>
      <w:r w:rsidR="00271552">
        <w:t xml:space="preserve"> </w:t>
      </w:r>
      <w:r>
        <w:t>has</w:t>
      </w:r>
      <w:r w:rsidR="00271552">
        <w:t xml:space="preserve"> </w:t>
      </w:r>
      <w:r>
        <w:t>thoroughly</w:t>
      </w:r>
      <w:r w:rsidR="00271552">
        <w:t xml:space="preserve"> </w:t>
      </w:r>
      <w:r>
        <w:t>analyzed</w:t>
      </w:r>
      <w:r w:rsidR="00271552">
        <w:t xml:space="preserve"> </w:t>
      </w:r>
      <w:r>
        <w:t>the</w:t>
      </w:r>
      <w:r w:rsidR="00271552">
        <w:t xml:space="preserve"> </w:t>
      </w:r>
      <w:r>
        <w:t>requirements</w:t>
      </w:r>
      <w:r w:rsidR="00271552">
        <w:t xml:space="preserve"> </w:t>
      </w:r>
      <w:r>
        <w:t>provided</w:t>
      </w:r>
      <w:r w:rsidR="00271552">
        <w:t xml:space="preserve"> </w:t>
      </w:r>
      <w:r>
        <w:t>in</w:t>
      </w:r>
      <w:r w:rsidR="00271552">
        <w:t xml:space="preserve"> </w:t>
      </w:r>
      <w:r>
        <w:t>the</w:t>
      </w:r>
      <w:r w:rsidR="00271552">
        <w:t xml:space="preserve"> </w:t>
      </w:r>
      <w:r>
        <w:t>RFP</w:t>
      </w:r>
      <w:r w:rsidR="00271552">
        <w:t xml:space="preserve"> </w:t>
      </w:r>
      <w:r>
        <w:t>document</w:t>
      </w:r>
      <w:r w:rsidR="00271552">
        <w:t xml:space="preserve"> </w:t>
      </w:r>
      <w:r>
        <w:t>and</w:t>
      </w:r>
      <w:r w:rsidR="00271552">
        <w:t xml:space="preserve"> </w:t>
      </w:r>
      <w:r>
        <w:t>based</w:t>
      </w:r>
      <w:r w:rsidR="00271552">
        <w:t xml:space="preserve"> </w:t>
      </w:r>
      <w:r>
        <w:t>on</w:t>
      </w:r>
      <w:r w:rsidR="00271552">
        <w:t xml:space="preserve"> </w:t>
      </w:r>
      <w:r>
        <w:t>our</w:t>
      </w:r>
      <w:r w:rsidR="00271552">
        <w:t xml:space="preserve"> </w:t>
      </w:r>
      <w:r>
        <w:t>initial</w:t>
      </w:r>
      <w:r w:rsidR="00271552">
        <w:t xml:space="preserve"> </w:t>
      </w:r>
      <w:r>
        <w:t>understanding</w:t>
      </w:r>
      <w:r w:rsidR="00271552">
        <w:t xml:space="preserve"> </w:t>
      </w:r>
      <w:r>
        <w:t>and</w:t>
      </w:r>
      <w:r w:rsidR="00271552">
        <w:t xml:space="preserve"> </w:t>
      </w:r>
      <w:proofErr w:type="gramStart"/>
      <w:r w:rsidR="77B45308">
        <w:t>analysis</w:t>
      </w:r>
      <w:r w:rsidR="007605CA">
        <w:t>,</w:t>
      </w:r>
      <w:proofErr w:type="gramEnd"/>
      <w:r w:rsidR="00271552">
        <w:t xml:space="preserve"> </w:t>
      </w:r>
      <w:r>
        <w:t>we</w:t>
      </w:r>
      <w:r w:rsidR="00271552">
        <w:t xml:space="preserve"> </w:t>
      </w:r>
      <w:r>
        <w:t>are</w:t>
      </w:r>
      <w:r w:rsidR="00271552">
        <w:t xml:space="preserve"> </w:t>
      </w:r>
      <w:r>
        <w:t>proposing</w:t>
      </w:r>
      <w:r w:rsidR="00271552">
        <w:t xml:space="preserve"> </w:t>
      </w:r>
      <w:r>
        <w:t>the</w:t>
      </w:r>
      <w:r w:rsidR="00271552">
        <w:t xml:space="preserve"> </w:t>
      </w:r>
      <w:r>
        <w:t>use</w:t>
      </w:r>
      <w:r w:rsidR="00271552">
        <w:t xml:space="preserve"> </w:t>
      </w:r>
      <w:r>
        <w:t>of</w:t>
      </w:r>
      <w:r w:rsidR="00271552">
        <w:t xml:space="preserve"> </w:t>
      </w:r>
      <w:r w:rsidR="6964D246">
        <w:t>the</w:t>
      </w:r>
      <w:r w:rsidR="00271552">
        <w:t xml:space="preserve"> </w:t>
      </w:r>
      <w:r>
        <w:t>Salesforce</w:t>
      </w:r>
      <w:r w:rsidR="00271552">
        <w:t xml:space="preserve"> </w:t>
      </w:r>
      <w:r>
        <w:t>platform</w:t>
      </w:r>
      <w:r w:rsidR="00271552">
        <w:t xml:space="preserve"> </w:t>
      </w:r>
      <w:r>
        <w:t>for</w:t>
      </w:r>
      <w:r w:rsidR="00271552">
        <w:t xml:space="preserve"> </w:t>
      </w:r>
      <w:r>
        <w:t>building</w:t>
      </w:r>
      <w:r w:rsidR="00271552">
        <w:t xml:space="preserve"> </w:t>
      </w:r>
      <w:r>
        <w:t>the</w:t>
      </w:r>
      <w:r w:rsidR="00271552">
        <w:t xml:space="preserve"> </w:t>
      </w:r>
      <w:r>
        <w:t>Grant</w:t>
      </w:r>
      <w:r w:rsidR="00271552">
        <w:t xml:space="preserve"> </w:t>
      </w:r>
      <w:r>
        <w:t>Reporting</w:t>
      </w:r>
      <w:r w:rsidR="00271552">
        <w:t xml:space="preserve"> </w:t>
      </w:r>
      <w:r>
        <w:t>Solution</w:t>
      </w:r>
      <w:r w:rsidR="00271552">
        <w:t xml:space="preserve"> </w:t>
      </w:r>
      <w:r>
        <w:t>as</w:t>
      </w:r>
      <w:r w:rsidR="00271552">
        <w:t xml:space="preserve"> </w:t>
      </w:r>
      <w:r w:rsidR="007605CA">
        <w:t>follows</w:t>
      </w:r>
      <w:r>
        <w:t>:</w:t>
      </w:r>
    </w:p>
    <w:p w14:paraId="4293BED6" w14:textId="45222758" w:rsidR="00D61C1A" w:rsidRDefault="00D61C1A" w:rsidP="00F50202">
      <w:pPr>
        <w:pStyle w:val="Bullet3"/>
      </w:pPr>
      <w:r>
        <w:t>Salesforce</w:t>
      </w:r>
      <w:r w:rsidR="00271552">
        <w:t xml:space="preserve"> </w:t>
      </w:r>
      <w:r>
        <w:t>User</w:t>
      </w:r>
      <w:r w:rsidR="00271552">
        <w:t xml:space="preserve"> </w:t>
      </w:r>
      <w:r>
        <w:t>Licenses</w:t>
      </w:r>
      <w:r w:rsidR="00271552">
        <w:t xml:space="preserve"> </w:t>
      </w:r>
      <w:r>
        <w:t>will</w:t>
      </w:r>
      <w:r w:rsidR="00271552">
        <w:t xml:space="preserve"> </w:t>
      </w:r>
      <w:r>
        <w:t>be</w:t>
      </w:r>
      <w:r w:rsidR="00271552">
        <w:t xml:space="preserve"> </w:t>
      </w:r>
      <w:r>
        <w:t>used</w:t>
      </w:r>
      <w:r w:rsidR="00271552">
        <w:t xml:space="preserve"> </w:t>
      </w:r>
      <w:r>
        <w:t>for</w:t>
      </w:r>
      <w:r w:rsidR="00271552">
        <w:t xml:space="preserve"> </w:t>
      </w:r>
      <w:r>
        <w:t>the</w:t>
      </w:r>
      <w:r w:rsidR="00271552">
        <w:t xml:space="preserve"> </w:t>
      </w:r>
      <w:r>
        <w:t>20</w:t>
      </w:r>
      <w:r w:rsidR="00271552">
        <w:t xml:space="preserve"> </w:t>
      </w:r>
      <w:r>
        <w:t>internal</w:t>
      </w:r>
      <w:r w:rsidR="00271552">
        <w:t xml:space="preserve"> </w:t>
      </w:r>
      <w:r>
        <w:t>users</w:t>
      </w:r>
      <w:r w:rsidR="00271552">
        <w:t xml:space="preserve"> </w:t>
      </w:r>
      <w:r>
        <w:t>to</w:t>
      </w:r>
      <w:r w:rsidR="00271552">
        <w:t xml:space="preserve"> </w:t>
      </w:r>
      <w:r>
        <w:t>manage</w:t>
      </w:r>
      <w:r w:rsidR="00271552">
        <w:t xml:space="preserve"> </w:t>
      </w:r>
      <w:r>
        <w:t>grant</w:t>
      </w:r>
      <w:r w:rsidR="00271552">
        <w:t xml:space="preserve"> </w:t>
      </w:r>
      <w:r>
        <w:t>data,</w:t>
      </w:r>
      <w:r w:rsidR="00271552">
        <w:t xml:space="preserve"> </w:t>
      </w:r>
      <w:r>
        <w:t>approve</w:t>
      </w:r>
      <w:r w:rsidR="00271552">
        <w:t xml:space="preserve"> </w:t>
      </w:r>
      <w:r>
        <w:t>time</w:t>
      </w:r>
      <w:r w:rsidR="00271552">
        <w:t xml:space="preserve"> </w:t>
      </w:r>
      <w:r>
        <w:t>sheets,</w:t>
      </w:r>
      <w:r w:rsidR="00271552">
        <w:t xml:space="preserve"> </w:t>
      </w:r>
      <w:r>
        <w:t>generate</w:t>
      </w:r>
      <w:r w:rsidR="00271552">
        <w:t xml:space="preserve"> </w:t>
      </w:r>
      <w:r>
        <w:t>reports,</w:t>
      </w:r>
      <w:r w:rsidR="00271552">
        <w:t xml:space="preserve"> </w:t>
      </w:r>
      <w:r>
        <w:t>etc.</w:t>
      </w:r>
    </w:p>
    <w:p w14:paraId="390CF448" w14:textId="7246189E" w:rsidR="00D61C1A" w:rsidRDefault="461224C7" w:rsidP="00F50202">
      <w:pPr>
        <w:pStyle w:val="Bullet3"/>
      </w:pPr>
      <w:r>
        <w:t>A</w:t>
      </w:r>
      <w:r w:rsidR="00271552">
        <w:t xml:space="preserve"> </w:t>
      </w:r>
      <w:r w:rsidRPr="7D726ADC">
        <w:rPr>
          <w:b/>
          <w:bCs/>
        </w:rPr>
        <w:t>Salesforce</w:t>
      </w:r>
      <w:r w:rsidR="00271552">
        <w:rPr>
          <w:b/>
          <w:bCs/>
        </w:rPr>
        <w:t xml:space="preserve"> </w:t>
      </w:r>
      <w:r w:rsidRPr="7D726ADC">
        <w:rPr>
          <w:b/>
          <w:bCs/>
        </w:rPr>
        <w:t>Community</w:t>
      </w:r>
      <w:r w:rsidR="00271552">
        <w:t xml:space="preserve"> </w:t>
      </w:r>
      <w:r>
        <w:t>w</w:t>
      </w:r>
      <w:r w:rsidR="3B577E37">
        <w:t>ill</w:t>
      </w:r>
      <w:r w:rsidR="00271552">
        <w:t xml:space="preserve"> </w:t>
      </w:r>
      <w:r>
        <w:t>be</w:t>
      </w:r>
      <w:r w:rsidR="00271552">
        <w:t xml:space="preserve"> </w:t>
      </w:r>
      <w:r>
        <w:t>configured</w:t>
      </w:r>
      <w:r w:rsidR="00271552">
        <w:t xml:space="preserve"> </w:t>
      </w:r>
      <w:r>
        <w:t>for</w:t>
      </w:r>
      <w:r w:rsidR="00271552">
        <w:t xml:space="preserve"> </w:t>
      </w:r>
      <w:r>
        <w:t>the</w:t>
      </w:r>
      <w:r w:rsidR="00271552">
        <w:t xml:space="preserve"> </w:t>
      </w:r>
      <w:r>
        <w:t>external</w:t>
      </w:r>
      <w:r w:rsidR="00271552">
        <w:t xml:space="preserve"> </w:t>
      </w:r>
      <w:r>
        <w:t>users</w:t>
      </w:r>
      <w:r w:rsidR="00271552">
        <w:t xml:space="preserve"> </w:t>
      </w:r>
      <w:r>
        <w:t>(850</w:t>
      </w:r>
      <w:r w:rsidR="00271552">
        <w:t xml:space="preserve"> </w:t>
      </w:r>
      <w:r>
        <w:t>users)</w:t>
      </w:r>
      <w:r w:rsidR="007605CA">
        <w:t>.</w:t>
      </w:r>
      <w:r w:rsidR="00271552">
        <w:t xml:space="preserve"> </w:t>
      </w:r>
      <w:r w:rsidR="007605CA">
        <w:t>T</w:t>
      </w:r>
      <w:r>
        <w:t>he</w:t>
      </w:r>
      <w:r w:rsidR="00271552">
        <w:t xml:space="preserve"> </w:t>
      </w:r>
      <w:r>
        <w:t>users</w:t>
      </w:r>
      <w:r w:rsidR="00271552">
        <w:t xml:space="preserve"> </w:t>
      </w:r>
      <w:r>
        <w:t>w</w:t>
      </w:r>
      <w:r w:rsidR="73429AFA">
        <w:t>ill</w:t>
      </w:r>
      <w:r w:rsidR="00271552">
        <w:t xml:space="preserve"> </w:t>
      </w:r>
      <w:r>
        <w:t>be</w:t>
      </w:r>
      <w:r w:rsidR="00271552">
        <w:t xml:space="preserve"> </w:t>
      </w:r>
      <w:r>
        <w:t>able</w:t>
      </w:r>
      <w:r w:rsidR="00271552">
        <w:t xml:space="preserve"> </w:t>
      </w:r>
      <w:r>
        <w:t>to</w:t>
      </w:r>
      <w:r w:rsidR="00271552">
        <w:t xml:space="preserve"> </w:t>
      </w:r>
      <w:r>
        <w:t>log</w:t>
      </w:r>
      <w:r w:rsidR="00271552">
        <w:t xml:space="preserve"> </w:t>
      </w:r>
      <w:r>
        <w:t>in</w:t>
      </w:r>
      <w:r w:rsidR="2CA24D44">
        <w:t>,</w:t>
      </w:r>
      <w:r w:rsidR="00271552">
        <w:t xml:space="preserve"> </w:t>
      </w:r>
      <w:r>
        <w:t>enter</w:t>
      </w:r>
      <w:r w:rsidR="00271552">
        <w:t xml:space="preserve"> </w:t>
      </w:r>
      <w:r>
        <w:t>data</w:t>
      </w:r>
      <w:r w:rsidR="007605CA">
        <w:t>,</w:t>
      </w:r>
      <w:r w:rsidR="00271552">
        <w:t xml:space="preserve"> </w:t>
      </w:r>
      <w:r>
        <w:t>and</w:t>
      </w:r>
      <w:r w:rsidR="00271552">
        <w:t xml:space="preserve"> </w:t>
      </w:r>
      <w:r>
        <w:t>access</w:t>
      </w:r>
      <w:r w:rsidR="00271552">
        <w:t xml:space="preserve"> </w:t>
      </w:r>
      <w:r>
        <w:t>data</w:t>
      </w:r>
      <w:r w:rsidR="00271552">
        <w:t xml:space="preserve"> </w:t>
      </w:r>
      <w:r>
        <w:t>as</w:t>
      </w:r>
      <w:r w:rsidR="00271552">
        <w:t xml:space="preserve"> </w:t>
      </w:r>
      <w:r>
        <w:t>defined</w:t>
      </w:r>
      <w:r w:rsidR="00271552">
        <w:t xml:space="preserve"> </w:t>
      </w:r>
      <w:r>
        <w:t>by</w:t>
      </w:r>
      <w:r w:rsidR="00271552">
        <w:t xml:space="preserve"> </w:t>
      </w:r>
      <w:r>
        <w:t>the</w:t>
      </w:r>
      <w:r w:rsidR="00271552">
        <w:t xml:space="preserve"> </w:t>
      </w:r>
      <w:r w:rsidR="007B6817">
        <w:t>VDSS</w:t>
      </w:r>
      <w:r w:rsidR="007605CA">
        <w:t>.</w:t>
      </w:r>
    </w:p>
    <w:p w14:paraId="41042E25" w14:textId="4DEF3189" w:rsidR="00D61C1A" w:rsidRDefault="007605CA" w:rsidP="00F50202">
      <w:pPr>
        <w:pStyle w:val="Bullet3"/>
      </w:pPr>
      <w:r>
        <w:t>The</w:t>
      </w:r>
      <w:r w:rsidR="00271552">
        <w:t xml:space="preserve"> </w:t>
      </w:r>
      <w:r>
        <w:t>p</w:t>
      </w:r>
      <w:r w:rsidR="461224C7">
        <w:t>latform</w:t>
      </w:r>
      <w:r w:rsidR="00271552">
        <w:t xml:space="preserve"> </w:t>
      </w:r>
      <w:r w:rsidR="461224C7">
        <w:t>w</w:t>
      </w:r>
      <w:r w:rsidR="5B8C448E">
        <w:t>ill</w:t>
      </w:r>
      <w:r w:rsidR="00271552">
        <w:t xml:space="preserve"> </w:t>
      </w:r>
      <w:r w:rsidR="461224C7">
        <w:t>be</w:t>
      </w:r>
      <w:r w:rsidR="00271552">
        <w:t xml:space="preserve"> </w:t>
      </w:r>
      <w:r w:rsidR="461224C7">
        <w:t>configured</w:t>
      </w:r>
      <w:r w:rsidR="00271552">
        <w:t xml:space="preserve"> </w:t>
      </w:r>
      <w:r w:rsidR="461224C7">
        <w:t>to</w:t>
      </w:r>
      <w:r w:rsidR="00271552">
        <w:t xml:space="preserve"> </w:t>
      </w:r>
      <w:r w:rsidR="461224C7">
        <w:t>capture</w:t>
      </w:r>
      <w:r w:rsidR="00271552">
        <w:t xml:space="preserve"> </w:t>
      </w:r>
      <w:r w:rsidR="461224C7">
        <w:t>time</w:t>
      </w:r>
      <w:r w:rsidR="00271552">
        <w:t xml:space="preserve"> </w:t>
      </w:r>
      <w:r w:rsidR="461224C7">
        <w:t>sheet</w:t>
      </w:r>
      <w:r w:rsidR="00271552">
        <w:t xml:space="preserve"> </w:t>
      </w:r>
      <w:r w:rsidR="461224C7">
        <w:t>data</w:t>
      </w:r>
      <w:r w:rsidR="00271552">
        <w:t xml:space="preserve"> </w:t>
      </w:r>
      <w:r w:rsidR="461224C7">
        <w:t>and</w:t>
      </w:r>
      <w:r w:rsidR="00271552">
        <w:t xml:space="preserve"> </w:t>
      </w:r>
      <w:r w:rsidR="461224C7">
        <w:t>expense</w:t>
      </w:r>
      <w:r w:rsidR="00271552">
        <w:t xml:space="preserve"> </w:t>
      </w:r>
      <w:r w:rsidR="461224C7">
        <w:t>reports</w:t>
      </w:r>
      <w:r>
        <w:t>.</w:t>
      </w:r>
    </w:p>
    <w:p w14:paraId="586B1FED" w14:textId="7B8235F7" w:rsidR="00D61C1A" w:rsidRDefault="00D61C1A" w:rsidP="00F50202">
      <w:pPr>
        <w:pStyle w:val="Bullet3"/>
      </w:pPr>
      <w:r>
        <w:t>Approval</w:t>
      </w:r>
      <w:r w:rsidR="00271552">
        <w:t xml:space="preserve"> </w:t>
      </w:r>
      <w:r>
        <w:t>workflow</w:t>
      </w:r>
      <w:r w:rsidR="007605CA">
        <w:t>s</w:t>
      </w:r>
      <w:r w:rsidR="00271552">
        <w:t xml:space="preserve"> </w:t>
      </w:r>
      <w:r>
        <w:t>will</w:t>
      </w:r>
      <w:r w:rsidR="00271552">
        <w:t xml:space="preserve"> </w:t>
      </w:r>
      <w:r>
        <w:t>be</w:t>
      </w:r>
      <w:r w:rsidR="00271552">
        <w:t xml:space="preserve"> </w:t>
      </w:r>
      <w:r>
        <w:t>set</w:t>
      </w:r>
      <w:r w:rsidR="00271552">
        <w:t xml:space="preserve"> </w:t>
      </w:r>
      <w:r>
        <w:t>up</w:t>
      </w:r>
      <w:r w:rsidR="00271552">
        <w:t xml:space="preserve"> </w:t>
      </w:r>
      <w:r>
        <w:t>for</w:t>
      </w:r>
      <w:r w:rsidR="00271552">
        <w:t xml:space="preserve"> </w:t>
      </w:r>
      <w:r>
        <w:t>expense</w:t>
      </w:r>
      <w:r w:rsidR="00271552">
        <w:t xml:space="preserve"> </w:t>
      </w:r>
      <w:r>
        <w:t>reports</w:t>
      </w:r>
      <w:r w:rsidR="00271552">
        <w:t xml:space="preserve"> </w:t>
      </w:r>
      <w:r>
        <w:t>and</w:t>
      </w:r>
      <w:r w:rsidR="00271552">
        <w:t xml:space="preserve"> </w:t>
      </w:r>
      <w:r>
        <w:t>time</w:t>
      </w:r>
      <w:r w:rsidR="00271552">
        <w:t xml:space="preserve"> </w:t>
      </w:r>
      <w:r>
        <w:t>sheets</w:t>
      </w:r>
      <w:r w:rsidR="007605CA">
        <w:t>.</w:t>
      </w:r>
    </w:p>
    <w:p w14:paraId="20B4A2D0" w14:textId="7E12E30A" w:rsidR="00D61C1A" w:rsidRDefault="007605CA" w:rsidP="00F50202">
      <w:pPr>
        <w:pStyle w:val="Bullet3"/>
      </w:pPr>
      <w:r>
        <w:t>The</w:t>
      </w:r>
      <w:r w:rsidR="00271552">
        <w:t xml:space="preserve"> </w:t>
      </w:r>
      <w:r>
        <w:t>s</w:t>
      </w:r>
      <w:r w:rsidR="461224C7">
        <w:t>olution</w:t>
      </w:r>
      <w:r w:rsidR="00271552">
        <w:t xml:space="preserve"> </w:t>
      </w:r>
      <w:r w:rsidR="461224C7">
        <w:t>will</w:t>
      </w:r>
      <w:r w:rsidR="00271552">
        <w:t xml:space="preserve"> </w:t>
      </w:r>
      <w:r w:rsidR="461224C7">
        <w:t>be</w:t>
      </w:r>
      <w:r w:rsidR="00271552">
        <w:t xml:space="preserve"> </w:t>
      </w:r>
      <w:r w:rsidR="461224C7">
        <w:t>configured</w:t>
      </w:r>
      <w:r w:rsidR="00271552">
        <w:t xml:space="preserve"> </w:t>
      </w:r>
      <w:r w:rsidR="461224C7">
        <w:t>to</w:t>
      </w:r>
      <w:r w:rsidR="00271552">
        <w:t xml:space="preserve"> </w:t>
      </w:r>
      <w:r w:rsidR="461224C7">
        <w:t>capture</w:t>
      </w:r>
      <w:r w:rsidR="00271552">
        <w:t xml:space="preserve"> </w:t>
      </w:r>
      <w:r w:rsidR="461224C7">
        <w:t>all</w:t>
      </w:r>
      <w:r w:rsidR="00271552">
        <w:t xml:space="preserve"> </w:t>
      </w:r>
      <w:r w:rsidR="461224C7">
        <w:t>grants</w:t>
      </w:r>
      <w:r w:rsidR="00271552">
        <w:t xml:space="preserve"> </w:t>
      </w:r>
      <w:r w:rsidR="7F578BD2">
        <w:t>data</w:t>
      </w:r>
      <w:r w:rsidR="00271552">
        <w:t xml:space="preserve"> </w:t>
      </w:r>
      <w:r w:rsidR="7F578BD2">
        <w:t>as</w:t>
      </w:r>
      <w:r w:rsidR="00271552">
        <w:t xml:space="preserve"> </w:t>
      </w:r>
      <w:r w:rsidR="461224C7">
        <w:t>defined</w:t>
      </w:r>
      <w:r w:rsidR="00271552">
        <w:t xml:space="preserve"> </w:t>
      </w:r>
      <w:r w:rsidR="461224C7">
        <w:t>in</w:t>
      </w:r>
      <w:r w:rsidR="00271552">
        <w:t xml:space="preserve"> </w:t>
      </w:r>
      <w:r w:rsidR="461224C7">
        <w:t>discovery</w:t>
      </w:r>
      <w:r>
        <w:t>.</w:t>
      </w:r>
    </w:p>
    <w:p w14:paraId="4ED4C31D" w14:textId="67594F85" w:rsidR="008A1977" w:rsidRDefault="461224C7" w:rsidP="00F50202">
      <w:pPr>
        <w:pStyle w:val="Bullet3"/>
      </w:pPr>
      <w:r>
        <w:t>All</w:t>
      </w:r>
      <w:r w:rsidR="00271552">
        <w:t xml:space="preserve"> </w:t>
      </w:r>
      <w:r w:rsidR="1AEB316B">
        <w:t>r</w:t>
      </w:r>
      <w:r>
        <w:t>eports</w:t>
      </w:r>
      <w:r w:rsidR="00271552">
        <w:t xml:space="preserve"> </w:t>
      </w:r>
      <w:r>
        <w:t>and</w:t>
      </w:r>
      <w:r w:rsidR="00271552">
        <w:t xml:space="preserve"> </w:t>
      </w:r>
      <w:r>
        <w:t>dashboards</w:t>
      </w:r>
      <w:r w:rsidR="00271552">
        <w:t xml:space="preserve"> </w:t>
      </w:r>
      <w:r>
        <w:t>w</w:t>
      </w:r>
      <w:r w:rsidR="07F84C5D">
        <w:t>ill</w:t>
      </w:r>
      <w:r w:rsidR="00271552">
        <w:t xml:space="preserve"> </w:t>
      </w:r>
      <w:r>
        <w:t>be</w:t>
      </w:r>
      <w:r w:rsidR="00271552">
        <w:t xml:space="preserve"> </w:t>
      </w:r>
      <w:r>
        <w:t>set</w:t>
      </w:r>
      <w:r w:rsidR="00271552">
        <w:t xml:space="preserve"> </w:t>
      </w:r>
      <w:r>
        <w:t>up</w:t>
      </w:r>
      <w:r w:rsidR="00271552">
        <w:t xml:space="preserve"> </w:t>
      </w:r>
      <w:r>
        <w:t>as</w:t>
      </w:r>
      <w:r w:rsidR="00271552">
        <w:t xml:space="preserve"> </w:t>
      </w:r>
      <w:r>
        <w:t>a</w:t>
      </w:r>
      <w:r w:rsidR="00271552">
        <w:t xml:space="preserve"> </w:t>
      </w:r>
      <w:r>
        <w:t>part</w:t>
      </w:r>
      <w:r w:rsidR="00271552">
        <w:t xml:space="preserve"> </w:t>
      </w:r>
      <w:r>
        <w:t>of</w:t>
      </w:r>
      <w:r w:rsidR="00271552">
        <w:t xml:space="preserve"> </w:t>
      </w:r>
      <w:r>
        <w:t>the</w:t>
      </w:r>
      <w:r w:rsidR="00271552">
        <w:t xml:space="preserve"> </w:t>
      </w:r>
      <w:r>
        <w:t>implementation</w:t>
      </w:r>
      <w:r w:rsidR="00271552">
        <w:t xml:space="preserve"> </w:t>
      </w:r>
      <w:r>
        <w:t>process</w:t>
      </w:r>
      <w:r w:rsidR="007605CA">
        <w:t>.</w:t>
      </w:r>
    </w:p>
    <w:p w14:paraId="751ACA6A" w14:textId="77777777" w:rsidR="008A1977" w:rsidRDefault="008A1977"/>
    <w:tbl>
      <w:tblPr>
        <w:tblStyle w:val="TableGrid"/>
        <w:tblW w:w="0" w:type="auto"/>
        <w:tblInd w:w="-5" w:type="dxa"/>
        <w:tblLook w:val="04A0" w:firstRow="1" w:lastRow="0" w:firstColumn="1" w:lastColumn="0" w:noHBand="0" w:noVBand="1"/>
      </w:tblPr>
      <w:tblGrid>
        <w:gridCol w:w="9355"/>
      </w:tblGrid>
      <w:tr w:rsidR="001C5118" w:rsidRPr="001C5118" w14:paraId="2555A397" w14:textId="77777777" w:rsidTr="001C5118">
        <w:trPr>
          <w:trHeight w:val="575"/>
          <w:tblHeader/>
        </w:trPr>
        <w:tc>
          <w:tcPr>
            <w:tcW w:w="9265" w:type="dxa"/>
            <w:shd w:val="clear" w:color="auto" w:fill="4F81BD" w:themeFill="accent1"/>
          </w:tcPr>
          <w:p w14:paraId="1C5288C5" w14:textId="0C42CC02" w:rsidR="001C5118" w:rsidRPr="001C5118" w:rsidRDefault="001C5118" w:rsidP="001C5118">
            <w:pPr>
              <w:spacing w:before="80" w:after="80"/>
              <w:ind w:left="37"/>
              <w:rPr>
                <w:rFonts w:ascii="Arial Narrow" w:hAnsi="Arial Narrow"/>
                <w:b/>
                <w:bCs/>
                <w:color w:val="FFFFFF" w:themeColor="background1"/>
              </w:rPr>
            </w:pPr>
            <w:r w:rsidRPr="001C5118">
              <w:rPr>
                <w:rFonts w:ascii="Arial Narrow" w:hAnsi="Arial Narrow"/>
                <w:b/>
                <w:bCs/>
                <w:color w:val="FFFFFF" w:themeColor="background1"/>
              </w:rPr>
              <w:t>Response</w:t>
            </w:r>
            <w:r w:rsidR="00271552">
              <w:rPr>
                <w:rFonts w:ascii="Arial Narrow" w:hAnsi="Arial Narrow"/>
                <w:b/>
                <w:bCs/>
                <w:color w:val="FFFFFF" w:themeColor="background1"/>
              </w:rPr>
              <w:t xml:space="preserve"> </w:t>
            </w:r>
            <w:r w:rsidRPr="001C5118">
              <w:rPr>
                <w:rFonts w:ascii="Arial Narrow" w:hAnsi="Arial Narrow"/>
                <w:b/>
                <w:bCs/>
                <w:color w:val="FFFFFF" w:themeColor="background1"/>
              </w:rPr>
              <w:t>to</w:t>
            </w:r>
            <w:r w:rsidR="00271552">
              <w:rPr>
                <w:rFonts w:ascii="Arial Narrow" w:hAnsi="Arial Narrow"/>
                <w:b/>
                <w:bCs/>
                <w:color w:val="FFFFFF" w:themeColor="background1"/>
              </w:rPr>
              <w:t xml:space="preserve"> </w:t>
            </w:r>
            <w:r w:rsidRPr="001C5118">
              <w:rPr>
                <w:rFonts w:ascii="Arial Narrow" w:hAnsi="Arial Narrow"/>
                <w:b/>
                <w:bCs/>
                <w:color w:val="FFFFFF" w:themeColor="background1"/>
              </w:rPr>
              <w:t>Statement</w:t>
            </w:r>
            <w:r w:rsidR="00271552">
              <w:rPr>
                <w:rFonts w:ascii="Arial Narrow" w:hAnsi="Arial Narrow"/>
                <w:b/>
                <w:bCs/>
                <w:color w:val="FFFFFF" w:themeColor="background1"/>
              </w:rPr>
              <w:t xml:space="preserve"> </w:t>
            </w:r>
            <w:r w:rsidRPr="001C5118">
              <w:rPr>
                <w:rFonts w:ascii="Arial Narrow" w:hAnsi="Arial Narrow"/>
                <w:b/>
                <w:bCs/>
                <w:color w:val="FFFFFF" w:themeColor="background1"/>
              </w:rPr>
              <w:t>of</w:t>
            </w:r>
            <w:r w:rsidR="00271552">
              <w:rPr>
                <w:rFonts w:ascii="Arial Narrow" w:hAnsi="Arial Narrow"/>
                <w:b/>
                <w:bCs/>
                <w:color w:val="FFFFFF" w:themeColor="background1"/>
              </w:rPr>
              <w:t xml:space="preserve"> </w:t>
            </w:r>
            <w:r w:rsidRPr="001C5118">
              <w:rPr>
                <w:rFonts w:ascii="Arial Narrow" w:hAnsi="Arial Narrow"/>
                <w:b/>
                <w:bCs/>
                <w:color w:val="FFFFFF" w:themeColor="background1"/>
              </w:rPr>
              <w:t>Needs</w:t>
            </w:r>
          </w:p>
        </w:tc>
      </w:tr>
      <w:tr w:rsidR="00374EF5" w:rsidRPr="008A1977" w14:paraId="25FF5633" w14:textId="77777777" w:rsidTr="3656BAB7">
        <w:trPr>
          <w:trHeight w:val="3116"/>
        </w:trPr>
        <w:tc>
          <w:tcPr>
            <w:tcW w:w="9265" w:type="dxa"/>
            <w:shd w:val="clear" w:color="auto" w:fill="DBE5F1" w:themeFill="accent1" w:themeFillTint="33"/>
          </w:tcPr>
          <w:p w14:paraId="560F7259" w14:textId="163BF361" w:rsidR="00374EF5" w:rsidRPr="008A1977" w:rsidRDefault="00374EF5">
            <w:pPr>
              <w:pStyle w:val="ListParagraph"/>
              <w:numPr>
                <w:ilvl w:val="0"/>
                <w:numId w:val="17"/>
              </w:numPr>
              <w:spacing w:before="80" w:after="80"/>
              <w:ind w:left="397"/>
              <w:rPr>
                <w:rFonts w:ascii="Arial Narrow" w:hAnsi="Arial Narrow"/>
                <w:sz w:val="20"/>
                <w:szCs w:val="20"/>
              </w:rPr>
            </w:pPr>
            <w:r w:rsidRPr="008A1977">
              <w:rPr>
                <w:rFonts w:ascii="Arial Narrow" w:hAnsi="Arial Narrow"/>
                <w:sz w:val="20"/>
                <w:szCs w:val="20"/>
              </w:rPr>
              <w:t>For</w:t>
            </w:r>
            <w:r w:rsidR="00271552">
              <w:rPr>
                <w:rFonts w:ascii="Arial Narrow" w:hAnsi="Arial Narrow"/>
                <w:sz w:val="20"/>
                <w:szCs w:val="20"/>
              </w:rPr>
              <w:t xml:space="preserve"> </w:t>
            </w:r>
            <w:r w:rsidRPr="008A1977">
              <w:rPr>
                <w:rFonts w:ascii="Arial Narrow" w:hAnsi="Arial Narrow"/>
                <w:sz w:val="20"/>
                <w:szCs w:val="20"/>
              </w:rPr>
              <w:t>the</w:t>
            </w:r>
            <w:r w:rsidR="00271552">
              <w:rPr>
                <w:rFonts w:ascii="Arial Narrow" w:hAnsi="Arial Narrow"/>
                <w:sz w:val="20"/>
                <w:szCs w:val="20"/>
              </w:rPr>
              <w:t xml:space="preserve"> </w:t>
            </w:r>
            <w:r w:rsidRPr="008A1977">
              <w:rPr>
                <w:rFonts w:ascii="Arial Narrow" w:hAnsi="Arial Narrow"/>
                <w:sz w:val="20"/>
                <w:szCs w:val="20"/>
              </w:rPr>
              <w:t>current</w:t>
            </w:r>
            <w:r w:rsidR="00271552">
              <w:rPr>
                <w:rFonts w:ascii="Arial Narrow" w:hAnsi="Arial Narrow"/>
                <w:sz w:val="20"/>
                <w:szCs w:val="20"/>
              </w:rPr>
              <w:t xml:space="preserve"> </w:t>
            </w:r>
            <w:r w:rsidRPr="008A1977">
              <w:rPr>
                <w:rFonts w:ascii="Arial Narrow" w:hAnsi="Arial Narrow"/>
                <w:sz w:val="20"/>
                <w:szCs w:val="20"/>
              </w:rPr>
              <w:t>2019-2020</w:t>
            </w:r>
            <w:r w:rsidR="00271552">
              <w:rPr>
                <w:rFonts w:ascii="Arial Narrow" w:hAnsi="Arial Narrow"/>
                <w:sz w:val="20"/>
                <w:szCs w:val="20"/>
              </w:rPr>
              <w:t xml:space="preserve"> </w:t>
            </w:r>
            <w:r w:rsidRPr="008A1977">
              <w:rPr>
                <w:rFonts w:ascii="Arial Narrow" w:hAnsi="Arial Narrow"/>
                <w:sz w:val="20"/>
                <w:szCs w:val="20"/>
              </w:rPr>
              <w:t>program</w:t>
            </w:r>
            <w:r w:rsidR="00271552">
              <w:rPr>
                <w:rFonts w:ascii="Arial Narrow" w:hAnsi="Arial Narrow"/>
                <w:sz w:val="20"/>
                <w:szCs w:val="20"/>
              </w:rPr>
              <w:t xml:space="preserve"> </w:t>
            </w:r>
            <w:r w:rsidRPr="008A1977">
              <w:rPr>
                <w:rFonts w:ascii="Arial Narrow" w:hAnsi="Arial Narrow"/>
                <w:sz w:val="20"/>
                <w:szCs w:val="20"/>
              </w:rPr>
              <w:t>year,</w:t>
            </w:r>
            <w:r w:rsidR="00271552">
              <w:rPr>
                <w:rFonts w:ascii="Arial Narrow" w:hAnsi="Arial Narrow"/>
                <w:sz w:val="20"/>
                <w:szCs w:val="20"/>
              </w:rPr>
              <w:t xml:space="preserve"> </w:t>
            </w:r>
            <w:r w:rsidRPr="008A1977">
              <w:rPr>
                <w:rFonts w:ascii="Arial Narrow" w:hAnsi="Arial Narrow"/>
                <w:sz w:val="20"/>
                <w:szCs w:val="20"/>
              </w:rPr>
              <w:t>the</w:t>
            </w:r>
            <w:r w:rsidR="00271552">
              <w:rPr>
                <w:rFonts w:ascii="Arial Narrow" w:hAnsi="Arial Narrow"/>
                <w:sz w:val="20"/>
                <w:szCs w:val="20"/>
              </w:rPr>
              <w:t xml:space="preserve"> </w:t>
            </w:r>
            <w:r w:rsidRPr="008A1977">
              <w:rPr>
                <w:rFonts w:ascii="Arial Narrow" w:hAnsi="Arial Narrow"/>
                <w:sz w:val="20"/>
                <w:szCs w:val="20"/>
              </w:rPr>
              <w:t>AmeriCorps</w:t>
            </w:r>
            <w:r w:rsidR="00271552">
              <w:rPr>
                <w:rFonts w:ascii="Arial Narrow" w:hAnsi="Arial Narrow"/>
                <w:sz w:val="20"/>
                <w:szCs w:val="20"/>
              </w:rPr>
              <w:t xml:space="preserve"> </w:t>
            </w:r>
            <w:r w:rsidRPr="008A1977">
              <w:rPr>
                <w:rFonts w:ascii="Arial Narrow" w:hAnsi="Arial Narrow"/>
                <w:sz w:val="20"/>
                <w:szCs w:val="20"/>
              </w:rPr>
              <w:t>State</w:t>
            </w:r>
            <w:r w:rsidR="00271552">
              <w:rPr>
                <w:rFonts w:ascii="Arial Narrow" w:hAnsi="Arial Narrow"/>
                <w:sz w:val="20"/>
                <w:szCs w:val="20"/>
              </w:rPr>
              <w:t xml:space="preserve"> </w:t>
            </w:r>
            <w:r w:rsidRPr="008A1977">
              <w:rPr>
                <w:rFonts w:ascii="Arial Narrow" w:hAnsi="Arial Narrow"/>
                <w:sz w:val="20"/>
                <w:szCs w:val="20"/>
              </w:rPr>
              <w:t>Competitive</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Formula</w:t>
            </w:r>
            <w:r w:rsidR="00271552">
              <w:rPr>
                <w:rFonts w:ascii="Arial Narrow" w:hAnsi="Arial Narrow"/>
                <w:sz w:val="20"/>
                <w:szCs w:val="20"/>
              </w:rPr>
              <w:t xml:space="preserve"> </w:t>
            </w:r>
            <w:r w:rsidRPr="008A1977">
              <w:rPr>
                <w:rFonts w:ascii="Arial Narrow" w:hAnsi="Arial Narrow"/>
                <w:sz w:val="20"/>
                <w:szCs w:val="20"/>
              </w:rPr>
              <w:t>program</w:t>
            </w:r>
            <w:r w:rsidR="00271552">
              <w:rPr>
                <w:rFonts w:ascii="Arial Narrow" w:hAnsi="Arial Narrow"/>
                <w:sz w:val="20"/>
                <w:szCs w:val="20"/>
              </w:rPr>
              <w:t xml:space="preserve"> </w:t>
            </w:r>
            <w:r w:rsidRPr="008A1977">
              <w:rPr>
                <w:rFonts w:ascii="Arial Narrow" w:hAnsi="Arial Narrow"/>
                <w:sz w:val="20"/>
                <w:szCs w:val="20"/>
              </w:rPr>
              <w:t>portfolios</w:t>
            </w:r>
            <w:r w:rsidR="00271552">
              <w:rPr>
                <w:rFonts w:ascii="Arial Narrow" w:hAnsi="Arial Narrow"/>
                <w:sz w:val="20"/>
                <w:szCs w:val="20"/>
              </w:rPr>
              <w:t xml:space="preserve"> </w:t>
            </w:r>
            <w:r w:rsidRPr="008A1977">
              <w:rPr>
                <w:rFonts w:ascii="Arial Narrow" w:hAnsi="Arial Narrow"/>
                <w:sz w:val="20"/>
                <w:szCs w:val="20"/>
              </w:rPr>
              <w:t>consist</w:t>
            </w:r>
            <w:r w:rsidR="00271552">
              <w:rPr>
                <w:rFonts w:ascii="Arial Narrow" w:hAnsi="Arial Narrow"/>
                <w:sz w:val="20"/>
                <w:szCs w:val="20"/>
              </w:rPr>
              <w:t xml:space="preserve"> </w:t>
            </w:r>
            <w:r w:rsidRPr="008A1977">
              <w:rPr>
                <w:rFonts w:ascii="Arial Narrow" w:hAnsi="Arial Narrow"/>
                <w:sz w:val="20"/>
                <w:szCs w:val="20"/>
              </w:rPr>
              <w:t>of</w:t>
            </w:r>
            <w:r w:rsidR="00271552">
              <w:rPr>
                <w:rFonts w:ascii="Arial Narrow" w:hAnsi="Arial Narrow"/>
                <w:sz w:val="20"/>
                <w:szCs w:val="20"/>
              </w:rPr>
              <w:t xml:space="preserve"> </w:t>
            </w:r>
            <w:r w:rsidRPr="008A1977">
              <w:rPr>
                <w:rFonts w:ascii="Arial Narrow" w:hAnsi="Arial Narrow"/>
                <w:sz w:val="20"/>
                <w:szCs w:val="20"/>
              </w:rPr>
              <w:t>13</w:t>
            </w:r>
            <w:r w:rsidR="00271552">
              <w:rPr>
                <w:rFonts w:ascii="Arial Narrow" w:hAnsi="Arial Narrow"/>
                <w:sz w:val="20"/>
                <w:szCs w:val="20"/>
              </w:rPr>
              <w:t xml:space="preserve"> </w:t>
            </w:r>
            <w:r w:rsidRPr="008A1977">
              <w:rPr>
                <w:rFonts w:ascii="Arial Narrow" w:hAnsi="Arial Narrow"/>
                <w:sz w:val="20"/>
                <w:szCs w:val="20"/>
              </w:rPr>
              <w:t>sub-recipients,</w:t>
            </w:r>
            <w:r w:rsidR="00271552">
              <w:rPr>
                <w:rFonts w:ascii="Arial Narrow" w:hAnsi="Arial Narrow"/>
                <w:sz w:val="20"/>
                <w:szCs w:val="20"/>
              </w:rPr>
              <w:t xml:space="preserve"> </w:t>
            </w:r>
            <w:r w:rsidRPr="008A1977">
              <w:rPr>
                <w:rFonts w:ascii="Arial Narrow" w:hAnsi="Arial Narrow"/>
                <w:sz w:val="20"/>
                <w:szCs w:val="20"/>
              </w:rPr>
              <w:t>or</w:t>
            </w:r>
            <w:r w:rsidR="00271552">
              <w:rPr>
                <w:rFonts w:ascii="Arial Narrow" w:hAnsi="Arial Narrow"/>
                <w:sz w:val="20"/>
                <w:szCs w:val="20"/>
              </w:rPr>
              <w:t xml:space="preserve"> </w:t>
            </w:r>
            <w:r w:rsidRPr="008A1977">
              <w:rPr>
                <w:rFonts w:ascii="Arial Narrow" w:hAnsi="Arial Narrow"/>
                <w:sz w:val="20"/>
                <w:szCs w:val="20"/>
              </w:rPr>
              <w:t>sub-grantee,</w:t>
            </w:r>
            <w:r w:rsidR="00271552">
              <w:rPr>
                <w:rFonts w:ascii="Arial Narrow" w:hAnsi="Arial Narrow"/>
                <w:sz w:val="20"/>
                <w:szCs w:val="20"/>
              </w:rPr>
              <w:t xml:space="preserve"> </w:t>
            </w:r>
            <w:r w:rsidRPr="008A1977">
              <w:rPr>
                <w:rFonts w:ascii="Arial Narrow" w:hAnsi="Arial Narrow"/>
                <w:sz w:val="20"/>
                <w:szCs w:val="20"/>
              </w:rPr>
              <w:t>programs</w:t>
            </w:r>
            <w:r w:rsidR="00271552">
              <w:rPr>
                <w:rFonts w:ascii="Arial Narrow" w:hAnsi="Arial Narrow"/>
                <w:sz w:val="20"/>
                <w:szCs w:val="20"/>
              </w:rPr>
              <w:t xml:space="preserve"> </w:t>
            </w:r>
            <w:r w:rsidRPr="008A1977">
              <w:rPr>
                <w:rFonts w:ascii="Arial Narrow" w:hAnsi="Arial Narrow"/>
                <w:sz w:val="20"/>
                <w:szCs w:val="20"/>
              </w:rPr>
              <w:t>operated</w:t>
            </w:r>
            <w:r w:rsidR="00271552">
              <w:rPr>
                <w:rFonts w:ascii="Arial Narrow" w:hAnsi="Arial Narrow"/>
                <w:sz w:val="20"/>
                <w:szCs w:val="20"/>
              </w:rPr>
              <w:t xml:space="preserve"> </w:t>
            </w:r>
            <w:r w:rsidRPr="008A1977">
              <w:rPr>
                <w:rFonts w:ascii="Arial Narrow" w:hAnsi="Arial Narrow"/>
                <w:sz w:val="20"/>
                <w:szCs w:val="20"/>
              </w:rPr>
              <w:t>by</w:t>
            </w:r>
            <w:r w:rsidR="00271552">
              <w:rPr>
                <w:rFonts w:ascii="Arial Narrow" w:hAnsi="Arial Narrow"/>
                <w:sz w:val="20"/>
                <w:szCs w:val="20"/>
              </w:rPr>
              <w:t xml:space="preserve"> </w:t>
            </w:r>
            <w:r w:rsidRPr="008A1977">
              <w:rPr>
                <w:rFonts w:ascii="Arial Narrow" w:hAnsi="Arial Narrow"/>
                <w:sz w:val="20"/>
                <w:szCs w:val="20"/>
              </w:rPr>
              <w:t>12</w:t>
            </w:r>
            <w:r w:rsidR="00271552">
              <w:rPr>
                <w:rFonts w:ascii="Arial Narrow" w:hAnsi="Arial Narrow"/>
                <w:sz w:val="20"/>
                <w:szCs w:val="20"/>
              </w:rPr>
              <w:t xml:space="preserve"> </w:t>
            </w:r>
            <w:r w:rsidRPr="008A1977">
              <w:rPr>
                <w:rFonts w:ascii="Arial Narrow" w:hAnsi="Arial Narrow"/>
                <w:sz w:val="20"/>
                <w:szCs w:val="20"/>
              </w:rPr>
              <w:t>non-profit,</w:t>
            </w:r>
            <w:r w:rsidR="00271552">
              <w:rPr>
                <w:rFonts w:ascii="Arial Narrow" w:hAnsi="Arial Narrow"/>
                <w:sz w:val="20"/>
                <w:szCs w:val="20"/>
              </w:rPr>
              <w:t xml:space="preserve"> </w:t>
            </w:r>
            <w:r w:rsidRPr="008A1977">
              <w:rPr>
                <w:rFonts w:ascii="Arial Narrow" w:hAnsi="Arial Narrow"/>
                <w:sz w:val="20"/>
                <w:szCs w:val="20"/>
              </w:rPr>
              <w:t>local</w:t>
            </w:r>
            <w:r w:rsidR="00271552">
              <w:rPr>
                <w:rFonts w:ascii="Arial Narrow" w:hAnsi="Arial Narrow"/>
                <w:sz w:val="20"/>
                <w:szCs w:val="20"/>
              </w:rPr>
              <w:t xml:space="preserve"> </w:t>
            </w:r>
            <w:r w:rsidRPr="008A1977">
              <w:rPr>
                <w:rFonts w:ascii="Arial Narrow" w:hAnsi="Arial Narrow"/>
                <w:sz w:val="20"/>
                <w:szCs w:val="20"/>
              </w:rPr>
              <w:t>government</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higher</w:t>
            </w:r>
            <w:r w:rsidR="00271552">
              <w:rPr>
                <w:rFonts w:ascii="Arial Narrow" w:hAnsi="Arial Narrow"/>
                <w:sz w:val="20"/>
                <w:szCs w:val="20"/>
              </w:rPr>
              <w:t xml:space="preserve"> </w:t>
            </w:r>
            <w:r w:rsidRPr="008A1977">
              <w:rPr>
                <w:rFonts w:ascii="Arial Narrow" w:hAnsi="Arial Narrow"/>
                <w:sz w:val="20"/>
                <w:szCs w:val="20"/>
              </w:rPr>
              <w:t>education</w:t>
            </w:r>
            <w:r w:rsidR="00271552">
              <w:rPr>
                <w:rFonts w:ascii="Arial Narrow" w:hAnsi="Arial Narrow"/>
                <w:sz w:val="20"/>
                <w:szCs w:val="20"/>
              </w:rPr>
              <w:t xml:space="preserve"> </w:t>
            </w:r>
            <w:r w:rsidRPr="008A1977">
              <w:rPr>
                <w:rFonts w:ascii="Arial Narrow" w:hAnsi="Arial Narrow"/>
                <w:sz w:val="20"/>
                <w:szCs w:val="20"/>
              </w:rPr>
              <w:t>entities.</w:t>
            </w:r>
            <w:r w:rsidR="00271552">
              <w:rPr>
                <w:rFonts w:ascii="Arial Narrow" w:hAnsi="Arial Narrow"/>
                <w:sz w:val="20"/>
                <w:szCs w:val="20"/>
              </w:rPr>
              <w:t xml:space="preserve"> </w:t>
            </w:r>
            <w:r w:rsidRPr="008A1977">
              <w:rPr>
                <w:rFonts w:ascii="Arial Narrow" w:hAnsi="Arial Narrow"/>
                <w:sz w:val="20"/>
                <w:szCs w:val="20"/>
              </w:rPr>
              <w:t>The</w:t>
            </w:r>
            <w:r w:rsidR="00271552">
              <w:rPr>
                <w:rFonts w:ascii="Arial Narrow" w:hAnsi="Arial Narrow"/>
                <w:sz w:val="20"/>
                <w:szCs w:val="20"/>
              </w:rPr>
              <w:t xml:space="preserve"> </w:t>
            </w:r>
            <w:r w:rsidRPr="008A1977">
              <w:rPr>
                <w:rFonts w:ascii="Arial Narrow" w:hAnsi="Arial Narrow"/>
                <w:sz w:val="20"/>
                <w:szCs w:val="20"/>
              </w:rPr>
              <w:t>number</w:t>
            </w:r>
            <w:r w:rsidR="00271552">
              <w:rPr>
                <w:rFonts w:ascii="Arial Narrow" w:hAnsi="Arial Narrow"/>
                <w:sz w:val="20"/>
                <w:szCs w:val="20"/>
              </w:rPr>
              <w:t xml:space="preserve"> </w:t>
            </w:r>
            <w:r w:rsidRPr="008A1977">
              <w:rPr>
                <w:rFonts w:ascii="Arial Narrow" w:hAnsi="Arial Narrow"/>
                <w:sz w:val="20"/>
                <w:szCs w:val="20"/>
              </w:rPr>
              <w:t>of</w:t>
            </w:r>
            <w:r w:rsidR="00271552">
              <w:rPr>
                <w:rFonts w:ascii="Arial Narrow" w:hAnsi="Arial Narrow"/>
                <w:sz w:val="20"/>
                <w:szCs w:val="20"/>
              </w:rPr>
              <w:t xml:space="preserve"> </w:t>
            </w:r>
            <w:r w:rsidR="005F34D7">
              <w:rPr>
                <w:rFonts w:ascii="Arial Narrow" w:hAnsi="Arial Narrow"/>
                <w:sz w:val="20"/>
                <w:szCs w:val="20"/>
              </w:rPr>
              <w:t>“</w:t>
            </w:r>
            <w:r w:rsidRPr="008A1977">
              <w:rPr>
                <w:rFonts w:ascii="Arial Narrow" w:hAnsi="Arial Narrow"/>
                <w:sz w:val="20"/>
                <w:szCs w:val="20"/>
              </w:rPr>
              <w:t>Reporting</w:t>
            </w:r>
            <w:r w:rsidR="00271552">
              <w:rPr>
                <w:rFonts w:ascii="Arial Narrow" w:hAnsi="Arial Narrow"/>
                <w:sz w:val="20"/>
                <w:szCs w:val="20"/>
              </w:rPr>
              <w:t xml:space="preserve"> </w:t>
            </w:r>
            <w:r w:rsidRPr="008A1977">
              <w:rPr>
                <w:rFonts w:ascii="Arial Narrow" w:hAnsi="Arial Narrow"/>
                <w:sz w:val="20"/>
                <w:szCs w:val="20"/>
              </w:rPr>
              <w:t>Solution</w:t>
            </w:r>
            <w:r w:rsidR="005F34D7">
              <w:rPr>
                <w:rFonts w:ascii="Arial Narrow" w:hAnsi="Arial Narrow"/>
                <w:sz w:val="20"/>
                <w:szCs w:val="20"/>
              </w:rPr>
              <w:t>”</w:t>
            </w:r>
            <w:r w:rsidR="00271552">
              <w:rPr>
                <w:rFonts w:ascii="Arial Narrow" w:hAnsi="Arial Narrow"/>
                <w:sz w:val="20"/>
                <w:szCs w:val="20"/>
              </w:rPr>
              <w:t xml:space="preserve"> </w:t>
            </w:r>
            <w:r w:rsidRPr="008A1977">
              <w:rPr>
                <w:rFonts w:ascii="Arial Narrow" w:hAnsi="Arial Narrow"/>
                <w:sz w:val="20"/>
                <w:szCs w:val="20"/>
              </w:rPr>
              <w:t>application</w:t>
            </w:r>
            <w:r w:rsidR="00271552">
              <w:rPr>
                <w:rFonts w:ascii="Arial Narrow" w:hAnsi="Arial Narrow"/>
                <w:sz w:val="20"/>
                <w:szCs w:val="20"/>
              </w:rPr>
              <w:t xml:space="preserve"> </w:t>
            </w:r>
            <w:r w:rsidRPr="008A1977">
              <w:rPr>
                <w:rFonts w:ascii="Arial Narrow" w:hAnsi="Arial Narrow"/>
                <w:sz w:val="20"/>
                <w:szCs w:val="20"/>
              </w:rPr>
              <w:t>users</w:t>
            </w:r>
            <w:r w:rsidR="00271552">
              <w:rPr>
                <w:rFonts w:ascii="Arial Narrow" w:hAnsi="Arial Narrow"/>
                <w:sz w:val="20"/>
                <w:szCs w:val="20"/>
              </w:rPr>
              <w:t xml:space="preserve"> </w:t>
            </w:r>
            <w:r w:rsidRPr="008A1977">
              <w:rPr>
                <w:rFonts w:ascii="Arial Narrow" w:hAnsi="Arial Narrow"/>
                <w:sz w:val="20"/>
                <w:szCs w:val="20"/>
              </w:rPr>
              <w:t>by</w:t>
            </w:r>
            <w:r w:rsidR="00271552">
              <w:rPr>
                <w:rFonts w:ascii="Arial Narrow" w:hAnsi="Arial Narrow"/>
                <w:sz w:val="20"/>
                <w:szCs w:val="20"/>
              </w:rPr>
              <w:t xml:space="preserve"> </w:t>
            </w:r>
            <w:r w:rsidRPr="008A1977">
              <w:rPr>
                <w:rFonts w:ascii="Arial Narrow" w:hAnsi="Arial Narrow"/>
                <w:sz w:val="20"/>
                <w:szCs w:val="20"/>
              </w:rPr>
              <w:t>category</w:t>
            </w:r>
            <w:r w:rsidR="00271552">
              <w:rPr>
                <w:rFonts w:ascii="Arial Narrow" w:hAnsi="Arial Narrow"/>
                <w:sz w:val="20"/>
                <w:szCs w:val="20"/>
              </w:rPr>
              <w:t xml:space="preserve"> </w:t>
            </w:r>
            <w:r w:rsidRPr="008A1977">
              <w:rPr>
                <w:rFonts w:ascii="Arial Narrow" w:hAnsi="Arial Narrow"/>
                <w:sz w:val="20"/>
                <w:szCs w:val="20"/>
              </w:rPr>
              <w:t>are</w:t>
            </w:r>
            <w:r w:rsidR="00271552">
              <w:rPr>
                <w:rFonts w:ascii="Arial Narrow" w:hAnsi="Arial Narrow"/>
                <w:sz w:val="20"/>
                <w:szCs w:val="20"/>
              </w:rPr>
              <w:t xml:space="preserve"> </w:t>
            </w:r>
            <w:r w:rsidRPr="008A1977">
              <w:rPr>
                <w:rFonts w:ascii="Arial Narrow" w:hAnsi="Arial Narrow"/>
                <w:sz w:val="20"/>
                <w:szCs w:val="20"/>
              </w:rPr>
              <w:t>approximated</w:t>
            </w:r>
            <w:r w:rsidR="00271552">
              <w:rPr>
                <w:rFonts w:ascii="Arial Narrow" w:hAnsi="Arial Narrow"/>
                <w:sz w:val="20"/>
                <w:szCs w:val="20"/>
              </w:rPr>
              <w:t xml:space="preserve"> </w:t>
            </w:r>
            <w:r w:rsidRPr="008A1977">
              <w:rPr>
                <w:rFonts w:ascii="Arial Narrow" w:hAnsi="Arial Narrow"/>
                <w:sz w:val="20"/>
                <w:szCs w:val="20"/>
              </w:rPr>
              <w:t>below:</w:t>
            </w:r>
          </w:p>
          <w:tbl>
            <w:tblPr>
              <w:tblW w:w="9271"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060"/>
              <w:gridCol w:w="1729"/>
              <w:gridCol w:w="1832"/>
              <w:gridCol w:w="1669"/>
              <w:gridCol w:w="1981"/>
            </w:tblGrid>
            <w:tr w:rsidR="00374EF5" w:rsidRPr="008A1977" w14:paraId="793475F5" w14:textId="77777777" w:rsidTr="00905CCD">
              <w:trPr>
                <w:trHeight w:val="760"/>
              </w:trPr>
              <w:tc>
                <w:tcPr>
                  <w:tcW w:w="2060" w:type="dxa"/>
                </w:tcPr>
                <w:p w14:paraId="5E9C94AC" w14:textId="39051133" w:rsidR="00374EF5" w:rsidRPr="00374EF5" w:rsidRDefault="00374EF5" w:rsidP="00374EF5">
                  <w:pPr>
                    <w:spacing w:before="80" w:after="80"/>
                    <w:rPr>
                      <w:rFonts w:ascii="Arial Narrow" w:hAnsi="Arial Narrow"/>
                      <w:sz w:val="20"/>
                      <w:szCs w:val="20"/>
                    </w:rPr>
                  </w:pPr>
                  <w:r w:rsidRPr="00374EF5">
                    <w:rPr>
                      <w:rFonts w:ascii="Arial Narrow" w:hAnsi="Arial Narrow"/>
                      <w:sz w:val="20"/>
                      <w:szCs w:val="20"/>
                    </w:rPr>
                    <w:t>VDSS,</w:t>
                  </w:r>
                  <w:r w:rsidR="00271552">
                    <w:rPr>
                      <w:rFonts w:ascii="Arial Narrow" w:hAnsi="Arial Narrow"/>
                      <w:sz w:val="20"/>
                      <w:szCs w:val="20"/>
                    </w:rPr>
                    <w:t xml:space="preserve"> </w:t>
                  </w:r>
                  <w:r w:rsidRPr="00374EF5">
                    <w:rPr>
                      <w:rFonts w:ascii="Arial Narrow" w:hAnsi="Arial Narrow"/>
                      <w:sz w:val="20"/>
                      <w:szCs w:val="20"/>
                    </w:rPr>
                    <w:t>OVCS</w:t>
                  </w:r>
                  <w:r w:rsidR="00271552">
                    <w:rPr>
                      <w:rFonts w:ascii="Arial Narrow" w:hAnsi="Arial Narrow"/>
                      <w:sz w:val="20"/>
                      <w:szCs w:val="20"/>
                    </w:rPr>
                    <w:t xml:space="preserve"> </w:t>
                  </w:r>
                  <w:r w:rsidRPr="00374EF5">
                    <w:rPr>
                      <w:rFonts w:ascii="Arial Narrow" w:hAnsi="Arial Narrow"/>
                      <w:sz w:val="20"/>
                      <w:szCs w:val="20"/>
                    </w:rPr>
                    <w:t>and</w:t>
                  </w:r>
                  <w:r w:rsidR="00271552">
                    <w:rPr>
                      <w:rFonts w:ascii="Arial Narrow" w:hAnsi="Arial Narrow"/>
                      <w:sz w:val="20"/>
                      <w:szCs w:val="20"/>
                    </w:rPr>
                    <w:t xml:space="preserve"> </w:t>
                  </w:r>
                  <w:r w:rsidRPr="00374EF5">
                    <w:rPr>
                      <w:rFonts w:ascii="Arial Narrow" w:hAnsi="Arial Narrow"/>
                      <w:sz w:val="20"/>
                      <w:szCs w:val="20"/>
                    </w:rPr>
                    <w:t>Virginia</w:t>
                  </w:r>
                  <w:r w:rsidR="00271552">
                    <w:rPr>
                      <w:rFonts w:ascii="Arial Narrow" w:hAnsi="Arial Narrow"/>
                      <w:sz w:val="20"/>
                      <w:szCs w:val="20"/>
                    </w:rPr>
                    <w:t xml:space="preserve"> </w:t>
                  </w:r>
                  <w:r w:rsidRPr="00374EF5">
                    <w:rPr>
                      <w:rFonts w:ascii="Arial Narrow" w:hAnsi="Arial Narrow"/>
                      <w:sz w:val="20"/>
                      <w:szCs w:val="20"/>
                    </w:rPr>
                    <w:t>Service</w:t>
                  </w:r>
                  <w:r w:rsidR="00271552">
                    <w:rPr>
                      <w:rFonts w:ascii="Arial Narrow" w:hAnsi="Arial Narrow"/>
                      <w:sz w:val="20"/>
                      <w:szCs w:val="20"/>
                    </w:rPr>
                    <w:t xml:space="preserve"> </w:t>
                  </w:r>
                  <w:r w:rsidRPr="00374EF5">
                    <w:rPr>
                      <w:rFonts w:ascii="Arial Narrow" w:hAnsi="Arial Narrow"/>
                      <w:sz w:val="20"/>
                      <w:szCs w:val="20"/>
                    </w:rPr>
                    <w:t>Commission</w:t>
                  </w:r>
                  <w:r w:rsidR="00271552">
                    <w:rPr>
                      <w:rFonts w:ascii="Arial Narrow" w:hAnsi="Arial Narrow"/>
                      <w:sz w:val="20"/>
                      <w:szCs w:val="20"/>
                    </w:rPr>
                    <w:t xml:space="preserve"> </w:t>
                  </w:r>
                  <w:r w:rsidRPr="00374EF5">
                    <w:rPr>
                      <w:rFonts w:ascii="Arial Narrow" w:hAnsi="Arial Narrow"/>
                      <w:sz w:val="20"/>
                      <w:szCs w:val="20"/>
                    </w:rPr>
                    <w:t>staff</w:t>
                  </w:r>
                </w:p>
              </w:tc>
              <w:tc>
                <w:tcPr>
                  <w:tcW w:w="1729" w:type="dxa"/>
                </w:tcPr>
                <w:p w14:paraId="38006B84" w14:textId="2C0A7ADE" w:rsidR="00374EF5" w:rsidRPr="00374EF5" w:rsidRDefault="00374EF5" w:rsidP="00374EF5">
                  <w:pPr>
                    <w:spacing w:before="80" w:after="80"/>
                    <w:rPr>
                      <w:rFonts w:ascii="Arial Narrow" w:hAnsi="Arial Narrow"/>
                      <w:sz w:val="20"/>
                      <w:szCs w:val="20"/>
                    </w:rPr>
                  </w:pPr>
                  <w:r w:rsidRPr="00374EF5">
                    <w:rPr>
                      <w:rFonts w:ascii="Arial Narrow" w:hAnsi="Arial Narrow"/>
                      <w:sz w:val="20"/>
                      <w:szCs w:val="20"/>
                    </w:rPr>
                    <w:t>Program</w:t>
                  </w:r>
                  <w:r w:rsidR="00271552">
                    <w:rPr>
                      <w:rFonts w:ascii="Arial Narrow" w:hAnsi="Arial Narrow"/>
                      <w:sz w:val="20"/>
                      <w:szCs w:val="20"/>
                    </w:rPr>
                    <w:t xml:space="preserve"> </w:t>
                  </w:r>
                  <w:r w:rsidRPr="00374EF5">
                    <w:rPr>
                      <w:rFonts w:ascii="Arial Narrow" w:hAnsi="Arial Narrow"/>
                      <w:sz w:val="20"/>
                      <w:szCs w:val="20"/>
                    </w:rPr>
                    <w:t>Directors</w:t>
                  </w:r>
                </w:p>
              </w:tc>
              <w:tc>
                <w:tcPr>
                  <w:tcW w:w="1832" w:type="dxa"/>
                </w:tcPr>
                <w:p w14:paraId="0329896A" w14:textId="6C6A2087" w:rsidR="00374EF5" w:rsidRPr="00374EF5" w:rsidRDefault="00374EF5" w:rsidP="00374EF5">
                  <w:pPr>
                    <w:spacing w:before="80" w:after="80"/>
                    <w:rPr>
                      <w:rFonts w:ascii="Arial Narrow" w:hAnsi="Arial Narrow"/>
                      <w:sz w:val="20"/>
                      <w:szCs w:val="20"/>
                    </w:rPr>
                  </w:pPr>
                  <w:r w:rsidRPr="00374EF5">
                    <w:rPr>
                      <w:rFonts w:ascii="Arial Narrow" w:hAnsi="Arial Narrow"/>
                      <w:sz w:val="20"/>
                      <w:szCs w:val="20"/>
                    </w:rPr>
                    <w:t>Operating</w:t>
                  </w:r>
                  <w:r w:rsidR="00271552">
                    <w:rPr>
                      <w:rFonts w:ascii="Arial Narrow" w:hAnsi="Arial Narrow"/>
                      <w:sz w:val="20"/>
                      <w:szCs w:val="20"/>
                    </w:rPr>
                    <w:t xml:space="preserve"> </w:t>
                  </w:r>
                  <w:r w:rsidRPr="00374EF5">
                    <w:rPr>
                      <w:rFonts w:ascii="Arial Narrow" w:hAnsi="Arial Narrow"/>
                      <w:sz w:val="20"/>
                      <w:szCs w:val="20"/>
                    </w:rPr>
                    <w:t>Site</w:t>
                  </w:r>
                  <w:r w:rsidR="00271552">
                    <w:rPr>
                      <w:rFonts w:ascii="Arial Narrow" w:hAnsi="Arial Narrow"/>
                      <w:sz w:val="20"/>
                      <w:szCs w:val="20"/>
                    </w:rPr>
                    <w:t xml:space="preserve"> </w:t>
                  </w:r>
                  <w:r w:rsidRPr="00374EF5">
                    <w:rPr>
                      <w:rFonts w:ascii="Arial Narrow" w:hAnsi="Arial Narrow"/>
                      <w:sz w:val="20"/>
                      <w:szCs w:val="20"/>
                    </w:rPr>
                    <w:t>Supervisors</w:t>
                  </w:r>
                </w:p>
              </w:tc>
              <w:tc>
                <w:tcPr>
                  <w:tcW w:w="1669" w:type="dxa"/>
                </w:tcPr>
                <w:p w14:paraId="6B894E8B" w14:textId="3BA78B30" w:rsidR="00374EF5" w:rsidRPr="00374EF5" w:rsidRDefault="00374EF5" w:rsidP="00374EF5">
                  <w:pPr>
                    <w:spacing w:before="80" w:after="80"/>
                    <w:rPr>
                      <w:rFonts w:ascii="Arial Narrow" w:hAnsi="Arial Narrow"/>
                      <w:sz w:val="20"/>
                      <w:szCs w:val="20"/>
                    </w:rPr>
                  </w:pPr>
                  <w:r w:rsidRPr="00374EF5">
                    <w:rPr>
                      <w:rFonts w:ascii="Arial Narrow" w:hAnsi="Arial Narrow"/>
                      <w:sz w:val="20"/>
                      <w:szCs w:val="20"/>
                    </w:rPr>
                    <w:t>Service</w:t>
                  </w:r>
                  <w:r w:rsidR="00271552">
                    <w:rPr>
                      <w:rFonts w:ascii="Arial Narrow" w:hAnsi="Arial Narrow"/>
                      <w:sz w:val="20"/>
                      <w:szCs w:val="20"/>
                    </w:rPr>
                    <w:t xml:space="preserve"> </w:t>
                  </w:r>
                  <w:r w:rsidRPr="00374EF5">
                    <w:rPr>
                      <w:rFonts w:ascii="Arial Narrow" w:hAnsi="Arial Narrow"/>
                      <w:sz w:val="20"/>
                      <w:szCs w:val="20"/>
                    </w:rPr>
                    <w:t>Locations</w:t>
                  </w:r>
                </w:p>
              </w:tc>
              <w:tc>
                <w:tcPr>
                  <w:tcW w:w="1981" w:type="dxa"/>
                </w:tcPr>
                <w:p w14:paraId="0D971CB1" w14:textId="2560D7AB" w:rsidR="00374EF5" w:rsidRPr="00374EF5" w:rsidRDefault="00374EF5" w:rsidP="00374EF5">
                  <w:pPr>
                    <w:spacing w:before="80" w:after="80"/>
                    <w:rPr>
                      <w:rFonts w:ascii="Arial Narrow" w:hAnsi="Arial Narrow"/>
                      <w:sz w:val="20"/>
                      <w:szCs w:val="20"/>
                    </w:rPr>
                  </w:pPr>
                  <w:r w:rsidRPr="00374EF5">
                    <w:rPr>
                      <w:rFonts w:ascii="Arial Narrow" w:hAnsi="Arial Narrow"/>
                      <w:sz w:val="20"/>
                      <w:szCs w:val="20"/>
                    </w:rPr>
                    <w:t>AmeriCorps</w:t>
                  </w:r>
                  <w:r w:rsidR="00271552">
                    <w:rPr>
                      <w:rFonts w:ascii="Arial Narrow" w:hAnsi="Arial Narrow"/>
                      <w:sz w:val="20"/>
                      <w:szCs w:val="20"/>
                    </w:rPr>
                    <w:t xml:space="preserve"> </w:t>
                  </w:r>
                  <w:r w:rsidRPr="00374EF5">
                    <w:rPr>
                      <w:rFonts w:ascii="Arial Narrow" w:hAnsi="Arial Narrow"/>
                      <w:sz w:val="20"/>
                      <w:szCs w:val="20"/>
                    </w:rPr>
                    <w:t>Members</w:t>
                  </w:r>
                </w:p>
              </w:tc>
            </w:tr>
            <w:tr w:rsidR="00374EF5" w:rsidRPr="008A1977" w14:paraId="7315C8FB" w14:textId="77777777" w:rsidTr="00905CCD">
              <w:trPr>
                <w:trHeight w:val="251"/>
              </w:trPr>
              <w:tc>
                <w:tcPr>
                  <w:tcW w:w="2060" w:type="dxa"/>
                </w:tcPr>
                <w:p w14:paraId="6C9E3907" w14:textId="77777777" w:rsidR="00374EF5" w:rsidRPr="00374EF5" w:rsidRDefault="00374EF5" w:rsidP="00374EF5">
                  <w:pPr>
                    <w:spacing w:before="80" w:after="80"/>
                    <w:rPr>
                      <w:rFonts w:ascii="Arial Narrow" w:hAnsi="Arial Narrow"/>
                      <w:sz w:val="20"/>
                      <w:szCs w:val="20"/>
                    </w:rPr>
                  </w:pPr>
                  <w:r w:rsidRPr="00374EF5">
                    <w:rPr>
                      <w:rFonts w:ascii="Arial Narrow" w:hAnsi="Arial Narrow"/>
                      <w:sz w:val="20"/>
                      <w:szCs w:val="20"/>
                    </w:rPr>
                    <w:t>20</w:t>
                  </w:r>
                </w:p>
              </w:tc>
              <w:tc>
                <w:tcPr>
                  <w:tcW w:w="1729" w:type="dxa"/>
                </w:tcPr>
                <w:p w14:paraId="0CFEB9A8" w14:textId="77777777" w:rsidR="00374EF5" w:rsidRPr="00374EF5" w:rsidRDefault="00374EF5" w:rsidP="00374EF5">
                  <w:pPr>
                    <w:spacing w:before="80" w:after="80"/>
                    <w:rPr>
                      <w:rFonts w:ascii="Arial Narrow" w:hAnsi="Arial Narrow"/>
                      <w:sz w:val="20"/>
                      <w:szCs w:val="20"/>
                    </w:rPr>
                  </w:pPr>
                  <w:r w:rsidRPr="00374EF5">
                    <w:rPr>
                      <w:rFonts w:ascii="Arial Narrow" w:hAnsi="Arial Narrow"/>
                      <w:sz w:val="20"/>
                      <w:szCs w:val="20"/>
                    </w:rPr>
                    <w:t>69</w:t>
                  </w:r>
                </w:p>
              </w:tc>
              <w:tc>
                <w:tcPr>
                  <w:tcW w:w="1832" w:type="dxa"/>
                </w:tcPr>
                <w:p w14:paraId="23251C1A" w14:textId="77777777" w:rsidR="00374EF5" w:rsidRPr="00374EF5" w:rsidRDefault="00374EF5" w:rsidP="00374EF5">
                  <w:pPr>
                    <w:spacing w:before="80" w:after="80"/>
                    <w:rPr>
                      <w:rFonts w:ascii="Arial Narrow" w:hAnsi="Arial Narrow"/>
                      <w:sz w:val="20"/>
                      <w:szCs w:val="20"/>
                    </w:rPr>
                  </w:pPr>
                  <w:r w:rsidRPr="00374EF5">
                    <w:rPr>
                      <w:rFonts w:ascii="Arial Narrow" w:hAnsi="Arial Narrow"/>
                      <w:sz w:val="20"/>
                      <w:szCs w:val="20"/>
                    </w:rPr>
                    <w:t>273</w:t>
                  </w:r>
                </w:p>
              </w:tc>
              <w:tc>
                <w:tcPr>
                  <w:tcW w:w="1669" w:type="dxa"/>
                </w:tcPr>
                <w:p w14:paraId="61B3E284" w14:textId="77777777" w:rsidR="00374EF5" w:rsidRPr="00374EF5" w:rsidRDefault="00374EF5" w:rsidP="00374EF5">
                  <w:pPr>
                    <w:spacing w:before="80" w:after="80"/>
                    <w:rPr>
                      <w:rFonts w:ascii="Arial Narrow" w:hAnsi="Arial Narrow"/>
                      <w:sz w:val="20"/>
                      <w:szCs w:val="20"/>
                    </w:rPr>
                  </w:pPr>
                  <w:r w:rsidRPr="00374EF5">
                    <w:rPr>
                      <w:rFonts w:ascii="Arial Narrow" w:hAnsi="Arial Narrow"/>
                      <w:sz w:val="20"/>
                      <w:szCs w:val="20"/>
                    </w:rPr>
                    <w:t>173</w:t>
                  </w:r>
                </w:p>
              </w:tc>
              <w:tc>
                <w:tcPr>
                  <w:tcW w:w="1981" w:type="dxa"/>
                </w:tcPr>
                <w:p w14:paraId="4D05D052" w14:textId="77777777" w:rsidR="00374EF5" w:rsidRPr="00374EF5" w:rsidRDefault="00374EF5" w:rsidP="00374EF5">
                  <w:pPr>
                    <w:spacing w:before="80" w:after="80"/>
                    <w:rPr>
                      <w:rFonts w:ascii="Arial Narrow" w:hAnsi="Arial Narrow"/>
                      <w:sz w:val="20"/>
                      <w:szCs w:val="20"/>
                    </w:rPr>
                  </w:pPr>
                  <w:r w:rsidRPr="00374EF5">
                    <w:rPr>
                      <w:rFonts w:ascii="Arial Narrow" w:hAnsi="Arial Narrow"/>
                      <w:sz w:val="20"/>
                      <w:szCs w:val="20"/>
                    </w:rPr>
                    <w:t>340</w:t>
                  </w:r>
                </w:p>
              </w:tc>
            </w:tr>
          </w:tbl>
          <w:p w14:paraId="33D4A3ED" w14:textId="77777777" w:rsidR="00374EF5" w:rsidRPr="008A1977" w:rsidRDefault="00374EF5" w:rsidP="00374EF5">
            <w:pPr>
              <w:pStyle w:val="ListParagraph"/>
              <w:spacing w:before="80" w:after="80"/>
              <w:ind w:left="397"/>
              <w:rPr>
                <w:rFonts w:ascii="Arial Narrow" w:hAnsi="Arial Narrow"/>
                <w:sz w:val="20"/>
                <w:szCs w:val="20"/>
              </w:rPr>
            </w:pPr>
          </w:p>
          <w:p w14:paraId="25CC344E" w14:textId="1BB18D18" w:rsidR="00374EF5" w:rsidRPr="008A1977" w:rsidRDefault="00374EF5" w:rsidP="00374EF5">
            <w:pPr>
              <w:spacing w:before="80" w:after="80"/>
              <w:ind w:left="248" w:hanging="31"/>
              <w:rPr>
                <w:rFonts w:ascii="Arial Narrow" w:hAnsi="Arial Narrow"/>
                <w:sz w:val="20"/>
                <w:szCs w:val="20"/>
              </w:rPr>
            </w:pPr>
            <w:r w:rsidRPr="008A1977">
              <w:rPr>
                <w:rFonts w:ascii="Arial Narrow" w:hAnsi="Arial Narrow"/>
                <w:sz w:val="20"/>
                <w:szCs w:val="20"/>
              </w:rPr>
              <w:t>Contingent</w:t>
            </w:r>
            <w:r w:rsidR="00271552">
              <w:rPr>
                <w:rFonts w:ascii="Arial Narrow" w:hAnsi="Arial Narrow"/>
                <w:sz w:val="20"/>
                <w:szCs w:val="20"/>
              </w:rPr>
              <w:t xml:space="preserve"> </w:t>
            </w:r>
            <w:r w:rsidRPr="008A1977">
              <w:rPr>
                <w:rFonts w:ascii="Arial Narrow" w:hAnsi="Arial Narrow"/>
                <w:sz w:val="20"/>
                <w:szCs w:val="20"/>
              </w:rPr>
              <w:t>upon</w:t>
            </w:r>
            <w:r w:rsidR="00271552">
              <w:rPr>
                <w:rFonts w:ascii="Arial Narrow" w:hAnsi="Arial Narrow"/>
                <w:sz w:val="20"/>
                <w:szCs w:val="20"/>
              </w:rPr>
              <w:t xml:space="preserve"> </w:t>
            </w:r>
            <w:r w:rsidRPr="008A1977">
              <w:rPr>
                <w:rFonts w:ascii="Arial Narrow" w:hAnsi="Arial Narrow"/>
                <w:sz w:val="20"/>
                <w:szCs w:val="20"/>
              </w:rPr>
              <w:t>funding,</w:t>
            </w:r>
            <w:r w:rsidR="00271552">
              <w:rPr>
                <w:rFonts w:ascii="Arial Narrow" w:hAnsi="Arial Narrow"/>
                <w:sz w:val="20"/>
                <w:szCs w:val="20"/>
              </w:rPr>
              <w:t xml:space="preserve"> </w:t>
            </w:r>
            <w:r w:rsidRPr="008A1977">
              <w:rPr>
                <w:rFonts w:ascii="Arial Narrow" w:hAnsi="Arial Narrow"/>
                <w:sz w:val="20"/>
                <w:szCs w:val="20"/>
              </w:rPr>
              <w:t>the</w:t>
            </w:r>
            <w:r w:rsidR="00271552">
              <w:rPr>
                <w:rFonts w:ascii="Arial Narrow" w:hAnsi="Arial Narrow"/>
                <w:sz w:val="20"/>
                <w:szCs w:val="20"/>
              </w:rPr>
              <w:t xml:space="preserve"> </w:t>
            </w:r>
            <w:r w:rsidRPr="008A1977">
              <w:rPr>
                <w:rFonts w:ascii="Arial Narrow" w:hAnsi="Arial Narrow"/>
                <w:sz w:val="20"/>
                <w:szCs w:val="20"/>
              </w:rPr>
              <w:t>number</w:t>
            </w:r>
            <w:r w:rsidR="00271552">
              <w:rPr>
                <w:rFonts w:ascii="Arial Narrow" w:hAnsi="Arial Narrow"/>
                <w:sz w:val="20"/>
                <w:szCs w:val="20"/>
              </w:rPr>
              <w:t xml:space="preserve"> </w:t>
            </w:r>
            <w:r w:rsidRPr="008A1977">
              <w:rPr>
                <w:rFonts w:ascii="Arial Narrow" w:hAnsi="Arial Narrow"/>
                <w:sz w:val="20"/>
                <w:szCs w:val="20"/>
              </w:rPr>
              <w:t>of</w:t>
            </w:r>
            <w:r w:rsidR="00271552">
              <w:rPr>
                <w:rFonts w:ascii="Arial Narrow" w:hAnsi="Arial Narrow"/>
                <w:sz w:val="20"/>
                <w:szCs w:val="20"/>
              </w:rPr>
              <w:t xml:space="preserve"> </w:t>
            </w:r>
            <w:r w:rsidRPr="008A1977">
              <w:rPr>
                <w:rFonts w:ascii="Arial Narrow" w:hAnsi="Arial Narrow"/>
                <w:sz w:val="20"/>
                <w:szCs w:val="20"/>
              </w:rPr>
              <w:t>application</w:t>
            </w:r>
            <w:r w:rsidR="00271552">
              <w:rPr>
                <w:rFonts w:ascii="Arial Narrow" w:hAnsi="Arial Narrow"/>
                <w:sz w:val="20"/>
                <w:szCs w:val="20"/>
              </w:rPr>
              <w:t xml:space="preserve"> </w:t>
            </w:r>
            <w:r w:rsidRPr="008A1977">
              <w:rPr>
                <w:rFonts w:ascii="Arial Narrow" w:hAnsi="Arial Narrow"/>
                <w:sz w:val="20"/>
                <w:szCs w:val="20"/>
              </w:rPr>
              <w:t>users</w:t>
            </w:r>
            <w:r w:rsidR="00271552">
              <w:rPr>
                <w:rFonts w:ascii="Arial Narrow" w:hAnsi="Arial Narrow"/>
                <w:sz w:val="20"/>
                <w:szCs w:val="20"/>
              </w:rPr>
              <w:t xml:space="preserve"> </w:t>
            </w:r>
            <w:r w:rsidRPr="008A1977">
              <w:rPr>
                <w:rFonts w:ascii="Arial Narrow" w:hAnsi="Arial Narrow"/>
                <w:sz w:val="20"/>
                <w:szCs w:val="20"/>
              </w:rPr>
              <w:t>is</w:t>
            </w:r>
            <w:r w:rsidR="00271552">
              <w:rPr>
                <w:rFonts w:ascii="Arial Narrow" w:hAnsi="Arial Narrow"/>
                <w:sz w:val="20"/>
                <w:szCs w:val="20"/>
              </w:rPr>
              <w:t xml:space="preserve"> </w:t>
            </w:r>
            <w:r w:rsidRPr="008A1977">
              <w:rPr>
                <w:rFonts w:ascii="Arial Narrow" w:hAnsi="Arial Narrow"/>
                <w:sz w:val="20"/>
                <w:szCs w:val="20"/>
              </w:rPr>
              <w:t>expected</w:t>
            </w:r>
            <w:r w:rsidR="00271552">
              <w:rPr>
                <w:rFonts w:ascii="Arial Narrow" w:hAnsi="Arial Narrow"/>
                <w:sz w:val="20"/>
                <w:szCs w:val="20"/>
              </w:rPr>
              <w:t xml:space="preserve"> </w:t>
            </w:r>
            <w:r w:rsidRPr="008A1977">
              <w:rPr>
                <w:rFonts w:ascii="Arial Narrow" w:hAnsi="Arial Narrow"/>
                <w:sz w:val="20"/>
                <w:szCs w:val="20"/>
              </w:rPr>
              <w:t>to</w:t>
            </w:r>
            <w:r w:rsidR="00271552">
              <w:rPr>
                <w:rFonts w:ascii="Arial Narrow" w:hAnsi="Arial Narrow"/>
                <w:sz w:val="20"/>
                <w:szCs w:val="20"/>
              </w:rPr>
              <w:t xml:space="preserve"> </w:t>
            </w:r>
            <w:r w:rsidRPr="008A1977">
              <w:rPr>
                <w:rFonts w:ascii="Arial Narrow" w:hAnsi="Arial Narrow"/>
                <w:sz w:val="20"/>
                <w:szCs w:val="20"/>
              </w:rPr>
              <w:t>increase</w:t>
            </w:r>
            <w:r w:rsidR="00271552">
              <w:rPr>
                <w:rFonts w:ascii="Arial Narrow" w:hAnsi="Arial Narrow"/>
                <w:sz w:val="20"/>
                <w:szCs w:val="20"/>
              </w:rPr>
              <w:t xml:space="preserve"> </w:t>
            </w:r>
            <w:r w:rsidRPr="008A1977">
              <w:rPr>
                <w:rFonts w:ascii="Arial Narrow" w:hAnsi="Arial Narrow"/>
                <w:sz w:val="20"/>
                <w:szCs w:val="20"/>
              </w:rPr>
              <w:t>as</w:t>
            </w:r>
            <w:r w:rsidR="00271552">
              <w:rPr>
                <w:rFonts w:ascii="Arial Narrow" w:hAnsi="Arial Narrow"/>
                <w:sz w:val="20"/>
                <w:szCs w:val="20"/>
              </w:rPr>
              <w:t xml:space="preserve"> </w:t>
            </w:r>
            <w:r w:rsidRPr="008A1977">
              <w:rPr>
                <w:rFonts w:ascii="Arial Narrow" w:hAnsi="Arial Narrow"/>
                <w:sz w:val="20"/>
                <w:szCs w:val="20"/>
              </w:rPr>
              <w:t>additional</w:t>
            </w:r>
            <w:r w:rsidR="00271552">
              <w:rPr>
                <w:rFonts w:ascii="Arial Narrow" w:hAnsi="Arial Narrow"/>
                <w:sz w:val="20"/>
                <w:szCs w:val="20"/>
              </w:rPr>
              <w:t xml:space="preserve"> </w:t>
            </w:r>
            <w:r w:rsidRPr="008A1977">
              <w:rPr>
                <w:rFonts w:ascii="Arial Narrow" w:hAnsi="Arial Narrow"/>
                <w:sz w:val="20"/>
                <w:szCs w:val="20"/>
              </w:rPr>
              <w:t>sub-</w:t>
            </w:r>
            <w:r w:rsidR="00271552">
              <w:rPr>
                <w:rFonts w:ascii="Arial Narrow" w:hAnsi="Arial Narrow"/>
                <w:sz w:val="20"/>
                <w:szCs w:val="20"/>
              </w:rPr>
              <w:t xml:space="preserve"> </w:t>
            </w:r>
            <w:r w:rsidRPr="008A1977">
              <w:rPr>
                <w:rFonts w:ascii="Arial Narrow" w:hAnsi="Arial Narrow"/>
                <w:sz w:val="20"/>
                <w:szCs w:val="20"/>
              </w:rPr>
              <w:t>recipient</w:t>
            </w:r>
            <w:r w:rsidR="00271552">
              <w:rPr>
                <w:rFonts w:ascii="Arial Narrow" w:hAnsi="Arial Narrow"/>
                <w:sz w:val="20"/>
                <w:szCs w:val="20"/>
              </w:rPr>
              <w:t xml:space="preserve"> </w:t>
            </w:r>
            <w:r w:rsidRPr="008A1977">
              <w:rPr>
                <w:rFonts w:ascii="Arial Narrow" w:hAnsi="Arial Narrow"/>
                <w:sz w:val="20"/>
                <w:szCs w:val="20"/>
              </w:rPr>
              <w:t>programs</w:t>
            </w:r>
            <w:r w:rsidR="00271552">
              <w:rPr>
                <w:rFonts w:ascii="Arial Narrow" w:hAnsi="Arial Narrow"/>
                <w:sz w:val="20"/>
                <w:szCs w:val="20"/>
              </w:rPr>
              <w:t xml:space="preserve"> </w:t>
            </w:r>
            <w:r w:rsidRPr="008A1977">
              <w:rPr>
                <w:rFonts w:ascii="Arial Narrow" w:hAnsi="Arial Narrow"/>
                <w:sz w:val="20"/>
                <w:szCs w:val="20"/>
              </w:rPr>
              <w:t>are</w:t>
            </w:r>
            <w:r w:rsidR="00271552">
              <w:rPr>
                <w:rFonts w:ascii="Arial Narrow" w:hAnsi="Arial Narrow"/>
                <w:sz w:val="20"/>
                <w:szCs w:val="20"/>
              </w:rPr>
              <w:t xml:space="preserve"> </w:t>
            </w:r>
            <w:r w:rsidRPr="008A1977">
              <w:rPr>
                <w:rFonts w:ascii="Arial Narrow" w:hAnsi="Arial Narrow"/>
                <w:sz w:val="20"/>
                <w:szCs w:val="20"/>
              </w:rPr>
              <w:t>brought</w:t>
            </w:r>
            <w:r w:rsidR="00271552">
              <w:rPr>
                <w:rFonts w:ascii="Arial Narrow" w:hAnsi="Arial Narrow"/>
                <w:sz w:val="20"/>
                <w:szCs w:val="20"/>
              </w:rPr>
              <w:t xml:space="preserve"> </w:t>
            </w:r>
            <w:r w:rsidRPr="008A1977">
              <w:rPr>
                <w:rFonts w:ascii="Arial Narrow" w:hAnsi="Arial Narrow"/>
                <w:sz w:val="20"/>
                <w:szCs w:val="20"/>
              </w:rPr>
              <w:t>into</w:t>
            </w:r>
            <w:r w:rsidR="00271552">
              <w:rPr>
                <w:rFonts w:ascii="Arial Narrow" w:hAnsi="Arial Narrow"/>
                <w:sz w:val="20"/>
                <w:szCs w:val="20"/>
              </w:rPr>
              <w:t xml:space="preserve"> </w:t>
            </w:r>
            <w:r w:rsidRPr="008A1977">
              <w:rPr>
                <w:rFonts w:ascii="Arial Narrow" w:hAnsi="Arial Narrow"/>
                <w:sz w:val="20"/>
                <w:szCs w:val="20"/>
              </w:rPr>
              <w:t>the</w:t>
            </w:r>
            <w:r w:rsidR="00271552">
              <w:rPr>
                <w:rFonts w:ascii="Arial Narrow" w:hAnsi="Arial Narrow"/>
                <w:sz w:val="20"/>
                <w:szCs w:val="20"/>
              </w:rPr>
              <w:t xml:space="preserve"> </w:t>
            </w:r>
            <w:r w:rsidRPr="008A1977">
              <w:rPr>
                <w:rFonts w:ascii="Arial Narrow" w:hAnsi="Arial Narrow"/>
                <w:sz w:val="20"/>
                <w:szCs w:val="20"/>
              </w:rPr>
              <w:t>portfolios</w:t>
            </w:r>
            <w:r w:rsidR="00271552">
              <w:rPr>
                <w:rFonts w:ascii="Arial Narrow" w:hAnsi="Arial Narrow"/>
                <w:sz w:val="20"/>
                <w:szCs w:val="20"/>
              </w:rPr>
              <w:t xml:space="preserve"> </w:t>
            </w:r>
            <w:r w:rsidRPr="008A1977">
              <w:rPr>
                <w:rFonts w:ascii="Arial Narrow" w:hAnsi="Arial Narrow"/>
                <w:sz w:val="20"/>
                <w:szCs w:val="20"/>
              </w:rPr>
              <w:t>over</w:t>
            </w:r>
            <w:r w:rsidR="00271552">
              <w:rPr>
                <w:rFonts w:ascii="Arial Narrow" w:hAnsi="Arial Narrow"/>
                <w:sz w:val="20"/>
                <w:szCs w:val="20"/>
              </w:rPr>
              <w:t xml:space="preserve"> </w:t>
            </w:r>
            <w:r w:rsidRPr="008A1977">
              <w:rPr>
                <w:rFonts w:ascii="Arial Narrow" w:hAnsi="Arial Narrow"/>
                <w:sz w:val="20"/>
                <w:szCs w:val="20"/>
              </w:rPr>
              <w:t>the</w:t>
            </w:r>
            <w:r w:rsidR="00271552">
              <w:rPr>
                <w:rFonts w:ascii="Arial Narrow" w:hAnsi="Arial Narrow"/>
                <w:sz w:val="20"/>
                <w:szCs w:val="20"/>
              </w:rPr>
              <w:t xml:space="preserve"> </w:t>
            </w:r>
            <w:r w:rsidRPr="008A1977">
              <w:rPr>
                <w:rFonts w:ascii="Arial Narrow" w:hAnsi="Arial Narrow"/>
                <w:sz w:val="20"/>
                <w:szCs w:val="20"/>
              </w:rPr>
              <w:t>next</w:t>
            </w:r>
            <w:r w:rsidR="00271552">
              <w:rPr>
                <w:rFonts w:ascii="Arial Narrow" w:hAnsi="Arial Narrow"/>
                <w:sz w:val="20"/>
                <w:szCs w:val="20"/>
              </w:rPr>
              <w:t xml:space="preserve"> </w:t>
            </w:r>
            <w:r w:rsidRPr="008A1977">
              <w:rPr>
                <w:rFonts w:ascii="Arial Narrow" w:hAnsi="Arial Narrow"/>
                <w:sz w:val="20"/>
                <w:szCs w:val="20"/>
              </w:rPr>
              <w:t>two</w:t>
            </w:r>
            <w:r w:rsidR="00271552">
              <w:rPr>
                <w:rFonts w:ascii="Arial Narrow" w:hAnsi="Arial Narrow"/>
                <w:sz w:val="20"/>
                <w:szCs w:val="20"/>
              </w:rPr>
              <w:t xml:space="preserve"> </w:t>
            </w:r>
            <w:r w:rsidRPr="008A1977">
              <w:rPr>
                <w:rFonts w:ascii="Arial Narrow" w:hAnsi="Arial Narrow"/>
                <w:sz w:val="20"/>
                <w:szCs w:val="20"/>
              </w:rPr>
              <w:t>program</w:t>
            </w:r>
            <w:r w:rsidR="00271552">
              <w:rPr>
                <w:rFonts w:ascii="Arial Narrow" w:hAnsi="Arial Narrow"/>
                <w:sz w:val="20"/>
                <w:szCs w:val="20"/>
              </w:rPr>
              <w:t xml:space="preserve"> </w:t>
            </w:r>
            <w:r w:rsidRPr="008A1977">
              <w:rPr>
                <w:rFonts w:ascii="Arial Narrow" w:hAnsi="Arial Narrow"/>
                <w:sz w:val="20"/>
                <w:szCs w:val="20"/>
              </w:rPr>
              <w:t>years-</w:t>
            </w:r>
            <w:r w:rsidR="00271552">
              <w:rPr>
                <w:rFonts w:ascii="Arial Narrow" w:hAnsi="Arial Narrow"/>
                <w:sz w:val="20"/>
                <w:szCs w:val="20"/>
              </w:rPr>
              <w:t xml:space="preserve"> </w:t>
            </w:r>
            <w:r w:rsidRPr="008A1977">
              <w:rPr>
                <w:rFonts w:ascii="Arial Narrow" w:hAnsi="Arial Narrow"/>
                <w:sz w:val="20"/>
                <w:szCs w:val="20"/>
              </w:rPr>
              <w:t>9/01/2020</w:t>
            </w:r>
            <w:r w:rsidR="00271552">
              <w:rPr>
                <w:rFonts w:ascii="Arial Narrow" w:hAnsi="Arial Narrow"/>
                <w:sz w:val="20"/>
                <w:szCs w:val="20"/>
              </w:rPr>
              <w:t xml:space="preserve"> </w:t>
            </w:r>
            <w:r w:rsidRPr="008A1977">
              <w:rPr>
                <w:rFonts w:ascii="Arial Narrow" w:hAnsi="Arial Narrow"/>
                <w:sz w:val="20"/>
                <w:szCs w:val="20"/>
              </w:rPr>
              <w:t>-</w:t>
            </w:r>
            <w:r w:rsidR="00271552">
              <w:rPr>
                <w:rFonts w:ascii="Arial Narrow" w:hAnsi="Arial Narrow"/>
                <w:sz w:val="20"/>
                <w:szCs w:val="20"/>
              </w:rPr>
              <w:t xml:space="preserve"> </w:t>
            </w:r>
            <w:r w:rsidRPr="008A1977">
              <w:rPr>
                <w:rFonts w:ascii="Arial Narrow" w:hAnsi="Arial Narrow"/>
                <w:sz w:val="20"/>
                <w:szCs w:val="20"/>
              </w:rPr>
              <w:t>8/31/2021</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9/01/2021</w:t>
            </w:r>
            <w:r w:rsidR="00271552">
              <w:rPr>
                <w:rFonts w:ascii="Arial Narrow" w:hAnsi="Arial Narrow"/>
                <w:sz w:val="20"/>
                <w:szCs w:val="20"/>
              </w:rPr>
              <w:t xml:space="preserve"> </w:t>
            </w:r>
            <w:r w:rsidRPr="008A1977">
              <w:rPr>
                <w:rFonts w:ascii="Arial Narrow" w:hAnsi="Arial Narrow"/>
                <w:sz w:val="20"/>
                <w:szCs w:val="20"/>
              </w:rPr>
              <w:t>-</w:t>
            </w:r>
            <w:r w:rsidR="00271552">
              <w:rPr>
                <w:rFonts w:ascii="Arial Narrow" w:hAnsi="Arial Narrow"/>
                <w:sz w:val="20"/>
                <w:szCs w:val="20"/>
              </w:rPr>
              <w:t xml:space="preserve"> </w:t>
            </w:r>
            <w:r w:rsidRPr="008A1977">
              <w:rPr>
                <w:rFonts w:ascii="Arial Narrow" w:hAnsi="Arial Narrow"/>
                <w:sz w:val="20"/>
                <w:szCs w:val="20"/>
              </w:rPr>
              <w:t>8/31/2022</w:t>
            </w:r>
            <w:r w:rsidR="00271552">
              <w:rPr>
                <w:rFonts w:ascii="Arial Narrow" w:hAnsi="Arial Narrow"/>
                <w:sz w:val="20"/>
                <w:szCs w:val="20"/>
              </w:rPr>
              <w:t xml:space="preserve"> </w:t>
            </w:r>
            <w:r w:rsidRPr="008A1977">
              <w:rPr>
                <w:rFonts w:ascii="Arial Narrow" w:hAnsi="Arial Narrow"/>
                <w:sz w:val="20"/>
                <w:szCs w:val="20"/>
              </w:rPr>
              <w:t>respectively.</w:t>
            </w:r>
          </w:p>
        </w:tc>
      </w:tr>
      <w:tr w:rsidR="008A1977" w:rsidRPr="00812A4B" w14:paraId="287CD75E" w14:textId="77777777" w:rsidTr="3656BAB7">
        <w:tc>
          <w:tcPr>
            <w:tcW w:w="9265" w:type="dxa"/>
            <w:tcBorders>
              <w:bottom w:val="single" w:sz="4" w:space="0" w:color="auto"/>
            </w:tcBorders>
          </w:tcPr>
          <w:p w14:paraId="79F370D2" w14:textId="2EBFA733" w:rsidR="00893E40" w:rsidRDefault="142F3DEC" w:rsidP="001C5118">
            <w:pPr>
              <w:pStyle w:val="BodyText"/>
            </w:pPr>
            <w:r w:rsidRPr="7D726ADC">
              <w:t>The</w:t>
            </w:r>
            <w:r w:rsidR="00271552">
              <w:t xml:space="preserve"> </w:t>
            </w:r>
            <w:r w:rsidRPr="7D726ADC">
              <w:t>proposed</w:t>
            </w:r>
            <w:r w:rsidR="00271552">
              <w:t xml:space="preserve"> </w:t>
            </w:r>
            <w:r w:rsidR="407DAE5C" w:rsidRPr="7D726ADC">
              <w:t>s</w:t>
            </w:r>
            <w:r w:rsidRPr="7D726ADC">
              <w:t>olution</w:t>
            </w:r>
            <w:r w:rsidR="00271552">
              <w:t xml:space="preserve"> </w:t>
            </w:r>
            <w:r w:rsidRPr="7D726ADC">
              <w:t>built</w:t>
            </w:r>
            <w:r w:rsidR="00271552">
              <w:t xml:space="preserve"> </w:t>
            </w:r>
            <w:r w:rsidRPr="7D726ADC">
              <w:t>on</w:t>
            </w:r>
            <w:r w:rsidR="00271552">
              <w:t xml:space="preserve"> </w:t>
            </w:r>
            <w:r w:rsidRPr="7D726ADC">
              <w:t>the</w:t>
            </w:r>
            <w:r w:rsidR="00271552">
              <w:t xml:space="preserve"> </w:t>
            </w:r>
            <w:r w:rsidR="700FE56F" w:rsidRPr="7D726ADC">
              <w:t>Salesforce</w:t>
            </w:r>
            <w:r w:rsidR="00271552">
              <w:t xml:space="preserve"> </w:t>
            </w:r>
            <w:r w:rsidRPr="7D726ADC">
              <w:t>platform</w:t>
            </w:r>
            <w:r w:rsidR="00271552">
              <w:t xml:space="preserve"> </w:t>
            </w:r>
            <w:r w:rsidRPr="7D726ADC">
              <w:t>will</w:t>
            </w:r>
            <w:r w:rsidR="00271552">
              <w:t xml:space="preserve"> </w:t>
            </w:r>
            <w:r w:rsidRPr="7D726ADC">
              <w:t>provide</w:t>
            </w:r>
            <w:r w:rsidR="00271552">
              <w:t xml:space="preserve"> </w:t>
            </w:r>
            <w:r w:rsidRPr="7D726ADC">
              <w:t>a</w:t>
            </w:r>
            <w:r w:rsidR="00271552">
              <w:t xml:space="preserve"> </w:t>
            </w:r>
            <w:r w:rsidRPr="7D726ADC">
              <w:t>secure</w:t>
            </w:r>
            <w:r w:rsidR="00271552">
              <w:t xml:space="preserve"> </w:t>
            </w:r>
            <w:r w:rsidRPr="7D726ADC">
              <w:t>portal</w:t>
            </w:r>
            <w:r w:rsidR="00271552">
              <w:t xml:space="preserve"> </w:t>
            </w:r>
            <w:r w:rsidRPr="7D726ADC">
              <w:t>for</w:t>
            </w:r>
            <w:r w:rsidR="00271552">
              <w:t xml:space="preserve"> </w:t>
            </w:r>
            <w:r w:rsidRPr="7D726ADC">
              <w:t>all</w:t>
            </w:r>
            <w:r w:rsidR="00271552">
              <w:t xml:space="preserve"> </w:t>
            </w:r>
            <w:r w:rsidRPr="7D726ADC">
              <w:t>users</w:t>
            </w:r>
            <w:r w:rsidR="00271552">
              <w:t xml:space="preserve"> </w:t>
            </w:r>
            <w:r w:rsidRPr="7D726ADC">
              <w:t>stated</w:t>
            </w:r>
            <w:r w:rsidR="00271552">
              <w:t xml:space="preserve"> </w:t>
            </w:r>
            <w:r w:rsidRPr="7D726ADC">
              <w:t>above.</w:t>
            </w:r>
            <w:r w:rsidR="00271552">
              <w:t xml:space="preserve"> </w:t>
            </w:r>
            <w:r w:rsidRPr="7D726ADC">
              <w:t>The</w:t>
            </w:r>
            <w:r w:rsidR="00271552">
              <w:t xml:space="preserve"> </w:t>
            </w:r>
            <w:r w:rsidR="07EDE727" w:rsidRPr="7D726ADC">
              <w:t>Salesforce</w:t>
            </w:r>
            <w:r w:rsidR="00271552">
              <w:t xml:space="preserve"> </w:t>
            </w:r>
            <w:r w:rsidRPr="7D726ADC">
              <w:t>portal</w:t>
            </w:r>
            <w:r w:rsidR="00271552">
              <w:t xml:space="preserve"> </w:t>
            </w:r>
            <w:r w:rsidRPr="7D726ADC">
              <w:t>will</w:t>
            </w:r>
            <w:r w:rsidR="00271552">
              <w:t xml:space="preserve"> </w:t>
            </w:r>
            <w:r w:rsidRPr="7D726ADC">
              <w:t>be</w:t>
            </w:r>
            <w:r w:rsidR="00271552">
              <w:t xml:space="preserve"> </w:t>
            </w:r>
            <w:r w:rsidRPr="7D726ADC">
              <w:t>set</w:t>
            </w:r>
            <w:r w:rsidR="00271552">
              <w:t xml:space="preserve"> </w:t>
            </w:r>
            <w:r w:rsidRPr="7D726ADC">
              <w:t>up</w:t>
            </w:r>
            <w:r w:rsidR="00271552">
              <w:t xml:space="preserve"> </w:t>
            </w:r>
            <w:r w:rsidR="12B39E9A" w:rsidRPr="7D726ADC">
              <w:t>so</w:t>
            </w:r>
            <w:r w:rsidR="00271552">
              <w:t xml:space="preserve"> </w:t>
            </w:r>
            <w:r w:rsidR="12B39E9A" w:rsidRPr="7D726ADC">
              <w:t>that</w:t>
            </w:r>
            <w:r w:rsidR="00271552">
              <w:t xml:space="preserve"> </w:t>
            </w:r>
            <w:r w:rsidR="12B39E9A" w:rsidRPr="7D726ADC">
              <w:t>users</w:t>
            </w:r>
            <w:r w:rsidR="00271552">
              <w:t xml:space="preserve"> </w:t>
            </w:r>
            <w:r w:rsidR="12B39E9A" w:rsidRPr="7D726ADC">
              <w:t>within</w:t>
            </w:r>
            <w:r w:rsidR="00271552">
              <w:t xml:space="preserve"> </w:t>
            </w:r>
            <w:r w:rsidR="12B39E9A" w:rsidRPr="7D726ADC">
              <w:t>a</w:t>
            </w:r>
            <w:r w:rsidR="00271552">
              <w:t xml:space="preserve"> </w:t>
            </w:r>
            <w:r w:rsidR="12B39E9A" w:rsidRPr="7D726ADC">
              <w:t>subrecipient</w:t>
            </w:r>
            <w:r w:rsidR="00271552">
              <w:t xml:space="preserve"> </w:t>
            </w:r>
            <w:r w:rsidR="12B39E9A" w:rsidRPr="7D726ADC">
              <w:t>organization</w:t>
            </w:r>
            <w:r w:rsidR="00271552">
              <w:t xml:space="preserve"> </w:t>
            </w:r>
            <w:r w:rsidR="12B39E9A" w:rsidRPr="7D726ADC">
              <w:t>can</w:t>
            </w:r>
            <w:r w:rsidR="00271552">
              <w:t xml:space="preserve"> </w:t>
            </w:r>
            <w:r w:rsidR="12B39E9A" w:rsidRPr="7D726ADC">
              <w:t>see</w:t>
            </w:r>
            <w:r w:rsidR="00271552">
              <w:t xml:space="preserve"> </w:t>
            </w:r>
            <w:r w:rsidR="12B39E9A" w:rsidRPr="7D726ADC">
              <w:t>information</w:t>
            </w:r>
            <w:r w:rsidR="00271552">
              <w:t xml:space="preserve"> </w:t>
            </w:r>
            <w:r w:rsidR="12B39E9A" w:rsidRPr="7D726ADC">
              <w:t>only</w:t>
            </w:r>
            <w:r w:rsidR="00271552">
              <w:t xml:space="preserve"> </w:t>
            </w:r>
            <w:r w:rsidR="6DB8E134" w:rsidRPr="7D726ADC">
              <w:t>associated</w:t>
            </w:r>
            <w:r w:rsidR="00271552">
              <w:t xml:space="preserve"> </w:t>
            </w:r>
            <w:r w:rsidRPr="7D726ADC">
              <w:t>with</w:t>
            </w:r>
            <w:r w:rsidR="00271552">
              <w:t xml:space="preserve"> </w:t>
            </w:r>
            <w:r w:rsidRPr="7D726ADC">
              <w:t>their</w:t>
            </w:r>
            <w:r w:rsidR="00271552">
              <w:t xml:space="preserve"> </w:t>
            </w:r>
            <w:r w:rsidRPr="7D726ADC">
              <w:t>organization</w:t>
            </w:r>
            <w:r w:rsidR="00271552">
              <w:t xml:space="preserve"> </w:t>
            </w:r>
            <w:r w:rsidRPr="7D726ADC">
              <w:t>and</w:t>
            </w:r>
            <w:r w:rsidR="00271552">
              <w:t xml:space="preserve"> </w:t>
            </w:r>
            <w:r w:rsidRPr="7D726ADC">
              <w:t>not</w:t>
            </w:r>
            <w:r w:rsidR="00271552">
              <w:t xml:space="preserve"> </w:t>
            </w:r>
            <w:r w:rsidRPr="7D726ADC">
              <w:t>any</w:t>
            </w:r>
            <w:r w:rsidR="00271552">
              <w:t xml:space="preserve"> </w:t>
            </w:r>
            <w:r w:rsidRPr="7D726ADC">
              <w:t>other</w:t>
            </w:r>
            <w:r w:rsidR="00271552">
              <w:t xml:space="preserve"> </w:t>
            </w:r>
            <w:r w:rsidRPr="7D726ADC">
              <w:t>subrecipient</w:t>
            </w:r>
            <w:r w:rsidR="00271552">
              <w:t xml:space="preserve"> </w:t>
            </w:r>
            <w:r w:rsidRPr="7D726ADC">
              <w:t>informat</w:t>
            </w:r>
            <w:r w:rsidR="55DB9F12" w:rsidRPr="7D726ADC">
              <w:t>ion.</w:t>
            </w:r>
            <w:r w:rsidR="00271552">
              <w:t xml:space="preserve"> </w:t>
            </w:r>
            <w:r w:rsidR="75BD5B3E" w:rsidRPr="7D726ADC">
              <w:t>The</w:t>
            </w:r>
            <w:r w:rsidR="00271552">
              <w:t xml:space="preserve"> </w:t>
            </w:r>
            <w:r w:rsidR="75BD5B3E" w:rsidRPr="7D726ADC">
              <w:t>portal</w:t>
            </w:r>
            <w:r w:rsidR="00271552">
              <w:t xml:space="preserve"> </w:t>
            </w:r>
            <w:r w:rsidR="75BD5B3E" w:rsidRPr="7D726ADC">
              <w:t>will</w:t>
            </w:r>
            <w:r w:rsidR="00271552">
              <w:t xml:space="preserve"> </w:t>
            </w:r>
            <w:r w:rsidR="75BD5B3E" w:rsidRPr="7D726ADC">
              <w:t>be</w:t>
            </w:r>
            <w:r w:rsidR="00271552">
              <w:t xml:space="preserve"> </w:t>
            </w:r>
            <w:r w:rsidR="75BD5B3E" w:rsidRPr="7D726ADC">
              <w:t>configured</w:t>
            </w:r>
            <w:r w:rsidR="00271552">
              <w:t xml:space="preserve"> </w:t>
            </w:r>
            <w:r w:rsidR="75BD5B3E" w:rsidRPr="7D726ADC">
              <w:t>to</w:t>
            </w:r>
            <w:r w:rsidR="00271552">
              <w:t xml:space="preserve"> </w:t>
            </w:r>
            <w:r w:rsidR="75BD5B3E" w:rsidRPr="7D726ADC">
              <w:t>ensure</w:t>
            </w:r>
            <w:r w:rsidR="00271552">
              <w:t xml:space="preserve"> </w:t>
            </w:r>
            <w:r w:rsidR="75BD5B3E" w:rsidRPr="7D726ADC">
              <w:t>the</w:t>
            </w:r>
            <w:r w:rsidR="00271552">
              <w:t xml:space="preserve"> </w:t>
            </w:r>
            <w:r w:rsidR="75BD5B3E" w:rsidRPr="7D726ADC">
              <w:t>subrecipients</w:t>
            </w:r>
            <w:r w:rsidR="00271552">
              <w:t xml:space="preserve"> </w:t>
            </w:r>
            <w:r w:rsidR="12B39E9A" w:rsidRPr="7D726ADC">
              <w:t>can</w:t>
            </w:r>
            <w:r w:rsidR="00271552">
              <w:t xml:space="preserve"> </w:t>
            </w:r>
            <w:r w:rsidR="75BD5B3E" w:rsidRPr="7D726ADC">
              <w:t>perform</w:t>
            </w:r>
            <w:r w:rsidR="00271552">
              <w:t xml:space="preserve"> </w:t>
            </w:r>
            <w:r w:rsidR="75BD5B3E" w:rsidRPr="7D726ADC">
              <w:t>all</w:t>
            </w:r>
            <w:r w:rsidR="00271552">
              <w:t xml:space="preserve"> </w:t>
            </w:r>
            <w:r w:rsidR="12B39E9A" w:rsidRPr="7D726ADC">
              <w:t>essential</w:t>
            </w:r>
            <w:r w:rsidR="00271552">
              <w:t xml:space="preserve"> </w:t>
            </w:r>
            <w:r w:rsidR="75BD5B3E" w:rsidRPr="7D726ADC">
              <w:t>functions</w:t>
            </w:r>
            <w:r w:rsidR="00271552">
              <w:t xml:space="preserve"> </w:t>
            </w:r>
            <w:r w:rsidR="75BD5B3E" w:rsidRPr="7D726ADC">
              <w:t>such</w:t>
            </w:r>
            <w:r w:rsidR="00271552">
              <w:t xml:space="preserve"> </w:t>
            </w:r>
            <w:r w:rsidR="75BD5B3E" w:rsidRPr="7D726ADC">
              <w:t>as</w:t>
            </w:r>
            <w:r w:rsidR="00271552">
              <w:t xml:space="preserve"> </w:t>
            </w:r>
            <w:r w:rsidR="75BD5B3E" w:rsidRPr="7D726ADC">
              <w:t>timesheet</w:t>
            </w:r>
            <w:r w:rsidR="00271552">
              <w:t xml:space="preserve"> </w:t>
            </w:r>
            <w:r w:rsidR="75BD5B3E" w:rsidRPr="7D726ADC">
              <w:t>submission,</w:t>
            </w:r>
            <w:r w:rsidR="00271552">
              <w:t xml:space="preserve"> </w:t>
            </w:r>
            <w:r w:rsidR="75BD5B3E" w:rsidRPr="7D726ADC">
              <w:t>expense</w:t>
            </w:r>
            <w:r w:rsidR="00271552">
              <w:t xml:space="preserve"> </w:t>
            </w:r>
            <w:r w:rsidR="75BD5B3E" w:rsidRPr="7D726ADC">
              <w:t>report</w:t>
            </w:r>
            <w:r w:rsidR="00271552">
              <w:t xml:space="preserve"> </w:t>
            </w:r>
            <w:r w:rsidR="75BD5B3E" w:rsidRPr="7D726ADC">
              <w:t>submission,</w:t>
            </w:r>
            <w:r w:rsidR="00271552">
              <w:t xml:space="preserve"> </w:t>
            </w:r>
            <w:r w:rsidR="75BD5B3E" w:rsidRPr="7D726ADC">
              <w:t>etc.</w:t>
            </w:r>
          </w:p>
          <w:p w14:paraId="680973FE" w14:textId="3C24E272" w:rsidR="008A1977" w:rsidRPr="00812A4B" w:rsidRDefault="2928D87C" w:rsidP="001C5118">
            <w:pPr>
              <w:pStyle w:val="BodyText"/>
              <w:rPr>
                <w:sz w:val="20"/>
              </w:rPr>
            </w:pPr>
            <w:r w:rsidRPr="7D726ADC">
              <w:t>Salesforce</w:t>
            </w:r>
            <w:r w:rsidR="00271552">
              <w:t xml:space="preserve"> </w:t>
            </w:r>
            <w:r w:rsidRPr="7D726ADC">
              <w:t>is</w:t>
            </w:r>
            <w:r w:rsidR="00271552">
              <w:t xml:space="preserve"> </w:t>
            </w:r>
            <w:r w:rsidR="407DAE5C" w:rsidRPr="7D726ADC">
              <w:t>a</w:t>
            </w:r>
            <w:r w:rsidR="00271552">
              <w:t xml:space="preserve"> </w:t>
            </w:r>
            <w:r w:rsidRPr="7D726ADC">
              <w:t>highly</w:t>
            </w:r>
            <w:r w:rsidR="00271552">
              <w:t xml:space="preserve"> </w:t>
            </w:r>
            <w:r w:rsidRPr="7D726ADC">
              <w:t>scalable</w:t>
            </w:r>
            <w:r w:rsidR="00271552">
              <w:t xml:space="preserve"> </w:t>
            </w:r>
            <w:r w:rsidR="0D88808E" w:rsidRPr="7D726ADC">
              <w:t>platfo</w:t>
            </w:r>
            <w:r w:rsidR="31EA03C0" w:rsidRPr="7D726ADC">
              <w:t>rm</w:t>
            </w:r>
            <w:r w:rsidR="7A2FB23F" w:rsidRPr="7D726ADC">
              <w:t>,</w:t>
            </w:r>
            <w:r w:rsidR="00271552">
              <w:t xml:space="preserve"> </w:t>
            </w:r>
            <w:r w:rsidR="7A2FB23F" w:rsidRPr="7D726ADC">
              <w:t>and</w:t>
            </w:r>
            <w:r w:rsidR="00271552">
              <w:t xml:space="preserve"> </w:t>
            </w:r>
            <w:r w:rsidR="12B39E9A" w:rsidRPr="7D726ADC">
              <w:t>as</w:t>
            </w:r>
            <w:r w:rsidR="00271552">
              <w:t xml:space="preserve"> </w:t>
            </w:r>
            <w:r w:rsidR="12B39E9A" w:rsidRPr="7D726ADC">
              <w:t>the</w:t>
            </w:r>
            <w:r w:rsidR="00271552">
              <w:t xml:space="preserve"> </w:t>
            </w:r>
            <w:r w:rsidR="6D8E477A" w:rsidRPr="7D726ADC">
              <w:t>number</w:t>
            </w:r>
            <w:r w:rsidR="00271552">
              <w:t xml:space="preserve"> </w:t>
            </w:r>
            <w:r w:rsidR="6D8E477A" w:rsidRPr="7D726ADC">
              <w:t>of</w:t>
            </w:r>
            <w:r w:rsidR="00271552">
              <w:t xml:space="preserve"> </w:t>
            </w:r>
            <w:r w:rsidR="6D8E477A" w:rsidRPr="7D726ADC">
              <w:t>user</w:t>
            </w:r>
            <w:r w:rsidR="12B39E9A" w:rsidRPr="7D726ADC">
              <w:t>s</w:t>
            </w:r>
            <w:r w:rsidR="00271552">
              <w:t xml:space="preserve"> </w:t>
            </w:r>
            <w:r w:rsidR="6D8E477A" w:rsidRPr="7D726ADC">
              <w:t>increase</w:t>
            </w:r>
            <w:r w:rsidR="57392CEA" w:rsidRPr="7D726ADC">
              <w:t>s,</w:t>
            </w:r>
            <w:r w:rsidR="00271552">
              <w:t xml:space="preserve"> </w:t>
            </w:r>
            <w:r w:rsidR="57392CEA" w:rsidRPr="7D726ADC">
              <w:t>additional</w:t>
            </w:r>
            <w:r w:rsidR="00271552">
              <w:t xml:space="preserve"> </w:t>
            </w:r>
            <w:r w:rsidR="57392CEA" w:rsidRPr="7D726ADC">
              <w:t>users</w:t>
            </w:r>
            <w:r w:rsidR="00271552">
              <w:t xml:space="preserve"> </w:t>
            </w:r>
            <w:r w:rsidR="007605CA">
              <w:t>can</w:t>
            </w:r>
            <w:r w:rsidR="00271552">
              <w:t xml:space="preserve"> </w:t>
            </w:r>
            <w:r w:rsidR="530BAEB9" w:rsidRPr="7D726ADC">
              <w:t>be</w:t>
            </w:r>
            <w:r w:rsidR="00271552">
              <w:t xml:space="preserve"> </w:t>
            </w:r>
            <w:r w:rsidRPr="7D726ADC">
              <w:t>added</w:t>
            </w:r>
            <w:r w:rsidR="00271552">
              <w:t xml:space="preserve"> </w:t>
            </w:r>
            <w:r w:rsidR="0D88808E" w:rsidRPr="7D726ADC">
              <w:t>in</w:t>
            </w:r>
            <w:r w:rsidR="00271552">
              <w:t xml:space="preserve"> </w:t>
            </w:r>
            <w:r w:rsidR="12B39E9A" w:rsidRPr="7D726ADC">
              <w:t>a</w:t>
            </w:r>
            <w:r w:rsidR="00271552">
              <w:t xml:space="preserve"> </w:t>
            </w:r>
            <w:r w:rsidR="0D88808E" w:rsidRPr="7D726ADC">
              <w:t>matter</w:t>
            </w:r>
            <w:r w:rsidR="00271552">
              <w:t xml:space="preserve"> </w:t>
            </w:r>
            <w:r w:rsidR="0D88808E" w:rsidRPr="7D726ADC">
              <w:t>of</w:t>
            </w:r>
            <w:r w:rsidR="00271552">
              <w:t xml:space="preserve"> </w:t>
            </w:r>
            <w:r w:rsidR="0D88808E" w:rsidRPr="7D726ADC">
              <w:t>hours</w:t>
            </w:r>
            <w:r w:rsidR="00271552">
              <w:t xml:space="preserve"> </w:t>
            </w:r>
            <w:r w:rsidR="762FF597" w:rsidRPr="7D726ADC">
              <w:t>without</w:t>
            </w:r>
            <w:r w:rsidR="00271552">
              <w:t xml:space="preserve"> </w:t>
            </w:r>
            <w:r w:rsidR="762FF597" w:rsidRPr="7D726ADC">
              <w:t>any</w:t>
            </w:r>
            <w:r w:rsidR="00271552">
              <w:t xml:space="preserve"> </w:t>
            </w:r>
            <w:r w:rsidR="762FF597" w:rsidRPr="7D726ADC">
              <w:t>performance</w:t>
            </w:r>
            <w:r w:rsidR="00271552">
              <w:t xml:space="preserve"> </w:t>
            </w:r>
            <w:r w:rsidR="6264379D" w:rsidRPr="7D726ADC">
              <w:t>degradation</w:t>
            </w:r>
            <w:r w:rsidR="00271552">
              <w:t xml:space="preserve"> </w:t>
            </w:r>
            <w:r w:rsidR="41567748" w:rsidRPr="7D726ADC">
              <w:t>or</w:t>
            </w:r>
            <w:r w:rsidR="00271552">
              <w:t xml:space="preserve"> </w:t>
            </w:r>
            <w:r w:rsidR="41567748" w:rsidRPr="7D726ADC">
              <w:t>infrastructure</w:t>
            </w:r>
            <w:r w:rsidR="00271552">
              <w:t xml:space="preserve"> </w:t>
            </w:r>
            <w:r w:rsidR="41567748" w:rsidRPr="7D726ADC">
              <w:t>changes</w:t>
            </w:r>
            <w:r w:rsidR="41567748" w:rsidRPr="7D726ADC">
              <w:rPr>
                <w:sz w:val="20"/>
              </w:rPr>
              <w:t>.</w:t>
            </w:r>
            <w:r w:rsidR="00271552">
              <w:rPr>
                <w:sz w:val="20"/>
              </w:rPr>
              <w:t xml:space="preserve"> </w:t>
            </w:r>
          </w:p>
          <w:p w14:paraId="31125CBF" w14:textId="31E16144" w:rsidR="008A1977" w:rsidRPr="00812A4B" w:rsidRDefault="008A1977" w:rsidP="354957AB">
            <w:pPr>
              <w:tabs>
                <w:tab w:val="left" w:pos="1200"/>
              </w:tabs>
              <w:spacing w:line="256" w:lineRule="auto"/>
              <w:rPr>
                <w:sz w:val="20"/>
                <w:szCs w:val="20"/>
              </w:rPr>
            </w:pPr>
          </w:p>
        </w:tc>
      </w:tr>
      <w:tr w:rsidR="00374EF5" w:rsidRPr="008A1977" w14:paraId="4C83D3A4" w14:textId="77777777" w:rsidTr="3656BAB7">
        <w:trPr>
          <w:trHeight w:val="1266"/>
        </w:trPr>
        <w:tc>
          <w:tcPr>
            <w:tcW w:w="9265" w:type="dxa"/>
            <w:shd w:val="clear" w:color="auto" w:fill="DBE5F1" w:themeFill="accent1" w:themeFillTint="33"/>
          </w:tcPr>
          <w:p w14:paraId="354DBA86" w14:textId="09CDDA6D" w:rsidR="00374EF5" w:rsidRPr="008A1977" w:rsidRDefault="00374EF5">
            <w:pPr>
              <w:pStyle w:val="ListParagraph"/>
              <w:numPr>
                <w:ilvl w:val="0"/>
                <w:numId w:val="17"/>
              </w:numPr>
              <w:spacing w:before="80" w:after="80"/>
              <w:ind w:left="397"/>
              <w:rPr>
                <w:rFonts w:ascii="Arial Narrow" w:hAnsi="Arial Narrow"/>
                <w:sz w:val="20"/>
                <w:szCs w:val="20"/>
              </w:rPr>
            </w:pPr>
            <w:r w:rsidRPr="008A1977">
              <w:rPr>
                <w:rFonts w:ascii="Arial Narrow" w:hAnsi="Arial Narrow"/>
                <w:sz w:val="20"/>
                <w:szCs w:val="20"/>
              </w:rPr>
              <w:t>At</w:t>
            </w:r>
            <w:r w:rsidR="00271552">
              <w:rPr>
                <w:rFonts w:ascii="Arial Narrow" w:hAnsi="Arial Narrow"/>
                <w:sz w:val="20"/>
                <w:szCs w:val="20"/>
              </w:rPr>
              <w:t xml:space="preserve"> </w:t>
            </w:r>
            <w:r w:rsidRPr="008A1977">
              <w:rPr>
                <w:rFonts w:ascii="Arial Narrow" w:hAnsi="Arial Narrow"/>
                <w:sz w:val="20"/>
                <w:szCs w:val="20"/>
              </w:rPr>
              <w:t>a</w:t>
            </w:r>
            <w:r w:rsidR="00271552">
              <w:rPr>
                <w:rFonts w:ascii="Arial Narrow" w:hAnsi="Arial Narrow"/>
                <w:sz w:val="20"/>
                <w:szCs w:val="20"/>
              </w:rPr>
              <w:t xml:space="preserve"> </w:t>
            </w:r>
            <w:r w:rsidRPr="008A1977">
              <w:rPr>
                <w:rFonts w:ascii="Arial Narrow" w:hAnsi="Arial Narrow"/>
                <w:sz w:val="20"/>
                <w:szCs w:val="20"/>
              </w:rPr>
              <w:t>minimum,</w:t>
            </w:r>
            <w:r w:rsidR="00271552">
              <w:rPr>
                <w:rFonts w:ascii="Arial Narrow" w:hAnsi="Arial Narrow"/>
                <w:sz w:val="20"/>
                <w:szCs w:val="20"/>
              </w:rPr>
              <w:t xml:space="preserve"> </w:t>
            </w:r>
            <w:r w:rsidRPr="008A1977">
              <w:rPr>
                <w:rFonts w:ascii="Arial Narrow" w:hAnsi="Arial Narrow"/>
                <w:sz w:val="20"/>
                <w:szCs w:val="20"/>
              </w:rPr>
              <w:t>the</w:t>
            </w:r>
            <w:r w:rsidR="00271552">
              <w:rPr>
                <w:rFonts w:ascii="Arial Narrow" w:hAnsi="Arial Narrow"/>
                <w:sz w:val="20"/>
                <w:szCs w:val="20"/>
              </w:rPr>
              <w:t xml:space="preserve"> </w:t>
            </w:r>
            <w:r w:rsidR="005F34D7">
              <w:rPr>
                <w:rFonts w:ascii="Arial Narrow" w:hAnsi="Arial Narrow"/>
                <w:sz w:val="20"/>
                <w:szCs w:val="20"/>
              </w:rPr>
              <w:t>“</w:t>
            </w:r>
            <w:r w:rsidRPr="008A1977">
              <w:rPr>
                <w:rFonts w:ascii="Arial Narrow" w:hAnsi="Arial Narrow"/>
                <w:sz w:val="20"/>
                <w:szCs w:val="20"/>
              </w:rPr>
              <w:t>Reporting</w:t>
            </w:r>
            <w:r w:rsidR="00271552">
              <w:rPr>
                <w:rFonts w:ascii="Arial Narrow" w:hAnsi="Arial Narrow"/>
                <w:sz w:val="20"/>
                <w:szCs w:val="20"/>
              </w:rPr>
              <w:t xml:space="preserve"> </w:t>
            </w:r>
            <w:r w:rsidRPr="008A1977">
              <w:rPr>
                <w:rFonts w:ascii="Arial Narrow" w:hAnsi="Arial Narrow"/>
                <w:sz w:val="20"/>
                <w:szCs w:val="20"/>
              </w:rPr>
              <w:t>Solution</w:t>
            </w:r>
            <w:r w:rsidR="005F34D7">
              <w:rPr>
                <w:rFonts w:ascii="Arial Narrow" w:hAnsi="Arial Narrow"/>
                <w:sz w:val="20"/>
                <w:szCs w:val="20"/>
              </w:rPr>
              <w:t>”</w:t>
            </w:r>
            <w:r w:rsidR="00271552">
              <w:rPr>
                <w:rFonts w:ascii="Arial Narrow" w:hAnsi="Arial Narrow"/>
                <w:sz w:val="20"/>
                <w:szCs w:val="20"/>
              </w:rPr>
              <w:t xml:space="preserve"> </w:t>
            </w:r>
            <w:r w:rsidRPr="008A1977">
              <w:rPr>
                <w:rFonts w:ascii="Arial Narrow" w:hAnsi="Arial Narrow"/>
                <w:sz w:val="20"/>
                <w:szCs w:val="20"/>
              </w:rPr>
              <w:t>must</w:t>
            </w:r>
            <w:r w:rsidR="00271552">
              <w:rPr>
                <w:rFonts w:ascii="Arial Narrow" w:hAnsi="Arial Narrow"/>
                <w:sz w:val="20"/>
                <w:szCs w:val="20"/>
              </w:rPr>
              <w:t xml:space="preserve"> </w:t>
            </w:r>
            <w:r w:rsidRPr="008A1977">
              <w:rPr>
                <w:rFonts w:ascii="Arial Narrow" w:hAnsi="Arial Narrow"/>
                <w:sz w:val="20"/>
                <w:szCs w:val="20"/>
              </w:rPr>
              <w:t>offer</w:t>
            </w:r>
            <w:r w:rsidR="00271552">
              <w:rPr>
                <w:rFonts w:ascii="Arial Narrow" w:hAnsi="Arial Narrow"/>
                <w:sz w:val="20"/>
                <w:szCs w:val="20"/>
              </w:rPr>
              <w:t xml:space="preserve"> </w:t>
            </w:r>
            <w:r w:rsidRPr="008A1977">
              <w:rPr>
                <w:rFonts w:ascii="Arial Narrow" w:hAnsi="Arial Narrow"/>
                <w:sz w:val="20"/>
                <w:szCs w:val="20"/>
              </w:rPr>
              <w:t>the</w:t>
            </w:r>
            <w:r w:rsidR="00271552">
              <w:rPr>
                <w:rFonts w:ascii="Arial Narrow" w:hAnsi="Arial Narrow"/>
                <w:sz w:val="20"/>
                <w:szCs w:val="20"/>
              </w:rPr>
              <w:t xml:space="preserve"> </w:t>
            </w:r>
            <w:r w:rsidRPr="008A1977">
              <w:rPr>
                <w:rFonts w:ascii="Arial Narrow" w:hAnsi="Arial Narrow"/>
                <w:sz w:val="20"/>
                <w:szCs w:val="20"/>
              </w:rPr>
              <w:t>following</w:t>
            </w:r>
            <w:r w:rsidR="00271552">
              <w:rPr>
                <w:rFonts w:ascii="Arial Narrow" w:hAnsi="Arial Narrow"/>
                <w:sz w:val="20"/>
                <w:szCs w:val="20"/>
              </w:rPr>
              <w:t xml:space="preserve"> </w:t>
            </w:r>
            <w:r w:rsidRPr="008A1977">
              <w:rPr>
                <w:rFonts w:ascii="Arial Narrow" w:hAnsi="Arial Narrow"/>
                <w:sz w:val="20"/>
                <w:szCs w:val="20"/>
              </w:rPr>
              <w:t>data</w:t>
            </w:r>
            <w:r w:rsidR="00271552">
              <w:rPr>
                <w:rFonts w:ascii="Arial Narrow" w:hAnsi="Arial Narrow"/>
                <w:sz w:val="20"/>
                <w:szCs w:val="20"/>
              </w:rPr>
              <w:t xml:space="preserve"> </w:t>
            </w:r>
            <w:r w:rsidRPr="008A1977">
              <w:rPr>
                <w:rFonts w:ascii="Arial Narrow" w:hAnsi="Arial Narrow"/>
                <w:sz w:val="20"/>
                <w:szCs w:val="20"/>
              </w:rPr>
              <w:t>management</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report</w:t>
            </w:r>
            <w:r w:rsidR="00271552">
              <w:rPr>
                <w:rFonts w:ascii="Arial Narrow" w:hAnsi="Arial Narrow"/>
                <w:sz w:val="20"/>
                <w:szCs w:val="20"/>
              </w:rPr>
              <w:t xml:space="preserve"> </w:t>
            </w:r>
            <w:r w:rsidRPr="008A1977">
              <w:rPr>
                <w:rFonts w:ascii="Arial Narrow" w:hAnsi="Arial Narrow"/>
                <w:sz w:val="20"/>
                <w:szCs w:val="20"/>
              </w:rPr>
              <w:t>capabilities</w:t>
            </w:r>
            <w:r w:rsidR="00271552">
              <w:rPr>
                <w:rFonts w:ascii="Arial Narrow" w:hAnsi="Arial Narrow"/>
                <w:sz w:val="20"/>
                <w:szCs w:val="20"/>
              </w:rPr>
              <w:t xml:space="preserve"> </w:t>
            </w:r>
            <w:r w:rsidRPr="008A1977">
              <w:rPr>
                <w:rFonts w:ascii="Arial Narrow" w:hAnsi="Arial Narrow"/>
                <w:sz w:val="20"/>
                <w:szCs w:val="20"/>
              </w:rPr>
              <w:t>to</w:t>
            </w:r>
            <w:r w:rsidR="00271552">
              <w:rPr>
                <w:rFonts w:ascii="Arial Narrow" w:hAnsi="Arial Narrow"/>
                <w:sz w:val="20"/>
                <w:szCs w:val="20"/>
              </w:rPr>
              <w:t xml:space="preserve"> </w:t>
            </w:r>
            <w:r w:rsidRPr="008A1977">
              <w:rPr>
                <w:rFonts w:ascii="Arial Narrow" w:hAnsi="Arial Narrow"/>
                <w:sz w:val="20"/>
                <w:szCs w:val="20"/>
              </w:rPr>
              <w:t>the</w:t>
            </w:r>
            <w:r w:rsidR="00271552">
              <w:rPr>
                <w:rFonts w:ascii="Arial Narrow" w:hAnsi="Arial Narrow"/>
                <w:sz w:val="20"/>
                <w:szCs w:val="20"/>
              </w:rPr>
              <w:t xml:space="preserve"> </w:t>
            </w:r>
            <w:r w:rsidRPr="008A1977">
              <w:rPr>
                <w:rFonts w:ascii="Arial Narrow" w:hAnsi="Arial Narrow"/>
                <w:sz w:val="20"/>
                <w:szCs w:val="20"/>
              </w:rPr>
              <w:t>Virginia</w:t>
            </w:r>
            <w:r w:rsidR="00271552">
              <w:rPr>
                <w:rFonts w:ascii="Arial Narrow" w:hAnsi="Arial Narrow"/>
                <w:sz w:val="20"/>
                <w:szCs w:val="20"/>
              </w:rPr>
              <w:t xml:space="preserve"> </w:t>
            </w:r>
            <w:r w:rsidRPr="008A1977">
              <w:rPr>
                <w:rFonts w:ascii="Arial Narrow" w:hAnsi="Arial Narrow"/>
                <w:sz w:val="20"/>
                <w:szCs w:val="20"/>
              </w:rPr>
              <w:t>Service</w:t>
            </w:r>
            <w:r w:rsidR="00271552">
              <w:rPr>
                <w:rFonts w:ascii="Arial Narrow" w:hAnsi="Arial Narrow"/>
                <w:sz w:val="20"/>
                <w:szCs w:val="20"/>
              </w:rPr>
              <w:t xml:space="preserve"> </w:t>
            </w:r>
            <w:r w:rsidRPr="008A1977">
              <w:rPr>
                <w:rFonts w:ascii="Arial Narrow" w:hAnsi="Arial Narrow"/>
                <w:sz w:val="20"/>
                <w:szCs w:val="20"/>
              </w:rPr>
              <w:t>Commission:</w:t>
            </w:r>
          </w:p>
          <w:p w14:paraId="585EEBAB" w14:textId="461559D5" w:rsidR="00374EF5" w:rsidRPr="008A1977" w:rsidRDefault="00374EF5">
            <w:pPr>
              <w:pStyle w:val="ListParagraph"/>
              <w:numPr>
                <w:ilvl w:val="0"/>
                <w:numId w:val="18"/>
              </w:numPr>
              <w:spacing w:before="80" w:after="80"/>
              <w:rPr>
                <w:rFonts w:ascii="Arial Narrow" w:hAnsi="Arial Narrow"/>
                <w:sz w:val="20"/>
                <w:szCs w:val="20"/>
              </w:rPr>
            </w:pPr>
            <w:r w:rsidRPr="008A1977">
              <w:rPr>
                <w:rFonts w:ascii="Arial Narrow" w:hAnsi="Arial Narrow"/>
                <w:sz w:val="20"/>
                <w:szCs w:val="20"/>
              </w:rPr>
              <w:t>Maintain</w:t>
            </w:r>
            <w:r w:rsidR="00271552">
              <w:rPr>
                <w:rFonts w:ascii="Arial Narrow" w:hAnsi="Arial Narrow"/>
                <w:sz w:val="20"/>
                <w:szCs w:val="20"/>
              </w:rPr>
              <w:t xml:space="preserve"> </w:t>
            </w:r>
            <w:r w:rsidRPr="008A1977">
              <w:rPr>
                <w:rFonts w:ascii="Arial Narrow" w:hAnsi="Arial Narrow"/>
                <w:sz w:val="20"/>
                <w:szCs w:val="20"/>
              </w:rPr>
              <w:t>a</w:t>
            </w:r>
            <w:r w:rsidR="00271552">
              <w:rPr>
                <w:rFonts w:ascii="Arial Narrow" w:hAnsi="Arial Narrow"/>
                <w:sz w:val="20"/>
                <w:szCs w:val="20"/>
              </w:rPr>
              <w:t xml:space="preserve"> </w:t>
            </w:r>
            <w:r w:rsidRPr="008A1977">
              <w:rPr>
                <w:rFonts w:ascii="Arial Narrow" w:hAnsi="Arial Narrow"/>
                <w:sz w:val="20"/>
                <w:szCs w:val="20"/>
              </w:rPr>
              <w:t>repository</w:t>
            </w:r>
            <w:r w:rsidR="00271552">
              <w:rPr>
                <w:rFonts w:ascii="Arial Narrow" w:hAnsi="Arial Narrow"/>
                <w:sz w:val="20"/>
                <w:szCs w:val="20"/>
              </w:rPr>
              <w:t xml:space="preserve"> </w:t>
            </w:r>
            <w:r w:rsidRPr="008A1977">
              <w:rPr>
                <w:rFonts w:ascii="Arial Narrow" w:hAnsi="Arial Narrow"/>
                <w:sz w:val="20"/>
                <w:szCs w:val="20"/>
              </w:rPr>
              <w:t>of</w:t>
            </w:r>
            <w:r w:rsidR="00271552">
              <w:rPr>
                <w:rFonts w:ascii="Arial Narrow" w:hAnsi="Arial Narrow"/>
                <w:sz w:val="20"/>
                <w:szCs w:val="20"/>
              </w:rPr>
              <w:t xml:space="preserve"> </w:t>
            </w:r>
            <w:r w:rsidRPr="008A1977">
              <w:rPr>
                <w:rFonts w:ascii="Arial Narrow" w:hAnsi="Arial Narrow"/>
                <w:sz w:val="20"/>
                <w:szCs w:val="20"/>
              </w:rPr>
              <w:t>up-to-date</w:t>
            </w:r>
            <w:r w:rsidR="00271552">
              <w:rPr>
                <w:rFonts w:ascii="Arial Narrow" w:hAnsi="Arial Narrow"/>
                <w:sz w:val="20"/>
                <w:szCs w:val="20"/>
              </w:rPr>
              <w:t xml:space="preserve"> </w:t>
            </w:r>
            <w:r w:rsidRPr="008A1977">
              <w:rPr>
                <w:rFonts w:ascii="Arial Narrow" w:hAnsi="Arial Narrow"/>
                <w:sz w:val="20"/>
                <w:szCs w:val="20"/>
              </w:rPr>
              <w:t>contact</w:t>
            </w:r>
            <w:r w:rsidR="00271552">
              <w:rPr>
                <w:rFonts w:ascii="Arial Narrow" w:hAnsi="Arial Narrow"/>
                <w:sz w:val="20"/>
                <w:szCs w:val="20"/>
              </w:rPr>
              <w:t xml:space="preserve"> </w:t>
            </w:r>
            <w:r w:rsidRPr="008A1977">
              <w:rPr>
                <w:rFonts w:ascii="Arial Narrow" w:hAnsi="Arial Narrow"/>
                <w:sz w:val="20"/>
                <w:szCs w:val="20"/>
              </w:rPr>
              <w:t>information</w:t>
            </w:r>
            <w:r w:rsidR="00271552">
              <w:rPr>
                <w:rFonts w:ascii="Arial Narrow" w:hAnsi="Arial Narrow"/>
                <w:sz w:val="20"/>
                <w:szCs w:val="20"/>
              </w:rPr>
              <w:t xml:space="preserve"> </w:t>
            </w:r>
            <w:r w:rsidRPr="008A1977">
              <w:rPr>
                <w:rFonts w:ascii="Arial Narrow" w:hAnsi="Arial Narrow"/>
                <w:sz w:val="20"/>
                <w:szCs w:val="20"/>
              </w:rPr>
              <w:t>for</w:t>
            </w:r>
            <w:r w:rsidR="00271552">
              <w:rPr>
                <w:rFonts w:ascii="Arial Narrow" w:hAnsi="Arial Narrow"/>
                <w:sz w:val="20"/>
                <w:szCs w:val="20"/>
              </w:rPr>
              <w:t xml:space="preserve"> </w:t>
            </w:r>
            <w:r w:rsidRPr="008A1977">
              <w:rPr>
                <w:rFonts w:ascii="Arial Narrow" w:hAnsi="Arial Narrow"/>
                <w:sz w:val="20"/>
                <w:szCs w:val="20"/>
              </w:rPr>
              <w:t>program</w:t>
            </w:r>
            <w:r w:rsidR="00271552">
              <w:rPr>
                <w:rFonts w:ascii="Arial Narrow" w:hAnsi="Arial Narrow"/>
                <w:sz w:val="20"/>
                <w:szCs w:val="20"/>
              </w:rPr>
              <w:t xml:space="preserve"> </w:t>
            </w:r>
            <w:r w:rsidRPr="008A1977">
              <w:rPr>
                <w:rFonts w:ascii="Arial Narrow" w:hAnsi="Arial Narrow"/>
                <w:sz w:val="20"/>
                <w:szCs w:val="20"/>
              </w:rPr>
              <w:t>directors,</w:t>
            </w:r>
            <w:r w:rsidR="00271552">
              <w:rPr>
                <w:rFonts w:ascii="Arial Narrow" w:hAnsi="Arial Narrow"/>
                <w:sz w:val="20"/>
                <w:szCs w:val="20"/>
              </w:rPr>
              <w:t xml:space="preserve"> </w:t>
            </w:r>
            <w:r w:rsidRPr="008A1977">
              <w:rPr>
                <w:rFonts w:ascii="Arial Narrow" w:hAnsi="Arial Narrow"/>
                <w:sz w:val="20"/>
                <w:szCs w:val="20"/>
              </w:rPr>
              <w:t>site</w:t>
            </w:r>
            <w:r w:rsidR="00271552">
              <w:rPr>
                <w:rFonts w:ascii="Arial Narrow" w:hAnsi="Arial Narrow"/>
                <w:sz w:val="20"/>
                <w:szCs w:val="20"/>
              </w:rPr>
              <w:t xml:space="preserve"> </w:t>
            </w:r>
            <w:r w:rsidRPr="008A1977">
              <w:rPr>
                <w:rFonts w:ascii="Arial Narrow" w:hAnsi="Arial Narrow"/>
                <w:sz w:val="20"/>
                <w:szCs w:val="20"/>
              </w:rPr>
              <w:t>staff</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supervisors</w:t>
            </w:r>
            <w:r w:rsidR="004E28F6">
              <w:rPr>
                <w:rFonts w:ascii="Arial Narrow" w:hAnsi="Arial Narrow"/>
                <w:sz w:val="20"/>
                <w:szCs w:val="20"/>
              </w:rPr>
              <w:t>,</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members;</w:t>
            </w:r>
          </w:p>
        </w:tc>
      </w:tr>
      <w:tr w:rsidR="008A1977" w:rsidRPr="00812A4B" w14:paraId="5D31221F" w14:textId="77777777" w:rsidTr="3656BAB7">
        <w:tc>
          <w:tcPr>
            <w:tcW w:w="9265" w:type="dxa"/>
            <w:tcBorders>
              <w:bottom w:val="single" w:sz="4" w:space="0" w:color="auto"/>
            </w:tcBorders>
          </w:tcPr>
          <w:p w14:paraId="3ADBC5D5" w14:textId="552D6117" w:rsidR="00552B52" w:rsidRDefault="461C5FCD" w:rsidP="7D726ADC">
            <w:pPr>
              <w:pStyle w:val="BodyText"/>
              <w:rPr>
                <w:szCs w:val="24"/>
              </w:rPr>
            </w:pPr>
            <w:r w:rsidRPr="7D726ADC">
              <w:rPr>
                <w:szCs w:val="24"/>
              </w:rPr>
              <w:lastRenderedPageBreak/>
              <w:t>Yes,</w:t>
            </w:r>
            <w:r w:rsidR="00271552">
              <w:rPr>
                <w:szCs w:val="24"/>
              </w:rPr>
              <w:t xml:space="preserve"> </w:t>
            </w:r>
            <w:r w:rsidRPr="7D726ADC">
              <w:rPr>
                <w:szCs w:val="24"/>
              </w:rPr>
              <w:t>the</w:t>
            </w:r>
            <w:r w:rsidR="00271552">
              <w:rPr>
                <w:szCs w:val="24"/>
              </w:rPr>
              <w:t xml:space="preserve"> </w:t>
            </w:r>
            <w:r w:rsidRPr="7D726ADC">
              <w:rPr>
                <w:szCs w:val="24"/>
              </w:rPr>
              <w:t>proposed</w:t>
            </w:r>
            <w:r w:rsidR="00271552">
              <w:rPr>
                <w:szCs w:val="24"/>
              </w:rPr>
              <w:t xml:space="preserve"> </w:t>
            </w:r>
            <w:r w:rsidR="12B39E9A" w:rsidRPr="7D726ADC">
              <w:rPr>
                <w:szCs w:val="24"/>
              </w:rPr>
              <w:t>s</w:t>
            </w:r>
            <w:r w:rsidRPr="7D726ADC">
              <w:rPr>
                <w:szCs w:val="24"/>
              </w:rPr>
              <w:t>olution</w:t>
            </w:r>
            <w:r w:rsidR="00271552">
              <w:rPr>
                <w:szCs w:val="24"/>
              </w:rPr>
              <w:t xml:space="preserve"> </w:t>
            </w:r>
            <w:r w:rsidRPr="7D726ADC">
              <w:rPr>
                <w:szCs w:val="24"/>
              </w:rPr>
              <w:t>built</w:t>
            </w:r>
            <w:r w:rsidR="00271552">
              <w:rPr>
                <w:szCs w:val="24"/>
              </w:rPr>
              <w:t xml:space="preserve"> </w:t>
            </w:r>
            <w:r w:rsidRPr="7D726ADC">
              <w:rPr>
                <w:szCs w:val="24"/>
              </w:rPr>
              <w:t>on</w:t>
            </w:r>
            <w:r w:rsidR="00271552">
              <w:rPr>
                <w:szCs w:val="24"/>
              </w:rPr>
              <w:t xml:space="preserve"> </w:t>
            </w:r>
            <w:r w:rsidR="12B39E9A" w:rsidRPr="7D726ADC">
              <w:rPr>
                <w:szCs w:val="24"/>
              </w:rPr>
              <w:t>the</w:t>
            </w:r>
            <w:r w:rsidR="00271552">
              <w:rPr>
                <w:szCs w:val="24"/>
              </w:rPr>
              <w:t xml:space="preserve"> </w:t>
            </w:r>
            <w:r w:rsidRPr="7D726ADC">
              <w:rPr>
                <w:szCs w:val="24"/>
              </w:rPr>
              <w:t>Salesforce</w:t>
            </w:r>
            <w:r w:rsidR="00271552">
              <w:rPr>
                <w:szCs w:val="24"/>
              </w:rPr>
              <w:t xml:space="preserve"> </w:t>
            </w:r>
            <w:r w:rsidRPr="7D726ADC">
              <w:rPr>
                <w:szCs w:val="24"/>
              </w:rPr>
              <w:t>platform</w:t>
            </w:r>
            <w:r w:rsidR="00271552">
              <w:rPr>
                <w:szCs w:val="24"/>
              </w:rPr>
              <w:t xml:space="preserve"> </w:t>
            </w:r>
            <w:r w:rsidRPr="7D726ADC">
              <w:rPr>
                <w:szCs w:val="24"/>
              </w:rPr>
              <w:t>will</w:t>
            </w:r>
            <w:r w:rsidR="00271552">
              <w:rPr>
                <w:szCs w:val="24"/>
              </w:rPr>
              <w:t xml:space="preserve"> </w:t>
            </w:r>
            <w:r w:rsidRPr="7D726ADC">
              <w:rPr>
                <w:szCs w:val="24"/>
              </w:rPr>
              <w:t>maintain</w:t>
            </w:r>
            <w:r w:rsidR="00271552">
              <w:rPr>
                <w:szCs w:val="24"/>
              </w:rPr>
              <w:t xml:space="preserve"> </w:t>
            </w:r>
            <w:r w:rsidRPr="7D726ADC">
              <w:rPr>
                <w:szCs w:val="24"/>
              </w:rPr>
              <w:t>a</w:t>
            </w:r>
            <w:r w:rsidR="12B39E9A" w:rsidRPr="7D726ADC">
              <w:rPr>
                <w:szCs w:val="24"/>
              </w:rPr>
              <w:t>n</w:t>
            </w:r>
            <w:r w:rsidR="00271552">
              <w:rPr>
                <w:szCs w:val="24"/>
              </w:rPr>
              <w:t xml:space="preserve"> </w:t>
            </w:r>
            <w:r w:rsidR="2362F11F" w:rsidRPr="7D726ADC">
              <w:rPr>
                <w:szCs w:val="24"/>
              </w:rPr>
              <w:t>up-to-date</w:t>
            </w:r>
            <w:r w:rsidR="00271552">
              <w:rPr>
                <w:szCs w:val="24"/>
              </w:rPr>
              <w:t xml:space="preserve"> </w:t>
            </w:r>
            <w:r w:rsidRPr="7D726ADC">
              <w:rPr>
                <w:szCs w:val="24"/>
              </w:rPr>
              <w:t>repository</w:t>
            </w:r>
            <w:r w:rsidR="00271552">
              <w:rPr>
                <w:szCs w:val="24"/>
              </w:rPr>
              <w:t xml:space="preserve"> </w:t>
            </w:r>
            <w:r w:rsidRPr="7D726ADC">
              <w:rPr>
                <w:szCs w:val="24"/>
              </w:rPr>
              <w:t>of</w:t>
            </w:r>
            <w:r w:rsidR="00271552">
              <w:rPr>
                <w:szCs w:val="24"/>
              </w:rPr>
              <w:t xml:space="preserve"> </w:t>
            </w:r>
            <w:r w:rsidRPr="7D726ADC">
              <w:rPr>
                <w:szCs w:val="24"/>
              </w:rPr>
              <w:t>all</w:t>
            </w:r>
            <w:r w:rsidR="00271552">
              <w:rPr>
                <w:szCs w:val="24"/>
              </w:rPr>
              <w:t xml:space="preserve"> </w:t>
            </w:r>
            <w:r w:rsidRPr="7D726ADC">
              <w:rPr>
                <w:szCs w:val="24"/>
              </w:rPr>
              <w:t>program</w:t>
            </w:r>
            <w:r w:rsidR="00271552">
              <w:rPr>
                <w:szCs w:val="24"/>
              </w:rPr>
              <w:t xml:space="preserve"> </w:t>
            </w:r>
            <w:r w:rsidRPr="7D726ADC">
              <w:rPr>
                <w:szCs w:val="24"/>
              </w:rPr>
              <w:t>directors,</w:t>
            </w:r>
            <w:r w:rsidR="00271552">
              <w:rPr>
                <w:szCs w:val="24"/>
              </w:rPr>
              <w:t xml:space="preserve"> </w:t>
            </w:r>
            <w:r w:rsidRPr="7D726ADC">
              <w:rPr>
                <w:szCs w:val="24"/>
              </w:rPr>
              <w:t>site</w:t>
            </w:r>
            <w:r w:rsidR="00271552">
              <w:rPr>
                <w:szCs w:val="24"/>
              </w:rPr>
              <w:t xml:space="preserve"> </w:t>
            </w:r>
            <w:r w:rsidRPr="7D726ADC">
              <w:rPr>
                <w:szCs w:val="24"/>
              </w:rPr>
              <w:t>staff,</w:t>
            </w:r>
            <w:r w:rsidR="00271552">
              <w:rPr>
                <w:szCs w:val="24"/>
              </w:rPr>
              <w:t xml:space="preserve"> </w:t>
            </w:r>
            <w:r w:rsidRPr="7D726ADC">
              <w:rPr>
                <w:szCs w:val="24"/>
              </w:rPr>
              <w:t>supervisors</w:t>
            </w:r>
            <w:r w:rsidR="12B39E9A" w:rsidRPr="7D726ADC">
              <w:rPr>
                <w:szCs w:val="24"/>
              </w:rPr>
              <w:t>,</w:t>
            </w:r>
            <w:r w:rsidR="00271552">
              <w:rPr>
                <w:szCs w:val="24"/>
              </w:rPr>
              <w:t xml:space="preserve"> </w:t>
            </w:r>
            <w:r w:rsidRPr="7D726ADC">
              <w:rPr>
                <w:szCs w:val="24"/>
              </w:rPr>
              <w:t>and</w:t>
            </w:r>
            <w:r w:rsidR="00271552">
              <w:rPr>
                <w:szCs w:val="24"/>
              </w:rPr>
              <w:t xml:space="preserve"> </w:t>
            </w:r>
            <w:r w:rsidRPr="7D726ADC">
              <w:rPr>
                <w:szCs w:val="24"/>
              </w:rPr>
              <w:t>members.</w:t>
            </w:r>
            <w:r w:rsidR="00271552">
              <w:rPr>
                <w:szCs w:val="24"/>
              </w:rPr>
              <w:t xml:space="preserve"> </w:t>
            </w:r>
            <w:r w:rsidRPr="7D726ADC">
              <w:rPr>
                <w:szCs w:val="24"/>
              </w:rPr>
              <w:t>All</w:t>
            </w:r>
            <w:r w:rsidR="00271552">
              <w:rPr>
                <w:szCs w:val="24"/>
              </w:rPr>
              <w:t xml:space="preserve"> </w:t>
            </w:r>
            <w:r w:rsidRPr="7D726ADC">
              <w:rPr>
                <w:szCs w:val="24"/>
              </w:rPr>
              <w:t>portal</w:t>
            </w:r>
            <w:r w:rsidR="00271552">
              <w:rPr>
                <w:szCs w:val="24"/>
              </w:rPr>
              <w:t xml:space="preserve"> </w:t>
            </w:r>
            <w:r w:rsidRPr="7D726ADC">
              <w:rPr>
                <w:szCs w:val="24"/>
              </w:rPr>
              <w:t>users</w:t>
            </w:r>
            <w:r w:rsidR="00271552">
              <w:rPr>
                <w:szCs w:val="24"/>
              </w:rPr>
              <w:t xml:space="preserve"> </w:t>
            </w:r>
            <w:r w:rsidRPr="7D726ADC">
              <w:rPr>
                <w:szCs w:val="24"/>
              </w:rPr>
              <w:t>in</w:t>
            </w:r>
            <w:r w:rsidR="00271552">
              <w:rPr>
                <w:szCs w:val="24"/>
              </w:rPr>
              <w:t xml:space="preserve"> </w:t>
            </w:r>
            <w:r w:rsidRPr="7D726ADC">
              <w:rPr>
                <w:szCs w:val="24"/>
              </w:rPr>
              <w:t>Salesforce</w:t>
            </w:r>
            <w:r w:rsidR="00271552">
              <w:rPr>
                <w:szCs w:val="24"/>
              </w:rPr>
              <w:t xml:space="preserve"> </w:t>
            </w:r>
            <w:r w:rsidRPr="7D726ADC">
              <w:rPr>
                <w:szCs w:val="24"/>
              </w:rPr>
              <w:t>are</w:t>
            </w:r>
            <w:r w:rsidR="00271552">
              <w:rPr>
                <w:szCs w:val="24"/>
              </w:rPr>
              <w:t xml:space="preserve"> </w:t>
            </w:r>
            <w:r w:rsidRPr="7D726ADC">
              <w:rPr>
                <w:szCs w:val="24"/>
              </w:rPr>
              <w:t>also</w:t>
            </w:r>
            <w:r w:rsidR="00271552">
              <w:rPr>
                <w:szCs w:val="24"/>
              </w:rPr>
              <w:t xml:space="preserve"> </w:t>
            </w:r>
            <w:r w:rsidRPr="7D726ADC">
              <w:rPr>
                <w:szCs w:val="24"/>
              </w:rPr>
              <w:t>stored</w:t>
            </w:r>
            <w:r w:rsidR="00271552">
              <w:rPr>
                <w:szCs w:val="24"/>
              </w:rPr>
              <w:t xml:space="preserve"> </w:t>
            </w:r>
            <w:r w:rsidRPr="7D726ADC">
              <w:rPr>
                <w:szCs w:val="24"/>
              </w:rPr>
              <w:t>as</w:t>
            </w:r>
            <w:r w:rsidR="00271552">
              <w:rPr>
                <w:szCs w:val="24"/>
              </w:rPr>
              <w:t xml:space="preserve"> </w:t>
            </w:r>
            <w:r w:rsidRPr="7D726ADC">
              <w:rPr>
                <w:szCs w:val="24"/>
              </w:rPr>
              <w:t>Contacts</w:t>
            </w:r>
            <w:r w:rsidR="00271552">
              <w:rPr>
                <w:szCs w:val="24"/>
              </w:rPr>
              <w:t xml:space="preserve"> </w:t>
            </w:r>
            <w:r w:rsidRPr="7D726ADC">
              <w:rPr>
                <w:szCs w:val="24"/>
              </w:rPr>
              <w:t>in</w:t>
            </w:r>
            <w:r w:rsidR="00271552">
              <w:rPr>
                <w:szCs w:val="24"/>
              </w:rPr>
              <w:t xml:space="preserve"> </w:t>
            </w:r>
            <w:r w:rsidRPr="7D726ADC">
              <w:rPr>
                <w:szCs w:val="24"/>
              </w:rPr>
              <w:t>the</w:t>
            </w:r>
            <w:r w:rsidR="00271552">
              <w:rPr>
                <w:szCs w:val="24"/>
              </w:rPr>
              <w:t xml:space="preserve"> </w:t>
            </w:r>
            <w:r w:rsidRPr="7D726ADC">
              <w:rPr>
                <w:szCs w:val="24"/>
              </w:rPr>
              <w:t>system</w:t>
            </w:r>
            <w:r w:rsidR="1DB162C6" w:rsidRPr="7D726ADC">
              <w:rPr>
                <w:szCs w:val="24"/>
              </w:rPr>
              <w:t>.</w:t>
            </w:r>
            <w:r w:rsidR="00271552">
              <w:rPr>
                <w:szCs w:val="24"/>
              </w:rPr>
              <w:t xml:space="preserve"> </w:t>
            </w:r>
            <w:r w:rsidR="1DB162C6" w:rsidRPr="7D726ADC">
              <w:rPr>
                <w:szCs w:val="24"/>
              </w:rPr>
              <w:t>The</w:t>
            </w:r>
            <w:r w:rsidR="00271552">
              <w:rPr>
                <w:szCs w:val="24"/>
              </w:rPr>
              <w:t xml:space="preserve"> </w:t>
            </w:r>
            <w:r w:rsidR="1DB162C6" w:rsidRPr="7D726ADC">
              <w:rPr>
                <w:szCs w:val="24"/>
              </w:rPr>
              <w:t>Salesforce</w:t>
            </w:r>
            <w:r w:rsidR="00271552">
              <w:rPr>
                <w:szCs w:val="24"/>
              </w:rPr>
              <w:t xml:space="preserve"> </w:t>
            </w:r>
            <w:r w:rsidR="1DB162C6" w:rsidRPr="7D726ADC">
              <w:rPr>
                <w:szCs w:val="24"/>
              </w:rPr>
              <w:t>contact</w:t>
            </w:r>
            <w:r w:rsidR="00271552">
              <w:rPr>
                <w:szCs w:val="24"/>
              </w:rPr>
              <w:t xml:space="preserve"> </w:t>
            </w:r>
            <w:r w:rsidR="1DB162C6" w:rsidRPr="7D726ADC">
              <w:rPr>
                <w:szCs w:val="24"/>
              </w:rPr>
              <w:t>management</w:t>
            </w:r>
            <w:r w:rsidR="00271552">
              <w:rPr>
                <w:szCs w:val="24"/>
              </w:rPr>
              <w:t xml:space="preserve"> </w:t>
            </w:r>
            <w:r w:rsidR="1DB162C6" w:rsidRPr="7D726ADC">
              <w:rPr>
                <w:szCs w:val="24"/>
              </w:rPr>
              <w:t>feature</w:t>
            </w:r>
            <w:r w:rsidR="00271552">
              <w:rPr>
                <w:szCs w:val="24"/>
              </w:rPr>
              <w:t xml:space="preserve"> </w:t>
            </w:r>
            <w:r w:rsidR="1DB162C6" w:rsidRPr="7D726ADC">
              <w:rPr>
                <w:szCs w:val="24"/>
              </w:rPr>
              <w:t>provide</w:t>
            </w:r>
            <w:r w:rsidR="007605CA">
              <w:rPr>
                <w:szCs w:val="24"/>
              </w:rPr>
              <w:t>s</w:t>
            </w:r>
            <w:r w:rsidR="00271552">
              <w:rPr>
                <w:szCs w:val="24"/>
              </w:rPr>
              <w:t xml:space="preserve"> </w:t>
            </w:r>
            <w:r w:rsidR="1DB162C6" w:rsidRPr="7D726ADC">
              <w:rPr>
                <w:szCs w:val="24"/>
              </w:rPr>
              <w:t>the</w:t>
            </w:r>
            <w:r w:rsidR="00271552">
              <w:rPr>
                <w:szCs w:val="24"/>
              </w:rPr>
              <w:t xml:space="preserve"> </w:t>
            </w:r>
            <w:r w:rsidRPr="7D726ADC">
              <w:rPr>
                <w:szCs w:val="24"/>
              </w:rPr>
              <w:t>functionality</w:t>
            </w:r>
            <w:r w:rsidR="00271552">
              <w:rPr>
                <w:szCs w:val="24"/>
              </w:rPr>
              <w:t xml:space="preserve"> </w:t>
            </w:r>
            <w:r w:rsidRPr="7D726ADC">
              <w:rPr>
                <w:szCs w:val="24"/>
              </w:rPr>
              <w:t>to</w:t>
            </w:r>
            <w:r w:rsidR="00271552">
              <w:rPr>
                <w:szCs w:val="24"/>
              </w:rPr>
              <w:t xml:space="preserve"> </w:t>
            </w:r>
            <w:r w:rsidRPr="7D726ADC">
              <w:rPr>
                <w:szCs w:val="24"/>
              </w:rPr>
              <w:t>maintain</w:t>
            </w:r>
            <w:r w:rsidR="00271552">
              <w:rPr>
                <w:szCs w:val="24"/>
              </w:rPr>
              <w:t xml:space="preserve"> </w:t>
            </w:r>
            <w:r w:rsidRPr="7D726ADC">
              <w:rPr>
                <w:szCs w:val="24"/>
              </w:rPr>
              <w:t>up</w:t>
            </w:r>
            <w:r w:rsidR="007605CA">
              <w:rPr>
                <w:szCs w:val="24"/>
              </w:rPr>
              <w:t>-</w:t>
            </w:r>
            <w:r w:rsidRPr="7D726ADC">
              <w:rPr>
                <w:szCs w:val="24"/>
              </w:rPr>
              <w:t>to</w:t>
            </w:r>
            <w:r w:rsidR="007605CA">
              <w:rPr>
                <w:szCs w:val="24"/>
              </w:rPr>
              <w:t>-</w:t>
            </w:r>
            <w:r w:rsidRPr="7D726ADC">
              <w:rPr>
                <w:szCs w:val="24"/>
              </w:rPr>
              <w:t>date</w:t>
            </w:r>
            <w:r w:rsidR="00271552">
              <w:rPr>
                <w:szCs w:val="24"/>
              </w:rPr>
              <w:t xml:space="preserve"> </w:t>
            </w:r>
            <w:r w:rsidRPr="7D726ADC">
              <w:rPr>
                <w:szCs w:val="24"/>
              </w:rPr>
              <w:t>information</w:t>
            </w:r>
            <w:r w:rsidR="00271552">
              <w:rPr>
                <w:szCs w:val="24"/>
              </w:rPr>
              <w:t xml:space="preserve"> </w:t>
            </w:r>
            <w:r w:rsidRPr="7D726ADC">
              <w:rPr>
                <w:szCs w:val="24"/>
              </w:rPr>
              <w:t>such</w:t>
            </w:r>
            <w:r w:rsidR="00271552">
              <w:rPr>
                <w:szCs w:val="24"/>
              </w:rPr>
              <w:t xml:space="preserve"> </w:t>
            </w:r>
            <w:r w:rsidRPr="7D726ADC">
              <w:rPr>
                <w:szCs w:val="24"/>
              </w:rPr>
              <w:t>as</w:t>
            </w:r>
            <w:r w:rsidR="00271552">
              <w:rPr>
                <w:szCs w:val="24"/>
              </w:rPr>
              <w:t xml:space="preserve"> </w:t>
            </w:r>
            <w:r w:rsidRPr="7D726ADC">
              <w:rPr>
                <w:szCs w:val="24"/>
              </w:rPr>
              <w:t>email,</w:t>
            </w:r>
            <w:r w:rsidR="00271552">
              <w:rPr>
                <w:szCs w:val="24"/>
              </w:rPr>
              <w:t xml:space="preserve"> </w:t>
            </w:r>
            <w:r w:rsidRPr="7D726ADC">
              <w:rPr>
                <w:szCs w:val="24"/>
              </w:rPr>
              <w:t>phone,</w:t>
            </w:r>
            <w:r w:rsidR="00271552">
              <w:rPr>
                <w:szCs w:val="24"/>
              </w:rPr>
              <w:t xml:space="preserve"> </w:t>
            </w:r>
            <w:r w:rsidRPr="7D726ADC">
              <w:rPr>
                <w:szCs w:val="24"/>
              </w:rPr>
              <w:t>address,</w:t>
            </w:r>
            <w:r w:rsidR="00271552">
              <w:rPr>
                <w:szCs w:val="24"/>
              </w:rPr>
              <w:t xml:space="preserve"> </w:t>
            </w:r>
            <w:r w:rsidRPr="7D726ADC">
              <w:rPr>
                <w:szCs w:val="24"/>
              </w:rPr>
              <w:t>etc.</w:t>
            </w:r>
            <w:r w:rsidR="00271552">
              <w:rPr>
                <w:szCs w:val="24"/>
              </w:rPr>
              <w:t xml:space="preserve"> </w:t>
            </w:r>
            <w:r w:rsidRPr="7D726ADC">
              <w:rPr>
                <w:szCs w:val="24"/>
              </w:rPr>
              <w:t>Salesforce</w:t>
            </w:r>
            <w:r w:rsidR="00271552">
              <w:rPr>
                <w:szCs w:val="24"/>
              </w:rPr>
              <w:t xml:space="preserve"> </w:t>
            </w:r>
            <w:r w:rsidRPr="7D726ADC">
              <w:rPr>
                <w:szCs w:val="24"/>
              </w:rPr>
              <w:t>also</w:t>
            </w:r>
            <w:r w:rsidR="00271552">
              <w:rPr>
                <w:szCs w:val="24"/>
              </w:rPr>
              <w:t xml:space="preserve"> </w:t>
            </w:r>
            <w:r w:rsidRPr="7D726ADC">
              <w:rPr>
                <w:szCs w:val="24"/>
              </w:rPr>
              <w:t>allows</w:t>
            </w:r>
            <w:r w:rsidR="00271552">
              <w:rPr>
                <w:szCs w:val="24"/>
              </w:rPr>
              <w:t xml:space="preserve"> </w:t>
            </w:r>
            <w:r w:rsidRPr="7D726ADC">
              <w:rPr>
                <w:szCs w:val="24"/>
              </w:rPr>
              <w:t>a</w:t>
            </w:r>
            <w:r w:rsidR="00271552">
              <w:rPr>
                <w:szCs w:val="24"/>
              </w:rPr>
              <w:t xml:space="preserve"> </w:t>
            </w:r>
            <w:r w:rsidRPr="7D726ADC">
              <w:rPr>
                <w:szCs w:val="24"/>
              </w:rPr>
              <w:t>single</w:t>
            </w:r>
            <w:r w:rsidR="00271552">
              <w:rPr>
                <w:szCs w:val="24"/>
              </w:rPr>
              <w:t xml:space="preserve"> </w:t>
            </w:r>
            <w:r w:rsidRPr="7D726ADC">
              <w:rPr>
                <w:szCs w:val="24"/>
              </w:rPr>
              <w:t>sign</w:t>
            </w:r>
            <w:r w:rsidR="1DB162C6" w:rsidRPr="7D726ADC">
              <w:rPr>
                <w:szCs w:val="24"/>
              </w:rPr>
              <w:t>-</w:t>
            </w:r>
            <w:r w:rsidRPr="7D726ADC">
              <w:rPr>
                <w:szCs w:val="24"/>
              </w:rPr>
              <w:t>on</w:t>
            </w:r>
            <w:r w:rsidR="00271552">
              <w:rPr>
                <w:szCs w:val="24"/>
              </w:rPr>
              <w:t xml:space="preserve"> </w:t>
            </w:r>
            <w:r w:rsidRPr="7D726ADC">
              <w:rPr>
                <w:szCs w:val="24"/>
              </w:rPr>
              <w:t>function</w:t>
            </w:r>
            <w:r w:rsidR="00271552">
              <w:rPr>
                <w:szCs w:val="24"/>
              </w:rPr>
              <w:t xml:space="preserve"> </w:t>
            </w:r>
            <w:r w:rsidRPr="7D726ADC">
              <w:rPr>
                <w:szCs w:val="24"/>
              </w:rPr>
              <w:t>using</w:t>
            </w:r>
            <w:r w:rsidR="00271552">
              <w:rPr>
                <w:szCs w:val="24"/>
              </w:rPr>
              <w:t xml:space="preserve"> </w:t>
            </w:r>
            <w:r w:rsidRPr="7D726ADC">
              <w:rPr>
                <w:szCs w:val="24"/>
              </w:rPr>
              <w:t>which</w:t>
            </w:r>
            <w:r w:rsidR="00271552">
              <w:rPr>
                <w:szCs w:val="24"/>
              </w:rPr>
              <w:t xml:space="preserve"> </w:t>
            </w:r>
            <w:r w:rsidRPr="7D726ADC">
              <w:rPr>
                <w:szCs w:val="24"/>
              </w:rPr>
              <w:t>can</w:t>
            </w:r>
            <w:r w:rsidR="00271552">
              <w:rPr>
                <w:szCs w:val="24"/>
              </w:rPr>
              <w:t xml:space="preserve"> </w:t>
            </w:r>
            <w:r w:rsidRPr="7D726ADC">
              <w:rPr>
                <w:szCs w:val="24"/>
              </w:rPr>
              <w:t>be</w:t>
            </w:r>
            <w:r w:rsidR="00271552">
              <w:rPr>
                <w:szCs w:val="24"/>
              </w:rPr>
              <w:t xml:space="preserve"> </w:t>
            </w:r>
            <w:r w:rsidRPr="7D726ADC">
              <w:rPr>
                <w:szCs w:val="24"/>
              </w:rPr>
              <w:t>synced</w:t>
            </w:r>
            <w:r w:rsidR="00271552">
              <w:rPr>
                <w:szCs w:val="24"/>
              </w:rPr>
              <w:t xml:space="preserve"> </w:t>
            </w:r>
            <w:r w:rsidRPr="7D726ADC">
              <w:rPr>
                <w:szCs w:val="24"/>
              </w:rPr>
              <w:t>between</w:t>
            </w:r>
            <w:r w:rsidR="00271552">
              <w:rPr>
                <w:szCs w:val="24"/>
              </w:rPr>
              <w:t xml:space="preserve"> </w:t>
            </w:r>
            <w:r w:rsidRPr="7D726ADC">
              <w:rPr>
                <w:szCs w:val="24"/>
              </w:rPr>
              <w:t>Salesforce</w:t>
            </w:r>
            <w:r w:rsidR="00271552">
              <w:rPr>
                <w:szCs w:val="24"/>
              </w:rPr>
              <w:t xml:space="preserve"> </w:t>
            </w:r>
            <w:r w:rsidRPr="7D726ADC">
              <w:rPr>
                <w:szCs w:val="24"/>
              </w:rPr>
              <w:t>and</w:t>
            </w:r>
            <w:r w:rsidR="00271552">
              <w:rPr>
                <w:szCs w:val="24"/>
              </w:rPr>
              <w:t xml:space="preserve"> </w:t>
            </w:r>
            <w:r w:rsidR="1DB162C6" w:rsidRPr="7D726ADC">
              <w:rPr>
                <w:szCs w:val="24"/>
              </w:rPr>
              <w:t>the</w:t>
            </w:r>
            <w:r w:rsidR="00271552">
              <w:rPr>
                <w:szCs w:val="24"/>
              </w:rPr>
              <w:t xml:space="preserve"> </w:t>
            </w:r>
            <w:r w:rsidRPr="7D726ADC">
              <w:rPr>
                <w:szCs w:val="24"/>
              </w:rPr>
              <w:t>active</w:t>
            </w:r>
            <w:r w:rsidR="00271552">
              <w:rPr>
                <w:szCs w:val="24"/>
              </w:rPr>
              <w:t xml:space="preserve"> </w:t>
            </w:r>
            <w:r w:rsidRPr="7D726ADC">
              <w:rPr>
                <w:szCs w:val="24"/>
              </w:rPr>
              <w:t>directory</w:t>
            </w:r>
            <w:r w:rsidR="00271552">
              <w:rPr>
                <w:szCs w:val="24"/>
              </w:rPr>
              <w:t xml:space="preserve"> </w:t>
            </w:r>
            <w:r w:rsidRPr="7D726ADC">
              <w:rPr>
                <w:szCs w:val="24"/>
              </w:rPr>
              <w:t>of</w:t>
            </w:r>
            <w:r w:rsidR="00271552">
              <w:rPr>
                <w:szCs w:val="24"/>
              </w:rPr>
              <w:t xml:space="preserve"> </w:t>
            </w:r>
            <w:r w:rsidR="007B6817">
              <w:rPr>
                <w:szCs w:val="24"/>
              </w:rPr>
              <w:t>VDSS</w:t>
            </w:r>
            <w:r w:rsidRPr="7D726ADC">
              <w:rPr>
                <w:szCs w:val="24"/>
              </w:rPr>
              <w:t>.</w:t>
            </w:r>
            <w:r w:rsidR="00271552">
              <w:rPr>
                <w:szCs w:val="24"/>
              </w:rPr>
              <w:t xml:space="preserve"> </w:t>
            </w:r>
          </w:p>
          <w:p w14:paraId="4492B4D2" w14:textId="75715AEA" w:rsidR="00552B52" w:rsidRDefault="58A17FC5" w:rsidP="6B856586">
            <w:pPr>
              <w:pStyle w:val="BodyText"/>
              <w:rPr>
                <w:szCs w:val="24"/>
              </w:rPr>
            </w:pPr>
            <w:r>
              <w:t>The</w:t>
            </w:r>
            <w:r w:rsidR="00271552">
              <w:t xml:space="preserve"> </w:t>
            </w:r>
            <w:r>
              <w:t>following</w:t>
            </w:r>
            <w:r w:rsidR="00271552">
              <w:t xml:space="preserve"> </w:t>
            </w:r>
            <w:r>
              <w:t>screenshot</w:t>
            </w:r>
            <w:r w:rsidR="00271552">
              <w:t xml:space="preserve"> </w:t>
            </w:r>
            <w:r>
              <w:t>provides</w:t>
            </w:r>
            <w:r w:rsidR="00271552">
              <w:t xml:space="preserve"> </w:t>
            </w:r>
            <w:r>
              <w:t>all</w:t>
            </w:r>
            <w:r w:rsidR="00271552">
              <w:t xml:space="preserve"> </w:t>
            </w:r>
            <w:r w:rsidR="1B5BB366">
              <w:t>essential</w:t>
            </w:r>
            <w:r w:rsidR="00271552">
              <w:t xml:space="preserve"> </w:t>
            </w:r>
            <w:r>
              <w:t>information</w:t>
            </w:r>
            <w:r w:rsidR="00271552">
              <w:t xml:space="preserve"> </w:t>
            </w:r>
            <w:r>
              <w:t>from</w:t>
            </w:r>
            <w:r w:rsidR="00271552">
              <w:t xml:space="preserve"> </w:t>
            </w:r>
            <w:r w:rsidR="1B5BB366">
              <w:t>the</w:t>
            </w:r>
            <w:r w:rsidR="00271552">
              <w:t xml:space="preserve"> </w:t>
            </w:r>
            <w:r>
              <w:t>Contacts</w:t>
            </w:r>
            <w:r w:rsidR="00271552">
              <w:t xml:space="preserve"> </w:t>
            </w:r>
            <w:r>
              <w:t>tab</w:t>
            </w:r>
            <w:r w:rsidR="66251DD6">
              <w:t>,</w:t>
            </w:r>
            <w:r w:rsidR="00271552">
              <w:t xml:space="preserve"> </w:t>
            </w:r>
            <w:r>
              <w:t>available</w:t>
            </w:r>
            <w:r w:rsidR="00271552">
              <w:t xml:space="preserve"> </w:t>
            </w:r>
            <w:r>
              <w:t>out</w:t>
            </w:r>
            <w:r w:rsidR="00271552">
              <w:t xml:space="preserve"> </w:t>
            </w:r>
            <w:r>
              <w:t>of</w:t>
            </w:r>
            <w:r w:rsidR="00271552">
              <w:t xml:space="preserve"> </w:t>
            </w:r>
            <w:r>
              <w:t>the</w:t>
            </w:r>
            <w:r w:rsidR="00271552">
              <w:t xml:space="preserve"> </w:t>
            </w:r>
            <w:r>
              <w:t>box</w:t>
            </w:r>
            <w:r w:rsidR="00271552">
              <w:t xml:space="preserve"> </w:t>
            </w:r>
            <w:r>
              <w:t>without</w:t>
            </w:r>
            <w:r w:rsidR="00271552">
              <w:t xml:space="preserve"> </w:t>
            </w:r>
            <w:r>
              <w:t>any</w:t>
            </w:r>
            <w:r w:rsidR="00271552">
              <w:t xml:space="preserve"> </w:t>
            </w:r>
            <w:r>
              <w:t>customization.</w:t>
            </w:r>
            <w:r w:rsidR="00271552">
              <w:t xml:space="preserve"> </w:t>
            </w:r>
            <w:r>
              <w:t>Additional</w:t>
            </w:r>
            <w:r w:rsidR="00271552">
              <w:t xml:space="preserve"> </w:t>
            </w:r>
            <w:r>
              <w:t>fields</w:t>
            </w:r>
            <w:r w:rsidR="00271552">
              <w:t xml:space="preserve"> </w:t>
            </w:r>
            <w:r>
              <w:t>can</w:t>
            </w:r>
            <w:r w:rsidR="00271552">
              <w:t xml:space="preserve"> </w:t>
            </w:r>
            <w:r>
              <w:t>be</w:t>
            </w:r>
            <w:r w:rsidR="00271552">
              <w:t xml:space="preserve"> </w:t>
            </w:r>
            <w:r>
              <w:t>created</w:t>
            </w:r>
            <w:r w:rsidR="00271552">
              <w:t xml:space="preserve"> </w:t>
            </w:r>
            <w:r>
              <w:t>as</w:t>
            </w:r>
            <w:r w:rsidR="00271552">
              <w:t xml:space="preserve"> </w:t>
            </w:r>
            <w:r>
              <w:t>needed</w:t>
            </w:r>
            <w:r w:rsidR="00271552">
              <w:t xml:space="preserve"> </w:t>
            </w:r>
            <w:r>
              <w:t>to</w:t>
            </w:r>
            <w:r w:rsidR="00271552">
              <w:t xml:space="preserve"> </w:t>
            </w:r>
            <w:r>
              <w:t>capture</w:t>
            </w:r>
            <w:r w:rsidR="00271552">
              <w:t xml:space="preserve"> </w:t>
            </w:r>
            <w:r>
              <w:t>any</w:t>
            </w:r>
            <w:r w:rsidR="00271552">
              <w:t xml:space="preserve"> </w:t>
            </w:r>
            <w:r>
              <w:t>custom</w:t>
            </w:r>
            <w:r w:rsidR="00271552">
              <w:t xml:space="preserve"> </w:t>
            </w:r>
            <w:r>
              <w:t>information</w:t>
            </w:r>
            <w:r w:rsidR="00271552">
              <w:t xml:space="preserve"> </w:t>
            </w:r>
            <w:r>
              <w:t>desired</w:t>
            </w:r>
            <w:r w:rsidR="00271552">
              <w:t xml:space="preserve"> </w:t>
            </w:r>
            <w:r>
              <w:t>by</w:t>
            </w:r>
            <w:r w:rsidR="00271552">
              <w:t xml:space="preserve"> </w:t>
            </w:r>
            <w:r w:rsidR="007B6817">
              <w:t>VDSS</w:t>
            </w:r>
            <w:r>
              <w:t>.</w:t>
            </w:r>
          </w:p>
          <w:p w14:paraId="2BE36FA1" w14:textId="1F365907" w:rsidR="008A1977" w:rsidRDefault="45D929BE" w:rsidP="00552B52">
            <w:pPr>
              <w:tabs>
                <w:tab w:val="left" w:pos="1200"/>
              </w:tabs>
              <w:spacing w:line="256" w:lineRule="auto"/>
              <w:rPr>
                <w:sz w:val="20"/>
                <w:szCs w:val="20"/>
              </w:rPr>
            </w:pPr>
            <w:r>
              <w:rPr>
                <w:noProof/>
              </w:rPr>
              <w:drawing>
                <wp:inline distT="0" distB="0" distL="0" distR="0" wp14:anchorId="34A90DCF" wp14:editId="52B75EE6">
                  <wp:extent cx="5699638" cy="2241493"/>
                  <wp:effectExtent l="0" t="0" r="3175" b="0"/>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8">
                            <a:extLst>
                              <a:ext uri="{28A0092B-C50C-407E-A947-70E740481C1C}">
                                <a14:useLocalDpi xmlns:a14="http://schemas.microsoft.com/office/drawing/2010/main" val="0"/>
                              </a:ext>
                            </a:extLst>
                          </a:blip>
                          <a:stretch>
                            <a:fillRect/>
                          </a:stretch>
                        </pic:blipFill>
                        <pic:spPr>
                          <a:xfrm>
                            <a:off x="0" y="0"/>
                            <a:ext cx="5699638" cy="2241493"/>
                          </a:xfrm>
                          <a:prstGeom prst="rect">
                            <a:avLst/>
                          </a:prstGeom>
                        </pic:spPr>
                      </pic:pic>
                    </a:graphicData>
                  </a:graphic>
                </wp:inline>
              </w:drawing>
            </w:r>
          </w:p>
          <w:p w14:paraId="65007263" w14:textId="77777777" w:rsidR="008A1977" w:rsidRPr="00812A4B" w:rsidRDefault="008A1977" w:rsidP="00905CCD">
            <w:pPr>
              <w:tabs>
                <w:tab w:val="left" w:pos="1200"/>
              </w:tabs>
              <w:spacing w:line="256" w:lineRule="auto"/>
              <w:rPr>
                <w:sz w:val="20"/>
                <w:szCs w:val="20"/>
              </w:rPr>
            </w:pPr>
          </w:p>
        </w:tc>
      </w:tr>
      <w:tr w:rsidR="008A1977" w:rsidRPr="008A1977" w14:paraId="58A8CF7A" w14:textId="77777777" w:rsidTr="3656BAB7">
        <w:tc>
          <w:tcPr>
            <w:tcW w:w="9265" w:type="dxa"/>
            <w:shd w:val="clear" w:color="auto" w:fill="DBE5F1" w:themeFill="accent1" w:themeFillTint="33"/>
          </w:tcPr>
          <w:p w14:paraId="40F6D727" w14:textId="4D22C0DB" w:rsidR="008A1977" w:rsidRPr="008A1977" w:rsidRDefault="008A1977">
            <w:pPr>
              <w:pStyle w:val="ListParagraph"/>
              <w:numPr>
                <w:ilvl w:val="0"/>
                <w:numId w:val="18"/>
              </w:numPr>
              <w:spacing w:before="80" w:after="80"/>
              <w:rPr>
                <w:rFonts w:ascii="Arial Narrow" w:hAnsi="Arial Narrow"/>
                <w:sz w:val="20"/>
                <w:szCs w:val="20"/>
              </w:rPr>
            </w:pPr>
            <w:r w:rsidRPr="008A1977">
              <w:rPr>
                <w:rFonts w:ascii="Arial Narrow" w:hAnsi="Arial Narrow"/>
                <w:sz w:val="20"/>
                <w:szCs w:val="20"/>
              </w:rPr>
              <w:t>Create</w:t>
            </w:r>
            <w:r w:rsidR="00271552">
              <w:rPr>
                <w:rFonts w:ascii="Arial Narrow" w:hAnsi="Arial Narrow"/>
                <w:sz w:val="20"/>
                <w:szCs w:val="20"/>
              </w:rPr>
              <w:t xml:space="preserve"> </w:t>
            </w:r>
            <w:r w:rsidRPr="008A1977">
              <w:rPr>
                <w:rFonts w:ascii="Arial Narrow" w:hAnsi="Arial Narrow"/>
                <w:sz w:val="20"/>
                <w:szCs w:val="20"/>
              </w:rPr>
              <w:t>member</w:t>
            </w:r>
            <w:r w:rsidR="00271552">
              <w:rPr>
                <w:rFonts w:ascii="Arial Narrow" w:hAnsi="Arial Narrow"/>
                <w:sz w:val="20"/>
                <w:szCs w:val="20"/>
              </w:rPr>
              <w:t xml:space="preserve"> </w:t>
            </w:r>
            <w:r w:rsidRPr="008A1977">
              <w:rPr>
                <w:rFonts w:ascii="Arial Narrow" w:hAnsi="Arial Narrow"/>
                <w:sz w:val="20"/>
                <w:szCs w:val="20"/>
              </w:rPr>
              <w:t>records</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establish</w:t>
            </w:r>
            <w:r w:rsidR="00271552">
              <w:rPr>
                <w:rFonts w:ascii="Arial Narrow" w:hAnsi="Arial Narrow"/>
                <w:sz w:val="20"/>
                <w:szCs w:val="20"/>
              </w:rPr>
              <w:t xml:space="preserve"> </w:t>
            </w:r>
            <w:r w:rsidRPr="008A1977">
              <w:rPr>
                <w:rFonts w:ascii="Arial Narrow" w:hAnsi="Arial Narrow"/>
                <w:sz w:val="20"/>
                <w:szCs w:val="20"/>
              </w:rPr>
              <w:t>program</w:t>
            </w:r>
            <w:r w:rsidR="00271552">
              <w:rPr>
                <w:rFonts w:ascii="Arial Narrow" w:hAnsi="Arial Narrow"/>
                <w:sz w:val="20"/>
                <w:szCs w:val="20"/>
              </w:rPr>
              <w:t xml:space="preserve"> </w:t>
            </w:r>
            <w:r w:rsidRPr="008A1977">
              <w:rPr>
                <w:rFonts w:ascii="Arial Narrow" w:hAnsi="Arial Narrow"/>
                <w:sz w:val="20"/>
                <w:szCs w:val="20"/>
              </w:rPr>
              <w:t>rosters;</w:t>
            </w:r>
            <w:r w:rsidR="00271552">
              <w:rPr>
                <w:rFonts w:ascii="Arial Narrow" w:hAnsi="Arial Narrow"/>
                <w:sz w:val="20"/>
                <w:szCs w:val="20"/>
              </w:rPr>
              <w:t xml:space="preserve"> </w:t>
            </w:r>
            <w:r w:rsidRPr="008A1977">
              <w:rPr>
                <w:rFonts w:ascii="Arial Narrow" w:hAnsi="Arial Narrow"/>
                <w:sz w:val="20"/>
                <w:szCs w:val="20"/>
              </w:rPr>
              <w:t>Member</w:t>
            </w:r>
            <w:r w:rsidR="00271552">
              <w:rPr>
                <w:rFonts w:ascii="Arial Narrow" w:hAnsi="Arial Narrow"/>
                <w:sz w:val="20"/>
                <w:szCs w:val="20"/>
              </w:rPr>
              <w:t xml:space="preserve"> </w:t>
            </w:r>
            <w:r w:rsidRPr="008A1977">
              <w:rPr>
                <w:rFonts w:ascii="Arial Narrow" w:hAnsi="Arial Narrow"/>
                <w:sz w:val="20"/>
                <w:szCs w:val="20"/>
              </w:rPr>
              <w:t>records</w:t>
            </w:r>
            <w:r w:rsidR="00271552">
              <w:rPr>
                <w:rFonts w:ascii="Arial Narrow" w:hAnsi="Arial Narrow"/>
                <w:sz w:val="20"/>
                <w:szCs w:val="20"/>
              </w:rPr>
              <w:t xml:space="preserve"> </w:t>
            </w:r>
            <w:r w:rsidRPr="008A1977">
              <w:rPr>
                <w:rFonts w:ascii="Arial Narrow" w:hAnsi="Arial Narrow"/>
                <w:sz w:val="20"/>
                <w:szCs w:val="20"/>
              </w:rPr>
              <w:t>will</w:t>
            </w:r>
            <w:r w:rsidR="00271552">
              <w:rPr>
                <w:rFonts w:ascii="Arial Narrow" w:hAnsi="Arial Narrow"/>
                <w:sz w:val="20"/>
                <w:szCs w:val="20"/>
              </w:rPr>
              <w:t xml:space="preserve"> </w:t>
            </w:r>
            <w:r w:rsidRPr="008A1977">
              <w:rPr>
                <w:rFonts w:ascii="Arial Narrow" w:hAnsi="Arial Narrow"/>
                <w:sz w:val="20"/>
                <w:szCs w:val="20"/>
              </w:rPr>
              <w:t>contain</w:t>
            </w:r>
            <w:r w:rsidR="00271552">
              <w:rPr>
                <w:rFonts w:ascii="Arial Narrow" w:hAnsi="Arial Narrow"/>
                <w:sz w:val="20"/>
                <w:szCs w:val="20"/>
              </w:rPr>
              <w:t xml:space="preserve"> </w:t>
            </w:r>
            <w:r w:rsidRPr="008A1977">
              <w:rPr>
                <w:rFonts w:ascii="Arial Narrow" w:hAnsi="Arial Narrow"/>
                <w:sz w:val="20"/>
                <w:szCs w:val="20"/>
              </w:rPr>
              <w:t>personal</w:t>
            </w:r>
            <w:r w:rsidR="00271552">
              <w:rPr>
                <w:rFonts w:ascii="Arial Narrow" w:hAnsi="Arial Narrow"/>
                <w:sz w:val="20"/>
                <w:szCs w:val="20"/>
              </w:rPr>
              <w:t xml:space="preserve"> </w:t>
            </w:r>
            <w:r w:rsidRPr="008A1977">
              <w:rPr>
                <w:rFonts w:ascii="Arial Narrow" w:hAnsi="Arial Narrow"/>
                <w:sz w:val="20"/>
                <w:szCs w:val="20"/>
              </w:rPr>
              <w:t>information;</w:t>
            </w:r>
          </w:p>
        </w:tc>
      </w:tr>
      <w:tr w:rsidR="008A1977" w:rsidRPr="00812A4B" w14:paraId="72977289" w14:textId="77777777" w:rsidTr="3656BAB7">
        <w:tc>
          <w:tcPr>
            <w:tcW w:w="9265" w:type="dxa"/>
            <w:tcBorders>
              <w:bottom w:val="single" w:sz="4" w:space="0" w:color="auto"/>
            </w:tcBorders>
          </w:tcPr>
          <w:p w14:paraId="3DAD7720" w14:textId="101F4451" w:rsidR="00466FB3" w:rsidRDefault="79AF2064" w:rsidP="00F50202">
            <w:pPr>
              <w:pStyle w:val="BodyText"/>
              <w:rPr>
                <w:rStyle w:val="eop"/>
                <w:sz w:val="22"/>
                <w:szCs w:val="22"/>
              </w:rPr>
            </w:pPr>
            <w:r w:rsidRPr="7D726ADC">
              <w:rPr>
                <w:szCs w:val="24"/>
              </w:rPr>
              <w:t>Yes,</w:t>
            </w:r>
            <w:r w:rsidR="00271552">
              <w:rPr>
                <w:szCs w:val="24"/>
              </w:rPr>
              <w:t xml:space="preserve"> </w:t>
            </w:r>
            <w:r w:rsidRPr="7D726ADC">
              <w:rPr>
                <w:szCs w:val="24"/>
              </w:rPr>
              <w:t>the</w:t>
            </w:r>
            <w:r w:rsidR="00271552">
              <w:rPr>
                <w:szCs w:val="24"/>
              </w:rPr>
              <w:t xml:space="preserve"> </w:t>
            </w:r>
            <w:r w:rsidR="1DB162C6" w:rsidRPr="7D726ADC">
              <w:rPr>
                <w:szCs w:val="24"/>
              </w:rPr>
              <w:t>Salesforce</w:t>
            </w:r>
            <w:r w:rsidR="00271552">
              <w:rPr>
                <w:szCs w:val="24"/>
              </w:rPr>
              <w:t xml:space="preserve"> </w:t>
            </w:r>
            <w:r w:rsidR="1DB162C6" w:rsidRPr="7D726ADC">
              <w:rPr>
                <w:szCs w:val="24"/>
              </w:rPr>
              <w:t>platform</w:t>
            </w:r>
            <w:r w:rsidR="00271552">
              <w:rPr>
                <w:szCs w:val="24"/>
              </w:rPr>
              <w:t xml:space="preserve"> </w:t>
            </w:r>
            <w:r w:rsidR="1DB162C6" w:rsidRPr="7D726ADC">
              <w:rPr>
                <w:szCs w:val="24"/>
              </w:rPr>
              <w:t>solution</w:t>
            </w:r>
            <w:r w:rsidR="00271552">
              <w:rPr>
                <w:szCs w:val="24"/>
              </w:rPr>
              <w:t xml:space="preserve"> </w:t>
            </w:r>
            <w:r w:rsidR="1DB162C6" w:rsidRPr="7D726ADC">
              <w:rPr>
                <w:szCs w:val="24"/>
              </w:rPr>
              <w:t>allows</w:t>
            </w:r>
            <w:r w:rsidR="00271552">
              <w:rPr>
                <w:szCs w:val="24"/>
              </w:rPr>
              <w:t xml:space="preserve"> </w:t>
            </w:r>
            <w:r w:rsidR="1DB162C6" w:rsidRPr="7D726ADC">
              <w:rPr>
                <w:szCs w:val="24"/>
              </w:rPr>
              <w:t>the</w:t>
            </w:r>
            <w:r w:rsidR="00271552">
              <w:rPr>
                <w:szCs w:val="24"/>
              </w:rPr>
              <w:t xml:space="preserve"> </w:t>
            </w:r>
            <w:r w:rsidR="1DB162C6" w:rsidRPr="7D726ADC">
              <w:rPr>
                <w:szCs w:val="24"/>
              </w:rPr>
              <w:t>creation</w:t>
            </w:r>
            <w:r w:rsidR="00271552">
              <w:rPr>
                <w:szCs w:val="24"/>
              </w:rPr>
              <w:t xml:space="preserve"> </w:t>
            </w:r>
            <w:r w:rsidR="1DB162C6" w:rsidRPr="7D726ADC">
              <w:rPr>
                <w:szCs w:val="24"/>
              </w:rPr>
              <w:t>of</w:t>
            </w:r>
            <w:r w:rsidR="00271552">
              <w:rPr>
                <w:szCs w:val="24"/>
              </w:rPr>
              <w:t xml:space="preserve"> </w:t>
            </w:r>
            <w:r w:rsidR="1DB162C6" w:rsidRPr="7D726ADC">
              <w:rPr>
                <w:szCs w:val="24"/>
              </w:rPr>
              <w:t>member</w:t>
            </w:r>
            <w:r w:rsidR="00271552">
              <w:rPr>
                <w:szCs w:val="24"/>
              </w:rPr>
              <w:t xml:space="preserve"> </w:t>
            </w:r>
            <w:r w:rsidR="1DB162C6" w:rsidRPr="7D726ADC">
              <w:rPr>
                <w:szCs w:val="24"/>
              </w:rPr>
              <w:t>records</w:t>
            </w:r>
            <w:r w:rsidR="00271552">
              <w:rPr>
                <w:szCs w:val="24"/>
              </w:rPr>
              <w:t xml:space="preserve"> </w:t>
            </w:r>
            <w:r w:rsidR="1DB162C6" w:rsidRPr="7D726ADC">
              <w:rPr>
                <w:szCs w:val="24"/>
              </w:rPr>
              <w:t>and</w:t>
            </w:r>
            <w:r w:rsidR="00271552">
              <w:rPr>
                <w:szCs w:val="24"/>
              </w:rPr>
              <w:t xml:space="preserve"> </w:t>
            </w:r>
            <w:r w:rsidR="1DB162C6" w:rsidRPr="7D726ADC">
              <w:rPr>
                <w:szCs w:val="24"/>
              </w:rPr>
              <w:t>establishes</w:t>
            </w:r>
            <w:r w:rsidR="00271552">
              <w:rPr>
                <w:szCs w:val="24"/>
              </w:rPr>
              <w:t xml:space="preserve"> </w:t>
            </w:r>
            <w:r w:rsidRPr="7D726ADC">
              <w:rPr>
                <w:szCs w:val="24"/>
              </w:rPr>
              <w:t>program</w:t>
            </w:r>
            <w:r w:rsidR="00271552">
              <w:rPr>
                <w:szCs w:val="24"/>
              </w:rPr>
              <w:t xml:space="preserve"> </w:t>
            </w:r>
            <w:r w:rsidRPr="7D726ADC">
              <w:rPr>
                <w:szCs w:val="24"/>
              </w:rPr>
              <w:t>rosters.</w:t>
            </w:r>
            <w:r w:rsidR="00271552">
              <w:rPr>
                <w:szCs w:val="24"/>
              </w:rPr>
              <w:t xml:space="preserve"> </w:t>
            </w:r>
            <w:r w:rsidRPr="7D726ADC">
              <w:rPr>
                <w:szCs w:val="24"/>
              </w:rPr>
              <w:t>All</w:t>
            </w:r>
            <w:r w:rsidR="00271552">
              <w:rPr>
                <w:szCs w:val="24"/>
              </w:rPr>
              <w:t xml:space="preserve"> </w:t>
            </w:r>
            <w:r w:rsidRPr="7D726ADC">
              <w:rPr>
                <w:szCs w:val="24"/>
              </w:rPr>
              <w:t>personal</w:t>
            </w:r>
            <w:r w:rsidR="00271552">
              <w:rPr>
                <w:szCs w:val="24"/>
              </w:rPr>
              <w:t xml:space="preserve"> </w:t>
            </w:r>
            <w:r w:rsidRPr="7D726ADC">
              <w:rPr>
                <w:szCs w:val="24"/>
              </w:rPr>
              <w:t>information</w:t>
            </w:r>
            <w:r w:rsidR="00271552">
              <w:rPr>
                <w:szCs w:val="24"/>
              </w:rPr>
              <w:t xml:space="preserve"> </w:t>
            </w:r>
            <w:r w:rsidRPr="7D726ADC">
              <w:rPr>
                <w:szCs w:val="24"/>
              </w:rPr>
              <w:t>about</w:t>
            </w:r>
            <w:r w:rsidR="00271552">
              <w:rPr>
                <w:szCs w:val="24"/>
              </w:rPr>
              <w:t xml:space="preserve"> </w:t>
            </w:r>
            <w:r w:rsidRPr="7D726ADC">
              <w:rPr>
                <w:szCs w:val="24"/>
              </w:rPr>
              <w:t>member</w:t>
            </w:r>
            <w:r w:rsidR="00271552">
              <w:rPr>
                <w:szCs w:val="24"/>
              </w:rPr>
              <w:t xml:space="preserve"> </w:t>
            </w:r>
            <w:r w:rsidRPr="7D726ADC">
              <w:rPr>
                <w:szCs w:val="24"/>
              </w:rPr>
              <w:t>records</w:t>
            </w:r>
            <w:r w:rsidR="00271552">
              <w:rPr>
                <w:szCs w:val="24"/>
              </w:rPr>
              <w:t xml:space="preserve"> </w:t>
            </w:r>
            <w:r w:rsidRPr="7D726ADC">
              <w:rPr>
                <w:szCs w:val="24"/>
              </w:rPr>
              <w:t>will</w:t>
            </w:r>
            <w:r w:rsidR="00271552">
              <w:rPr>
                <w:szCs w:val="24"/>
              </w:rPr>
              <w:t xml:space="preserve"> </w:t>
            </w:r>
            <w:r w:rsidRPr="7D726ADC">
              <w:rPr>
                <w:szCs w:val="24"/>
              </w:rPr>
              <w:t>be</w:t>
            </w:r>
            <w:r w:rsidR="00271552">
              <w:rPr>
                <w:szCs w:val="24"/>
              </w:rPr>
              <w:t xml:space="preserve"> </w:t>
            </w:r>
            <w:r w:rsidRPr="7D726ADC">
              <w:rPr>
                <w:szCs w:val="24"/>
              </w:rPr>
              <w:t>stored</w:t>
            </w:r>
            <w:r w:rsidR="00271552">
              <w:rPr>
                <w:szCs w:val="24"/>
              </w:rPr>
              <w:t xml:space="preserve"> </w:t>
            </w:r>
            <w:r w:rsidRPr="7D726ADC">
              <w:rPr>
                <w:szCs w:val="24"/>
              </w:rPr>
              <w:t>in</w:t>
            </w:r>
            <w:r w:rsidR="00271552">
              <w:rPr>
                <w:szCs w:val="24"/>
              </w:rPr>
              <w:t xml:space="preserve"> </w:t>
            </w:r>
            <w:r w:rsidRPr="7D726ADC">
              <w:rPr>
                <w:szCs w:val="24"/>
              </w:rPr>
              <w:t>Salesforce</w:t>
            </w:r>
            <w:r w:rsidR="1DB162C6" w:rsidRPr="7D726ADC">
              <w:rPr>
                <w:szCs w:val="24"/>
              </w:rPr>
              <w:t>,</w:t>
            </w:r>
            <w:r w:rsidR="00271552">
              <w:rPr>
                <w:szCs w:val="24"/>
              </w:rPr>
              <w:t xml:space="preserve"> </w:t>
            </w:r>
            <w:r w:rsidRPr="7D726ADC">
              <w:rPr>
                <w:szCs w:val="24"/>
              </w:rPr>
              <w:t>where</w:t>
            </w:r>
            <w:r w:rsidR="00271552">
              <w:rPr>
                <w:szCs w:val="24"/>
              </w:rPr>
              <w:t xml:space="preserve"> </w:t>
            </w:r>
            <w:r w:rsidRPr="7D726ADC">
              <w:rPr>
                <w:szCs w:val="24"/>
              </w:rPr>
              <w:t>data</w:t>
            </w:r>
            <w:r w:rsidR="00271552">
              <w:rPr>
                <w:szCs w:val="24"/>
              </w:rPr>
              <w:t xml:space="preserve"> </w:t>
            </w:r>
            <w:r w:rsidRPr="7D726ADC">
              <w:rPr>
                <w:szCs w:val="24"/>
              </w:rPr>
              <w:t>security</w:t>
            </w:r>
            <w:r w:rsidR="00271552">
              <w:rPr>
                <w:szCs w:val="24"/>
              </w:rPr>
              <w:t xml:space="preserve"> </w:t>
            </w:r>
            <w:r w:rsidRPr="7D726ADC">
              <w:rPr>
                <w:szCs w:val="24"/>
              </w:rPr>
              <w:t>is</w:t>
            </w:r>
            <w:r w:rsidR="00271552">
              <w:rPr>
                <w:szCs w:val="24"/>
              </w:rPr>
              <w:t xml:space="preserve"> </w:t>
            </w:r>
            <w:r w:rsidRPr="7D726ADC">
              <w:rPr>
                <w:szCs w:val="24"/>
              </w:rPr>
              <w:t>of</w:t>
            </w:r>
            <w:r w:rsidR="00271552">
              <w:rPr>
                <w:szCs w:val="24"/>
              </w:rPr>
              <w:t xml:space="preserve"> </w:t>
            </w:r>
            <w:r w:rsidRPr="7D726ADC">
              <w:rPr>
                <w:szCs w:val="24"/>
              </w:rPr>
              <w:t>the</w:t>
            </w:r>
            <w:r w:rsidR="00271552">
              <w:rPr>
                <w:szCs w:val="24"/>
              </w:rPr>
              <w:t xml:space="preserve"> </w:t>
            </w:r>
            <w:r w:rsidRPr="7D726ADC">
              <w:rPr>
                <w:szCs w:val="24"/>
              </w:rPr>
              <w:t>highest</w:t>
            </w:r>
            <w:r w:rsidR="00271552">
              <w:rPr>
                <w:szCs w:val="24"/>
              </w:rPr>
              <w:t xml:space="preserve"> </w:t>
            </w:r>
            <w:r w:rsidRPr="7D726ADC">
              <w:rPr>
                <w:szCs w:val="24"/>
              </w:rPr>
              <w:t>standard.</w:t>
            </w:r>
            <w:r w:rsidR="00271552">
              <w:rPr>
                <w:szCs w:val="24"/>
              </w:rPr>
              <w:t xml:space="preserve"> </w:t>
            </w:r>
            <w:r w:rsidRPr="7D726ADC">
              <w:rPr>
                <w:szCs w:val="24"/>
              </w:rPr>
              <w:t>During</w:t>
            </w:r>
            <w:r w:rsidR="00271552">
              <w:rPr>
                <w:szCs w:val="24"/>
              </w:rPr>
              <w:t xml:space="preserve"> </w:t>
            </w:r>
            <w:r w:rsidRPr="7D726ADC">
              <w:rPr>
                <w:szCs w:val="24"/>
              </w:rPr>
              <w:t>the</w:t>
            </w:r>
            <w:r w:rsidR="00271552">
              <w:rPr>
                <w:szCs w:val="24"/>
              </w:rPr>
              <w:t xml:space="preserve"> </w:t>
            </w:r>
            <w:r w:rsidRPr="7D726ADC">
              <w:rPr>
                <w:szCs w:val="24"/>
              </w:rPr>
              <w:t>implementation,</w:t>
            </w:r>
            <w:r w:rsidR="00271552">
              <w:rPr>
                <w:szCs w:val="24"/>
              </w:rPr>
              <w:t xml:space="preserve"> </w:t>
            </w:r>
            <w:r w:rsidRPr="7D726ADC">
              <w:rPr>
                <w:szCs w:val="24"/>
              </w:rPr>
              <w:t>Stealth</w:t>
            </w:r>
            <w:r w:rsidR="00271552">
              <w:rPr>
                <w:szCs w:val="24"/>
              </w:rPr>
              <w:t xml:space="preserve"> </w:t>
            </w:r>
            <w:r w:rsidRPr="7D726ADC">
              <w:rPr>
                <w:szCs w:val="24"/>
              </w:rPr>
              <w:t>will</w:t>
            </w:r>
            <w:r w:rsidR="00271552">
              <w:rPr>
                <w:szCs w:val="24"/>
              </w:rPr>
              <w:t xml:space="preserve"> </w:t>
            </w:r>
            <w:r w:rsidRPr="7D726ADC">
              <w:rPr>
                <w:szCs w:val="24"/>
              </w:rPr>
              <w:t>ensure</w:t>
            </w:r>
            <w:r w:rsidR="00271552">
              <w:rPr>
                <w:szCs w:val="24"/>
              </w:rPr>
              <w:t xml:space="preserve"> </w:t>
            </w:r>
            <w:r w:rsidRPr="7D726ADC">
              <w:rPr>
                <w:szCs w:val="24"/>
              </w:rPr>
              <w:t>the</w:t>
            </w:r>
            <w:r w:rsidR="00271552">
              <w:rPr>
                <w:szCs w:val="24"/>
              </w:rPr>
              <w:t xml:space="preserve"> </w:t>
            </w:r>
            <w:r w:rsidRPr="7D726ADC">
              <w:rPr>
                <w:szCs w:val="24"/>
              </w:rPr>
              <w:t>personal</w:t>
            </w:r>
            <w:r w:rsidR="00271552">
              <w:rPr>
                <w:szCs w:val="24"/>
              </w:rPr>
              <w:t xml:space="preserve"> </w:t>
            </w:r>
            <w:r w:rsidRPr="7D726ADC">
              <w:rPr>
                <w:szCs w:val="24"/>
              </w:rPr>
              <w:t>information</w:t>
            </w:r>
            <w:r w:rsidR="00271552">
              <w:rPr>
                <w:szCs w:val="24"/>
              </w:rPr>
              <w:t xml:space="preserve"> </w:t>
            </w:r>
            <w:r w:rsidRPr="7D726ADC">
              <w:rPr>
                <w:szCs w:val="24"/>
              </w:rPr>
              <w:t>is</w:t>
            </w:r>
            <w:r w:rsidR="00271552">
              <w:rPr>
                <w:szCs w:val="24"/>
              </w:rPr>
              <w:t xml:space="preserve"> </w:t>
            </w:r>
            <w:r w:rsidRPr="7D726ADC">
              <w:rPr>
                <w:szCs w:val="24"/>
              </w:rPr>
              <w:t>accessible</w:t>
            </w:r>
            <w:r w:rsidR="00271552">
              <w:rPr>
                <w:szCs w:val="24"/>
              </w:rPr>
              <w:t xml:space="preserve"> </w:t>
            </w:r>
            <w:r w:rsidRPr="7D726ADC">
              <w:rPr>
                <w:szCs w:val="24"/>
              </w:rPr>
              <w:t>only</w:t>
            </w:r>
            <w:r w:rsidR="00271552">
              <w:rPr>
                <w:szCs w:val="24"/>
              </w:rPr>
              <w:t xml:space="preserve"> </w:t>
            </w:r>
            <w:r w:rsidRPr="7D726ADC">
              <w:rPr>
                <w:szCs w:val="24"/>
              </w:rPr>
              <w:t>to</w:t>
            </w:r>
            <w:r w:rsidR="00271552">
              <w:rPr>
                <w:szCs w:val="24"/>
              </w:rPr>
              <w:t xml:space="preserve"> </w:t>
            </w:r>
            <w:r w:rsidRPr="7D726ADC">
              <w:rPr>
                <w:szCs w:val="24"/>
              </w:rPr>
              <w:t>users</w:t>
            </w:r>
            <w:r w:rsidR="00271552">
              <w:rPr>
                <w:szCs w:val="24"/>
              </w:rPr>
              <w:t xml:space="preserve"> </w:t>
            </w:r>
            <w:r w:rsidRPr="7D726ADC">
              <w:rPr>
                <w:szCs w:val="24"/>
              </w:rPr>
              <w:t>with</w:t>
            </w:r>
            <w:r w:rsidR="00271552">
              <w:rPr>
                <w:szCs w:val="24"/>
              </w:rPr>
              <w:t xml:space="preserve"> </w:t>
            </w:r>
            <w:r w:rsidRPr="7D726ADC">
              <w:rPr>
                <w:szCs w:val="24"/>
              </w:rPr>
              <w:t>the</w:t>
            </w:r>
            <w:r w:rsidR="00271552">
              <w:rPr>
                <w:szCs w:val="24"/>
              </w:rPr>
              <w:t xml:space="preserve"> </w:t>
            </w:r>
            <w:r w:rsidRPr="7D726ADC">
              <w:rPr>
                <w:szCs w:val="24"/>
              </w:rPr>
              <w:t>necessary</w:t>
            </w:r>
            <w:r w:rsidR="00271552">
              <w:rPr>
                <w:szCs w:val="24"/>
              </w:rPr>
              <w:t xml:space="preserve"> </w:t>
            </w:r>
            <w:r w:rsidRPr="7D726ADC">
              <w:rPr>
                <w:szCs w:val="24"/>
              </w:rPr>
              <w:t>authorizations.</w:t>
            </w:r>
            <w:r w:rsidR="00271552">
              <w:rPr>
                <w:szCs w:val="24"/>
              </w:rPr>
              <w:t xml:space="preserve"> </w:t>
            </w:r>
          </w:p>
          <w:p w14:paraId="16B9D7C6" w14:textId="77777777" w:rsidR="008A1977" w:rsidRPr="00812A4B" w:rsidRDefault="008A1977" w:rsidP="00905CCD">
            <w:pPr>
              <w:tabs>
                <w:tab w:val="left" w:pos="1200"/>
              </w:tabs>
              <w:spacing w:line="256" w:lineRule="auto"/>
              <w:rPr>
                <w:sz w:val="20"/>
                <w:szCs w:val="20"/>
              </w:rPr>
            </w:pPr>
          </w:p>
        </w:tc>
      </w:tr>
      <w:tr w:rsidR="008A1977" w:rsidRPr="00ED29E2" w14:paraId="44D90216" w14:textId="77777777" w:rsidTr="3656BAB7">
        <w:tc>
          <w:tcPr>
            <w:tcW w:w="9265" w:type="dxa"/>
            <w:shd w:val="clear" w:color="auto" w:fill="DBE5F1" w:themeFill="accent1" w:themeFillTint="33"/>
          </w:tcPr>
          <w:p w14:paraId="3711E708" w14:textId="057B5173" w:rsidR="008A1977" w:rsidRPr="008A1977" w:rsidRDefault="008A1977">
            <w:pPr>
              <w:pStyle w:val="ListParagraph"/>
              <w:numPr>
                <w:ilvl w:val="0"/>
                <w:numId w:val="18"/>
              </w:numPr>
              <w:spacing w:before="80" w:after="80"/>
              <w:rPr>
                <w:rFonts w:ascii="Arial Narrow" w:hAnsi="Arial Narrow"/>
                <w:sz w:val="20"/>
                <w:szCs w:val="20"/>
              </w:rPr>
            </w:pPr>
            <w:r w:rsidRPr="008A1977">
              <w:rPr>
                <w:rFonts w:ascii="Arial Narrow" w:hAnsi="Arial Narrow"/>
                <w:sz w:val="20"/>
                <w:szCs w:val="20"/>
              </w:rPr>
              <w:t>Offer</w:t>
            </w:r>
            <w:r w:rsidR="00271552">
              <w:rPr>
                <w:rFonts w:ascii="Arial Narrow" w:hAnsi="Arial Narrow"/>
                <w:sz w:val="20"/>
                <w:szCs w:val="20"/>
              </w:rPr>
              <w:t xml:space="preserve"> </w:t>
            </w:r>
            <w:r w:rsidRPr="008A1977">
              <w:rPr>
                <w:rFonts w:ascii="Arial Narrow" w:hAnsi="Arial Narrow"/>
                <w:sz w:val="20"/>
                <w:szCs w:val="20"/>
              </w:rPr>
              <w:t>a</w:t>
            </w:r>
            <w:r w:rsidR="00271552">
              <w:rPr>
                <w:rFonts w:ascii="Arial Narrow" w:hAnsi="Arial Narrow"/>
                <w:sz w:val="20"/>
                <w:szCs w:val="20"/>
              </w:rPr>
              <w:t xml:space="preserve"> </w:t>
            </w:r>
            <w:r w:rsidRPr="008A1977">
              <w:rPr>
                <w:rFonts w:ascii="Arial Narrow" w:hAnsi="Arial Narrow"/>
                <w:sz w:val="20"/>
                <w:szCs w:val="20"/>
              </w:rPr>
              <w:t>member</w:t>
            </w:r>
            <w:r w:rsidR="00271552">
              <w:rPr>
                <w:rFonts w:ascii="Arial Narrow" w:hAnsi="Arial Narrow"/>
                <w:sz w:val="20"/>
                <w:szCs w:val="20"/>
              </w:rPr>
              <w:t xml:space="preserve"> </w:t>
            </w:r>
            <w:r w:rsidRPr="008A1977">
              <w:rPr>
                <w:rFonts w:ascii="Arial Narrow" w:hAnsi="Arial Narrow"/>
                <w:sz w:val="20"/>
                <w:szCs w:val="20"/>
              </w:rPr>
              <w:t>timekeeping</w:t>
            </w:r>
            <w:r w:rsidR="00271552">
              <w:rPr>
                <w:rFonts w:ascii="Arial Narrow" w:hAnsi="Arial Narrow"/>
                <w:sz w:val="20"/>
                <w:szCs w:val="20"/>
              </w:rPr>
              <w:t xml:space="preserve"> </w:t>
            </w:r>
            <w:r w:rsidRPr="008A1977">
              <w:rPr>
                <w:rFonts w:ascii="Arial Narrow" w:hAnsi="Arial Narrow"/>
                <w:sz w:val="20"/>
                <w:szCs w:val="20"/>
              </w:rPr>
              <w:t>system</w:t>
            </w:r>
            <w:r w:rsidR="00271552">
              <w:rPr>
                <w:rFonts w:ascii="Arial Narrow" w:hAnsi="Arial Narrow"/>
                <w:sz w:val="20"/>
                <w:szCs w:val="20"/>
              </w:rPr>
              <w:t xml:space="preserve"> </w:t>
            </w:r>
            <w:r w:rsidRPr="008A1977">
              <w:rPr>
                <w:rFonts w:ascii="Arial Narrow" w:hAnsi="Arial Narrow"/>
                <w:sz w:val="20"/>
                <w:szCs w:val="20"/>
              </w:rPr>
              <w:t>with</w:t>
            </w:r>
            <w:r w:rsidR="00271552">
              <w:rPr>
                <w:rFonts w:ascii="Arial Narrow" w:hAnsi="Arial Narrow"/>
                <w:sz w:val="20"/>
                <w:szCs w:val="20"/>
              </w:rPr>
              <w:t xml:space="preserve"> </w:t>
            </w:r>
            <w:r w:rsidRPr="008A1977">
              <w:rPr>
                <w:rFonts w:ascii="Arial Narrow" w:hAnsi="Arial Narrow"/>
                <w:sz w:val="20"/>
                <w:szCs w:val="20"/>
              </w:rPr>
              <w:t>authorized</w:t>
            </w:r>
            <w:r w:rsidR="00271552">
              <w:rPr>
                <w:rFonts w:ascii="Arial Narrow" w:hAnsi="Arial Narrow"/>
                <w:sz w:val="20"/>
                <w:szCs w:val="20"/>
              </w:rPr>
              <w:t xml:space="preserve"> </w:t>
            </w:r>
            <w:r w:rsidRPr="008A1977">
              <w:rPr>
                <w:rFonts w:ascii="Arial Narrow" w:hAnsi="Arial Narrow"/>
                <w:sz w:val="20"/>
                <w:szCs w:val="20"/>
              </w:rPr>
              <w:t>user</w:t>
            </w:r>
            <w:r w:rsidR="00271552">
              <w:rPr>
                <w:rFonts w:ascii="Arial Narrow" w:hAnsi="Arial Narrow"/>
                <w:sz w:val="20"/>
                <w:szCs w:val="20"/>
              </w:rPr>
              <w:t xml:space="preserve"> </w:t>
            </w:r>
            <w:r w:rsidRPr="008A1977">
              <w:rPr>
                <w:rFonts w:ascii="Arial Narrow" w:hAnsi="Arial Narrow"/>
                <w:sz w:val="20"/>
                <w:szCs w:val="20"/>
              </w:rPr>
              <w:t>access</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digital</w:t>
            </w:r>
            <w:r w:rsidR="00271552">
              <w:rPr>
                <w:rFonts w:ascii="Arial Narrow" w:hAnsi="Arial Narrow"/>
                <w:sz w:val="20"/>
                <w:szCs w:val="20"/>
              </w:rPr>
              <w:t xml:space="preserve"> </w:t>
            </w:r>
            <w:r w:rsidRPr="008A1977">
              <w:rPr>
                <w:rFonts w:ascii="Arial Narrow" w:hAnsi="Arial Narrow"/>
                <w:sz w:val="20"/>
                <w:szCs w:val="20"/>
              </w:rPr>
              <w:t>signatures</w:t>
            </w:r>
            <w:r w:rsidR="00271552">
              <w:rPr>
                <w:rFonts w:ascii="Arial Narrow" w:hAnsi="Arial Narrow"/>
                <w:sz w:val="20"/>
                <w:szCs w:val="20"/>
              </w:rPr>
              <w:t xml:space="preserve"> </w:t>
            </w:r>
            <w:r w:rsidRPr="008A1977">
              <w:rPr>
                <w:rFonts w:ascii="Arial Narrow" w:hAnsi="Arial Narrow"/>
                <w:sz w:val="20"/>
                <w:szCs w:val="20"/>
              </w:rPr>
              <w:t>where</w:t>
            </w:r>
            <w:r w:rsidR="00271552">
              <w:rPr>
                <w:rFonts w:ascii="Arial Narrow" w:hAnsi="Arial Narrow"/>
                <w:sz w:val="20"/>
                <w:szCs w:val="20"/>
              </w:rPr>
              <w:t xml:space="preserve"> </w:t>
            </w:r>
            <w:r w:rsidRPr="008A1977">
              <w:rPr>
                <w:rFonts w:ascii="Arial Narrow" w:hAnsi="Arial Narrow"/>
                <w:sz w:val="20"/>
                <w:szCs w:val="20"/>
              </w:rPr>
              <w:t>members</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supervisors</w:t>
            </w:r>
            <w:r w:rsidR="00271552">
              <w:rPr>
                <w:rFonts w:ascii="Arial Narrow" w:hAnsi="Arial Narrow"/>
                <w:sz w:val="20"/>
                <w:szCs w:val="20"/>
              </w:rPr>
              <w:t xml:space="preserve"> </w:t>
            </w:r>
            <w:r w:rsidRPr="008A1977">
              <w:rPr>
                <w:rFonts w:ascii="Arial Narrow" w:hAnsi="Arial Narrow"/>
                <w:sz w:val="20"/>
                <w:szCs w:val="20"/>
              </w:rPr>
              <w:t>can</w:t>
            </w:r>
            <w:r w:rsidR="00271552">
              <w:rPr>
                <w:rFonts w:ascii="Arial Narrow" w:hAnsi="Arial Narrow"/>
                <w:sz w:val="20"/>
                <w:szCs w:val="20"/>
              </w:rPr>
              <w:t xml:space="preserve"> </w:t>
            </w:r>
            <w:r w:rsidRPr="008A1977">
              <w:rPr>
                <w:rFonts w:ascii="Arial Narrow" w:hAnsi="Arial Narrow"/>
                <w:sz w:val="20"/>
                <w:szCs w:val="20"/>
              </w:rPr>
              <w:t>submit</w:t>
            </w:r>
            <w:r w:rsidR="00271552">
              <w:rPr>
                <w:rFonts w:ascii="Arial Narrow" w:hAnsi="Arial Narrow"/>
                <w:sz w:val="20"/>
                <w:szCs w:val="20"/>
              </w:rPr>
              <w:t xml:space="preserve"> </w:t>
            </w:r>
            <w:r w:rsidRPr="008A1977">
              <w:rPr>
                <w:rFonts w:ascii="Arial Narrow" w:hAnsi="Arial Narrow"/>
                <w:sz w:val="20"/>
                <w:szCs w:val="20"/>
              </w:rPr>
              <w:t>hours,</w:t>
            </w:r>
            <w:r w:rsidR="00271552">
              <w:rPr>
                <w:rFonts w:ascii="Arial Narrow" w:hAnsi="Arial Narrow"/>
                <w:sz w:val="20"/>
                <w:szCs w:val="20"/>
              </w:rPr>
              <w:t xml:space="preserve"> </w:t>
            </w:r>
            <w:r w:rsidRPr="008A1977">
              <w:rPr>
                <w:rFonts w:ascii="Arial Narrow" w:hAnsi="Arial Narrow"/>
                <w:sz w:val="20"/>
                <w:szCs w:val="20"/>
              </w:rPr>
              <w:t>view</w:t>
            </w:r>
            <w:r w:rsidR="00271552">
              <w:rPr>
                <w:rFonts w:ascii="Arial Narrow" w:hAnsi="Arial Narrow"/>
                <w:sz w:val="20"/>
                <w:szCs w:val="20"/>
              </w:rPr>
              <w:t xml:space="preserve"> </w:t>
            </w:r>
            <w:r w:rsidRPr="008A1977">
              <w:rPr>
                <w:rFonts w:ascii="Arial Narrow" w:hAnsi="Arial Narrow"/>
                <w:sz w:val="20"/>
                <w:szCs w:val="20"/>
              </w:rPr>
              <w:t>hours</w:t>
            </w:r>
            <w:r w:rsidR="00271552">
              <w:rPr>
                <w:rFonts w:ascii="Arial Narrow" w:hAnsi="Arial Narrow"/>
                <w:sz w:val="20"/>
                <w:szCs w:val="20"/>
              </w:rPr>
              <w:t xml:space="preserve"> </w:t>
            </w:r>
            <w:r w:rsidRPr="008A1977">
              <w:rPr>
                <w:rFonts w:ascii="Arial Narrow" w:hAnsi="Arial Narrow"/>
                <w:sz w:val="20"/>
                <w:szCs w:val="20"/>
              </w:rPr>
              <w:t>served</w:t>
            </w:r>
            <w:r w:rsidR="00F253E7">
              <w:rPr>
                <w:rFonts w:ascii="Arial Narrow" w:hAnsi="Arial Narrow"/>
                <w:sz w:val="20"/>
                <w:szCs w:val="20"/>
              </w:rPr>
              <w:t>,</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balance</w:t>
            </w:r>
            <w:r w:rsidR="00271552">
              <w:rPr>
                <w:rFonts w:ascii="Arial Narrow" w:hAnsi="Arial Narrow"/>
                <w:sz w:val="20"/>
                <w:szCs w:val="20"/>
              </w:rPr>
              <w:t xml:space="preserve"> </w:t>
            </w:r>
            <w:r w:rsidRPr="008A1977">
              <w:rPr>
                <w:rFonts w:ascii="Arial Narrow" w:hAnsi="Arial Narrow"/>
                <w:sz w:val="20"/>
                <w:szCs w:val="20"/>
              </w:rPr>
              <w:t>of</w:t>
            </w:r>
            <w:r w:rsidR="00271552">
              <w:rPr>
                <w:rFonts w:ascii="Arial Narrow" w:hAnsi="Arial Narrow"/>
                <w:sz w:val="20"/>
                <w:szCs w:val="20"/>
              </w:rPr>
              <w:t xml:space="preserve"> </w:t>
            </w:r>
            <w:r w:rsidRPr="008A1977">
              <w:rPr>
                <w:rFonts w:ascii="Arial Narrow" w:hAnsi="Arial Narrow"/>
                <w:sz w:val="20"/>
                <w:szCs w:val="20"/>
              </w:rPr>
              <w:t>hours</w:t>
            </w:r>
            <w:r w:rsidR="00271552">
              <w:rPr>
                <w:rFonts w:ascii="Arial Narrow" w:hAnsi="Arial Narrow"/>
                <w:sz w:val="20"/>
                <w:szCs w:val="20"/>
              </w:rPr>
              <w:t xml:space="preserve"> </w:t>
            </w:r>
            <w:r w:rsidRPr="008A1977">
              <w:rPr>
                <w:rFonts w:ascii="Arial Narrow" w:hAnsi="Arial Narrow"/>
                <w:sz w:val="20"/>
                <w:szCs w:val="20"/>
              </w:rPr>
              <w:t>remaining;</w:t>
            </w:r>
            <w:r w:rsidR="00271552">
              <w:rPr>
                <w:rFonts w:ascii="Arial Narrow" w:hAnsi="Arial Narrow"/>
                <w:sz w:val="20"/>
                <w:szCs w:val="20"/>
              </w:rPr>
              <w:t xml:space="preserve"> </w:t>
            </w:r>
            <w:r w:rsidRPr="008A1977">
              <w:rPr>
                <w:rFonts w:ascii="Arial Narrow" w:hAnsi="Arial Narrow"/>
                <w:sz w:val="20"/>
                <w:szCs w:val="20"/>
              </w:rPr>
              <w:t>Allows</w:t>
            </w:r>
            <w:r w:rsidR="00271552">
              <w:rPr>
                <w:rFonts w:ascii="Arial Narrow" w:hAnsi="Arial Narrow"/>
                <w:sz w:val="20"/>
                <w:szCs w:val="20"/>
              </w:rPr>
              <w:t xml:space="preserve"> </w:t>
            </w:r>
            <w:r w:rsidRPr="008A1977">
              <w:rPr>
                <w:rFonts w:ascii="Arial Narrow" w:hAnsi="Arial Narrow"/>
                <w:sz w:val="20"/>
                <w:szCs w:val="20"/>
              </w:rPr>
              <w:t>levels</w:t>
            </w:r>
            <w:r w:rsidR="00271552">
              <w:rPr>
                <w:rFonts w:ascii="Arial Narrow" w:hAnsi="Arial Narrow"/>
                <w:sz w:val="20"/>
                <w:szCs w:val="20"/>
              </w:rPr>
              <w:t xml:space="preserve"> </w:t>
            </w:r>
            <w:r w:rsidRPr="008A1977">
              <w:rPr>
                <w:rFonts w:ascii="Arial Narrow" w:hAnsi="Arial Narrow"/>
                <w:sz w:val="20"/>
                <w:szCs w:val="20"/>
              </w:rPr>
              <w:t>of</w:t>
            </w:r>
            <w:r w:rsidR="00271552">
              <w:rPr>
                <w:rFonts w:ascii="Arial Narrow" w:hAnsi="Arial Narrow"/>
                <w:sz w:val="20"/>
                <w:szCs w:val="20"/>
              </w:rPr>
              <w:t xml:space="preserve"> </w:t>
            </w:r>
            <w:r w:rsidRPr="008A1977">
              <w:rPr>
                <w:rFonts w:ascii="Arial Narrow" w:hAnsi="Arial Narrow"/>
                <w:sz w:val="20"/>
                <w:szCs w:val="20"/>
              </w:rPr>
              <w:t>sub-recipient</w:t>
            </w:r>
            <w:r w:rsidR="00271552">
              <w:rPr>
                <w:rFonts w:ascii="Arial Narrow" w:hAnsi="Arial Narrow"/>
                <w:sz w:val="20"/>
                <w:szCs w:val="20"/>
              </w:rPr>
              <w:t xml:space="preserve"> </w:t>
            </w:r>
            <w:r w:rsidRPr="008A1977">
              <w:rPr>
                <w:rFonts w:ascii="Arial Narrow" w:hAnsi="Arial Narrow"/>
                <w:sz w:val="20"/>
                <w:szCs w:val="20"/>
              </w:rPr>
              <w:t>program</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site</w:t>
            </w:r>
            <w:r w:rsidR="00271552">
              <w:rPr>
                <w:rFonts w:ascii="Arial Narrow" w:hAnsi="Arial Narrow"/>
                <w:sz w:val="20"/>
                <w:szCs w:val="20"/>
              </w:rPr>
              <w:t xml:space="preserve"> </w:t>
            </w:r>
            <w:r w:rsidRPr="008A1977">
              <w:rPr>
                <w:rFonts w:ascii="Arial Narrow" w:hAnsi="Arial Narrow"/>
                <w:sz w:val="20"/>
                <w:szCs w:val="20"/>
              </w:rPr>
              <w:t>location</w:t>
            </w:r>
            <w:r w:rsidR="00271552">
              <w:rPr>
                <w:rFonts w:ascii="Arial Narrow" w:hAnsi="Arial Narrow"/>
                <w:sz w:val="20"/>
                <w:szCs w:val="20"/>
              </w:rPr>
              <w:t xml:space="preserve"> </w:t>
            </w:r>
            <w:r w:rsidRPr="008A1977">
              <w:rPr>
                <w:rFonts w:ascii="Arial Narrow" w:hAnsi="Arial Narrow"/>
                <w:sz w:val="20"/>
                <w:szCs w:val="20"/>
              </w:rPr>
              <w:t>staff</w:t>
            </w:r>
            <w:r w:rsidR="00271552">
              <w:rPr>
                <w:rFonts w:ascii="Arial Narrow" w:hAnsi="Arial Narrow"/>
                <w:sz w:val="20"/>
                <w:szCs w:val="20"/>
              </w:rPr>
              <w:t xml:space="preserve"> </w:t>
            </w:r>
            <w:r w:rsidRPr="008A1977">
              <w:rPr>
                <w:rFonts w:ascii="Arial Narrow" w:hAnsi="Arial Narrow"/>
                <w:sz w:val="20"/>
                <w:szCs w:val="20"/>
              </w:rPr>
              <w:t>to</w:t>
            </w:r>
            <w:r w:rsidR="00271552">
              <w:rPr>
                <w:rFonts w:ascii="Arial Narrow" w:hAnsi="Arial Narrow"/>
                <w:sz w:val="20"/>
                <w:szCs w:val="20"/>
              </w:rPr>
              <w:t xml:space="preserve"> </w:t>
            </w:r>
            <w:r w:rsidRPr="008A1977">
              <w:rPr>
                <w:rFonts w:ascii="Arial Narrow" w:hAnsi="Arial Narrow"/>
                <w:sz w:val="20"/>
                <w:szCs w:val="20"/>
              </w:rPr>
              <w:t>approve/</w:t>
            </w:r>
            <w:r w:rsidR="00271552">
              <w:rPr>
                <w:rFonts w:ascii="Arial Narrow" w:hAnsi="Arial Narrow"/>
                <w:sz w:val="20"/>
                <w:szCs w:val="20"/>
              </w:rPr>
              <w:t xml:space="preserve"> </w:t>
            </w:r>
            <w:r w:rsidRPr="008A1977">
              <w:rPr>
                <w:rFonts w:ascii="Arial Narrow" w:hAnsi="Arial Narrow"/>
                <w:sz w:val="20"/>
                <w:szCs w:val="20"/>
              </w:rPr>
              <w:t>reject</w:t>
            </w:r>
            <w:r w:rsidR="00271552">
              <w:rPr>
                <w:rFonts w:ascii="Arial Narrow" w:hAnsi="Arial Narrow"/>
                <w:sz w:val="20"/>
                <w:szCs w:val="20"/>
              </w:rPr>
              <w:t xml:space="preserve"> </w:t>
            </w:r>
            <w:r w:rsidRPr="008A1977">
              <w:rPr>
                <w:rFonts w:ascii="Arial Narrow" w:hAnsi="Arial Narrow"/>
                <w:sz w:val="20"/>
                <w:szCs w:val="20"/>
              </w:rPr>
              <w:t>member</w:t>
            </w:r>
            <w:r w:rsidR="00271552">
              <w:rPr>
                <w:rFonts w:ascii="Arial Narrow" w:hAnsi="Arial Narrow"/>
                <w:sz w:val="20"/>
                <w:szCs w:val="20"/>
              </w:rPr>
              <w:t xml:space="preserve"> </w:t>
            </w:r>
            <w:r w:rsidRPr="008A1977">
              <w:rPr>
                <w:rFonts w:ascii="Arial Narrow" w:hAnsi="Arial Narrow"/>
                <w:sz w:val="20"/>
                <w:szCs w:val="20"/>
              </w:rPr>
              <w:t>timekeeping</w:t>
            </w:r>
            <w:r w:rsidR="00271552">
              <w:rPr>
                <w:rFonts w:ascii="Arial Narrow" w:hAnsi="Arial Narrow"/>
                <w:sz w:val="20"/>
                <w:szCs w:val="20"/>
              </w:rPr>
              <w:t xml:space="preserve"> </w:t>
            </w:r>
            <w:r w:rsidRPr="008A1977">
              <w:rPr>
                <w:rFonts w:ascii="Arial Narrow" w:hAnsi="Arial Narrow"/>
                <w:sz w:val="20"/>
                <w:szCs w:val="20"/>
              </w:rPr>
              <w:t>reports;</w:t>
            </w:r>
            <w:r w:rsidR="00271552">
              <w:rPr>
                <w:rFonts w:ascii="Arial Narrow" w:hAnsi="Arial Narrow"/>
                <w:sz w:val="20"/>
                <w:szCs w:val="20"/>
              </w:rPr>
              <w:t xml:space="preserve"> </w:t>
            </w:r>
            <w:r w:rsidRPr="008A1977">
              <w:rPr>
                <w:rFonts w:ascii="Arial Narrow" w:hAnsi="Arial Narrow"/>
                <w:sz w:val="20"/>
                <w:szCs w:val="20"/>
              </w:rPr>
              <w:t>Aggregate</w:t>
            </w:r>
            <w:r w:rsidR="00271552">
              <w:rPr>
                <w:rFonts w:ascii="Arial Narrow" w:hAnsi="Arial Narrow"/>
                <w:sz w:val="20"/>
                <w:szCs w:val="20"/>
              </w:rPr>
              <w:t xml:space="preserve"> </w:t>
            </w:r>
            <w:r w:rsidRPr="008A1977">
              <w:rPr>
                <w:rFonts w:ascii="Arial Narrow" w:hAnsi="Arial Narrow"/>
                <w:sz w:val="20"/>
                <w:szCs w:val="20"/>
              </w:rPr>
              <w:t>information</w:t>
            </w:r>
            <w:r w:rsidR="00271552">
              <w:rPr>
                <w:rFonts w:ascii="Arial Narrow" w:hAnsi="Arial Narrow"/>
                <w:sz w:val="20"/>
                <w:szCs w:val="20"/>
              </w:rPr>
              <w:t xml:space="preserve"> </w:t>
            </w:r>
            <w:r w:rsidRPr="008A1977">
              <w:rPr>
                <w:rFonts w:ascii="Arial Narrow" w:hAnsi="Arial Narrow"/>
                <w:sz w:val="20"/>
                <w:szCs w:val="20"/>
              </w:rPr>
              <w:t>about</w:t>
            </w:r>
            <w:r w:rsidR="00271552">
              <w:rPr>
                <w:rFonts w:ascii="Arial Narrow" w:hAnsi="Arial Narrow"/>
                <w:sz w:val="20"/>
                <w:szCs w:val="20"/>
              </w:rPr>
              <w:t xml:space="preserve"> </w:t>
            </w:r>
            <w:r w:rsidRPr="008A1977">
              <w:rPr>
                <w:rFonts w:ascii="Arial Narrow" w:hAnsi="Arial Narrow"/>
                <w:sz w:val="20"/>
                <w:szCs w:val="20"/>
              </w:rPr>
              <w:t>member</w:t>
            </w:r>
            <w:r w:rsidR="00271552">
              <w:rPr>
                <w:rFonts w:ascii="Arial Narrow" w:hAnsi="Arial Narrow"/>
                <w:sz w:val="20"/>
                <w:szCs w:val="20"/>
              </w:rPr>
              <w:t xml:space="preserve"> </w:t>
            </w:r>
            <w:r w:rsidRPr="008A1977">
              <w:rPr>
                <w:rFonts w:ascii="Arial Narrow" w:hAnsi="Arial Narrow"/>
                <w:sz w:val="20"/>
                <w:szCs w:val="20"/>
              </w:rPr>
              <w:t>hours</w:t>
            </w:r>
            <w:r w:rsidR="00271552">
              <w:rPr>
                <w:rFonts w:ascii="Arial Narrow" w:hAnsi="Arial Narrow"/>
                <w:sz w:val="20"/>
                <w:szCs w:val="20"/>
              </w:rPr>
              <w:t xml:space="preserve"> </w:t>
            </w:r>
            <w:r w:rsidRPr="008A1977">
              <w:rPr>
                <w:rFonts w:ascii="Arial Narrow" w:hAnsi="Arial Narrow"/>
                <w:sz w:val="20"/>
                <w:szCs w:val="20"/>
              </w:rPr>
              <w:t>can</w:t>
            </w:r>
            <w:r w:rsidR="00271552">
              <w:rPr>
                <w:rFonts w:ascii="Arial Narrow" w:hAnsi="Arial Narrow"/>
                <w:sz w:val="20"/>
                <w:szCs w:val="20"/>
              </w:rPr>
              <w:t xml:space="preserve"> </w:t>
            </w:r>
            <w:r w:rsidRPr="008A1977">
              <w:rPr>
                <w:rFonts w:ascii="Arial Narrow" w:hAnsi="Arial Narrow"/>
                <w:sz w:val="20"/>
                <w:szCs w:val="20"/>
              </w:rPr>
              <w:t>be</w:t>
            </w:r>
            <w:r w:rsidR="00271552">
              <w:rPr>
                <w:rFonts w:ascii="Arial Narrow" w:hAnsi="Arial Narrow"/>
                <w:sz w:val="20"/>
                <w:szCs w:val="20"/>
              </w:rPr>
              <w:t xml:space="preserve"> </w:t>
            </w:r>
            <w:r w:rsidRPr="008A1977">
              <w:rPr>
                <w:rFonts w:ascii="Arial Narrow" w:hAnsi="Arial Narrow"/>
                <w:sz w:val="20"/>
                <w:szCs w:val="20"/>
              </w:rPr>
              <w:t>generated.</w:t>
            </w:r>
          </w:p>
        </w:tc>
      </w:tr>
      <w:tr w:rsidR="008A1977" w:rsidRPr="00812A4B" w14:paraId="71B8FF36" w14:textId="77777777" w:rsidTr="3656BAB7">
        <w:tc>
          <w:tcPr>
            <w:tcW w:w="9265" w:type="dxa"/>
            <w:tcBorders>
              <w:bottom w:val="single" w:sz="4" w:space="0" w:color="auto"/>
            </w:tcBorders>
          </w:tcPr>
          <w:p w14:paraId="65C648C8" w14:textId="0B8BC957" w:rsidR="00FC4DC6" w:rsidRDefault="6A83F34A" w:rsidP="7D726ADC">
            <w:pPr>
              <w:pStyle w:val="BodyText"/>
              <w:rPr>
                <w:szCs w:val="24"/>
              </w:rPr>
            </w:pPr>
            <w:r w:rsidRPr="7D726ADC">
              <w:rPr>
                <w:szCs w:val="24"/>
              </w:rPr>
              <w:t>Yes,</w:t>
            </w:r>
            <w:r w:rsidR="00271552">
              <w:rPr>
                <w:szCs w:val="24"/>
              </w:rPr>
              <w:t xml:space="preserve"> </w:t>
            </w:r>
            <w:r w:rsidRPr="7D726ADC">
              <w:rPr>
                <w:szCs w:val="24"/>
              </w:rPr>
              <w:t>the</w:t>
            </w:r>
            <w:r w:rsidR="00271552">
              <w:rPr>
                <w:szCs w:val="24"/>
              </w:rPr>
              <w:t xml:space="preserve"> </w:t>
            </w:r>
            <w:r w:rsidRPr="7D726ADC">
              <w:rPr>
                <w:szCs w:val="24"/>
              </w:rPr>
              <w:t>Grant</w:t>
            </w:r>
            <w:r w:rsidR="00271552">
              <w:rPr>
                <w:szCs w:val="24"/>
              </w:rPr>
              <w:t xml:space="preserve"> </w:t>
            </w:r>
            <w:r w:rsidR="0882BE9F" w:rsidRPr="7D726ADC">
              <w:rPr>
                <w:szCs w:val="24"/>
              </w:rPr>
              <w:t>R</w:t>
            </w:r>
            <w:r w:rsidRPr="7D726ADC">
              <w:rPr>
                <w:szCs w:val="24"/>
              </w:rPr>
              <w:t>eporting</w:t>
            </w:r>
            <w:r w:rsidR="00271552">
              <w:rPr>
                <w:szCs w:val="24"/>
              </w:rPr>
              <w:t xml:space="preserve"> </w:t>
            </w:r>
            <w:r w:rsidR="7A4E0F8C" w:rsidRPr="7D726ADC">
              <w:rPr>
                <w:szCs w:val="24"/>
              </w:rPr>
              <w:t>S</w:t>
            </w:r>
            <w:r w:rsidRPr="7D726ADC">
              <w:rPr>
                <w:szCs w:val="24"/>
              </w:rPr>
              <w:t>olution</w:t>
            </w:r>
            <w:r w:rsidR="00271552">
              <w:rPr>
                <w:szCs w:val="24"/>
              </w:rPr>
              <w:t xml:space="preserve"> </w:t>
            </w:r>
            <w:r w:rsidRPr="7D726ADC">
              <w:rPr>
                <w:szCs w:val="24"/>
              </w:rPr>
              <w:t>will</w:t>
            </w:r>
            <w:r w:rsidR="00271552">
              <w:rPr>
                <w:szCs w:val="24"/>
              </w:rPr>
              <w:t xml:space="preserve"> </w:t>
            </w:r>
            <w:r w:rsidRPr="7D726ADC">
              <w:rPr>
                <w:szCs w:val="24"/>
              </w:rPr>
              <w:t>have</w:t>
            </w:r>
            <w:r w:rsidR="00271552">
              <w:rPr>
                <w:szCs w:val="24"/>
              </w:rPr>
              <w:t xml:space="preserve"> </w:t>
            </w:r>
            <w:r w:rsidRPr="7D726ADC">
              <w:rPr>
                <w:szCs w:val="24"/>
              </w:rPr>
              <w:t>an</w:t>
            </w:r>
            <w:r w:rsidR="00271552">
              <w:rPr>
                <w:szCs w:val="24"/>
              </w:rPr>
              <w:t xml:space="preserve"> </w:t>
            </w:r>
            <w:r w:rsidRPr="7D726ADC">
              <w:rPr>
                <w:szCs w:val="24"/>
              </w:rPr>
              <w:t>application</w:t>
            </w:r>
            <w:r w:rsidR="00271552">
              <w:rPr>
                <w:szCs w:val="24"/>
              </w:rPr>
              <w:t xml:space="preserve"> </w:t>
            </w:r>
            <w:r w:rsidRPr="7D726ADC">
              <w:rPr>
                <w:szCs w:val="24"/>
              </w:rPr>
              <w:t>configured</w:t>
            </w:r>
            <w:r w:rsidR="00271552">
              <w:rPr>
                <w:szCs w:val="24"/>
              </w:rPr>
              <w:t xml:space="preserve"> </w:t>
            </w:r>
            <w:r w:rsidRPr="7D726ADC">
              <w:rPr>
                <w:szCs w:val="24"/>
              </w:rPr>
              <w:t>and</w:t>
            </w:r>
            <w:r w:rsidR="00271552">
              <w:rPr>
                <w:szCs w:val="24"/>
              </w:rPr>
              <w:t xml:space="preserve"> </w:t>
            </w:r>
            <w:r w:rsidRPr="7D726ADC">
              <w:rPr>
                <w:szCs w:val="24"/>
              </w:rPr>
              <w:t>dedicated</w:t>
            </w:r>
            <w:r w:rsidR="00271552">
              <w:rPr>
                <w:szCs w:val="24"/>
              </w:rPr>
              <w:t xml:space="preserve"> </w:t>
            </w:r>
            <w:r w:rsidRPr="7D726ADC">
              <w:rPr>
                <w:szCs w:val="24"/>
              </w:rPr>
              <w:t>to</w:t>
            </w:r>
            <w:r w:rsidR="00271552">
              <w:rPr>
                <w:szCs w:val="24"/>
              </w:rPr>
              <w:t xml:space="preserve"> </w:t>
            </w:r>
            <w:r w:rsidRPr="7D726ADC">
              <w:rPr>
                <w:szCs w:val="24"/>
              </w:rPr>
              <w:t>capturing</w:t>
            </w:r>
            <w:r w:rsidR="00271552">
              <w:rPr>
                <w:szCs w:val="24"/>
              </w:rPr>
              <w:t xml:space="preserve"> </w:t>
            </w:r>
            <w:r w:rsidRPr="7D726ADC">
              <w:rPr>
                <w:szCs w:val="24"/>
              </w:rPr>
              <w:t>time</w:t>
            </w:r>
            <w:r w:rsidR="00271552">
              <w:rPr>
                <w:szCs w:val="24"/>
              </w:rPr>
              <w:t xml:space="preserve"> </w:t>
            </w:r>
            <w:r w:rsidRPr="7D726ADC">
              <w:rPr>
                <w:szCs w:val="24"/>
              </w:rPr>
              <w:t>entry</w:t>
            </w:r>
            <w:r w:rsidR="00271552">
              <w:rPr>
                <w:szCs w:val="24"/>
              </w:rPr>
              <w:t xml:space="preserve"> </w:t>
            </w:r>
            <w:r w:rsidRPr="7D726ADC">
              <w:rPr>
                <w:szCs w:val="24"/>
              </w:rPr>
              <w:t>from</w:t>
            </w:r>
            <w:r w:rsidR="00271552">
              <w:rPr>
                <w:szCs w:val="24"/>
              </w:rPr>
              <w:t xml:space="preserve"> </w:t>
            </w:r>
            <w:r w:rsidRPr="7D726ADC">
              <w:rPr>
                <w:szCs w:val="24"/>
              </w:rPr>
              <w:t>members</w:t>
            </w:r>
            <w:r w:rsidR="00271552">
              <w:rPr>
                <w:szCs w:val="24"/>
              </w:rPr>
              <w:t xml:space="preserve"> </w:t>
            </w:r>
            <w:r w:rsidRPr="7D726ADC">
              <w:rPr>
                <w:szCs w:val="24"/>
              </w:rPr>
              <w:t>and</w:t>
            </w:r>
            <w:r w:rsidR="00271552">
              <w:rPr>
                <w:szCs w:val="24"/>
              </w:rPr>
              <w:t xml:space="preserve"> </w:t>
            </w:r>
            <w:r w:rsidRPr="7D726ADC">
              <w:rPr>
                <w:szCs w:val="24"/>
              </w:rPr>
              <w:t>supervisors.</w:t>
            </w:r>
            <w:r w:rsidR="00271552">
              <w:rPr>
                <w:szCs w:val="24"/>
              </w:rPr>
              <w:t xml:space="preserve"> </w:t>
            </w:r>
            <w:r w:rsidRPr="7D726ADC">
              <w:rPr>
                <w:szCs w:val="24"/>
              </w:rPr>
              <w:t>The</w:t>
            </w:r>
            <w:r w:rsidR="00271552">
              <w:rPr>
                <w:szCs w:val="24"/>
              </w:rPr>
              <w:t xml:space="preserve"> </w:t>
            </w:r>
            <w:r w:rsidRPr="7D726ADC">
              <w:rPr>
                <w:szCs w:val="24"/>
              </w:rPr>
              <w:t>Time</w:t>
            </w:r>
            <w:r w:rsidR="00271552">
              <w:rPr>
                <w:szCs w:val="24"/>
              </w:rPr>
              <w:t xml:space="preserve"> </w:t>
            </w:r>
            <w:r w:rsidRPr="7D726ADC">
              <w:rPr>
                <w:szCs w:val="24"/>
              </w:rPr>
              <w:t>Management</w:t>
            </w:r>
            <w:r w:rsidR="00271552">
              <w:rPr>
                <w:szCs w:val="24"/>
              </w:rPr>
              <w:t xml:space="preserve"> </w:t>
            </w:r>
            <w:r w:rsidRPr="7D726ADC">
              <w:rPr>
                <w:szCs w:val="24"/>
              </w:rPr>
              <w:t>application</w:t>
            </w:r>
            <w:r w:rsidR="00271552">
              <w:rPr>
                <w:szCs w:val="24"/>
              </w:rPr>
              <w:t xml:space="preserve"> </w:t>
            </w:r>
            <w:r w:rsidRPr="7D726ADC">
              <w:rPr>
                <w:szCs w:val="24"/>
              </w:rPr>
              <w:t>on</w:t>
            </w:r>
            <w:r w:rsidR="00271552">
              <w:rPr>
                <w:szCs w:val="24"/>
              </w:rPr>
              <w:t xml:space="preserve"> </w:t>
            </w:r>
            <w:r w:rsidRPr="7D726ADC">
              <w:rPr>
                <w:szCs w:val="24"/>
              </w:rPr>
              <w:t>the</w:t>
            </w:r>
            <w:r w:rsidR="00271552">
              <w:rPr>
                <w:szCs w:val="24"/>
              </w:rPr>
              <w:t xml:space="preserve"> </w:t>
            </w:r>
            <w:r w:rsidRPr="7D726ADC">
              <w:rPr>
                <w:szCs w:val="24"/>
              </w:rPr>
              <w:t>Salesforce</w:t>
            </w:r>
            <w:r w:rsidR="00271552">
              <w:rPr>
                <w:szCs w:val="24"/>
              </w:rPr>
              <w:t xml:space="preserve"> </w:t>
            </w:r>
            <w:r w:rsidRPr="7D726ADC">
              <w:rPr>
                <w:szCs w:val="24"/>
              </w:rPr>
              <w:t>platform</w:t>
            </w:r>
            <w:r w:rsidR="00271552">
              <w:rPr>
                <w:szCs w:val="24"/>
              </w:rPr>
              <w:t xml:space="preserve"> </w:t>
            </w:r>
            <w:r w:rsidRPr="7D726ADC">
              <w:rPr>
                <w:szCs w:val="24"/>
              </w:rPr>
              <w:t>will</w:t>
            </w:r>
            <w:r w:rsidR="00271552">
              <w:rPr>
                <w:szCs w:val="24"/>
              </w:rPr>
              <w:t xml:space="preserve"> </w:t>
            </w:r>
            <w:r w:rsidRPr="7D726ADC">
              <w:rPr>
                <w:szCs w:val="24"/>
              </w:rPr>
              <w:t>have</w:t>
            </w:r>
            <w:r w:rsidR="00271552">
              <w:rPr>
                <w:szCs w:val="24"/>
              </w:rPr>
              <w:t xml:space="preserve"> </w:t>
            </w:r>
            <w:r w:rsidRPr="7D726ADC">
              <w:rPr>
                <w:szCs w:val="24"/>
              </w:rPr>
              <w:t>the</w:t>
            </w:r>
            <w:r w:rsidR="00271552">
              <w:rPr>
                <w:szCs w:val="24"/>
              </w:rPr>
              <w:t xml:space="preserve"> </w:t>
            </w:r>
            <w:r w:rsidRPr="7D726ADC">
              <w:rPr>
                <w:szCs w:val="24"/>
              </w:rPr>
              <w:t>ability</w:t>
            </w:r>
            <w:r w:rsidR="00271552">
              <w:rPr>
                <w:szCs w:val="24"/>
              </w:rPr>
              <w:t xml:space="preserve"> </w:t>
            </w:r>
            <w:r w:rsidRPr="7D726ADC">
              <w:rPr>
                <w:szCs w:val="24"/>
              </w:rPr>
              <w:t>to:</w:t>
            </w:r>
          </w:p>
          <w:p w14:paraId="02E2FE19" w14:textId="016962C4" w:rsidR="00FC4DC6" w:rsidRPr="00F50202" w:rsidRDefault="6A83F34A" w:rsidP="00F50202">
            <w:pPr>
              <w:pStyle w:val="Bullet3"/>
              <w:rPr>
                <w:rStyle w:val="eop"/>
                <w:rFonts w:cs="Times New Roman"/>
              </w:rPr>
            </w:pPr>
            <w:r w:rsidRPr="7D726ADC">
              <w:t>Enter</w:t>
            </w:r>
            <w:r w:rsidR="00271552">
              <w:t xml:space="preserve"> </w:t>
            </w:r>
            <w:r w:rsidR="0C360BA9" w:rsidRPr="7D726ADC">
              <w:t>the</w:t>
            </w:r>
            <w:r w:rsidR="00271552">
              <w:t xml:space="preserve"> </w:t>
            </w:r>
            <w:r w:rsidRPr="7D726ADC">
              <w:t>time</w:t>
            </w:r>
            <w:r w:rsidR="00271552">
              <w:t xml:space="preserve"> </w:t>
            </w:r>
            <w:r w:rsidRPr="7D726ADC">
              <w:t>by</w:t>
            </w:r>
            <w:r w:rsidR="00271552">
              <w:t xml:space="preserve"> </w:t>
            </w:r>
            <w:r w:rsidRPr="7D726ADC">
              <w:t>members</w:t>
            </w:r>
            <w:r w:rsidR="00271552">
              <w:t xml:space="preserve"> </w:t>
            </w:r>
            <w:r w:rsidRPr="7D726ADC">
              <w:t>and</w:t>
            </w:r>
            <w:r w:rsidR="00271552">
              <w:t xml:space="preserve"> </w:t>
            </w:r>
            <w:proofErr w:type="gramStart"/>
            <w:r w:rsidRPr="7D726ADC">
              <w:t>supervisors</w:t>
            </w:r>
            <w:r w:rsidR="00412E5A">
              <w:t>;</w:t>
            </w:r>
            <w:proofErr w:type="gramEnd"/>
          </w:p>
          <w:p w14:paraId="593AA59A" w14:textId="5BD61491" w:rsidR="00FC4DC6" w:rsidRPr="00F50202" w:rsidRDefault="00412E5A" w:rsidP="00F50202">
            <w:pPr>
              <w:pStyle w:val="Bullet3"/>
              <w:rPr>
                <w:rStyle w:val="eop"/>
                <w:rFonts w:cs="Times New Roman"/>
              </w:rPr>
            </w:pPr>
            <w:r>
              <w:t>Provide</w:t>
            </w:r>
            <w:r w:rsidR="00271552">
              <w:t xml:space="preserve"> </w:t>
            </w:r>
            <w:r>
              <w:t>an</w:t>
            </w:r>
            <w:r w:rsidR="00271552">
              <w:t xml:space="preserve"> </w:t>
            </w:r>
            <w:r>
              <w:t>a</w:t>
            </w:r>
            <w:r w:rsidR="6A83F34A" w:rsidRPr="7D726ADC">
              <w:t>pproval</w:t>
            </w:r>
            <w:r w:rsidR="00271552">
              <w:t xml:space="preserve"> </w:t>
            </w:r>
            <w:r w:rsidR="6A83F34A" w:rsidRPr="7D726ADC">
              <w:t>workflow</w:t>
            </w:r>
            <w:r w:rsidR="00271552">
              <w:t xml:space="preserve"> </w:t>
            </w:r>
            <w:r w:rsidR="6A83F34A" w:rsidRPr="7D726ADC">
              <w:t>for</w:t>
            </w:r>
            <w:r w:rsidR="00271552">
              <w:t xml:space="preserve"> </w:t>
            </w:r>
            <w:r w:rsidR="0C360BA9" w:rsidRPr="7D726ADC">
              <w:t>the</w:t>
            </w:r>
            <w:r w:rsidR="00271552">
              <w:t xml:space="preserve"> </w:t>
            </w:r>
            <w:r w:rsidR="6A83F34A" w:rsidRPr="7D726ADC">
              <w:t>time</w:t>
            </w:r>
            <w:r w:rsidR="00271552">
              <w:t xml:space="preserve"> </w:t>
            </w:r>
            <w:r w:rsidR="6A83F34A" w:rsidRPr="7D726ADC">
              <w:t>entered</w:t>
            </w:r>
            <w:r w:rsidR="00271552">
              <w:t xml:space="preserve"> </w:t>
            </w:r>
            <w:r w:rsidR="6A83F34A" w:rsidRPr="7D726ADC">
              <w:t>and</w:t>
            </w:r>
            <w:r w:rsidR="00271552">
              <w:t xml:space="preserve"> </w:t>
            </w:r>
            <w:r w:rsidR="6A83F34A" w:rsidRPr="7D726ADC">
              <w:t>submitted</w:t>
            </w:r>
            <w:r>
              <w:t>;</w:t>
            </w:r>
            <w:r w:rsidR="00271552">
              <w:t xml:space="preserve"> </w:t>
            </w:r>
            <w:r>
              <w:t>and</w:t>
            </w:r>
          </w:p>
          <w:p w14:paraId="39EFD858" w14:textId="7336CE8E" w:rsidR="00FC4DC6" w:rsidRDefault="00412E5A" w:rsidP="00F50202">
            <w:pPr>
              <w:pStyle w:val="Bullet3"/>
              <w:rPr>
                <w:rStyle w:val="eop"/>
                <w:rFonts w:cs="Times New Roman"/>
              </w:rPr>
            </w:pPr>
            <w:r>
              <w:lastRenderedPageBreak/>
              <w:t>Provide</w:t>
            </w:r>
            <w:r w:rsidR="00271552">
              <w:t xml:space="preserve"> </w:t>
            </w:r>
            <w:r>
              <w:t>r</w:t>
            </w:r>
            <w:r w:rsidR="6A83F34A" w:rsidRPr="7D726ADC">
              <w:t>eports</w:t>
            </w:r>
            <w:r w:rsidR="00271552">
              <w:t xml:space="preserve"> </w:t>
            </w:r>
            <w:r w:rsidR="6A83F34A" w:rsidRPr="7D726ADC">
              <w:t>to</w:t>
            </w:r>
            <w:r w:rsidR="00271552">
              <w:t xml:space="preserve"> </w:t>
            </w:r>
            <w:r w:rsidR="6A83F34A" w:rsidRPr="7D726ADC">
              <w:t>indicate</w:t>
            </w:r>
            <w:r w:rsidR="00271552">
              <w:t xml:space="preserve"> </w:t>
            </w:r>
            <w:r w:rsidR="6A83F34A" w:rsidRPr="7D726ADC">
              <w:t>the</w:t>
            </w:r>
            <w:r w:rsidR="00271552">
              <w:t xml:space="preserve"> </w:t>
            </w:r>
            <w:r w:rsidR="6A83F34A" w:rsidRPr="7D726ADC">
              <w:t>total</w:t>
            </w:r>
            <w:r w:rsidR="00271552">
              <w:t xml:space="preserve"> </w:t>
            </w:r>
            <w:r w:rsidR="6A83F34A" w:rsidRPr="7D726ADC">
              <w:t>time</w:t>
            </w:r>
            <w:r w:rsidR="00271552">
              <w:t xml:space="preserve"> </w:t>
            </w:r>
            <w:r w:rsidR="6A83F34A" w:rsidRPr="7D726ADC">
              <w:t>entered</w:t>
            </w:r>
            <w:r w:rsidR="00271552">
              <w:t xml:space="preserve"> </w:t>
            </w:r>
            <w:r w:rsidR="6A83F34A" w:rsidRPr="7D726ADC">
              <w:t>and</w:t>
            </w:r>
            <w:r w:rsidR="00271552">
              <w:t xml:space="preserve"> </w:t>
            </w:r>
            <w:r w:rsidR="6A83F34A" w:rsidRPr="7D726ADC">
              <w:t>time</w:t>
            </w:r>
            <w:r w:rsidR="00271552">
              <w:t xml:space="preserve"> </w:t>
            </w:r>
            <w:r w:rsidR="6A83F34A" w:rsidRPr="7D726ADC">
              <w:t>remaining.</w:t>
            </w:r>
          </w:p>
          <w:p w14:paraId="0766C365" w14:textId="11616154" w:rsidR="00FC4DC6" w:rsidRDefault="6A83F34A" w:rsidP="6B856586">
            <w:pPr>
              <w:pStyle w:val="BodyText"/>
              <w:rPr>
                <w:szCs w:val="24"/>
              </w:rPr>
            </w:pPr>
            <w:r w:rsidRPr="7D726ADC">
              <w:rPr>
                <w:szCs w:val="24"/>
              </w:rPr>
              <w:t>The</w:t>
            </w:r>
            <w:r w:rsidR="00271552">
              <w:rPr>
                <w:szCs w:val="24"/>
              </w:rPr>
              <w:t xml:space="preserve"> </w:t>
            </w:r>
            <w:r w:rsidRPr="7D726ADC">
              <w:rPr>
                <w:szCs w:val="24"/>
              </w:rPr>
              <w:t>following</w:t>
            </w:r>
            <w:r w:rsidR="00271552">
              <w:rPr>
                <w:szCs w:val="24"/>
              </w:rPr>
              <w:t xml:space="preserve"> </w:t>
            </w:r>
            <w:r w:rsidRPr="7D726ADC">
              <w:rPr>
                <w:szCs w:val="24"/>
              </w:rPr>
              <w:t>screenshot</w:t>
            </w:r>
            <w:r w:rsidR="00271552">
              <w:rPr>
                <w:szCs w:val="24"/>
              </w:rPr>
              <w:t xml:space="preserve"> </w:t>
            </w:r>
            <w:r w:rsidRPr="7D726ADC">
              <w:rPr>
                <w:szCs w:val="24"/>
              </w:rPr>
              <w:t>shows</w:t>
            </w:r>
            <w:r w:rsidR="00271552">
              <w:rPr>
                <w:szCs w:val="24"/>
              </w:rPr>
              <w:t xml:space="preserve"> </w:t>
            </w:r>
            <w:r w:rsidRPr="7D726ADC">
              <w:rPr>
                <w:szCs w:val="24"/>
              </w:rPr>
              <w:t>a</w:t>
            </w:r>
            <w:r w:rsidR="00271552">
              <w:rPr>
                <w:szCs w:val="24"/>
              </w:rPr>
              <w:t xml:space="preserve"> </w:t>
            </w:r>
            <w:r w:rsidRPr="7D726ADC">
              <w:rPr>
                <w:szCs w:val="24"/>
              </w:rPr>
              <w:t>preview</w:t>
            </w:r>
            <w:r w:rsidR="00271552">
              <w:rPr>
                <w:szCs w:val="24"/>
              </w:rPr>
              <w:t xml:space="preserve"> </w:t>
            </w:r>
            <w:r w:rsidRPr="7D726ADC">
              <w:rPr>
                <w:szCs w:val="24"/>
              </w:rPr>
              <w:t>of</w:t>
            </w:r>
            <w:r w:rsidR="00271552">
              <w:rPr>
                <w:szCs w:val="24"/>
              </w:rPr>
              <w:t xml:space="preserve"> </w:t>
            </w:r>
            <w:r w:rsidRPr="7D726ADC">
              <w:rPr>
                <w:szCs w:val="24"/>
              </w:rPr>
              <w:t>the</w:t>
            </w:r>
            <w:r w:rsidR="00271552">
              <w:rPr>
                <w:szCs w:val="24"/>
              </w:rPr>
              <w:t xml:space="preserve"> </w:t>
            </w:r>
            <w:r w:rsidRPr="7D726ADC">
              <w:rPr>
                <w:szCs w:val="24"/>
              </w:rPr>
              <w:t>time</w:t>
            </w:r>
            <w:r w:rsidR="00271552">
              <w:rPr>
                <w:szCs w:val="24"/>
              </w:rPr>
              <w:t xml:space="preserve"> </w:t>
            </w:r>
            <w:r w:rsidRPr="7D726ADC">
              <w:rPr>
                <w:szCs w:val="24"/>
              </w:rPr>
              <w:t>management</w:t>
            </w:r>
            <w:r w:rsidR="00271552">
              <w:rPr>
                <w:szCs w:val="24"/>
              </w:rPr>
              <w:t xml:space="preserve"> </w:t>
            </w:r>
            <w:r w:rsidRPr="7D726ADC">
              <w:rPr>
                <w:szCs w:val="24"/>
              </w:rPr>
              <w:t>application</w:t>
            </w:r>
            <w:r w:rsidR="00271552">
              <w:rPr>
                <w:szCs w:val="24"/>
              </w:rPr>
              <w:t xml:space="preserve"> </w:t>
            </w:r>
            <w:r w:rsidRPr="7D726ADC">
              <w:rPr>
                <w:szCs w:val="24"/>
              </w:rPr>
              <w:t>that</w:t>
            </w:r>
            <w:r w:rsidR="00271552">
              <w:rPr>
                <w:szCs w:val="24"/>
              </w:rPr>
              <w:t xml:space="preserve"> </w:t>
            </w:r>
            <w:r w:rsidRPr="7D726ADC">
              <w:rPr>
                <w:szCs w:val="24"/>
              </w:rPr>
              <w:t>will</w:t>
            </w:r>
            <w:r w:rsidR="00271552">
              <w:rPr>
                <w:szCs w:val="24"/>
              </w:rPr>
              <w:t xml:space="preserve"> </w:t>
            </w:r>
            <w:r w:rsidRPr="7D726ADC">
              <w:rPr>
                <w:szCs w:val="24"/>
              </w:rPr>
              <w:t>be</w:t>
            </w:r>
            <w:r w:rsidR="00271552">
              <w:rPr>
                <w:szCs w:val="24"/>
              </w:rPr>
              <w:t xml:space="preserve"> </w:t>
            </w:r>
            <w:r w:rsidRPr="7D726ADC">
              <w:rPr>
                <w:szCs w:val="24"/>
              </w:rPr>
              <w:t>configured</w:t>
            </w:r>
            <w:r w:rsidR="00271552">
              <w:rPr>
                <w:szCs w:val="24"/>
              </w:rPr>
              <w:t xml:space="preserve"> </w:t>
            </w:r>
            <w:r w:rsidRPr="7D726ADC">
              <w:rPr>
                <w:szCs w:val="24"/>
              </w:rPr>
              <w:t>in</w:t>
            </w:r>
            <w:r w:rsidR="00271552">
              <w:rPr>
                <w:szCs w:val="24"/>
              </w:rPr>
              <w:t xml:space="preserve"> </w:t>
            </w:r>
            <w:r w:rsidRPr="7D726ADC">
              <w:rPr>
                <w:szCs w:val="24"/>
              </w:rPr>
              <w:t>Salesforce.</w:t>
            </w:r>
          </w:p>
          <w:p w14:paraId="0C62A886" w14:textId="1F365907" w:rsidR="00FC4DC6" w:rsidRDefault="7F11C51A" w:rsidP="00FC4DC6">
            <w:pPr>
              <w:pStyle w:val="paragraph0"/>
              <w:spacing w:before="0" w:beforeAutospacing="0" w:after="0" w:afterAutospacing="0"/>
              <w:textAlignment w:val="baseline"/>
              <w:rPr>
                <w:rStyle w:val="eop"/>
                <w:sz w:val="22"/>
                <w:szCs w:val="22"/>
              </w:rPr>
            </w:pPr>
            <w:r>
              <w:rPr>
                <w:noProof/>
              </w:rPr>
              <w:drawing>
                <wp:inline distT="0" distB="0" distL="0" distR="0" wp14:anchorId="3E2E9D6A" wp14:editId="43CA2AD2">
                  <wp:extent cx="5745226" cy="3309642"/>
                  <wp:effectExtent l="0" t="0" r="0" b="508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5745226" cy="3309642"/>
                          </a:xfrm>
                          <a:prstGeom prst="rect">
                            <a:avLst/>
                          </a:prstGeom>
                        </pic:spPr>
                      </pic:pic>
                    </a:graphicData>
                  </a:graphic>
                </wp:inline>
              </w:drawing>
            </w:r>
          </w:p>
          <w:p w14:paraId="5A1BA5EB" w14:textId="77777777" w:rsidR="008A1977" w:rsidRPr="00812A4B" w:rsidRDefault="008A1977" w:rsidP="00905CCD">
            <w:pPr>
              <w:tabs>
                <w:tab w:val="left" w:pos="1200"/>
              </w:tabs>
              <w:spacing w:line="256" w:lineRule="auto"/>
              <w:rPr>
                <w:sz w:val="20"/>
                <w:szCs w:val="20"/>
              </w:rPr>
            </w:pPr>
          </w:p>
        </w:tc>
      </w:tr>
      <w:tr w:rsidR="008A1977" w:rsidRPr="008A1977" w14:paraId="30029BCC" w14:textId="77777777" w:rsidTr="3656BAB7">
        <w:tc>
          <w:tcPr>
            <w:tcW w:w="9265" w:type="dxa"/>
            <w:shd w:val="clear" w:color="auto" w:fill="DBE5F1" w:themeFill="accent1" w:themeFillTint="33"/>
          </w:tcPr>
          <w:p w14:paraId="6123A876" w14:textId="1A82D878" w:rsidR="008A1977" w:rsidRPr="008A1977" w:rsidRDefault="008A1977">
            <w:pPr>
              <w:pStyle w:val="ListParagraph"/>
              <w:numPr>
                <w:ilvl w:val="0"/>
                <w:numId w:val="18"/>
              </w:numPr>
              <w:spacing w:before="80" w:after="80"/>
              <w:rPr>
                <w:rFonts w:ascii="Arial Narrow" w:hAnsi="Arial Narrow"/>
                <w:sz w:val="20"/>
                <w:szCs w:val="20"/>
              </w:rPr>
            </w:pPr>
            <w:r w:rsidRPr="008A1977">
              <w:rPr>
                <w:rFonts w:ascii="Arial Narrow" w:hAnsi="Arial Narrow"/>
                <w:sz w:val="20"/>
                <w:szCs w:val="20"/>
              </w:rPr>
              <w:lastRenderedPageBreak/>
              <w:t>Generate</w:t>
            </w:r>
            <w:r w:rsidR="00271552">
              <w:rPr>
                <w:rFonts w:ascii="Arial Narrow" w:hAnsi="Arial Narrow"/>
                <w:sz w:val="20"/>
                <w:szCs w:val="20"/>
              </w:rPr>
              <w:t xml:space="preserve"> </w:t>
            </w:r>
            <w:r w:rsidRPr="008A1977">
              <w:rPr>
                <w:rFonts w:ascii="Arial Narrow" w:hAnsi="Arial Narrow"/>
                <w:sz w:val="20"/>
                <w:szCs w:val="20"/>
              </w:rPr>
              <w:t>report</w:t>
            </w:r>
            <w:r w:rsidR="00271552">
              <w:rPr>
                <w:rFonts w:ascii="Arial Narrow" w:hAnsi="Arial Narrow"/>
                <w:sz w:val="20"/>
                <w:szCs w:val="20"/>
              </w:rPr>
              <w:t xml:space="preserve"> </w:t>
            </w:r>
            <w:r w:rsidRPr="008A1977">
              <w:rPr>
                <w:rFonts w:ascii="Arial Narrow" w:hAnsi="Arial Narrow"/>
                <w:sz w:val="20"/>
                <w:szCs w:val="20"/>
              </w:rPr>
              <w:t>of</w:t>
            </w:r>
            <w:r w:rsidR="00271552">
              <w:rPr>
                <w:rFonts w:ascii="Arial Narrow" w:hAnsi="Arial Narrow"/>
                <w:sz w:val="20"/>
                <w:szCs w:val="20"/>
              </w:rPr>
              <w:t xml:space="preserve"> </w:t>
            </w:r>
            <w:r w:rsidRPr="008A1977">
              <w:rPr>
                <w:rFonts w:ascii="Arial Narrow" w:hAnsi="Arial Narrow"/>
                <w:sz w:val="20"/>
                <w:szCs w:val="20"/>
              </w:rPr>
              <w:t>enrollment</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exit</w:t>
            </w:r>
            <w:r w:rsidR="00271552">
              <w:rPr>
                <w:rFonts w:ascii="Arial Narrow" w:hAnsi="Arial Narrow"/>
                <w:sz w:val="20"/>
                <w:szCs w:val="20"/>
              </w:rPr>
              <w:t xml:space="preserve"> </w:t>
            </w:r>
            <w:r w:rsidRPr="008A1977">
              <w:rPr>
                <w:rFonts w:ascii="Arial Narrow" w:hAnsi="Arial Narrow"/>
                <w:sz w:val="20"/>
                <w:szCs w:val="20"/>
              </w:rPr>
              <w:t>data</w:t>
            </w:r>
            <w:r w:rsidR="00271552">
              <w:rPr>
                <w:rFonts w:ascii="Arial Narrow" w:hAnsi="Arial Narrow"/>
                <w:sz w:val="20"/>
                <w:szCs w:val="20"/>
              </w:rPr>
              <w:t xml:space="preserve"> </w:t>
            </w:r>
            <w:r w:rsidRPr="008A1977">
              <w:rPr>
                <w:rFonts w:ascii="Arial Narrow" w:hAnsi="Arial Narrow"/>
                <w:sz w:val="20"/>
                <w:szCs w:val="20"/>
              </w:rPr>
              <w:t>of</w:t>
            </w:r>
            <w:r w:rsidR="00271552">
              <w:rPr>
                <w:rFonts w:ascii="Arial Narrow" w:hAnsi="Arial Narrow"/>
                <w:sz w:val="20"/>
                <w:szCs w:val="20"/>
              </w:rPr>
              <w:t xml:space="preserve"> </w:t>
            </w:r>
            <w:r w:rsidRPr="008A1977">
              <w:rPr>
                <w:rFonts w:ascii="Arial Narrow" w:hAnsi="Arial Narrow"/>
                <w:sz w:val="20"/>
                <w:szCs w:val="20"/>
              </w:rPr>
              <w:t>members</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other</w:t>
            </w:r>
            <w:r w:rsidR="00271552">
              <w:rPr>
                <w:rFonts w:ascii="Arial Narrow" w:hAnsi="Arial Narrow"/>
                <w:sz w:val="20"/>
                <w:szCs w:val="20"/>
              </w:rPr>
              <w:t xml:space="preserve"> </w:t>
            </w:r>
            <w:r w:rsidRPr="008A1977">
              <w:rPr>
                <w:rFonts w:ascii="Arial Narrow" w:hAnsi="Arial Narrow"/>
                <w:sz w:val="20"/>
                <w:szCs w:val="20"/>
              </w:rPr>
              <w:t>indicators;</w:t>
            </w:r>
          </w:p>
        </w:tc>
      </w:tr>
      <w:tr w:rsidR="008A1977" w:rsidRPr="00812A4B" w14:paraId="06FAA0FD" w14:textId="77777777" w:rsidTr="3656BAB7">
        <w:tc>
          <w:tcPr>
            <w:tcW w:w="9265" w:type="dxa"/>
            <w:tcBorders>
              <w:bottom w:val="single" w:sz="4" w:space="0" w:color="auto"/>
            </w:tcBorders>
          </w:tcPr>
          <w:p w14:paraId="2E6F97F0" w14:textId="1FEDDC0B" w:rsidR="007E28F3" w:rsidRPr="00AC7231" w:rsidRDefault="3819CFA5" w:rsidP="6B856586">
            <w:pPr>
              <w:pStyle w:val="BodyText"/>
              <w:rPr>
                <w:szCs w:val="24"/>
              </w:rPr>
            </w:pPr>
            <w:r w:rsidRPr="7D726ADC">
              <w:rPr>
                <w:szCs w:val="24"/>
              </w:rPr>
              <w:t>Yes,</w:t>
            </w:r>
            <w:r w:rsidR="00271552">
              <w:rPr>
                <w:szCs w:val="24"/>
              </w:rPr>
              <w:t xml:space="preserve"> </w:t>
            </w:r>
            <w:r w:rsidR="1761349B" w:rsidRPr="7D726ADC">
              <w:rPr>
                <w:szCs w:val="24"/>
              </w:rPr>
              <w:t>the</w:t>
            </w:r>
            <w:r w:rsidR="00271552">
              <w:rPr>
                <w:szCs w:val="24"/>
              </w:rPr>
              <w:t xml:space="preserve"> </w:t>
            </w:r>
            <w:r w:rsidRPr="7D726ADC">
              <w:rPr>
                <w:szCs w:val="24"/>
              </w:rPr>
              <w:t>Salesforce</w:t>
            </w:r>
            <w:r w:rsidR="00271552">
              <w:rPr>
                <w:szCs w:val="24"/>
              </w:rPr>
              <w:t xml:space="preserve"> </w:t>
            </w:r>
            <w:r w:rsidRPr="7D726ADC">
              <w:rPr>
                <w:szCs w:val="24"/>
              </w:rPr>
              <w:t>platform</w:t>
            </w:r>
            <w:r w:rsidR="00271552">
              <w:rPr>
                <w:szCs w:val="24"/>
              </w:rPr>
              <w:t xml:space="preserve"> </w:t>
            </w:r>
            <w:r w:rsidRPr="7D726ADC">
              <w:rPr>
                <w:szCs w:val="24"/>
              </w:rPr>
              <w:t>provides</w:t>
            </w:r>
            <w:r w:rsidR="00271552">
              <w:rPr>
                <w:szCs w:val="24"/>
              </w:rPr>
              <w:t xml:space="preserve"> </w:t>
            </w:r>
            <w:r w:rsidRPr="7D726ADC">
              <w:rPr>
                <w:szCs w:val="24"/>
              </w:rPr>
              <w:t>a</w:t>
            </w:r>
            <w:r w:rsidR="00271552">
              <w:rPr>
                <w:szCs w:val="24"/>
              </w:rPr>
              <w:t xml:space="preserve"> </w:t>
            </w:r>
            <w:r w:rsidRPr="7D726ADC">
              <w:rPr>
                <w:szCs w:val="24"/>
              </w:rPr>
              <w:t>powerful</w:t>
            </w:r>
            <w:r w:rsidR="00271552">
              <w:rPr>
                <w:szCs w:val="24"/>
              </w:rPr>
              <w:t xml:space="preserve"> </w:t>
            </w:r>
            <w:r w:rsidRPr="7D726ADC">
              <w:rPr>
                <w:szCs w:val="24"/>
              </w:rPr>
              <w:t>report</w:t>
            </w:r>
            <w:r w:rsidR="00271552">
              <w:rPr>
                <w:szCs w:val="24"/>
              </w:rPr>
              <w:t xml:space="preserve"> </w:t>
            </w:r>
            <w:r w:rsidRPr="7D726ADC">
              <w:rPr>
                <w:szCs w:val="24"/>
              </w:rPr>
              <w:t>builder</w:t>
            </w:r>
            <w:r w:rsidR="00271552">
              <w:rPr>
                <w:szCs w:val="24"/>
              </w:rPr>
              <w:t xml:space="preserve"> </w:t>
            </w:r>
            <w:r w:rsidRPr="7D726ADC">
              <w:rPr>
                <w:szCs w:val="24"/>
              </w:rPr>
              <w:t>described</w:t>
            </w:r>
            <w:r w:rsidR="00271552">
              <w:rPr>
                <w:szCs w:val="24"/>
              </w:rPr>
              <w:t xml:space="preserve"> </w:t>
            </w:r>
            <w:r w:rsidRPr="7D726ADC">
              <w:rPr>
                <w:szCs w:val="24"/>
              </w:rPr>
              <w:t>in</w:t>
            </w:r>
            <w:r w:rsidR="00271552">
              <w:rPr>
                <w:szCs w:val="24"/>
              </w:rPr>
              <w:t xml:space="preserve"> </w:t>
            </w:r>
            <w:r w:rsidRPr="7D726ADC">
              <w:rPr>
                <w:szCs w:val="24"/>
              </w:rPr>
              <w:t>question</w:t>
            </w:r>
            <w:r w:rsidR="00271552">
              <w:rPr>
                <w:szCs w:val="24"/>
              </w:rPr>
              <w:t xml:space="preserve"> </w:t>
            </w:r>
            <w:r w:rsidRPr="7D726ADC">
              <w:rPr>
                <w:szCs w:val="24"/>
              </w:rPr>
              <w:t>(</w:t>
            </w:r>
            <w:proofErr w:type="spellStart"/>
            <w:r w:rsidRPr="7D726ADC">
              <w:rPr>
                <w:szCs w:val="24"/>
              </w:rPr>
              <w:t>i</w:t>
            </w:r>
            <w:proofErr w:type="spellEnd"/>
            <w:r w:rsidRPr="7D726ADC">
              <w:rPr>
                <w:szCs w:val="24"/>
              </w:rPr>
              <w:t>)</w:t>
            </w:r>
            <w:r w:rsidR="00271552">
              <w:rPr>
                <w:szCs w:val="24"/>
              </w:rPr>
              <w:t xml:space="preserve"> </w:t>
            </w:r>
            <w:r w:rsidRPr="7D726ADC">
              <w:rPr>
                <w:szCs w:val="24"/>
              </w:rPr>
              <w:t>of</w:t>
            </w:r>
            <w:r w:rsidR="00271552">
              <w:rPr>
                <w:szCs w:val="24"/>
              </w:rPr>
              <w:t xml:space="preserve"> </w:t>
            </w:r>
            <w:r w:rsidRPr="7D726ADC">
              <w:rPr>
                <w:szCs w:val="24"/>
              </w:rPr>
              <w:t>this</w:t>
            </w:r>
            <w:r w:rsidR="00271552">
              <w:rPr>
                <w:szCs w:val="24"/>
              </w:rPr>
              <w:t xml:space="preserve"> </w:t>
            </w:r>
            <w:r w:rsidRPr="7D726ADC">
              <w:rPr>
                <w:szCs w:val="24"/>
              </w:rPr>
              <w:t>same</w:t>
            </w:r>
            <w:r w:rsidR="00271552">
              <w:rPr>
                <w:szCs w:val="24"/>
              </w:rPr>
              <w:t xml:space="preserve"> </w:t>
            </w:r>
            <w:r w:rsidRPr="7D726ADC">
              <w:rPr>
                <w:szCs w:val="24"/>
              </w:rPr>
              <w:t>section.</w:t>
            </w:r>
            <w:r w:rsidR="00271552">
              <w:rPr>
                <w:szCs w:val="24"/>
              </w:rPr>
              <w:t xml:space="preserve"> </w:t>
            </w:r>
            <w:r w:rsidRPr="7D726ADC">
              <w:rPr>
                <w:szCs w:val="24"/>
              </w:rPr>
              <w:t>Using</w:t>
            </w:r>
            <w:r w:rsidR="00271552">
              <w:rPr>
                <w:szCs w:val="24"/>
              </w:rPr>
              <w:t xml:space="preserve"> </w:t>
            </w:r>
            <w:r w:rsidRPr="7D726ADC">
              <w:rPr>
                <w:szCs w:val="24"/>
              </w:rPr>
              <w:t>the</w:t>
            </w:r>
            <w:r w:rsidR="00271552">
              <w:rPr>
                <w:szCs w:val="24"/>
              </w:rPr>
              <w:t xml:space="preserve"> </w:t>
            </w:r>
            <w:r w:rsidRPr="7D726ADC">
              <w:rPr>
                <w:szCs w:val="24"/>
              </w:rPr>
              <w:t>Salesforce</w:t>
            </w:r>
            <w:r w:rsidR="00271552">
              <w:rPr>
                <w:szCs w:val="24"/>
              </w:rPr>
              <w:t xml:space="preserve"> </w:t>
            </w:r>
            <w:r w:rsidRPr="7D726ADC">
              <w:rPr>
                <w:szCs w:val="24"/>
              </w:rPr>
              <w:t>report</w:t>
            </w:r>
            <w:r w:rsidR="00271552">
              <w:rPr>
                <w:szCs w:val="24"/>
              </w:rPr>
              <w:t xml:space="preserve"> </w:t>
            </w:r>
            <w:r w:rsidRPr="7D726ADC">
              <w:rPr>
                <w:szCs w:val="24"/>
              </w:rPr>
              <w:t>builder,</w:t>
            </w:r>
            <w:r w:rsidR="00271552">
              <w:rPr>
                <w:szCs w:val="24"/>
              </w:rPr>
              <w:t xml:space="preserve"> </w:t>
            </w:r>
            <w:r w:rsidRPr="7D726ADC">
              <w:rPr>
                <w:szCs w:val="24"/>
              </w:rPr>
              <w:t>users</w:t>
            </w:r>
            <w:r w:rsidR="00271552">
              <w:rPr>
                <w:szCs w:val="24"/>
              </w:rPr>
              <w:t xml:space="preserve"> </w:t>
            </w:r>
            <w:r w:rsidRPr="7D726ADC">
              <w:rPr>
                <w:szCs w:val="24"/>
              </w:rPr>
              <w:t>can</w:t>
            </w:r>
            <w:r w:rsidR="00271552">
              <w:rPr>
                <w:szCs w:val="24"/>
              </w:rPr>
              <w:t xml:space="preserve"> </w:t>
            </w:r>
            <w:r w:rsidRPr="7D726ADC">
              <w:rPr>
                <w:szCs w:val="24"/>
              </w:rPr>
              <w:t>generate</w:t>
            </w:r>
            <w:r w:rsidR="00271552">
              <w:rPr>
                <w:szCs w:val="24"/>
              </w:rPr>
              <w:t xml:space="preserve"> </w:t>
            </w:r>
            <w:r w:rsidR="19EFCD6F" w:rsidRPr="7D726ADC">
              <w:rPr>
                <w:szCs w:val="24"/>
              </w:rPr>
              <w:t>a</w:t>
            </w:r>
            <w:r w:rsidR="00271552">
              <w:rPr>
                <w:szCs w:val="24"/>
              </w:rPr>
              <w:t xml:space="preserve"> </w:t>
            </w:r>
            <w:r w:rsidRPr="7D726ADC">
              <w:rPr>
                <w:szCs w:val="24"/>
              </w:rPr>
              <w:t>report</w:t>
            </w:r>
            <w:r w:rsidR="00271552">
              <w:rPr>
                <w:szCs w:val="24"/>
              </w:rPr>
              <w:t xml:space="preserve"> </w:t>
            </w:r>
            <w:r w:rsidRPr="7D726ADC">
              <w:rPr>
                <w:szCs w:val="24"/>
              </w:rPr>
              <w:t>of</w:t>
            </w:r>
            <w:r w:rsidR="00271552">
              <w:rPr>
                <w:szCs w:val="24"/>
              </w:rPr>
              <w:t xml:space="preserve"> </w:t>
            </w:r>
            <w:r w:rsidRPr="7D726ADC">
              <w:rPr>
                <w:szCs w:val="24"/>
              </w:rPr>
              <w:t>all</w:t>
            </w:r>
            <w:r w:rsidR="00271552">
              <w:rPr>
                <w:szCs w:val="24"/>
              </w:rPr>
              <w:t xml:space="preserve"> </w:t>
            </w:r>
            <w:r w:rsidR="0596AAD2" w:rsidRPr="7D726ADC">
              <w:rPr>
                <w:szCs w:val="24"/>
              </w:rPr>
              <w:t>members</w:t>
            </w:r>
            <w:r w:rsidR="002D27EB">
              <w:rPr>
                <w:szCs w:val="24"/>
              </w:rPr>
              <w:t>’</w:t>
            </w:r>
            <w:r w:rsidR="00271552">
              <w:rPr>
                <w:szCs w:val="24"/>
              </w:rPr>
              <w:t xml:space="preserve"> </w:t>
            </w:r>
            <w:r w:rsidR="0596AAD2" w:rsidRPr="7D726ADC">
              <w:rPr>
                <w:szCs w:val="24"/>
              </w:rPr>
              <w:t>enrollment</w:t>
            </w:r>
            <w:r w:rsidR="00271552">
              <w:rPr>
                <w:szCs w:val="24"/>
              </w:rPr>
              <w:t xml:space="preserve"> </w:t>
            </w:r>
            <w:r w:rsidR="0596AAD2" w:rsidRPr="7D726ADC">
              <w:rPr>
                <w:szCs w:val="24"/>
              </w:rPr>
              <w:t>and</w:t>
            </w:r>
            <w:r w:rsidR="00271552">
              <w:rPr>
                <w:szCs w:val="24"/>
              </w:rPr>
              <w:t xml:space="preserve"> </w:t>
            </w:r>
            <w:r w:rsidR="0596AAD2" w:rsidRPr="7D726ADC">
              <w:rPr>
                <w:szCs w:val="24"/>
              </w:rPr>
              <w:t>exit</w:t>
            </w:r>
            <w:r w:rsidR="00271552">
              <w:rPr>
                <w:szCs w:val="24"/>
              </w:rPr>
              <w:t xml:space="preserve"> </w:t>
            </w:r>
            <w:r w:rsidR="0596AAD2" w:rsidRPr="7D726ADC">
              <w:rPr>
                <w:szCs w:val="24"/>
              </w:rPr>
              <w:t>data</w:t>
            </w:r>
            <w:r w:rsidRPr="7D726ADC">
              <w:rPr>
                <w:szCs w:val="24"/>
              </w:rPr>
              <w:t>.</w:t>
            </w:r>
            <w:r w:rsidR="00271552">
              <w:rPr>
                <w:szCs w:val="24"/>
              </w:rPr>
              <w:t xml:space="preserve"> </w:t>
            </w:r>
            <w:r w:rsidRPr="7D726ADC">
              <w:rPr>
                <w:szCs w:val="24"/>
              </w:rPr>
              <w:t>The</w:t>
            </w:r>
            <w:r w:rsidR="00271552">
              <w:rPr>
                <w:szCs w:val="24"/>
              </w:rPr>
              <w:t xml:space="preserve"> </w:t>
            </w:r>
            <w:r w:rsidRPr="7D726ADC">
              <w:rPr>
                <w:szCs w:val="24"/>
              </w:rPr>
              <w:t>generated</w:t>
            </w:r>
            <w:r w:rsidR="00271552">
              <w:rPr>
                <w:szCs w:val="24"/>
              </w:rPr>
              <w:t xml:space="preserve"> </w:t>
            </w:r>
            <w:r w:rsidRPr="7D726ADC">
              <w:rPr>
                <w:szCs w:val="24"/>
              </w:rPr>
              <w:t>report</w:t>
            </w:r>
            <w:r w:rsidR="00271552">
              <w:rPr>
                <w:szCs w:val="24"/>
              </w:rPr>
              <w:t xml:space="preserve"> </w:t>
            </w:r>
            <w:r w:rsidRPr="7D726ADC">
              <w:rPr>
                <w:szCs w:val="24"/>
              </w:rPr>
              <w:t>can</w:t>
            </w:r>
            <w:r w:rsidR="00271552">
              <w:rPr>
                <w:szCs w:val="24"/>
              </w:rPr>
              <w:t xml:space="preserve"> </w:t>
            </w:r>
            <w:r w:rsidRPr="7D726ADC">
              <w:rPr>
                <w:szCs w:val="24"/>
              </w:rPr>
              <w:t>be</w:t>
            </w:r>
            <w:r w:rsidR="00271552">
              <w:rPr>
                <w:szCs w:val="24"/>
              </w:rPr>
              <w:t xml:space="preserve"> </w:t>
            </w:r>
            <w:r w:rsidRPr="7D726ADC">
              <w:rPr>
                <w:szCs w:val="24"/>
              </w:rPr>
              <w:t>exported</w:t>
            </w:r>
            <w:r w:rsidR="00271552">
              <w:rPr>
                <w:szCs w:val="24"/>
              </w:rPr>
              <w:t xml:space="preserve"> </w:t>
            </w:r>
            <w:r w:rsidRPr="7D726ADC">
              <w:rPr>
                <w:szCs w:val="24"/>
              </w:rPr>
              <w:t>to</w:t>
            </w:r>
            <w:r w:rsidR="00271552">
              <w:rPr>
                <w:szCs w:val="24"/>
              </w:rPr>
              <w:t xml:space="preserve"> </w:t>
            </w:r>
            <w:r w:rsidRPr="7D726ADC">
              <w:rPr>
                <w:szCs w:val="24"/>
              </w:rPr>
              <w:t>a</w:t>
            </w:r>
            <w:r w:rsidR="00271552">
              <w:rPr>
                <w:szCs w:val="24"/>
              </w:rPr>
              <w:t xml:space="preserve"> </w:t>
            </w:r>
            <w:r w:rsidRPr="7D726ADC">
              <w:rPr>
                <w:szCs w:val="24"/>
              </w:rPr>
              <w:t>CSV</w:t>
            </w:r>
            <w:r w:rsidR="00271552">
              <w:rPr>
                <w:szCs w:val="24"/>
              </w:rPr>
              <w:t xml:space="preserve"> </w:t>
            </w:r>
            <w:r w:rsidRPr="7D726ADC">
              <w:rPr>
                <w:szCs w:val="24"/>
              </w:rPr>
              <w:t>o</w:t>
            </w:r>
            <w:r w:rsidR="0596AAD2" w:rsidRPr="7D726ADC">
              <w:rPr>
                <w:szCs w:val="24"/>
              </w:rPr>
              <w:t>r</w:t>
            </w:r>
            <w:r w:rsidR="00271552">
              <w:rPr>
                <w:szCs w:val="24"/>
              </w:rPr>
              <w:t xml:space="preserve"> </w:t>
            </w:r>
            <w:r w:rsidRPr="7D726ADC">
              <w:rPr>
                <w:szCs w:val="24"/>
              </w:rPr>
              <w:t>Excel</w:t>
            </w:r>
            <w:r w:rsidR="00271552">
              <w:rPr>
                <w:szCs w:val="24"/>
              </w:rPr>
              <w:t xml:space="preserve"> </w:t>
            </w:r>
            <w:r w:rsidRPr="7D726ADC">
              <w:rPr>
                <w:szCs w:val="24"/>
              </w:rPr>
              <w:t>file</w:t>
            </w:r>
            <w:r w:rsidR="00271552">
              <w:rPr>
                <w:szCs w:val="24"/>
              </w:rPr>
              <w:t xml:space="preserve"> </w:t>
            </w:r>
            <w:r w:rsidRPr="7D726ADC">
              <w:rPr>
                <w:szCs w:val="24"/>
              </w:rPr>
              <w:t>as</w:t>
            </w:r>
            <w:r w:rsidR="00271552">
              <w:rPr>
                <w:szCs w:val="24"/>
              </w:rPr>
              <w:t xml:space="preserve"> </w:t>
            </w:r>
            <w:r w:rsidRPr="7D726ADC">
              <w:rPr>
                <w:szCs w:val="24"/>
              </w:rPr>
              <w:t>well.</w:t>
            </w:r>
            <w:r w:rsidR="00271552">
              <w:rPr>
                <w:szCs w:val="24"/>
              </w:rPr>
              <w:t xml:space="preserve"> </w:t>
            </w:r>
            <w:r w:rsidRPr="7D726ADC">
              <w:rPr>
                <w:szCs w:val="24"/>
              </w:rPr>
              <w:t>The</w:t>
            </w:r>
            <w:r w:rsidR="00271552">
              <w:rPr>
                <w:szCs w:val="24"/>
              </w:rPr>
              <w:t xml:space="preserve"> </w:t>
            </w:r>
            <w:r w:rsidRPr="7D726ADC">
              <w:rPr>
                <w:szCs w:val="24"/>
              </w:rPr>
              <w:t>screenshot</w:t>
            </w:r>
            <w:r w:rsidR="00271552">
              <w:rPr>
                <w:szCs w:val="24"/>
              </w:rPr>
              <w:t xml:space="preserve"> </w:t>
            </w:r>
            <w:r w:rsidRPr="7D726ADC">
              <w:rPr>
                <w:szCs w:val="24"/>
              </w:rPr>
              <w:t>below</w:t>
            </w:r>
            <w:r w:rsidR="00271552">
              <w:rPr>
                <w:szCs w:val="24"/>
              </w:rPr>
              <w:t xml:space="preserve"> </w:t>
            </w:r>
            <w:r w:rsidRPr="7D726ADC">
              <w:rPr>
                <w:szCs w:val="24"/>
              </w:rPr>
              <w:t>shows</w:t>
            </w:r>
            <w:r w:rsidR="00271552">
              <w:rPr>
                <w:szCs w:val="24"/>
              </w:rPr>
              <w:t xml:space="preserve"> </w:t>
            </w:r>
            <w:r w:rsidR="7E6F00EE" w:rsidRPr="7D726ADC">
              <w:rPr>
                <w:szCs w:val="24"/>
              </w:rPr>
              <w:t>a</w:t>
            </w:r>
            <w:r w:rsidR="00271552">
              <w:rPr>
                <w:szCs w:val="24"/>
              </w:rPr>
              <w:t xml:space="preserve"> </w:t>
            </w:r>
            <w:r w:rsidR="7E6F00EE" w:rsidRPr="7D726ADC">
              <w:rPr>
                <w:szCs w:val="24"/>
              </w:rPr>
              <w:t>sample</w:t>
            </w:r>
            <w:r w:rsidR="00271552">
              <w:rPr>
                <w:szCs w:val="24"/>
              </w:rPr>
              <w:t xml:space="preserve"> </w:t>
            </w:r>
            <w:r w:rsidRPr="7D726ADC">
              <w:rPr>
                <w:szCs w:val="24"/>
              </w:rPr>
              <w:t>Salesforce</w:t>
            </w:r>
            <w:r w:rsidR="00271552">
              <w:rPr>
                <w:szCs w:val="24"/>
              </w:rPr>
              <w:t xml:space="preserve"> </w:t>
            </w:r>
            <w:r w:rsidRPr="7D726ADC">
              <w:rPr>
                <w:szCs w:val="24"/>
              </w:rPr>
              <w:t>report</w:t>
            </w:r>
            <w:r w:rsidR="72F21D78" w:rsidRPr="7D726ADC">
              <w:rPr>
                <w:szCs w:val="24"/>
              </w:rPr>
              <w:t>.</w:t>
            </w:r>
          </w:p>
          <w:p w14:paraId="2D6E03CF" w14:textId="1F365907" w:rsidR="008A1977" w:rsidRDefault="1E6CB901" w:rsidP="00CB773C">
            <w:pPr>
              <w:tabs>
                <w:tab w:val="left" w:pos="1200"/>
              </w:tabs>
              <w:spacing w:line="256" w:lineRule="auto"/>
              <w:jc w:val="center"/>
              <w:rPr>
                <w:sz w:val="20"/>
                <w:szCs w:val="20"/>
              </w:rPr>
            </w:pPr>
            <w:r>
              <w:rPr>
                <w:noProof/>
              </w:rPr>
              <w:lastRenderedPageBreak/>
              <w:drawing>
                <wp:inline distT="0" distB="0" distL="0" distR="0" wp14:anchorId="3B30627E" wp14:editId="40617FFD">
                  <wp:extent cx="5528974" cy="3252999"/>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0">
                            <a:extLst>
                              <a:ext uri="{28A0092B-C50C-407E-A947-70E740481C1C}">
                                <a14:useLocalDpi xmlns:a14="http://schemas.microsoft.com/office/drawing/2010/main" val="0"/>
                              </a:ext>
                            </a:extLst>
                          </a:blip>
                          <a:stretch>
                            <a:fillRect/>
                          </a:stretch>
                        </pic:blipFill>
                        <pic:spPr>
                          <a:xfrm>
                            <a:off x="0" y="0"/>
                            <a:ext cx="5528974" cy="3252999"/>
                          </a:xfrm>
                          <a:prstGeom prst="rect">
                            <a:avLst/>
                          </a:prstGeom>
                        </pic:spPr>
                      </pic:pic>
                    </a:graphicData>
                  </a:graphic>
                </wp:inline>
              </w:drawing>
            </w:r>
          </w:p>
          <w:p w14:paraId="4B6BF09D" w14:textId="77777777" w:rsidR="008A1977" w:rsidRPr="00812A4B" w:rsidRDefault="008A1977" w:rsidP="00905CCD">
            <w:pPr>
              <w:tabs>
                <w:tab w:val="left" w:pos="1200"/>
              </w:tabs>
              <w:spacing w:line="256" w:lineRule="auto"/>
              <w:rPr>
                <w:sz w:val="20"/>
                <w:szCs w:val="20"/>
              </w:rPr>
            </w:pPr>
          </w:p>
        </w:tc>
      </w:tr>
      <w:tr w:rsidR="008A1977" w:rsidRPr="008A1977" w14:paraId="61C89B3D" w14:textId="77777777" w:rsidTr="3656BAB7">
        <w:tc>
          <w:tcPr>
            <w:tcW w:w="9265" w:type="dxa"/>
            <w:shd w:val="clear" w:color="auto" w:fill="DBE5F1" w:themeFill="accent1" w:themeFillTint="33"/>
          </w:tcPr>
          <w:p w14:paraId="57FEB73E" w14:textId="19D0B020" w:rsidR="008A1977" w:rsidRPr="008A1977" w:rsidRDefault="008A1977">
            <w:pPr>
              <w:pStyle w:val="ListParagraph"/>
              <w:numPr>
                <w:ilvl w:val="0"/>
                <w:numId w:val="18"/>
              </w:numPr>
              <w:spacing w:before="80" w:after="80"/>
              <w:rPr>
                <w:rFonts w:ascii="Arial Narrow" w:hAnsi="Arial Narrow"/>
                <w:sz w:val="20"/>
                <w:szCs w:val="20"/>
              </w:rPr>
            </w:pPr>
            <w:r w:rsidRPr="008A1977">
              <w:rPr>
                <w:rFonts w:ascii="Arial Narrow" w:hAnsi="Arial Narrow"/>
                <w:sz w:val="20"/>
                <w:szCs w:val="20"/>
              </w:rPr>
              <w:lastRenderedPageBreak/>
              <w:t>Enter</w:t>
            </w:r>
            <w:r w:rsidR="00271552">
              <w:rPr>
                <w:rFonts w:ascii="Arial Narrow" w:hAnsi="Arial Narrow"/>
                <w:sz w:val="20"/>
                <w:szCs w:val="20"/>
              </w:rPr>
              <w:t xml:space="preserve"> </w:t>
            </w:r>
            <w:r w:rsidRPr="008A1977">
              <w:rPr>
                <w:rFonts w:ascii="Arial Narrow" w:hAnsi="Arial Narrow"/>
                <w:sz w:val="20"/>
                <w:szCs w:val="20"/>
              </w:rPr>
              <w:t>annual</w:t>
            </w:r>
            <w:r w:rsidR="00271552">
              <w:rPr>
                <w:rFonts w:ascii="Arial Narrow" w:hAnsi="Arial Narrow"/>
                <w:sz w:val="20"/>
                <w:szCs w:val="20"/>
              </w:rPr>
              <w:t xml:space="preserve"> </w:t>
            </w:r>
            <w:r w:rsidRPr="008A1977">
              <w:rPr>
                <w:rFonts w:ascii="Arial Narrow" w:hAnsi="Arial Narrow"/>
                <w:sz w:val="20"/>
                <w:szCs w:val="20"/>
              </w:rPr>
              <w:t>sub-recipient</w:t>
            </w:r>
            <w:r w:rsidR="00271552">
              <w:rPr>
                <w:rFonts w:ascii="Arial Narrow" w:hAnsi="Arial Narrow"/>
                <w:sz w:val="20"/>
                <w:szCs w:val="20"/>
              </w:rPr>
              <w:t xml:space="preserve"> </w:t>
            </w:r>
            <w:r w:rsidRPr="008A1977">
              <w:rPr>
                <w:rFonts w:ascii="Arial Narrow" w:hAnsi="Arial Narrow"/>
                <w:sz w:val="20"/>
                <w:szCs w:val="20"/>
              </w:rPr>
              <w:t>program</w:t>
            </w:r>
            <w:r w:rsidR="00271552">
              <w:rPr>
                <w:rFonts w:ascii="Arial Narrow" w:hAnsi="Arial Narrow"/>
                <w:sz w:val="20"/>
                <w:szCs w:val="20"/>
              </w:rPr>
              <w:t xml:space="preserve"> </w:t>
            </w:r>
            <w:r w:rsidRPr="008A1977">
              <w:rPr>
                <w:rFonts w:ascii="Arial Narrow" w:hAnsi="Arial Narrow"/>
                <w:sz w:val="20"/>
                <w:szCs w:val="20"/>
              </w:rPr>
              <w:t>year</w:t>
            </w:r>
            <w:r w:rsidR="00271552">
              <w:rPr>
                <w:rFonts w:ascii="Arial Narrow" w:hAnsi="Arial Narrow"/>
                <w:sz w:val="20"/>
                <w:szCs w:val="20"/>
              </w:rPr>
              <w:t xml:space="preserve"> </w:t>
            </w:r>
            <w:r w:rsidRPr="008A1977">
              <w:rPr>
                <w:rFonts w:ascii="Arial Narrow" w:hAnsi="Arial Narrow"/>
                <w:sz w:val="20"/>
                <w:szCs w:val="20"/>
              </w:rPr>
              <w:t>budgets</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submit</w:t>
            </w:r>
            <w:r w:rsidR="00271552">
              <w:rPr>
                <w:rFonts w:ascii="Arial Narrow" w:hAnsi="Arial Narrow"/>
                <w:sz w:val="20"/>
                <w:szCs w:val="20"/>
              </w:rPr>
              <w:t xml:space="preserve"> </w:t>
            </w:r>
            <w:r w:rsidRPr="008A1977">
              <w:rPr>
                <w:rFonts w:ascii="Arial Narrow" w:hAnsi="Arial Narrow"/>
                <w:sz w:val="20"/>
                <w:szCs w:val="20"/>
              </w:rPr>
              <w:t>requests</w:t>
            </w:r>
            <w:r w:rsidR="00271552">
              <w:rPr>
                <w:rFonts w:ascii="Arial Narrow" w:hAnsi="Arial Narrow"/>
                <w:sz w:val="20"/>
                <w:szCs w:val="20"/>
              </w:rPr>
              <w:t xml:space="preserve"> </w:t>
            </w:r>
            <w:r w:rsidRPr="008A1977">
              <w:rPr>
                <w:rFonts w:ascii="Arial Narrow" w:hAnsi="Arial Narrow"/>
                <w:sz w:val="20"/>
                <w:szCs w:val="20"/>
              </w:rPr>
              <w:t>for</w:t>
            </w:r>
            <w:r w:rsidR="00271552">
              <w:rPr>
                <w:rFonts w:ascii="Arial Narrow" w:hAnsi="Arial Narrow"/>
                <w:sz w:val="20"/>
                <w:szCs w:val="20"/>
              </w:rPr>
              <w:t xml:space="preserve"> </w:t>
            </w:r>
            <w:r w:rsidRPr="008A1977">
              <w:rPr>
                <w:rFonts w:ascii="Arial Narrow" w:hAnsi="Arial Narrow"/>
                <w:sz w:val="20"/>
                <w:szCs w:val="20"/>
              </w:rPr>
              <w:t>budget</w:t>
            </w:r>
            <w:r w:rsidR="00271552">
              <w:rPr>
                <w:rFonts w:ascii="Arial Narrow" w:hAnsi="Arial Narrow"/>
                <w:sz w:val="20"/>
                <w:szCs w:val="20"/>
              </w:rPr>
              <w:t xml:space="preserve"> </w:t>
            </w:r>
            <w:r w:rsidRPr="008A1977">
              <w:rPr>
                <w:rFonts w:ascii="Arial Narrow" w:hAnsi="Arial Narrow"/>
                <w:sz w:val="20"/>
                <w:szCs w:val="20"/>
              </w:rPr>
              <w:t>modification</w:t>
            </w:r>
            <w:r w:rsidR="00271552">
              <w:rPr>
                <w:rFonts w:ascii="Arial Narrow" w:hAnsi="Arial Narrow"/>
                <w:sz w:val="20"/>
                <w:szCs w:val="20"/>
              </w:rPr>
              <w:t xml:space="preserve"> </w:t>
            </w:r>
            <w:r w:rsidRPr="008A1977">
              <w:rPr>
                <w:rFonts w:ascii="Arial Narrow" w:hAnsi="Arial Narrow"/>
                <w:sz w:val="20"/>
                <w:szCs w:val="20"/>
              </w:rPr>
              <w:t>to</w:t>
            </w:r>
            <w:r w:rsidR="00271552">
              <w:rPr>
                <w:rFonts w:ascii="Arial Narrow" w:hAnsi="Arial Narrow"/>
                <w:sz w:val="20"/>
                <w:szCs w:val="20"/>
              </w:rPr>
              <w:t xml:space="preserve"> </w:t>
            </w:r>
            <w:r w:rsidRPr="008A1977">
              <w:rPr>
                <w:rFonts w:ascii="Arial Narrow" w:hAnsi="Arial Narrow"/>
                <w:sz w:val="20"/>
                <w:szCs w:val="20"/>
              </w:rPr>
              <w:t>the</w:t>
            </w:r>
            <w:r w:rsidR="00271552">
              <w:rPr>
                <w:rFonts w:ascii="Arial Narrow" w:hAnsi="Arial Narrow"/>
                <w:sz w:val="20"/>
                <w:szCs w:val="20"/>
              </w:rPr>
              <w:t xml:space="preserve"> </w:t>
            </w:r>
            <w:r w:rsidRPr="008A1977">
              <w:rPr>
                <w:rFonts w:ascii="Arial Narrow" w:hAnsi="Arial Narrow"/>
                <w:sz w:val="20"/>
                <w:szCs w:val="20"/>
              </w:rPr>
              <w:t>Commission;</w:t>
            </w:r>
          </w:p>
        </w:tc>
      </w:tr>
      <w:tr w:rsidR="008A1977" w:rsidRPr="00812A4B" w14:paraId="2FC1DFD5" w14:textId="77777777" w:rsidTr="3656BAB7">
        <w:tc>
          <w:tcPr>
            <w:tcW w:w="9265" w:type="dxa"/>
            <w:tcBorders>
              <w:bottom w:val="single" w:sz="4" w:space="0" w:color="auto"/>
            </w:tcBorders>
          </w:tcPr>
          <w:p w14:paraId="3FA9A2CA" w14:textId="2D41F270" w:rsidR="003D0A5A" w:rsidRDefault="7360E622" w:rsidP="7D726ADC">
            <w:pPr>
              <w:pStyle w:val="BodyText"/>
            </w:pPr>
            <w:r>
              <w:t>Stealth</w:t>
            </w:r>
            <w:r w:rsidR="00271552">
              <w:t xml:space="preserve"> </w:t>
            </w:r>
            <w:r>
              <w:t>Solutions</w:t>
            </w:r>
            <w:r w:rsidR="00271552">
              <w:t xml:space="preserve"> </w:t>
            </w:r>
            <w:r>
              <w:t>will</w:t>
            </w:r>
            <w:r w:rsidR="00271552">
              <w:t xml:space="preserve"> </w:t>
            </w:r>
            <w:r>
              <w:t>work</w:t>
            </w:r>
            <w:r w:rsidR="00271552">
              <w:t xml:space="preserve"> </w:t>
            </w:r>
            <w:r>
              <w:t>with</w:t>
            </w:r>
            <w:r w:rsidR="00271552">
              <w:t xml:space="preserve"> </w:t>
            </w:r>
            <w:r w:rsidR="007B6817">
              <w:t>VDSS</w:t>
            </w:r>
            <w:r w:rsidR="00271552">
              <w:t xml:space="preserve"> </w:t>
            </w:r>
            <w:r>
              <w:t>to</w:t>
            </w:r>
            <w:r w:rsidR="00271552">
              <w:t xml:space="preserve"> </w:t>
            </w:r>
            <w:r>
              <w:t>configure</w:t>
            </w:r>
            <w:r w:rsidR="00271552">
              <w:t xml:space="preserve"> </w:t>
            </w:r>
            <w:r>
              <w:t>a</w:t>
            </w:r>
            <w:r w:rsidR="00271552">
              <w:t xml:space="preserve"> </w:t>
            </w:r>
            <w:r>
              <w:t>budget</w:t>
            </w:r>
            <w:r w:rsidR="00271552">
              <w:t xml:space="preserve"> </w:t>
            </w:r>
            <w:r>
              <w:t>application</w:t>
            </w:r>
            <w:r w:rsidR="00271552">
              <w:t xml:space="preserve"> </w:t>
            </w:r>
            <w:r>
              <w:t>on</w:t>
            </w:r>
            <w:r w:rsidR="00271552">
              <w:t xml:space="preserve"> </w:t>
            </w:r>
            <w:r>
              <w:t>the</w:t>
            </w:r>
            <w:r w:rsidR="00271552">
              <w:t xml:space="preserve"> </w:t>
            </w:r>
            <w:r>
              <w:t>Salesforce</w:t>
            </w:r>
            <w:r w:rsidR="00271552">
              <w:t xml:space="preserve"> </w:t>
            </w:r>
            <w:r>
              <w:t>platform.</w:t>
            </w:r>
            <w:r w:rsidR="00271552">
              <w:t xml:space="preserve"> </w:t>
            </w:r>
            <w:r>
              <w:t>One</w:t>
            </w:r>
            <w:r w:rsidR="00271552">
              <w:t xml:space="preserve"> </w:t>
            </w:r>
            <w:r>
              <w:t>of</w:t>
            </w:r>
            <w:r w:rsidR="00271552">
              <w:t xml:space="preserve"> </w:t>
            </w:r>
            <w:r>
              <w:t>the</w:t>
            </w:r>
            <w:r w:rsidR="00271552">
              <w:t xml:space="preserve"> </w:t>
            </w:r>
            <w:r w:rsidR="5194110E">
              <w:t>most</w:t>
            </w:r>
            <w:r w:rsidR="00271552">
              <w:t xml:space="preserve"> </w:t>
            </w:r>
            <w:r w:rsidR="5194110E">
              <w:t>significan</w:t>
            </w:r>
            <w:r>
              <w:t>t</w:t>
            </w:r>
            <w:r w:rsidR="00271552">
              <w:t xml:space="preserve"> </w:t>
            </w:r>
            <w:r>
              <w:t>advantage</w:t>
            </w:r>
            <w:r w:rsidR="75BD12F0">
              <w:t>s</w:t>
            </w:r>
            <w:r w:rsidR="00271552">
              <w:t xml:space="preserve"> </w:t>
            </w:r>
            <w:r>
              <w:t>of</w:t>
            </w:r>
            <w:r w:rsidR="00271552">
              <w:t xml:space="preserve"> </w:t>
            </w:r>
            <w:r w:rsidR="5194110E">
              <w:t>the</w:t>
            </w:r>
            <w:r w:rsidR="00271552">
              <w:t xml:space="preserve"> </w:t>
            </w:r>
            <w:r>
              <w:t>Salesforce</w:t>
            </w:r>
            <w:r w:rsidR="00271552">
              <w:t xml:space="preserve"> </w:t>
            </w:r>
            <w:r>
              <w:t>platform</w:t>
            </w:r>
            <w:r w:rsidR="00271552">
              <w:t xml:space="preserve"> </w:t>
            </w:r>
            <w:r>
              <w:t>is</w:t>
            </w:r>
            <w:r w:rsidR="00271552">
              <w:t xml:space="preserve"> </w:t>
            </w:r>
            <w:r>
              <w:t>the</w:t>
            </w:r>
            <w:r w:rsidR="00271552">
              <w:t xml:space="preserve"> </w:t>
            </w:r>
            <w:r>
              <w:t>availability</w:t>
            </w:r>
            <w:r w:rsidR="00271552">
              <w:t xml:space="preserve"> </w:t>
            </w:r>
            <w:r>
              <w:t>of</w:t>
            </w:r>
            <w:r w:rsidR="00271552">
              <w:t xml:space="preserve"> </w:t>
            </w:r>
            <w:r w:rsidR="73764F9A">
              <w:t>the</w:t>
            </w:r>
            <w:r w:rsidR="00271552">
              <w:t xml:space="preserve"> </w:t>
            </w:r>
            <w:r>
              <w:t>AppExchange</w:t>
            </w:r>
            <w:r w:rsidR="5194110E">
              <w:t>,</w:t>
            </w:r>
            <w:r w:rsidR="00271552">
              <w:t xml:space="preserve"> </w:t>
            </w:r>
            <w:r>
              <w:t>where</w:t>
            </w:r>
            <w:r w:rsidR="00271552">
              <w:t xml:space="preserve"> </w:t>
            </w:r>
            <w:r>
              <w:t>many</w:t>
            </w:r>
            <w:r w:rsidR="00271552">
              <w:t xml:space="preserve"> </w:t>
            </w:r>
            <w:r>
              <w:t>applications</w:t>
            </w:r>
            <w:r w:rsidR="00271552">
              <w:t xml:space="preserve"> </w:t>
            </w:r>
            <w:r>
              <w:t>are</w:t>
            </w:r>
            <w:r w:rsidR="00271552">
              <w:t xml:space="preserve"> </w:t>
            </w:r>
            <w:r>
              <w:t>available</w:t>
            </w:r>
            <w:r w:rsidR="00271552">
              <w:t xml:space="preserve"> </w:t>
            </w:r>
            <w:r>
              <w:t>for</w:t>
            </w:r>
            <w:r w:rsidR="00271552">
              <w:t xml:space="preserve"> </w:t>
            </w:r>
            <w:r>
              <w:t>quick</w:t>
            </w:r>
            <w:r w:rsidR="00271552">
              <w:t xml:space="preserve"> </w:t>
            </w:r>
            <w:r>
              <w:t>download</w:t>
            </w:r>
            <w:r w:rsidR="00271552">
              <w:t xml:space="preserve"> </w:t>
            </w:r>
            <w:r>
              <w:t>and</w:t>
            </w:r>
            <w:r w:rsidR="00271552">
              <w:t xml:space="preserve"> </w:t>
            </w:r>
            <w:r>
              <w:t>install</w:t>
            </w:r>
            <w:r w:rsidR="5194110E">
              <w:t>ation</w:t>
            </w:r>
            <w:r>
              <w:t>.</w:t>
            </w:r>
            <w:r w:rsidR="00271552">
              <w:t xml:space="preserve"> </w:t>
            </w:r>
            <w:r>
              <w:t>Stealth</w:t>
            </w:r>
            <w:r w:rsidR="00271552">
              <w:t xml:space="preserve"> </w:t>
            </w:r>
            <w:r>
              <w:t>will</w:t>
            </w:r>
            <w:r w:rsidR="00271552">
              <w:t xml:space="preserve"> </w:t>
            </w:r>
            <w:r>
              <w:t>work</w:t>
            </w:r>
            <w:r w:rsidR="00271552">
              <w:t xml:space="preserve"> </w:t>
            </w:r>
            <w:r>
              <w:t>with</w:t>
            </w:r>
            <w:r w:rsidR="00271552">
              <w:t xml:space="preserve"> </w:t>
            </w:r>
            <w:r w:rsidR="007B6817">
              <w:t>VDSS</w:t>
            </w:r>
            <w:r w:rsidR="00271552">
              <w:t xml:space="preserve"> </w:t>
            </w:r>
            <w:r>
              <w:t>and</w:t>
            </w:r>
            <w:r w:rsidR="00271552">
              <w:t xml:space="preserve"> </w:t>
            </w:r>
            <w:r>
              <w:t>perform</w:t>
            </w:r>
            <w:r w:rsidR="00271552">
              <w:t xml:space="preserve"> </w:t>
            </w:r>
            <w:r>
              <w:t>a</w:t>
            </w:r>
            <w:r w:rsidR="00271552">
              <w:t xml:space="preserve"> </w:t>
            </w:r>
            <w:r>
              <w:t>build</w:t>
            </w:r>
            <w:r w:rsidR="00271552">
              <w:t xml:space="preserve"> </w:t>
            </w:r>
            <w:r>
              <w:t>vs</w:t>
            </w:r>
            <w:r w:rsidR="40D8727D">
              <w:t>.</w:t>
            </w:r>
            <w:r w:rsidR="00271552">
              <w:t xml:space="preserve"> </w:t>
            </w:r>
            <w:r>
              <w:t>buy</w:t>
            </w:r>
            <w:r w:rsidR="00271552">
              <w:t xml:space="preserve"> </w:t>
            </w:r>
            <w:r>
              <w:t>analysis</w:t>
            </w:r>
            <w:r w:rsidR="00271552">
              <w:t xml:space="preserve"> </w:t>
            </w:r>
            <w:r>
              <w:t>for</w:t>
            </w:r>
            <w:r w:rsidR="00271552">
              <w:t xml:space="preserve"> </w:t>
            </w:r>
            <w:r>
              <w:t>the</w:t>
            </w:r>
            <w:r w:rsidR="00271552">
              <w:t xml:space="preserve"> </w:t>
            </w:r>
            <w:r>
              <w:t>budget</w:t>
            </w:r>
            <w:r w:rsidR="00271552">
              <w:t xml:space="preserve"> </w:t>
            </w:r>
            <w:r>
              <w:t>application</w:t>
            </w:r>
            <w:r w:rsidR="00271552">
              <w:t xml:space="preserve"> </w:t>
            </w:r>
            <w:r>
              <w:t>and</w:t>
            </w:r>
            <w:r w:rsidR="00271552">
              <w:t xml:space="preserve"> </w:t>
            </w:r>
            <w:r w:rsidR="5194110E">
              <w:t>recommend</w:t>
            </w:r>
            <w:r w:rsidR="00271552">
              <w:t xml:space="preserve"> </w:t>
            </w:r>
            <w:r>
              <w:t>accordingly.</w:t>
            </w:r>
            <w:r w:rsidR="00271552">
              <w:t xml:space="preserve"> </w:t>
            </w:r>
            <w:r>
              <w:t>If</w:t>
            </w:r>
            <w:r w:rsidR="00271552">
              <w:t xml:space="preserve"> </w:t>
            </w:r>
            <w:r w:rsidR="007B6817">
              <w:t>VDSS</w:t>
            </w:r>
            <w:r w:rsidR="00271552">
              <w:t xml:space="preserve"> </w:t>
            </w:r>
            <w:r>
              <w:t>decides</w:t>
            </w:r>
            <w:r w:rsidR="00271552">
              <w:t xml:space="preserve"> </w:t>
            </w:r>
            <w:r>
              <w:t>to</w:t>
            </w:r>
            <w:r w:rsidR="00271552">
              <w:t xml:space="preserve"> </w:t>
            </w:r>
            <w:r>
              <w:t>go</w:t>
            </w:r>
            <w:r w:rsidR="00271552">
              <w:t xml:space="preserve"> </w:t>
            </w:r>
            <w:r>
              <w:t>with</w:t>
            </w:r>
            <w:r w:rsidR="00271552">
              <w:t xml:space="preserve"> </w:t>
            </w:r>
            <w:r>
              <w:t>an</w:t>
            </w:r>
            <w:r w:rsidR="00271552">
              <w:t xml:space="preserve"> </w:t>
            </w:r>
            <w:r>
              <w:t>AppExchange</w:t>
            </w:r>
            <w:r w:rsidR="00271552">
              <w:t xml:space="preserve"> </w:t>
            </w:r>
            <w:r>
              <w:t>application,</w:t>
            </w:r>
            <w:r w:rsidR="00271552">
              <w:t xml:space="preserve"> </w:t>
            </w:r>
            <w:r>
              <w:t>Stealth</w:t>
            </w:r>
            <w:r w:rsidR="00271552">
              <w:t xml:space="preserve"> </w:t>
            </w:r>
            <w:r>
              <w:t>will</w:t>
            </w:r>
            <w:r w:rsidR="00271552">
              <w:t xml:space="preserve"> </w:t>
            </w:r>
            <w:r w:rsidR="37E9AA2F">
              <w:t>identify</w:t>
            </w:r>
            <w:r w:rsidR="00271552">
              <w:t xml:space="preserve"> </w:t>
            </w:r>
            <w:r w:rsidR="37E9AA2F">
              <w:t>the</w:t>
            </w:r>
            <w:r w:rsidR="00271552">
              <w:t xml:space="preserve"> </w:t>
            </w:r>
            <w:r w:rsidR="37E9AA2F">
              <w:t>best-</w:t>
            </w:r>
            <w:r>
              <w:t>suited</w:t>
            </w:r>
            <w:r w:rsidR="00271552">
              <w:t xml:space="preserve"> </w:t>
            </w:r>
            <w:r>
              <w:t>product</w:t>
            </w:r>
            <w:r w:rsidR="00271552">
              <w:t xml:space="preserve"> </w:t>
            </w:r>
            <w:r>
              <w:t>for</w:t>
            </w:r>
            <w:r w:rsidR="00271552">
              <w:t xml:space="preserve"> </w:t>
            </w:r>
            <w:r>
              <w:t>budget</w:t>
            </w:r>
            <w:r w:rsidR="00271552">
              <w:t xml:space="preserve"> </w:t>
            </w:r>
            <w:r>
              <w:t>management</w:t>
            </w:r>
            <w:r w:rsidR="00271552">
              <w:t xml:space="preserve"> </w:t>
            </w:r>
            <w:r>
              <w:t>and</w:t>
            </w:r>
            <w:r w:rsidR="00271552">
              <w:t xml:space="preserve"> </w:t>
            </w:r>
            <w:r>
              <w:t>install</w:t>
            </w:r>
            <w:r w:rsidR="00271552">
              <w:t xml:space="preserve"> </w:t>
            </w:r>
            <w:r>
              <w:t>the</w:t>
            </w:r>
            <w:r w:rsidR="00271552">
              <w:t xml:space="preserve"> </w:t>
            </w:r>
            <w:r>
              <w:t>same.</w:t>
            </w:r>
            <w:r w:rsidR="00271552">
              <w:t xml:space="preserve"> </w:t>
            </w:r>
            <w:r>
              <w:t>The</w:t>
            </w:r>
            <w:r w:rsidR="00271552">
              <w:t xml:space="preserve"> </w:t>
            </w:r>
            <w:r>
              <w:t>screenshot</w:t>
            </w:r>
            <w:r w:rsidR="00271552">
              <w:t xml:space="preserve"> </w:t>
            </w:r>
            <w:r>
              <w:t>below</w:t>
            </w:r>
            <w:r w:rsidR="00271552">
              <w:t xml:space="preserve"> </w:t>
            </w:r>
            <w:r>
              <w:t>shows</w:t>
            </w:r>
            <w:r w:rsidR="00271552">
              <w:t xml:space="preserve"> </w:t>
            </w:r>
            <w:r>
              <w:t>an</w:t>
            </w:r>
            <w:r w:rsidR="00271552">
              <w:t xml:space="preserve"> </w:t>
            </w:r>
            <w:r>
              <w:t>application</w:t>
            </w:r>
            <w:r w:rsidR="00271552">
              <w:t xml:space="preserve"> </w:t>
            </w:r>
            <w:r>
              <w:t>available</w:t>
            </w:r>
            <w:r w:rsidR="00271552">
              <w:t xml:space="preserve"> </w:t>
            </w:r>
            <w:r>
              <w:t>for</w:t>
            </w:r>
            <w:r w:rsidR="00271552">
              <w:t xml:space="preserve"> </w:t>
            </w:r>
            <w:r>
              <w:t>download</w:t>
            </w:r>
            <w:r w:rsidR="00271552">
              <w:t xml:space="preserve"> </w:t>
            </w:r>
            <w:r>
              <w:t>from</w:t>
            </w:r>
            <w:r w:rsidR="00271552">
              <w:t xml:space="preserve"> </w:t>
            </w:r>
            <w:r>
              <w:t>the</w:t>
            </w:r>
            <w:r w:rsidR="00271552">
              <w:t xml:space="preserve"> </w:t>
            </w:r>
            <w:r>
              <w:t>AppExchange.</w:t>
            </w:r>
          </w:p>
          <w:p w14:paraId="5C00D582" w14:textId="21A9C57C" w:rsidR="003D0A5A" w:rsidRDefault="19EEC80E" w:rsidP="00E94010">
            <w:pPr>
              <w:pStyle w:val="paragraph0"/>
              <w:spacing w:before="0" w:beforeAutospacing="0" w:after="0" w:afterAutospacing="0"/>
              <w:textAlignment w:val="baseline"/>
              <w:rPr>
                <w:rStyle w:val="eop"/>
                <w:sz w:val="22"/>
                <w:szCs w:val="22"/>
              </w:rPr>
            </w:pPr>
            <w:r>
              <w:rPr>
                <w:noProof/>
              </w:rPr>
              <w:lastRenderedPageBreak/>
              <w:drawing>
                <wp:inline distT="0" distB="0" distL="0" distR="0" wp14:anchorId="270BBE29" wp14:editId="26F99B47">
                  <wp:extent cx="5636974" cy="2613727"/>
                  <wp:effectExtent l="0" t="0" r="1905" b="2540"/>
                  <wp:docPr id="15" name="Picture 1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1">
                            <a:extLst>
                              <a:ext uri="{28A0092B-C50C-407E-A947-70E740481C1C}">
                                <a14:useLocalDpi xmlns:a14="http://schemas.microsoft.com/office/drawing/2010/main" val="0"/>
                              </a:ext>
                            </a:extLst>
                          </a:blip>
                          <a:stretch>
                            <a:fillRect/>
                          </a:stretch>
                        </pic:blipFill>
                        <pic:spPr>
                          <a:xfrm>
                            <a:off x="0" y="0"/>
                            <a:ext cx="5636974" cy="2613727"/>
                          </a:xfrm>
                          <a:prstGeom prst="rect">
                            <a:avLst/>
                          </a:prstGeom>
                        </pic:spPr>
                      </pic:pic>
                    </a:graphicData>
                  </a:graphic>
                </wp:inline>
              </w:drawing>
            </w:r>
            <w:r w:rsidR="37637D50" w:rsidRPr="7D694076">
              <w:rPr>
                <w:rStyle w:val="eop"/>
                <w:sz w:val="22"/>
                <w:szCs w:val="22"/>
              </w:rPr>
              <w:t>-z</w:t>
            </w:r>
            <w:r w:rsidR="00271552">
              <w:rPr>
                <w:rStyle w:val="eop"/>
                <w:sz w:val="22"/>
                <w:szCs w:val="22"/>
              </w:rPr>
              <w:t xml:space="preserve"> </w:t>
            </w:r>
          </w:p>
          <w:p w14:paraId="195D6A40" w14:textId="77777777" w:rsidR="008A1977" w:rsidRPr="00812A4B" w:rsidRDefault="008A1977" w:rsidP="00905CCD">
            <w:pPr>
              <w:tabs>
                <w:tab w:val="left" w:pos="1200"/>
              </w:tabs>
              <w:spacing w:line="256" w:lineRule="auto"/>
              <w:rPr>
                <w:sz w:val="20"/>
                <w:szCs w:val="20"/>
              </w:rPr>
            </w:pPr>
          </w:p>
        </w:tc>
      </w:tr>
      <w:tr w:rsidR="008A1977" w:rsidRPr="008A1977" w14:paraId="220D1709" w14:textId="77777777" w:rsidTr="3656BAB7">
        <w:tc>
          <w:tcPr>
            <w:tcW w:w="9265" w:type="dxa"/>
            <w:shd w:val="clear" w:color="auto" w:fill="DBE5F1" w:themeFill="accent1" w:themeFillTint="33"/>
          </w:tcPr>
          <w:p w14:paraId="3BB4CC44" w14:textId="1D0D54AC" w:rsidR="008A1977" w:rsidRPr="008A1977" w:rsidRDefault="008A1977">
            <w:pPr>
              <w:pStyle w:val="ListParagraph"/>
              <w:numPr>
                <w:ilvl w:val="0"/>
                <w:numId w:val="18"/>
              </w:numPr>
              <w:spacing w:before="80" w:after="80"/>
              <w:rPr>
                <w:rFonts w:ascii="Arial Narrow" w:hAnsi="Arial Narrow"/>
                <w:sz w:val="20"/>
                <w:szCs w:val="20"/>
              </w:rPr>
            </w:pPr>
            <w:r w:rsidRPr="008A1977">
              <w:rPr>
                <w:rFonts w:ascii="Arial Narrow" w:hAnsi="Arial Narrow"/>
                <w:sz w:val="20"/>
                <w:szCs w:val="20"/>
              </w:rPr>
              <w:lastRenderedPageBreak/>
              <w:t>Sub-recipient</w:t>
            </w:r>
            <w:r w:rsidR="00271552">
              <w:rPr>
                <w:rFonts w:ascii="Arial Narrow" w:hAnsi="Arial Narrow"/>
                <w:sz w:val="20"/>
                <w:szCs w:val="20"/>
              </w:rPr>
              <w:t xml:space="preserve"> </w:t>
            </w:r>
            <w:r w:rsidRPr="008A1977">
              <w:rPr>
                <w:rFonts w:ascii="Arial Narrow" w:hAnsi="Arial Narrow"/>
                <w:sz w:val="20"/>
                <w:szCs w:val="20"/>
              </w:rPr>
              <w:t>expenditure</w:t>
            </w:r>
            <w:r w:rsidR="00271552">
              <w:rPr>
                <w:rFonts w:ascii="Arial Narrow" w:hAnsi="Arial Narrow"/>
                <w:sz w:val="20"/>
                <w:szCs w:val="20"/>
              </w:rPr>
              <w:t xml:space="preserve"> </w:t>
            </w:r>
            <w:r w:rsidRPr="008A1977">
              <w:rPr>
                <w:rFonts w:ascii="Arial Narrow" w:hAnsi="Arial Narrow"/>
                <w:sz w:val="20"/>
                <w:szCs w:val="20"/>
              </w:rPr>
              <w:t>monthly</w:t>
            </w:r>
            <w:r w:rsidR="00271552">
              <w:rPr>
                <w:rFonts w:ascii="Arial Narrow" w:hAnsi="Arial Narrow"/>
                <w:sz w:val="20"/>
                <w:szCs w:val="20"/>
              </w:rPr>
              <w:t xml:space="preserve"> </w:t>
            </w:r>
            <w:r w:rsidRPr="008A1977">
              <w:rPr>
                <w:rFonts w:ascii="Arial Narrow" w:hAnsi="Arial Narrow"/>
                <w:sz w:val="20"/>
                <w:szCs w:val="20"/>
              </w:rPr>
              <w:t>reporting</w:t>
            </w:r>
            <w:r w:rsidR="00271552">
              <w:rPr>
                <w:rFonts w:ascii="Arial Narrow" w:hAnsi="Arial Narrow"/>
                <w:sz w:val="20"/>
                <w:szCs w:val="20"/>
              </w:rPr>
              <w:t xml:space="preserve"> </w:t>
            </w:r>
            <w:r w:rsidRPr="008A1977">
              <w:rPr>
                <w:rFonts w:ascii="Arial Narrow" w:hAnsi="Arial Narrow"/>
                <w:sz w:val="20"/>
                <w:szCs w:val="20"/>
              </w:rPr>
              <w:t>with</w:t>
            </w:r>
            <w:r w:rsidR="00271552">
              <w:rPr>
                <w:rFonts w:ascii="Arial Narrow" w:hAnsi="Arial Narrow"/>
                <w:sz w:val="20"/>
                <w:szCs w:val="20"/>
              </w:rPr>
              <w:t xml:space="preserve"> </w:t>
            </w:r>
            <w:r w:rsidRPr="008A1977">
              <w:rPr>
                <w:rFonts w:ascii="Arial Narrow" w:hAnsi="Arial Narrow"/>
                <w:sz w:val="20"/>
                <w:szCs w:val="20"/>
              </w:rPr>
              <w:t>current</w:t>
            </w:r>
            <w:r w:rsidR="00271552">
              <w:rPr>
                <w:rFonts w:ascii="Arial Narrow" w:hAnsi="Arial Narrow"/>
                <w:sz w:val="20"/>
                <w:szCs w:val="20"/>
              </w:rPr>
              <w:t xml:space="preserve"> </w:t>
            </w:r>
            <w:r w:rsidRPr="008A1977">
              <w:rPr>
                <w:rFonts w:ascii="Arial Narrow" w:hAnsi="Arial Narrow"/>
                <w:sz w:val="20"/>
                <w:szCs w:val="20"/>
              </w:rPr>
              <w:t>period,</w:t>
            </w:r>
            <w:r w:rsidR="00271552">
              <w:rPr>
                <w:rFonts w:ascii="Arial Narrow" w:hAnsi="Arial Narrow"/>
                <w:sz w:val="20"/>
                <w:szCs w:val="20"/>
              </w:rPr>
              <w:t xml:space="preserve"> </w:t>
            </w:r>
            <w:r w:rsidRPr="008A1977">
              <w:rPr>
                <w:rFonts w:ascii="Arial Narrow" w:hAnsi="Arial Narrow"/>
                <w:sz w:val="20"/>
                <w:szCs w:val="20"/>
              </w:rPr>
              <w:t>year-to-date</w:t>
            </w:r>
            <w:r w:rsidR="008D302E">
              <w:rPr>
                <w:rFonts w:ascii="Arial Narrow" w:hAnsi="Arial Narrow"/>
                <w:sz w:val="20"/>
                <w:szCs w:val="20"/>
              </w:rPr>
              <w:t>,</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balance</w:t>
            </w:r>
            <w:r w:rsidR="00271552">
              <w:rPr>
                <w:rFonts w:ascii="Arial Narrow" w:hAnsi="Arial Narrow"/>
                <w:sz w:val="20"/>
                <w:szCs w:val="20"/>
              </w:rPr>
              <w:t xml:space="preserve"> </w:t>
            </w:r>
            <w:r w:rsidRPr="008A1977">
              <w:rPr>
                <w:rFonts w:ascii="Arial Narrow" w:hAnsi="Arial Narrow"/>
                <w:sz w:val="20"/>
                <w:szCs w:val="20"/>
              </w:rPr>
              <w:t>remaining</w:t>
            </w:r>
            <w:r w:rsidR="00271552">
              <w:rPr>
                <w:rFonts w:ascii="Arial Narrow" w:hAnsi="Arial Narrow"/>
                <w:sz w:val="20"/>
                <w:szCs w:val="20"/>
              </w:rPr>
              <w:t xml:space="preserve"> </w:t>
            </w:r>
            <w:r w:rsidRPr="008A1977">
              <w:rPr>
                <w:rFonts w:ascii="Arial Narrow" w:hAnsi="Arial Narrow"/>
                <w:sz w:val="20"/>
                <w:szCs w:val="20"/>
              </w:rPr>
              <w:t>displayed;</w:t>
            </w:r>
            <w:r w:rsidR="00271552">
              <w:rPr>
                <w:rFonts w:ascii="Arial Narrow" w:hAnsi="Arial Narrow"/>
                <w:sz w:val="20"/>
                <w:szCs w:val="20"/>
              </w:rPr>
              <w:t xml:space="preserve"> </w:t>
            </w:r>
            <w:r w:rsidRPr="008A1977">
              <w:rPr>
                <w:rFonts w:ascii="Arial Narrow" w:hAnsi="Arial Narrow"/>
                <w:sz w:val="20"/>
                <w:szCs w:val="20"/>
              </w:rPr>
              <w:t>Generate</w:t>
            </w:r>
            <w:r w:rsidR="00271552">
              <w:rPr>
                <w:rFonts w:ascii="Arial Narrow" w:hAnsi="Arial Narrow"/>
                <w:sz w:val="20"/>
                <w:szCs w:val="20"/>
              </w:rPr>
              <w:t xml:space="preserve"> </w:t>
            </w:r>
            <w:r w:rsidRPr="008A1977">
              <w:rPr>
                <w:rFonts w:ascii="Arial Narrow" w:hAnsi="Arial Narrow"/>
                <w:sz w:val="20"/>
                <w:szCs w:val="20"/>
              </w:rPr>
              <w:t>cumulative</w:t>
            </w:r>
            <w:r w:rsidR="00271552">
              <w:rPr>
                <w:rFonts w:ascii="Arial Narrow" w:hAnsi="Arial Narrow"/>
                <w:sz w:val="20"/>
                <w:szCs w:val="20"/>
              </w:rPr>
              <w:t xml:space="preserve"> </w:t>
            </w:r>
            <w:r w:rsidRPr="008A1977">
              <w:rPr>
                <w:rFonts w:ascii="Arial Narrow" w:hAnsi="Arial Narrow"/>
                <w:sz w:val="20"/>
                <w:szCs w:val="20"/>
              </w:rPr>
              <w:t>quarterly</w:t>
            </w:r>
            <w:r w:rsidR="00271552">
              <w:rPr>
                <w:rFonts w:ascii="Arial Narrow" w:hAnsi="Arial Narrow"/>
                <w:sz w:val="20"/>
                <w:szCs w:val="20"/>
              </w:rPr>
              <w:t xml:space="preserve"> </w:t>
            </w:r>
            <w:r w:rsidRPr="008A1977">
              <w:rPr>
                <w:rFonts w:ascii="Arial Narrow" w:hAnsi="Arial Narrow"/>
                <w:sz w:val="20"/>
                <w:szCs w:val="20"/>
              </w:rPr>
              <w:t>financial</w:t>
            </w:r>
            <w:r w:rsidR="00271552">
              <w:rPr>
                <w:rFonts w:ascii="Arial Narrow" w:hAnsi="Arial Narrow"/>
                <w:sz w:val="20"/>
                <w:szCs w:val="20"/>
              </w:rPr>
              <w:t xml:space="preserve"> </w:t>
            </w:r>
            <w:r w:rsidRPr="008A1977">
              <w:rPr>
                <w:rFonts w:ascii="Arial Narrow" w:hAnsi="Arial Narrow"/>
                <w:sz w:val="20"/>
                <w:szCs w:val="20"/>
              </w:rPr>
              <w:t>reports</w:t>
            </w:r>
            <w:r w:rsidR="00271552">
              <w:rPr>
                <w:rFonts w:ascii="Arial Narrow" w:hAnsi="Arial Narrow"/>
                <w:sz w:val="20"/>
                <w:szCs w:val="20"/>
              </w:rPr>
              <w:t xml:space="preserve"> </w:t>
            </w:r>
            <w:r w:rsidRPr="008A1977">
              <w:rPr>
                <w:rFonts w:ascii="Arial Narrow" w:hAnsi="Arial Narrow"/>
                <w:sz w:val="20"/>
                <w:szCs w:val="20"/>
              </w:rPr>
              <w:t>from</w:t>
            </w:r>
            <w:r w:rsidR="00271552">
              <w:rPr>
                <w:rFonts w:ascii="Arial Narrow" w:hAnsi="Arial Narrow"/>
                <w:sz w:val="20"/>
                <w:szCs w:val="20"/>
              </w:rPr>
              <w:t xml:space="preserve"> </w:t>
            </w:r>
            <w:r w:rsidRPr="008A1977">
              <w:rPr>
                <w:rFonts w:ascii="Arial Narrow" w:hAnsi="Arial Narrow"/>
                <w:sz w:val="20"/>
                <w:szCs w:val="20"/>
              </w:rPr>
              <w:t>monthly</w:t>
            </w:r>
            <w:r w:rsidR="00271552">
              <w:rPr>
                <w:rFonts w:ascii="Arial Narrow" w:hAnsi="Arial Narrow"/>
                <w:sz w:val="20"/>
                <w:szCs w:val="20"/>
              </w:rPr>
              <w:t xml:space="preserve"> </w:t>
            </w:r>
            <w:r w:rsidRPr="008A1977">
              <w:rPr>
                <w:rFonts w:ascii="Arial Narrow" w:hAnsi="Arial Narrow"/>
                <w:sz w:val="20"/>
                <w:szCs w:val="20"/>
              </w:rPr>
              <w:t>reporting</w:t>
            </w:r>
            <w:r w:rsidR="00271552">
              <w:rPr>
                <w:rFonts w:ascii="Arial Narrow" w:hAnsi="Arial Narrow"/>
                <w:sz w:val="20"/>
                <w:szCs w:val="20"/>
              </w:rPr>
              <w:t xml:space="preserve"> </w:t>
            </w:r>
            <w:r w:rsidRPr="008A1977">
              <w:rPr>
                <w:rFonts w:ascii="Arial Narrow" w:hAnsi="Arial Narrow"/>
                <w:sz w:val="20"/>
                <w:szCs w:val="20"/>
              </w:rPr>
              <w:t>of</w:t>
            </w:r>
            <w:r w:rsidR="00271552">
              <w:rPr>
                <w:rFonts w:ascii="Arial Narrow" w:hAnsi="Arial Narrow"/>
                <w:sz w:val="20"/>
                <w:szCs w:val="20"/>
              </w:rPr>
              <w:t xml:space="preserve"> </w:t>
            </w:r>
            <w:r w:rsidRPr="008A1977">
              <w:rPr>
                <w:rFonts w:ascii="Arial Narrow" w:hAnsi="Arial Narrow"/>
                <w:sz w:val="20"/>
                <w:szCs w:val="20"/>
              </w:rPr>
              <w:t>subrecipient</w:t>
            </w:r>
            <w:r w:rsidR="00271552">
              <w:rPr>
                <w:rFonts w:ascii="Arial Narrow" w:hAnsi="Arial Narrow"/>
                <w:sz w:val="20"/>
                <w:szCs w:val="20"/>
              </w:rPr>
              <w:t xml:space="preserve"> </w:t>
            </w:r>
            <w:r w:rsidRPr="008A1977">
              <w:rPr>
                <w:rFonts w:ascii="Arial Narrow" w:hAnsi="Arial Narrow"/>
                <w:sz w:val="20"/>
                <w:szCs w:val="20"/>
              </w:rPr>
              <w:t>programs;</w:t>
            </w:r>
          </w:p>
        </w:tc>
      </w:tr>
      <w:tr w:rsidR="008A1977" w:rsidRPr="00812A4B" w14:paraId="7974FC53" w14:textId="77777777" w:rsidTr="3656BAB7">
        <w:tc>
          <w:tcPr>
            <w:tcW w:w="9265" w:type="dxa"/>
            <w:tcBorders>
              <w:bottom w:val="single" w:sz="4" w:space="0" w:color="auto"/>
            </w:tcBorders>
          </w:tcPr>
          <w:p w14:paraId="63D66F3D" w14:textId="30A8D20A" w:rsidR="00493AD6" w:rsidRDefault="056B4BDB" w:rsidP="6B856586">
            <w:pPr>
              <w:pStyle w:val="BodyText"/>
              <w:rPr>
                <w:szCs w:val="24"/>
              </w:rPr>
            </w:pPr>
            <w:r w:rsidRPr="7D726ADC">
              <w:rPr>
                <w:szCs w:val="24"/>
              </w:rPr>
              <w:t>Yes,</w:t>
            </w:r>
            <w:r w:rsidR="00271552">
              <w:rPr>
                <w:szCs w:val="24"/>
              </w:rPr>
              <w:t xml:space="preserve"> </w:t>
            </w:r>
            <w:r w:rsidRPr="7D726ADC">
              <w:rPr>
                <w:szCs w:val="24"/>
              </w:rPr>
              <w:t>the</w:t>
            </w:r>
            <w:r w:rsidR="00271552">
              <w:rPr>
                <w:szCs w:val="24"/>
              </w:rPr>
              <w:t xml:space="preserve"> </w:t>
            </w:r>
            <w:r w:rsidRPr="7D726ADC">
              <w:rPr>
                <w:szCs w:val="24"/>
              </w:rPr>
              <w:t>Grant</w:t>
            </w:r>
            <w:r w:rsidR="00271552">
              <w:rPr>
                <w:szCs w:val="24"/>
              </w:rPr>
              <w:t xml:space="preserve"> </w:t>
            </w:r>
            <w:r w:rsidR="7C609B99" w:rsidRPr="7D726ADC">
              <w:rPr>
                <w:szCs w:val="24"/>
              </w:rPr>
              <w:t>R</w:t>
            </w:r>
            <w:r w:rsidRPr="7D726ADC">
              <w:rPr>
                <w:szCs w:val="24"/>
              </w:rPr>
              <w:t>eporting</w:t>
            </w:r>
            <w:r w:rsidR="00271552">
              <w:rPr>
                <w:szCs w:val="24"/>
              </w:rPr>
              <w:t xml:space="preserve"> </w:t>
            </w:r>
            <w:r w:rsidR="53378ADD" w:rsidRPr="7D726ADC">
              <w:rPr>
                <w:szCs w:val="24"/>
              </w:rPr>
              <w:t>S</w:t>
            </w:r>
            <w:r w:rsidRPr="7D726ADC">
              <w:rPr>
                <w:szCs w:val="24"/>
              </w:rPr>
              <w:t>olution</w:t>
            </w:r>
            <w:r w:rsidR="00271552">
              <w:rPr>
                <w:szCs w:val="24"/>
              </w:rPr>
              <w:t xml:space="preserve"> </w:t>
            </w:r>
            <w:r w:rsidRPr="7D726ADC">
              <w:rPr>
                <w:szCs w:val="24"/>
              </w:rPr>
              <w:t>built</w:t>
            </w:r>
            <w:r w:rsidR="00271552">
              <w:rPr>
                <w:szCs w:val="24"/>
              </w:rPr>
              <w:t xml:space="preserve"> </w:t>
            </w:r>
            <w:r w:rsidRPr="7D726ADC">
              <w:rPr>
                <w:szCs w:val="24"/>
              </w:rPr>
              <w:t>on</w:t>
            </w:r>
            <w:r w:rsidR="00271552">
              <w:rPr>
                <w:szCs w:val="24"/>
              </w:rPr>
              <w:t xml:space="preserve"> </w:t>
            </w:r>
            <w:r w:rsidRPr="7D726ADC">
              <w:rPr>
                <w:szCs w:val="24"/>
              </w:rPr>
              <w:t>the</w:t>
            </w:r>
            <w:r w:rsidR="00271552">
              <w:rPr>
                <w:szCs w:val="24"/>
              </w:rPr>
              <w:t xml:space="preserve"> </w:t>
            </w:r>
            <w:r w:rsidRPr="7D726ADC">
              <w:rPr>
                <w:szCs w:val="24"/>
              </w:rPr>
              <w:t>Salesforce</w:t>
            </w:r>
            <w:r w:rsidR="00271552">
              <w:rPr>
                <w:szCs w:val="24"/>
              </w:rPr>
              <w:t xml:space="preserve"> </w:t>
            </w:r>
            <w:r w:rsidRPr="7D726ADC">
              <w:rPr>
                <w:szCs w:val="24"/>
              </w:rPr>
              <w:t>platform</w:t>
            </w:r>
            <w:r w:rsidR="00271552">
              <w:rPr>
                <w:szCs w:val="24"/>
              </w:rPr>
              <w:t xml:space="preserve"> </w:t>
            </w:r>
            <w:r w:rsidRPr="7D726ADC">
              <w:rPr>
                <w:szCs w:val="24"/>
              </w:rPr>
              <w:t>can</w:t>
            </w:r>
            <w:r w:rsidR="00271552">
              <w:rPr>
                <w:szCs w:val="24"/>
              </w:rPr>
              <w:t xml:space="preserve"> </w:t>
            </w:r>
            <w:r w:rsidRPr="7D726ADC">
              <w:rPr>
                <w:szCs w:val="24"/>
              </w:rPr>
              <w:t>generate</w:t>
            </w:r>
            <w:r w:rsidR="00271552">
              <w:rPr>
                <w:szCs w:val="24"/>
              </w:rPr>
              <w:t xml:space="preserve"> </w:t>
            </w:r>
            <w:r w:rsidRPr="7D726ADC">
              <w:rPr>
                <w:szCs w:val="24"/>
              </w:rPr>
              <w:t>monthly</w:t>
            </w:r>
            <w:r w:rsidR="00271552">
              <w:rPr>
                <w:szCs w:val="24"/>
              </w:rPr>
              <w:t xml:space="preserve"> </w:t>
            </w:r>
            <w:r w:rsidRPr="7D726ADC">
              <w:rPr>
                <w:szCs w:val="24"/>
              </w:rPr>
              <w:t>expenditure</w:t>
            </w:r>
            <w:r w:rsidR="00271552">
              <w:rPr>
                <w:szCs w:val="24"/>
              </w:rPr>
              <w:t xml:space="preserve"> </w:t>
            </w:r>
            <w:r w:rsidRPr="7D726ADC">
              <w:rPr>
                <w:szCs w:val="24"/>
              </w:rPr>
              <w:t>reporting</w:t>
            </w:r>
            <w:r w:rsidR="391B6DE0" w:rsidRPr="7D726ADC">
              <w:rPr>
                <w:szCs w:val="24"/>
              </w:rPr>
              <w:t>.</w:t>
            </w:r>
            <w:r w:rsidR="00271552">
              <w:rPr>
                <w:szCs w:val="24"/>
              </w:rPr>
              <w:t xml:space="preserve"> </w:t>
            </w:r>
            <w:r w:rsidR="391B6DE0" w:rsidRPr="7D726ADC">
              <w:rPr>
                <w:szCs w:val="24"/>
              </w:rPr>
              <w:t>T</w:t>
            </w:r>
            <w:r w:rsidRPr="7D726ADC">
              <w:rPr>
                <w:szCs w:val="24"/>
              </w:rPr>
              <w:t>he</w:t>
            </w:r>
            <w:r w:rsidR="00271552">
              <w:rPr>
                <w:szCs w:val="24"/>
              </w:rPr>
              <w:t xml:space="preserve"> </w:t>
            </w:r>
            <w:r w:rsidRPr="7D726ADC">
              <w:rPr>
                <w:szCs w:val="24"/>
              </w:rPr>
              <w:t>report</w:t>
            </w:r>
            <w:r w:rsidR="00271552">
              <w:rPr>
                <w:szCs w:val="24"/>
              </w:rPr>
              <w:t xml:space="preserve"> </w:t>
            </w:r>
            <w:r w:rsidRPr="7D726ADC">
              <w:rPr>
                <w:szCs w:val="24"/>
              </w:rPr>
              <w:t>can</w:t>
            </w:r>
            <w:r w:rsidR="00271552">
              <w:rPr>
                <w:szCs w:val="24"/>
              </w:rPr>
              <w:t xml:space="preserve"> </w:t>
            </w:r>
            <w:r w:rsidRPr="7D726ADC">
              <w:rPr>
                <w:szCs w:val="24"/>
              </w:rPr>
              <w:t>be</w:t>
            </w:r>
            <w:r w:rsidR="00271552">
              <w:rPr>
                <w:szCs w:val="24"/>
              </w:rPr>
              <w:t xml:space="preserve"> </w:t>
            </w:r>
            <w:r w:rsidRPr="7D726ADC">
              <w:rPr>
                <w:szCs w:val="24"/>
              </w:rPr>
              <w:t>grouped</w:t>
            </w:r>
            <w:r w:rsidR="00271552">
              <w:rPr>
                <w:szCs w:val="24"/>
              </w:rPr>
              <w:t xml:space="preserve"> </w:t>
            </w:r>
            <w:r w:rsidRPr="7D726ADC">
              <w:rPr>
                <w:szCs w:val="24"/>
              </w:rPr>
              <w:t>by</w:t>
            </w:r>
            <w:r w:rsidR="00271552">
              <w:rPr>
                <w:szCs w:val="24"/>
              </w:rPr>
              <w:t xml:space="preserve"> </w:t>
            </w:r>
            <w:r w:rsidR="4F00FB3B" w:rsidRPr="7D726ADC">
              <w:rPr>
                <w:szCs w:val="24"/>
              </w:rPr>
              <w:t>year-to-date,</w:t>
            </w:r>
            <w:r w:rsidR="00271552">
              <w:rPr>
                <w:szCs w:val="24"/>
              </w:rPr>
              <w:t xml:space="preserve"> </w:t>
            </w:r>
            <w:r w:rsidRPr="7D726ADC">
              <w:rPr>
                <w:szCs w:val="24"/>
              </w:rPr>
              <w:t>monthly</w:t>
            </w:r>
            <w:r w:rsidR="7477BDAA" w:rsidRPr="7D726ADC">
              <w:rPr>
                <w:szCs w:val="24"/>
              </w:rPr>
              <w:t>,</w:t>
            </w:r>
            <w:r w:rsidR="00271552">
              <w:rPr>
                <w:szCs w:val="24"/>
              </w:rPr>
              <w:t xml:space="preserve"> </w:t>
            </w:r>
            <w:r w:rsidR="7477BDAA" w:rsidRPr="7D726ADC">
              <w:rPr>
                <w:szCs w:val="24"/>
              </w:rPr>
              <w:t>or</w:t>
            </w:r>
            <w:r w:rsidR="00271552">
              <w:rPr>
                <w:szCs w:val="24"/>
              </w:rPr>
              <w:t xml:space="preserve"> </w:t>
            </w:r>
            <w:r w:rsidR="7477BDAA" w:rsidRPr="7D726ADC">
              <w:rPr>
                <w:szCs w:val="24"/>
              </w:rPr>
              <w:t>current</w:t>
            </w:r>
            <w:r w:rsidR="00271552">
              <w:rPr>
                <w:szCs w:val="24"/>
              </w:rPr>
              <w:t xml:space="preserve"> </w:t>
            </w:r>
            <w:r w:rsidR="7477BDAA" w:rsidRPr="7D726ADC">
              <w:rPr>
                <w:szCs w:val="24"/>
              </w:rPr>
              <w:t>reporting</w:t>
            </w:r>
            <w:r w:rsidR="00271552">
              <w:rPr>
                <w:szCs w:val="24"/>
              </w:rPr>
              <w:t xml:space="preserve"> </w:t>
            </w:r>
            <w:r w:rsidR="7477BDAA" w:rsidRPr="7D726ADC">
              <w:rPr>
                <w:szCs w:val="24"/>
              </w:rPr>
              <w:t>period.</w:t>
            </w:r>
            <w:r w:rsidR="00271552">
              <w:rPr>
                <w:szCs w:val="24"/>
              </w:rPr>
              <w:t xml:space="preserve"> </w:t>
            </w:r>
            <w:r w:rsidR="7477BDAA" w:rsidRPr="7D726ADC">
              <w:rPr>
                <w:szCs w:val="24"/>
              </w:rPr>
              <w:t>S</w:t>
            </w:r>
            <w:r w:rsidRPr="7D726ADC">
              <w:rPr>
                <w:szCs w:val="24"/>
              </w:rPr>
              <w:t>tealth</w:t>
            </w:r>
            <w:r w:rsidR="00271552">
              <w:rPr>
                <w:szCs w:val="24"/>
              </w:rPr>
              <w:t xml:space="preserve"> </w:t>
            </w:r>
            <w:r w:rsidRPr="7D726ADC">
              <w:rPr>
                <w:szCs w:val="24"/>
              </w:rPr>
              <w:t>Solutions</w:t>
            </w:r>
            <w:r w:rsidR="00271552">
              <w:rPr>
                <w:szCs w:val="24"/>
              </w:rPr>
              <w:t xml:space="preserve"> </w:t>
            </w:r>
            <w:r w:rsidRPr="7D726ADC">
              <w:rPr>
                <w:szCs w:val="24"/>
              </w:rPr>
              <w:t>will</w:t>
            </w:r>
            <w:r w:rsidR="00271552">
              <w:rPr>
                <w:szCs w:val="24"/>
              </w:rPr>
              <w:t xml:space="preserve"> </w:t>
            </w:r>
            <w:r w:rsidRPr="7D726ADC">
              <w:rPr>
                <w:szCs w:val="24"/>
              </w:rPr>
              <w:t>work</w:t>
            </w:r>
            <w:r w:rsidR="00271552">
              <w:rPr>
                <w:szCs w:val="24"/>
              </w:rPr>
              <w:t xml:space="preserve"> </w:t>
            </w:r>
            <w:r w:rsidRPr="7D726ADC">
              <w:rPr>
                <w:szCs w:val="24"/>
              </w:rPr>
              <w:t>with</w:t>
            </w:r>
            <w:r w:rsidR="00271552">
              <w:rPr>
                <w:szCs w:val="24"/>
              </w:rPr>
              <w:t xml:space="preserve"> </w:t>
            </w:r>
            <w:r w:rsidR="007B6817">
              <w:rPr>
                <w:szCs w:val="24"/>
              </w:rPr>
              <w:t>VDSS</w:t>
            </w:r>
            <w:r w:rsidR="00271552">
              <w:rPr>
                <w:szCs w:val="24"/>
              </w:rPr>
              <w:t xml:space="preserve"> </w:t>
            </w:r>
            <w:r w:rsidRPr="7D726ADC">
              <w:rPr>
                <w:szCs w:val="24"/>
              </w:rPr>
              <w:t>to</w:t>
            </w:r>
            <w:r w:rsidR="00271552">
              <w:rPr>
                <w:szCs w:val="24"/>
              </w:rPr>
              <w:t xml:space="preserve"> </w:t>
            </w:r>
            <w:r w:rsidRPr="7D726ADC">
              <w:rPr>
                <w:szCs w:val="24"/>
              </w:rPr>
              <w:t>define</w:t>
            </w:r>
            <w:r w:rsidR="00271552">
              <w:rPr>
                <w:szCs w:val="24"/>
              </w:rPr>
              <w:t xml:space="preserve"> </w:t>
            </w:r>
            <w:r w:rsidRPr="7D726ADC">
              <w:rPr>
                <w:szCs w:val="24"/>
              </w:rPr>
              <w:t>all</w:t>
            </w:r>
            <w:r w:rsidR="00271552">
              <w:rPr>
                <w:szCs w:val="24"/>
              </w:rPr>
              <w:t xml:space="preserve"> </w:t>
            </w:r>
            <w:r w:rsidRPr="7D726ADC">
              <w:rPr>
                <w:szCs w:val="24"/>
              </w:rPr>
              <w:t>reports</w:t>
            </w:r>
            <w:r w:rsidR="00271552">
              <w:rPr>
                <w:szCs w:val="24"/>
              </w:rPr>
              <w:t xml:space="preserve"> </w:t>
            </w:r>
            <w:r w:rsidRPr="7D726ADC">
              <w:rPr>
                <w:szCs w:val="24"/>
              </w:rPr>
              <w:t>required</w:t>
            </w:r>
            <w:r w:rsidR="00271552">
              <w:rPr>
                <w:szCs w:val="24"/>
              </w:rPr>
              <w:t xml:space="preserve"> </w:t>
            </w:r>
            <w:r w:rsidRPr="7D726ADC">
              <w:rPr>
                <w:szCs w:val="24"/>
              </w:rPr>
              <w:t>for</w:t>
            </w:r>
            <w:r w:rsidR="00271552">
              <w:rPr>
                <w:szCs w:val="24"/>
              </w:rPr>
              <w:t xml:space="preserve"> </w:t>
            </w:r>
            <w:r w:rsidRPr="7D726ADC">
              <w:rPr>
                <w:szCs w:val="24"/>
              </w:rPr>
              <w:t>grant</w:t>
            </w:r>
            <w:r w:rsidR="00271552">
              <w:rPr>
                <w:szCs w:val="24"/>
              </w:rPr>
              <w:t xml:space="preserve"> </w:t>
            </w:r>
            <w:r w:rsidRPr="7D726ADC">
              <w:rPr>
                <w:szCs w:val="24"/>
              </w:rPr>
              <w:t>management.</w:t>
            </w:r>
            <w:r w:rsidR="00271552">
              <w:rPr>
                <w:szCs w:val="24"/>
              </w:rPr>
              <w:t xml:space="preserve"> </w:t>
            </w:r>
            <w:r w:rsidRPr="7D726ADC">
              <w:rPr>
                <w:szCs w:val="24"/>
              </w:rPr>
              <w:t>The</w:t>
            </w:r>
            <w:r w:rsidR="00271552">
              <w:rPr>
                <w:szCs w:val="24"/>
              </w:rPr>
              <w:t xml:space="preserve"> </w:t>
            </w:r>
            <w:r w:rsidRPr="7D726ADC">
              <w:rPr>
                <w:szCs w:val="24"/>
              </w:rPr>
              <w:t>end</w:t>
            </w:r>
            <w:r w:rsidR="00271552">
              <w:rPr>
                <w:szCs w:val="24"/>
              </w:rPr>
              <w:t xml:space="preserve"> </w:t>
            </w:r>
            <w:r w:rsidRPr="7D726ADC">
              <w:rPr>
                <w:szCs w:val="24"/>
              </w:rPr>
              <w:t>users</w:t>
            </w:r>
            <w:r w:rsidR="00271552">
              <w:rPr>
                <w:szCs w:val="24"/>
              </w:rPr>
              <w:t xml:space="preserve"> </w:t>
            </w:r>
            <w:r w:rsidRPr="7D726ADC">
              <w:rPr>
                <w:szCs w:val="24"/>
              </w:rPr>
              <w:t>will</w:t>
            </w:r>
            <w:r w:rsidR="00271552">
              <w:rPr>
                <w:szCs w:val="24"/>
              </w:rPr>
              <w:t xml:space="preserve"> </w:t>
            </w:r>
            <w:r w:rsidRPr="7D726ADC">
              <w:rPr>
                <w:szCs w:val="24"/>
              </w:rPr>
              <w:t>also</w:t>
            </w:r>
            <w:r w:rsidR="00271552">
              <w:rPr>
                <w:szCs w:val="24"/>
              </w:rPr>
              <w:t xml:space="preserve"> </w:t>
            </w:r>
            <w:r w:rsidRPr="7D726ADC">
              <w:rPr>
                <w:szCs w:val="24"/>
              </w:rPr>
              <w:t>be</w:t>
            </w:r>
            <w:r w:rsidR="00271552">
              <w:rPr>
                <w:szCs w:val="24"/>
              </w:rPr>
              <w:t xml:space="preserve"> </w:t>
            </w:r>
            <w:r w:rsidRPr="7D726ADC">
              <w:rPr>
                <w:szCs w:val="24"/>
              </w:rPr>
              <w:t>provided</w:t>
            </w:r>
            <w:r w:rsidR="00271552">
              <w:rPr>
                <w:szCs w:val="24"/>
              </w:rPr>
              <w:t xml:space="preserve"> </w:t>
            </w:r>
            <w:r w:rsidRPr="7D726ADC">
              <w:rPr>
                <w:szCs w:val="24"/>
              </w:rPr>
              <w:t>hands</w:t>
            </w:r>
            <w:r w:rsidR="7477BDAA" w:rsidRPr="7D726ADC">
              <w:rPr>
                <w:szCs w:val="24"/>
              </w:rPr>
              <w:t>-</w:t>
            </w:r>
            <w:r w:rsidRPr="7D726ADC">
              <w:rPr>
                <w:szCs w:val="24"/>
              </w:rPr>
              <w:t>on</w:t>
            </w:r>
            <w:r w:rsidR="00271552">
              <w:rPr>
                <w:szCs w:val="24"/>
              </w:rPr>
              <w:t xml:space="preserve"> </w:t>
            </w:r>
            <w:r w:rsidRPr="7D726ADC">
              <w:rPr>
                <w:szCs w:val="24"/>
              </w:rPr>
              <w:t>training</w:t>
            </w:r>
            <w:r w:rsidR="00271552">
              <w:rPr>
                <w:szCs w:val="24"/>
              </w:rPr>
              <w:t xml:space="preserve"> </w:t>
            </w:r>
            <w:r w:rsidRPr="7D726ADC">
              <w:rPr>
                <w:szCs w:val="24"/>
              </w:rPr>
              <w:t>to</w:t>
            </w:r>
            <w:r w:rsidR="00271552">
              <w:rPr>
                <w:szCs w:val="24"/>
              </w:rPr>
              <w:t xml:space="preserve"> </w:t>
            </w:r>
            <w:r w:rsidRPr="7D726ADC">
              <w:rPr>
                <w:szCs w:val="24"/>
              </w:rPr>
              <w:t>create</w:t>
            </w:r>
            <w:r w:rsidR="00271552">
              <w:rPr>
                <w:szCs w:val="24"/>
              </w:rPr>
              <w:t xml:space="preserve"> </w:t>
            </w:r>
            <w:r w:rsidRPr="7D726ADC">
              <w:rPr>
                <w:szCs w:val="24"/>
              </w:rPr>
              <w:t>their</w:t>
            </w:r>
            <w:r w:rsidR="00271552">
              <w:rPr>
                <w:szCs w:val="24"/>
              </w:rPr>
              <w:t xml:space="preserve"> </w:t>
            </w:r>
            <w:r w:rsidRPr="7D726ADC">
              <w:rPr>
                <w:szCs w:val="24"/>
              </w:rPr>
              <w:t>reports.</w:t>
            </w:r>
            <w:r w:rsidR="00271552">
              <w:rPr>
                <w:szCs w:val="24"/>
              </w:rPr>
              <w:t xml:space="preserve"> </w:t>
            </w:r>
            <w:r w:rsidRPr="7D726ADC">
              <w:rPr>
                <w:szCs w:val="24"/>
              </w:rPr>
              <w:t>For</w:t>
            </w:r>
            <w:r w:rsidR="00271552">
              <w:rPr>
                <w:szCs w:val="24"/>
              </w:rPr>
              <w:t xml:space="preserve"> </w:t>
            </w:r>
            <w:r w:rsidRPr="7D726ADC">
              <w:rPr>
                <w:szCs w:val="24"/>
              </w:rPr>
              <w:t>all</w:t>
            </w:r>
            <w:r w:rsidR="00271552">
              <w:rPr>
                <w:szCs w:val="24"/>
              </w:rPr>
              <w:t xml:space="preserve"> </w:t>
            </w:r>
            <w:r w:rsidRPr="7D726ADC">
              <w:rPr>
                <w:szCs w:val="24"/>
              </w:rPr>
              <w:t>reports</w:t>
            </w:r>
            <w:r w:rsidR="00271552">
              <w:rPr>
                <w:szCs w:val="24"/>
              </w:rPr>
              <w:t xml:space="preserve"> </w:t>
            </w:r>
            <w:r w:rsidRPr="7D726ADC">
              <w:rPr>
                <w:szCs w:val="24"/>
              </w:rPr>
              <w:t>created,</w:t>
            </w:r>
            <w:r w:rsidR="00271552">
              <w:rPr>
                <w:szCs w:val="24"/>
              </w:rPr>
              <w:t xml:space="preserve"> </w:t>
            </w:r>
            <w:r w:rsidRPr="7D726ADC">
              <w:rPr>
                <w:szCs w:val="24"/>
              </w:rPr>
              <w:t>charts</w:t>
            </w:r>
            <w:r w:rsidR="00271552">
              <w:rPr>
                <w:szCs w:val="24"/>
              </w:rPr>
              <w:t xml:space="preserve"> </w:t>
            </w:r>
            <w:r w:rsidRPr="7D726ADC">
              <w:rPr>
                <w:szCs w:val="24"/>
              </w:rPr>
              <w:t>would</w:t>
            </w:r>
            <w:r w:rsidR="00271552">
              <w:rPr>
                <w:szCs w:val="24"/>
              </w:rPr>
              <w:t xml:space="preserve"> </w:t>
            </w:r>
            <w:r w:rsidRPr="7D726ADC">
              <w:rPr>
                <w:szCs w:val="24"/>
              </w:rPr>
              <w:t>also</w:t>
            </w:r>
            <w:r w:rsidR="00271552">
              <w:rPr>
                <w:szCs w:val="24"/>
              </w:rPr>
              <w:t xml:space="preserve"> </w:t>
            </w:r>
            <w:r w:rsidRPr="7D726ADC">
              <w:rPr>
                <w:szCs w:val="24"/>
              </w:rPr>
              <w:t>be</w:t>
            </w:r>
            <w:r w:rsidR="00271552">
              <w:rPr>
                <w:szCs w:val="24"/>
              </w:rPr>
              <w:t xml:space="preserve"> </w:t>
            </w:r>
            <w:r w:rsidRPr="7D726ADC">
              <w:rPr>
                <w:szCs w:val="24"/>
              </w:rPr>
              <w:t>included.</w:t>
            </w:r>
          </w:p>
          <w:p w14:paraId="3C476511" w14:textId="4564E6C0" w:rsidR="00493AD6" w:rsidRDefault="056B4BDB" w:rsidP="6B856586">
            <w:pPr>
              <w:pStyle w:val="BodyText"/>
              <w:rPr>
                <w:szCs w:val="24"/>
              </w:rPr>
            </w:pPr>
            <w:r w:rsidRPr="7D726ADC">
              <w:rPr>
                <w:szCs w:val="24"/>
              </w:rPr>
              <w:t>The</w:t>
            </w:r>
            <w:r w:rsidR="00271552">
              <w:rPr>
                <w:szCs w:val="24"/>
              </w:rPr>
              <w:t xml:space="preserve"> </w:t>
            </w:r>
            <w:r w:rsidRPr="7D726ADC">
              <w:rPr>
                <w:szCs w:val="24"/>
              </w:rPr>
              <w:t>following</w:t>
            </w:r>
            <w:r w:rsidR="00271552">
              <w:rPr>
                <w:szCs w:val="24"/>
              </w:rPr>
              <w:t xml:space="preserve"> </w:t>
            </w:r>
            <w:r w:rsidRPr="7D726ADC">
              <w:rPr>
                <w:szCs w:val="24"/>
              </w:rPr>
              <w:t>screenshot</w:t>
            </w:r>
            <w:r w:rsidR="00271552">
              <w:rPr>
                <w:szCs w:val="24"/>
              </w:rPr>
              <w:t xml:space="preserve"> </w:t>
            </w:r>
            <w:r w:rsidRPr="7D726ADC">
              <w:rPr>
                <w:szCs w:val="24"/>
              </w:rPr>
              <w:t>shows</w:t>
            </w:r>
            <w:r w:rsidR="00271552">
              <w:rPr>
                <w:szCs w:val="24"/>
              </w:rPr>
              <w:t xml:space="preserve"> </w:t>
            </w:r>
            <w:r w:rsidRPr="7D726ADC">
              <w:rPr>
                <w:szCs w:val="24"/>
              </w:rPr>
              <w:t>an</w:t>
            </w:r>
            <w:r w:rsidR="00271552">
              <w:rPr>
                <w:szCs w:val="24"/>
              </w:rPr>
              <w:t xml:space="preserve"> </w:t>
            </w:r>
            <w:r w:rsidRPr="7D726ADC">
              <w:rPr>
                <w:szCs w:val="24"/>
              </w:rPr>
              <w:t>example</w:t>
            </w:r>
            <w:r w:rsidR="00271552">
              <w:rPr>
                <w:szCs w:val="24"/>
              </w:rPr>
              <w:t xml:space="preserve"> </w:t>
            </w:r>
            <w:r w:rsidRPr="7D726ADC">
              <w:rPr>
                <w:szCs w:val="24"/>
              </w:rPr>
              <w:t>of</w:t>
            </w:r>
            <w:r w:rsidR="00271552">
              <w:rPr>
                <w:szCs w:val="24"/>
              </w:rPr>
              <w:t xml:space="preserve"> </w:t>
            </w:r>
            <w:r w:rsidRPr="7D726ADC">
              <w:rPr>
                <w:szCs w:val="24"/>
              </w:rPr>
              <w:t>dashboards</w:t>
            </w:r>
            <w:r w:rsidR="00271552">
              <w:rPr>
                <w:szCs w:val="24"/>
              </w:rPr>
              <w:t xml:space="preserve"> </w:t>
            </w:r>
            <w:r w:rsidRPr="7D726ADC">
              <w:rPr>
                <w:szCs w:val="24"/>
              </w:rPr>
              <w:t>that</w:t>
            </w:r>
            <w:r w:rsidR="00271552">
              <w:rPr>
                <w:szCs w:val="24"/>
              </w:rPr>
              <w:t xml:space="preserve"> </w:t>
            </w:r>
            <w:r w:rsidRPr="7D726ADC">
              <w:rPr>
                <w:szCs w:val="24"/>
              </w:rPr>
              <w:t>can</w:t>
            </w:r>
            <w:r w:rsidR="00271552">
              <w:rPr>
                <w:szCs w:val="24"/>
              </w:rPr>
              <w:t xml:space="preserve"> </w:t>
            </w:r>
            <w:r w:rsidRPr="7D726ADC">
              <w:rPr>
                <w:szCs w:val="24"/>
              </w:rPr>
              <w:t>be</w:t>
            </w:r>
            <w:r w:rsidR="00271552">
              <w:rPr>
                <w:szCs w:val="24"/>
              </w:rPr>
              <w:t xml:space="preserve"> </w:t>
            </w:r>
            <w:r w:rsidRPr="7D726ADC">
              <w:rPr>
                <w:szCs w:val="24"/>
              </w:rPr>
              <w:t>built</w:t>
            </w:r>
            <w:r w:rsidR="00271552">
              <w:rPr>
                <w:szCs w:val="24"/>
              </w:rPr>
              <w:t xml:space="preserve"> </w:t>
            </w:r>
            <w:r w:rsidRPr="7D726ADC">
              <w:rPr>
                <w:szCs w:val="24"/>
              </w:rPr>
              <w:t>using</w:t>
            </w:r>
            <w:r w:rsidR="00271552">
              <w:rPr>
                <w:szCs w:val="24"/>
              </w:rPr>
              <w:t xml:space="preserve"> </w:t>
            </w:r>
            <w:r w:rsidRPr="7D726ADC">
              <w:rPr>
                <w:szCs w:val="24"/>
              </w:rPr>
              <w:t>the</w:t>
            </w:r>
            <w:r w:rsidR="00271552">
              <w:rPr>
                <w:szCs w:val="24"/>
              </w:rPr>
              <w:t xml:space="preserve"> </w:t>
            </w:r>
            <w:r w:rsidRPr="7D726ADC">
              <w:rPr>
                <w:szCs w:val="24"/>
              </w:rPr>
              <w:t>Salesforce</w:t>
            </w:r>
            <w:r w:rsidR="00271552">
              <w:rPr>
                <w:szCs w:val="24"/>
              </w:rPr>
              <w:t xml:space="preserve"> </w:t>
            </w:r>
            <w:r w:rsidRPr="7D726ADC">
              <w:rPr>
                <w:szCs w:val="24"/>
              </w:rPr>
              <w:t>drag</w:t>
            </w:r>
            <w:r w:rsidR="00271552">
              <w:rPr>
                <w:szCs w:val="24"/>
              </w:rPr>
              <w:t xml:space="preserve"> </w:t>
            </w:r>
            <w:r w:rsidRPr="7D726ADC">
              <w:rPr>
                <w:szCs w:val="24"/>
              </w:rPr>
              <w:t>and</w:t>
            </w:r>
            <w:r w:rsidR="00271552">
              <w:rPr>
                <w:szCs w:val="24"/>
              </w:rPr>
              <w:t xml:space="preserve"> </w:t>
            </w:r>
            <w:r w:rsidRPr="7D726ADC">
              <w:rPr>
                <w:szCs w:val="24"/>
              </w:rPr>
              <w:t>drop</w:t>
            </w:r>
            <w:r w:rsidR="00271552">
              <w:rPr>
                <w:szCs w:val="24"/>
              </w:rPr>
              <w:t xml:space="preserve"> </w:t>
            </w:r>
            <w:r w:rsidRPr="7D726ADC">
              <w:rPr>
                <w:szCs w:val="24"/>
              </w:rPr>
              <w:t>builder</w:t>
            </w:r>
            <w:r w:rsidR="00FD5D13">
              <w:rPr>
                <w:szCs w:val="24"/>
              </w:rPr>
              <w:t>.</w:t>
            </w:r>
          </w:p>
          <w:p w14:paraId="1561CFA5" w14:textId="19FD0C3A" w:rsidR="008A1977" w:rsidRDefault="22C51A3E" w:rsidP="6B856586">
            <w:pPr>
              <w:tabs>
                <w:tab w:val="left" w:pos="1200"/>
              </w:tabs>
              <w:spacing w:line="256" w:lineRule="auto"/>
            </w:pPr>
            <w:r>
              <w:rPr>
                <w:noProof/>
              </w:rPr>
              <w:drawing>
                <wp:inline distT="0" distB="0" distL="0" distR="0" wp14:anchorId="1BCAD8C0" wp14:editId="79B9F680">
                  <wp:extent cx="5796450" cy="278366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52">
                            <a:extLst>
                              <a:ext uri="{28A0092B-C50C-407E-A947-70E740481C1C}">
                                <a14:useLocalDpi xmlns:a14="http://schemas.microsoft.com/office/drawing/2010/main" val="0"/>
                              </a:ext>
                            </a:extLst>
                          </a:blip>
                          <a:stretch>
                            <a:fillRect/>
                          </a:stretch>
                        </pic:blipFill>
                        <pic:spPr>
                          <a:xfrm>
                            <a:off x="0" y="0"/>
                            <a:ext cx="5796450" cy="2783660"/>
                          </a:xfrm>
                          <a:prstGeom prst="rect">
                            <a:avLst/>
                          </a:prstGeom>
                        </pic:spPr>
                      </pic:pic>
                    </a:graphicData>
                  </a:graphic>
                </wp:inline>
              </w:drawing>
            </w:r>
          </w:p>
          <w:p w14:paraId="5B2D71D6" w14:textId="77777777" w:rsidR="008A1977" w:rsidRPr="00812A4B" w:rsidRDefault="008A1977" w:rsidP="6B856586">
            <w:pPr>
              <w:tabs>
                <w:tab w:val="left" w:pos="1200"/>
              </w:tabs>
              <w:spacing w:line="256" w:lineRule="auto"/>
            </w:pPr>
          </w:p>
        </w:tc>
      </w:tr>
      <w:tr w:rsidR="008A1977" w:rsidRPr="008A1977" w14:paraId="781D6964" w14:textId="77777777" w:rsidTr="3656BAB7">
        <w:tc>
          <w:tcPr>
            <w:tcW w:w="9265" w:type="dxa"/>
            <w:shd w:val="clear" w:color="auto" w:fill="DBE5F1" w:themeFill="accent1" w:themeFillTint="33"/>
          </w:tcPr>
          <w:p w14:paraId="1800F756" w14:textId="173AA770" w:rsidR="008A1977" w:rsidRPr="008A1977" w:rsidRDefault="008A1977">
            <w:pPr>
              <w:pStyle w:val="ListParagraph"/>
              <w:numPr>
                <w:ilvl w:val="0"/>
                <w:numId w:val="18"/>
              </w:numPr>
              <w:spacing w:before="80" w:after="80"/>
              <w:rPr>
                <w:rFonts w:ascii="Arial Narrow" w:hAnsi="Arial Narrow"/>
                <w:sz w:val="20"/>
                <w:szCs w:val="20"/>
              </w:rPr>
            </w:pPr>
            <w:r w:rsidRPr="008A1977">
              <w:rPr>
                <w:rFonts w:ascii="Arial Narrow" w:hAnsi="Arial Narrow"/>
                <w:sz w:val="20"/>
                <w:szCs w:val="20"/>
              </w:rPr>
              <w:lastRenderedPageBreak/>
              <w:t>Collect</w:t>
            </w:r>
            <w:r w:rsidR="00271552">
              <w:rPr>
                <w:rFonts w:ascii="Arial Narrow" w:hAnsi="Arial Narrow"/>
                <w:sz w:val="20"/>
                <w:szCs w:val="20"/>
              </w:rPr>
              <w:t xml:space="preserve"> </w:t>
            </w:r>
            <w:r w:rsidRPr="008A1977">
              <w:rPr>
                <w:rFonts w:ascii="Arial Narrow" w:hAnsi="Arial Narrow"/>
                <w:sz w:val="20"/>
                <w:szCs w:val="20"/>
              </w:rPr>
              <w:t>submission</w:t>
            </w:r>
            <w:r w:rsidR="00271552">
              <w:rPr>
                <w:rFonts w:ascii="Arial Narrow" w:hAnsi="Arial Narrow"/>
                <w:sz w:val="20"/>
                <w:szCs w:val="20"/>
              </w:rPr>
              <w:t xml:space="preserve"> </w:t>
            </w:r>
            <w:r w:rsidRPr="008A1977">
              <w:rPr>
                <w:rFonts w:ascii="Arial Narrow" w:hAnsi="Arial Narrow"/>
                <w:sz w:val="20"/>
                <w:szCs w:val="20"/>
              </w:rPr>
              <w:t>of</w:t>
            </w:r>
            <w:r w:rsidR="00271552">
              <w:rPr>
                <w:rFonts w:ascii="Arial Narrow" w:hAnsi="Arial Narrow"/>
                <w:sz w:val="20"/>
                <w:szCs w:val="20"/>
              </w:rPr>
              <w:t xml:space="preserve"> </w:t>
            </w:r>
            <w:r w:rsidRPr="008A1977">
              <w:rPr>
                <w:rFonts w:ascii="Arial Narrow" w:hAnsi="Arial Narrow"/>
                <w:sz w:val="20"/>
                <w:szCs w:val="20"/>
              </w:rPr>
              <w:t>financial</w:t>
            </w:r>
            <w:r w:rsidR="00271552">
              <w:rPr>
                <w:rFonts w:ascii="Arial Narrow" w:hAnsi="Arial Narrow"/>
                <w:sz w:val="20"/>
                <w:szCs w:val="20"/>
              </w:rPr>
              <w:t xml:space="preserve"> </w:t>
            </w:r>
            <w:r w:rsidRPr="008A1977">
              <w:rPr>
                <w:rFonts w:ascii="Arial Narrow" w:hAnsi="Arial Narrow"/>
                <w:sz w:val="20"/>
                <w:szCs w:val="20"/>
              </w:rPr>
              <w:t>data</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produce</w:t>
            </w:r>
            <w:r w:rsidR="00271552">
              <w:rPr>
                <w:rFonts w:ascii="Arial Narrow" w:hAnsi="Arial Narrow"/>
                <w:sz w:val="20"/>
                <w:szCs w:val="20"/>
              </w:rPr>
              <w:t xml:space="preserve"> </w:t>
            </w:r>
            <w:r w:rsidRPr="008A1977">
              <w:rPr>
                <w:rFonts w:ascii="Arial Narrow" w:hAnsi="Arial Narrow"/>
                <w:sz w:val="20"/>
                <w:szCs w:val="20"/>
              </w:rPr>
              <w:t>reports</w:t>
            </w:r>
            <w:r w:rsidR="00271552">
              <w:rPr>
                <w:rFonts w:ascii="Arial Narrow" w:hAnsi="Arial Narrow"/>
                <w:sz w:val="20"/>
                <w:szCs w:val="20"/>
              </w:rPr>
              <w:t xml:space="preserve"> </w:t>
            </w:r>
            <w:r w:rsidRPr="008A1977">
              <w:rPr>
                <w:rFonts w:ascii="Arial Narrow" w:hAnsi="Arial Narrow"/>
                <w:sz w:val="20"/>
                <w:szCs w:val="20"/>
              </w:rPr>
              <w:t>at</w:t>
            </w:r>
            <w:r w:rsidR="00271552">
              <w:rPr>
                <w:rFonts w:ascii="Arial Narrow" w:hAnsi="Arial Narrow"/>
                <w:sz w:val="20"/>
                <w:szCs w:val="20"/>
              </w:rPr>
              <w:t xml:space="preserve"> </w:t>
            </w:r>
            <w:r w:rsidRPr="008A1977">
              <w:rPr>
                <w:rFonts w:ascii="Arial Narrow" w:hAnsi="Arial Narrow"/>
                <w:sz w:val="20"/>
                <w:szCs w:val="20"/>
              </w:rPr>
              <w:t>the</w:t>
            </w:r>
            <w:r w:rsidR="00271552">
              <w:rPr>
                <w:rFonts w:ascii="Arial Narrow" w:hAnsi="Arial Narrow"/>
                <w:sz w:val="20"/>
                <w:szCs w:val="20"/>
              </w:rPr>
              <w:t xml:space="preserve"> </w:t>
            </w:r>
            <w:r w:rsidRPr="008A1977">
              <w:rPr>
                <w:rFonts w:ascii="Arial Narrow" w:hAnsi="Arial Narrow"/>
                <w:sz w:val="20"/>
                <w:szCs w:val="20"/>
              </w:rPr>
              <w:t>sub-recipient</w:t>
            </w:r>
            <w:r w:rsidR="00271552">
              <w:rPr>
                <w:rFonts w:ascii="Arial Narrow" w:hAnsi="Arial Narrow"/>
                <w:sz w:val="20"/>
                <w:szCs w:val="20"/>
              </w:rPr>
              <w:t xml:space="preserve"> </w:t>
            </w:r>
            <w:r w:rsidRPr="008A1977">
              <w:rPr>
                <w:rFonts w:ascii="Arial Narrow" w:hAnsi="Arial Narrow"/>
                <w:sz w:val="20"/>
                <w:szCs w:val="20"/>
              </w:rPr>
              <w:t>level,</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in</w:t>
            </w:r>
            <w:r w:rsidR="00271552">
              <w:rPr>
                <w:rFonts w:ascii="Arial Narrow" w:hAnsi="Arial Narrow"/>
                <w:sz w:val="20"/>
                <w:szCs w:val="20"/>
              </w:rPr>
              <w:t xml:space="preserve"> </w:t>
            </w:r>
            <w:r w:rsidRPr="008A1977">
              <w:rPr>
                <w:rFonts w:ascii="Arial Narrow" w:hAnsi="Arial Narrow"/>
                <w:sz w:val="20"/>
                <w:szCs w:val="20"/>
              </w:rPr>
              <w:t>aggregate</w:t>
            </w:r>
            <w:r w:rsidR="00271552">
              <w:rPr>
                <w:rFonts w:ascii="Arial Narrow" w:hAnsi="Arial Narrow"/>
                <w:sz w:val="20"/>
                <w:szCs w:val="20"/>
              </w:rPr>
              <w:t xml:space="preserve"> </w:t>
            </w:r>
            <w:r w:rsidRPr="008A1977">
              <w:rPr>
                <w:rFonts w:ascii="Arial Narrow" w:hAnsi="Arial Narrow"/>
                <w:sz w:val="20"/>
                <w:szCs w:val="20"/>
              </w:rPr>
              <w:t>by</w:t>
            </w:r>
            <w:r w:rsidR="00271552">
              <w:rPr>
                <w:rFonts w:ascii="Arial Narrow" w:hAnsi="Arial Narrow"/>
                <w:sz w:val="20"/>
                <w:szCs w:val="20"/>
              </w:rPr>
              <w:t xml:space="preserve"> </w:t>
            </w:r>
            <w:r w:rsidRPr="008A1977">
              <w:rPr>
                <w:rFonts w:ascii="Arial Narrow" w:hAnsi="Arial Narrow"/>
                <w:sz w:val="20"/>
                <w:szCs w:val="20"/>
              </w:rPr>
              <w:t>program</w:t>
            </w:r>
            <w:r w:rsidR="00271552">
              <w:rPr>
                <w:rFonts w:ascii="Arial Narrow" w:hAnsi="Arial Narrow"/>
                <w:sz w:val="20"/>
                <w:szCs w:val="20"/>
              </w:rPr>
              <w:t xml:space="preserve"> </w:t>
            </w:r>
            <w:r w:rsidRPr="008A1977">
              <w:rPr>
                <w:rFonts w:ascii="Arial Narrow" w:hAnsi="Arial Narrow"/>
                <w:sz w:val="20"/>
                <w:szCs w:val="20"/>
              </w:rPr>
              <w:t>year</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portfolio</w:t>
            </w:r>
            <w:r w:rsidR="00271552">
              <w:rPr>
                <w:rFonts w:ascii="Arial Narrow" w:hAnsi="Arial Narrow"/>
                <w:sz w:val="20"/>
                <w:szCs w:val="20"/>
              </w:rPr>
              <w:t xml:space="preserve"> </w:t>
            </w:r>
            <w:r w:rsidRPr="008A1977">
              <w:rPr>
                <w:rFonts w:ascii="Arial Narrow" w:hAnsi="Arial Narrow"/>
                <w:sz w:val="20"/>
                <w:szCs w:val="20"/>
              </w:rPr>
              <w:t>type,</w:t>
            </w:r>
            <w:r w:rsidR="00271552">
              <w:rPr>
                <w:rFonts w:ascii="Arial Narrow" w:hAnsi="Arial Narrow"/>
                <w:sz w:val="20"/>
                <w:szCs w:val="20"/>
              </w:rPr>
              <w:t xml:space="preserve"> </w:t>
            </w:r>
            <w:r w:rsidRPr="008A1977">
              <w:rPr>
                <w:rFonts w:ascii="Arial Narrow" w:hAnsi="Arial Narrow"/>
                <w:sz w:val="20"/>
                <w:szCs w:val="20"/>
              </w:rPr>
              <w:t>including</w:t>
            </w:r>
            <w:r w:rsidR="00271552">
              <w:rPr>
                <w:rFonts w:ascii="Arial Narrow" w:hAnsi="Arial Narrow"/>
                <w:sz w:val="20"/>
                <w:szCs w:val="20"/>
              </w:rPr>
              <w:t xml:space="preserve"> </w:t>
            </w:r>
            <w:r w:rsidRPr="008A1977">
              <w:rPr>
                <w:rFonts w:ascii="Arial Narrow" w:hAnsi="Arial Narrow"/>
                <w:sz w:val="20"/>
                <w:szCs w:val="20"/>
              </w:rPr>
              <w:t>but</w:t>
            </w:r>
            <w:r w:rsidR="00271552">
              <w:rPr>
                <w:rFonts w:ascii="Arial Narrow" w:hAnsi="Arial Narrow"/>
                <w:sz w:val="20"/>
                <w:szCs w:val="20"/>
              </w:rPr>
              <w:t xml:space="preserve"> </w:t>
            </w:r>
            <w:r w:rsidRPr="008A1977">
              <w:rPr>
                <w:rFonts w:ascii="Arial Narrow" w:hAnsi="Arial Narrow"/>
                <w:sz w:val="20"/>
                <w:szCs w:val="20"/>
              </w:rPr>
              <w:t>not</w:t>
            </w:r>
            <w:r w:rsidR="00271552">
              <w:rPr>
                <w:rFonts w:ascii="Arial Narrow" w:hAnsi="Arial Narrow"/>
                <w:sz w:val="20"/>
                <w:szCs w:val="20"/>
              </w:rPr>
              <w:t xml:space="preserve"> </w:t>
            </w:r>
            <w:r w:rsidRPr="008A1977">
              <w:rPr>
                <w:rFonts w:ascii="Arial Narrow" w:hAnsi="Arial Narrow"/>
                <w:sz w:val="20"/>
                <w:szCs w:val="20"/>
              </w:rPr>
              <w:t>limited</w:t>
            </w:r>
            <w:r w:rsidR="00271552">
              <w:rPr>
                <w:rFonts w:ascii="Arial Narrow" w:hAnsi="Arial Narrow"/>
                <w:sz w:val="20"/>
                <w:szCs w:val="20"/>
              </w:rPr>
              <w:t xml:space="preserve"> </w:t>
            </w:r>
            <w:r w:rsidRPr="008A1977">
              <w:rPr>
                <w:rFonts w:ascii="Arial Narrow" w:hAnsi="Arial Narrow"/>
                <w:sz w:val="20"/>
                <w:szCs w:val="20"/>
              </w:rPr>
              <w:t>to</w:t>
            </w:r>
            <w:r w:rsidR="00271552">
              <w:rPr>
                <w:rFonts w:ascii="Arial Narrow" w:hAnsi="Arial Narrow"/>
                <w:sz w:val="20"/>
                <w:szCs w:val="20"/>
              </w:rPr>
              <w:t xml:space="preserve"> </w:t>
            </w:r>
            <w:r w:rsidRPr="008A1977">
              <w:rPr>
                <w:rFonts w:ascii="Arial Narrow" w:hAnsi="Arial Narrow"/>
                <w:sz w:val="20"/>
                <w:szCs w:val="20"/>
              </w:rPr>
              <w:t>grantee</w:t>
            </w:r>
            <w:r w:rsidR="00271552">
              <w:rPr>
                <w:rFonts w:ascii="Arial Narrow" w:hAnsi="Arial Narrow"/>
                <w:sz w:val="20"/>
                <w:szCs w:val="20"/>
              </w:rPr>
              <w:t xml:space="preserve"> </w:t>
            </w:r>
            <w:r w:rsidRPr="008A1977">
              <w:rPr>
                <w:rFonts w:ascii="Arial Narrow" w:hAnsi="Arial Narrow"/>
                <w:sz w:val="20"/>
                <w:szCs w:val="20"/>
              </w:rPr>
              <w:t>share,</w:t>
            </w:r>
            <w:r w:rsidR="00271552">
              <w:rPr>
                <w:rFonts w:ascii="Arial Narrow" w:hAnsi="Arial Narrow"/>
                <w:sz w:val="20"/>
                <w:szCs w:val="20"/>
              </w:rPr>
              <w:t xml:space="preserve"> </w:t>
            </w:r>
            <w:r w:rsidRPr="008A1977">
              <w:rPr>
                <w:rFonts w:ascii="Arial Narrow" w:hAnsi="Arial Narrow"/>
                <w:sz w:val="20"/>
                <w:szCs w:val="20"/>
              </w:rPr>
              <w:t>in-kind</w:t>
            </w:r>
            <w:r w:rsidR="00271552">
              <w:rPr>
                <w:rFonts w:ascii="Arial Narrow" w:hAnsi="Arial Narrow"/>
                <w:sz w:val="20"/>
                <w:szCs w:val="20"/>
              </w:rPr>
              <w:t xml:space="preserve"> </w:t>
            </w:r>
            <w:r w:rsidRPr="008A1977">
              <w:rPr>
                <w:rFonts w:ascii="Arial Narrow" w:hAnsi="Arial Narrow"/>
                <w:sz w:val="20"/>
                <w:szCs w:val="20"/>
              </w:rPr>
              <w:t>contributions,</w:t>
            </w:r>
            <w:r w:rsidR="00271552">
              <w:rPr>
                <w:rFonts w:ascii="Arial Narrow" w:hAnsi="Arial Narrow"/>
                <w:sz w:val="20"/>
                <w:szCs w:val="20"/>
              </w:rPr>
              <w:t xml:space="preserve"> </w:t>
            </w:r>
            <w:r w:rsidRPr="008A1977">
              <w:rPr>
                <w:rFonts w:ascii="Arial Narrow" w:hAnsi="Arial Narrow"/>
                <w:sz w:val="20"/>
                <w:szCs w:val="20"/>
              </w:rPr>
              <w:t>program</w:t>
            </w:r>
            <w:r w:rsidR="00271552">
              <w:rPr>
                <w:rFonts w:ascii="Arial Narrow" w:hAnsi="Arial Narrow"/>
                <w:sz w:val="20"/>
                <w:szCs w:val="20"/>
              </w:rPr>
              <w:t xml:space="preserve"> </w:t>
            </w:r>
            <w:r w:rsidRPr="008A1977">
              <w:rPr>
                <w:rFonts w:ascii="Arial Narrow" w:hAnsi="Arial Narrow"/>
                <w:sz w:val="20"/>
                <w:szCs w:val="20"/>
              </w:rPr>
              <w:t>income</w:t>
            </w:r>
            <w:r w:rsidR="00A4674F">
              <w:rPr>
                <w:rFonts w:ascii="Arial Narrow" w:hAnsi="Arial Narrow"/>
                <w:sz w:val="20"/>
                <w:szCs w:val="20"/>
              </w:rPr>
              <w:t>,</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leverage/</w:t>
            </w:r>
            <w:r w:rsidR="00271552">
              <w:rPr>
                <w:rFonts w:ascii="Arial Narrow" w:hAnsi="Arial Narrow"/>
                <w:sz w:val="20"/>
                <w:szCs w:val="20"/>
              </w:rPr>
              <w:t xml:space="preserve"> </w:t>
            </w:r>
            <w:r w:rsidRPr="008A1977">
              <w:rPr>
                <w:rFonts w:ascii="Arial Narrow" w:hAnsi="Arial Narrow"/>
                <w:sz w:val="20"/>
                <w:szCs w:val="20"/>
              </w:rPr>
              <w:t>other</w:t>
            </w:r>
            <w:r w:rsidR="00271552">
              <w:rPr>
                <w:rFonts w:ascii="Arial Narrow" w:hAnsi="Arial Narrow"/>
                <w:sz w:val="20"/>
                <w:szCs w:val="20"/>
              </w:rPr>
              <w:t xml:space="preserve"> </w:t>
            </w:r>
            <w:r w:rsidRPr="008A1977">
              <w:rPr>
                <w:rFonts w:ascii="Arial Narrow" w:hAnsi="Arial Narrow"/>
                <w:sz w:val="20"/>
                <w:szCs w:val="20"/>
              </w:rPr>
              <w:t>revenue;</w:t>
            </w:r>
          </w:p>
        </w:tc>
      </w:tr>
      <w:tr w:rsidR="008A1977" w:rsidRPr="00812A4B" w14:paraId="2519368B" w14:textId="77777777" w:rsidTr="3656BAB7">
        <w:tc>
          <w:tcPr>
            <w:tcW w:w="9265" w:type="dxa"/>
            <w:tcBorders>
              <w:bottom w:val="single" w:sz="4" w:space="0" w:color="auto"/>
            </w:tcBorders>
          </w:tcPr>
          <w:p w14:paraId="005C40DC" w14:textId="797BFFB5" w:rsidR="009B0770" w:rsidRDefault="14791448" w:rsidP="6B856586">
            <w:pPr>
              <w:pStyle w:val="BodyText"/>
              <w:rPr>
                <w:rStyle w:val="eop"/>
                <w:szCs w:val="24"/>
              </w:rPr>
            </w:pPr>
            <w:r w:rsidRPr="6B856586">
              <w:rPr>
                <w:rStyle w:val="eop"/>
                <w:szCs w:val="24"/>
              </w:rPr>
              <w:t>Yes,</w:t>
            </w:r>
            <w:r w:rsidR="00271552">
              <w:rPr>
                <w:rStyle w:val="eop"/>
                <w:szCs w:val="24"/>
              </w:rPr>
              <w:t xml:space="preserve"> </w:t>
            </w:r>
            <w:r w:rsidR="4FF2D583" w:rsidRPr="6B856586">
              <w:rPr>
                <w:rStyle w:val="eop"/>
                <w:szCs w:val="24"/>
              </w:rPr>
              <w:t>the</w:t>
            </w:r>
            <w:r w:rsidR="00271552">
              <w:rPr>
                <w:rStyle w:val="eop"/>
                <w:szCs w:val="24"/>
              </w:rPr>
              <w:t xml:space="preserve"> </w:t>
            </w:r>
            <w:r w:rsidRPr="6B856586">
              <w:rPr>
                <w:rStyle w:val="eop"/>
                <w:szCs w:val="24"/>
              </w:rPr>
              <w:t>Salesforce</w:t>
            </w:r>
            <w:r w:rsidR="00271552">
              <w:rPr>
                <w:rStyle w:val="eop"/>
                <w:szCs w:val="24"/>
              </w:rPr>
              <w:t xml:space="preserve"> </w:t>
            </w:r>
            <w:r w:rsidR="4FF2D583" w:rsidRPr="6B856586">
              <w:rPr>
                <w:rStyle w:val="eop"/>
                <w:szCs w:val="24"/>
              </w:rPr>
              <w:t>solution</w:t>
            </w:r>
            <w:r w:rsidR="00271552">
              <w:rPr>
                <w:rStyle w:val="eop"/>
                <w:szCs w:val="24"/>
              </w:rPr>
              <w:t xml:space="preserve"> </w:t>
            </w:r>
            <w:r w:rsidR="4FF2D583" w:rsidRPr="6B856586">
              <w:rPr>
                <w:rStyle w:val="eop"/>
                <w:szCs w:val="24"/>
              </w:rPr>
              <w:t>will</w:t>
            </w:r>
            <w:r w:rsidR="00271552">
              <w:rPr>
                <w:rStyle w:val="eop"/>
                <w:szCs w:val="24"/>
              </w:rPr>
              <w:t xml:space="preserve"> </w:t>
            </w:r>
            <w:r w:rsidR="4FF2D583" w:rsidRPr="6B856586">
              <w:rPr>
                <w:rStyle w:val="eop"/>
                <w:szCs w:val="24"/>
              </w:rPr>
              <w:t>be</w:t>
            </w:r>
            <w:r w:rsidR="00271552">
              <w:rPr>
                <w:rStyle w:val="eop"/>
                <w:szCs w:val="24"/>
              </w:rPr>
              <w:t xml:space="preserve"> </w:t>
            </w:r>
            <w:r w:rsidRPr="6B856586">
              <w:rPr>
                <w:rStyle w:val="eop"/>
                <w:szCs w:val="24"/>
              </w:rPr>
              <w:t>set</w:t>
            </w:r>
            <w:r w:rsidR="00271552">
              <w:rPr>
                <w:rStyle w:val="eop"/>
                <w:szCs w:val="24"/>
              </w:rPr>
              <w:t xml:space="preserve"> </w:t>
            </w:r>
            <w:r w:rsidRPr="6B856586">
              <w:rPr>
                <w:rStyle w:val="eop"/>
                <w:szCs w:val="24"/>
              </w:rPr>
              <w:t>up</w:t>
            </w:r>
            <w:r w:rsidR="00271552">
              <w:rPr>
                <w:rStyle w:val="eop"/>
                <w:szCs w:val="24"/>
              </w:rPr>
              <w:t xml:space="preserve"> </w:t>
            </w:r>
            <w:r w:rsidRPr="6B856586">
              <w:rPr>
                <w:rStyle w:val="eop"/>
                <w:szCs w:val="24"/>
              </w:rPr>
              <w:t>for</w:t>
            </w:r>
            <w:r w:rsidR="00271552">
              <w:rPr>
                <w:rStyle w:val="eop"/>
                <w:szCs w:val="24"/>
              </w:rPr>
              <w:t xml:space="preserve"> </w:t>
            </w:r>
            <w:r w:rsidRPr="6B856586">
              <w:rPr>
                <w:rStyle w:val="eop"/>
                <w:szCs w:val="24"/>
              </w:rPr>
              <w:t>subrecipients</w:t>
            </w:r>
            <w:r w:rsidR="00271552">
              <w:rPr>
                <w:rStyle w:val="eop"/>
                <w:szCs w:val="24"/>
              </w:rPr>
              <w:t xml:space="preserve"> </w:t>
            </w:r>
            <w:r w:rsidRPr="6B856586">
              <w:rPr>
                <w:rStyle w:val="eop"/>
                <w:szCs w:val="24"/>
              </w:rPr>
              <w:t>who</w:t>
            </w:r>
            <w:r w:rsidR="00271552">
              <w:rPr>
                <w:rStyle w:val="eop"/>
                <w:szCs w:val="24"/>
              </w:rPr>
              <w:t xml:space="preserve"> </w:t>
            </w:r>
            <w:r w:rsidRPr="6B856586">
              <w:rPr>
                <w:rStyle w:val="eop"/>
                <w:szCs w:val="24"/>
              </w:rPr>
              <w:t>would</w:t>
            </w:r>
            <w:r w:rsidR="00271552">
              <w:rPr>
                <w:rStyle w:val="eop"/>
                <w:szCs w:val="24"/>
              </w:rPr>
              <w:t xml:space="preserve"> </w:t>
            </w:r>
            <w:r w:rsidRPr="6B856586">
              <w:rPr>
                <w:rStyle w:val="eop"/>
                <w:szCs w:val="24"/>
              </w:rPr>
              <w:t>access</w:t>
            </w:r>
            <w:r w:rsidR="00271552">
              <w:rPr>
                <w:rStyle w:val="eop"/>
                <w:szCs w:val="24"/>
              </w:rPr>
              <w:t xml:space="preserve"> </w:t>
            </w:r>
            <w:r w:rsidRPr="6B856586">
              <w:rPr>
                <w:rStyle w:val="eop"/>
                <w:szCs w:val="24"/>
              </w:rPr>
              <w:t>the</w:t>
            </w:r>
            <w:r w:rsidR="00271552">
              <w:rPr>
                <w:rStyle w:val="eop"/>
                <w:szCs w:val="24"/>
              </w:rPr>
              <w:t xml:space="preserve"> </w:t>
            </w:r>
            <w:r w:rsidRPr="6B856586">
              <w:rPr>
                <w:rStyle w:val="eop"/>
                <w:szCs w:val="24"/>
              </w:rPr>
              <w:t>Salesforce</w:t>
            </w:r>
            <w:r w:rsidR="00271552">
              <w:rPr>
                <w:rStyle w:val="eop"/>
                <w:szCs w:val="24"/>
              </w:rPr>
              <w:t xml:space="preserve"> </w:t>
            </w:r>
            <w:r w:rsidRPr="6B856586">
              <w:rPr>
                <w:rStyle w:val="eop"/>
                <w:szCs w:val="24"/>
              </w:rPr>
              <w:t>application</w:t>
            </w:r>
            <w:r w:rsidR="00271552">
              <w:rPr>
                <w:rStyle w:val="eop"/>
                <w:szCs w:val="24"/>
              </w:rPr>
              <w:t xml:space="preserve"> </w:t>
            </w:r>
            <w:r w:rsidRPr="6B856586">
              <w:rPr>
                <w:rStyle w:val="eop"/>
                <w:szCs w:val="24"/>
              </w:rPr>
              <w:t>using</w:t>
            </w:r>
            <w:r w:rsidR="00271552">
              <w:rPr>
                <w:rStyle w:val="eop"/>
                <w:szCs w:val="24"/>
              </w:rPr>
              <w:t xml:space="preserve"> </w:t>
            </w:r>
            <w:r w:rsidRPr="6B856586">
              <w:rPr>
                <w:rStyle w:val="eop"/>
                <w:szCs w:val="24"/>
              </w:rPr>
              <w:t>a</w:t>
            </w:r>
            <w:r w:rsidR="00271552">
              <w:rPr>
                <w:rStyle w:val="eop"/>
                <w:szCs w:val="24"/>
              </w:rPr>
              <w:t xml:space="preserve"> </w:t>
            </w:r>
            <w:r w:rsidRPr="6B856586">
              <w:rPr>
                <w:rStyle w:val="eop"/>
                <w:szCs w:val="24"/>
              </w:rPr>
              <w:t>dedicated</w:t>
            </w:r>
            <w:r w:rsidR="00271552">
              <w:rPr>
                <w:rStyle w:val="eop"/>
                <w:szCs w:val="24"/>
              </w:rPr>
              <w:t xml:space="preserve"> </w:t>
            </w:r>
            <w:r w:rsidR="007B6817">
              <w:rPr>
                <w:rStyle w:val="eop"/>
                <w:szCs w:val="24"/>
              </w:rPr>
              <w:t>VDSS</w:t>
            </w:r>
            <w:r w:rsidR="00271552">
              <w:rPr>
                <w:rStyle w:val="eop"/>
                <w:szCs w:val="24"/>
              </w:rPr>
              <w:t xml:space="preserve"> </w:t>
            </w:r>
            <w:r w:rsidRPr="6B856586">
              <w:rPr>
                <w:rStyle w:val="eop"/>
                <w:szCs w:val="24"/>
              </w:rPr>
              <w:t>portal.</w:t>
            </w:r>
            <w:r w:rsidR="00271552">
              <w:rPr>
                <w:rStyle w:val="eop"/>
                <w:szCs w:val="24"/>
              </w:rPr>
              <w:t xml:space="preserve"> </w:t>
            </w:r>
            <w:r w:rsidRPr="6B856586">
              <w:rPr>
                <w:rStyle w:val="eop"/>
                <w:szCs w:val="24"/>
              </w:rPr>
              <w:t>In</w:t>
            </w:r>
            <w:r w:rsidR="00271552">
              <w:rPr>
                <w:rStyle w:val="eop"/>
                <w:szCs w:val="24"/>
              </w:rPr>
              <w:t xml:space="preserve"> </w:t>
            </w:r>
            <w:r w:rsidRPr="6B856586">
              <w:rPr>
                <w:rStyle w:val="eop"/>
                <w:szCs w:val="24"/>
              </w:rPr>
              <w:t>the</w:t>
            </w:r>
            <w:r w:rsidR="00271552">
              <w:rPr>
                <w:rStyle w:val="eop"/>
                <w:szCs w:val="24"/>
              </w:rPr>
              <w:t xml:space="preserve"> </w:t>
            </w:r>
            <w:r w:rsidRPr="6B856586">
              <w:rPr>
                <w:rStyle w:val="eop"/>
                <w:szCs w:val="24"/>
              </w:rPr>
              <w:t>portal</w:t>
            </w:r>
            <w:r w:rsidR="4FF2D583" w:rsidRPr="6B856586">
              <w:rPr>
                <w:rStyle w:val="eop"/>
                <w:szCs w:val="24"/>
              </w:rPr>
              <w:t>,</w:t>
            </w:r>
            <w:r w:rsidR="00271552">
              <w:rPr>
                <w:rStyle w:val="eop"/>
                <w:szCs w:val="24"/>
              </w:rPr>
              <w:t xml:space="preserve"> </w:t>
            </w:r>
            <w:r w:rsidRPr="6B856586">
              <w:rPr>
                <w:rStyle w:val="eop"/>
                <w:szCs w:val="24"/>
              </w:rPr>
              <w:t>subrecipients</w:t>
            </w:r>
            <w:r w:rsidR="00271552">
              <w:rPr>
                <w:rStyle w:val="eop"/>
                <w:szCs w:val="24"/>
              </w:rPr>
              <w:t xml:space="preserve"> </w:t>
            </w:r>
            <w:r w:rsidRPr="6B856586">
              <w:rPr>
                <w:rStyle w:val="eop"/>
                <w:szCs w:val="24"/>
              </w:rPr>
              <w:t>will</w:t>
            </w:r>
            <w:r w:rsidR="00271552">
              <w:rPr>
                <w:rStyle w:val="eop"/>
                <w:szCs w:val="24"/>
              </w:rPr>
              <w:t xml:space="preserve"> </w:t>
            </w:r>
            <w:r w:rsidRPr="6B856586">
              <w:rPr>
                <w:rStyle w:val="eop"/>
                <w:szCs w:val="24"/>
              </w:rPr>
              <w:t>perform</w:t>
            </w:r>
            <w:r w:rsidR="00271552">
              <w:rPr>
                <w:rStyle w:val="eop"/>
                <w:szCs w:val="24"/>
              </w:rPr>
              <w:t xml:space="preserve"> </w:t>
            </w:r>
            <w:r w:rsidRPr="6B856586">
              <w:rPr>
                <w:rStyle w:val="eop"/>
                <w:szCs w:val="24"/>
              </w:rPr>
              <w:t>all</w:t>
            </w:r>
            <w:r w:rsidR="00271552">
              <w:rPr>
                <w:rStyle w:val="eop"/>
                <w:szCs w:val="24"/>
              </w:rPr>
              <w:t xml:space="preserve"> </w:t>
            </w:r>
            <w:r w:rsidRPr="6B856586">
              <w:rPr>
                <w:rStyle w:val="eop"/>
                <w:szCs w:val="24"/>
              </w:rPr>
              <w:t>operations</w:t>
            </w:r>
            <w:r w:rsidR="00271552">
              <w:rPr>
                <w:rStyle w:val="eop"/>
                <w:szCs w:val="24"/>
              </w:rPr>
              <w:t xml:space="preserve"> </w:t>
            </w:r>
            <w:r w:rsidRPr="6B856586">
              <w:rPr>
                <w:rStyle w:val="eop"/>
                <w:szCs w:val="24"/>
              </w:rPr>
              <w:t>defined</w:t>
            </w:r>
            <w:r w:rsidR="00271552">
              <w:rPr>
                <w:rStyle w:val="eop"/>
                <w:szCs w:val="24"/>
              </w:rPr>
              <w:t xml:space="preserve"> </w:t>
            </w:r>
            <w:r w:rsidRPr="6B856586">
              <w:rPr>
                <w:rStyle w:val="eop"/>
                <w:szCs w:val="24"/>
              </w:rPr>
              <w:t>by</w:t>
            </w:r>
            <w:r w:rsidR="00271552">
              <w:rPr>
                <w:rStyle w:val="eop"/>
                <w:szCs w:val="24"/>
              </w:rPr>
              <w:t xml:space="preserve"> </w:t>
            </w:r>
            <w:r w:rsidR="007B6817">
              <w:rPr>
                <w:rStyle w:val="eop"/>
                <w:szCs w:val="24"/>
              </w:rPr>
              <w:t>VDSS</w:t>
            </w:r>
            <w:r w:rsidR="4FF2D583" w:rsidRPr="6B856586">
              <w:rPr>
                <w:rStyle w:val="eop"/>
                <w:szCs w:val="24"/>
              </w:rPr>
              <w:t>,</w:t>
            </w:r>
            <w:r w:rsidR="00271552">
              <w:rPr>
                <w:rStyle w:val="eop"/>
                <w:szCs w:val="24"/>
              </w:rPr>
              <w:t xml:space="preserve"> </w:t>
            </w:r>
            <w:r w:rsidRPr="6B856586">
              <w:rPr>
                <w:rStyle w:val="eop"/>
                <w:szCs w:val="24"/>
              </w:rPr>
              <w:t>such</w:t>
            </w:r>
            <w:r w:rsidR="00271552">
              <w:rPr>
                <w:rStyle w:val="eop"/>
                <w:szCs w:val="24"/>
              </w:rPr>
              <w:t xml:space="preserve"> </w:t>
            </w:r>
            <w:r w:rsidRPr="6B856586">
              <w:rPr>
                <w:rStyle w:val="eop"/>
                <w:szCs w:val="24"/>
              </w:rPr>
              <w:t>as</w:t>
            </w:r>
            <w:r w:rsidR="00271552">
              <w:rPr>
                <w:rStyle w:val="eop"/>
                <w:szCs w:val="24"/>
              </w:rPr>
              <w:t xml:space="preserve"> </w:t>
            </w:r>
            <w:r w:rsidRPr="6B856586">
              <w:rPr>
                <w:rStyle w:val="eop"/>
                <w:szCs w:val="24"/>
              </w:rPr>
              <w:t>submi</w:t>
            </w:r>
            <w:r w:rsidR="0F1C8A3D" w:rsidRPr="6B856586">
              <w:rPr>
                <w:rStyle w:val="eop"/>
                <w:szCs w:val="24"/>
              </w:rPr>
              <w:t>tting</w:t>
            </w:r>
            <w:r w:rsidR="00271552">
              <w:rPr>
                <w:rStyle w:val="eop"/>
                <w:szCs w:val="24"/>
              </w:rPr>
              <w:t xml:space="preserve"> </w:t>
            </w:r>
            <w:r w:rsidRPr="6B856586">
              <w:rPr>
                <w:rStyle w:val="eop"/>
                <w:szCs w:val="24"/>
              </w:rPr>
              <w:t>financial</w:t>
            </w:r>
            <w:r w:rsidR="00271552">
              <w:rPr>
                <w:rStyle w:val="eop"/>
                <w:szCs w:val="24"/>
              </w:rPr>
              <w:t xml:space="preserve"> </w:t>
            </w:r>
            <w:r w:rsidRPr="6B856586">
              <w:rPr>
                <w:rStyle w:val="eop"/>
                <w:szCs w:val="24"/>
              </w:rPr>
              <w:t>data.</w:t>
            </w:r>
            <w:r w:rsidR="00271552">
              <w:rPr>
                <w:rStyle w:val="eop"/>
                <w:szCs w:val="24"/>
              </w:rPr>
              <w:t xml:space="preserve"> </w:t>
            </w:r>
            <w:r w:rsidRPr="6B856586">
              <w:rPr>
                <w:rStyle w:val="eop"/>
                <w:szCs w:val="24"/>
              </w:rPr>
              <w:t>Once</w:t>
            </w:r>
            <w:r w:rsidR="00271552">
              <w:rPr>
                <w:rStyle w:val="eop"/>
                <w:szCs w:val="24"/>
              </w:rPr>
              <w:t xml:space="preserve"> </w:t>
            </w:r>
            <w:r w:rsidRPr="6B856586">
              <w:rPr>
                <w:rStyle w:val="eop"/>
                <w:szCs w:val="24"/>
              </w:rPr>
              <w:t>the</w:t>
            </w:r>
            <w:r w:rsidR="00271552">
              <w:rPr>
                <w:rStyle w:val="eop"/>
                <w:szCs w:val="24"/>
              </w:rPr>
              <w:t xml:space="preserve"> </w:t>
            </w:r>
            <w:r w:rsidRPr="6B856586">
              <w:rPr>
                <w:rStyle w:val="eop"/>
                <w:szCs w:val="24"/>
              </w:rPr>
              <w:t>data</w:t>
            </w:r>
            <w:r w:rsidR="00271552">
              <w:rPr>
                <w:rStyle w:val="eop"/>
                <w:szCs w:val="24"/>
              </w:rPr>
              <w:t xml:space="preserve"> </w:t>
            </w:r>
            <w:r w:rsidRPr="6B856586">
              <w:rPr>
                <w:rStyle w:val="eop"/>
                <w:szCs w:val="24"/>
              </w:rPr>
              <w:t>has</w:t>
            </w:r>
            <w:r w:rsidR="00271552">
              <w:rPr>
                <w:rStyle w:val="eop"/>
                <w:szCs w:val="24"/>
              </w:rPr>
              <w:t xml:space="preserve"> </w:t>
            </w:r>
            <w:r w:rsidRPr="6B856586">
              <w:rPr>
                <w:rStyle w:val="eop"/>
                <w:szCs w:val="24"/>
              </w:rPr>
              <w:t>been</w:t>
            </w:r>
            <w:r w:rsidR="00271552">
              <w:rPr>
                <w:rStyle w:val="eop"/>
                <w:szCs w:val="24"/>
              </w:rPr>
              <w:t xml:space="preserve"> </w:t>
            </w:r>
            <w:r w:rsidRPr="6B856586">
              <w:rPr>
                <w:rStyle w:val="eop"/>
                <w:szCs w:val="24"/>
              </w:rPr>
              <w:t>submitted,</w:t>
            </w:r>
            <w:r w:rsidR="00271552">
              <w:rPr>
                <w:rStyle w:val="eop"/>
                <w:szCs w:val="24"/>
              </w:rPr>
              <w:t xml:space="preserve"> </w:t>
            </w:r>
            <w:r w:rsidRPr="6B856586">
              <w:rPr>
                <w:rStyle w:val="eop"/>
                <w:szCs w:val="24"/>
              </w:rPr>
              <w:t>it</w:t>
            </w:r>
            <w:r w:rsidR="00271552">
              <w:rPr>
                <w:rStyle w:val="eop"/>
                <w:szCs w:val="24"/>
              </w:rPr>
              <w:t xml:space="preserve"> </w:t>
            </w:r>
            <w:r w:rsidRPr="6B856586">
              <w:rPr>
                <w:rStyle w:val="eop"/>
                <w:szCs w:val="24"/>
              </w:rPr>
              <w:t>can</w:t>
            </w:r>
            <w:r w:rsidR="00271552">
              <w:rPr>
                <w:rStyle w:val="eop"/>
                <w:szCs w:val="24"/>
              </w:rPr>
              <w:t xml:space="preserve"> </w:t>
            </w:r>
            <w:r w:rsidRPr="6B856586">
              <w:rPr>
                <w:rStyle w:val="eop"/>
                <w:szCs w:val="24"/>
              </w:rPr>
              <w:t>be</w:t>
            </w:r>
            <w:r w:rsidR="00271552">
              <w:rPr>
                <w:rStyle w:val="eop"/>
                <w:szCs w:val="24"/>
              </w:rPr>
              <w:t xml:space="preserve"> </w:t>
            </w:r>
            <w:r w:rsidRPr="6B856586">
              <w:rPr>
                <w:rStyle w:val="eop"/>
                <w:szCs w:val="24"/>
              </w:rPr>
              <w:t>easily</w:t>
            </w:r>
            <w:r w:rsidR="00271552">
              <w:rPr>
                <w:rStyle w:val="eop"/>
                <w:szCs w:val="24"/>
              </w:rPr>
              <w:t xml:space="preserve"> </w:t>
            </w:r>
            <w:r w:rsidRPr="6B856586">
              <w:rPr>
                <w:rStyle w:val="eop"/>
                <w:szCs w:val="24"/>
              </w:rPr>
              <w:t>grouped</w:t>
            </w:r>
            <w:r w:rsidR="00271552">
              <w:rPr>
                <w:rStyle w:val="eop"/>
                <w:szCs w:val="24"/>
              </w:rPr>
              <w:t xml:space="preserve"> </w:t>
            </w:r>
            <w:r w:rsidR="79AE6A75" w:rsidRPr="6B856586">
              <w:rPr>
                <w:rStyle w:val="eop"/>
                <w:szCs w:val="24"/>
              </w:rPr>
              <w:t>by</w:t>
            </w:r>
            <w:r w:rsidR="00271552">
              <w:rPr>
                <w:rStyle w:val="eop"/>
                <w:szCs w:val="24"/>
              </w:rPr>
              <w:t xml:space="preserve"> </w:t>
            </w:r>
            <w:r w:rsidR="79AE6A75" w:rsidRPr="6B856586">
              <w:rPr>
                <w:rStyle w:val="eop"/>
                <w:szCs w:val="24"/>
              </w:rPr>
              <w:t>program</w:t>
            </w:r>
            <w:r w:rsidR="00271552">
              <w:rPr>
                <w:rStyle w:val="eop"/>
                <w:szCs w:val="24"/>
              </w:rPr>
              <w:t xml:space="preserve"> </w:t>
            </w:r>
            <w:r w:rsidR="79AE6A75" w:rsidRPr="6B856586">
              <w:rPr>
                <w:rStyle w:val="eop"/>
                <w:szCs w:val="24"/>
              </w:rPr>
              <w:t>year</w:t>
            </w:r>
            <w:r w:rsidR="58CEFD6A" w:rsidRPr="6B856586">
              <w:rPr>
                <w:rStyle w:val="eop"/>
                <w:szCs w:val="24"/>
              </w:rPr>
              <w:t>/portfolio</w:t>
            </w:r>
            <w:r w:rsidR="00271552">
              <w:rPr>
                <w:rStyle w:val="eop"/>
                <w:szCs w:val="24"/>
              </w:rPr>
              <w:t xml:space="preserve"> </w:t>
            </w:r>
            <w:r w:rsidR="58CEFD6A" w:rsidRPr="6B856586">
              <w:rPr>
                <w:rStyle w:val="eop"/>
                <w:szCs w:val="24"/>
              </w:rPr>
              <w:t>type</w:t>
            </w:r>
            <w:r w:rsidR="00271552">
              <w:rPr>
                <w:rStyle w:val="eop"/>
                <w:szCs w:val="24"/>
              </w:rPr>
              <w:t xml:space="preserve"> </w:t>
            </w:r>
            <w:r w:rsidRPr="6B856586">
              <w:rPr>
                <w:rStyle w:val="eop"/>
                <w:szCs w:val="24"/>
              </w:rPr>
              <w:t>and</w:t>
            </w:r>
            <w:r w:rsidR="00271552">
              <w:rPr>
                <w:rStyle w:val="eop"/>
                <w:szCs w:val="24"/>
              </w:rPr>
              <w:t xml:space="preserve"> </w:t>
            </w:r>
            <w:r w:rsidRPr="6B856586">
              <w:rPr>
                <w:rStyle w:val="eop"/>
                <w:szCs w:val="24"/>
              </w:rPr>
              <w:t>report</w:t>
            </w:r>
            <w:r w:rsidR="5D5714B8" w:rsidRPr="6B856586">
              <w:rPr>
                <w:rStyle w:val="eop"/>
                <w:szCs w:val="24"/>
              </w:rPr>
              <w:t>ed</w:t>
            </w:r>
            <w:r w:rsidR="00072320">
              <w:rPr>
                <w:rStyle w:val="eop"/>
                <w:szCs w:val="24"/>
              </w:rPr>
              <w:t>-</w:t>
            </w:r>
            <w:r w:rsidR="0D88BEA6" w:rsidRPr="6B856586">
              <w:rPr>
                <w:rStyle w:val="eop"/>
                <w:szCs w:val="24"/>
              </w:rPr>
              <w:t>on</w:t>
            </w:r>
            <w:r w:rsidR="00271552">
              <w:rPr>
                <w:rStyle w:val="eop"/>
                <w:szCs w:val="24"/>
              </w:rPr>
              <w:t xml:space="preserve"> </w:t>
            </w:r>
            <w:r w:rsidR="0D88BEA6" w:rsidRPr="6B856586">
              <w:rPr>
                <w:rStyle w:val="eop"/>
                <w:szCs w:val="24"/>
              </w:rPr>
              <w:t>fields</w:t>
            </w:r>
            <w:r w:rsidR="00271552">
              <w:rPr>
                <w:rStyle w:val="eop"/>
                <w:szCs w:val="24"/>
              </w:rPr>
              <w:t xml:space="preserve"> </w:t>
            </w:r>
            <w:r w:rsidR="0D88BEA6" w:rsidRPr="6B856586">
              <w:rPr>
                <w:rStyle w:val="eop"/>
                <w:szCs w:val="24"/>
              </w:rPr>
              <w:t>such</w:t>
            </w:r>
            <w:r w:rsidR="00271552">
              <w:rPr>
                <w:rStyle w:val="eop"/>
                <w:szCs w:val="24"/>
              </w:rPr>
              <w:t xml:space="preserve"> </w:t>
            </w:r>
            <w:r w:rsidR="0D88BEA6" w:rsidRPr="6B856586">
              <w:rPr>
                <w:rStyle w:val="eop"/>
                <w:szCs w:val="24"/>
              </w:rPr>
              <w:t>as</w:t>
            </w:r>
            <w:r w:rsidR="00271552">
              <w:rPr>
                <w:rStyle w:val="eop"/>
                <w:szCs w:val="24"/>
              </w:rPr>
              <w:t xml:space="preserve"> </w:t>
            </w:r>
            <w:r w:rsidR="0D88BEA6" w:rsidRPr="6B856586">
              <w:rPr>
                <w:rStyle w:val="eop"/>
                <w:szCs w:val="24"/>
              </w:rPr>
              <w:t>grantee</w:t>
            </w:r>
            <w:r w:rsidR="00271552">
              <w:rPr>
                <w:rStyle w:val="eop"/>
                <w:szCs w:val="24"/>
              </w:rPr>
              <w:t xml:space="preserve"> </w:t>
            </w:r>
            <w:r w:rsidR="0D88BEA6" w:rsidRPr="6B856586">
              <w:rPr>
                <w:rStyle w:val="eop"/>
                <w:szCs w:val="24"/>
              </w:rPr>
              <w:t>share,</w:t>
            </w:r>
            <w:r w:rsidR="00271552">
              <w:rPr>
                <w:rStyle w:val="eop"/>
                <w:szCs w:val="24"/>
              </w:rPr>
              <w:t xml:space="preserve"> </w:t>
            </w:r>
            <w:r w:rsidR="0D88BEA6" w:rsidRPr="6B856586">
              <w:rPr>
                <w:rStyle w:val="eop"/>
                <w:szCs w:val="24"/>
              </w:rPr>
              <w:t>in-kind</w:t>
            </w:r>
            <w:r w:rsidR="00271552">
              <w:rPr>
                <w:rStyle w:val="eop"/>
                <w:szCs w:val="24"/>
              </w:rPr>
              <w:t xml:space="preserve"> </w:t>
            </w:r>
            <w:r w:rsidR="0D88BEA6" w:rsidRPr="6B856586">
              <w:rPr>
                <w:rStyle w:val="eop"/>
                <w:szCs w:val="24"/>
              </w:rPr>
              <w:t>contributions,</w:t>
            </w:r>
            <w:r w:rsidR="00271552">
              <w:rPr>
                <w:rStyle w:val="eop"/>
                <w:szCs w:val="24"/>
              </w:rPr>
              <w:t xml:space="preserve"> </w:t>
            </w:r>
            <w:r w:rsidR="0D88BEA6" w:rsidRPr="6B856586">
              <w:rPr>
                <w:rStyle w:val="eop"/>
                <w:szCs w:val="24"/>
              </w:rPr>
              <w:t>program</w:t>
            </w:r>
            <w:r w:rsidR="00271552">
              <w:rPr>
                <w:rStyle w:val="eop"/>
                <w:szCs w:val="24"/>
              </w:rPr>
              <w:t xml:space="preserve"> </w:t>
            </w:r>
            <w:r w:rsidR="0D88BEA6" w:rsidRPr="6B856586">
              <w:rPr>
                <w:rStyle w:val="eop"/>
                <w:szCs w:val="24"/>
              </w:rPr>
              <w:t>income,</w:t>
            </w:r>
            <w:r w:rsidR="00271552">
              <w:rPr>
                <w:rStyle w:val="eop"/>
                <w:szCs w:val="24"/>
              </w:rPr>
              <w:t xml:space="preserve"> </w:t>
            </w:r>
            <w:r w:rsidR="0D88BEA6" w:rsidRPr="6B856586">
              <w:rPr>
                <w:rStyle w:val="eop"/>
                <w:szCs w:val="24"/>
              </w:rPr>
              <w:t>and</w:t>
            </w:r>
            <w:r w:rsidR="00271552">
              <w:rPr>
                <w:rStyle w:val="eop"/>
                <w:szCs w:val="24"/>
              </w:rPr>
              <w:t xml:space="preserve"> </w:t>
            </w:r>
            <w:r w:rsidR="0D88BEA6" w:rsidRPr="6B856586">
              <w:rPr>
                <w:rStyle w:val="eop"/>
                <w:szCs w:val="24"/>
              </w:rPr>
              <w:t>leverage</w:t>
            </w:r>
            <w:r w:rsidR="00271552">
              <w:rPr>
                <w:rStyle w:val="eop"/>
                <w:szCs w:val="24"/>
              </w:rPr>
              <w:t xml:space="preserve"> </w:t>
            </w:r>
            <w:r w:rsidR="0D88BEA6" w:rsidRPr="6B856586">
              <w:rPr>
                <w:rStyle w:val="eop"/>
                <w:szCs w:val="24"/>
              </w:rPr>
              <w:t>other</w:t>
            </w:r>
            <w:r w:rsidR="00271552">
              <w:rPr>
                <w:rStyle w:val="eop"/>
                <w:szCs w:val="24"/>
              </w:rPr>
              <w:t xml:space="preserve"> </w:t>
            </w:r>
            <w:r w:rsidR="0D88BEA6" w:rsidRPr="6B856586">
              <w:rPr>
                <w:rStyle w:val="eop"/>
                <w:szCs w:val="24"/>
              </w:rPr>
              <w:t>revenue</w:t>
            </w:r>
            <w:r w:rsidRPr="6B856586">
              <w:rPr>
                <w:rStyle w:val="eop"/>
                <w:szCs w:val="24"/>
              </w:rPr>
              <w:t>.</w:t>
            </w:r>
            <w:r w:rsidR="00271552">
              <w:rPr>
                <w:rStyle w:val="eop"/>
                <w:szCs w:val="24"/>
              </w:rPr>
              <w:t xml:space="preserve"> </w:t>
            </w:r>
            <w:r w:rsidRPr="6B856586">
              <w:rPr>
                <w:rStyle w:val="eop"/>
                <w:szCs w:val="24"/>
              </w:rPr>
              <w:t>The</w:t>
            </w:r>
            <w:r w:rsidR="00271552">
              <w:rPr>
                <w:rStyle w:val="eop"/>
                <w:szCs w:val="24"/>
              </w:rPr>
              <w:t xml:space="preserve"> </w:t>
            </w:r>
            <w:r w:rsidRPr="6B856586">
              <w:rPr>
                <w:rStyle w:val="eop"/>
                <w:szCs w:val="24"/>
              </w:rPr>
              <w:t>following</w:t>
            </w:r>
            <w:r w:rsidR="00271552">
              <w:rPr>
                <w:rStyle w:val="eop"/>
                <w:szCs w:val="24"/>
              </w:rPr>
              <w:t xml:space="preserve"> </w:t>
            </w:r>
            <w:r w:rsidRPr="6B856586">
              <w:rPr>
                <w:rStyle w:val="eop"/>
                <w:szCs w:val="24"/>
              </w:rPr>
              <w:t>screenshot</w:t>
            </w:r>
            <w:r w:rsidR="00271552">
              <w:rPr>
                <w:rStyle w:val="eop"/>
                <w:szCs w:val="24"/>
              </w:rPr>
              <w:t xml:space="preserve"> </w:t>
            </w:r>
            <w:r w:rsidRPr="6B856586">
              <w:rPr>
                <w:rStyle w:val="eop"/>
                <w:szCs w:val="24"/>
              </w:rPr>
              <w:t>shows</w:t>
            </w:r>
            <w:r w:rsidR="00271552">
              <w:rPr>
                <w:rStyle w:val="eop"/>
                <w:szCs w:val="24"/>
              </w:rPr>
              <w:t xml:space="preserve"> </w:t>
            </w:r>
            <w:r w:rsidRPr="6B856586">
              <w:rPr>
                <w:rStyle w:val="eop"/>
                <w:szCs w:val="24"/>
              </w:rPr>
              <w:t>a</w:t>
            </w:r>
            <w:r w:rsidR="2CC620F4" w:rsidRPr="6B856586">
              <w:rPr>
                <w:rStyle w:val="eop"/>
                <w:szCs w:val="24"/>
              </w:rPr>
              <w:t>n</w:t>
            </w:r>
            <w:r w:rsidR="00271552">
              <w:rPr>
                <w:rStyle w:val="eop"/>
                <w:szCs w:val="24"/>
              </w:rPr>
              <w:t xml:space="preserve"> </w:t>
            </w:r>
            <w:r w:rsidR="2CC620F4" w:rsidRPr="6B856586">
              <w:rPr>
                <w:rStyle w:val="eop"/>
                <w:szCs w:val="24"/>
              </w:rPr>
              <w:t>example</w:t>
            </w:r>
            <w:r w:rsidR="00271552">
              <w:rPr>
                <w:rStyle w:val="eop"/>
                <w:szCs w:val="24"/>
              </w:rPr>
              <w:t xml:space="preserve"> </w:t>
            </w:r>
            <w:r w:rsidR="2CC620F4" w:rsidRPr="6B856586">
              <w:rPr>
                <w:rStyle w:val="eop"/>
                <w:szCs w:val="24"/>
              </w:rPr>
              <w:t>of</w:t>
            </w:r>
            <w:r w:rsidR="00271552">
              <w:rPr>
                <w:rStyle w:val="eop"/>
                <w:szCs w:val="24"/>
              </w:rPr>
              <w:t xml:space="preserve"> </w:t>
            </w:r>
            <w:r w:rsidR="78DE7926" w:rsidRPr="6B856586">
              <w:rPr>
                <w:rStyle w:val="eop"/>
                <w:szCs w:val="24"/>
              </w:rPr>
              <w:t>an</w:t>
            </w:r>
            <w:r w:rsidR="00271552">
              <w:rPr>
                <w:rStyle w:val="eop"/>
                <w:szCs w:val="24"/>
              </w:rPr>
              <w:t xml:space="preserve"> </w:t>
            </w:r>
            <w:r w:rsidR="78DE7926" w:rsidRPr="6B856586">
              <w:rPr>
                <w:rStyle w:val="eop"/>
                <w:szCs w:val="24"/>
              </w:rPr>
              <w:t>external/subre</w:t>
            </w:r>
            <w:r w:rsidR="4EAC48DC" w:rsidRPr="6B856586">
              <w:rPr>
                <w:rStyle w:val="eop"/>
                <w:szCs w:val="24"/>
              </w:rPr>
              <w:t>cipient</w:t>
            </w:r>
            <w:r w:rsidR="00271552">
              <w:rPr>
                <w:rStyle w:val="eop"/>
                <w:szCs w:val="24"/>
              </w:rPr>
              <w:t xml:space="preserve"> </w:t>
            </w:r>
            <w:r w:rsidR="4EAC48DC" w:rsidRPr="6B856586">
              <w:rPr>
                <w:rStyle w:val="eop"/>
                <w:szCs w:val="24"/>
              </w:rPr>
              <w:t>portal</w:t>
            </w:r>
            <w:r w:rsidR="00271552">
              <w:rPr>
                <w:rStyle w:val="eop"/>
                <w:szCs w:val="24"/>
              </w:rPr>
              <w:t xml:space="preserve"> </w:t>
            </w:r>
            <w:r w:rsidRPr="6B856586">
              <w:rPr>
                <w:rStyle w:val="eop"/>
                <w:szCs w:val="24"/>
              </w:rPr>
              <w:t>that</w:t>
            </w:r>
            <w:r w:rsidR="00271552">
              <w:rPr>
                <w:rStyle w:val="eop"/>
                <w:szCs w:val="24"/>
              </w:rPr>
              <w:t xml:space="preserve"> </w:t>
            </w:r>
            <w:r w:rsidRPr="6B856586">
              <w:rPr>
                <w:rStyle w:val="eop"/>
                <w:szCs w:val="24"/>
              </w:rPr>
              <w:t>would</w:t>
            </w:r>
            <w:r w:rsidR="00271552">
              <w:rPr>
                <w:rStyle w:val="eop"/>
                <w:szCs w:val="24"/>
              </w:rPr>
              <w:t xml:space="preserve"> </w:t>
            </w:r>
            <w:r w:rsidRPr="6B856586">
              <w:rPr>
                <w:rStyle w:val="eop"/>
                <w:szCs w:val="24"/>
              </w:rPr>
              <w:t>be</w:t>
            </w:r>
            <w:r w:rsidR="00271552">
              <w:rPr>
                <w:rStyle w:val="eop"/>
                <w:szCs w:val="24"/>
              </w:rPr>
              <w:t xml:space="preserve"> </w:t>
            </w:r>
            <w:r w:rsidRPr="6B856586">
              <w:rPr>
                <w:rStyle w:val="eop"/>
                <w:szCs w:val="24"/>
              </w:rPr>
              <w:t>implemented</w:t>
            </w:r>
            <w:r w:rsidR="00271552">
              <w:rPr>
                <w:rStyle w:val="eop"/>
                <w:szCs w:val="24"/>
              </w:rPr>
              <w:t xml:space="preserve"> </w:t>
            </w:r>
            <w:r w:rsidRPr="6B856586">
              <w:rPr>
                <w:rStyle w:val="eop"/>
                <w:szCs w:val="24"/>
              </w:rPr>
              <w:t>for</w:t>
            </w:r>
            <w:r w:rsidR="00271552">
              <w:rPr>
                <w:rStyle w:val="eop"/>
                <w:szCs w:val="24"/>
              </w:rPr>
              <w:t xml:space="preserve"> </w:t>
            </w:r>
            <w:r w:rsidR="007B6817">
              <w:rPr>
                <w:rStyle w:val="eop"/>
                <w:szCs w:val="24"/>
              </w:rPr>
              <w:t>VDSS</w:t>
            </w:r>
            <w:r w:rsidRPr="6B856586">
              <w:rPr>
                <w:rStyle w:val="eop"/>
                <w:szCs w:val="24"/>
              </w:rPr>
              <w:t>.</w:t>
            </w:r>
          </w:p>
          <w:p w14:paraId="1F1CE881" w14:textId="18D017E2" w:rsidR="001C5118" w:rsidRDefault="001C5118" w:rsidP="6B856586">
            <w:pPr>
              <w:pStyle w:val="BodyText"/>
              <w:rPr>
                <w:rStyle w:val="eop"/>
                <w:szCs w:val="24"/>
              </w:rPr>
            </w:pPr>
            <w:r>
              <w:rPr>
                <w:noProof/>
              </w:rPr>
              <w:drawing>
                <wp:inline distT="0" distB="0" distL="0" distR="0" wp14:anchorId="0230ED68" wp14:editId="0F9ADCF5">
                  <wp:extent cx="5539740" cy="317173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6473" cy="3175593"/>
                          </a:xfrm>
                          <a:prstGeom prst="rect">
                            <a:avLst/>
                          </a:prstGeom>
                        </pic:spPr>
                      </pic:pic>
                    </a:graphicData>
                  </a:graphic>
                </wp:inline>
              </w:drawing>
            </w:r>
          </w:p>
          <w:p w14:paraId="406CB2EE" w14:textId="77777777" w:rsidR="008A1977" w:rsidRPr="00812A4B" w:rsidRDefault="008A1977" w:rsidP="001C5118">
            <w:pPr>
              <w:pStyle w:val="paragraph0"/>
              <w:spacing w:before="0" w:beforeAutospacing="0" w:after="0" w:afterAutospacing="0"/>
              <w:textAlignment w:val="baseline"/>
              <w:rPr>
                <w:sz w:val="20"/>
                <w:szCs w:val="20"/>
              </w:rPr>
            </w:pPr>
          </w:p>
        </w:tc>
      </w:tr>
      <w:tr w:rsidR="008A1977" w:rsidRPr="008A1977" w14:paraId="7C7D404D" w14:textId="77777777" w:rsidTr="3656BAB7">
        <w:tc>
          <w:tcPr>
            <w:tcW w:w="9265" w:type="dxa"/>
            <w:shd w:val="clear" w:color="auto" w:fill="DBE5F1" w:themeFill="accent1" w:themeFillTint="33"/>
          </w:tcPr>
          <w:p w14:paraId="534E436B" w14:textId="0A499DF7" w:rsidR="008A1977" w:rsidRPr="008A1977" w:rsidRDefault="008A1977">
            <w:pPr>
              <w:pStyle w:val="ListParagraph"/>
              <w:numPr>
                <w:ilvl w:val="0"/>
                <w:numId w:val="18"/>
              </w:numPr>
              <w:spacing w:before="80" w:after="80"/>
              <w:rPr>
                <w:rFonts w:ascii="Arial Narrow" w:hAnsi="Arial Narrow"/>
                <w:sz w:val="20"/>
                <w:szCs w:val="20"/>
              </w:rPr>
            </w:pPr>
            <w:r w:rsidRPr="008A1977">
              <w:rPr>
                <w:rFonts w:ascii="Arial Narrow" w:hAnsi="Arial Narrow"/>
                <w:sz w:val="20"/>
                <w:szCs w:val="20"/>
              </w:rPr>
              <w:t>Collect</w:t>
            </w:r>
            <w:r w:rsidR="00271552">
              <w:rPr>
                <w:rFonts w:ascii="Arial Narrow" w:hAnsi="Arial Narrow"/>
                <w:sz w:val="20"/>
                <w:szCs w:val="20"/>
              </w:rPr>
              <w:t xml:space="preserve"> </w:t>
            </w:r>
            <w:r w:rsidRPr="008A1977">
              <w:rPr>
                <w:rFonts w:ascii="Arial Narrow" w:hAnsi="Arial Narrow"/>
                <w:sz w:val="20"/>
                <w:szCs w:val="20"/>
              </w:rPr>
              <w:t>submission</w:t>
            </w:r>
            <w:r w:rsidR="00271552">
              <w:rPr>
                <w:rFonts w:ascii="Arial Narrow" w:hAnsi="Arial Narrow"/>
                <w:sz w:val="20"/>
                <w:szCs w:val="20"/>
              </w:rPr>
              <w:t xml:space="preserve"> </w:t>
            </w:r>
            <w:r w:rsidRPr="008A1977">
              <w:rPr>
                <w:rFonts w:ascii="Arial Narrow" w:hAnsi="Arial Narrow"/>
                <w:sz w:val="20"/>
                <w:szCs w:val="20"/>
              </w:rPr>
              <w:t>of</w:t>
            </w:r>
            <w:r w:rsidR="00271552">
              <w:rPr>
                <w:rFonts w:ascii="Arial Narrow" w:hAnsi="Arial Narrow"/>
                <w:sz w:val="20"/>
                <w:szCs w:val="20"/>
              </w:rPr>
              <w:t xml:space="preserve"> </w:t>
            </w:r>
            <w:r w:rsidRPr="008A1977">
              <w:rPr>
                <w:rFonts w:ascii="Arial Narrow" w:hAnsi="Arial Narrow"/>
                <w:sz w:val="20"/>
                <w:szCs w:val="20"/>
              </w:rPr>
              <w:t>program</w:t>
            </w:r>
            <w:r w:rsidR="00271552">
              <w:rPr>
                <w:rFonts w:ascii="Arial Narrow" w:hAnsi="Arial Narrow"/>
                <w:sz w:val="20"/>
                <w:szCs w:val="20"/>
              </w:rPr>
              <w:t xml:space="preserve"> </w:t>
            </w:r>
            <w:r w:rsidRPr="008A1977">
              <w:rPr>
                <w:rFonts w:ascii="Arial Narrow" w:hAnsi="Arial Narrow"/>
                <w:sz w:val="20"/>
                <w:szCs w:val="20"/>
              </w:rPr>
              <w:t>data</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produce</w:t>
            </w:r>
            <w:r w:rsidR="00271552">
              <w:rPr>
                <w:rFonts w:ascii="Arial Narrow" w:hAnsi="Arial Narrow"/>
                <w:sz w:val="20"/>
                <w:szCs w:val="20"/>
              </w:rPr>
              <w:t xml:space="preserve"> </w:t>
            </w:r>
            <w:r w:rsidRPr="008A1977">
              <w:rPr>
                <w:rFonts w:ascii="Arial Narrow" w:hAnsi="Arial Narrow"/>
                <w:sz w:val="20"/>
                <w:szCs w:val="20"/>
              </w:rPr>
              <w:t>reports</w:t>
            </w:r>
            <w:r w:rsidR="00271552">
              <w:rPr>
                <w:rFonts w:ascii="Arial Narrow" w:hAnsi="Arial Narrow"/>
                <w:sz w:val="20"/>
                <w:szCs w:val="20"/>
              </w:rPr>
              <w:t xml:space="preserve"> </w:t>
            </w:r>
            <w:r w:rsidRPr="008A1977">
              <w:rPr>
                <w:rFonts w:ascii="Arial Narrow" w:hAnsi="Arial Narrow"/>
                <w:sz w:val="20"/>
                <w:szCs w:val="20"/>
              </w:rPr>
              <w:t>at</w:t>
            </w:r>
            <w:r w:rsidR="00271552">
              <w:rPr>
                <w:rFonts w:ascii="Arial Narrow" w:hAnsi="Arial Narrow"/>
                <w:sz w:val="20"/>
                <w:szCs w:val="20"/>
              </w:rPr>
              <w:t xml:space="preserve"> </w:t>
            </w:r>
            <w:r w:rsidRPr="008A1977">
              <w:rPr>
                <w:rFonts w:ascii="Arial Narrow" w:hAnsi="Arial Narrow"/>
                <w:sz w:val="20"/>
                <w:szCs w:val="20"/>
              </w:rPr>
              <w:t>the</w:t>
            </w:r>
            <w:r w:rsidR="00271552">
              <w:rPr>
                <w:rFonts w:ascii="Arial Narrow" w:hAnsi="Arial Narrow"/>
                <w:sz w:val="20"/>
                <w:szCs w:val="20"/>
              </w:rPr>
              <w:t xml:space="preserve"> </w:t>
            </w:r>
            <w:r w:rsidRPr="008A1977">
              <w:rPr>
                <w:rFonts w:ascii="Arial Narrow" w:hAnsi="Arial Narrow"/>
                <w:sz w:val="20"/>
                <w:szCs w:val="20"/>
              </w:rPr>
              <w:t>sub-recipient</w:t>
            </w:r>
            <w:r w:rsidR="00271552">
              <w:rPr>
                <w:rFonts w:ascii="Arial Narrow" w:hAnsi="Arial Narrow"/>
                <w:sz w:val="20"/>
                <w:szCs w:val="20"/>
              </w:rPr>
              <w:t xml:space="preserve"> </w:t>
            </w:r>
            <w:r w:rsidRPr="008A1977">
              <w:rPr>
                <w:rFonts w:ascii="Arial Narrow" w:hAnsi="Arial Narrow"/>
                <w:sz w:val="20"/>
                <w:szCs w:val="20"/>
              </w:rPr>
              <w:t>level,</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in</w:t>
            </w:r>
            <w:r w:rsidR="00271552">
              <w:rPr>
                <w:rFonts w:ascii="Arial Narrow" w:hAnsi="Arial Narrow"/>
                <w:sz w:val="20"/>
                <w:szCs w:val="20"/>
              </w:rPr>
              <w:t xml:space="preserve"> </w:t>
            </w:r>
            <w:r w:rsidRPr="008A1977">
              <w:rPr>
                <w:rFonts w:ascii="Arial Narrow" w:hAnsi="Arial Narrow"/>
                <w:sz w:val="20"/>
                <w:szCs w:val="20"/>
              </w:rPr>
              <w:t>aggregate</w:t>
            </w:r>
            <w:r w:rsidR="00271552">
              <w:rPr>
                <w:rFonts w:ascii="Arial Narrow" w:hAnsi="Arial Narrow"/>
                <w:sz w:val="20"/>
                <w:szCs w:val="20"/>
              </w:rPr>
              <w:t xml:space="preserve"> </w:t>
            </w:r>
            <w:r w:rsidRPr="008A1977">
              <w:rPr>
                <w:rFonts w:ascii="Arial Narrow" w:hAnsi="Arial Narrow"/>
                <w:sz w:val="20"/>
                <w:szCs w:val="20"/>
              </w:rPr>
              <w:t>by</w:t>
            </w:r>
            <w:r w:rsidR="00271552">
              <w:rPr>
                <w:rFonts w:ascii="Arial Narrow" w:hAnsi="Arial Narrow"/>
                <w:sz w:val="20"/>
                <w:szCs w:val="20"/>
              </w:rPr>
              <w:t xml:space="preserve"> </w:t>
            </w:r>
            <w:r w:rsidRPr="008A1977">
              <w:rPr>
                <w:rFonts w:ascii="Arial Narrow" w:hAnsi="Arial Narrow"/>
                <w:sz w:val="20"/>
                <w:szCs w:val="20"/>
              </w:rPr>
              <w:t>program</w:t>
            </w:r>
            <w:r w:rsidR="00271552">
              <w:rPr>
                <w:rFonts w:ascii="Arial Narrow" w:hAnsi="Arial Narrow"/>
                <w:sz w:val="20"/>
                <w:szCs w:val="20"/>
              </w:rPr>
              <w:t xml:space="preserve"> </w:t>
            </w:r>
            <w:r w:rsidRPr="008A1977">
              <w:rPr>
                <w:rFonts w:ascii="Arial Narrow" w:hAnsi="Arial Narrow"/>
                <w:sz w:val="20"/>
                <w:szCs w:val="20"/>
              </w:rPr>
              <w:t>year</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portfolio</w:t>
            </w:r>
            <w:r w:rsidR="00271552">
              <w:rPr>
                <w:rFonts w:ascii="Arial Narrow" w:hAnsi="Arial Narrow"/>
                <w:sz w:val="20"/>
                <w:szCs w:val="20"/>
              </w:rPr>
              <w:t xml:space="preserve"> </w:t>
            </w:r>
            <w:r w:rsidRPr="008A1977">
              <w:rPr>
                <w:rFonts w:ascii="Arial Narrow" w:hAnsi="Arial Narrow"/>
                <w:sz w:val="20"/>
                <w:szCs w:val="20"/>
              </w:rPr>
              <w:t>type,</w:t>
            </w:r>
            <w:r w:rsidR="00271552">
              <w:rPr>
                <w:rFonts w:ascii="Arial Narrow" w:hAnsi="Arial Narrow"/>
                <w:sz w:val="20"/>
                <w:szCs w:val="20"/>
              </w:rPr>
              <w:t xml:space="preserve"> </w:t>
            </w:r>
            <w:r w:rsidRPr="008A1977">
              <w:rPr>
                <w:rFonts w:ascii="Arial Narrow" w:hAnsi="Arial Narrow"/>
                <w:sz w:val="20"/>
                <w:szCs w:val="20"/>
              </w:rPr>
              <w:t>including</w:t>
            </w:r>
            <w:r w:rsidR="00271552">
              <w:rPr>
                <w:rFonts w:ascii="Arial Narrow" w:hAnsi="Arial Narrow"/>
                <w:sz w:val="20"/>
                <w:szCs w:val="20"/>
              </w:rPr>
              <w:t xml:space="preserve"> </w:t>
            </w:r>
            <w:r w:rsidRPr="008A1977">
              <w:rPr>
                <w:rFonts w:ascii="Arial Narrow" w:hAnsi="Arial Narrow"/>
                <w:sz w:val="20"/>
                <w:szCs w:val="20"/>
              </w:rPr>
              <w:t>but</w:t>
            </w:r>
            <w:r w:rsidR="00271552">
              <w:rPr>
                <w:rFonts w:ascii="Arial Narrow" w:hAnsi="Arial Narrow"/>
                <w:sz w:val="20"/>
                <w:szCs w:val="20"/>
              </w:rPr>
              <w:t xml:space="preserve"> </w:t>
            </w:r>
            <w:r w:rsidRPr="008A1977">
              <w:rPr>
                <w:rFonts w:ascii="Arial Narrow" w:hAnsi="Arial Narrow"/>
                <w:sz w:val="20"/>
                <w:szCs w:val="20"/>
              </w:rPr>
              <w:t>not</w:t>
            </w:r>
            <w:r w:rsidR="00271552">
              <w:rPr>
                <w:rFonts w:ascii="Arial Narrow" w:hAnsi="Arial Narrow"/>
                <w:sz w:val="20"/>
                <w:szCs w:val="20"/>
              </w:rPr>
              <w:t xml:space="preserve"> </w:t>
            </w:r>
            <w:r w:rsidRPr="008A1977">
              <w:rPr>
                <w:rFonts w:ascii="Arial Narrow" w:hAnsi="Arial Narrow"/>
                <w:sz w:val="20"/>
                <w:szCs w:val="20"/>
              </w:rPr>
              <w:t>limited</w:t>
            </w:r>
            <w:r w:rsidR="00271552">
              <w:rPr>
                <w:rFonts w:ascii="Arial Narrow" w:hAnsi="Arial Narrow"/>
                <w:sz w:val="20"/>
                <w:szCs w:val="20"/>
              </w:rPr>
              <w:t xml:space="preserve"> </w:t>
            </w:r>
            <w:r w:rsidRPr="008A1977">
              <w:rPr>
                <w:rFonts w:ascii="Arial Narrow" w:hAnsi="Arial Narrow"/>
                <w:sz w:val="20"/>
                <w:szCs w:val="20"/>
              </w:rPr>
              <w:t>to</w:t>
            </w:r>
            <w:r w:rsidR="00271552">
              <w:rPr>
                <w:rFonts w:ascii="Arial Narrow" w:hAnsi="Arial Narrow"/>
                <w:sz w:val="20"/>
                <w:szCs w:val="20"/>
              </w:rPr>
              <w:t xml:space="preserve"> </w:t>
            </w:r>
            <w:r w:rsidRPr="008A1977">
              <w:rPr>
                <w:rFonts w:ascii="Arial Narrow" w:hAnsi="Arial Narrow"/>
                <w:sz w:val="20"/>
                <w:szCs w:val="20"/>
              </w:rPr>
              <w:t>number</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demographic</w:t>
            </w:r>
            <w:r w:rsidR="00271552">
              <w:rPr>
                <w:rFonts w:ascii="Arial Narrow" w:hAnsi="Arial Narrow"/>
                <w:sz w:val="20"/>
                <w:szCs w:val="20"/>
              </w:rPr>
              <w:t xml:space="preserve"> </w:t>
            </w:r>
            <w:r w:rsidRPr="008A1977">
              <w:rPr>
                <w:rFonts w:ascii="Arial Narrow" w:hAnsi="Arial Narrow"/>
                <w:sz w:val="20"/>
                <w:szCs w:val="20"/>
              </w:rPr>
              <w:t>data</w:t>
            </w:r>
            <w:r w:rsidR="00271552">
              <w:rPr>
                <w:rFonts w:ascii="Arial Narrow" w:hAnsi="Arial Narrow"/>
                <w:sz w:val="20"/>
                <w:szCs w:val="20"/>
              </w:rPr>
              <w:t xml:space="preserve"> </w:t>
            </w:r>
            <w:r w:rsidRPr="008A1977">
              <w:rPr>
                <w:rFonts w:ascii="Arial Narrow" w:hAnsi="Arial Narrow"/>
                <w:sz w:val="20"/>
                <w:szCs w:val="20"/>
              </w:rPr>
              <w:t>of</w:t>
            </w:r>
            <w:r w:rsidR="00271552">
              <w:rPr>
                <w:rFonts w:ascii="Arial Narrow" w:hAnsi="Arial Narrow"/>
                <w:sz w:val="20"/>
                <w:szCs w:val="20"/>
              </w:rPr>
              <w:t xml:space="preserve"> </w:t>
            </w:r>
            <w:r w:rsidRPr="008A1977">
              <w:rPr>
                <w:rFonts w:ascii="Arial Narrow" w:hAnsi="Arial Narrow"/>
                <w:sz w:val="20"/>
                <w:szCs w:val="20"/>
              </w:rPr>
              <w:t>volunteers</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beneficiaries</w:t>
            </w:r>
            <w:r w:rsidR="00271552">
              <w:rPr>
                <w:rFonts w:ascii="Arial Narrow" w:hAnsi="Arial Narrow"/>
                <w:sz w:val="20"/>
                <w:szCs w:val="20"/>
              </w:rPr>
              <w:t xml:space="preserve"> </w:t>
            </w:r>
            <w:r w:rsidRPr="008A1977">
              <w:rPr>
                <w:rFonts w:ascii="Arial Narrow" w:hAnsi="Arial Narrow"/>
                <w:sz w:val="20"/>
                <w:szCs w:val="20"/>
              </w:rPr>
              <w:t>served</w:t>
            </w:r>
            <w:r w:rsidR="00271552">
              <w:rPr>
                <w:rFonts w:ascii="Arial Narrow" w:hAnsi="Arial Narrow"/>
                <w:sz w:val="20"/>
                <w:szCs w:val="20"/>
              </w:rPr>
              <w:t xml:space="preserve"> </w:t>
            </w:r>
            <w:r w:rsidRPr="008A1977">
              <w:rPr>
                <w:rFonts w:ascii="Arial Narrow" w:hAnsi="Arial Narrow"/>
                <w:sz w:val="20"/>
                <w:szCs w:val="20"/>
              </w:rPr>
              <w:t>by</w:t>
            </w:r>
            <w:r w:rsidR="00271552">
              <w:rPr>
                <w:rFonts w:ascii="Arial Narrow" w:hAnsi="Arial Narrow"/>
                <w:sz w:val="20"/>
                <w:szCs w:val="20"/>
              </w:rPr>
              <w:t xml:space="preserve"> </w:t>
            </w:r>
            <w:r w:rsidRPr="008A1977">
              <w:rPr>
                <w:rFonts w:ascii="Arial Narrow" w:hAnsi="Arial Narrow"/>
                <w:sz w:val="20"/>
                <w:szCs w:val="20"/>
              </w:rPr>
              <w:t>members,</w:t>
            </w:r>
            <w:r w:rsidR="00271552">
              <w:rPr>
                <w:rFonts w:ascii="Arial Narrow" w:hAnsi="Arial Narrow"/>
                <w:sz w:val="20"/>
                <w:szCs w:val="20"/>
              </w:rPr>
              <w:t xml:space="preserve"> </w:t>
            </w:r>
            <w:r w:rsidRPr="008A1977">
              <w:rPr>
                <w:rFonts w:ascii="Arial Narrow" w:hAnsi="Arial Narrow"/>
                <w:sz w:val="20"/>
                <w:szCs w:val="20"/>
              </w:rPr>
              <w:t>number</w:t>
            </w:r>
            <w:r w:rsidR="00271552">
              <w:rPr>
                <w:rFonts w:ascii="Arial Narrow" w:hAnsi="Arial Narrow"/>
                <w:sz w:val="20"/>
                <w:szCs w:val="20"/>
              </w:rPr>
              <w:t xml:space="preserve"> </w:t>
            </w:r>
            <w:r w:rsidRPr="008A1977">
              <w:rPr>
                <w:rFonts w:ascii="Arial Narrow" w:hAnsi="Arial Narrow"/>
                <w:sz w:val="20"/>
                <w:szCs w:val="20"/>
              </w:rPr>
              <w:t>of</w:t>
            </w:r>
            <w:r w:rsidR="00271552">
              <w:rPr>
                <w:rFonts w:ascii="Arial Narrow" w:hAnsi="Arial Narrow"/>
                <w:sz w:val="20"/>
                <w:szCs w:val="20"/>
              </w:rPr>
              <w:t xml:space="preserve"> </w:t>
            </w:r>
            <w:r w:rsidRPr="008A1977">
              <w:rPr>
                <w:rFonts w:ascii="Arial Narrow" w:hAnsi="Arial Narrow"/>
                <w:sz w:val="20"/>
                <w:szCs w:val="20"/>
              </w:rPr>
              <w:t>volunteers</w:t>
            </w:r>
            <w:r w:rsidR="00271552">
              <w:rPr>
                <w:rFonts w:ascii="Arial Narrow" w:hAnsi="Arial Narrow"/>
                <w:sz w:val="20"/>
                <w:szCs w:val="20"/>
              </w:rPr>
              <w:t xml:space="preserve"> </w:t>
            </w:r>
            <w:r w:rsidRPr="008A1977">
              <w:rPr>
                <w:rFonts w:ascii="Arial Narrow" w:hAnsi="Arial Narrow"/>
                <w:sz w:val="20"/>
                <w:szCs w:val="20"/>
              </w:rPr>
              <w:t>mobilized,</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number</w:t>
            </w:r>
            <w:r w:rsidR="00271552">
              <w:rPr>
                <w:rFonts w:ascii="Arial Narrow" w:hAnsi="Arial Narrow"/>
                <w:sz w:val="20"/>
                <w:szCs w:val="20"/>
              </w:rPr>
              <w:t xml:space="preserve"> </w:t>
            </w:r>
            <w:r w:rsidRPr="008A1977">
              <w:rPr>
                <w:rFonts w:ascii="Arial Narrow" w:hAnsi="Arial Narrow"/>
                <w:sz w:val="20"/>
                <w:szCs w:val="20"/>
              </w:rPr>
              <w:t>of</w:t>
            </w:r>
            <w:r w:rsidR="00271552">
              <w:rPr>
                <w:rFonts w:ascii="Arial Narrow" w:hAnsi="Arial Narrow"/>
                <w:sz w:val="20"/>
                <w:szCs w:val="20"/>
              </w:rPr>
              <w:t xml:space="preserve"> </w:t>
            </w:r>
            <w:r w:rsidRPr="008A1977">
              <w:rPr>
                <w:rFonts w:ascii="Arial Narrow" w:hAnsi="Arial Narrow"/>
                <w:sz w:val="20"/>
                <w:szCs w:val="20"/>
              </w:rPr>
              <w:t>locations</w:t>
            </w:r>
            <w:r w:rsidR="00271552">
              <w:rPr>
                <w:rFonts w:ascii="Arial Narrow" w:hAnsi="Arial Narrow"/>
                <w:sz w:val="20"/>
                <w:szCs w:val="20"/>
              </w:rPr>
              <w:t xml:space="preserve"> </w:t>
            </w:r>
            <w:r w:rsidRPr="008A1977">
              <w:rPr>
                <w:rFonts w:ascii="Arial Narrow" w:hAnsi="Arial Narrow"/>
                <w:sz w:val="20"/>
                <w:szCs w:val="20"/>
              </w:rPr>
              <w:t>where</w:t>
            </w:r>
            <w:r w:rsidR="00271552">
              <w:rPr>
                <w:rFonts w:ascii="Arial Narrow" w:hAnsi="Arial Narrow"/>
                <w:sz w:val="20"/>
                <w:szCs w:val="20"/>
              </w:rPr>
              <w:t xml:space="preserve"> </w:t>
            </w:r>
            <w:r w:rsidRPr="008A1977">
              <w:rPr>
                <w:rFonts w:ascii="Arial Narrow" w:hAnsi="Arial Narrow"/>
                <w:sz w:val="20"/>
                <w:szCs w:val="20"/>
              </w:rPr>
              <w:t>member</w:t>
            </w:r>
            <w:r w:rsidR="00271552">
              <w:rPr>
                <w:rFonts w:ascii="Arial Narrow" w:hAnsi="Arial Narrow"/>
                <w:sz w:val="20"/>
                <w:szCs w:val="20"/>
              </w:rPr>
              <w:t xml:space="preserve"> </w:t>
            </w:r>
            <w:r w:rsidRPr="008A1977">
              <w:rPr>
                <w:rFonts w:ascii="Arial Narrow" w:hAnsi="Arial Narrow"/>
                <w:sz w:val="20"/>
                <w:szCs w:val="20"/>
              </w:rPr>
              <w:t>hours</w:t>
            </w:r>
            <w:r w:rsidR="00271552">
              <w:rPr>
                <w:rFonts w:ascii="Arial Narrow" w:hAnsi="Arial Narrow"/>
                <w:sz w:val="20"/>
                <w:szCs w:val="20"/>
              </w:rPr>
              <w:t xml:space="preserve"> </w:t>
            </w:r>
            <w:r w:rsidRPr="008A1977">
              <w:rPr>
                <w:rFonts w:ascii="Arial Narrow" w:hAnsi="Arial Narrow"/>
                <w:sz w:val="20"/>
                <w:szCs w:val="20"/>
              </w:rPr>
              <w:t>are</w:t>
            </w:r>
            <w:r w:rsidR="00271552">
              <w:rPr>
                <w:rFonts w:ascii="Arial Narrow" w:hAnsi="Arial Narrow"/>
                <w:sz w:val="20"/>
                <w:szCs w:val="20"/>
              </w:rPr>
              <w:t xml:space="preserve"> </w:t>
            </w:r>
            <w:r w:rsidRPr="008A1977">
              <w:rPr>
                <w:rFonts w:ascii="Arial Narrow" w:hAnsi="Arial Narrow"/>
                <w:sz w:val="20"/>
                <w:szCs w:val="20"/>
              </w:rPr>
              <w:t>being</w:t>
            </w:r>
            <w:r w:rsidR="00271552">
              <w:rPr>
                <w:rFonts w:ascii="Arial Narrow" w:hAnsi="Arial Narrow"/>
                <w:sz w:val="20"/>
                <w:szCs w:val="20"/>
              </w:rPr>
              <w:t xml:space="preserve"> </w:t>
            </w:r>
            <w:r w:rsidRPr="008A1977">
              <w:rPr>
                <w:rFonts w:ascii="Arial Narrow" w:hAnsi="Arial Narrow"/>
                <w:sz w:val="20"/>
                <w:szCs w:val="20"/>
              </w:rPr>
              <w:t>served;</w:t>
            </w:r>
          </w:p>
        </w:tc>
      </w:tr>
      <w:tr w:rsidR="008A1977" w:rsidRPr="00812A4B" w14:paraId="762F978D" w14:textId="77777777" w:rsidTr="3656BAB7">
        <w:tc>
          <w:tcPr>
            <w:tcW w:w="9265" w:type="dxa"/>
            <w:tcBorders>
              <w:bottom w:val="single" w:sz="4" w:space="0" w:color="auto"/>
            </w:tcBorders>
          </w:tcPr>
          <w:p w14:paraId="5CB74A36" w14:textId="724FFEA1" w:rsidR="003461C5" w:rsidRDefault="38F093DA" w:rsidP="00602A75">
            <w:pPr>
              <w:pStyle w:val="BodyText"/>
            </w:pPr>
            <w:r>
              <w:t>Yes,</w:t>
            </w:r>
            <w:r w:rsidR="00271552">
              <w:t xml:space="preserve"> </w:t>
            </w:r>
            <w:r w:rsidR="526D3883">
              <w:t>the</w:t>
            </w:r>
            <w:r w:rsidR="00271552">
              <w:t xml:space="preserve"> </w:t>
            </w:r>
            <w:r>
              <w:t>Salesforce</w:t>
            </w:r>
            <w:r w:rsidR="00271552">
              <w:t xml:space="preserve"> </w:t>
            </w:r>
            <w:r w:rsidR="7E5C14C5">
              <w:t>subrecipient</w:t>
            </w:r>
            <w:r w:rsidR="00271552">
              <w:t xml:space="preserve"> </w:t>
            </w:r>
            <w:r w:rsidR="7E5C14C5">
              <w:t>portal</w:t>
            </w:r>
            <w:r w:rsidR="00271552">
              <w:t xml:space="preserve"> </w:t>
            </w:r>
            <w:r>
              <w:t>will</w:t>
            </w:r>
            <w:r w:rsidR="00271552">
              <w:t xml:space="preserve"> </w:t>
            </w:r>
            <w:r>
              <w:t>be</w:t>
            </w:r>
            <w:r w:rsidR="00271552">
              <w:t xml:space="preserve"> </w:t>
            </w:r>
            <w:r>
              <w:t>configured</w:t>
            </w:r>
            <w:r w:rsidR="00271552">
              <w:t xml:space="preserve"> </w:t>
            </w:r>
            <w:r>
              <w:t>by</w:t>
            </w:r>
            <w:r w:rsidR="00271552">
              <w:t xml:space="preserve"> </w:t>
            </w:r>
            <w:r>
              <w:t>Stealth</w:t>
            </w:r>
            <w:r w:rsidR="00271552">
              <w:t xml:space="preserve"> </w:t>
            </w:r>
            <w:r>
              <w:t>Solutions</w:t>
            </w:r>
            <w:r w:rsidR="00271552">
              <w:t xml:space="preserve"> </w:t>
            </w:r>
            <w:r w:rsidR="7AE8C1B6">
              <w:t>allowing</w:t>
            </w:r>
            <w:r w:rsidR="00271552">
              <w:t xml:space="preserve"> </w:t>
            </w:r>
            <w:r w:rsidR="00072320">
              <w:t>specific</w:t>
            </w:r>
            <w:r w:rsidR="00271552">
              <w:t xml:space="preserve"> </w:t>
            </w:r>
            <w:r>
              <w:t>subrecipients</w:t>
            </w:r>
            <w:r w:rsidR="00271552">
              <w:t xml:space="preserve"> </w:t>
            </w:r>
            <w:r w:rsidR="00072320">
              <w:t>the</w:t>
            </w:r>
            <w:r w:rsidR="00271552">
              <w:t xml:space="preserve"> </w:t>
            </w:r>
            <w:r w:rsidR="00072320">
              <w:t>ability</w:t>
            </w:r>
            <w:r w:rsidR="00271552">
              <w:t xml:space="preserve"> </w:t>
            </w:r>
            <w:r w:rsidR="00072320">
              <w:t>to</w:t>
            </w:r>
            <w:r w:rsidR="00271552">
              <w:t xml:space="preserve"> </w:t>
            </w:r>
            <w:r w:rsidR="28A4FE03">
              <w:t>submit</w:t>
            </w:r>
            <w:r w:rsidR="00271552">
              <w:t xml:space="preserve"> </w:t>
            </w:r>
            <w:r>
              <w:t>program</w:t>
            </w:r>
            <w:r w:rsidR="00271552">
              <w:t xml:space="preserve"> </w:t>
            </w:r>
            <w:r>
              <w:t>data.</w:t>
            </w:r>
            <w:r w:rsidR="00271552">
              <w:t xml:space="preserve"> </w:t>
            </w:r>
            <w:r>
              <w:t>Any</w:t>
            </w:r>
            <w:r w:rsidR="00271552">
              <w:t xml:space="preserve"> </w:t>
            </w:r>
            <w:r>
              <w:t>data</w:t>
            </w:r>
            <w:r w:rsidR="00271552">
              <w:t xml:space="preserve"> </w:t>
            </w:r>
            <w:r>
              <w:t>captured</w:t>
            </w:r>
            <w:r w:rsidR="00271552">
              <w:t xml:space="preserve"> </w:t>
            </w:r>
            <w:r>
              <w:t>in</w:t>
            </w:r>
            <w:r w:rsidR="00271552">
              <w:t xml:space="preserve"> </w:t>
            </w:r>
            <w:r>
              <w:t>Salesforce</w:t>
            </w:r>
            <w:r w:rsidR="00271552">
              <w:t xml:space="preserve"> </w:t>
            </w:r>
            <w:r>
              <w:t>can</w:t>
            </w:r>
            <w:r w:rsidR="00271552">
              <w:t xml:space="preserve"> </w:t>
            </w:r>
            <w:r>
              <w:t>be</w:t>
            </w:r>
            <w:r w:rsidR="00271552">
              <w:t xml:space="preserve"> </w:t>
            </w:r>
            <w:r>
              <w:t>used</w:t>
            </w:r>
            <w:r w:rsidR="00271552">
              <w:t xml:space="preserve"> </w:t>
            </w:r>
            <w:r>
              <w:t>for</w:t>
            </w:r>
            <w:r w:rsidR="00271552">
              <w:t xml:space="preserve"> </w:t>
            </w:r>
            <w:r>
              <w:t>reporting.</w:t>
            </w:r>
            <w:r w:rsidR="00271552">
              <w:t xml:space="preserve"> </w:t>
            </w:r>
            <w:r>
              <w:t>While</w:t>
            </w:r>
            <w:r w:rsidR="00271552">
              <w:t xml:space="preserve"> </w:t>
            </w:r>
            <w:r>
              <w:t>generating</w:t>
            </w:r>
            <w:r w:rsidR="00271552">
              <w:t xml:space="preserve"> </w:t>
            </w:r>
            <w:r>
              <w:t>the</w:t>
            </w:r>
            <w:r w:rsidR="00271552">
              <w:t xml:space="preserve"> </w:t>
            </w:r>
            <w:r>
              <w:t>reports,</w:t>
            </w:r>
            <w:r w:rsidR="00271552">
              <w:t xml:space="preserve"> </w:t>
            </w:r>
            <w:r>
              <w:t>the</w:t>
            </w:r>
            <w:r w:rsidR="00271552">
              <w:t xml:space="preserve"> </w:t>
            </w:r>
            <w:r>
              <w:t>data</w:t>
            </w:r>
            <w:r w:rsidR="00271552">
              <w:t xml:space="preserve"> </w:t>
            </w:r>
            <w:r>
              <w:t>can</w:t>
            </w:r>
            <w:r w:rsidR="00271552">
              <w:t xml:space="preserve"> </w:t>
            </w:r>
            <w:r>
              <w:t>be</w:t>
            </w:r>
            <w:r w:rsidR="00271552">
              <w:t xml:space="preserve"> </w:t>
            </w:r>
            <w:r>
              <w:t>grouped</w:t>
            </w:r>
            <w:r w:rsidR="00271552">
              <w:t xml:space="preserve"> </w:t>
            </w:r>
            <w:r>
              <w:t>by</w:t>
            </w:r>
            <w:r w:rsidR="00271552">
              <w:t xml:space="preserve"> </w:t>
            </w:r>
            <w:r w:rsidR="35A4CAF9">
              <w:t>number</w:t>
            </w:r>
            <w:r w:rsidR="00271552">
              <w:t xml:space="preserve"> </w:t>
            </w:r>
            <w:r w:rsidR="35A4CAF9">
              <w:t>and</w:t>
            </w:r>
            <w:r w:rsidR="00271552">
              <w:t xml:space="preserve"> </w:t>
            </w:r>
            <w:r w:rsidR="35A4CAF9">
              <w:t>demographic</w:t>
            </w:r>
            <w:r w:rsidR="00271552">
              <w:t xml:space="preserve"> </w:t>
            </w:r>
            <w:r w:rsidR="35A4CAF9">
              <w:t>data</w:t>
            </w:r>
            <w:r w:rsidR="00271552">
              <w:t xml:space="preserve"> </w:t>
            </w:r>
            <w:r w:rsidR="35A4CAF9">
              <w:t>of</w:t>
            </w:r>
            <w:r w:rsidR="00271552">
              <w:t xml:space="preserve"> </w:t>
            </w:r>
            <w:r w:rsidR="35A4CAF9">
              <w:t>volunteers</w:t>
            </w:r>
            <w:r w:rsidR="0AFB0870">
              <w:t>,</w:t>
            </w:r>
            <w:r w:rsidR="00271552">
              <w:t xml:space="preserve"> </w:t>
            </w:r>
            <w:r w:rsidR="35A4CAF9">
              <w:t>beneficiaries</w:t>
            </w:r>
            <w:r w:rsidR="00271552">
              <w:t xml:space="preserve"> </w:t>
            </w:r>
            <w:r w:rsidR="35A4CAF9">
              <w:t>served</w:t>
            </w:r>
            <w:r w:rsidR="4DE26E13">
              <w:t>,</w:t>
            </w:r>
            <w:r w:rsidR="00271552">
              <w:t xml:space="preserve"> </w:t>
            </w:r>
            <w:r>
              <w:t>etc.</w:t>
            </w:r>
            <w:r w:rsidR="00271552">
              <w:t xml:space="preserve"> </w:t>
            </w:r>
          </w:p>
          <w:p w14:paraId="5B66148F" w14:textId="77777777" w:rsidR="008A1977" w:rsidRPr="007E05F0" w:rsidRDefault="008A1977" w:rsidP="00905CCD">
            <w:pPr>
              <w:tabs>
                <w:tab w:val="left" w:pos="1200"/>
              </w:tabs>
              <w:spacing w:line="256" w:lineRule="auto"/>
              <w:rPr>
                <w:szCs w:val="20"/>
              </w:rPr>
            </w:pPr>
          </w:p>
        </w:tc>
      </w:tr>
      <w:tr w:rsidR="008A1977" w:rsidRPr="008A1977" w14:paraId="1A426163" w14:textId="77777777" w:rsidTr="3656BAB7">
        <w:tc>
          <w:tcPr>
            <w:tcW w:w="9265" w:type="dxa"/>
            <w:shd w:val="clear" w:color="auto" w:fill="DBE5F1" w:themeFill="accent1" w:themeFillTint="33"/>
          </w:tcPr>
          <w:p w14:paraId="1AD5E1C1" w14:textId="10EA465C" w:rsidR="008A1977" w:rsidRPr="008A1977" w:rsidRDefault="008A1977">
            <w:pPr>
              <w:pStyle w:val="ListParagraph"/>
              <w:numPr>
                <w:ilvl w:val="0"/>
                <w:numId w:val="18"/>
              </w:numPr>
              <w:spacing w:before="80" w:after="80"/>
              <w:rPr>
                <w:rFonts w:ascii="Arial Narrow" w:hAnsi="Arial Narrow"/>
                <w:sz w:val="20"/>
                <w:szCs w:val="20"/>
              </w:rPr>
            </w:pPr>
            <w:r w:rsidRPr="008A1977">
              <w:rPr>
                <w:rFonts w:ascii="Arial Narrow" w:hAnsi="Arial Narrow"/>
                <w:sz w:val="20"/>
                <w:szCs w:val="20"/>
              </w:rPr>
              <w:lastRenderedPageBreak/>
              <w:t>Establish</w:t>
            </w:r>
            <w:r w:rsidR="00271552">
              <w:rPr>
                <w:rFonts w:ascii="Arial Narrow" w:hAnsi="Arial Narrow"/>
                <w:sz w:val="20"/>
                <w:szCs w:val="20"/>
              </w:rPr>
              <w:t xml:space="preserve"> </w:t>
            </w:r>
            <w:r w:rsidRPr="008A1977">
              <w:rPr>
                <w:rFonts w:ascii="Arial Narrow" w:hAnsi="Arial Narrow"/>
                <w:sz w:val="20"/>
                <w:szCs w:val="20"/>
              </w:rPr>
              <w:t>sub-recipient</w:t>
            </w:r>
            <w:r w:rsidR="00271552">
              <w:rPr>
                <w:rFonts w:ascii="Arial Narrow" w:hAnsi="Arial Narrow"/>
                <w:sz w:val="20"/>
                <w:szCs w:val="20"/>
              </w:rPr>
              <w:t xml:space="preserve"> </w:t>
            </w:r>
            <w:r w:rsidRPr="008A1977">
              <w:rPr>
                <w:rFonts w:ascii="Arial Narrow" w:hAnsi="Arial Narrow"/>
                <w:sz w:val="20"/>
                <w:szCs w:val="20"/>
              </w:rPr>
              <w:t>report</w:t>
            </w:r>
            <w:r w:rsidR="00271552">
              <w:rPr>
                <w:rFonts w:ascii="Arial Narrow" w:hAnsi="Arial Narrow"/>
                <w:sz w:val="20"/>
                <w:szCs w:val="20"/>
              </w:rPr>
              <w:t xml:space="preserve"> </w:t>
            </w:r>
            <w:r w:rsidRPr="008A1977">
              <w:rPr>
                <w:rFonts w:ascii="Arial Narrow" w:hAnsi="Arial Narrow"/>
                <w:sz w:val="20"/>
                <w:szCs w:val="20"/>
              </w:rPr>
              <w:t>templates</w:t>
            </w:r>
            <w:r w:rsidR="00271552">
              <w:rPr>
                <w:rFonts w:ascii="Arial Narrow" w:hAnsi="Arial Narrow"/>
                <w:sz w:val="20"/>
                <w:szCs w:val="20"/>
              </w:rPr>
              <w:t xml:space="preserve"> </w:t>
            </w:r>
            <w:r w:rsidRPr="008A1977">
              <w:rPr>
                <w:rFonts w:ascii="Arial Narrow" w:hAnsi="Arial Narrow"/>
                <w:sz w:val="20"/>
                <w:szCs w:val="20"/>
              </w:rPr>
              <w:t>modeled</w:t>
            </w:r>
            <w:r w:rsidR="00271552">
              <w:rPr>
                <w:rFonts w:ascii="Arial Narrow" w:hAnsi="Arial Narrow"/>
                <w:sz w:val="20"/>
                <w:szCs w:val="20"/>
              </w:rPr>
              <w:t xml:space="preserve"> </w:t>
            </w:r>
            <w:r w:rsidRPr="008A1977">
              <w:rPr>
                <w:rFonts w:ascii="Arial Narrow" w:hAnsi="Arial Narrow"/>
                <w:sz w:val="20"/>
                <w:szCs w:val="20"/>
              </w:rPr>
              <w:t>after</w:t>
            </w:r>
            <w:r w:rsidR="00271552">
              <w:rPr>
                <w:rFonts w:ascii="Arial Narrow" w:hAnsi="Arial Narrow"/>
                <w:sz w:val="20"/>
                <w:szCs w:val="20"/>
              </w:rPr>
              <w:t xml:space="preserve"> </w:t>
            </w:r>
            <w:r w:rsidRPr="008A1977">
              <w:rPr>
                <w:rFonts w:ascii="Arial Narrow" w:hAnsi="Arial Narrow"/>
                <w:sz w:val="20"/>
                <w:szCs w:val="20"/>
              </w:rPr>
              <w:t>federal</w:t>
            </w:r>
            <w:r w:rsidR="00271552">
              <w:rPr>
                <w:rFonts w:ascii="Arial Narrow" w:hAnsi="Arial Narrow"/>
                <w:sz w:val="20"/>
                <w:szCs w:val="20"/>
              </w:rPr>
              <w:t xml:space="preserve"> </w:t>
            </w:r>
            <w:r w:rsidRPr="008A1977">
              <w:rPr>
                <w:rFonts w:ascii="Arial Narrow" w:hAnsi="Arial Narrow"/>
                <w:sz w:val="20"/>
                <w:szCs w:val="20"/>
              </w:rPr>
              <w:t>requirements</w:t>
            </w:r>
            <w:r w:rsidR="00271552">
              <w:rPr>
                <w:rFonts w:ascii="Arial Narrow" w:hAnsi="Arial Narrow"/>
                <w:sz w:val="20"/>
                <w:szCs w:val="20"/>
              </w:rPr>
              <w:t xml:space="preserve"> </w:t>
            </w:r>
            <w:r w:rsidRPr="008A1977">
              <w:rPr>
                <w:rFonts w:ascii="Arial Narrow" w:hAnsi="Arial Narrow"/>
                <w:sz w:val="20"/>
                <w:szCs w:val="20"/>
              </w:rPr>
              <w:t>of</w:t>
            </w:r>
            <w:r w:rsidR="00271552">
              <w:rPr>
                <w:rFonts w:ascii="Arial Narrow" w:hAnsi="Arial Narrow"/>
                <w:sz w:val="20"/>
                <w:szCs w:val="20"/>
              </w:rPr>
              <w:t xml:space="preserve"> </w:t>
            </w:r>
            <w:r w:rsidRPr="008A1977">
              <w:rPr>
                <w:rFonts w:ascii="Arial Narrow" w:hAnsi="Arial Narrow"/>
                <w:sz w:val="20"/>
                <w:szCs w:val="20"/>
              </w:rPr>
              <w:t>grantee</w:t>
            </w:r>
            <w:r w:rsidR="00271552">
              <w:rPr>
                <w:rFonts w:ascii="Arial Narrow" w:hAnsi="Arial Narrow"/>
                <w:sz w:val="20"/>
                <w:szCs w:val="20"/>
              </w:rPr>
              <w:t xml:space="preserve"> </w:t>
            </w:r>
            <w:r w:rsidRPr="008A1977">
              <w:rPr>
                <w:rFonts w:ascii="Arial Narrow" w:hAnsi="Arial Narrow"/>
                <w:sz w:val="20"/>
                <w:szCs w:val="20"/>
              </w:rPr>
              <w:t>progress</w:t>
            </w:r>
            <w:r w:rsidR="00271552">
              <w:rPr>
                <w:rFonts w:ascii="Arial Narrow" w:hAnsi="Arial Narrow"/>
                <w:sz w:val="20"/>
                <w:szCs w:val="20"/>
              </w:rPr>
              <w:t xml:space="preserve"> </w:t>
            </w:r>
            <w:r w:rsidRPr="008A1977">
              <w:rPr>
                <w:rFonts w:ascii="Arial Narrow" w:hAnsi="Arial Narrow"/>
                <w:sz w:val="20"/>
                <w:szCs w:val="20"/>
              </w:rPr>
              <w:t>pertaining</w:t>
            </w:r>
            <w:r w:rsidR="00271552">
              <w:rPr>
                <w:rFonts w:ascii="Arial Narrow" w:hAnsi="Arial Narrow"/>
                <w:sz w:val="20"/>
                <w:szCs w:val="20"/>
              </w:rPr>
              <w:t xml:space="preserve"> </w:t>
            </w:r>
            <w:r w:rsidRPr="008A1977">
              <w:rPr>
                <w:rFonts w:ascii="Arial Narrow" w:hAnsi="Arial Narrow"/>
                <w:sz w:val="20"/>
                <w:szCs w:val="20"/>
              </w:rPr>
              <w:t>to</w:t>
            </w:r>
            <w:r w:rsidR="00271552">
              <w:rPr>
                <w:rFonts w:ascii="Arial Narrow" w:hAnsi="Arial Narrow"/>
                <w:sz w:val="20"/>
                <w:szCs w:val="20"/>
              </w:rPr>
              <w:t xml:space="preserve"> </w:t>
            </w:r>
            <w:r w:rsidRPr="008A1977">
              <w:rPr>
                <w:rFonts w:ascii="Arial Narrow" w:hAnsi="Arial Narrow"/>
                <w:sz w:val="20"/>
                <w:szCs w:val="20"/>
              </w:rPr>
              <w:t>program</w:t>
            </w:r>
            <w:r w:rsidR="00271552">
              <w:rPr>
                <w:rFonts w:ascii="Arial Narrow" w:hAnsi="Arial Narrow"/>
                <w:sz w:val="20"/>
                <w:szCs w:val="20"/>
              </w:rPr>
              <w:t xml:space="preserve"> </w:t>
            </w:r>
            <w:r w:rsidRPr="008A1977">
              <w:rPr>
                <w:rFonts w:ascii="Arial Narrow" w:hAnsi="Arial Narrow"/>
                <w:sz w:val="20"/>
                <w:szCs w:val="20"/>
              </w:rPr>
              <w:t>performance</w:t>
            </w:r>
            <w:r w:rsidR="00271552">
              <w:rPr>
                <w:rFonts w:ascii="Arial Narrow" w:hAnsi="Arial Narrow"/>
                <w:sz w:val="20"/>
                <w:szCs w:val="20"/>
              </w:rPr>
              <w:t xml:space="preserve"> </w:t>
            </w:r>
            <w:r w:rsidRPr="008A1977">
              <w:rPr>
                <w:rFonts w:ascii="Arial Narrow" w:hAnsi="Arial Narrow"/>
                <w:sz w:val="20"/>
                <w:szCs w:val="20"/>
              </w:rPr>
              <w:t>measures,</w:t>
            </w:r>
            <w:r w:rsidR="00271552">
              <w:rPr>
                <w:rFonts w:ascii="Arial Narrow" w:hAnsi="Arial Narrow"/>
                <w:sz w:val="20"/>
                <w:szCs w:val="20"/>
              </w:rPr>
              <w:t xml:space="preserve"> </w:t>
            </w:r>
            <w:r w:rsidRPr="008A1977">
              <w:rPr>
                <w:rFonts w:ascii="Arial Narrow" w:hAnsi="Arial Narrow"/>
                <w:sz w:val="20"/>
                <w:szCs w:val="20"/>
              </w:rPr>
              <w:t>outcomes,</w:t>
            </w:r>
            <w:r w:rsidR="00271552">
              <w:rPr>
                <w:rFonts w:ascii="Arial Narrow" w:hAnsi="Arial Narrow"/>
                <w:sz w:val="20"/>
                <w:szCs w:val="20"/>
              </w:rPr>
              <w:t xml:space="preserve"> </w:t>
            </w:r>
            <w:proofErr w:type="gramStart"/>
            <w:r w:rsidRPr="008A1977">
              <w:rPr>
                <w:rFonts w:ascii="Arial Narrow" w:hAnsi="Arial Narrow"/>
                <w:sz w:val="20"/>
                <w:szCs w:val="20"/>
              </w:rPr>
              <w:t>outputs</w:t>
            </w:r>
            <w:proofErr w:type="gramEnd"/>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impacts,</w:t>
            </w:r>
            <w:r w:rsidR="00271552">
              <w:rPr>
                <w:rFonts w:ascii="Arial Narrow" w:hAnsi="Arial Narrow"/>
                <w:sz w:val="20"/>
                <w:szCs w:val="20"/>
              </w:rPr>
              <w:t xml:space="preserve"> </w:t>
            </w:r>
            <w:r w:rsidRPr="008A1977">
              <w:rPr>
                <w:rFonts w:ascii="Arial Narrow" w:hAnsi="Arial Narrow"/>
                <w:sz w:val="20"/>
                <w:szCs w:val="20"/>
              </w:rPr>
              <w:t>including</w:t>
            </w:r>
            <w:r w:rsidR="00271552">
              <w:rPr>
                <w:rFonts w:ascii="Arial Narrow" w:hAnsi="Arial Narrow"/>
                <w:sz w:val="20"/>
                <w:szCs w:val="20"/>
              </w:rPr>
              <w:t xml:space="preserve"> </w:t>
            </w:r>
            <w:r w:rsidRPr="008A1977">
              <w:rPr>
                <w:rFonts w:ascii="Arial Narrow" w:hAnsi="Arial Narrow"/>
                <w:sz w:val="20"/>
                <w:szCs w:val="20"/>
              </w:rPr>
              <w:t>narrative</w:t>
            </w:r>
            <w:r w:rsidR="00271552">
              <w:rPr>
                <w:rFonts w:ascii="Arial Narrow" w:hAnsi="Arial Narrow"/>
                <w:sz w:val="20"/>
                <w:szCs w:val="20"/>
              </w:rPr>
              <w:t xml:space="preserve"> </w:t>
            </w:r>
            <w:r w:rsidRPr="008A1977">
              <w:rPr>
                <w:rFonts w:ascii="Arial Narrow" w:hAnsi="Arial Narrow"/>
                <w:sz w:val="20"/>
                <w:szCs w:val="20"/>
              </w:rPr>
              <w:t>fields;</w:t>
            </w:r>
          </w:p>
        </w:tc>
      </w:tr>
      <w:tr w:rsidR="008A1977" w:rsidRPr="00812A4B" w14:paraId="5E781D27" w14:textId="77777777" w:rsidTr="3656BAB7">
        <w:tc>
          <w:tcPr>
            <w:tcW w:w="9265" w:type="dxa"/>
            <w:tcBorders>
              <w:bottom w:val="single" w:sz="4" w:space="0" w:color="auto"/>
            </w:tcBorders>
          </w:tcPr>
          <w:p w14:paraId="59E6AD5C" w14:textId="067D9452" w:rsidR="004E5330" w:rsidRDefault="00BF7115" w:rsidP="00602A75">
            <w:pPr>
              <w:pStyle w:val="BodyText"/>
            </w:pPr>
            <w:r>
              <w:t>The</w:t>
            </w:r>
            <w:r w:rsidR="00271552">
              <w:t xml:space="preserve"> </w:t>
            </w:r>
            <w:r>
              <w:t>proposed</w:t>
            </w:r>
            <w:r w:rsidR="00271552">
              <w:t xml:space="preserve"> </w:t>
            </w:r>
            <w:r>
              <w:t>solution</w:t>
            </w:r>
            <w:r w:rsidR="00271552">
              <w:t xml:space="preserve"> </w:t>
            </w:r>
            <w:r>
              <w:t>will</w:t>
            </w:r>
            <w:r w:rsidR="00271552">
              <w:t xml:space="preserve"> </w:t>
            </w:r>
            <w:r w:rsidR="00BA6674">
              <w:t>be</w:t>
            </w:r>
            <w:r w:rsidR="00271552">
              <w:t xml:space="preserve"> </w:t>
            </w:r>
            <w:r w:rsidR="00BA6674">
              <w:t>configured</w:t>
            </w:r>
            <w:r w:rsidR="00271552">
              <w:t xml:space="preserve"> </w:t>
            </w:r>
            <w:r w:rsidR="00BA6674">
              <w:t>so</w:t>
            </w:r>
            <w:r w:rsidR="00271552">
              <w:t xml:space="preserve"> </w:t>
            </w:r>
            <w:r w:rsidR="00BA6674">
              <w:t>that</w:t>
            </w:r>
            <w:r w:rsidR="00271552">
              <w:t xml:space="preserve"> </w:t>
            </w:r>
            <w:r w:rsidR="004E5330" w:rsidRPr="00E65EE7">
              <w:t>staff</w:t>
            </w:r>
            <w:r w:rsidR="00271552">
              <w:rPr>
                <w:rStyle w:val="eop"/>
                <w:sz w:val="22"/>
                <w:szCs w:val="22"/>
              </w:rPr>
              <w:t xml:space="preserve"> </w:t>
            </w:r>
            <w:r w:rsidR="004E5330" w:rsidRPr="004E5330">
              <w:t>users</w:t>
            </w:r>
            <w:r w:rsidR="00271552">
              <w:t xml:space="preserve"> </w:t>
            </w:r>
            <w:r w:rsidR="00E65EE7">
              <w:t>can</w:t>
            </w:r>
            <w:r w:rsidR="00271552">
              <w:t xml:space="preserve"> </w:t>
            </w:r>
            <w:r w:rsidR="004E5330" w:rsidRPr="004E5330">
              <w:t>define</w:t>
            </w:r>
            <w:r w:rsidR="00271552">
              <w:t xml:space="preserve"> </w:t>
            </w:r>
            <w:r w:rsidR="004E5330" w:rsidRPr="004E5330">
              <w:t>performance</w:t>
            </w:r>
            <w:r w:rsidR="00271552">
              <w:t xml:space="preserve"> </w:t>
            </w:r>
            <w:r w:rsidR="004E5330" w:rsidRPr="004E5330">
              <w:t>measures</w:t>
            </w:r>
            <w:r w:rsidR="00271552">
              <w:t xml:space="preserve"> </w:t>
            </w:r>
            <w:r w:rsidR="004E5330" w:rsidRPr="004E5330">
              <w:t>by</w:t>
            </w:r>
            <w:r w:rsidR="00271552">
              <w:t xml:space="preserve"> </w:t>
            </w:r>
            <w:r w:rsidR="004E5330" w:rsidRPr="004E5330">
              <w:t>goals</w:t>
            </w:r>
            <w:r w:rsidR="00271552">
              <w:t xml:space="preserve"> </w:t>
            </w:r>
            <w:r w:rsidR="004E5330" w:rsidRPr="004E5330">
              <w:t>and</w:t>
            </w:r>
            <w:r w:rsidR="00271552">
              <w:t xml:space="preserve"> </w:t>
            </w:r>
            <w:r w:rsidR="004E5330" w:rsidRPr="004E5330">
              <w:t>objectives.</w:t>
            </w:r>
            <w:r w:rsidR="00271552">
              <w:t xml:space="preserve"> </w:t>
            </w:r>
            <w:r w:rsidR="00072320">
              <w:t>The</w:t>
            </w:r>
            <w:r w:rsidR="00271552">
              <w:t xml:space="preserve"> </w:t>
            </w:r>
            <w:r w:rsidR="00072320">
              <w:t>screenshot</w:t>
            </w:r>
            <w:r w:rsidR="00271552">
              <w:t xml:space="preserve"> </w:t>
            </w:r>
            <w:r w:rsidR="00072320">
              <w:t>below</w:t>
            </w:r>
            <w:r w:rsidR="00271552">
              <w:t xml:space="preserve"> </w:t>
            </w:r>
            <w:r w:rsidR="00072320">
              <w:t>displays</w:t>
            </w:r>
            <w:r w:rsidR="00271552">
              <w:t xml:space="preserve"> </w:t>
            </w:r>
            <w:r w:rsidR="00E65EE7">
              <w:t>an</w:t>
            </w:r>
            <w:r w:rsidR="00271552">
              <w:t xml:space="preserve"> </w:t>
            </w:r>
            <w:r w:rsidR="00E65EE7">
              <w:t>example</w:t>
            </w:r>
            <w:r w:rsidR="00271552">
              <w:t xml:space="preserve"> </w:t>
            </w:r>
            <w:r w:rsidR="00E65EE7">
              <w:t>of</w:t>
            </w:r>
            <w:r w:rsidR="00271552">
              <w:t xml:space="preserve"> </w:t>
            </w:r>
            <w:r w:rsidR="00E65EE7">
              <w:t>how</w:t>
            </w:r>
            <w:r w:rsidR="00271552">
              <w:t xml:space="preserve"> </w:t>
            </w:r>
            <w:r w:rsidR="00E65EE7">
              <w:t>staff</w:t>
            </w:r>
            <w:r w:rsidR="00271552">
              <w:t xml:space="preserve"> </w:t>
            </w:r>
            <w:r w:rsidR="00072320">
              <w:t>can</w:t>
            </w:r>
            <w:r w:rsidR="00271552">
              <w:t xml:space="preserve"> </w:t>
            </w:r>
            <w:r w:rsidR="00E65EE7">
              <w:t>set</w:t>
            </w:r>
            <w:r w:rsidR="00271552">
              <w:t xml:space="preserve"> </w:t>
            </w:r>
            <w:r w:rsidR="00E65EE7">
              <w:t>up</w:t>
            </w:r>
            <w:r w:rsidR="00271552">
              <w:t xml:space="preserve"> </w:t>
            </w:r>
            <w:r w:rsidR="00E65EE7">
              <w:t>a</w:t>
            </w:r>
            <w:r w:rsidR="00271552">
              <w:t xml:space="preserve"> </w:t>
            </w:r>
            <w:r w:rsidR="00E65EE7">
              <w:t>pe</w:t>
            </w:r>
            <w:r w:rsidR="001B375F">
              <w:t>rfor</w:t>
            </w:r>
            <w:r w:rsidR="00E65EE7">
              <w:t>mance</w:t>
            </w:r>
            <w:r w:rsidR="00271552">
              <w:t xml:space="preserve"> </w:t>
            </w:r>
            <w:r w:rsidR="00E65EE7">
              <w:t>measure</w:t>
            </w:r>
            <w:r w:rsidR="00072320">
              <w:t>.</w:t>
            </w:r>
          </w:p>
          <w:p w14:paraId="6AF50CC5" w14:textId="2356600A" w:rsidR="00E65EE7" w:rsidRPr="004E5330" w:rsidRDefault="001B375F" w:rsidP="00602A75">
            <w:pPr>
              <w:pStyle w:val="BodyText"/>
            </w:pPr>
            <w:r>
              <w:rPr>
                <w:noProof/>
              </w:rPr>
              <w:drawing>
                <wp:inline distT="0" distB="0" distL="0" distR="0" wp14:anchorId="3D8C3F5F" wp14:editId="72FAD60B">
                  <wp:extent cx="5943600" cy="1744345"/>
                  <wp:effectExtent l="19050" t="19050" r="19050"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54">
                            <a:extLst>
                              <a:ext uri="{28A0092B-C50C-407E-A947-70E740481C1C}">
                                <a14:useLocalDpi xmlns:a14="http://schemas.microsoft.com/office/drawing/2010/main" val="0"/>
                              </a:ext>
                            </a:extLst>
                          </a:blip>
                          <a:stretch>
                            <a:fillRect/>
                          </a:stretch>
                        </pic:blipFill>
                        <pic:spPr>
                          <a:xfrm>
                            <a:off x="0" y="0"/>
                            <a:ext cx="5943600" cy="1744345"/>
                          </a:xfrm>
                          <a:prstGeom prst="rect">
                            <a:avLst/>
                          </a:prstGeom>
                          <a:ln>
                            <a:solidFill>
                              <a:schemeClr val="accent1"/>
                            </a:solidFill>
                          </a:ln>
                        </pic:spPr>
                      </pic:pic>
                    </a:graphicData>
                  </a:graphic>
                </wp:inline>
              </w:drawing>
            </w:r>
          </w:p>
          <w:p w14:paraId="7E3E8571" w14:textId="2356600A" w:rsidR="008B0782" w:rsidRDefault="008B0782" w:rsidP="00602A75">
            <w:pPr>
              <w:pStyle w:val="BodyText"/>
            </w:pPr>
            <w:r>
              <w:rPr>
                <w:noProof/>
              </w:rPr>
              <w:drawing>
                <wp:inline distT="0" distB="0" distL="0" distR="0" wp14:anchorId="4CBB52FE" wp14:editId="3C44C607">
                  <wp:extent cx="5718810" cy="3447783"/>
                  <wp:effectExtent l="19050" t="19050" r="15240"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5">
                            <a:extLst>
                              <a:ext uri="{28A0092B-C50C-407E-A947-70E740481C1C}">
                                <a14:useLocalDpi xmlns:a14="http://schemas.microsoft.com/office/drawing/2010/main" val="0"/>
                              </a:ext>
                            </a:extLst>
                          </a:blip>
                          <a:stretch>
                            <a:fillRect/>
                          </a:stretch>
                        </pic:blipFill>
                        <pic:spPr>
                          <a:xfrm>
                            <a:off x="0" y="0"/>
                            <a:ext cx="5724963" cy="3451492"/>
                          </a:xfrm>
                          <a:prstGeom prst="rect">
                            <a:avLst/>
                          </a:prstGeom>
                          <a:ln>
                            <a:solidFill>
                              <a:schemeClr val="accent1"/>
                            </a:solidFill>
                          </a:ln>
                        </pic:spPr>
                      </pic:pic>
                    </a:graphicData>
                  </a:graphic>
                </wp:inline>
              </w:drawing>
            </w:r>
          </w:p>
          <w:p w14:paraId="09226111" w14:textId="1E05CBC9" w:rsidR="00031784" w:rsidRDefault="03200B9F" w:rsidP="00602A75">
            <w:pPr>
              <w:pStyle w:val="BodyText"/>
            </w:pPr>
            <w:r>
              <w:t>You</w:t>
            </w:r>
            <w:r w:rsidR="00271552">
              <w:t xml:space="preserve"> </w:t>
            </w:r>
            <w:r>
              <w:t>will</w:t>
            </w:r>
            <w:r w:rsidR="00271552">
              <w:t xml:space="preserve"> </w:t>
            </w:r>
            <w:r>
              <w:t>notice</w:t>
            </w:r>
            <w:r w:rsidR="00271552">
              <w:t xml:space="preserve"> </w:t>
            </w:r>
            <w:r w:rsidR="00072320">
              <w:t>that</w:t>
            </w:r>
            <w:r w:rsidR="00271552">
              <w:t xml:space="preserve"> </w:t>
            </w:r>
            <w:r w:rsidR="7AB864E8">
              <w:t>fields</w:t>
            </w:r>
            <w:r w:rsidR="00271552">
              <w:t xml:space="preserve"> </w:t>
            </w:r>
            <w:r w:rsidR="7AB864E8">
              <w:t>such</w:t>
            </w:r>
            <w:r w:rsidR="00271552">
              <w:t xml:space="preserve"> </w:t>
            </w:r>
            <w:r w:rsidR="7AB864E8">
              <w:t>as</w:t>
            </w:r>
            <w:r w:rsidR="00271552">
              <w:t xml:space="preserve"> </w:t>
            </w:r>
            <w:r w:rsidR="32E2CA05">
              <w:t>output</w:t>
            </w:r>
            <w:r w:rsidR="00271552">
              <w:t xml:space="preserve"> </w:t>
            </w:r>
            <w:r w:rsidR="7AB864E8">
              <w:t>and</w:t>
            </w:r>
            <w:r w:rsidR="00271552">
              <w:t xml:space="preserve"> </w:t>
            </w:r>
            <w:r w:rsidR="7AB864E8">
              <w:t>outcomes</w:t>
            </w:r>
            <w:r w:rsidR="00271552">
              <w:t xml:space="preserve"> </w:t>
            </w:r>
            <w:r w:rsidR="7AB864E8">
              <w:t>are</w:t>
            </w:r>
            <w:r w:rsidR="00271552">
              <w:t xml:space="preserve"> </w:t>
            </w:r>
            <w:r w:rsidR="7AB864E8">
              <w:t>defined</w:t>
            </w:r>
            <w:r w:rsidR="00271552">
              <w:t xml:space="preserve"> </w:t>
            </w:r>
            <w:r w:rsidR="7AB864E8">
              <w:t>for</w:t>
            </w:r>
            <w:r w:rsidR="00271552">
              <w:t xml:space="preserve"> </w:t>
            </w:r>
            <w:r w:rsidR="7AB864E8">
              <w:t>each</w:t>
            </w:r>
            <w:r w:rsidR="00271552">
              <w:t xml:space="preserve"> </w:t>
            </w:r>
            <w:r w:rsidR="7AB864E8">
              <w:t>measure.</w:t>
            </w:r>
            <w:r w:rsidR="00271552">
              <w:t xml:space="preserve"> </w:t>
            </w:r>
            <w:r w:rsidR="7AB864E8">
              <w:t>Once</w:t>
            </w:r>
            <w:r w:rsidR="00271552">
              <w:t xml:space="preserve"> </w:t>
            </w:r>
            <w:r w:rsidR="7AB864E8">
              <w:t>staff</w:t>
            </w:r>
            <w:r w:rsidR="00271552">
              <w:t xml:space="preserve"> </w:t>
            </w:r>
            <w:r w:rsidR="7AB864E8">
              <w:t>has</w:t>
            </w:r>
            <w:r w:rsidR="00271552">
              <w:t xml:space="preserve"> </w:t>
            </w:r>
            <w:r w:rsidR="7AB864E8">
              <w:t>defined</w:t>
            </w:r>
            <w:r w:rsidR="00271552">
              <w:t xml:space="preserve"> </w:t>
            </w:r>
            <w:r w:rsidR="7AB864E8">
              <w:t>the</w:t>
            </w:r>
            <w:r w:rsidR="00271552">
              <w:t xml:space="preserve"> </w:t>
            </w:r>
            <w:r w:rsidR="7AB864E8">
              <w:t>measures,</w:t>
            </w:r>
            <w:r w:rsidR="00271552">
              <w:t xml:space="preserve"> </w:t>
            </w:r>
            <w:r w:rsidR="7AB864E8">
              <w:t>sub</w:t>
            </w:r>
            <w:r w:rsidR="510998A4">
              <w:t>recipients</w:t>
            </w:r>
            <w:r w:rsidR="00271552">
              <w:t xml:space="preserve"> </w:t>
            </w:r>
            <w:r w:rsidR="510998A4">
              <w:t>will</w:t>
            </w:r>
            <w:r w:rsidR="00271552">
              <w:t xml:space="preserve"> </w:t>
            </w:r>
            <w:r w:rsidR="510998A4">
              <w:t>then</w:t>
            </w:r>
            <w:r w:rsidR="00271552">
              <w:t xml:space="preserve"> </w:t>
            </w:r>
            <w:r w:rsidR="5BAC6129">
              <w:t>submit</w:t>
            </w:r>
            <w:r w:rsidR="00271552">
              <w:t xml:space="preserve"> </w:t>
            </w:r>
            <w:r w:rsidR="5BAC6129">
              <w:t>performance</w:t>
            </w:r>
            <w:r w:rsidR="00271552">
              <w:t xml:space="preserve"> </w:t>
            </w:r>
            <w:r w:rsidR="5BAC6129">
              <w:t>data,</w:t>
            </w:r>
            <w:r w:rsidR="00271552">
              <w:t xml:space="preserve"> </w:t>
            </w:r>
            <w:r w:rsidR="5BAC6129">
              <w:t>including</w:t>
            </w:r>
            <w:r w:rsidR="00271552">
              <w:t xml:space="preserve"> </w:t>
            </w:r>
            <w:r w:rsidR="5BAC6129">
              <w:t>narrative</w:t>
            </w:r>
            <w:r w:rsidR="00271552">
              <w:t xml:space="preserve"> </w:t>
            </w:r>
            <w:r w:rsidR="5BAC6129">
              <w:t>information.</w:t>
            </w:r>
            <w:r w:rsidR="00271552">
              <w:t xml:space="preserve"> </w:t>
            </w:r>
            <w:r w:rsidR="5A2FEDAD">
              <w:t>Below</w:t>
            </w:r>
            <w:r w:rsidR="00271552">
              <w:t xml:space="preserve"> </w:t>
            </w:r>
            <w:r w:rsidR="5A2FEDAD">
              <w:t>is</w:t>
            </w:r>
            <w:r w:rsidR="00271552">
              <w:t xml:space="preserve"> </w:t>
            </w:r>
            <w:r w:rsidR="5A2FEDAD">
              <w:t>an</w:t>
            </w:r>
            <w:r w:rsidR="00271552">
              <w:t xml:space="preserve"> </w:t>
            </w:r>
            <w:r w:rsidR="5A2FEDAD">
              <w:t>example</w:t>
            </w:r>
            <w:r w:rsidR="00271552">
              <w:t xml:space="preserve"> </w:t>
            </w:r>
            <w:r w:rsidR="5A2FEDAD">
              <w:t>of</w:t>
            </w:r>
            <w:r w:rsidR="00271552">
              <w:t xml:space="preserve"> </w:t>
            </w:r>
            <w:r w:rsidR="32E2CA05">
              <w:t>performance</w:t>
            </w:r>
            <w:r w:rsidR="00271552">
              <w:t xml:space="preserve"> </w:t>
            </w:r>
            <w:r w:rsidR="32E2CA05">
              <w:t>data</w:t>
            </w:r>
            <w:r w:rsidR="00271552">
              <w:t xml:space="preserve"> </w:t>
            </w:r>
            <w:r w:rsidR="32E2CA05">
              <w:t>collected</w:t>
            </w:r>
            <w:r w:rsidR="00271552">
              <w:t xml:space="preserve"> </w:t>
            </w:r>
            <w:r w:rsidR="2726968B">
              <w:t>from</w:t>
            </w:r>
            <w:r w:rsidR="00271552">
              <w:t xml:space="preserve"> </w:t>
            </w:r>
            <w:r w:rsidR="00072320">
              <w:t>a</w:t>
            </w:r>
            <w:r w:rsidR="00271552">
              <w:t xml:space="preserve"> </w:t>
            </w:r>
            <w:r w:rsidR="2726968B">
              <w:t>sub</w:t>
            </w:r>
            <w:r w:rsidR="0CC22C93">
              <w:t>re</w:t>
            </w:r>
            <w:r w:rsidR="32E2CA05">
              <w:t>cipien</w:t>
            </w:r>
            <w:r w:rsidR="0CC22C93">
              <w:t>t</w:t>
            </w:r>
            <w:r w:rsidR="00072320">
              <w:t>.</w:t>
            </w:r>
          </w:p>
          <w:p w14:paraId="700A3DE7" w14:textId="146CA223" w:rsidR="000077DE" w:rsidRDefault="00634E6A" w:rsidP="00602A75">
            <w:pPr>
              <w:pStyle w:val="BodyText"/>
            </w:pPr>
            <w:r>
              <w:rPr>
                <w:noProof/>
              </w:rPr>
              <w:lastRenderedPageBreak/>
              <w:drawing>
                <wp:inline distT="0" distB="0" distL="0" distR="0" wp14:anchorId="2694CE97" wp14:editId="572A6320">
                  <wp:extent cx="5734050" cy="2863349"/>
                  <wp:effectExtent l="19050" t="19050" r="19050"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7040" cy="2864842"/>
                          </a:xfrm>
                          <a:prstGeom prst="rect">
                            <a:avLst/>
                          </a:prstGeom>
                          <a:ln>
                            <a:solidFill>
                              <a:schemeClr val="accent1"/>
                            </a:solidFill>
                          </a:ln>
                        </pic:spPr>
                      </pic:pic>
                    </a:graphicData>
                  </a:graphic>
                </wp:inline>
              </w:drawing>
            </w:r>
          </w:p>
          <w:p w14:paraId="3643B4B4" w14:textId="7B73E1D5" w:rsidR="008A1977" w:rsidRPr="00455967" w:rsidRDefault="000077DE" w:rsidP="00455967">
            <w:pPr>
              <w:pStyle w:val="BodyText"/>
            </w:pPr>
            <w:r>
              <w:t>Collected</w:t>
            </w:r>
            <w:r w:rsidR="00271552">
              <w:t xml:space="preserve"> </w:t>
            </w:r>
            <w:r>
              <w:t>data</w:t>
            </w:r>
            <w:r w:rsidR="00271552">
              <w:t xml:space="preserve"> </w:t>
            </w:r>
            <w:r>
              <w:t>can</w:t>
            </w:r>
            <w:r w:rsidR="00271552">
              <w:t xml:space="preserve"> </w:t>
            </w:r>
            <w:r>
              <w:t>be</w:t>
            </w:r>
            <w:r w:rsidR="00271552">
              <w:t xml:space="preserve"> </w:t>
            </w:r>
            <w:r w:rsidR="001179E7">
              <w:t>aggregated</w:t>
            </w:r>
            <w:r w:rsidR="00271552">
              <w:t xml:space="preserve"> </w:t>
            </w:r>
            <w:r>
              <w:t>by</w:t>
            </w:r>
            <w:r w:rsidR="00271552">
              <w:t xml:space="preserve"> </w:t>
            </w:r>
            <w:r>
              <w:t>goals</w:t>
            </w:r>
            <w:r w:rsidR="00271552">
              <w:t xml:space="preserve"> </w:t>
            </w:r>
            <w:r w:rsidR="00072320">
              <w:t>and</w:t>
            </w:r>
            <w:r w:rsidR="00271552">
              <w:t xml:space="preserve"> </w:t>
            </w:r>
            <w:r>
              <w:t>objectives</w:t>
            </w:r>
            <w:r w:rsidR="00271552">
              <w:t xml:space="preserve"> </w:t>
            </w:r>
            <w:r>
              <w:t>and</w:t>
            </w:r>
            <w:r w:rsidR="00271552">
              <w:t xml:space="preserve"> </w:t>
            </w:r>
            <w:r w:rsidR="004E1402">
              <w:t>can</w:t>
            </w:r>
            <w:r w:rsidR="00271552">
              <w:t xml:space="preserve"> </w:t>
            </w:r>
            <w:r w:rsidR="004E1402">
              <w:t>be</w:t>
            </w:r>
            <w:r w:rsidR="00271552">
              <w:t xml:space="preserve"> </w:t>
            </w:r>
            <w:r w:rsidR="00455967">
              <w:t>reported</w:t>
            </w:r>
            <w:r w:rsidR="00271552">
              <w:t xml:space="preserve"> </w:t>
            </w:r>
            <w:r w:rsidR="004E1402">
              <w:t>on</w:t>
            </w:r>
            <w:r w:rsidR="00271552">
              <w:t xml:space="preserve"> </w:t>
            </w:r>
            <w:r w:rsidR="004E1402">
              <w:t>as</w:t>
            </w:r>
            <w:r w:rsidR="00271552">
              <w:t xml:space="preserve"> </w:t>
            </w:r>
            <w:r w:rsidR="004E1402">
              <w:t>per</w:t>
            </w:r>
            <w:r w:rsidR="00271552">
              <w:t xml:space="preserve"> </w:t>
            </w:r>
            <w:r w:rsidR="00455967">
              <w:t>Federal</w:t>
            </w:r>
            <w:r w:rsidR="00271552">
              <w:t xml:space="preserve"> </w:t>
            </w:r>
            <w:r w:rsidR="00455967">
              <w:t>Requirements.</w:t>
            </w:r>
            <w:r w:rsidR="00271552">
              <w:t xml:space="preserve"> </w:t>
            </w:r>
          </w:p>
        </w:tc>
      </w:tr>
      <w:tr w:rsidR="008A1977" w:rsidRPr="008A1977" w14:paraId="374B8740" w14:textId="77777777" w:rsidTr="3656BAB7">
        <w:tc>
          <w:tcPr>
            <w:tcW w:w="9265" w:type="dxa"/>
            <w:shd w:val="clear" w:color="auto" w:fill="DBE5F1" w:themeFill="accent1" w:themeFillTint="33"/>
          </w:tcPr>
          <w:p w14:paraId="4103511C" w14:textId="16D83164" w:rsidR="008A1977" w:rsidRPr="008A1977" w:rsidRDefault="008A1977">
            <w:pPr>
              <w:pStyle w:val="ListParagraph"/>
              <w:numPr>
                <w:ilvl w:val="0"/>
                <w:numId w:val="18"/>
              </w:numPr>
              <w:spacing w:before="80" w:after="80"/>
              <w:rPr>
                <w:rFonts w:ascii="Arial Narrow" w:hAnsi="Arial Narrow"/>
                <w:sz w:val="20"/>
                <w:szCs w:val="20"/>
              </w:rPr>
            </w:pPr>
            <w:r w:rsidRPr="008A1977">
              <w:rPr>
                <w:rFonts w:ascii="Arial Narrow" w:hAnsi="Arial Narrow"/>
                <w:sz w:val="20"/>
                <w:szCs w:val="20"/>
              </w:rPr>
              <w:lastRenderedPageBreak/>
              <w:t>Enable</w:t>
            </w:r>
            <w:r w:rsidR="00271552">
              <w:rPr>
                <w:rFonts w:ascii="Arial Narrow" w:hAnsi="Arial Narrow"/>
                <w:sz w:val="20"/>
                <w:szCs w:val="20"/>
              </w:rPr>
              <w:t xml:space="preserve"> </w:t>
            </w:r>
            <w:r w:rsidRPr="008A1977">
              <w:rPr>
                <w:rFonts w:ascii="Arial Narrow" w:hAnsi="Arial Narrow"/>
                <w:sz w:val="20"/>
                <w:szCs w:val="20"/>
              </w:rPr>
              <w:t>the</w:t>
            </w:r>
            <w:r w:rsidR="00271552">
              <w:rPr>
                <w:rFonts w:ascii="Arial Narrow" w:hAnsi="Arial Narrow"/>
                <w:sz w:val="20"/>
                <w:szCs w:val="20"/>
              </w:rPr>
              <w:t xml:space="preserve"> </w:t>
            </w:r>
            <w:r w:rsidRPr="008A1977">
              <w:rPr>
                <w:rFonts w:ascii="Arial Narrow" w:hAnsi="Arial Narrow"/>
                <w:sz w:val="20"/>
                <w:szCs w:val="20"/>
              </w:rPr>
              <w:t>monitoring</w:t>
            </w:r>
            <w:r w:rsidR="00271552">
              <w:rPr>
                <w:rFonts w:ascii="Arial Narrow" w:hAnsi="Arial Narrow"/>
                <w:sz w:val="20"/>
                <w:szCs w:val="20"/>
              </w:rPr>
              <w:t xml:space="preserve"> </w:t>
            </w:r>
            <w:r w:rsidRPr="008A1977">
              <w:rPr>
                <w:rFonts w:ascii="Arial Narrow" w:hAnsi="Arial Narrow"/>
                <w:sz w:val="20"/>
                <w:szCs w:val="20"/>
              </w:rPr>
              <w:t>of</w:t>
            </w:r>
            <w:r w:rsidR="00271552">
              <w:rPr>
                <w:rFonts w:ascii="Arial Narrow" w:hAnsi="Arial Narrow"/>
                <w:sz w:val="20"/>
                <w:szCs w:val="20"/>
              </w:rPr>
              <w:t xml:space="preserve"> </w:t>
            </w:r>
            <w:r w:rsidRPr="008A1977">
              <w:rPr>
                <w:rFonts w:ascii="Arial Narrow" w:hAnsi="Arial Narrow"/>
                <w:sz w:val="20"/>
                <w:szCs w:val="20"/>
              </w:rPr>
              <w:t>timely</w:t>
            </w:r>
            <w:r w:rsidR="00271552">
              <w:rPr>
                <w:rFonts w:ascii="Arial Narrow" w:hAnsi="Arial Narrow"/>
                <w:sz w:val="20"/>
                <w:szCs w:val="20"/>
              </w:rPr>
              <w:t xml:space="preserve"> </w:t>
            </w:r>
            <w:r w:rsidRPr="008A1977">
              <w:rPr>
                <w:rFonts w:ascii="Arial Narrow" w:hAnsi="Arial Narrow"/>
                <w:sz w:val="20"/>
                <w:szCs w:val="20"/>
              </w:rPr>
              <w:t>submission</w:t>
            </w:r>
            <w:r w:rsidR="00271552">
              <w:rPr>
                <w:rFonts w:ascii="Arial Narrow" w:hAnsi="Arial Narrow"/>
                <w:sz w:val="20"/>
                <w:szCs w:val="20"/>
              </w:rPr>
              <w:t xml:space="preserve"> </w:t>
            </w:r>
            <w:r w:rsidRPr="008A1977">
              <w:rPr>
                <w:rFonts w:ascii="Arial Narrow" w:hAnsi="Arial Narrow"/>
                <w:sz w:val="20"/>
                <w:szCs w:val="20"/>
              </w:rPr>
              <w:t>of</w:t>
            </w:r>
            <w:r w:rsidR="00271552">
              <w:rPr>
                <w:rFonts w:ascii="Arial Narrow" w:hAnsi="Arial Narrow"/>
                <w:sz w:val="20"/>
                <w:szCs w:val="20"/>
              </w:rPr>
              <w:t xml:space="preserve"> </w:t>
            </w:r>
            <w:r w:rsidRPr="008A1977">
              <w:rPr>
                <w:rFonts w:ascii="Arial Narrow" w:hAnsi="Arial Narrow"/>
                <w:sz w:val="20"/>
                <w:szCs w:val="20"/>
              </w:rPr>
              <w:t>reports</w:t>
            </w:r>
            <w:r w:rsidR="00271552">
              <w:rPr>
                <w:rFonts w:ascii="Arial Narrow" w:hAnsi="Arial Narrow"/>
                <w:sz w:val="20"/>
                <w:szCs w:val="20"/>
              </w:rPr>
              <w:t xml:space="preserve"> </w:t>
            </w:r>
            <w:r w:rsidRPr="008A1977">
              <w:rPr>
                <w:rFonts w:ascii="Arial Narrow" w:hAnsi="Arial Narrow"/>
                <w:sz w:val="20"/>
                <w:szCs w:val="20"/>
              </w:rPr>
              <w:t>by</w:t>
            </w:r>
            <w:r w:rsidR="00271552">
              <w:rPr>
                <w:rFonts w:ascii="Arial Narrow" w:hAnsi="Arial Narrow"/>
                <w:sz w:val="20"/>
                <w:szCs w:val="20"/>
              </w:rPr>
              <w:t xml:space="preserve"> </w:t>
            </w:r>
            <w:r w:rsidRPr="008A1977">
              <w:rPr>
                <w:rFonts w:ascii="Arial Narrow" w:hAnsi="Arial Narrow"/>
                <w:sz w:val="20"/>
                <w:szCs w:val="20"/>
              </w:rPr>
              <w:t>establishing</w:t>
            </w:r>
            <w:r w:rsidR="00271552">
              <w:rPr>
                <w:rFonts w:ascii="Arial Narrow" w:hAnsi="Arial Narrow"/>
                <w:sz w:val="20"/>
                <w:szCs w:val="20"/>
              </w:rPr>
              <w:t xml:space="preserve"> </w:t>
            </w:r>
            <w:r w:rsidRPr="008A1977">
              <w:rPr>
                <w:rFonts w:ascii="Arial Narrow" w:hAnsi="Arial Narrow"/>
                <w:sz w:val="20"/>
                <w:szCs w:val="20"/>
              </w:rPr>
              <w:t>date</w:t>
            </w:r>
            <w:r w:rsidR="00271552">
              <w:rPr>
                <w:rFonts w:ascii="Arial Narrow" w:hAnsi="Arial Narrow"/>
                <w:sz w:val="20"/>
                <w:szCs w:val="20"/>
              </w:rPr>
              <w:t xml:space="preserve"> </w:t>
            </w:r>
            <w:r w:rsidRPr="008A1977">
              <w:rPr>
                <w:rFonts w:ascii="Arial Narrow" w:hAnsi="Arial Narrow"/>
                <w:sz w:val="20"/>
                <w:szCs w:val="20"/>
              </w:rPr>
              <w:t>stamps,</w:t>
            </w:r>
            <w:r w:rsidR="00271552">
              <w:rPr>
                <w:rFonts w:ascii="Arial Narrow" w:hAnsi="Arial Narrow"/>
                <w:sz w:val="20"/>
                <w:szCs w:val="20"/>
              </w:rPr>
              <w:t xml:space="preserve"> </w:t>
            </w:r>
            <w:r w:rsidRPr="008A1977">
              <w:rPr>
                <w:rFonts w:ascii="Arial Narrow" w:hAnsi="Arial Narrow"/>
                <w:sz w:val="20"/>
                <w:szCs w:val="20"/>
              </w:rPr>
              <w:t>author</w:t>
            </w:r>
            <w:r w:rsidR="00271552">
              <w:rPr>
                <w:rFonts w:ascii="Arial Narrow" w:hAnsi="Arial Narrow"/>
                <w:sz w:val="20"/>
                <w:szCs w:val="20"/>
              </w:rPr>
              <w:t xml:space="preserve"> </w:t>
            </w:r>
            <w:r w:rsidRPr="008A1977">
              <w:rPr>
                <w:rFonts w:ascii="Arial Narrow" w:hAnsi="Arial Narrow"/>
                <w:sz w:val="20"/>
                <w:szCs w:val="20"/>
              </w:rPr>
              <w:t>stamps,</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approval</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rejection</w:t>
            </w:r>
            <w:r w:rsidR="00271552">
              <w:rPr>
                <w:rFonts w:ascii="Arial Narrow" w:hAnsi="Arial Narrow"/>
                <w:sz w:val="20"/>
                <w:szCs w:val="20"/>
              </w:rPr>
              <w:t xml:space="preserve"> </w:t>
            </w:r>
            <w:r w:rsidRPr="008A1977">
              <w:rPr>
                <w:rFonts w:ascii="Arial Narrow" w:hAnsi="Arial Narrow"/>
                <w:sz w:val="20"/>
                <w:szCs w:val="20"/>
              </w:rPr>
              <w:t>details;</w:t>
            </w:r>
          </w:p>
        </w:tc>
      </w:tr>
      <w:tr w:rsidR="008A1977" w:rsidRPr="00812A4B" w14:paraId="0079E6E4" w14:textId="77777777" w:rsidTr="3656BAB7">
        <w:tc>
          <w:tcPr>
            <w:tcW w:w="9265" w:type="dxa"/>
            <w:tcBorders>
              <w:bottom w:val="single" w:sz="4" w:space="0" w:color="auto"/>
            </w:tcBorders>
          </w:tcPr>
          <w:p w14:paraId="092B432C" w14:textId="2B4F9378" w:rsidR="00B154BB" w:rsidRDefault="6FF748DF" w:rsidP="6B856586">
            <w:pPr>
              <w:pStyle w:val="BodyText"/>
              <w:rPr>
                <w:rStyle w:val="eop"/>
                <w:szCs w:val="24"/>
              </w:rPr>
            </w:pPr>
            <w:r w:rsidRPr="6B856586">
              <w:rPr>
                <w:rStyle w:val="eop"/>
                <w:szCs w:val="24"/>
              </w:rPr>
              <w:t>Stealth</w:t>
            </w:r>
            <w:r w:rsidR="00271552">
              <w:rPr>
                <w:rStyle w:val="eop"/>
                <w:szCs w:val="24"/>
              </w:rPr>
              <w:t xml:space="preserve"> </w:t>
            </w:r>
            <w:r w:rsidRPr="6B856586">
              <w:rPr>
                <w:rStyle w:val="eop"/>
                <w:szCs w:val="24"/>
              </w:rPr>
              <w:t>Solutions</w:t>
            </w:r>
            <w:r w:rsidR="00271552">
              <w:rPr>
                <w:rStyle w:val="eop"/>
                <w:szCs w:val="24"/>
              </w:rPr>
              <w:t xml:space="preserve"> </w:t>
            </w:r>
            <w:r w:rsidRPr="6B856586">
              <w:rPr>
                <w:rStyle w:val="eop"/>
                <w:szCs w:val="24"/>
              </w:rPr>
              <w:t>will</w:t>
            </w:r>
            <w:r w:rsidR="00271552">
              <w:rPr>
                <w:rStyle w:val="eop"/>
                <w:szCs w:val="24"/>
              </w:rPr>
              <w:t xml:space="preserve"> </w:t>
            </w:r>
            <w:r w:rsidRPr="6B856586">
              <w:rPr>
                <w:rStyle w:val="eop"/>
                <w:szCs w:val="24"/>
              </w:rPr>
              <w:t>configure</w:t>
            </w:r>
            <w:r w:rsidR="00271552">
              <w:rPr>
                <w:rStyle w:val="eop"/>
                <w:szCs w:val="24"/>
              </w:rPr>
              <w:t xml:space="preserve"> </w:t>
            </w:r>
            <w:r w:rsidRPr="6B856586">
              <w:rPr>
                <w:rStyle w:val="eop"/>
                <w:szCs w:val="24"/>
              </w:rPr>
              <w:t>the</w:t>
            </w:r>
            <w:r w:rsidR="00271552">
              <w:rPr>
                <w:rStyle w:val="eop"/>
                <w:szCs w:val="24"/>
              </w:rPr>
              <w:t xml:space="preserve"> </w:t>
            </w:r>
            <w:r w:rsidRPr="6B856586">
              <w:rPr>
                <w:rStyle w:val="eop"/>
                <w:szCs w:val="24"/>
              </w:rPr>
              <w:t>Salesforce</w:t>
            </w:r>
            <w:r w:rsidR="00271552">
              <w:rPr>
                <w:rStyle w:val="eop"/>
                <w:szCs w:val="24"/>
              </w:rPr>
              <w:t xml:space="preserve"> </w:t>
            </w:r>
            <w:r w:rsidRPr="6B856586">
              <w:rPr>
                <w:rStyle w:val="eop"/>
                <w:szCs w:val="24"/>
              </w:rPr>
              <w:t>approval</w:t>
            </w:r>
            <w:r w:rsidR="00271552">
              <w:rPr>
                <w:rStyle w:val="eop"/>
                <w:szCs w:val="24"/>
              </w:rPr>
              <w:t xml:space="preserve"> </w:t>
            </w:r>
            <w:r w:rsidRPr="6B856586">
              <w:rPr>
                <w:rStyle w:val="eop"/>
                <w:szCs w:val="24"/>
              </w:rPr>
              <w:t>and</w:t>
            </w:r>
            <w:r w:rsidR="00271552">
              <w:rPr>
                <w:rStyle w:val="eop"/>
                <w:szCs w:val="24"/>
              </w:rPr>
              <w:t xml:space="preserve"> </w:t>
            </w:r>
            <w:r w:rsidRPr="6B856586">
              <w:rPr>
                <w:rStyle w:val="eop"/>
                <w:szCs w:val="24"/>
              </w:rPr>
              <w:t>workflow</w:t>
            </w:r>
            <w:r w:rsidR="00271552">
              <w:rPr>
                <w:rStyle w:val="eop"/>
                <w:szCs w:val="24"/>
              </w:rPr>
              <w:t xml:space="preserve"> </w:t>
            </w:r>
            <w:r w:rsidRPr="6B856586">
              <w:rPr>
                <w:rStyle w:val="eop"/>
                <w:szCs w:val="24"/>
              </w:rPr>
              <w:t>process</w:t>
            </w:r>
            <w:r w:rsidR="72BD8982" w:rsidRPr="6B856586">
              <w:rPr>
                <w:rStyle w:val="eop"/>
                <w:szCs w:val="24"/>
              </w:rPr>
              <w:t>es</w:t>
            </w:r>
            <w:r w:rsidRPr="6B856586">
              <w:rPr>
                <w:rStyle w:val="eop"/>
                <w:szCs w:val="24"/>
              </w:rPr>
              <w:t>.</w:t>
            </w:r>
            <w:r w:rsidR="00271552">
              <w:rPr>
                <w:rStyle w:val="eop"/>
                <w:szCs w:val="24"/>
              </w:rPr>
              <w:t xml:space="preserve"> </w:t>
            </w:r>
            <w:r w:rsidRPr="6B856586">
              <w:rPr>
                <w:rStyle w:val="eop"/>
                <w:szCs w:val="24"/>
              </w:rPr>
              <w:t>Using</w:t>
            </w:r>
            <w:r w:rsidR="00271552">
              <w:rPr>
                <w:rStyle w:val="eop"/>
                <w:szCs w:val="24"/>
              </w:rPr>
              <w:t xml:space="preserve"> </w:t>
            </w:r>
            <w:r w:rsidRPr="6B856586">
              <w:rPr>
                <w:rStyle w:val="eop"/>
                <w:szCs w:val="24"/>
              </w:rPr>
              <w:t>this</w:t>
            </w:r>
            <w:r w:rsidR="0054368A">
              <w:rPr>
                <w:rStyle w:val="eop"/>
                <w:szCs w:val="24"/>
              </w:rPr>
              <w:t xml:space="preserve"> capability</w:t>
            </w:r>
            <w:r w:rsidR="00715410">
              <w:rPr>
                <w:rStyle w:val="eop"/>
                <w:szCs w:val="24"/>
              </w:rPr>
              <w:t>,</w:t>
            </w:r>
            <w:r w:rsidR="00271552">
              <w:rPr>
                <w:rStyle w:val="eop"/>
                <w:szCs w:val="24"/>
              </w:rPr>
              <w:t xml:space="preserve"> </w:t>
            </w:r>
            <w:r w:rsidR="007B6817">
              <w:rPr>
                <w:rStyle w:val="eop"/>
                <w:szCs w:val="24"/>
              </w:rPr>
              <w:t>VDSS</w:t>
            </w:r>
            <w:r w:rsidR="00271552">
              <w:rPr>
                <w:rStyle w:val="eop"/>
                <w:szCs w:val="24"/>
              </w:rPr>
              <w:t xml:space="preserve"> </w:t>
            </w:r>
            <w:r w:rsidRPr="6B856586">
              <w:rPr>
                <w:rStyle w:val="eop"/>
                <w:szCs w:val="24"/>
              </w:rPr>
              <w:t>can:</w:t>
            </w:r>
          </w:p>
          <w:p w14:paraId="5BBC96B2" w14:textId="36CD3989" w:rsidR="00B154BB" w:rsidRDefault="6FF748DF" w:rsidP="00602A75">
            <w:pPr>
              <w:pStyle w:val="Bullet3"/>
              <w:rPr>
                <w:rStyle w:val="eop"/>
              </w:rPr>
            </w:pPr>
            <w:r w:rsidRPr="6B856586">
              <w:rPr>
                <w:rStyle w:val="eop"/>
              </w:rPr>
              <w:t>Monitor</w:t>
            </w:r>
            <w:r w:rsidR="00271552">
              <w:rPr>
                <w:rStyle w:val="eop"/>
              </w:rPr>
              <w:t xml:space="preserve"> </w:t>
            </w:r>
            <w:r w:rsidRPr="6B856586">
              <w:rPr>
                <w:rStyle w:val="eop"/>
              </w:rPr>
              <w:t>timely</w:t>
            </w:r>
            <w:r w:rsidR="00271552">
              <w:rPr>
                <w:rStyle w:val="eop"/>
              </w:rPr>
              <w:t xml:space="preserve"> </w:t>
            </w:r>
            <w:r w:rsidRPr="6B856586">
              <w:rPr>
                <w:rStyle w:val="eop"/>
              </w:rPr>
              <w:t>submission</w:t>
            </w:r>
            <w:r w:rsidR="00271552">
              <w:rPr>
                <w:rStyle w:val="eop"/>
              </w:rPr>
              <w:t xml:space="preserve"> </w:t>
            </w:r>
            <w:r w:rsidRPr="6B856586">
              <w:rPr>
                <w:rStyle w:val="eop"/>
              </w:rPr>
              <w:t>of</w:t>
            </w:r>
            <w:r w:rsidR="00271552">
              <w:rPr>
                <w:rStyle w:val="eop"/>
              </w:rPr>
              <w:t xml:space="preserve"> </w:t>
            </w:r>
            <w:r w:rsidRPr="6B856586">
              <w:rPr>
                <w:rStyle w:val="eop"/>
              </w:rPr>
              <w:t>reports.</w:t>
            </w:r>
            <w:r w:rsidR="00271552">
              <w:rPr>
                <w:rStyle w:val="eop"/>
              </w:rPr>
              <w:t xml:space="preserve"> </w:t>
            </w:r>
            <w:r w:rsidRPr="6B856586">
              <w:rPr>
                <w:rStyle w:val="eop"/>
              </w:rPr>
              <w:t>If</w:t>
            </w:r>
            <w:r w:rsidR="00271552">
              <w:rPr>
                <w:rStyle w:val="eop"/>
              </w:rPr>
              <w:t xml:space="preserve"> </w:t>
            </w:r>
            <w:r w:rsidRPr="6B856586">
              <w:rPr>
                <w:rStyle w:val="eop"/>
              </w:rPr>
              <w:t>the</w:t>
            </w:r>
            <w:r w:rsidR="00271552">
              <w:rPr>
                <w:rStyle w:val="eop"/>
              </w:rPr>
              <w:t xml:space="preserve"> </w:t>
            </w:r>
            <w:r w:rsidRPr="6B856586">
              <w:rPr>
                <w:rStyle w:val="eop"/>
              </w:rPr>
              <w:t>deadline</w:t>
            </w:r>
            <w:r w:rsidR="00271552">
              <w:rPr>
                <w:rStyle w:val="eop"/>
              </w:rPr>
              <w:t xml:space="preserve"> </w:t>
            </w:r>
            <w:r w:rsidRPr="6B856586">
              <w:rPr>
                <w:rStyle w:val="eop"/>
              </w:rPr>
              <w:t>is</w:t>
            </w:r>
            <w:r w:rsidR="00271552">
              <w:rPr>
                <w:rStyle w:val="eop"/>
              </w:rPr>
              <w:t xml:space="preserve"> </w:t>
            </w:r>
            <w:r w:rsidRPr="6B856586">
              <w:rPr>
                <w:rStyle w:val="eop"/>
              </w:rPr>
              <w:t>missed,</w:t>
            </w:r>
            <w:r w:rsidR="00271552">
              <w:rPr>
                <w:rStyle w:val="eop"/>
              </w:rPr>
              <w:t xml:space="preserve"> </w:t>
            </w:r>
            <w:r w:rsidRPr="6B856586">
              <w:rPr>
                <w:rStyle w:val="eop"/>
              </w:rPr>
              <w:t>an</w:t>
            </w:r>
            <w:r w:rsidR="00271552">
              <w:rPr>
                <w:rStyle w:val="eop"/>
              </w:rPr>
              <w:t xml:space="preserve"> </w:t>
            </w:r>
            <w:r w:rsidRPr="6B856586">
              <w:rPr>
                <w:rStyle w:val="eop"/>
              </w:rPr>
              <w:t>automatic</w:t>
            </w:r>
            <w:r w:rsidR="00271552">
              <w:rPr>
                <w:rStyle w:val="eop"/>
              </w:rPr>
              <w:t xml:space="preserve"> </w:t>
            </w:r>
            <w:r w:rsidRPr="6B856586">
              <w:rPr>
                <w:rStyle w:val="eop"/>
              </w:rPr>
              <w:t>email</w:t>
            </w:r>
            <w:r w:rsidR="00271552">
              <w:rPr>
                <w:rStyle w:val="eop"/>
              </w:rPr>
              <w:t xml:space="preserve"> </w:t>
            </w:r>
            <w:r w:rsidRPr="6B856586">
              <w:rPr>
                <w:rStyle w:val="eop"/>
              </w:rPr>
              <w:t>can</w:t>
            </w:r>
            <w:r w:rsidR="00271552">
              <w:rPr>
                <w:rStyle w:val="eop"/>
              </w:rPr>
              <w:t xml:space="preserve"> </w:t>
            </w:r>
            <w:r w:rsidRPr="6B856586">
              <w:rPr>
                <w:rStyle w:val="eop"/>
              </w:rPr>
              <w:t>be</w:t>
            </w:r>
            <w:r w:rsidR="00271552">
              <w:rPr>
                <w:rStyle w:val="eop"/>
              </w:rPr>
              <w:t xml:space="preserve"> </w:t>
            </w:r>
            <w:r w:rsidRPr="6B856586">
              <w:rPr>
                <w:rStyle w:val="eop"/>
              </w:rPr>
              <w:t>generated</w:t>
            </w:r>
            <w:r w:rsidR="00271552">
              <w:rPr>
                <w:rStyle w:val="eop"/>
              </w:rPr>
              <w:t xml:space="preserve"> </w:t>
            </w:r>
            <w:r w:rsidRPr="6B856586">
              <w:rPr>
                <w:rStyle w:val="eop"/>
              </w:rPr>
              <w:t>to</w:t>
            </w:r>
            <w:r w:rsidR="00271552">
              <w:rPr>
                <w:rStyle w:val="eop"/>
              </w:rPr>
              <w:t xml:space="preserve"> </w:t>
            </w:r>
            <w:r w:rsidRPr="6B856586">
              <w:rPr>
                <w:rStyle w:val="eop"/>
              </w:rPr>
              <w:t>the</w:t>
            </w:r>
            <w:r w:rsidR="00271552">
              <w:rPr>
                <w:rStyle w:val="eop"/>
              </w:rPr>
              <w:t xml:space="preserve"> </w:t>
            </w:r>
            <w:r w:rsidRPr="6B856586">
              <w:rPr>
                <w:rStyle w:val="eop"/>
              </w:rPr>
              <w:t>subrecipient</w:t>
            </w:r>
            <w:r w:rsidR="00271552">
              <w:rPr>
                <w:rStyle w:val="eop"/>
              </w:rPr>
              <w:t xml:space="preserve"> </w:t>
            </w:r>
            <w:r w:rsidRPr="6B856586">
              <w:rPr>
                <w:rStyle w:val="eop"/>
              </w:rPr>
              <w:t>and</w:t>
            </w:r>
            <w:r w:rsidR="00271552">
              <w:rPr>
                <w:rStyle w:val="eop"/>
              </w:rPr>
              <w:t xml:space="preserve"> </w:t>
            </w:r>
            <w:r w:rsidRPr="6B856586">
              <w:rPr>
                <w:rStyle w:val="eop"/>
              </w:rPr>
              <w:t>the</w:t>
            </w:r>
            <w:r w:rsidR="00271552">
              <w:rPr>
                <w:rStyle w:val="eop"/>
              </w:rPr>
              <w:t xml:space="preserve"> </w:t>
            </w:r>
            <w:r w:rsidRPr="6B856586">
              <w:rPr>
                <w:rStyle w:val="eop"/>
              </w:rPr>
              <w:t>internal</w:t>
            </w:r>
            <w:r w:rsidR="00271552">
              <w:rPr>
                <w:rStyle w:val="eop"/>
              </w:rPr>
              <w:t xml:space="preserve"> </w:t>
            </w:r>
            <w:r w:rsidRPr="6B856586">
              <w:rPr>
                <w:rStyle w:val="eop"/>
              </w:rPr>
              <w:t>user</w:t>
            </w:r>
            <w:r w:rsidR="00271552">
              <w:rPr>
                <w:rStyle w:val="eop"/>
              </w:rPr>
              <w:t xml:space="preserve"> </w:t>
            </w:r>
            <w:r w:rsidRPr="6B856586">
              <w:rPr>
                <w:rStyle w:val="eop"/>
              </w:rPr>
              <w:t>as</w:t>
            </w:r>
            <w:r w:rsidR="00271552">
              <w:rPr>
                <w:rStyle w:val="eop"/>
              </w:rPr>
              <w:t xml:space="preserve"> </w:t>
            </w:r>
            <w:r w:rsidRPr="6B856586">
              <w:rPr>
                <w:rStyle w:val="eop"/>
              </w:rPr>
              <w:t>needed</w:t>
            </w:r>
            <w:r w:rsidR="00072320">
              <w:rPr>
                <w:rStyle w:val="eop"/>
              </w:rPr>
              <w:t>;</w:t>
            </w:r>
            <w:r w:rsidR="00271552">
              <w:rPr>
                <w:rStyle w:val="eop"/>
              </w:rPr>
              <w:t xml:space="preserve"> </w:t>
            </w:r>
            <w:r w:rsidR="00072320">
              <w:rPr>
                <w:rStyle w:val="eop"/>
              </w:rPr>
              <w:t>and</w:t>
            </w:r>
          </w:p>
          <w:p w14:paraId="6CEE0ED7" w14:textId="6C3E7783" w:rsidR="00B154BB" w:rsidRDefault="6FF748DF" w:rsidP="00602A75">
            <w:pPr>
              <w:pStyle w:val="Bullet3"/>
              <w:rPr>
                <w:rStyle w:val="eop"/>
              </w:rPr>
            </w:pPr>
            <w:r w:rsidRPr="6B856586">
              <w:rPr>
                <w:rStyle w:val="eop"/>
              </w:rPr>
              <w:t>Capture</w:t>
            </w:r>
            <w:r w:rsidR="00271552">
              <w:rPr>
                <w:rStyle w:val="eop"/>
              </w:rPr>
              <w:t xml:space="preserve"> </w:t>
            </w:r>
            <w:r w:rsidRPr="6B856586">
              <w:rPr>
                <w:rStyle w:val="eop"/>
              </w:rPr>
              <w:t>all</w:t>
            </w:r>
            <w:r w:rsidR="00271552">
              <w:rPr>
                <w:rStyle w:val="eop"/>
              </w:rPr>
              <w:t xml:space="preserve"> </w:t>
            </w:r>
            <w:r w:rsidRPr="6B856586">
              <w:rPr>
                <w:rStyle w:val="eop"/>
              </w:rPr>
              <w:t>date</w:t>
            </w:r>
            <w:r w:rsidR="00271552">
              <w:rPr>
                <w:rStyle w:val="eop"/>
              </w:rPr>
              <w:t xml:space="preserve"> </w:t>
            </w:r>
            <w:r w:rsidRPr="6B856586">
              <w:rPr>
                <w:rStyle w:val="eop"/>
              </w:rPr>
              <w:t>stamps,</w:t>
            </w:r>
            <w:r w:rsidR="00271552">
              <w:rPr>
                <w:rStyle w:val="eop"/>
              </w:rPr>
              <w:t xml:space="preserve"> </w:t>
            </w:r>
            <w:r w:rsidRPr="6B856586">
              <w:rPr>
                <w:rStyle w:val="eop"/>
              </w:rPr>
              <w:t>such</w:t>
            </w:r>
            <w:r w:rsidR="00271552">
              <w:rPr>
                <w:rStyle w:val="eop"/>
              </w:rPr>
              <w:t xml:space="preserve"> </w:t>
            </w:r>
            <w:r w:rsidRPr="6B856586">
              <w:rPr>
                <w:rStyle w:val="eop"/>
              </w:rPr>
              <w:t>as</w:t>
            </w:r>
            <w:r w:rsidR="00271552">
              <w:rPr>
                <w:rStyle w:val="eop"/>
              </w:rPr>
              <w:t xml:space="preserve"> </w:t>
            </w:r>
            <w:r w:rsidRPr="6B856586">
              <w:rPr>
                <w:rStyle w:val="eop"/>
              </w:rPr>
              <w:t>time</w:t>
            </w:r>
            <w:r w:rsidR="00271552">
              <w:rPr>
                <w:rStyle w:val="eop"/>
              </w:rPr>
              <w:t xml:space="preserve"> </w:t>
            </w:r>
            <w:r w:rsidRPr="6B856586">
              <w:rPr>
                <w:rStyle w:val="eop"/>
              </w:rPr>
              <w:t>of</w:t>
            </w:r>
            <w:r w:rsidR="00271552">
              <w:rPr>
                <w:rStyle w:val="eop"/>
              </w:rPr>
              <w:t xml:space="preserve"> </w:t>
            </w:r>
            <w:r w:rsidRPr="6B856586">
              <w:rPr>
                <w:rStyle w:val="eop"/>
              </w:rPr>
              <w:t>submission,</w:t>
            </w:r>
            <w:r w:rsidR="00271552">
              <w:rPr>
                <w:rStyle w:val="eop"/>
              </w:rPr>
              <w:t xml:space="preserve"> </w:t>
            </w:r>
            <w:r w:rsidRPr="6B856586">
              <w:rPr>
                <w:rStyle w:val="eop"/>
              </w:rPr>
              <w:t>approval</w:t>
            </w:r>
            <w:r w:rsidR="00271552">
              <w:rPr>
                <w:rStyle w:val="eop"/>
              </w:rPr>
              <w:t xml:space="preserve"> </w:t>
            </w:r>
            <w:r w:rsidRPr="6B856586">
              <w:rPr>
                <w:rStyle w:val="eop"/>
              </w:rPr>
              <w:t>time,</w:t>
            </w:r>
            <w:r w:rsidR="00271552">
              <w:rPr>
                <w:rStyle w:val="eop"/>
              </w:rPr>
              <w:t xml:space="preserve"> </w:t>
            </w:r>
            <w:r w:rsidRPr="6B856586">
              <w:rPr>
                <w:rStyle w:val="eop"/>
              </w:rPr>
              <w:t>approval</w:t>
            </w:r>
            <w:r w:rsidR="00271552">
              <w:rPr>
                <w:rStyle w:val="eop"/>
              </w:rPr>
              <w:t xml:space="preserve"> </w:t>
            </w:r>
            <w:r w:rsidRPr="6B856586">
              <w:rPr>
                <w:rStyle w:val="eop"/>
              </w:rPr>
              <w:t>comments,</w:t>
            </w:r>
            <w:r w:rsidR="00271552">
              <w:rPr>
                <w:rStyle w:val="eop"/>
              </w:rPr>
              <w:t xml:space="preserve"> </w:t>
            </w:r>
            <w:r w:rsidRPr="6B856586">
              <w:rPr>
                <w:rStyle w:val="eop"/>
              </w:rPr>
              <w:t>rejection</w:t>
            </w:r>
            <w:r w:rsidR="00271552">
              <w:rPr>
                <w:rStyle w:val="eop"/>
              </w:rPr>
              <w:t xml:space="preserve"> </w:t>
            </w:r>
            <w:r w:rsidRPr="6B856586">
              <w:rPr>
                <w:rStyle w:val="eop"/>
              </w:rPr>
              <w:t>time,</w:t>
            </w:r>
            <w:r w:rsidR="00271552">
              <w:rPr>
                <w:rStyle w:val="eop"/>
              </w:rPr>
              <w:t xml:space="preserve"> </w:t>
            </w:r>
            <w:r w:rsidRPr="6B856586">
              <w:rPr>
                <w:rStyle w:val="eop"/>
              </w:rPr>
              <w:t>rejection</w:t>
            </w:r>
            <w:r w:rsidR="00271552">
              <w:rPr>
                <w:rStyle w:val="eop"/>
              </w:rPr>
              <w:t xml:space="preserve"> </w:t>
            </w:r>
            <w:r w:rsidRPr="6B856586">
              <w:rPr>
                <w:rStyle w:val="eop"/>
              </w:rPr>
              <w:t>comments,</w:t>
            </w:r>
            <w:r w:rsidR="00271552">
              <w:rPr>
                <w:rStyle w:val="eop"/>
              </w:rPr>
              <w:t xml:space="preserve"> </w:t>
            </w:r>
            <w:r w:rsidRPr="6B856586">
              <w:rPr>
                <w:rStyle w:val="eop"/>
              </w:rPr>
              <w:t>etc.</w:t>
            </w:r>
          </w:p>
          <w:p w14:paraId="693D6811" w14:textId="15832C4F" w:rsidR="00B154BB" w:rsidRDefault="6FF748DF" w:rsidP="6B856586">
            <w:pPr>
              <w:pStyle w:val="BodyText"/>
              <w:spacing w:before="240"/>
              <w:rPr>
                <w:rStyle w:val="eop"/>
                <w:szCs w:val="24"/>
              </w:rPr>
            </w:pPr>
            <w:r w:rsidRPr="6B856586">
              <w:rPr>
                <w:rStyle w:val="eop"/>
                <w:szCs w:val="24"/>
              </w:rPr>
              <w:t>The</w:t>
            </w:r>
            <w:r w:rsidR="00271552">
              <w:rPr>
                <w:rStyle w:val="eop"/>
                <w:szCs w:val="24"/>
              </w:rPr>
              <w:t xml:space="preserve"> </w:t>
            </w:r>
            <w:r w:rsidRPr="6B856586">
              <w:rPr>
                <w:rStyle w:val="eop"/>
                <w:szCs w:val="24"/>
              </w:rPr>
              <w:t>following</w:t>
            </w:r>
            <w:r w:rsidR="00271552">
              <w:rPr>
                <w:rStyle w:val="eop"/>
                <w:szCs w:val="24"/>
              </w:rPr>
              <w:t xml:space="preserve"> </w:t>
            </w:r>
            <w:r w:rsidRPr="6B856586">
              <w:rPr>
                <w:rStyle w:val="eop"/>
                <w:szCs w:val="24"/>
              </w:rPr>
              <w:t>screenshot</w:t>
            </w:r>
            <w:r w:rsidR="00271552">
              <w:rPr>
                <w:rStyle w:val="eop"/>
                <w:szCs w:val="24"/>
              </w:rPr>
              <w:t xml:space="preserve"> </w:t>
            </w:r>
            <w:r w:rsidRPr="6B856586">
              <w:rPr>
                <w:rStyle w:val="eop"/>
                <w:szCs w:val="24"/>
              </w:rPr>
              <w:t>shows</w:t>
            </w:r>
            <w:r w:rsidR="00271552">
              <w:rPr>
                <w:rStyle w:val="eop"/>
                <w:szCs w:val="24"/>
              </w:rPr>
              <w:t xml:space="preserve"> </w:t>
            </w:r>
            <w:r w:rsidRPr="6B856586">
              <w:rPr>
                <w:rStyle w:val="eop"/>
                <w:szCs w:val="24"/>
              </w:rPr>
              <w:t>a</w:t>
            </w:r>
            <w:r w:rsidR="00271552">
              <w:rPr>
                <w:rStyle w:val="eop"/>
                <w:szCs w:val="24"/>
              </w:rPr>
              <w:t xml:space="preserve"> </w:t>
            </w:r>
            <w:r w:rsidRPr="6B856586">
              <w:rPr>
                <w:rStyle w:val="eop"/>
                <w:szCs w:val="24"/>
              </w:rPr>
              <w:t>sample</w:t>
            </w:r>
            <w:r w:rsidR="00271552">
              <w:rPr>
                <w:rStyle w:val="eop"/>
                <w:szCs w:val="24"/>
              </w:rPr>
              <w:t xml:space="preserve"> </w:t>
            </w:r>
            <w:r w:rsidRPr="6B856586">
              <w:rPr>
                <w:rStyle w:val="eop"/>
                <w:szCs w:val="24"/>
              </w:rPr>
              <w:t>approval</w:t>
            </w:r>
            <w:r w:rsidR="00271552">
              <w:rPr>
                <w:rStyle w:val="eop"/>
                <w:szCs w:val="24"/>
              </w:rPr>
              <w:t xml:space="preserve"> </w:t>
            </w:r>
            <w:r w:rsidRPr="6B856586">
              <w:rPr>
                <w:rStyle w:val="eop"/>
                <w:szCs w:val="24"/>
              </w:rPr>
              <w:t>process</w:t>
            </w:r>
            <w:r w:rsidR="00271552">
              <w:rPr>
                <w:rStyle w:val="eop"/>
                <w:szCs w:val="24"/>
              </w:rPr>
              <w:t xml:space="preserve"> </w:t>
            </w:r>
            <w:r w:rsidRPr="6B856586">
              <w:rPr>
                <w:rStyle w:val="eop"/>
                <w:szCs w:val="24"/>
              </w:rPr>
              <w:t>that</w:t>
            </w:r>
            <w:r w:rsidR="00271552">
              <w:rPr>
                <w:rStyle w:val="eop"/>
                <w:szCs w:val="24"/>
              </w:rPr>
              <w:t xml:space="preserve"> </w:t>
            </w:r>
            <w:r w:rsidRPr="6B856586">
              <w:rPr>
                <w:rStyle w:val="eop"/>
                <w:szCs w:val="24"/>
              </w:rPr>
              <w:t>has</w:t>
            </w:r>
            <w:r w:rsidR="00271552">
              <w:rPr>
                <w:rStyle w:val="eop"/>
                <w:szCs w:val="24"/>
              </w:rPr>
              <w:t xml:space="preserve"> </w:t>
            </w:r>
            <w:r w:rsidRPr="6B856586">
              <w:rPr>
                <w:rStyle w:val="eop"/>
                <w:szCs w:val="24"/>
              </w:rPr>
              <w:t>been</w:t>
            </w:r>
            <w:r w:rsidR="00271552">
              <w:rPr>
                <w:rStyle w:val="eop"/>
                <w:szCs w:val="24"/>
              </w:rPr>
              <w:t xml:space="preserve"> </w:t>
            </w:r>
            <w:r w:rsidRPr="6B856586">
              <w:rPr>
                <w:rStyle w:val="eop"/>
                <w:szCs w:val="24"/>
              </w:rPr>
              <w:t>implemented</w:t>
            </w:r>
            <w:r w:rsidR="00271552">
              <w:rPr>
                <w:rStyle w:val="eop"/>
                <w:szCs w:val="24"/>
              </w:rPr>
              <w:t xml:space="preserve"> </w:t>
            </w:r>
            <w:r w:rsidRPr="6B856586">
              <w:rPr>
                <w:rStyle w:val="eop"/>
                <w:szCs w:val="24"/>
              </w:rPr>
              <w:t>in</w:t>
            </w:r>
            <w:r w:rsidR="00271552">
              <w:rPr>
                <w:rStyle w:val="eop"/>
                <w:szCs w:val="24"/>
              </w:rPr>
              <w:t xml:space="preserve"> </w:t>
            </w:r>
            <w:r w:rsidRPr="6B856586">
              <w:rPr>
                <w:rStyle w:val="eop"/>
                <w:szCs w:val="24"/>
              </w:rPr>
              <w:t>Salesforce</w:t>
            </w:r>
            <w:r w:rsidR="00072320">
              <w:rPr>
                <w:rStyle w:val="eop"/>
                <w:szCs w:val="24"/>
              </w:rPr>
              <w:t>.</w:t>
            </w:r>
          </w:p>
          <w:p w14:paraId="73CE5619" w14:textId="77777777" w:rsidR="00B154BB" w:rsidRDefault="55B4A69F" w:rsidP="00B154BB">
            <w:pPr>
              <w:pStyle w:val="paragraph0"/>
              <w:spacing w:before="0" w:beforeAutospacing="0" w:after="0" w:afterAutospacing="0"/>
              <w:textAlignment w:val="baseline"/>
              <w:rPr>
                <w:rStyle w:val="eop"/>
                <w:sz w:val="22"/>
                <w:szCs w:val="22"/>
              </w:rPr>
            </w:pPr>
            <w:r>
              <w:rPr>
                <w:noProof/>
              </w:rPr>
              <w:lastRenderedPageBreak/>
              <w:drawing>
                <wp:inline distT="0" distB="0" distL="0" distR="0" wp14:anchorId="4DC9FBEF" wp14:editId="373CF057">
                  <wp:extent cx="5729896" cy="2257678"/>
                  <wp:effectExtent l="0" t="0" r="0" b="317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7">
                            <a:extLst>
                              <a:ext uri="{28A0092B-C50C-407E-A947-70E740481C1C}">
                                <a14:useLocalDpi xmlns:a14="http://schemas.microsoft.com/office/drawing/2010/main" val="0"/>
                              </a:ext>
                            </a:extLst>
                          </a:blip>
                          <a:stretch>
                            <a:fillRect/>
                          </a:stretch>
                        </pic:blipFill>
                        <pic:spPr>
                          <a:xfrm>
                            <a:off x="0" y="0"/>
                            <a:ext cx="5729896" cy="2257678"/>
                          </a:xfrm>
                          <a:prstGeom prst="rect">
                            <a:avLst/>
                          </a:prstGeom>
                        </pic:spPr>
                      </pic:pic>
                    </a:graphicData>
                  </a:graphic>
                </wp:inline>
              </w:drawing>
            </w:r>
          </w:p>
          <w:p w14:paraId="3A08D902" w14:textId="77777777" w:rsidR="008A1977" w:rsidRPr="00812A4B" w:rsidRDefault="008A1977" w:rsidP="00905CCD">
            <w:pPr>
              <w:tabs>
                <w:tab w:val="left" w:pos="1200"/>
              </w:tabs>
              <w:spacing w:line="256" w:lineRule="auto"/>
              <w:rPr>
                <w:sz w:val="20"/>
                <w:szCs w:val="20"/>
              </w:rPr>
            </w:pPr>
          </w:p>
        </w:tc>
      </w:tr>
      <w:tr w:rsidR="008A1977" w:rsidRPr="008A1977" w14:paraId="6699F4E6" w14:textId="77777777" w:rsidTr="3656BAB7">
        <w:trPr>
          <w:trHeight w:val="755"/>
        </w:trPr>
        <w:tc>
          <w:tcPr>
            <w:tcW w:w="9265" w:type="dxa"/>
            <w:shd w:val="clear" w:color="auto" w:fill="DBE5F1" w:themeFill="accent1" w:themeFillTint="33"/>
          </w:tcPr>
          <w:p w14:paraId="5F9B5F0A" w14:textId="441EBF67" w:rsidR="008A1977" w:rsidRPr="008A1977" w:rsidRDefault="008A1977">
            <w:pPr>
              <w:pStyle w:val="ListParagraph"/>
              <w:numPr>
                <w:ilvl w:val="0"/>
                <w:numId w:val="18"/>
              </w:numPr>
              <w:spacing w:before="80"/>
              <w:rPr>
                <w:rFonts w:ascii="Arial Narrow" w:hAnsi="Arial Narrow"/>
                <w:sz w:val="20"/>
                <w:szCs w:val="20"/>
              </w:rPr>
            </w:pPr>
            <w:r w:rsidRPr="008A1977">
              <w:rPr>
                <w:rFonts w:ascii="Arial Narrow" w:hAnsi="Arial Narrow"/>
                <w:sz w:val="20"/>
                <w:szCs w:val="20"/>
              </w:rPr>
              <w:lastRenderedPageBreak/>
              <w:t>View,</w:t>
            </w:r>
            <w:r w:rsidR="00271552">
              <w:rPr>
                <w:rFonts w:ascii="Arial Narrow" w:hAnsi="Arial Narrow"/>
                <w:sz w:val="20"/>
                <w:szCs w:val="20"/>
              </w:rPr>
              <w:t xml:space="preserve"> </w:t>
            </w:r>
            <w:r w:rsidRPr="008A1977">
              <w:rPr>
                <w:rFonts w:ascii="Arial Narrow" w:hAnsi="Arial Narrow"/>
                <w:sz w:val="20"/>
                <w:szCs w:val="20"/>
              </w:rPr>
              <w:t>print</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or</w:t>
            </w:r>
            <w:r w:rsidR="00271552">
              <w:rPr>
                <w:rFonts w:ascii="Arial Narrow" w:hAnsi="Arial Narrow"/>
                <w:sz w:val="20"/>
                <w:szCs w:val="20"/>
              </w:rPr>
              <w:t xml:space="preserve"> </w:t>
            </w:r>
            <w:r w:rsidRPr="008A1977">
              <w:rPr>
                <w:rFonts w:ascii="Arial Narrow" w:hAnsi="Arial Narrow"/>
                <w:sz w:val="20"/>
                <w:szCs w:val="20"/>
              </w:rPr>
              <w:t>download</w:t>
            </w:r>
            <w:r w:rsidR="00271552">
              <w:rPr>
                <w:rFonts w:ascii="Arial Narrow" w:hAnsi="Arial Narrow"/>
                <w:sz w:val="20"/>
                <w:szCs w:val="20"/>
              </w:rPr>
              <w:t xml:space="preserve"> </w:t>
            </w:r>
            <w:r w:rsidRPr="008A1977">
              <w:rPr>
                <w:rFonts w:ascii="Arial Narrow" w:hAnsi="Arial Narrow"/>
                <w:sz w:val="20"/>
                <w:szCs w:val="20"/>
              </w:rPr>
              <w:t>program</w:t>
            </w:r>
            <w:r w:rsidR="00271552">
              <w:rPr>
                <w:rFonts w:ascii="Arial Narrow" w:hAnsi="Arial Narrow"/>
                <w:sz w:val="20"/>
                <w:szCs w:val="20"/>
              </w:rPr>
              <w:t xml:space="preserve"> </w:t>
            </w:r>
            <w:r w:rsidRPr="008A1977">
              <w:rPr>
                <w:rFonts w:ascii="Arial Narrow" w:hAnsi="Arial Narrow"/>
                <w:sz w:val="20"/>
                <w:szCs w:val="20"/>
              </w:rPr>
              <w:t>progress</w:t>
            </w:r>
            <w:r w:rsidR="00271552">
              <w:rPr>
                <w:rFonts w:ascii="Arial Narrow" w:hAnsi="Arial Narrow"/>
                <w:sz w:val="20"/>
                <w:szCs w:val="20"/>
              </w:rPr>
              <w:t xml:space="preserve"> </w:t>
            </w:r>
            <w:r w:rsidRPr="008A1977">
              <w:rPr>
                <w:rFonts w:ascii="Arial Narrow" w:hAnsi="Arial Narrow"/>
                <w:sz w:val="20"/>
                <w:szCs w:val="20"/>
              </w:rPr>
              <w:t>reports,</w:t>
            </w:r>
            <w:r w:rsidR="00271552">
              <w:rPr>
                <w:rFonts w:ascii="Arial Narrow" w:hAnsi="Arial Narrow"/>
                <w:sz w:val="20"/>
                <w:szCs w:val="20"/>
              </w:rPr>
              <w:t xml:space="preserve"> </w:t>
            </w:r>
            <w:r w:rsidRPr="008A1977">
              <w:rPr>
                <w:rFonts w:ascii="Arial Narrow" w:hAnsi="Arial Narrow"/>
                <w:sz w:val="20"/>
                <w:szCs w:val="20"/>
              </w:rPr>
              <w:t>financial</w:t>
            </w:r>
            <w:r w:rsidR="00271552">
              <w:rPr>
                <w:rFonts w:ascii="Arial Narrow" w:hAnsi="Arial Narrow"/>
                <w:sz w:val="20"/>
                <w:szCs w:val="20"/>
              </w:rPr>
              <w:t xml:space="preserve"> </w:t>
            </w:r>
            <w:r w:rsidRPr="008A1977">
              <w:rPr>
                <w:rFonts w:ascii="Arial Narrow" w:hAnsi="Arial Narrow"/>
                <w:sz w:val="20"/>
                <w:szCs w:val="20"/>
              </w:rPr>
              <w:t>reports,</w:t>
            </w:r>
            <w:r w:rsidR="00271552">
              <w:rPr>
                <w:rFonts w:ascii="Arial Narrow" w:hAnsi="Arial Narrow"/>
                <w:sz w:val="20"/>
                <w:szCs w:val="20"/>
              </w:rPr>
              <w:t xml:space="preserve"> </w:t>
            </w:r>
            <w:r w:rsidRPr="008A1977">
              <w:rPr>
                <w:rFonts w:ascii="Arial Narrow" w:hAnsi="Arial Narrow"/>
                <w:sz w:val="20"/>
                <w:szCs w:val="20"/>
              </w:rPr>
              <w:t>demographic</w:t>
            </w:r>
            <w:r w:rsidR="00271552">
              <w:rPr>
                <w:rFonts w:ascii="Arial Narrow" w:hAnsi="Arial Narrow"/>
                <w:sz w:val="20"/>
                <w:szCs w:val="20"/>
              </w:rPr>
              <w:t xml:space="preserve"> </w:t>
            </w:r>
            <w:r w:rsidRPr="008A1977">
              <w:rPr>
                <w:rFonts w:ascii="Arial Narrow" w:hAnsi="Arial Narrow"/>
                <w:sz w:val="20"/>
                <w:szCs w:val="20"/>
              </w:rPr>
              <w:t>data,</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detailed</w:t>
            </w:r>
            <w:r w:rsidR="00271552">
              <w:rPr>
                <w:rFonts w:ascii="Arial Narrow" w:hAnsi="Arial Narrow"/>
                <w:sz w:val="20"/>
                <w:szCs w:val="20"/>
              </w:rPr>
              <w:t xml:space="preserve"> </w:t>
            </w:r>
            <w:r w:rsidRPr="008A1977">
              <w:rPr>
                <w:rFonts w:ascii="Arial Narrow" w:hAnsi="Arial Narrow"/>
                <w:sz w:val="20"/>
                <w:szCs w:val="20"/>
              </w:rPr>
              <w:t>program</w:t>
            </w:r>
            <w:r w:rsidR="00271552">
              <w:rPr>
                <w:rFonts w:ascii="Arial Narrow" w:hAnsi="Arial Narrow"/>
                <w:sz w:val="20"/>
                <w:szCs w:val="20"/>
              </w:rPr>
              <w:t xml:space="preserve"> </w:t>
            </w:r>
            <w:r w:rsidRPr="008A1977">
              <w:rPr>
                <w:rFonts w:ascii="Arial Narrow" w:hAnsi="Arial Narrow"/>
                <w:sz w:val="20"/>
                <w:szCs w:val="20"/>
              </w:rPr>
              <w:t>information</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records</w:t>
            </w:r>
            <w:r w:rsidR="00271552">
              <w:rPr>
                <w:rFonts w:ascii="Arial Narrow" w:hAnsi="Arial Narrow"/>
                <w:sz w:val="20"/>
                <w:szCs w:val="20"/>
              </w:rPr>
              <w:t xml:space="preserve"> </w:t>
            </w:r>
            <w:r w:rsidRPr="008A1977">
              <w:rPr>
                <w:rFonts w:ascii="Arial Narrow" w:hAnsi="Arial Narrow"/>
                <w:sz w:val="20"/>
                <w:szCs w:val="20"/>
              </w:rPr>
              <w:t>at</w:t>
            </w:r>
            <w:r w:rsidR="00271552">
              <w:rPr>
                <w:rFonts w:ascii="Arial Narrow" w:hAnsi="Arial Narrow"/>
                <w:sz w:val="20"/>
                <w:szCs w:val="20"/>
              </w:rPr>
              <w:t xml:space="preserve"> </w:t>
            </w:r>
            <w:r w:rsidRPr="008A1977">
              <w:rPr>
                <w:rFonts w:ascii="Arial Narrow" w:hAnsi="Arial Narrow"/>
                <w:sz w:val="20"/>
                <w:szCs w:val="20"/>
              </w:rPr>
              <w:t>any</w:t>
            </w:r>
            <w:r w:rsidR="00271552">
              <w:rPr>
                <w:rFonts w:ascii="Arial Narrow" w:hAnsi="Arial Narrow"/>
                <w:sz w:val="20"/>
                <w:szCs w:val="20"/>
              </w:rPr>
              <w:t xml:space="preserve"> </w:t>
            </w:r>
            <w:r w:rsidRPr="008A1977">
              <w:rPr>
                <w:rFonts w:ascii="Arial Narrow" w:hAnsi="Arial Narrow"/>
                <w:sz w:val="20"/>
                <w:szCs w:val="20"/>
              </w:rPr>
              <w:t>time</w:t>
            </w:r>
            <w:r w:rsidR="00271552">
              <w:rPr>
                <w:rFonts w:ascii="Arial Narrow" w:hAnsi="Arial Narrow"/>
                <w:sz w:val="20"/>
                <w:szCs w:val="20"/>
              </w:rPr>
              <w:t xml:space="preserve"> </w:t>
            </w:r>
            <w:r w:rsidRPr="008A1977">
              <w:rPr>
                <w:rFonts w:ascii="Arial Narrow" w:hAnsi="Arial Narrow"/>
                <w:sz w:val="20"/>
                <w:szCs w:val="20"/>
              </w:rPr>
              <w:t>with</w:t>
            </w:r>
            <w:r w:rsidR="00271552">
              <w:rPr>
                <w:rFonts w:ascii="Arial Narrow" w:hAnsi="Arial Narrow"/>
                <w:sz w:val="20"/>
                <w:szCs w:val="20"/>
              </w:rPr>
              <w:t xml:space="preserve"> </w:t>
            </w:r>
            <w:r w:rsidRPr="008A1977">
              <w:rPr>
                <w:rFonts w:ascii="Arial Narrow" w:hAnsi="Arial Narrow"/>
                <w:sz w:val="20"/>
                <w:szCs w:val="20"/>
              </w:rPr>
              <w:t>ability</w:t>
            </w:r>
            <w:r w:rsidR="00271552">
              <w:rPr>
                <w:rFonts w:ascii="Arial Narrow" w:hAnsi="Arial Narrow"/>
                <w:sz w:val="20"/>
                <w:szCs w:val="20"/>
              </w:rPr>
              <w:t xml:space="preserve"> </w:t>
            </w:r>
            <w:r w:rsidRPr="008A1977">
              <w:rPr>
                <w:rFonts w:ascii="Arial Narrow" w:hAnsi="Arial Narrow"/>
                <w:sz w:val="20"/>
                <w:szCs w:val="20"/>
              </w:rPr>
              <w:t>to</w:t>
            </w:r>
            <w:r w:rsidR="00271552">
              <w:rPr>
                <w:rFonts w:ascii="Arial Narrow" w:hAnsi="Arial Narrow"/>
                <w:sz w:val="20"/>
                <w:szCs w:val="20"/>
              </w:rPr>
              <w:t xml:space="preserve"> </w:t>
            </w:r>
            <w:r w:rsidRPr="008A1977">
              <w:rPr>
                <w:rFonts w:ascii="Arial Narrow" w:hAnsi="Arial Narrow"/>
                <w:sz w:val="20"/>
                <w:szCs w:val="20"/>
              </w:rPr>
              <w:t>export</w:t>
            </w:r>
            <w:r w:rsidR="00271552">
              <w:rPr>
                <w:rFonts w:ascii="Arial Narrow" w:hAnsi="Arial Narrow"/>
                <w:sz w:val="20"/>
                <w:szCs w:val="20"/>
              </w:rPr>
              <w:t xml:space="preserve"> </w:t>
            </w:r>
            <w:r w:rsidRPr="008A1977">
              <w:rPr>
                <w:rFonts w:ascii="Arial Narrow" w:hAnsi="Arial Narrow"/>
                <w:sz w:val="20"/>
                <w:szCs w:val="20"/>
              </w:rPr>
              <w:t>data</w:t>
            </w:r>
            <w:r w:rsidR="00271552">
              <w:rPr>
                <w:rFonts w:ascii="Arial Narrow" w:hAnsi="Arial Narrow"/>
                <w:sz w:val="20"/>
                <w:szCs w:val="20"/>
              </w:rPr>
              <w:t xml:space="preserve"> </w:t>
            </w:r>
            <w:r w:rsidRPr="008A1977">
              <w:rPr>
                <w:rFonts w:ascii="Arial Narrow" w:hAnsi="Arial Narrow"/>
                <w:sz w:val="20"/>
                <w:szCs w:val="20"/>
              </w:rPr>
              <w:t>into</w:t>
            </w:r>
            <w:r w:rsidR="00271552">
              <w:rPr>
                <w:rFonts w:ascii="Arial Narrow" w:hAnsi="Arial Narrow"/>
                <w:sz w:val="20"/>
                <w:szCs w:val="20"/>
              </w:rPr>
              <w:t xml:space="preserve"> </w:t>
            </w:r>
            <w:r w:rsidRPr="008A1977">
              <w:rPr>
                <w:rFonts w:ascii="Arial Narrow" w:hAnsi="Arial Narrow"/>
                <w:sz w:val="20"/>
                <w:szCs w:val="20"/>
              </w:rPr>
              <w:t>.</w:t>
            </w:r>
            <w:proofErr w:type="spellStart"/>
            <w:r w:rsidRPr="008A1977">
              <w:rPr>
                <w:rFonts w:ascii="Arial Narrow" w:hAnsi="Arial Narrow"/>
                <w:sz w:val="20"/>
                <w:szCs w:val="20"/>
              </w:rPr>
              <w:t>xls</w:t>
            </w:r>
            <w:proofErr w:type="spellEnd"/>
            <w:r w:rsidRPr="008A1977">
              <w:rPr>
                <w:rFonts w:ascii="Arial Narrow" w:hAnsi="Arial Narrow"/>
                <w:sz w:val="20"/>
                <w:szCs w:val="20"/>
              </w:rPr>
              <w:t>,</w:t>
            </w:r>
            <w:r w:rsidR="00271552">
              <w:rPr>
                <w:rFonts w:ascii="Arial Narrow" w:hAnsi="Arial Narrow"/>
                <w:sz w:val="20"/>
                <w:szCs w:val="20"/>
              </w:rPr>
              <w:t xml:space="preserve"> </w:t>
            </w:r>
            <w:r w:rsidRPr="008A1977">
              <w:rPr>
                <w:rFonts w:ascii="Arial Narrow" w:hAnsi="Arial Narrow"/>
                <w:sz w:val="20"/>
                <w:szCs w:val="20"/>
              </w:rPr>
              <w:t>.csv</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.pdf</w:t>
            </w:r>
            <w:r w:rsidR="00271552">
              <w:rPr>
                <w:rFonts w:ascii="Arial Narrow" w:hAnsi="Arial Narrow"/>
                <w:sz w:val="20"/>
                <w:szCs w:val="20"/>
              </w:rPr>
              <w:t xml:space="preserve"> </w:t>
            </w:r>
            <w:r w:rsidRPr="008A1977">
              <w:rPr>
                <w:rFonts w:ascii="Arial Narrow" w:hAnsi="Arial Narrow"/>
                <w:sz w:val="20"/>
                <w:szCs w:val="20"/>
              </w:rPr>
              <w:t>formats;</w:t>
            </w:r>
          </w:p>
        </w:tc>
      </w:tr>
      <w:tr w:rsidR="008A1977" w:rsidRPr="00812A4B" w14:paraId="2C638F1A" w14:textId="77777777" w:rsidTr="3656BAB7">
        <w:tc>
          <w:tcPr>
            <w:tcW w:w="9265" w:type="dxa"/>
            <w:tcBorders>
              <w:bottom w:val="single" w:sz="4" w:space="0" w:color="auto"/>
            </w:tcBorders>
          </w:tcPr>
          <w:p w14:paraId="746D92BA" w14:textId="70D76C90" w:rsidR="00DC19DB" w:rsidRDefault="62727E37" w:rsidP="00602A75">
            <w:pPr>
              <w:pStyle w:val="BodyText"/>
              <w:rPr>
                <w:rStyle w:val="eop"/>
                <w:sz w:val="22"/>
                <w:szCs w:val="22"/>
              </w:rPr>
            </w:pPr>
            <w:r w:rsidRPr="608E6769">
              <w:rPr>
                <w:rStyle w:val="eop"/>
                <w:szCs w:val="24"/>
              </w:rPr>
              <w:t>All</w:t>
            </w:r>
            <w:r w:rsidR="00271552">
              <w:rPr>
                <w:rStyle w:val="eop"/>
                <w:szCs w:val="24"/>
              </w:rPr>
              <w:t xml:space="preserve"> </w:t>
            </w:r>
            <w:r w:rsidRPr="608E6769">
              <w:rPr>
                <w:rStyle w:val="eop"/>
                <w:szCs w:val="24"/>
              </w:rPr>
              <w:t>reports</w:t>
            </w:r>
            <w:r w:rsidR="00271552">
              <w:rPr>
                <w:rStyle w:val="eop"/>
                <w:szCs w:val="24"/>
              </w:rPr>
              <w:t xml:space="preserve"> </w:t>
            </w:r>
            <w:r w:rsidRPr="608E6769">
              <w:rPr>
                <w:rStyle w:val="eop"/>
                <w:szCs w:val="24"/>
              </w:rPr>
              <w:t>generated</w:t>
            </w:r>
            <w:r w:rsidR="00271552">
              <w:rPr>
                <w:rStyle w:val="eop"/>
                <w:szCs w:val="24"/>
              </w:rPr>
              <w:t xml:space="preserve"> </w:t>
            </w:r>
            <w:r w:rsidRPr="608E6769">
              <w:rPr>
                <w:rStyle w:val="eop"/>
                <w:szCs w:val="24"/>
              </w:rPr>
              <w:t>in</w:t>
            </w:r>
            <w:r w:rsidR="00271552">
              <w:rPr>
                <w:rStyle w:val="eop"/>
                <w:szCs w:val="24"/>
              </w:rPr>
              <w:t xml:space="preserve"> </w:t>
            </w:r>
            <w:r w:rsidRPr="608E6769">
              <w:rPr>
                <w:rStyle w:val="eop"/>
                <w:szCs w:val="24"/>
              </w:rPr>
              <w:t>Salesforce</w:t>
            </w:r>
            <w:r w:rsidR="00271552">
              <w:rPr>
                <w:rStyle w:val="eop"/>
                <w:szCs w:val="24"/>
              </w:rPr>
              <w:t xml:space="preserve"> </w:t>
            </w:r>
            <w:r w:rsidRPr="608E6769">
              <w:rPr>
                <w:rStyle w:val="eop"/>
                <w:szCs w:val="24"/>
              </w:rPr>
              <w:t>can</w:t>
            </w:r>
            <w:r w:rsidR="00271552">
              <w:rPr>
                <w:rStyle w:val="eop"/>
                <w:szCs w:val="24"/>
              </w:rPr>
              <w:t xml:space="preserve"> </w:t>
            </w:r>
            <w:r w:rsidRPr="608E6769">
              <w:rPr>
                <w:rStyle w:val="eop"/>
                <w:szCs w:val="24"/>
              </w:rPr>
              <w:t>be</w:t>
            </w:r>
            <w:r w:rsidR="00271552">
              <w:rPr>
                <w:rStyle w:val="eop"/>
                <w:szCs w:val="24"/>
              </w:rPr>
              <w:t xml:space="preserve"> </w:t>
            </w:r>
            <w:r w:rsidRPr="608E6769">
              <w:rPr>
                <w:rStyle w:val="eop"/>
                <w:szCs w:val="24"/>
              </w:rPr>
              <w:t>exported</w:t>
            </w:r>
            <w:r w:rsidR="00271552">
              <w:rPr>
                <w:rStyle w:val="eop"/>
                <w:szCs w:val="24"/>
              </w:rPr>
              <w:t xml:space="preserve"> </w:t>
            </w:r>
            <w:r w:rsidRPr="608E6769">
              <w:rPr>
                <w:rStyle w:val="eop"/>
                <w:szCs w:val="24"/>
              </w:rPr>
              <w:t>as</w:t>
            </w:r>
            <w:r w:rsidR="00271552">
              <w:rPr>
                <w:rStyle w:val="eop"/>
                <w:szCs w:val="24"/>
              </w:rPr>
              <w:t xml:space="preserve"> </w:t>
            </w:r>
            <w:r w:rsidRPr="608E6769">
              <w:rPr>
                <w:rStyle w:val="eop"/>
                <w:szCs w:val="24"/>
              </w:rPr>
              <w:t>a</w:t>
            </w:r>
            <w:r w:rsidR="3D3B45E0" w:rsidRPr="608E6769">
              <w:rPr>
                <w:rStyle w:val="eop"/>
                <w:szCs w:val="24"/>
              </w:rPr>
              <w:t>n</w:t>
            </w:r>
            <w:r w:rsidR="00271552">
              <w:rPr>
                <w:rStyle w:val="eop"/>
                <w:szCs w:val="24"/>
              </w:rPr>
              <w:t xml:space="preserve"> </w:t>
            </w:r>
            <w:r w:rsidRPr="608E6769">
              <w:rPr>
                <w:rStyle w:val="eop"/>
                <w:szCs w:val="24"/>
              </w:rPr>
              <w:t>Excel</w:t>
            </w:r>
            <w:r w:rsidR="00271552">
              <w:rPr>
                <w:rStyle w:val="eop"/>
                <w:szCs w:val="24"/>
              </w:rPr>
              <w:t xml:space="preserve"> </w:t>
            </w:r>
            <w:r w:rsidRPr="608E6769">
              <w:rPr>
                <w:rStyle w:val="eop"/>
                <w:szCs w:val="24"/>
              </w:rPr>
              <w:t>or</w:t>
            </w:r>
            <w:r w:rsidR="00271552">
              <w:rPr>
                <w:rStyle w:val="eop"/>
                <w:szCs w:val="24"/>
              </w:rPr>
              <w:t xml:space="preserve"> </w:t>
            </w:r>
            <w:r w:rsidRPr="608E6769">
              <w:rPr>
                <w:rStyle w:val="eop"/>
                <w:szCs w:val="24"/>
              </w:rPr>
              <w:t>a</w:t>
            </w:r>
            <w:r w:rsidR="00271552">
              <w:rPr>
                <w:rStyle w:val="eop"/>
                <w:szCs w:val="24"/>
              </w:rPr>
              <w:t xml:space="preserve"> </w:t>
            </w:r>
            <w:r w:rsidRPr="608E6769">
              <w:rPr>
                <w:rStyle w:val="eop"/>
                <w:szCs w:val="24"/>
              </w:rPr>
              <w:t>CSV</w:t>
            </w:r>
            <w:r w:rsidR="00271552">
              <w:rPr>
                <w:rStyle w:val="eop"/>
                <w:szCs w:val="24"/>
              </w:rPr>
              <w:t xml:space="preserve"> </w:t>
            </w:r>
            <w:r w:rsidRPr="608E6769">
              <w:rPr>
                <w:rStyle w:val="eop"/>
                <w:szCs w:val="24"/>
              </w:rPr>
              <w:t>format.</w:t>
            </w:r>
            <w:r w:rsidR="00271552">
              <w:rPr>
                <w:rStyle w:val="eop"/>
                <w:szCs w:val="24"/>
              </w:rPr>
              <w:t xml:space="preserve"> </w:t>
            </w:r>
            <w:r w:rsidRPr="608E6769">
              <w:rPr>
                <w:rStyle w:val="eop"/>
                <w:szCs w:val="24"/>
              </w:rPr>
              <w:t>Salesforce</w:t>
            </w:r>
            <w:r w:rsidR="00271552">
              <w:rPr>
                <w:rStyle w:val="eop"/>
                <w:szCs w:val="24"/>
              </w:rPr>
              <w:t xml:space="preserve"> </w:t>
            </w:r>
            <w:r w:rsidRPr="608E6769">
              <w:rPr>
                <w:rStyle w:val="eop"/>
                <w:szCs w:val="24"/>
              </w:rPr>
              <w:t>offers</w:t>
            </w:r>
            <w:r w:rsidR="00271552">
              <w:rPr>
                <w:rStyle w:val="eop"/>
                <w:szCs w:val="24"/>
              </w:rPr>
              <w:t xml:space="preserve"> </w:t>
            </w:r>
            <w:r w:rsidRPr="608E6769">
              <w:rPr>
                <w:rStyle w:val="eop"/>
                <w:szCs w:val="24"/>
              </w:rPr>
              <w:t>a</w:t>
            </w:r>
            <w:r w:rsidR="00271552">
              <w:rPr>
                <w:rStyle w:val="eop"/>
                <w:szCs w:val="24"/>
              </w:rPr>
              <w:t xml:space="preserve"> </w:t>
            </w:r>
            <w:r w:rsidRPr="608E6769">
              <w:rPr>
                <w:rStyle w:val="eop"/>
                <w:szCs w:val="24"/>
              </w:rPr>
              <w:t>printable</w:t>
            </w:r>
            <w:r w:rsidR="00271552">
              <w:rPr>
                <w:rStyle w:val="eop"/>
                <w:szCs w:val="24"/>
              </w:rPr>
              <w:t xml:space="preserve"> </w:t>
            </w:r>
            <w:r w:rsidRPr="608E6769">
              <w:rPr>
                <w:rStyle w:val="eop"/>
                <w:szCs w:val="24"/>
              </w:rPr>
              <w:t>format</w:t>
            </w:r>
            <w:r w:rsidR="00271552">
              <w:rPr>
                <w:rStyle w:val="eop"/>
                <w:szCs w:val="24"/>
              </w:rPr>
              <w:t xml:space="preserve"> </w:t>
            </w:r>
            <w:r w:rsidRPr="608E6769">
              <w:rPr>
                <w:rStyle w:val="eop"/>
                <w:szCs w:val="24"/>
              </w:rPr>
              <w:t>of</w:t>
            </w:r>
            <w:r w:rsidR="00271552">
              <w:rPr>
                <w:rStyle w:val="eop"/>
                <w:szCs w:val="24"/>
              </w:rPr>
              <w:t xml:space="preserve"> </w:t>
            </w:r>
            <w:r w:rsidRPr="608E6769">
              <w:rPr>
                <w:rStyle w:val="eop"/>
                <w:szCs w:val="24"/>
              </w:rPr>
              <w:t>the</w:t>
            </w:r>
            <w:r w:rsidR="00271552">
              <w:rPr>
                <w:rStyle w:val="eop"/>
                <w:szCs w:val="24"/>
              </w:rPr>
              <w:t xml:space="preserve"> </w:t>
            </w:r>
            <w:r w:rsidRPr="608E6769">
              <w:rPr>
                <w:rStyle w:val="eop"/>
                <w:szCs w:val="24"/>
              </w:rPr>
              <w:t>report</w:t>
            </w:r>
            <w:r w:rsidR="00271552">
              <w:rPr>
                <w:rStyle w:val="eop"/>
                <w:szCs w:val="24"/>
              </w:rPr>
              <w:t xml:space="preserve"> </w:t>
            </w:r>
            <w:r w:rsidRPr="608E6769">
              <w:rPr>
                <w:rStyle w:val="eop"/>
                <w:szCs w:val="24"/>
              </w:rPr>
              <w:t>which</w:t>
            </w:r>
            <w:r w:rsidR="00271552">
              <w:rPr>
                <w:rStyle w:val="eop"/>
                <w:szCs w:val="24"/>
              </w:rPr>
              <w:t xml:space="preserve"> </w:t>
            </w:r>
            <w:r w:rsidRPr="608E6769">
              <w:rPr>
                <w:rStyle w:val="eop"/>
                <w:szCs w:val="24"/>
              </w:rPr>
              <w:t>can</w:t>
            </w:r>
            <w:r w:rsidR="00271552">
              <w:rPr>
                <w:rStyle w:val="eop"/>
                <w:szCs w:val="24"/>
              </w:rPr>
              <w:t xml:space="preserve"> </w:t>
            </w:r>
            <w:r w:rsidRPr="608E6769">
              <w:rPr>
                <w:rStyle w:val="eop"/>
                <w:szCs w:val="24"/>
              </w:rPr>
              <w:t>be</w:t>
            </w:r>
            <w:r w:rsidR="00271552">
              <w:rPr>
                <w:rStyle w:val="eop"/>
                <w:szCs w:val="24"/>
              </w:rPr>
              <w:t xml:space="preserve"> </w:t>
            </w:r>
            <w:r w:rsidRPr="608E6769">
              <w:rPr>
                <w:rStyle w:val="eop"/>
                <w:szCs w:val="24"/>
              </w:rPr>
              <w:t>saved</w:t>
            </w:r>
            <w:r w:rsidR="00271552">
              <w:rPr>
                <w:rStyle w:val="eop"/>
                <w:szCs w:val="24"/>
              </w:rPr>
              <w:t xml:space="preserve"> </w:t>
            </w:r>
            <w:r w:rsidRPr="608E6769">
              <w:rPr>
                <w:rStyle w:val="eop"/>
                <w:szCs w:val="24"/>
              </w:rPr>
              <w:t>as</w:t>
            </w:r>
            <w:r w:rsidR="00271552">
              <w:rPr>
                <w:rStyle w:val="eop"/>
                <w:szCs w:val="24"/>
              </w:rPr>
              <w:t xml:space="preserve"> </w:t>
            </w:r>
            <w:r w:rsidRPr="608E6769">
              <w:rPr>
                <w:rStyle w:val="eop"/>
                <w:szCs w:val="24"/>
              </w:rPr>
              <w:t>a</w:t>
            </w:r>
            <w:r w:rsidR="00271552">
              <w:rPr>
                <w:rStyle w:val="eop"/>
                <w:szCs w:val="24"/>
              </w:rPr>
              <w:t xml:space="preserve"> </w:t>
            </w:r>
            <w:r w:rsidR="0EB0C41F" w:rsidRPr="608E6769">
              <w:rPr>
                <w:rStyle w:val="eop"/>
                <w:szCs w:val="24"/>
              </w:rPr>
              <w:t>PDF</w:t>
            </w:r>
            <w:r w:rsidR="00271552">
              <w:rPr>
                <w:rStyle w:val="eop"/>
                <w:szCs w:val="24"/>
              </w:rPr>
              <w:t xml:space="preserve"> </w:t>
            </w:r>
            <w:r w:rsidRPr="608E6769">
              <w:rPr>
                <w:rStyle w:val="eop"/>
                <w:szCs w:val="24"/>
              </w:rPr>
              <w:t>file.</w:t>
            </w:r>
            <w:r w:rsidR="00271552">
              <w:rPr>
                <w:rStyle w:val="eop"/>
                <w:szCs w:val="24"/>
              </w:rPr>
              <w:t xml:space="preserve"> </w:t>
            </w:r>
            <w:r w:rsidRPr="608E6769">
              <w:rPr>
                <w:rStyle w:val="eop"/>
                <w:szCs w:val="24"/>
              </w:rPr>
              <w:t>If</w:t>
            </w:r>
            <w:r w:rsidR="00271552">
              <w:rPr>
                <w:rStyle w:val="eop"/>
                <w:szCs w:val="24"/>
              </w:rPr>
              <w:t xml:space="preserve"> </w:t>
            </w:r>
            <w:r w:rsidRPr="608E6769">
              <w:rPr>
                <w:rStyle w:val="eop"/>
                <w:szCs w:val="24"/>
              </w:rPr>
              <w:t>the</w:t>
            </w:r>
            <w:r w:rsidR="00271552">
              <w:rPr>
                <w:rStyle w:val="eop"/>
                <w:szCs w:val="24"/>
              </w:rPr>
              <w:t xml:space="preserve"> </w:t>
            </w:r>
            <w:r w:rsidRPr="608E6769">
              <w:rPr>
                <w:rStyle w:val="eop"/>
                <w:szCs w:val="24"/>
              </w:rPr>
              <w:t>data</w:t>
            </w:r>
            <w:r w:rsidR="00271552">
              <w:rPr>
                <w:rStyle w:val="eop"/>
                <w:szCs w:val="24"/>
              </w:rPr>
              <w:t xml:space="preserve"> </w:t>
            </w:r>
            <w:r w:rsidRPr="608E6769">
              <w:rPr>
                <w:rStyle w:val="eop"/>
                <w:szCs w:val="24"/>
              </w:rPr>
              <w:t>should</w:t>
            </w:r>
            <w:r w:rsidR="00271552">
              <w:rPr>
                <w:rStyle w:val="eop"/>
                <w:szCs w:val="24"/>
              </w:rPr>
              <w:t xml:space="preserve"> </w:t>
            </w:r>
            <w:r w:rsidRPr="608E6769">
              <w:rPr>
                <w:rStyle w:val="eop"/>
                <w:szCs w:val="24"/>
              </w:rPr>
              <w:t>be</w:t>
            </w:r>
            <w:r w:rsidR="00271552">
              <w:rPr>
                <w:rStyle w:val="eop"/>
                <w:szCs w:val="24"/>
              </w:rPr>
              <w:t xml:space="preserve"> </w:t>
            </w:r>
            <w:r w:rsidRPr="608E6769">
              <w:rPr>
                <w:rStyle w:val="eop"/>
                <w:szCs w:val="24"/>
              </w:rPr>
              <w:t>exported</w:t>
            </w:r>
            <w:r w:rsidR="00271552">
              <w:rPr>
                <w:rStyle w:val="eop"/>
                <w:szCs w:val="24"/>
              </w:rPr>
              <w:t xml:space="preserve"> </w:t>
            </w:r>
            <w:r w:rsidRPr="608E6769">
              <w:rPr>
                <w:rStyle w:val="eop"/>
                <w:szCs w:val="24"/>
              </w:rPr>
              <w:t>into</w:t>
            </w:r>
            <w:r w:rsidR="00271552">
              <w:rPr>
                <w:rStyle w:val="eop"/>
                <w:szCs w:val="24"/>
              </w:rPr>
              <w:t xml:space="preserve"> </w:t>
            </w:r>
            <w:r w:rsidRPr="608E6769">
              <w:rPr>
                <w:rStyle w:val="eop"/>
                <w:szCs w:val="24"/>
              </w:rPr>
              <w:t>specified</w:t>
            </w:r>
            <w:r w:rsidR="00271552">
              <w:rPr>
                <w:rStyle w:val="eop"/>
                <w:szCs w:val="24"/>
              </w:rPr>
              <w:t xml:space="preserve"> </w:t>
            </w:r>
            <w:r w:rsidRPr="608E6769">
              <w:rPr>
                <w:rStyle w:val="eop"/>
                <w:szCs w:val="24"/>
              </w:rPr>
              <w:t>PDF</w:t>
            </w:r>
            <w:r w:rsidR="00271552">
              <w:rPr>
                <w:rStyle w:val="eop"/>
                <w:szCs w:val="24"/>
              </w:rPr>
              <w:t xml:space="preserve"> </w:t>
            </w:r>
            <w:r w:rsidRPr="608E6769">
              <w:rPr>
                <w:rStyle w:val="eop"/>
                <w:szCs w:val="24"/>
              </w:rPr>
              <w:t>templates,</w:t>
            </w:r>
            <w:r w:rsidR="00271552">
              <w:rPr>
                <w:rStyle w:val="eop"/>
                <w:szCs w:val="24"/>
              </w:rPr>
              <w:t xml:space="preserve"> </w:t>
            </w:r>
            <w:r w:rsidRPr="608E6769">
              <w:rPr>
                <w:rStyle w:val="eop"/>
                <w:szCs w:val="24"/>
              </w:rPr>
              <w:t>it</w:t>
            </w:r>
            <w:r w:rsidR="00271552">
              <w:rPr>
                <w:rStyle w:val="eop"/>
                <w:szCs w:val="24"/>
              </w:rPr>
              <w:t xml:space="preserve"> </w:t>
            </w:r>
            <w:r w:rsidRPr="608E6769">
              <w:rPr>
                <w:rStyle w:val="eop"/>
                <w:szCs w:val="24"/>
              </w:rPr>
              <w:t>can</w:t>
            </w:r>
            <w:r w:rsidR="00271552">
              <w:rPr>
                <w:rStyle w:val="eop"/>
                <w:szCs w:val="24"/>
              </w:rPr>
              <w:t xml:space="preserve"> </w:t>
            </w:r>
            <w:r w:rsidRPr="608E6769">
              <w:rPr>
                <w:rStyle w:val="eop"/>
                <w:szCs w:val="24"/>
              </w:rPr>
              <w:t>also</w:t>
            </w:r>
            <w:r w:rsidR="00271552">
              <w:rPr>
                <w:rStyle w:val="eop"/>
                <w:szCs w:val="24"/>
              </w:rPr>
              <w:t xml:space="preserve"> </w:t>
            </w:r>
            <w:r w:rsidRPr="608E6769">
              <w:rPr>
                <w:rStyle w:val="eop"/>
                <w:szCs w:val="24"/>
              </w:rPr>
              <w:t>be</w:t>
            </w:r>
            <w:r w:rsidR="00271552">
              <w:rPr>
                <w:rStyle w:val="eop"/>
                <w:szCs w:val="24"/>
              </w:rPr>
              <w:t xml:space="preserve"> </w:t>
            </w:r>
            <w:r w:rsidRPr="608E6769">
              <w:rPr>
                <w:rStyle w:val="eop"/>
                <w:szCs w:val="24"/>
              </w:rPr>
              <w:t>achieved</w:t>
            </w:r>
            <w:r w:rsidR="00271552">
              <w:rPr>
                <w:rStyle w:val="eop"/>
                <w:szCs w:val="24"/>
              </w:rPr>
              <w:t xml:space="preserve"> </w:t>
            </w:r>
            <w:r w:rsidRPr="608E6769">
              <w:rPr>
                <w:rStyle w:val="eop"/>
                <w:szCs w:val="24"/>
              </w:rPr>
              <w:t>using</w:t>
            </w:r>
            <w:r w:rsidR="00271552">
              <w:rPr>
                <w:rStyle w:val="eop"/>
                <w:szCs w:val="24"/>
              </w:rPr>
              <w:t xml:space="preserve"> </w:t>
            </w:r>
            <w:r w:rsidRPr="608E6769">
              <w:rPr>
                <w:rStyle w:val="eop"/>
                <w:szCs w:val="24"/>
              </w:rPr>
              <w:t>Salesfo</w:t>
            </w:r>
            <w:r w:rsidR="08066BF0" w:rsidRPr="608E6769">
              <w:rPr>
                <w:rStyle w:val="eop"/>
                <w:szCs w:val="24"/>
              </w:rPr>
              <w:t>rc</w:t>
            </w:r>
            <w:r w:rsidRPr="608E6769">
              <w:rPr>
                <w:rStyle w:val="eop"/>
                <w:szCs w:val="24"/>
              </w:rPr>
              <w:t>e</w:t>
            </w:r>
            <w:r w:rsidR="08066BF0" w:rsidRPr="608E6769">
              <w:rPr>
                <w:rStyle w:val="eop"/>
                <w:szCs w:val="24"/>
              </w:rPr>
              <w:t>.</w:t>
            </w:r>
            <w:r w:rsidR="00271552">
              <w:rPr>
                <w:rStyle w:val="eop"/>
                <w:szCs w:val="24"/>
              </w:rPr>
              <w:t xml:space="preserve">  </w:t>
            </w:r>
            <w:r w:rsidRPr="608E6769">
              <w:rPr>
                <w:rStyle w:val="eop"/>
                <w:szCs w:val="24"/>
              </w:rPr>
              <w:t>The</w:t>
            </w:r>
            <w:r w:rsidR="00271552">
              <w:rPr>
                <w:rStyle w:val="eop"/>
                <w:szCs w:val="24"/>
              </w:rPr>
              <w:t xml:space="preserve"> </w:t>
            </w:r>
            <w:r w:rsidRPr="608E6769">
              <w:rPr>
                <w:rStyle w:val="eop"/>
                <w:szCs w:val="24"/>
              </w:rPr>
              <w:t>screenshot</w:t>
            </w:r>
            <w:r w:rsidR="00271552">
              <w:rPr>
                <w:rStyle w:val="eop"/>
                <w:szCs w:val="24"/>
              </w:rPr>
              <w:t xml:space="preserve"> </w:t>
            </w:r>
            <w:r w:rsidRPr="608E6769">
              <w:rPr>
                <w:rStyle w:val="eop"/>
                <w:szCs w:val="24"/>
              </w:rPr>
              <w:t>below</w:t>
            </w:r>
            <w:r w:rsidR="00271552">
              <w:rPr>
                <w:rStyle w:val="eop"/>
                <w:szCs w:val="24"/>
              </w:rPr>
              <w:t xml:space="preserve"> </w:t>
            </w:r>
            <w:r w:rsidRPr="608E6769">
              <w:rPr>
                <w:rStyle w:val="eop"/>
                <w:szCs w:val="24"/>
              </w:rPr>
              <w:t>shows</w:t>
            </w:r>
            <w:r w:rsidR="00271552">
              <w:rPr>
                <w:rStyle w:val="eop"/>
                <w:szCs w:val="24"/>
              </w:rPr>
              <w:t xml:space="preserve"> </w:t>
            </w:r>
            <w:r w:rsidRPr="608E6769">
              <w:rPr>
                <w:rStyle w:val="eop"/>
                <w:szCs w:val="24"/>
              </w:rPr>
              <w:t>the</w:t>
            </w:r>
            <w:r w:rsidR="00271552">
              <w:rPr>
                <w:rStyle w:val="eop"/>
                <w:szCs w:val="24"/>
              </w:rPr>
              <w:t xml:space="preserve"> </w:t>
            </w:r>
            <w:r w:rsidRPr="608E6769">
              <w:rPr>
                <w:rStyle w:val="eop"/>
                <w:szCs w:val="24"/>
              </w:rPr>
              <w:t>options</w:t>
            </w:r>
            <w:r w:rsidR="00271552">
              <w:rPr>
                <w:rStyle w:val="eop"/>
                <w:szCs w:val="24"/>
              </w:rPr>
              <w:t xml:space="preserve"> </w:t>
            </w:r>
            <w:r w:rsidRPr="608E6769">
              <w:rPr>
                <w:rStyle w:val="eop"/>
                <w:szCs w:val="24"/>
              </w:rPr>
              <w:t>available</w:t>
            </w:r>
            <w:r w:rsidR="00271552">
              <w:rPr>
                <w:rStyle w:val="eop"/>
                <w:szCs w:val="24"/>
              </w:rPr>
              <w:t xml:space="preserve"> </w:t>
            </w:r>
            <w:r w:rsidRPr="608E6769">
              <w:rPr>
                <w:rStyle w:val="eop"/>
                <w:szCs w:val="24"/>
              </w:rPr>
              <w:t>for</w:t>
            </w:r>
            <w:r w:rsidR="00271552">
              <w:rPr>
                <w:rStyle w:val="eop"/>
                <w:szCs w:val="24"/>
              </w:rPr>
              <w:t xml:space="preserve"> </w:t>
            </w:r>
            <w:r w:rsidRPr="608E6769">
              <w:rPr>
                <w:rStyle w:val="eop"/>
                <w:szCs w:val="24"/>
              </w:rPr>
              <w:t>exporting</w:t>
            </w:r>
            <w:r w:rsidR="00271552">
              <w:rPr>
                <w:rStyle w:val="eop"/>
                <w:szCs w:val="24"/>
              </w:rPr>
              <w:t xml:space="preserve"> </w:t>
            </w:r>
            <w:r w:rsidRPr="608E6769">
              <w:rPr>
                <w:rStyle w:val="eop"/>
                <w:szCs w:val="24"/>
              </w:rPr>
              <w:t>reports</w:t>
            </w:r>
            <w:r w:rsidR="00271552">
              <w:rPr>
                <w:rStyle w:val="eop"/>
                <w:szCs w:val="24"/>
              </w:rPr>
              <w:t xml:space="preserve"> </w:t>
            </w:r>
            <w:r w:rsidRPr="608E6769">
              <w:rPr>
                <w:rStyle w:val="eop"/>
                <w:szCs w:val="24"/>
              </w:rPr>
              <w:t>in</w:t>
            </w:r>
            <w:r w:rsidR="00271552">
              <w:rPr>
                <w:rStyle w:val="eop"/>
                <w:szCs w:val="24"/>
              </w:rPr>
              <w:t xml:space="preserve"> </w:t>
            </w:r>
            <w:r w:rsidRPr="608E6769">
              <w:rPr>
                <w:rStyle w:val="eop"/>
                <w:szCs w:val="24"/>
              </w:rPr>
              <w:t>Salesforce.</w:t>
            </w:r>
            <w:r w:rsidR="00271552">
              <w:rPr>
                <w:rStyle w:val="eop"/>
                <w:sz w:val="22"/>
                <w:szCs w:val="22"/>
              </w:rPr>
              <w:t xml:space="preserve"> </w:t>
            </w:r>
          </w:p>
          <w:p w14:paraId="4711A172" w14:textId="2AA2DD90" w:rsidR="008A1977" w:rsidRDefault="7BACF684" w:rsidP="00DC19DB">
            <w:pPr>
              <w:tabs>
                <w:tab w:val="left" w:pos="1200"/>
              </w:tabs>
              <w:spacing w:line="256" w:lineRule="auto"/>
              <w:rPr>
                <w:sz w:val="20"/>
                <w:szCs w:val="20"/>
              </w:rPr>
            </w:pPr>
            <w:r>
              <w:rPr>
                <w:noProof/>
              </w:rPr>
              <w:drawing>
                <wp:inline distT="0" distB="0" distL="0" distR="0" wp14:anchorId="451A97AF" wp14:editId="5B332057">
                  <wp:extent cx="5750926" cy="1853076"/>
                  <wp:effectExtent l="0" t="0" r="2540" b="127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8">
                            <a:extLst>
                              <a:ext uri="{28A0092B-C50C-407E-A947-70E740481C1C}">
                                <a14:useLocalDpi xmlns:a14="http://schemas.microsoft.com/office/drawing/2010/main" val="0"/>
                              </a:ext>
                            </a:extLst>
                          </a:blip>
                          <a:stretch>
                            <a:fillRect/>
                          </a:stretch>
                        </pic:blipFill>
                        <pic:spPr>
                          <a:xfrm>
                            <a:off x="0" y="0"/>
                            <a:ext cx="5750926" cy="1853076"/>
                          </a:xfrm>
                          <a:prstGeom prst="rect">
                            <a:avLst/>
                          </a:prstGeom>
                        </pic:spPr>
                      </pic:pic>
                    </a:graphicData>
                  </a:graphic>
                </wp:inline>
              </w:drawing>
            </w:r>
          </w:p>
          <w:p w14:paraId="134DD7FC" w14:textId="77777777" w:rsidR="008A1977" w:rsidRPr="00812A4B" w:rsidRDefault="008A1977" w:rsidP="00905CCD">
            <w:pPr>
              <w:tabs>
                <w:tab w:val="left" w:pos="1200"/>
              </w:tabs>
              <w:spacing w:line="256" w:lineRule="auto"/>
              <w:rPr>
                <w:sz w:val="20"/>
                <w:szCs w:val="20"/>
              </w:rPr>
            </w:pPr>
          </w:p>
        </w:tc>
      </w:tr>
      <w:tr w:rsidR="008A1977" w:rsidRPr="008A1977" w14:paraId="76907FD9" w14:textId="77777777" w:rsidTr="3656BAB7">
        <w:tc>
          <w:tcPr>
            <w:tcW w:w="9265" w:type="dxa"/>
            <w:shd w:val="clear" w:color="auto" w:fill="DBE5F1" w:themeFill="accent1" w:themeFillTint="33"/>
          </w:tcPr>
          <w:p w14:paraId="0275A6E6" w14:textId="216C1BC3" w:rsidR="008A1977" w:rsidRPr="008A1977" w:rsidRDefault="008A1977">
            <w:pPr>
              <w:pStyle w:val="ListParagraph"/>
              <w:numPr>
                <w:ilvl w:val="0"/>
                <w:numId w:val="18"/>
              </w:numPr>
              <w:spacing w:before="80" w:after="80"/>
              <w:rPr>
                <w:rFonts w:ascii="Arial Narrow" w:hAnsi="Arial Narrow"/>
                <w:sz w:val="20"/>
                <w:szCs w:val="20"/>
              </w:rPr>
            </w:pPr>
            <w:r w:rsidRPr="008A1977">
              <w:rPr>
                <w:rFonts w:ascii="Arial Narrow" w:hAnsi="Arial Narrow"/>
                <w:sz w:val="20"/>
                <w:szCs w:val="20"/>
              </w:rPr>
              <w:t>Create</w:t>
            </w:r>
            <w:r w:rsidR="00271552">
              <w:rPr>
                <w:rFonts w:ascii="Arial Narrow" w:hAnsi="Arial Narrow"/>
                <w:sz w:val="20"/>
                <w:szCs w:val="20"/>
              </w:rPr>
              <w:t xml:space="preserve"> </w:t>
            </w:r>
            <w:r w:rsidRPr="008A1977">
              <w:rPr>
                <w:rFonts w:ascii="Arial Narrow" w:hAnsi="Arial Narrow"/>
                <w:sz w:val="20"/>
                <w:szCs w:val="20"/>
              </w:rPr>
              <w:t>custom</w:t>
            </w:r>
            <w:r w:rsidR="00271552">
              <w:rPr>
                <w:rFonts w:ascii="Arial Narrow" w:hAnsi="Arial Narrow"/>
                <w:sz w:val="20"/>
                <w:szCs w:val="20"/>
              </w:rPr>
              <w:t xml:space="preserve"> </w:t>
            </w:r>
            <w:r w:rsidRPr="008A1977">
              <w:rPr>
                <w:rFonts w:ascii="Arial Narrow" w:hAnsi="Arial Narrow"/>
                <w:sz w:val="20"/>
                <w:szCs w:val="20"/>
              </w:rPr>
              <w:t>forms</w:t>
            </w:r>
            <w:r w:rsidR="00271552">
              <w:rPr>
                <w:rFonts w:ascii="Arial Narrow" w:hAnsi="Arial Narrow"/>
                <w:sz w:val="20"/>
                <w:szCs w:val="20"/>
              </w:rPr>
              <w:t xml:space="preserve"> </w:t>
            </w:r>
            <w:r w:rsidRPr="008A1977">
              <w:rPr>
                <w:rFonts w:ascii="Arial Narrow" w:hAnsi="Arial Narrow"/>
                <w:sz w:val="20"/>
                <w:szCs w:val="20"/>
              </w:rPr>
              <w:t>or</w:t>
            </w:r>
            <w:r w:rsidR="00271552">
              <w:rPr>
                <w:rFonts w:ascii="Arial Narrow" w:hAnsi="Arial Narrow"/>
                <w:sz w:val="20"/>
                <w:szCs w:val="20"/>
              </w:rPr>
              <w:t xml:space="preserve"> </w:t>
            </w:r>
            <w:r w:rsidRPr="008A1977">
              <w:rPr>
                <w:rFonts w:ascii="Arial Narrow" w:hAnsi="Arial Narrow"/>
                <w:sz w:val="20"/>
                <w:szCs w:val="20"/>
              </w:rPr>
              <w:t>reports</w:t>
            </w:r>
            <w:r w:rsidR="00271552">
              <w:rPr>
                <w:rFonts w:ascii="Arial Narrow" w:hAnsi="Arial Narrow"/>
                <w:sz w:val="20"/>
                <w:szCs w:val="20"/>
              </w:rPr>
              <w:t xml:space="preserve"> </w:t>
            </w:r>
            <w:r w:rsidRPr="008A1977">
              <w:rPr>
                <w:rFonts w:ascii="Arial Narrow" w:hAnsi="Arial Narrow"/>
                <w:sz w:val="20"/>
                <w:szCs w:val="20"/>
              </w:rPr>
              <w:t>as</w:t>
            </w:r>
            <w:r w:rsidR="00271552">
              <w:rPr>
                <w:rFonts w:ascii="Arial Narrow" w:hAnsi="Arial Narrow"/>
                <w:sz w:val="20"/>
                <w:szCs w:val="20"/>
              </w:rPr>
              <w:t xml:space="preserve"> </w:t>
            </w:r>
            <w:r w:rsidRPr="008A1977">
              <w:rPr>
                <w:rFonts w:ascii="Arial Narrow" w:hAnsi="Arial Narrow"/>
                <w:sz w:val="20"/>
                <w:szCs w:val="20"/>
              </w:rPr>
              <w:t>needed;</w:t>
            </w:r>
          </w:p>
        </w:tc>
      </w:tr>
      <w:tr w:rsidR="008A1977" w:rsidRPr="00812A4B" w14:paraId="16AFEE5E" w14:textId="77777777" w:rsidTr="3656BAB7">
        <w:tc>
          <w:tcPr>
            <w:tcW w:w="9265" w:type="dxa"/>
            <w:tcBorders>
              <w:bottom w:val="single" w:sz="4" w:space="0" w:color="auto"/>
            </w:tcBorders>
          </w:tcPr>
          <w:p w14:paraId="7A8F976B" w14:textId="632ABB33" w:rsidR="00B65F04" w:rsidRPr="00653C6D" w:rsidRDefault="00B65F04" w:rsidP="00602A75">
            <w:pPr>
              <w:pStyle w:val="BodyText"/>
            </w:pPr>
            <w:r>
              <w:t>Salesforce</w:t>
            </w:r>
            <w:r w:rsidR="00271552">
              <w:t xml:space="preserve"> </w:t>
            </w:r>
            <w:r>
              <w:t>offers</w:t>
            </w:r>
            <w:r w:rsidR="00271552">
              <w:t xml:space="preserve"> </w:t>
            </w:r>
            <w:r>
              <w:t>a</w:t>
            </w:r>
            <w:r w:rsidR="00271552">
              <w:t xml:space="preserve"> </w:t>
            </w:r>
            <w:r>
              <w:t>powerful</w:t>
            </w:r>
            <w:r w:rsidR="00271552">
              <w:t xml:space="preserve"> </w:t>
            </w:r>
            <w:r>
              <w:t>reporting</w:t>
            </w:r>
            <w:r w:rsidR="00271552">
              <w:t xml:space="preserve"> </w:t>
            </w:r>
            <w:r>
              <w:t>and</w:t>
            </w:r>
            <w:r w:rsidR="00271552">
              <w:t xml:space="preserve"> </w:t>
            </w:r>
            <w:r>
              <w:t>dashboard</w:t>
            </w:r>
            <w:r w:rsidR="00271552">
              <w:t xml:space="preserve"> </w:t>
            </w:r>
            <w:r>
              <w:t>capability</w:t>
            </w:r>
            <w:r w:rsidR="00271552">
              <w:t xml:space="preserve"> </w:t>
            </w:r>
            <w:r>
              <w:t>w</w:t>
            </w:r>
            <w:r w:rsidR="00271552">
              <w:t>ith w</w:t>
            </w:r>
            <w:r>
              <w:t>hich</w:t>
            </w:r>
            <w:r w:rsidR="00271552">
              <w:t xml:space="preserve"> </w:t>
            </w:r>
            <w:r>
              <w:t>all</w:t>
            </w:r>
            <w:r w:rsidR="00271552">
              <w:t xml:space="preserve"> </w:t>
            </w:r>
            <w:r>
              <w:t>users</w:t>
            </w:r>
            <w:r w:rsidR="00271552">
              <w:t xml:space="preserve"> </w:t>
            </w:r>
            <w:r>
              <w:t>can</w:t>
            </w:r>
            <w:r w:rsidR="00271552">
              <w:t xml:space="preserve"> </w:t>
            </w:r>
            <w:r>
              <w:t>create</w:t>
            </w:r>
            <w:r w:rsidR="00271552">
              <w:t xml:space="preserve"> </w:t>
            </w:r>
            <w:r>
              <w:t>reports</w:t>
            </w:r>
            <w:r w:rsidR="00271552">
              <w:t xml:space="preserve"> </w:t>
            </w:r>
            <w:r>
              <w:t>and</w:t>
            </w:r>
            <w:r w:rsidR="00271552">
              <w:t xml:space="preserve"> </w:t>
            </w:r>
            <w:r>
              <w:t>dashboards</w:t>
            </w:r>
            <w:r w:rsidR="00271552">
              <w:t xml:space="preserve"> </w:t>
            </w:r>
            <w:r>
              <w:t>with</w:t>
            </w:r>
            <w:r w:rsidR="00271552">
              <w:t xml:space="preserve"> </w:t>
            </w:r>
            <w:r w:rsidR="00836746">
              <w:t>a</w:t>
            </w:r>
            <w:r w:rsidR="00271552">
              <w:t xml:space="preserve"> </w:t>
            </w:r>
            <w:r w:rsidR="00836746">
              <w:t>simple</w:t>
            </w:r>
            <w:r w:rsidR="00271552">
              <w:t xml:space="preserve"> </w:t>
            </w:r>
            <w:r>
              <w:t>drag</w:t>
            </w:r>
            <w:r w:rsidR="00271552">
              <w:t xml:space="preserve"> </w:t>
            </w:r>
            <w:r>
              <w:t>and</w:t>
            </w:r>
            <w:r w:rsidR="00271552">
              <w:t xml:space="preserve"> </w:t>
            </w:r>
            <w:r>
              <w:t>drop</w:t>
            </w:r>
            <w:r w:rsidR="00271552">
              <w:t xml:space="preserve"> </w:t>
            </w:r>
            <w:r>
              <w:t>report</w:t>
            </w:r>
            <w:r w:rsidR="00271552">
              <w:t xml:space="preserve"> </w:t>
            </w:r>
            <w:r>
              <w:t>builder.</w:t>
            </w:r>
            <w:r w:rsidR="00271552">
              <w:t xml:space="preserve"> </w:t>
            </w:r>
            <w:r>
              <w:t>All</w:t>
            </w:r>
            <w:r w:rsidR="00271552">
              <w:t xml:space="preserve"> </w:t>
            </w:r>
            <w:r>
              <w:t>data</w:t>
            </w:r>
            <w:r w:rsidR="00271552">
              <w:t xml:space="preserve"> </w:t>
            </w:r>
            <w:r>
              <w:t>captured</w:t>
            </w:r>
            <w:r w:rsidR="00271552">
              <w:t xml:space="preserve"> </w:t>
            </w:r>
            <w:r>
              <w:t>in</w:t>
            </w:r>
            <w:r w:rsidR="00271552">
              <w:t xml:space="preserve"> </w:t>
            </w:r>
            <w:r>
              <w:t>Salesforce</w:t>
            </w:r>
            <w:r w:rsidR="00271552">
              <w:t xml:space="preserve"> </w:t>
            </w:r>
            <w:r>
              <w:t>can</w:t>
            </w:r>
            <w:r w:rsidR="00271552">
              <w:t xml:space="preserve"> </w:t>
            </w:r>
            <w:r>
              <w:t>be</w:t>
            </w:r>
            <w:r w:rsidR="00271552">
              <w:t xml:space="preserve"> </w:t>
            </w:r>
            <w:r>
              <w:t>created</w:t>
            </w:r>
            <w:r w:rsidR="00271552">
              <w:t xml:space="preserve"> </w:t>
            </w:r>
            <w:r>
              <w:t>as</w:t>
            </w:r>
            <w:r w:rsidR="00271552">
              <w:t xml:space="preserve"> </w:t>
            </w:r>
            <w:r>
              <w:t>a</w:t>
            </w:r>
            <w:r w:rsidR="00271552">
              <w:t xml:space="preserve"> </w:t>
            </w:r>
            <w:r>
              <w:t>report</w:t>
            </w:r>
            <w:r w:rsidR="00271552">
              <w:t xml:space="preserve"> </w:t>
            </w:r>
            <w:r>
              <w:t>and</w:t>
            </w:r>
            <w:r w:rsidR="00271552">
              <w:t xml:space="preserve"> </w:t>
            </w:r>
            <w:r>
              <w:t>exported</w:t>
            </w:r>
            <w:r w:rsidR="00271552">
              <w:t xml:space="preserve"> </w:t>
            </w:r>
            <w:r>
              <w:t>to</w:t>
            </w:r>
            <w:r w:rsidR="00271552">
              <w:t xml:space="preserve"> E</w:t>
            </w:r>
            <w:r>
              <w:t>xcel</w:t>
            </w:r>
            <w:r w:rsidR="00271552">
              <w:t xml:space="preserve"> </w:t>
            </w:r>
            <w:r>
              <w:t>format</w:t>
            </w:r>
            <w:r w:rsidR="00271552">
              <w:t xml:space="preserve"> </w:t>
            </w:r>
            <w:r>
              <w:t>if</w:t>
            </w:r>
            <w:r w:rsidR="00271552">
              <w:t xml:space="preserve"> </w:t>
            </w:r>
            <w:r>
              <w:t>needed.</w:t>
            </w:r>
            <w:r w:rsidR="00271552">
              <w:t xml:space="preserve"> </w:t>
            </w:r>
            <w:r>
              <w:t>Salesforce</w:t>
            </w:r>
            <w:r w:rsidR="00271552">
              <w:t xml:space="preserve"> </w:t>
            </w:r>
            <w:r>
              <w:t>also</w:t>
            </w:r>
            <w:r w:rsidR="00271552">
              <w:t xml:space="preserve"> </w:t>
            </w:r>
            <w:r>
              <w:t>provides</w:t>
            </w:r>
            <w:r w:rsidR="00271552">
              <w:t xml:space="preserve"> </w:t>
            </w:r>
            <w:r>
              <w:t>a</w:t>
            </w:r>
            <w:r w:rsidR="00271552">
              <w:t xml:space="preserve"> </w:t>
            </w:r>
            <w:r>
              <w:t>powerful</w:t>
            </w:r>
            <w:r w:rsidR="00271552">
              <w:t xml:space="preserve"> </w:t>
            </w:r>
            <w:r>
              <w:t>dashboard</w:t>
            </w:r>
            <w:r w:rsidR="00271552">
              <w:t xml:space="preserve"> </w:t>
            </w:r>
            <w:r>
              <w:t>capability</w:t>
            </w:r>
            <w:r w:rsidR="00271552">
              <w:t xml:space="preserve"> </w:t>
            </w:r>
            <w:r>
              <w:t>using</w:t>
            </w:r>
            <w:r w:rsidR="00271552">
              <w:t xml:space="preserve"> </w:t>
            </w:r>
            <w:r>
              <w:t>reports</w:t>
            </w:r>
            <w:r w:rsidR="00271552">
              <w:t xml:space="preserve"> </w:t>
            </w:r>
            <w:r>
              <w:t>created</w:t>
            </w:r>
            <w:r w:rsidR="00271552">
              <w:t xml:space="preserve"> </w:t>
            </w:r>
            <w:r>
              <w:t>in</w:t>
            </w:r>
            <w:r w:rsidR="00271552">
              <w:t xml:space="preserve"> </w:t>
            </w:r>
            <w:r>
              <w:t>Salesforce</w:t>
            </w:r>
            <w:r w:rsidR="00271552">
              <w:t xml:space="preserve"> </w:t>
            </w:r>
            <w:r w:rsidR="417A9E88">
              <w:t>and</w:t>
            </w:r>
            <w:r w:rsidR="00271552">
              <w:t xml:space="preserve"> </w:t>
            </w:r>
            <w:r>
              <w:t>can</w:t>
            </w:r>
            <w:r w:rsidR="00271552">
              <w:t xml:space="preserve"> </w:t>
            </w:r>
            <w:r>
              <w:t>be</w:t>
            </w:r>
            <w:r w:rsidR="00271552">
              <w:t xml:space="preserve"> </w:t>
            </w:r>
            <w:r>
              <w:t>created</w:t>
            </w:r>
            <w:r w:rsidR="00271552">
              <w:t xml:space="preserve"> </w:t>
            </w:r>
            <w:r>
              <w:t>as</w:t>
            </w:r>
            <w:r w:rsidR="00271552">
              <w:t xml:space="preserve"> </w:t>
            </w:r>
            <w:r>
              <w:t>a</w:t>
            </w:r>
            <w:r w:rsidR="00271552">
              <w:t xml:space="preserve"> </w:t>
            </w:r>
            <w:r>
              <w:t>chart.</w:t>
            </w:r>
            <w:r w:rsidR="00271552">
              <w:t xml:space="preserve"> </w:t>
            </w:r>
            <w:r>
              <w:t>All</w:t>
            </w:r>
            <w:r w:rsidR="00271552">
              <w:t xml:space="preserve"> </w:t>
            </w:r>
            <w:r>
              <w:t>users</w:t>
            </w:r>
            <w:r w:rsidR="00271552">
              <w:t xml:space="preserve"> </w:t>
            </w:r>
            <w:r>
              <w:t>of</w:t>
            </w:r>
            <w:r w:rsidR="00271552">
              <w:t xml:space="preserve"> </w:t>
            </w:r>
            <w:r>
              <w:t>Salesforce</w:t>
            </w:r>
            <w:r w:rsidR="00271552">
              <w:t xml:space="preserve"> </w:t>
            </w:r>
            <w:r w:rsidR="004752F9">
              <w:t>can</w:t>
            </w:r>
            <w:r w:rsidR="00271552">
              <w:t xml:space="preserve"> </w:t>
            </w:r>
            <w:r>
              <w:t>create</w:t>
            </w:r>
            <w:r w:rsidR="00271552">
              <w:t xml:space="preserve"> </w:t>
            </w:r>
            <w:r>
              <w:t>their</w:t>
            </w:r>
            <w:r w:rsidR="00271552">
              <w:t xml:space="preserve"> </w:t>
            </w:r>
            <w:r w:rsidR="5713E87B">
              <w:t>own</w:t>
            </w:r>
            <w:r w:rsidR="00271552">
              <w:t xml:space="preserve"> </w:t>
            </w:r>
            <w:r>
              <w:t>reports</w:t>
            </w:r>
            <w:r w:rsidR="00271552">
              <w:t xml:space="preserve"> </w:t>
            </w:r>
            <w:r>
              <w:t>or</w:t>
            </w:r>
            <w:r w:rsidR="00271552">
              <w:t xml:space="preserve"> </w:t>
            </w:r>
            <w:r>
              <w:t>customize</w:t>
            </w:r>
            <w:r w:rsidR="00271552">
              <w:t xml:space="preserve"> </w:t>
            </w:r>
            <w:r>
              <w:t>an</w:t>
            </w:r>
            <w:r w:rsidR="00271552">
              <w:t xml:space="preserve"> </w:t>
            </w:r>
            <w:r>
              <w:t>existing</w:t>
            </w:r>
            <w:r w:rsidR="00271552">
              <w:t xml:space="preserve"> </w:t>
            </w:r>
            <w:r>
              <w:t>report</w:t>
            </w:r>
            <w:r w:rsidR="00271552">
              <w:t xml:space="preserve"> </w:t>
            </w:r>
            <w:r>
              <w:t>to</w:t>
            </w:r>
            <w:r w:rsidR="00271552">
              <w:t xml:space="preserve"> </w:t>
            </w:r>
            <w:r>
              <w:t>meet</w:t>
            </w:r>
            <w:r w:rsidR="00271552">
              <w:t xml:space="preserve"> </w:t>
            </w:r>
            <w:r>
              <w:t>their</w:t>
            </w:r>
            <w:r w:rsidR="00271552">
              <w:t xml:space="preserve"> </w:t>
            </w:r>
            <w:r>
              <w:t>needs.</w:t>
            </w:r>
            <w:r w:rsidR="00271552">
              <w:t xml:space="preserve"> </w:t>
            </w:r>
            <w:r>
              <w:t>As</w:t>
            </w:r>
            <w:r w:rsidR="00271552">
              <w:t xml:space="preserve"> </w:t>
            </w:r>
            <w:r>
              <w:t>part</w:t>
            </w:r>
            <w:r w:rsidR="00271552">
              <w:t xml:space="preserve"> </w:t>
            </w:r>
            <w:r>
              <w:t>of</w:t>
            </w:r>
            <w:r w:rsidR="00271552">
              <w:t xml:space="preserve"> </w:t>
            </w:r>
            <w:r>
              <w:t>the</w:t>
            </w:r>
            <w:r w:rsidR="00271552">
              <w:t xml:space="preserve"> </w:t>
            </w:r>
            <w:r>
              <w:t>implementation</w:t>
            </w:r>
            <w:r w:rsidR="00271552">
              <w:t xml:space="preserve"> </w:t>
            </w:r>
            <w:r>
              <w:t>phase,</w:t>
            </w:r>
            <w:r w:rsidR="00271552">
              <w:t xml:space="preserve"> </w:t>
            </w:r>
            <w:r>
              <w:t>Stealth</w:t>
            </w:r>
            <w:r w:rsidR="00271552">
              <w:t xml:space="preserve"> </w:t>
            </w:r>
            <w:r>
              <w:t>Solutions</w:t>
            </w:r>
            <w:r w:rsidR="00271552">
              <w:t xml:space="preserve"> </w:t>
            </w:r>
            <w:r>
              <w:t>will</w:t>
            </w:r>
            <w:r w:rsidR="00271552">
              <w:t xml:space="preserve"> </w:t>
            </w:r>
            <w:r>
              <w:t>create</w:t>
            </w:r>
            <w:r w:rsidR="00271552">
              <w:t xml:space="preserve"> </w:t>
            </w:r>
            <w:r>
              <w:lastRenderedPageBreak/>
              <w:t>the</w:t>
            </w:r>
            <w:r w:rsidR="00271552">
              <w:t xml:space="preserve"> </w:t>
            </w:r>
            <w:r>
              <w:t>required</w:t>
            </w:r>
            <w:r w:rsidR="00271552">
              <w:t xml:space="preserve"> </w:t>
            </w:r>
            <w:r>
              <w:t>reports</w:t>
            </w:r>
            <w:r w:rsidR="00271552">
              <w:t xml:space="preserve"> </w:t>
            </w:r>
            <w:r>
              <w:t>and</w:t>
            </w:r>
            <w:r w:rsidR="00271552">
              <w:t xml:space="preserve"> </w:t>
            </w:r>
            <w:r>
              <w:t>dashboards.</w:t>
            </w:r>
            <w:r w:rsidR="00271552">
              <w:t xml:space="preserve"> </w:t>
            </w:r>
            <w:r>
              <w:t>We</w:t>
            </w:r>
            <w:r w:rsidR="00271552">
              <w:t xml:space="preserve"> </w:t>
            </w:r>
            <w:r>
              <w:t>also</w:t>
            </w:r>
            <w:r w:rsidR="00271552">
              <w:t xml:space="preserve"> </w:t>
            </w:r>
            <w:r>
              <w:t>train</w:t>
            </w:r>
            <w:r w:rsidR="00271552">
              <w:t xml:space="preserve"> </w:t>
            </w:r>
            <w:r>
              <w:t>all</w:t>
            </w:r>
            <w:r w:rsidR="00271552">
              <w:t xml:space="preserve"> </w:t>
            </w:r>
            <w:r>
              <w:t>users</w:t>
            </w:r>
            <w:r w:rsidR="00271552">
              <w:t xml:space="preserve"> </w:t>
            </w:r>
            <w:r>
              <w:t>on</w:t>
            </w:r>
            <w:r w:rsidR="00271552">
              <w:t xml:space="preserve"> </w:t>
            </w:r>
            <w:r>
              <w:t>creating</w:t>
            </w:r>
            <w:r w:rsidR="00271552">
              <w:t xml:space="preserve"> </w:t>
            </w:r>
            <w:r>
              <w:t>their</w:t>
            </w:r>
            <w:r w:rsidR="00271552">
              <w:t xml:space="preserve"> </w:t>
            </w:r>
            <w:r>
              <w:t>own</w:t>
            </w:r>
            <w:r w:rsidR="00271552">
              <w:t xml:space="preserve"> </w:t>
            </w:r>
            <w:r>
              <w:t>reports</w:t>
            </w:r>
            <w:r w:rsidR="00271552">
              <w:t xml:space="preserve"> </w:t>
            </w:r>
            <w:r>
              <w:t>and</w:t>
            </w:r>
            <w:r w:rsidR="00271552">
              <w:t xml:space="preserve"> </w:t>
            </w:r>
            <w:r>
              <w:t>provide</w:t>
            </w:r>
            <w:r w:rsidR="00271552">
              <w:t xml:space="preserve"> </w:t>
            </w:r>
            <w:r>
              <w:t>the</w:t>
            </w:r>
            <w:r w:rsidR="00271552">
              <w:t xml:space="preserve"> </w:t>
            </w:r>
            <w:r>
              <w:t>required</w:t>
            </w:r>
            <w:r w:rsidR="00271552">
              <w:t xml:space="preserve"> </w:t>
            </w:r>
            <w:r>
              <w:t>documentation</w:t>
            </w:r>
            <w:r w:rsidR="00271552">
              <w:t xml:space="preserve"> </w:t>
            </w:r>
            <w:r>
              <w:t>for</w:t>
            </w:r>
            <w:r w:rsidR="00271552">
              <w:t xml:space="preserve"> </w:t>
            </w:r>
            <w:r>
              <w:t>report</w:t>
            </w:r>
            <w:r w:rsidR="00271552">
              <w:t xml:space="preserve"> </w:t>
            </w:r>
            <w:r>
              <w:t>management.</w:t>
            </w:r>
            <w:r w:rsidR="00271552">
              <w:t xml:space="preserve"> </w:t>
            </w:r>
          </w:p>
          <w:p w14:paraId="504DC8FF" w14:textId="77777777" w:rsidR="00AA2789" w:rsidRDefault="00B65F04" w:rsidP="00602A75">
            <w:pPr>
              <w:pStyle w:val="BodyText"/>
            </w:pPr>
            <w:r w:rsidRPr="00653C6D">
              <w:rPr>
                <w:b/>
                <w:bCs/>
              </w:rPr>
              <w:t>Salesforce</w:t>
            </w:r>
            <w:r w:rsidR="00271552">
              <w:rPr>
                <w:b/>
                <w:bCs/>
              </w:rPr>
              <w:t xml:space="preserve"> </w:t>
            </w:r>
            <w:r w:rsidRPr="00653C6D">
              <w:rPr>
                <w:b/>
                <w:bCs/>
              </w:rPr>
              <w:t>Report</w:t>
            </w:r>
            <w:r w:rsidR="00271552">
              <w:rPr>
                <w:b/>
                <w:bCs/>
              </w:rPr>
              <w:t xml:space="preserve"> </w:t>
            </w:r>
            <w:r w:rsidRPr="00653C6D">
              <w:rPr>
                <w:b/>
                <w:bCs/>
              </w:rPr>
              <w:t>Builder</w:t>
            </w:r>
            <w:r w:rsidRPr="00653C6D">
              <w:t>:</w:t>
            </w:r>
            <w:r w:rsidR="00271552">
              <w:t xml:space="preserve"> </w:t>
            </w:r>
            <w:r w:rsidRPr="00653C6D">
              <w:t>The</w:t>
            </w:r>
            <w:r w:rsidR="00271552">
              <w:t xml:space="preserve"> </w:t>
            </w:r>
            <w:r w:rsidRPr="00653C6D">
              <w:t>report</w:t>
            </w:r>
            <w:r w:rsidR="00271552">
              <w:t xml:space="preserve"> </w:t>
            </w:r>
            <w:r w:rsidRPr="00653C6D">
              <w:t>builder</w:t>
            </w:r>
            <w:r w:rsidR="00271552">
              <w:t xml:space="preserve"> </w:t>
            </w:r>
            <w:r w:rsidRPr="00653C6D">
              <w:t>screen</w:t>
            </w:r>
            <w:r w:rsidR="00271552">
              <w:t xml:space="preserve"> </w:t>
            </w:r>
            <w:r w:rsidRPr="00653C6D">
              <w:t>lets</w:t>
            </w:r>
            <w:r w:rsidR="00271552">
              <w:t xml:space="preserve"> </w:t>
            </w:r>
            <w:r w:rsidRPr="00653C6D">
              <w:t>you</w:t>
            </w:r>
            <w:r w:rsidR="00271552">
              <w:t xml:space="preserve"> </w:t>
            </w:r>
            <w:r w:rsidRPr="00653C6D">
              <w:t>work</w:t>
            </w:r>
            <w:r w:rsidR="00271552">
              <w:t xml:space="preserve"> </w:t>
            </w:r>
            <w:r w:rsidRPr="00653C6D">
              <w:t>with</w:t>
            </w:r>
            <w:r w:rsidR="00271552">
              <w:t xml:space="preserve"> </w:t>
            </w:r>
            <w:r w:rsidRPr="00653C6D">
              <w:t>report</w:t>
            </w:r>
            <w:r w:rsidR="00271552">
              <w:t xml:space="preserve"> </w:t>
            </w:r>
            <w:r w:rsidRPr="00653C6D">
              <w:t>fields</w:t>
            </w:r>
            <w:r w:rsidR="00271552">
              <w:t xml:space="preserve"> </w:t>
            </w:r>
            <w:r w:rsidRPr="00653C6D">
              <w:t>and</w:t>
            </w:r>
            <w:r w:rsidR="00271552">
              <w:t xml:space="preserve"> </w:t>
            </w:r>
            <w:proofErr w:type="gramStart"/>
            <w:r w:rsidRPr="00653C6D">
              <w:t>filters,</w:t>
            </w:r>
            <w:r w:rsidR="00271552">
              <w:t xml:space="preserve"> </w:t>
            </w:r>
            <w:r w:rsidRPr="00653C6D">
              <w:t>and</w:t>
            </w:r>
            <w:proofErr w:type="gramEnd"/>
            <w:r w:rsidR="00271552">
              <w:t xml:space="preserve"> </w:t>
            </w:r>
            <w:r w:rsidRPr="00653C6D">
              <w:t>shows</w:t>
            </w:r>
            <w:r w:rsidR="00271552">
              <w:t xml:space="preserve"> </w:t>
            </w:r>
            <w:r w:rsidRPr="00653C6D">
              <w:t>you</w:t>
            </w:r>
            <w:r w:rsidR="00271552">
              <w:t xml:space="preserve"> </w:t>
            </w:r>
            <w:r w:rsidRPr="00653C6D">
              <w:t>a</w:t>
            </w:r>
            <w:r w:rsidR="00271552">
              <w:t xml:space="preserve"> </w:t>
            </w:r>
            <w:r w:rsidRPr="00653C6D">
              <w:t>preview</w:t>
            </w:r>
            <w:r w:rsidR="00271552">
              <w:t xml:space="preserve"> </w:t>
            </w:r>
            <w:r w:rsidRPr="00653C6D">
              <w:t>of</w:t>
            </w:r>
            <w:r w:rsidR="00271552">
              <w:t xml:space="preserve"> </w:t>
            </w:r>
            <w:r w:rsidRPr="00653C6D">
              <w:t>your</w:t>
            </w:r>
            <w:r w:rsidR="00271552">
              <w:t xml:space="preserve"> </w:t>
            </w:r>
            <w:r w:rsidRPr="00653C6D">
              <w:t>report</w:t>
            </w:r>
            <w:r w:rsidR="00271552">
              <w:t xml:space="preserve"> </w:t>
            </w:r>
            <w:r w:rsidRPr="00653C6D">
              <w:t>with</w:t>
            </w:r>
            <w:r w:rsidR="00271552">
              <w:t xml:space="preserve"> </w:t>
            </w:r>
            <w:r w:rsidRPr="00653C6D">
              <w:t>just</w:t>
            </w:r>
            <w:r w:rsidR="00271552">
              <w:t xml:space="preserve"> </w:t>
            </w:r>
            <w:r w:rsidRPr="00653C6D">
              <w:t>some</w:t>
            </w:r>
            <w:r w:rsidR="00271552">
              <w:t xml:space="preserve"> </w:t>
            </w:r>
            <w:r w:rsidRPr="00653C6D">
              <w:t>of</w:t>
            </w:r>
            <w:r w:rsidR="00271552">
              <w:t xml:space="preserve"> </w:t>
            </w:r>
            <w:r w:rsidRPr="00653C6D">
              <w:t>the</w:t>
            </w:r>
            <w:r w:rsidR="00271552">
              <w:t xml:space="preserve"> </w:t>
            </w:r>
            <w:r w:rsidRPr="00653C6D">
              <w:t>data.</w:t>
            </w:r>
            <w:r w:rsidR="00271552">
              <w:t xml:space="preserve"> </w:t>
            </w:r>
          </w:p>
          <w:p w14:paraId="4604AC9E" w14:textId="77777777" w:rsidR="00AA2789" w:rsidRDefault="00B65F04" w:rsidP="00AA2789">
            <w:pPr>
              <w:pStyle w:val="Bullet2"/>
            </w:pPr>
            <w:r w:rsidRPr="00653C6D">
              <w:t>Fields</w:t>
            </w:r>
            <w:r w:rsidR="00271552">
              <w:t xml:space="preserve"> </w:t>
            </w:r>
            <w:r w:rsidRPr="00653C6D">
              <w:t>Pane</w:t>
            </w:r>
            <w:r w:rsidR="00271552">
              <w:t xml:space="preserve"> </w:t>
            </w:r>
            <w:r w:rsidRPr="00653C6D">
              <w:t>(1):</w:t>
            </w:r>
            <w:r w:rsidR="00271552">
              <w:t xml:space="preserve"> </w:t>
            </w:r>
            <w:r w:rsidRPr="00653C6D">
              <w:t>The</w:t>
            </w:r>
            <w:r w:rsidR="00271552">
              <w:t xml:space="preserve"> </w:t>
            </w:r>
            <w:r w:rsidRPr="00653C6D">
              <w:t>Fields</w:t>
            </w:r>
            <w:r w:rsidR="00271552">
              <w:t xml:space="preserve"> </w:t>
            </w:r>
            <w:r w:rsidRPr="00653C6D">
              <w:t>pane</w:t>
            </w:r>
            <w:r w:rsidR="00271552">
              <w:t xml:space="preserve"> </w:t>
            </w:r>
            <w:r w:rsidRPr="00653C6D">
              <w:t>displays</w:t>
            </w:r>
            <w:r w:rsidR="00271552">
              <w:t xml:space="preserve"> </w:t>
            </w:r>
            <w:r w:rsidRPr="00653C6D">
              <w:t>fields</w:t>
            </w:r>
            <w:r w:rsidR="00271552">
              <w:t xml:space="preserve"> </w:t>
            </w:r>
            <w:r w:rsidRPr="00653C6D">
              <w:t>from</w:t>
            </w:r>
            <w:r w:rsidR="00271552">
              <w:t xml:space="preserve"> </w:t>
            </w:r>
            <w:r w:rsidRPr="00653C6D">
              <w:t>the</w:t>
            </w:r>
            <w:r w:rsidR="00271552">
              <w:t xml:space="preserve"> </w:t>
            </w:r>
            <w:r w:rsidRPr="00653C6D">
              <w:t>selected</w:t>
            </w:r>
            <w:r w:rsidR="00271552">
              <w:t xml:space="preserve"> </w:t>
            </w:r>
            <w:r w:rsidRPr="00653C6D">
              <w:t>report</w:t>
            </w:r>
            <w:r w:rsidR="00271552">
              <w:t xml:space="preserve"> </w:t>
            </w:r>
            <w:r w:rsidRPr="00653C6D">
              <w:t>type,</w:t>
            </w:r>
            <w:r w:rsidR="00271552">
              <w:t xml:space="preserve"> </w:t>
            </w:r>
            <w:r w:rsidRPr="00653C6D">
              <w:t>organized</w:t>
            </w:r>
            <w:r w:rsidR="00271552">
              <w:t xml:space="preserve"> </w:t>
            </w:r>
            <w:r w:rsidRPr="00653C6D">
              <w:t>by</w:t>
            </w:r>
            <w:r w:rsidR="00271552">
              <w:t xml:space="preserve"> </w:t>
            </w:r>
            <w:r w:rsidRPr="00653C6D">
              <w:t>folder.</w:t>
            </w:r>
            <w:r w:rsidR="00271552">
              <w:t xml:space="preserve"> </w:t>
            </w:r>
            <w:r w:rsidRPr="00653C6D">
              <w:t>Find</w:t>
            </w:r>
            <w:r w:rsidR="00271552">
              <w:t xml:space="preserve"> </w:t>
            </w:r>
            <w:r w:rsidRPr="00653C6D">
              <w:t>the</w:t>
            </w:r>
            <w:r w:rsidR="00271552">
              <w:t xml:space="preserve"> </w:t>
            </w:r>
            <w:r w:rsidRPr="00653C6D">
              <w:t>fields</w:t>
            </w:r>
            <w:r w:rsidR="00271552">
              <w:t xml:space="preserve"> </w:t>
            </w:r>
            <w:r w:rsidRPr="00653C6D">
              <w:t>you</w:t>
            </w:r>
            <w:r w:rsidR="00271552">
              <w:t xml:space="preserve"> </w:t>
            </w:r>
            <w:r w:rsidRPr="00653C6D">
              <w:t>want</w:t>
            </w:r>
            <w:r w:rsidR="00271552">
              <w:t xml:space="preserve"> </w:t>
            </w:r>
            <w:r w:rsidRPr="00653C6D">
              <w:t>using</w:t>
            </w:r>
            <w:r w:rsidR="00271552">
              <w:t xml:space="preserve"> </w:t>
            </w:r>
            <w:r w:rsidRPr="00653C6D">
              <w:t>the</w:t>
            </w:r>
            <w:r w:rsidR="00271552">
              <w:t xml:space="preserve"> </w:t>
            </w:r>
            <w:r w:rsidRPr="00653C6D">
              <w:t>Quick</w:t>
            </w:r>
            <w:r w:rsidR="00271552">
              <w:t xml:space="preserve"> </w:t>
            </w:r>
            <w:r w:rsidRPr="00653C6D">
              <w:t>Find</w:t>
            </w:r>
            <w:r w:rsidR="00271552">
              <w:t xml:space="preserve"> </w:t>
            </w:r>
            <w:r w:rsidRPr="00653C6D">
              <w:t>search</w:t>
            </w:r>
            <w:r w:rsidR="00271552">
              <w:t xml:space="preserve"> </w:t>
            </w:r>
            <w:r w:rsidRPr="00653C6D">
              <w:t>box</w:t>
            </w:r>
            <w:r w:rsidR="00271552">
              <w:t xml:space="preserve"> </w:t>
            </w:r>
            <w:r w:rsidRPr="00653C6D">
              <w:t>and</w:t>
            </w:r>
            <w:r w:rsidR="00271552">
              <w:t xml:space="preserve"> </w:t>
            </w:r>
            <w:r w:rsidRPr="00653C6D">
              <w:t>field</w:t>
            </w:r>
            <w:r w:rsidR="00271552">
              <w:t xml:space="preserve"> </w:t>
            </w:r>
            <w:r w:rsidRPr="00653C6D">
              <w:t>type</w:t>
            </w:r>
            <w:r w:rsidR="00271552">
              <w:t xml:space="preserve"> </w:t>
            </w:r>
            <w:r w:rsidRPr="00653C6D">
              <w:t>filters,</w:t>
            </w:r>
            <w:r w:rsidR="00271552">
              <w:t xml:space="preserve"> </w:t>
            </w:r>
            <w:r w:rsidRPr="00653C6D">
              <w:t>then</w:t>
            </w:r>
            <w:r w:rsidR="00271552">
              <w:t xml:space="preserve"> </w:t>
            </w:r>
            <w:r w:rsidRPr="00653C6D">
              <w:t>drag</w:t>
            </w:r>
            <w:r w:rsidR="00271552">
              <w:t xml:space="preserve"> </w:t>
            </w:r>
            <w:r w:rsidRPr="00653C6D">
              <w:t>them</w:t>
            </w:r>
            <w:r w:rsidR="00271552">
              <w:t xml:space="preserve"> </w:t>
            </w:r>
            <w:r w:rsidRPr="00653C6D">
              <w:t>into</w:t>
            </w:r>
            <w:r w:rsidR="00271552">
              <w:t xml:space="preserve"> </w:t>
            </w:r>
            <w:r w:rsidRPr="00653C6D">
              <w:t>the</w:t>
            </w:r>
            <w:r w:rsidR="00271552">
              <w:t xml:space="preserve"> </w:t>
            </w:r>
            <w:r w:rsidRPr="00653C6D">
              <w:t>Preview</w:t>
            </w:r>
            <w:r w:rsidR="00271552">
              <w:t xml:space="preserve"> </w:t>
            </w:r>
            <w:r w:rsidRPr="00653C6D">
              <w:t>pane</w:t>
            </w:r>
            <w:r w:rsidR="00271552">
              <w:t xml:space="preserve"> </w:t>
            </w:r>
            <w:r w:rsidRPr="00653C6D">
              <w:t>to</w:t>
            </w:r>
            <w:r w:rsidR="00271552">
              <w:t xml:space="preserve"> </w:t>
            </w:r>
            <w:r w:rsidRPr="00653C6D">
              <w:t>add</w:t>
            </w:r>
            <w:r w:rsidR="00271552">
              <w:t xml:space="preserve"> </w:t>
            </w:r>
            <w:r w:rsidRPr="00653C6D">
              <w:t>them</w:t>
            </w:r>
            <w:r w:rsidR="00271552">
              <w:t xml:space="preserve"> </w:t>
            </w:r>
            <w:r w:rsidRPr="00653C6D">
              <w:t>to</w:t>
            </w:r>
            <w:r w:rsidR="00271552">
              <w:t xml:space="preserve"> </w:t>
            </w:r>
            <w:r w:rsidRPr="00653C6D">
              <w:t>the</w:t>
            </w:r>
            <w:r w:rsidR="00271552">
              <w:t xml:space="preserve"> </w:t>
            </w:r>
            <w:r w:rsidRPr="00653C6D">
              <w:t>report.</w:t>
            </w:r>
          </w:p>
          <w:p w14:paraId="7F5B21F0" w14:textId="6631DDE9" w:rsidR="00AA2789" w:rsidRDefault="00B65F04" w:rsidP="00AA2789">
            <w:pPr>
              <w:pStyle w:val="Bullet2"/>
            </w:pPr>
            <w:r w:rsidRPr="00653C6D">
              <w:t>Filters</w:t>
            </w:r>
            <w:r w:rsidR="00271552">
              <w:t xml:space="preserve"> </w:t>
            </w:r>
            <w:r w:rsidRPr="00653C6D">
              <w:t>Pane</w:t>
            </w:r>
            <w:r w:rsidR="00271552">
              <w:t xml:space="preserve"> </w:t>
            </w:r>
            <w:r w:rsidRPr="00653C6D">
              <w:t>(2):</w:t>
            </w:r>
            <w:r w:rsidR="00271552">
              <w:t xml:space="preserve"> </w:t>
            </w:r>
            <w:r w:rsidRPr="00653C6D">
              <w:t>Set</w:t>
            </w:r>
            <w:r w:rsidR="00271552">
              <w:t xml:space="preserve"> </w:t>
            </w:r>
            <w:r w:rsidRPr="00653C6D">
              <w:t>the</w:t>
            </w:r>
            <w:r w:rsidR="00271552">
              <w:t xml:space="preserve"> </w:t>
            </w:r>
            <w:r w:rsidRPr="00653C6D">
              <w:t>view,</w:t>
            </w:r>
            <w:r w:rsidR="00271552">
              <w:t xml:space="preserve"> </w:t>
            </w:r>
            <w:r w:rsidRPr="00653C6D">
              <w:t>time</w:t>
            </w:r>
            <w:r w:rsidR="00271552">
              <w:t xml:space="preserve"> </w:t>
            </w:r>
            <w:r w:rsidRPr="00653C6D">
              <w:t>frame,</w:t>
            </w:r>
            <w:r w:rsidR="00271552">
              <w:t xml:space="preserve"> </w:t>
            </w:r>
            <w:r w:rsidRPr="00653C6D">
              <w:t>and</w:t>
            </w:r>
            <w:r w:rsidR="00271552">
              <w:t xml:space="preserve"> </w:t>
            </w:r>
            <w:r w:rsidRPr="00653C6D">
              <w:t>custom</w:t>
            </w:r>
            <w:r w:rsidR="00271552">
              <w:t xml:space="preserve"> </w:t>
            </w:r>
            <w:r w:rsidRPr="00653C6D">
              <w:t>filters</w:t>
            </w:r>
            <w:r w:rsidR="00271552">
              <w:t xml:space="preserve"> </w:t>
            </w:r>
            <w:r w:rsidRPr="00653C6D">
              <w:t>to</w:t>
            </w:r>
            <w:r w:rsidR="00271552">
              <w:t xml:space="preserve"> </w:t>
            </w:r>
            <w:hyperlink r:id="rId59">
              <w:r>
                <w:t>limit</w:t>
              </w:r>
              <w:r w:rsidR="00271552">
                <w:t xml:space="preserve"> </w:t>
              </w:r>
              <w:r>
                <w:t>the</w:t>
              </w:r>
              <w:r w:rsidR="00271552">
                <w:t xml:space="preserve"> </w:t>
              </w:r>
              <w:r>
                <w:t>data</w:t>
              </w:r>
            </w:hyperlink>
            <w:r w:rsidR="00271552">
              <w:t xml:space="preserve"> </w:t>
            </w:r>
            <w:r>
              <w:t>shown</w:t>
            </w:r>
            <w:r w:rsidR="00271552">
              <w:t xml:space="preserve"> </w:t>
            </w:r>
            <w:r>
              <w:t>in</w:t>
            </w:r>
            <w:r w:rsidR="00271552">
              <w:t xml:space="preserve"> </w:t>
            </w:r>
            <w:r>
              <w:t>the</w:t>
            </w:r>
            <w:r w:rsidR="00271552">
              <w:t xml:space="preserve"> </w:t>
            </w:r>
            <w:r>
              <w:t>report.</w:t>
            </w:r>
          </w:p>
          <w:p w14:paraId="71B0E1E6" w14:textId="23B8B096" w:rsidR="00B65F04" w:rsidRPr="00653C6D" w:rsidRDefault="00B65F04" w:rsidP="00AA2789">
            <w:pPr>
              <w:pStyle w:val="Bullet2"/>
            </w:pPr>
            <w:r w:rsidRPr="00653C6D">
              <w:t>Preview</w:t>
            </w:r>
            <w:r w:rsidR="00271552">
              <w:t xml:space="preserve"> </w:t>
            </w:r>
            <w:r w:rsidRPr="00653C6D">
              <w:t>Pane</w:t>
            </w:r>
            <w:r w:rsidR="00271552">
              <w:t xml:space="preserve"> </w:t>
            </w:r>
            <w:r w:rsidRPr="00653C6D">
              <w:t>(3):</w:t>
            </w:r>
            <w:r w:rsidR="00271552">
              <w:t xml:space="preserve"> </w:t>
            </w:r>
            <w:r w:rsidRPr="00653C6D">
              <w:t>The</w:t>
            </w:r>
            <w:r w:rsidR="00271552">
              <w:t xml:space="preserve"> </w:t>
            </w:r>
            <w:r w:rsidRPr="00653C6D">
              <w:t>dynamic</w:t>
            </w:r>
            <w:r w:rsidR="00271552">
              <w:t xml:space="preserve"> </w:t>
            </w:r>
            <w:r w:rsidRPr="00653C6D">
              <w:t>preview</w:t>
            </w:r>
            <w:r w:rsidR="00271552">
              <w:t xml:space="preserve"> </w:t>
            </w:r>
            <w:r w:rsidRPr="00653C6D">
              <w:t>makes</w:t>
            </w:r>
            <w:r w:rsidR="00271552">
              <w:t xml:space="preserve"> </w:t>
            </w:r>
            <w:r w:rsidRPr="00653C6D">
              <w:t>it</w:t>
            </w:r>
            <w:r w:rsidR="00271552">
              <w:t xml:space="preserve"> </w:t>
            </w:r>
            <w:r w:rsidRPr="00653C6D">
              <w:t>easy</w:t>
            </w:r>
            <w:r w:rsidR="00271552">
              <w:t xml:space="preserve"> </w:t>
            </w:r>
            <w:r w:rsidRPr="00653C6D">
              <w:t>for</w:t>
            </w:r>
            <w:r w:rsidR="00271552">
              <w:t xml:space="preserve"> </w:t>
            </w:r>
            <w:r w:rsidRPr="00653C6D">
              <w:t>you</w:t>
            </w:r>
            <w:r w:rsidR="00271552">
              <w:t xml:space="preserve"> </w:t>
            </w:r>
            <w:r w:rsidRPr="00653C6D">
              <w:t>to</w:t>
            </w:r>
            <w:r w:rsidR="00271552">
              <w:t xml:space="preserve"> </w:t>
            </w:r>
            <w:r w:rsidRPr="00653C6D">
              <w:t>customize</w:t>
            </w:r>
            <w:r w:rsidR="00271552">
              <w:t xml:space="preserve"> </w:t>
            </w:r>
            <w:r w:rsidRPr="00653C6D">
              <w:t>your</w:t>
            </w:r>
            <w:r w:rsidR="00271552">
              <w:t xml:space="preserve"> </w:t>
            </w:r>
            <w:r w:rsidRPr="00653C6D">
              <w:t>report.</w:t>
            </w:r>
            <w:r w:rsidR="00271552">
              <w:t xml:space="preserve"> </w:t>
            </w:r>
            <w:r w:rsidRPr="00653C6D">
              <w:t>Add,</w:t>
            </w:r>
            <w:r w:rsidR="00271552">
              <w:t xml:space="preserve"> </w:t>
            </w:r>
            <w:r w:rsidRPr="00653C6D">
              <w:t>reorder,</w:t>
            </w:r>
            <w:r w:rsidR="00271552">
              <w:t xml:space="preserve"> </w:t>
            </w:r>
            <w:r w:rsidRPr="00653C6D">
              <w:t>and</w:t>
            </w:r>
            <w:r w:rsidR="00271552">
              <w:t xml:space="preserve"> </w:t>
            </w:r>
            <w:r w:rsidRPr="00653C6D">
              <w:t>remove</w:t>
            </w:r>
            <w:r w:rsidR="00271552">
              <w:t xml:space="preserve"> </w:t>
            </w:r>
            <w:r w:rsidRPr="00653C6D">
              <w:t>columns,</w:t>
            </w:r>
            <w:r w:rsidR="00271552">
              <w:t xml:space="preserve"> </w:t>
            </w:r>
            <w:r w:rsidRPr="00653C6D">
              <w:t>summary</w:t>
            </w:r>
            <w:r w:rsidR="00271552">
              <w:t xml:space="preserve"> </w:t>
            </w:r>
            <w:r w:rsidRPr="00653C6D">
              <w:t>fields,</w:t>
            </w:r>
            <w:r w:rsidR="00271552">
              <w:t xml:space="preserve"> </w:t>
            </w:r>
            <w:r w:rsidRPr="00653C6D">
              <w:t>formulas,</w:t>
            </w:r>
            <w:r w:rsidR="00271552">
              <w:t xml:space="preserve"> </w:t>
            </w:r>
            <w:r w:rsidRPr="00653C6D">
              <w:t>groupings,</w:t>
            </w:r>
            <w:r w:rsidR="00271552">
              <w:t xml:space="preserve"> </w:t>
            </w:r>
            <w:r w:rsidRPr="00653C6D">
              <w:t>and</w:t>
            </w:r>
            <w:r w:rsidR="00271552">
              <w:t xml:space="preserve"> </w:t>
            </w:r>
            <w:r w:rsidRPr="00653C6D">
              <w:t>blocks.</w:t>
            </w:r>
            <w:r w:rsidR="00271552">
              <w:t xml:space="preserve"> </w:t>
            </w:r>
            <w:r w:rsidRPr="00653C6D">
              <w:t>Change</w:t>
            </w:r>
            <w:r w:rsidR="00271552">
              <w:t xml:space="preserve"> </w:t>
            </w:r>
            <w:r w:rsidRPr="00653C6D">
              <w:t>the</w:t>
            </w:r>
            <w:r w:rsidR="00271552">
              <w:t xml:space="preserve"> </w:t>
            </w:r>
            <w:r w:rsidRPr="00653C6D">
              <w:t>report</w:t>
            </w:r>
            <w:r w:rsidR="00271552">
              <w:t xml:space="preserve"> </w:t>
            </w:r>
            <w:r w:rsidRPr="00653C6D">
              <w:t>format</w:t>
            </w:r>
            <w:r w:rsidR="00271552">
              <w:t xml:space="preserve"> </w:t>
            </w:r>
            <w:r w:rsidRPr="00653C6D">
              <w:t>and</w:t>
            </w:r>
            <w:r w:rsidR="00271552">
              <w:t xml:space="preserve"> </w:t>
            </w:r>
            <w:r w:rsidRPr="00653C6D">
              <w:t>display</w:t>
            </w:r>
            <w:r w:rsidR="00271552">
              <w:t xml:space="preserve"> </w:t>
            </w:r>
            <w:proofErr w:type="gramStart"/>
            <w:r w:rsidRPr="00653C6D">
              <w:t>options,</w:t>
            </w:r>
            <w:r w:rsidR="00271552">
              <w:t xml:space="preserve"> </w:t>
            </w:r>
            <w:r w:rsidRPr="00653C6D">
              <w:t>or</w:t>
            </w:r>
            <w:proofErr w:type="gramEnd"/>
            <w:r w:rsidR="00271552">
              <w:t xml:space="preserve"> </w:t>
            </w:r>
            <w:r w:rsidRPr="00653C6D">
              <w:t>add</w:t>
            </w:r>
            <w:r w:rsidR="00271552">
              <w:t xml:space="preserve"> </w:t>
            </w:r>
            <w:r w:rsidRPr="00653C6D">
              <w:t>a</w:t>
            </w:r>
            <w:r w:rsidR="00271552">
              <w:t xml:space="preserve"> </w:t>
            </w:r>
            <w:r w:rsidRPr="00653C6D">
              <w:t>chart.</w:t>
            </w:r>
          </w:p>
          <w:p w14:paraId="7870F8AB" w14:textId="0FB87670" w:rsidR="00602A75" w:rsidRPr="00602A75" w:rsidRDefault="00B65F04" w:rsidP="00602A75">
            <w:pPr>
              <w:pStyle w:val="ParagraphHeading"/>
              <w:rPr>
                <w:rStyle w:val="figcap"/>
              </w:rPr>
            </w:pPr>
            <w:r w:rsidRPr="00602A75">
              <w:rPr>
                <w:rStyle w:val="figcap"/>
              </w:rPr>
              <w:t>The</w:t>
            </w:r>
            <w:r w:rsidR="00271552">
              <w:rPr>
                <w:rStyle w:val="figcap"/>
              </w:rPr>
              <w:t xml:space="preserve"> </w:t>
            </w:r>
            <w:r w:rsidRPr="00602A75">
              <w:rPr>
                <w:rStyle w:val="figcap"/>
              </w:rPr>
              <w:t>Interactive</w:t>
            </w:r>
            <w:r w:rsidR="00271552">
              <w:rPr>
                <w:rStyle w:val="figcap"/>
              </w:rPr>
              <w:t xml:space="preserve"> </w:t>
            </w:r>
            <w:r w:rsidRPr="00602A75">
              <w:rPr>
                <w:rStyle w:val="figcap"/>
              </w:rPr>
              <w:t>Report</w:t>
            </w:r>
            <w:r w:rsidR="00271552">
              <w:rPr>
                <w:rStyle w:val="figcap"/>
              </w:rPr>
              <w:t xml:space="preserve"> </w:t>
            </w:r>
            <w:r w:rsidRPr="00602A75">
              <w:rPr>
                <w:rStyle w:val="figcap"/>
              </w:rPr>
              <w:t>Builder</w:t>
            </w:r>
            <w:r w:rsidR="00271552">
              <w:rPr>
                <w:rStyle w:val="figcap"/>
              </w:rPr>
              <w:t xml:space="preserve"> </w:t>
            </w:r>
            <w:r w:rsidRPr="00602A75">
              <w:rPr>
                <w:rStyle w:val="figcap"/>
              </w:rPr>
              <w:t>Interface</w:t>
            </w:r>
          </w:p>
          <w:p w14:paraId="1D6425BF" w14:textId="263272F5" w:rsidR="00B65F04" w:rsidRPr="00602A75" w:rsidRDefault="00B65F04" w:rsidP="00602A75">
            <w:pPr>
              <w:rPr>
                <w:rStyle w:val="eop"/>
                <w:rFonts w:ascii="DSCDefaultFontRegular" w:hAnsi="DSCDefaultFontRegular"/>
                <w:b/>
                <w:bCs/>
                <w:color w:val="333333"/>
              </w:rPr>
            </w:pPr>
            <w:r>
              <w:rPr>
                <w:noProof/>
              </w:rPr>
              <w:drawing>
                <wp:inline distT="0" distB="0" distL="0" distR="0" wp14:anchorId="15170B63" wp14:editId="34190BC6">
                  <wp:extent cx="5123607" cy="3898012"/>
                  <wp:effectExtent l="152400" t="152400" r="325120" b="344170"/>
                  <wp:docPr id="32" name="Picture 32" descr="n image of the report builder, showing its fields, filters, and 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 image of the report builder, showing its fields, filters, and 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7618" cy="3969535"/>
                          </a:xfrm>
                          <a:prstGeom prst="rect">
                            <a:avLst/>
                          </a:prstGeom>
                          <a:ln>
                            <a:noFill/>
                          </a:ln>
                          <a:effectLst>
                            <a:outerShdw blurRad="292100" dist="139700" dir="2700000" algn="tl" rotWithShape="0">
                              <a:srgbClr val="333333">
                                <a:alpha val="65000"/>
                              </a:srgbClr>
                            </a:outerShdw>
                          </a:effectLst>
                        </pic:spPr>
                      </pic:pic>
                    </a:graphicData>
                  </a:graphic>
                </wp:inline>
              </w:drawing>
            </w:r>
          </w:p>
          <w:p w14:paraId="2608CBCF" w14:textId="65FB90BD" w:rsidR="00B65F04" w:rsidRPr="00602A75" w:rsidRDefault="00B65F04" w:rsidP="00602A75">
            <w:pPr>
              <w:pStyle w:val="ParagraphHeading"/>
              <w:rPr>
                <w:rStyle w:val="eop"/>
              </w:rPr>
            </w:pPr>
            <w:r w:rsidRPr="00602A75">
              <w:rPr>
                <w:rStyle w:val="eop"/>
              </w:rPr>
              <w:lastRenderedPageBreak/>
              <w:t>Custom</w:t>
            </w:r>
            <w:r w:rsidR="00271552">
              <w:rPr>
                <w:rStyle w:val="eop"/>
              </w:rPr>
              <w:t xml:space="preserve"> </w:t>
            </w:r>
            <w:r w:rsidRPr="00602A75">
              <w:rPr>
                <w:rStyle w:val="eop"/>
              </w:rPr>
              <w:t>Forms</w:t>
            </w:r>
          </w:p>
          <w:p w14:paraId="3A7F7940" w14:textId="02D12AFE" w:rsidR="00B65F04" w:rsidRDefault="7555928D" w:rsidP="00B3437D">
            <w:pPr>
              <w:pStyle w:val="BodyText"/>
            </w:pPr>
            <w:r>
              <w:t>The</w:t>
            </w:r>
            <w:r w:rsidR="00271552">
              <w:t xml:space="preserve"> </w:t>
            </w:r>
            <w:r w:rsidR="00B65F04">
              <w:t>Salesforce</w:t>
            </w:r>
            <w:r w:rsidR="00271552">
              <w:t xml:space="preserve"> </w:t>
            </w:r>
            <w:r w:rsidR="00B65F04">
              <w:t>platform</w:t>
            </w:r>
            <w:r w:rsidR="00271552">
              <w:t xml:space="preserve"> </w:t>
            </w:r>
            <w:r w:rsidR="00B65F04">
              <w:t>provides</w:t>
            </w:r>
            <w:r w:rsidR="00271552">
              <w:t xml:space="preserve"> </w:t>
            </w:r>
            <w:r w:rsidR="00B65F04">
              <w:t>a</w:t>
            </w:r>
            <w:r w:rsidR="00271552">
              <w:t xml:space="preserve"> </w:t>
            </w:r>
            <w:r w:rsidR="00B65F04">
              <w:t>powerful</w:t>
            </w:r>
            <w:r w:rsidR="00271552">
              <w:t xml:space="preserve"> </w:t>
            </w:r>
            <w:r w:rsidR="00B65F04">
              <w:t>object</w:t>
            </w:r>
            <w:r w:rsidR="00271552">
              <w:t xml:space="preserve"> </w:t>
            </w:r>
            <w:r w:rsidR="00B65F04">
              <w:t>builder</w:t>
            </w:r>
            <w:r w:rsidR="00271552">
              <w:t xml:space="preserve"> </w:t>
            </w:r>
            <w:r w:rsidR="00B65F04">
              <w:t>module</w:t>
            </w:r>
            <w:r w:rsidR="00271552">
              <w:t xml:space="preserve"> </w:t>
            </w:r>
            <w:r w:rsidR="00B65F04">
              <w:t>using</w:t>
            </w:r>
            <w:r w:rsidR="00271552">
              <w:t xml:space="preserve"> </w:t>
            </w:r>
            <w:r w:rsidR="00B65F04">
              <w:t>custom</w:t>
            </w:r>
            <w:r w:rsidR="00271552">
              <w:t xml:space="preserve"> </w:t>
            </w:r>
            <w:r w:rsidR="00B65F04">
              <w:t>forms</w:t>
            </w:r>
            <w:r w:rsidR="00271552">
              <w:t xml:space="preserve"> </w:t>
            </w:r>
            <w:r w:rsidR="13298363">
              <w:t>which</w:t>
            </w:r>
            <w:r w:rsidR="00271552">
              <w:t xml:space="preserve"> </w:t>
            </w:r>
            <w:r w:rsidR="00B65F04">
              <w:t>can</w:t>
            </w:r>
            <w:r w:rsidR="00271552">
              <w:t xml:space="preserve"> </w:t>
            </w:r>
            <w:r w:rsidR="00B65F04">
              <w:t>be</w:t>
            </w:r>
            <w:r w:rsidR="00271552">
              <w:t xml:space="preserve"> </w:t>
            </w:r>
            <w:r w:rsidR="00B65F04">
              <w:t>built</w:t>
            </w:r>
            <w:r w:rsidR="00271552">
              <w:t xml:space="preserve"> </w:t>
            </w:r>
            <w:r w:rsidR="00B65F04">
              <w:t>as</w:t>
            </w:r>
            <w:r w:rsidR="00271552">
              <w:t xml:space="preserve"> </w:t>
            </w:r>
            <w:r w:rsidR="00B65F04">
              <w:t>required</w:t>
            </w:r>
            <w:r w:rsidR="00271552">
              <w:t xml:space="preserve"> </w:t>
            </w:r>
            <w:r w:rsidR="00B65F04">
              <w:t>by</w:t>
            </w:r>
            <w:r w:rsidR="00271552">
              <w:t xml:space="preserve"> </w:t>
            </w:r>
            <w:r w:rsidR="007B6817">
              <w:t>VDSS</w:t>
            </w:r>
            <w:r w:rsidR="00B65F04">
              <w:t>.</w:t>
            </w:r>
            <w:r w:rsidR="00271552">
              <w:t xml:space="preserve"> </w:t>
            </w:r>
            <w:r w:rsidR="00B65F04">
              <w:t>All</w:t>
            </w:r>
            <w:r w:rsidR="00271552">
              <w:t xml:space="preserve"> </w:t>
            </w:r>
            <w:r w:rsidR="00B65F04">
              <w:t>forms</w:t>
            </w:r>
            <w:r w:rsidR="00271552">
              <w:t xml:space="preserve"> </w:t>
            </w:r>
            <w:r w:rsidR="00B65F04">
              <w:t>are</w:t>
            </w:r>
            <w:r w:rsidR="00271552">
              <w:t xml:space="preserve"> </w:t>
            </w:r>
            <w:r w:rsidR="00B65F04">
              <w:t>built</w:t>
            </w:r>
            <w:r w:rsidR="00271552">
              <w:t xml:space="preserve"> </w:t>
            </w:r>
            <w:r w:rsidR="00B65F04">
              <w:t>using</w:t>
            </w:r>
            <w:r w:rsidR="00271552">
              <w:t xml:space="preserve"> </w:t>
            </w:r>
            <w:r w:rsidR="00B65F04">
              <w:t>a</w:t>
            </w:r>
            <w:r w:rsidR="00271552">
              <w:t xml:space="preserve"> </w:t>
            </w:r>
            <w:r w:rsidR="00B65F04">
              <w:t>drag</w:t>
            </w:r>
            <w:r w:rsidR="00271552">
              <w:t xml:space="preserve"> </w:t>
            </w:r>
            <w:r w:rsidR="00B65F04">
              <w:t>and</w:t>
            </w:r>
            <w:r w:rsidR="00271552">
              <w:t xml:space="preserve"> </w:t>
            </w:r>
            <w:r w:rsidR="00B65F04">
              <w:t>drop</w:t>
            </w:r>
            <w:r w:rsidR="00271552">
              <w:t xml:space="preserve"> </w:t>
            </w:r>
            <w:r w:rsidR="00B65F04">
              <w:t>page</w:t>
            </w:r>
            <w:r w:rsidR="00271552">
              <w:t xml:space="preserve"> </w:t>
            </w:r>
            <w:r w:rsidR="00B65F04">
              <w:t>layout</w:t>
            </w:r>
            <w:r w:rsidR="00271552">
              <w:t xml:space="preserve"> </w:t>
            </w:r>
            <w:r w:rsidR="00B65F04">
              <w:t>editor</w:t>
            </w:r>
            <w:r w:rsidR="004752F9">
              <w:t>,</w:t>
            </w:r>
            <w:r w:rsidR="00271552">
              <w:t xml:space="preserve"> </w:t>
            </w:r>
            <w:r w:rsidR="00B65F04">
              <w:t>as</w:t>
            </w:r>
            <w:r w:rsidR="00271552">
              <w:t xml:space="preserve"> </w:t>
            </w:r>
            <w:r w:rsidR="00B65F04">
              <w:t>shown</w:t>
            </w:r>
            <w:r w:rsidR="00271552">
              <w:t xml:space="preserve"> </w:t>
            </w:r>
            <w:r w:rsidR="00B65F04">
              <w:t>in</w:t>
            </w:r>
            <w:r w:rsidR="00271552">
              <w:t xml:space="preserve"> </w:t>
            </w:r>
            <w:r w:rsidR="00B65F04">
              <w:t>the</w:t>
            </w:r>
            <w:r w:rsidR="00271552">
              <w:t xml:space="preserve"> </w:t>
            </w:r>
            <w:r w:rsidR="550F475B">
              <w:t>example</w:t>
            </w:r>
            <w:r w:rsidR="005905C0">
              <w:t xml:space="preserve"> below</w:t>
            </w:r>
            <w:r w:rsidR="00B65F04">
              <w:t>.</w:t>
            </w:r>
            <w:r w:rsidR="00271552">
              <w:t xml:space="preserve"> </w:t>
            </w:r>
            <w:r w:rsidR="00B65F04">
              <w:t>The</w:t>
            </w:r>
            <w:r w:rsidR="00271552">
              <w:t xml:space="preserve"> </w:t>
            </w:r>
            <w:r w:rsidR="00B65F04">
              <w:t>page</w:t>
            </w:r>
            <w:r w:rsidR="00271552">
              <w:t xml:space="preserve"> </w:t>
            </w:r>
            <w:r w:rsidR="00B65F04">
              <w:t>layout</w:t>
            </w:r>
            <w:r w:rsidR="00271552">
              <w:t xml:space="preserve"> </w:t>
            </w:r>
            <w:r w:rsidR="00B65F04">
              <w:t>editor</w:t>
            </w:r>
            <w:r w:rsidR="00271552">
              <w:t xml:space="preserve"> </w:t>
            </w:r>
            <w:r w:rsidR="00B65F04">
              <w:t>allows</w:t>
            </w:r>
            <w:r w:rsidR="00271552">
              <w:t xml:space="preserve"> </w:t>
            </w:r>
            <w:r w:rsidR="00B65F04">
              <w:t>us</w:t>
            </w:r>
            <w:r w:rsidR="00271552">
              <w:t xml:space="preserve"> </w:t>
            </w:r>
            <w:r w:rsidR="00B65F04">
              <w:t>to</w:t>
            </w:r>
            <w:r w:rsidR="00271552">
              <w:t xml:space="preserve"> </w:t>
            </w:r>
            <w:r w:rsidR="00B65F04">
              <w:t>define</w:t>
            </w:r>
            <w:r w:rsidR="005905C0">
              <w:t>:</w:t>
            </w:r>
          </w:p>
          <w:p w14:paraId="475B56CE" w14:textId="2D6AF617" w:rsidR="00B65F04" w:rsidRDefault="00B65F04" w:rsidP="00B3437D">
            <w:pPr>
              <w:pStyle w:val="Bullet3"/>
            </w:pPr>
            <w:r>
              <w:t>The</w:t>
            </w:r>
            <w:r w:rsidR="00271552">
              <w:t xml:space="preserve"> </w:t>
            </w:r>
            <w:r>
              <w:t>fields</w:t>
            </w:r>
            <w:r w:rsidR="00271552">
              <w:t xml:space="preserve"> </w:t>
            </w:r>
            <w:r>
              <w:t>to</w:t>
            </w:r>
            <w:r w:rsidR="00271552">
              <w:t xml:space="preserve"> </w:t>
            </w:r>
            <w:r>
              <w:t>be</w:t>
            </w:r>
            <w:r w:rsidR="00271552">
              <w:t xml:space="preserve"> </w:t>
            </w:r>
            <w:r>
              <w:t>included</w:t>
            </w:r>
            <w:r w:rsidR="00271552">
              <w:t xml:space="preserve"> </w:t>
            </w:r>
            <w:r>
              <w:t>in</w:t>
            </w:r>
            <w:r w:rsidR="00271552">
              <w:t xml:space="preserve"> </w:t>
            </w:r>
            <w:r>
              <w:t>the</w:t>
            </w:r>
            <w:r w:rsidR="00271552">
              <w:t xml:space="preserve"> </w:t>
            </w:r>
            <w:proofErr w:type="gramStart"/>
            <w:r>
              <w:t>form</w:t>
            </w:r>
            <w:r w:rsidR="005905C0">
              <w:t>;</w:t>
            </w:r>
            <w:proofErr w:type="gramEnd"/>
          </w:p>
          <w:p w14:paraId="161DEC6A" w14:textId="4BF4CCE0" w:rsidR="00B65F04" w:rsidRDefault="005905C0" w:rsidP="00B3437D">
            <w:pPr>
              <w:pStyle w:val="Bullet3"/>
            </w:pPr>
            <w:r>
              <w:t>The o</w:t>
            </w:r>
            <w:r w:rsidR="00B65F04">
              <w:t>rder</w:t>
            </w:r>
            <w:r w:rsidR="00271552">
              <w:t xml:space="preserve"> </w:t>
            </w:r>
            <w:r w:rsidR="00B65F04">
              <w:t>in</w:t>
            </w:r>
            <w:r w:rsidR="00271552">
              <w:t xml:space="preserve"> </w:t>
            </w:r>
            <w:r w:rsidR="7D90396F">
              <w:t>which</w:t>
            </w:r>
            <w:r w:rsidR="00271552">
              <w:t xml:space="preserve"> </w:t>
            </w:r>
            <w:r w:rsidR="7D90396F">
              <w:t>fields</w:t>
            </w:r>
            <w:r w:rsidR="00271552">
              <w:t xml:space="preserve"> </w:t>
            </w:r>
            <w:r w:rsidR="00B65F04">
              <w:t>should</w:t>
            </w:r>
            <w:r w:rsidR="00271552">
              <w:t xml:space="preserve"> </w:t>
            </w:r>
            <w:r w:rsidR="00B65F04">
              <w:t>be</w:t>
            </w:r>
            <w:r w:rsidR="00271552">
              <w:t xml:space="preserve"> </w:t>
            </w:r>
            <w:proofErr w:type="gramStart"/>
            <w:r w:rsidR="00B65F04">
              <w:t>displayed</w:t>
            </w:r>
            <w:r>
              <w:t>;</w:t>
            </w:r>
            <w:proofErr w:type="gramEnd"/>
          </w:p>
          <w:p w14:paraId="15034E3D" w14:textId="5435F821" w:rsidR="00B65F04" w:rsidRDefault="005905C0" w:rsidP="00B3437D">
            <w:pPr>
              <w:pStyle w:val="Bullet3"/>
            </w:pPr>
            <w:r>
              <w:t>A g</w:t>
            </w:r>
            <w:r w:rsidR="00B65F04">
              <w:t>rouping</w:t>
            </w:r>
            <w:r w:rsidR="00271552">
              <w:t xml:space="preserve"> </w:t>
            </w:r>
            <w:r w:rsidR="00B65F04">
              <w:t>of</w:t>
            </w:r>
            <w:r w:rsidR="00271552">
              <w:t xml:space="preserve"> </w:t>
            </w:r>
            <w:r w:rsidR="00B65F04">
              <w:t>fields</w:t>
            </w:r>
            <w:r w:rsidR="00271552">
              <w:t xml:space="preserve"> </w:t>
            </w:r>
            <w:r w:rsidR="00B65F04">
              <w:t>in</w:t>
            </w:r>
            <w:r w:rsidR="00271552">
              <w:t xml:space="preserve"> </w:t>
            </w:r>
            <w:r w:rsidR="00B65F04">
              <w:t>different</w:t>
            </w:r>
            <w:r w:rsidR="00271552">
              <w:t xml:space="preserve"> </w:t>
            </w:r>
            <w:r w:rsidR="00B65F04">
              <w:t>sections</w:t>
            </w:r>
            <w:r>
              <w:t>; and</w:t>
            </w:r>
          </w:p>
          <w:p w14:paraId="3ADD48B0" w14:textId="1B0B5BE4" w:rsidR="00B65F04" w:rsidRDefault="005905C0" w:rsidP="00B3437D">
            <w:pPr>
              <w:pStyle w:val="Bullet3"/>
            </w:pPr>
            <w:r>
              <w:t xml:space="preserve">Indication </w:t>
            </w:r>
            <w:r w:rsidR="00B65F04">
              <w:t>if</w:t>
            </w:r>
            <w:r w:rsidR="00271552">
              <w:t xml:space="preserve"> </w:t>
            </w:r>
            <w:r w:rsidR="00B65F04">
              <w:t>a</w:t>
            </w:r>
            <w:r w:rsidR="00271552">
              <w:t xml:space="preserve"> </w:t>
            </w:r>
            <w:r w:rsidR="00B65F04">
              <w:t>field</w:t>
            </w:r>
            <w:r w:rsidR="00271552">
              <w:t xml:space="preserve"> </w:t>
            </w:r>
            <w:r w:rsidR="00B65F04">
              <w:t>is</w:t>
            </w:r>
            <w:r w:rsidR="00271552">
              <w:t xml:space="preserve"> </w:t>
            </w:r>
            <w:r w:rsidR="00B65F04">
              <w:t>read</w:t>
            </w:r>
            <w:r w:rsidR="004752F9">
              <w:t>-</w:t>
            </w:r>
            <w:r w:rsidR="00B65F04">
              <w:t>only</w:t>
            </w:r>
            <w:r w:rsidR="00271552">
              <w:t xml:space="preserve"> </w:t>
            </w:r>
            <w:r w:rsidR="00B65F04">
              <w:t>or</w:t>
            </w:r>
            <w:r w:rsidR="00271552">
              <w:t xml:space="preserve"> </w:t>
            </w:r>
            <w:r w:rsidR="00B65F04">
              <w:t>required.</w:t>
            </w:r>
          </w:p>
          <w:p w14:paraId="563A4933" w14:textId="77777777" w:rsidR="00B65F04" w:rsidRDefault="59CE30C6" w:rsidP="00B3437D">
            <w:pPr>
              <w:pStyle w:val="paragraph0"/>
              <w:spacing w:before="0" w:beforeAutospacing="0" w:after="0" w:afterAutospacing="0"/>
              <w:ind w:left="37"/>
              <w:textAlignment w:val="baseline"/>
              <w:rPr>
                <w:sz w:val="22"/>
                <w:szCs w:val="22"/>
              </w:rPr>
            </w:pPr>
            <w:r>
              <w:rPr>
                <w:noProof/>
              </w:rPr>
              <w:drawing>
                <wp:inline distT="0" distB="0" distL="0" distR="0" wp14:anchorId="52F2D9FB" wp14:editId="17ED4B07">
                  <wp:extent cx="5715745" cy="2961685"/>
                  <wp:effectExtent l="0" t="0" r="0" b="0"/>
                  <wp:docPr id="19" name="Picture 1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61">
                            <a:extLst>
                              <a:ext uri="{28A0092B-C50C-407E-A947-70E740481C1C}">
                                <a14:useLocalDpi xmlns:a14="http://schemas.microsoft.com/office/drawing/2010/main" val="0"/>
                              </a:ext>
                            </a:extLst>
                          </a:blip>
                          <a:stretch>
                            <a:fillRect/>
                          </a:stretch>
                        </pic:blipFill>
                        <pic:spPr>
                          <a:xfrm>
                            <a:off x="0" y="0"/>
                            <a:ext cx="5715745" cy="2961685"/>
                          </a:xfrm>
                          <a:prstGeom prst="rect">
                            <a:avLst/>
                          </a:prstGeom>
                        </pic:spPr>
                      </pic:pic>
                    </a:graphicData>
                  </a:graphic>
                </wp:inline>
              </w:drawing>
            </w:r>
          </w:p>
          <w:p w14:paraId="364BD826" w14:textId="77777777" w:rsidR="008A1977" w:rsidRPr="00812A4B" w:rsidRDefault="008A1977" w:rsidP="00905CCD">
            <w:pPr>
              <w:tabs>
                <w:tab w:val="left" w:pos="1200"/>
              </w:tabs>
              <w:spacing w:line="256" w:lineRule="auto"/>
              <w:rPr>
                <w:sz w:val="20"/>
                <w:szCs w:val="20"/>
              </w:rPr>
            </w:pPr>
          </w:p>
        </w:tc>
      </w:tr>
      <w:tr w:rsidR="008A1977" w:rsidRPr="008A1977" w14:paraId="33B5C17A" w14:textId="77777777" w:rsidTr="3656BAB7">
        <w:tc>
          <w:tcPr>
            <w:tcW w:w="9265" w:type="dxa"/>
            <w:shd w:val="clear" w:color="auto" w:fill="DBE5F1" w:themeFill="accent1" w:themeFillTint="33"/>
          </w:tcPr>
          <w:p w14:paraId="76584757" w14:textId="245CA2E6" w:rsidR="008A1977" w:rsidRPr="008A1977" w:rsidRDefault="008A1977">
            <w:pPr>
              <w:pStyle w:val="ListParagraph"/>
              <w:numPr>
                <w:ilvl w:val="0"/>
                <w:numId w:val="18"/>
              </w:numPr>
              <w:spacing w:before="80" w:after="80"/>
              <w:rPr>
                <w:rFonts w:ascii="Arial Narrow" w:hAnsi="Arial Narrow"/>
                <w:sz w:val="20"/>
                <w:szCs w:val="20"/>
              </w:rPr>
            </w:pPr>
            <w:r w:rsidRPr="008A1977">
              <w:rPr>
                <w:rFonts w:ascii="Arial Narrow" w:hAnsi="Arial Narrow"/>
                <w:sz w:val="20"/>
                <w:szCs w:val="20"/>
              </w:rPr>
              <w:lastRenderedPageBreak/>
              <w:t>Secure</w:t>
            </w:r>
            <w:r w:rsidR="00271552">
              <w:rPr>
                <w:rFonts w:ascii="Arial Narrow" w:hAnsi="Arial Narrow"/>
                <w:sz w:val="20"/>
                <w:szCs w:val="20"/>
              </w:rPr>
              <w:t xml:space="preserve"> </w:t>
            </w:r>
            <w:r w:rsidRPr="008A1977">
              <w:rPr>
                <w:rFonts w:ascii="Arial Narrow" w:hAnsi="Arial Narrow"/>
                <w:sz w:val="20"/>
                <w:szCs w:val="20"/>
              </w:rPr>
              <w:t>program</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financial</w:t>
            </w:r>
            <w:r w:rsidR="00271552">
              <w:rPr>
                <w:rFonts w:ascii="Arial Narrow" w:hAnsi="Arial Narrow"/>
                <w:sz w:val="20"/>
                <w:szCs w:val="20"/>
              </w:rPr>
              <w:t xml:space="preserve"> </w:t>
            </w:r>
            <w:r w:rsidRPr="008A1977">
              <w:rPr>
                <w:rFonts w:ascii="Arial Narrow" w:hAnsi="Arial Narrow"/>
                <w:sz w:val="20"/>
                <w:szCs w:val="20"/>
              </w:rPr>
              <w:t>data,</w:t>
            </w:r>
            <w:r w:rsidR="00271552">
              <w:rPr>
                <w:rFonts w:ascii="Arial Narrow" w:hAnsi="Arial Narrow"/>
                <w:sz w:val="20"/>
                <w:szCs w:val="20"/>
              </w:rPr>
              <w:t xml:space="preserve"> </w:t>
            </w:r>
            <w:r w:rsidRPr="008A1977">
              <w:rPr>
                <w:rFonts w:ascii="Arial Narrow" w:hAnsi="Arial Narrow"/>
                <w:sz w:val="20"/>
                <w:szCs w:val="20"/>
              </w:rPr>
              <w:t>including</w:t>
            </w:r>
            <w:r w:rsidR="00271552">
              <w:rPr>
                <w:rFonts w:ascii="Arial Narrow" w:hAnsi="Arial Narrow"/>
                <w:sz w:val="20"/>
                <w:szCs w:val="20"/>
              </w:rPr>
              <w:t xml:space="preserve"> </w:t>
            </w:r>
            <w:proofErr w:type="gramStart"/>
            <w:r w:rsidRPr="008A1977">
              <w:rPr>
                <w:rFonts w:ascii="Arial Narrow" w:hAnsi="Arial Narrow"/>
                <w:sz w:val="20"/>
                <w:szCs w:val="20"/>
              </w:rPr>
              <w:t>personally-identifiable</w:t>
            </w:r>
            <w:proofErr w:type="gramEnd"/>
            <w:r w:rsidR="00271552">
              <w:rPr>
                <w:rFonts w:ascii="Arial Narrow" w:hAnsi="Arial Narrow"/>
                <w:sz w:val="20"/>
                <w:szCs w:val="20"/>
              </w:rPr>
              <w:t xml:space="preserve"> </w:t>
            </w:r>
            <w:r w:rsidRPr="008A1977">
              <w:rPr>
                <w:rFonts w:ascii="Arial Narrow" w:hAnsi="Arial Narrow"/>
                <w:sz w:val="20"/>
                <w:szCs w:val="20"/>
              </w:rPr>
              <w:t>information</w:t>
            </w:r>
            <w:r w:rsidR="00271552">
              <w:rPr>
                <w:rFonts w:ascii="Arial Narrow" w:hAnsi="Arial Narrow"/>
                <w:sz w:val="20"/>
                <w:szCs w:val="20"/>
              </w:rPr>
              <w:t xml:space="preserve"> </w:t>
            </w:r>
            <w:r w:rsidRPr="008A1977">
              <w:rPr>
                <w:rFonts w:ascii="Arial Narrow" w:hAnsi="Arial Narrow"/>
                <w:sz w:val="20"/>
                <w:szCs w:val="20"/>
              </w:rPr>
              <w:t>(PII)</w:t>
            </w:r>
            <w:r w:rsidR="00271552">
              <w:rPr>
                <w:rFonts w:ascii="Arial Narrow" w:hAnsi="Arial Narrow"/>
                <w:sz w:val="20"/>
                <w:szCs w:val="20"/>
              </w:rPr>
              <w:t xml:space="preserve"> </w:t>
            </w:r>
            <w:r w:rsidRPr="008A1977">
              <w:rPr>
                <w:rFonts w:ascii="Arial Narrow" w:hAnsi="Arial Narrow"/>
                <w:sz w:val="20"/>
                <w:szCs w:val="20"/>
              </w:rPr>
              <w:t>of</w:t>
            </w:r>
            <w:r w:rsidR="00271552">
              <w:rPr>
                <w:rFonts w:ascii="Arial Narrow" w:hAnsi="Arial Narrow"/>
                <w:sz w:val="20"/>
                <w:szCs w:val="20"/>
              </w:rPr>
              <w:t xml:space="preserve"> </w:t>
            </w:r>
            <w:r w:rsidRPr="008A1977">
              <w:rPr>
                <w:rFonts w:ascii="Arial Narrow" w:hAnsi="Arial Narrow"/>
                <w:sz w:val="20"/>
                <w:szCs w:val="20"/>
              </w:rPr>
              <w:t>members;</w:t>
            </w:r>
            <w:r w:rsidR="00271552">
              <w:rPr>
                <w:rFonts w:ascii="Arial Narrow" w:hAnsi="Arial Narrow"/>
                <w:sz w:val="20"/>
                <w:szCs w:val="20"/>
              </w:rPr>
              <w:t xml:space="preserve"> </w:t>
            </w:r>
            <w:r w:rsidRPr="008A1977">
              <w:rPr>
                <w:rFonts w:ascii="Arial Narrow" w:hAnsi="Arial Narrow"/>
                <w:sz w:val="20"/>
                <w:szCs w:val="20"/>
              </w:rPr>
              <w:t>and</w:t>
            </w:r>
          </w:p>
        </w:tc>
      </w:tr>
      <w:tr w:rsidR="008A1977" w:rsidRPr="00812A4B" w14:paraId="36849B85" w14:textId="77777777" w:rsidTr="3656BAB7">
        <w:tc>
          <w:tcPr>
            <w:tcW w:w="9265" w:type="dxa"/>
            <w:tcBorders>
              <w:bottom w:val="single" w:sz="4" w:space="0" w:color="auto"/>
            </w:tcBorders>
          </w:tcPr>
          <w:p w14:paraId="5B28213A" w14:textId="7632FD0E" w:rsidR="00FE2E67" w:rsidRDefault="4A32D135" w:rsidP="005905C0">
            <w:pPr>
              <w:pStyle w:val="BodyText"/>
            </w:pPr>
            <w:r w:rsidRPr="00262102">
              <w:t>Yes,</w:t>
            </w:r>
            <w:r w:rsidR="00271552">
              <w:t xml:space="preserve"> </w:t>
            </w:r>
            <w:r w:rsidRPr="00262102">
              <w:t>Salesforce</w:t>
            </w:r>
            <w:r w:rsidR="00271552">
              <w:t xml:space="preserve"> </w:t>
            </w:r>
            <w:r w:rsidRPr="00262102">
              <w:t>will</w:t>
            </w:r>
            <w:r w:rsidR="00271552">
              <w:t xml:space="preserve"> </w:t>
            </w:r>
            <w:r w:rsidRPr="00262102">
              <w:t>be</w:t>
            </w:r>
            <w:r w:rsidR="00271552">
              <w:t xml:space="preserve"> </w:t>
            </w:r>
            <w:r w:rsidRPr="00262102">
              <w:t>configured</w:t>
            </w:r>
            <w:r w:rsidR="00271552">
              <w:t xml:space="preserve"> </w:t>
            </w:r>
            <w:r w:rsidRPr="00262102">
              <w:t>to</w:t>
            </w:r>
            <w:r w:rsidR="00271552">
              <w:t xml:space="preserve"> </w:t>
            </w:r>
            <w:r w:rsidR="00DC4F58">
              <w:t>sec</w:t>
            </w:r>
            <w:r w:rsidR="004F518E">
              <w:t>urely</w:t>
            </w:r>
            <w:r w:rsidR="00271552">
              <w:t xml:space="preserve"> </w:t>
            </w:r>
            <w:r w:rsidRPr="00262102">
              <w:t>capture</w:t>
            </w:r>
            <w:r w:rsidR="00271552">
              <w:t xml:space="preserve"> </w:t>
            </w:r>
            <w:r w:rsidR="004F518E">
              <w:t>and</w:t>
            </w:r>
            <w:r w:rsidR="00271552">
              <w:t xml:space="preserve"> </w:t>
            </w:r>
            <w:r w:rsidR="004F518E">
              <w:t>retain</w:t>
            </w:r>
            <w:r w:rsidR="00271552">
              <w:t xml:space="preserve"> </w:t>
            </w:r>
            <w:r w:rsidRPr="00262102">
              <w:t>all</w:t>
            </w:r>
            <w:r w:rsidR="00271552">
              <w:t xml:space="preserve"> </w:t>
            </w:r>
            <w:r w:rsidRPr="00262102">
              <w:t>program</w:t>
            </w:r>
            <w:r w:rsidR="00271552">
              <w:t xml:space="preserve"> </w:t>
            </w:r>
            <w:r w:rsidRPr="00262102">
              <w:t>and</w:t>
            </w:r>
            <w:r w:rsidR="00271552">
              <w:t xml:space="preserve"> </w:t>
            </w:r>
            <w:r w:rsidR="747323A5" w:rsidRPr="00262102">
              <w:t>financial</w:t>
            </w:r>
            <w:r w:rsidR="00271552">
              <w:t xml:space="preserve"> </w:t>
            </w:r>
            <w:r w:rsidRPr="00262102">
              <w:t>data,</w:t>
            </w:r>
            <w:r w:rsidR="00271552">
              <w:t xml:space="preserve"> </w:t>
            </w:r>
            <w:r w:rsidRPr="00262102">
              <w:t>including</w:t>
            </w:r>
            <w:r w:rsidR="00271552">
              <w:t xml:space="preserve"> </w:t>
            </w:r>
            <w:r w:rsidRPr="00262102">
              <w:t>Personally</w:t>
            </w:r>
            <w:r w:rsidR="00271552">
              <w:t xml:space="preserve"> </w:t>
            </w:r>
            <w:r w:rsidRPr="00262102">
              <w:t>Identifiable</w:t>
            </w:r>
            <w:r w:rsidR="00271552">
              <w:t xml:space="preserve"> </w:t>
            </w:r>
            <w:r w:rsidR="008B7645">
              <w:t>I</w:t>
            </w:r>
            <w:r w:rsidRPr="00262102">
              <w:t>nformation</w:t>
            </w:r>
            <w:r w:rsidR="005905C0">
              <w:t xml:space="preserve"> (PII)</w:t>
            </w:r>
            <w:r w:rsidRPr="00262102">
              <w:t>.</w:t>
            </w:r>
            <w:r w:rsidR="00271552">
              <w:t xml:space="preserve"> </w:t>
            </w:r>
            <w:r w:rsidR="008B7645">
              <w:t>Salesforce</w:t>
            </w:r>
            <w:r w:rsidR="00271552">
              <w:t xml:space="preserve"> </w:t>
            </w:r>
            <w:r w:rsidR="008B7645">
              <w:t>provides</w:t>
            </w:r>
            <w:r w:rsidR="00271552">
              <w:t xml:space="preserve"> </w:t>
            </w:r>
            <w:r w:rsidR="008B7645">
              <w:t>a</w:t>
            </w:r>
            <w:r w:rsidR="00271552">
              <w:t xml:space="preserve"> </w:t>
            </w:r>
            <w:r w:rsidR="008B7645">
              <w:t>robust</w:t>
            </w:r>
            <w:r w:rsidR="00271552">
              <w:t xml:space="preserve"> </w:t>
            </w:r>
            <w:r w:rsidR="78AF3EA9" w:rsidRPr="00262102">
              <w:t>built-in</w:t>
            </w:r>
            <w:r w:rsidR="00271552">
              <w:t xml:space="preserve"> </w:t>
            </w:r>
            <w:r w:rsidR="0037EC2A" w:rsidRPr="00262102">
              <w:t>field</w:t>
            </w:r>
            <w:r w:rsidR="00FE2E67">
              <w:t>-</w:t>
            </w:r>
            <w:r w:rsidR="0037EC2A" w:rsidRPr="00262102">
              <w:t>level</w:t>
            </w:r>
            <w:r w:rsidR="00271552">
              <w:t xml:space="preserve"> </w:t>
            </w:r>
            <w:r w:rsidR="0037EC2A" w:rsidRPr="00262102">
              <w:t>security</w:t>
            </w:r>
            <w:r w:rsidR="00271552">
              <w:t xml:space="preserve"> </w:t>
            </w:r>
            <w:r w:rsidR="0037EC2A" w:rsidRPr="00262102">
              <w:t>model,</w:t>
            </w:r>
            <w:r w:rsidR="00271552">
              <w:t xml:space="preserve"> </w:t>
            </w:r>
            <w:r w:rsidR="0037EC2A" w:rsidRPr="00262102">
              <w:t>which</w:t>
            </w:r>
            <w:r w:rsidR="00271552">
              <w:t xml:space="preserve"> </w:t>
            </w:r>
            <w:r w:rsidR="0037EC2A" w:rsidRPr="00262102">
              <w:t>will</w:t>
            </w:r>
            <w:r w:rsidR="00271552">
              <w:t xml:space="preserve"> </w:t>
            </w:r>
            <w:r w:rsidR="0037EC2A" w:rsidRPr="00262102">
              <w:t>be</w:t>
            </w:r>
            <w:r w:rsidR="00271552">
              <w:t xml:space="preserve"> </w:t>
            </w:r>
            <w:r w:rsidR="0037EC2A" w:rsidRPr="00262102">
              <w:t>used</w:t>
            </w:r>
            <w:r w:rsidR="00271552">
              <w:t xml:space="preserve"> </w:t>
            </w:r>
            <w:r w:rsidR="0037EC2A" w:rsidRPr="00262102">
              <w:t>to</w:t>
            </w:r>
            <w:r w:rsidR="00271552">
              <w:t xml:space="preserve"> </w:t>
            </w:r>
            <w:r w:rsidR="0037EC2A" w:rsidRPr="00262102">
              <w:t>define</w:t>
            </w:r>
            <w:r w:rsidR="00271552">
              <w:t xml:space="preserve"> </w:t>
            </w:r>
            <w:r w:rsidR="0037EC2A" w:rsidRPr="00262102">
              <w:t>which</w:t>
            </w:r>
            <w:r w:rsidR="00271552">
              <w:t xml:space="preserve"> </w:t>
            </w:r>
            <w:r w:rsidR="0037EC2A" w:rsidRPr="00262102">
              <w:t>users</w:t>
            </w:r>
            <w:r w:rsidR="00271552">
              <w:t xml:space="preserve"> </w:t>
            </w:r>
            <w:r w:rsidR="0037EC2A" w:rsidRPr="00262102">
              <w:t>can</w:t>
            </w:r>
            <w:r w:rsidR="00271552">
              <w:t xml:space="preserve"> </w:t>
            </w:r>
            <w:r w:rsidR="007C3A3E">
              <w:t>view</w:t>
            </w:r>
            <w:r w:rsidR="00271552">
              <w:t xml:space="preserve"> </w:t>
            </w:r>
            <w:r w:rsidR="007C3A3E">
              <w:t>a</w:t>
            </w:r>
            <w:r w:rsidR="0037EC2A" w:rsidRPr="00262102">
              <w:t>nd</w:t>
            </w:r>
            <w:r w:rsidR="00271552">
              <w:t xml:space="preserve"> </w:t>
            </w:r>
            <w:r w:rsidR="0037EC2A" w:rsidRPr="00262102">
              <w:t>edit</w:t>
            </w:r>
            <w:r w:rsidR="00271552">
              <w:t xml:space="preserve"> </w:t>
            </w:r>
            <w:r w:rsidR="0037EC2A" w:rsidRPr="00262102">
              <w:t>which</w:t>
            </w:r>
            <w:r w:rsidR="00271552">
              <w:t xml:space="preserve"> </w:t>
            </w:r>
            <w:r w:rsidR="0037EC2A" w:rsidRPr="00262102">
              <w:t>fields</w:t>
            </w:r>
            <w:r w:rsidR="00271552">
              <w:t xml:space="preserve"> </w:t>
            </w:r>
            <w:r w:rsidR="0037EC2A" w:rsidRPr="00262102">
              <w:t>in</w:t>
            </w:r>
            <w:r w:rsidR="00271552">
              <w:t xml:space="preserve"> </w:t>
            </w:r>
            <w:r w:rsidR="0037EC2A" w:rsidRPr="00262102">
              <w:t>the</w:t>
            </w:r>
            <w:r w:rsidR="00271552">
              <w:t xml:space="preserve"> </w:t>
            </w:r>
            <w:r w:rsidR="0037EC2A" w:rsidRPr="00262102">
              <w:t>system.</w:t>
            </w:r>
            <w:r w:rsidR="00271552">
              <w:t xml:space="preserve"> </w:t>
            </w:r>
            <w:r w:rsidR="0037EC2A" w:rsidRPr="00262102">
              <w:t>The</w:t>
            </w:r>
            <w:r w:rsidR="00271552">
              <w:t xml:space="preserve"> </w:t>
            </w:r>
            <w:r w:rsidR="0037EC2A" w:rsidRPr="00262102">
              <w:t>PII</w:t>
            </w:r>
            <w:r w:rsidR="00271552">
              <w:t xml:space="preserve"> </w:t>
            </w:r>
            <w:r w:rsidR="0037EC2A" w:rsidRPr="00262102">
              <w:t>fields</w:t>
            </w:r>
            <w:r w:rsidR="00271552">
              <w:t xml:space="preserve"> </w:t>
            </w:r>
            <w:r w:rsidR="0037EC2A" w:rsidRPr="00262102">
              <w:t>will</w:t>
            </w:r>
            <w:r w:rsidR="00271552">
              <w:t xml:space="preserve"> </w:t>
            </w:r>
            <w:r w:rsidR="0037EC2A" w:rsidRPr="00262102">
              <w:t>be</w:t>
            </w:r>
            <w:r w:rsidR="00271552">
              <w:t xml:space="preserve"> </w:t>
            </w:r>
            <w:r w:rsidR="0037EC2A" w:rsidRPr="00262102">
              <w:t>granted</w:t>
            </w:r>
            <w:r w:rsidR="00271552">
              <w:t xml:space="preserve"> </w:t>
            </w:r>
            <w:r w:rsidR="0037EC2A" w:rsidRPr="00262102">
              <w:t>access</w:t>
            </w:r>
            <w:r w:rsidR="00271552">
              <w:t xml:space="preserve"> </w:t>
            </w:r>
            <w:r w:rsidR="0037EC2A" w:rsidRPr="00262102">
              <w:t>only</w:t>
            </w:r>
            <w:r w:rsidR="00271552">
              <w:t xml:space="preserve"> </w:t>
            </w:r>
            <w:r w:rsidR="0037EC2A" w:rsidRPr="00262102">
              <w:t>to</w:t>
            </w:r>
            <w:r w:rsidR="00271552">
              <w:t xml:space="preserve"> </w:t>
            </w:r>
            <w:r w:rsidR="2137F777" w:rsidRPr="00262102">
              <w:t>users</w:t>
            </w:r>
            <w:r w:rsidR="00271552">
              <w:t xml:space="preserve"> </w:t>
            </w:r>
            <w:r w:rsidR="0037EC2A" w:rsidRPr="00262102">
              <w:t>with</w:t>
            </w:r>
            <w:r w:rsidR="00271552">
              <w:t xml:space="preserve"> </w:t>
            </w:r>
            <w:r w:rsidR="0037EC2A" w:rsidRPr="00262102">
              <w:t>the</w:t>
            </w:r>
            <w:r w:rsidR="00271552">
              <w:t xml:space="preserve"> </w:t>
            </w:r>
            <w:r w:rsidR="00FE2E67">
              <w:t>appropriate</w:t>
            </w:r>
            <w:r w:rsidR="00271552">
              <w:t xml:space="preserve"> </w:t>
            </w:r>
            <w:r w:rsidR="00FE2E67">
              <w:t>authorization,</w:t>
            </w:r>
            <w:r w:rsidR="00271552">
              <w:t xml:space="preserve"> </w:t>
            </w:r>
            <w:r w:rsidR="00FE2E67">
              <w:t>and</w:t>
            </w:r>
            <w:r w:rsidR="00271552">
              <w:t xml:space="preserve"> </w:t>
            </w:r>
            <w:r w:rsidR="00FE2E67">
              <w:t>fields</w:t>
            </w:r>
            <w:r w:rsidR="00271552">
              <w:t xml:space="preserve"> </w:t>
            </w:r>
            <w:r w:rsidR="00FE2E67">
              <w:t>will</w:t>
            </w:r>
            <w:r w:rsidR="00271552">
              <w:t xml:space="preserve"> </w:t>
            </w:r>
            <w:r w:rsidR="00FE2E67">
              <w:t>be</w:t>
            </w:r>
            <w:r w:rsidR="00271552">
              <w:t xml:space="preserve"> </w:t>
            </w:r>
            <w:r w:rsidR="00FE2E67">
              <w:t>masked</w:t>
            </w:r>
            <w:r w:rsidR="00271552">
              <w:t xml:space="preserve"> </w:t>
            </w:r>
            <w:r w:rsidR="00FE2E67">
              <w:t>for</w:t>
            </w:r>
            <w:r w:rsidR="00271552">
              <w:t xml:space="preserve"> </w:t>
            </w:r>
            <w:r w:rsidR="00FE2E67">
              <w:t>non-authorized</w:t>
            </w:r>
            <w:r w:rsidR="00271552">
              <w:t xml:space="preserve"> </w:t>
            </w:r>
            <w:r w:rsidR="00FE2E67">
              <w:t>users.</w:t>
            </w:r>
            <w:r w:rsidR="00271552">
              <w:t xml:space="preserve"> </w:t>
            </w:r>
          </w:p>
          <w:p w14:paraId="083D6627" w14:textId="77777777" w:rsidR="008A1977" w:rsidRPr="00812A4B" w:rsidRDefault="008A1977" w:rsidP="00905CCD">
            <w:pPr>
              <w:tabs>
                <w:tab w:val="left" w:pos="1200"/>
              </w:tabs>
              <w:spacing w:line="256" w:lineRule="auto"/>
              <w:rPr>
                <w:sz w:val="20"/>
                <w:szCs w:val="20"/>
              </w:rPr>
            </w:pPr>
          </w:p>
        </w:tc>
      </w:tr>
      <w:tr w:rsidR="008A1977" w:rsidRPr="008A1977" w14:paraId="295B57B1" w14:textId="77777777" w:rsidTr="3656BAB7">
        <w:tc>
          <w:tcPr>
            <w:tcW w:w="9265" w:type="dxa"/>
            <w:shd w:val="clear" w:color="auto" w:fill="DBE5F1" w:themeFill="accent1" w:themeFillTint="33"/>
          </w:tcPr>
          <w:p w14:paraId="184EFD62" w14:textId="334B786F" w:rsidR="008A1977" w:rsidRPr="008A1977" w:rsidRDefault="008A1977">
            <w:pPr>
              <w:pStyle w:val="ListParagraph"/>
              <w:numPr>
                <w:ilvl w:val="0"/>
                <w:numId w:val="18"/>
              </w:numPr>
              <w:spacing w:before="80" w:after="80"/>
              <w:rPr>
                <w:rFonts w:ascii="Arial Narrow" w:hAnsi="Arial Narrow"/>
                <w:sz w:val="20"/>
                <w:szCs w:val="20"/>
              </w:rPr>
            </w:pPr>
            <w:r w:rsidRPr="008A1977">
              <w:rPr>
                <w:rFonts w:ascii="Arial Narrow" w:hAnsi="Arial Narrow"/>
                <w:sz w:val="20"/>
                <w:szCs w:val="20"/>
              </w:rPr>
              <w:t>Provide</w:t>
            </w:r>
            <w:r w:rsidR="00271552">
              <w:rPr>
                <w:rFonts w:ascii="Arial Narrow" w:hAnsi="Arial Narrow"/>
                <w:sz w:val="20"/>
                <w:szCs w:val="20"/>
              </w:rPr>
              <w:t xml:space="preserve"> </w:t>
            </w:r>
            <w:r w:rsidRPr="008A1977">
              <w:rPr>
                <w:rFonts w:ascii="Arial Narrow" w:hAnsi="Arial Narrow"/>
                <w:sz w:val="20"/>
                <w:szCs w:val="20"/>
              </w:rPr>
              <w:t>a</w:t>
            </w:r>
            <w:r w:rsidR="00271552">
              <w:rPr>
                <w:rFonts w:ascii="Arial Narrow" w:hAnsi="Arial Narrow"/>
                <w:sz w:val="20"/>
                <w:szCs w:val="20"/>
              </w:rPr>
              <w:t xml:space="preserve"> </w:t>
            </w:r>
            <w:r w:rsidRPr="008A1977">
              <w:rPr>
                <w:rFonts w:ascii="Arial Narrow" w:hAnsi="Arial Narrow"/>
                <w:sz w:val="20"/>
                <w:szCs w:val="20"/>
              </w:rPr>
              <w:t>method</w:t>
            </w:r>
            <w:r w:rsidR="00271552">
              <w:rPr>
                <w:rFonts w:ascii="Arial Narrow" w:hAnsi="Arial Narrow"/>
                <w:sz w:val="20"/>
                <w:szCs w:val="20"/>
              </w:rPr>
              <w:t xml:space="preserve"> </w:t>
            </w:r>
            <w:r w:rsidRPr="008A1977">
              <w:rPr>
                <w:rFonts w:ascii="Arial Narrow" w:hAnsi="Arial Narrow"/>
                <w:sz w:val="20"/>
                <w:szCs w:val="20"/>
              </w:rPr>
              <w:t>for</w:t>
            </w:r>
            <w:r w:rsidR="00271552">
              <w:rPr>
                <w:rFonts w:ascii="Arial Narrow" w:hAnsi="Arial Narrow"/>
                <w:sz w:val="20"/>
                <w:szCs w:val="20"/>
              </w:rPr>
              <w:t xml:space="preserve"> </w:t>
            </w:r>
            <w:r w:rsidRPr="008A1977">
              <w:rPr>
                <w:rFonts w:ascii="Arial Narrow" w:hAnsi="Arial Narrow"/>
                <w:sz w:val="20"/>
                <w:szCs w:val="20"/>
              </w:rPr>
              <w:t>communicating</w:t>
            </w:r>
            <w:r w:rsidR="00271552">
              <w:rPr>
                <w:rFonts w:ascii="Arial Narrow" w:hAnsi="Arial Narrow"/>
                <w:sz w:val="20"/>
                <w:szCs w:val="20"/>
              </w:rPr>
              <w:t xml:space="preserve"> </w:t>
            </w:r>
            <w:r w:rsidRPr="008A1977">
              <w:rPr>
                <w:rFonts w:ascii="Arial Narrow" w:hAnsi="Arial Narrow"/>
                <w:sz w:val="20"/>
                <w:szCs w:val="20"/>
              </w:rPr>
              <w:t>between</w:t>
            </w:r>
            <w:r w:rsidR="00271552">
              <w:rPr>
                <w:rFonts w:ascii="Arial Narrow" w:hAnsi="Arial Narrow"/>
                <w:sz w:val="20"/>
                <w:szCs w:val="20"/>
              </w:rPr>
              <w:t xml:space="preserve"> </w:t>
            </w:r>
            <w:r w:rsidRPr="008A1977">
              <w:rPr>
                <w:rFonts w:ascii="Arial Narrow" w:hAnsi="Arial Narrow"/>
                <w:sz w:val="20"/>
                <w:szCs w:val="20"/>
              </w:rPr>
              <w:t>Commission</w:t>
            </w:r>
            <w:r w:rsidR="00271552">
              <w:rPr>
                <w:rFonts w:ascii="Arial Narrow" w:hAnsi="Arial Narrow"/>
                <w:sz w:val="20"/>
                <w:szCs w:val="20"/>
              </w:rPr>
              <w:t xml:space="preserve"> </w:t>
            </w:r>
            <w:r w:rsidRPr="008A1977">
              <w:rPr>
                <w:rFonts w:ascii="Arial Narrow" w:hAnsi="Arial Narrow"/>
                <w:sz w:val="20"/>
                <w:szCs w:val="20"/>
              </w:rPr>
              <w:t>staff</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program</w:t>
            </w:r>
            <w:r w:rsidR="00271552">
              <w:rPr>
                <w:rFonts w:ascii="Arial Narrow" w:hAnsi="Arial Narrow"/>
                <w:sz w:val="20"/>
                <w:szCs w:val="20"/>
              </w:rPr>
              <w:t xml:space="preserve"> </w:t>
            </w:r>
            <w:r w:rsidRPr="008A1977">
              <w:rPr>
                <w:rFonts w:ascii="Arial Narrow" w:hAnsi="Arial Narrow"/>
                <w:sz w:val="20"/>
                <w:szCs w:val="20"/>
              </w:rPr>
              <w:t>directors</w:t>
            </w:r>
            <w:r w:rsidR="00271552">
              <w:rPr>
                <w:rFonts w:ascii="Arial Narrow" w:hAnsi="Arial Narrow"/>
                <w:sz w:val="20"/>
                <w:szCs w:val="20"/>
              </w:rPr>
              <w:t xml:space="preserve"> </w:t>
            </w:r>
            <w:r w:rsidRPr="008A1977">
              <w:rPr>
                <w:rFonts w:ascii="Arial Narrow" w:hAnsi="Arial Narrow"/>
                <w:sz w:val="20"/>
                <w:szCs w:val="20"/>
              </w:rPr>
              <w:t>regarding</w:t>
            </w:r>
            <w:r w:rsidR="00271552">
              <w:rPr>
                <w:rFonts w:ascii="Arial Narrow" w:hAnsi="Arial Narrow"/>
                <w:sz w:val="20"/>
                <w:szCs w:val="20"/>
              </w:rPr>
              <w:t xml:space="preserve"> </w:t>
            </w:r>
            <w:r w:rsidRPr="008A1977">
              <w:rPr>
                <w:rFonts w:ascii="Arial Narrow" w:hAnsi="Arial Narrow"/>
                <w:sz w:val="20"/>
                <w:szCs w:val="20"/>
              </w:rPr>
              <w:t>grants</w:t>
            </w:r>
            <w:r w:rsidR="00271552">
              <w:rPr>
                <w:rFonts w:ascii="Arial Narrow" w:hAnsi="Arial Narrow"/>
                <w:sz w:val="20"/>
                <w:szCs w:val="20"/>
              </w:rPr>
              <w:t xml:space="preserve"> </w:t>
            </w:r>
            <w:r w:rsidRPr="008A1977">
              <w:rPr>
                <w:rFonts w:ascii="Arial Narrow" w:hAnsi="Arial Narrow"/>
                <w:sz w:val="20"/>
                <w:szCs w:val="20"/>
              </w:rPr>
              <w:t>administration</w:t>
            </w:r>
            <w:r w:rsidR="00271552">
              <w:rPr>
                <w:rFonts w:ascii="Arial Narrow" w:hAnsi="Arial Narrow"/>
                <w:sz w:val="20"/>
                <w:szCs w:val="20"/>
              </w:rPr>
              <w:t xml:space="preserve"> </w:t>
            </w:r>
            <w:r w:rsidRPr="008A1977">
              <w:rPr>
                <w:rFonts w:ascii="Arial Narrow" w:hAnsi="Arial Narrow"/>
                <w:sz w:val="20"/>
                <w:szCs w:val="20"/>
              </w:rPr>
              <w:t>matters,</w:t>
            </w:r>
            <w:r w:rsidR="00271552">
              <w:rPr>
                <w:rFonts w:ascii="Arial Narrow" w:hAnsi="Arial Narrow"/>
                <w:sz w:val="20"/>
                <w:szCs w:val="20"/>
              </w:rPr>
              <w:t xml:space="preserve"> </w:t>
            </w:r>
            <w:r w:rsidRPr="008A1977">
              <w:rPr>
                <w:rFonts w:ascii="Arial Narrow" w:hAnsi="Arial Narrow"/>
                <w:sz w:val="20"/>
                <w:szCs w:val="20"/>
              </w:rPr>
              <w:t>including</w:t>
            </w:r>
            <w:r w:rsidR="00271552">
              <w:rPr>
                <w:rFonts w:ascii="Arial Narrow" w:hAnsi="Arial Narrow"/>
                <w:sz w:val="20"/>
                <w:szCs w:val="20"/>
              </w:rPr>
              <w:t xml:space="preserve"> </w:t>
            </w:r>
            <w:r w:rsidRPr="008A1977">
              <w:rPr>
                <w:rFonts w:ascii="Arial Narrow" w:hAnsi="Arial Narrow"/>
                <w:sz w:val="20"/>
                <w:szCs w:val="20"/>
              </w:rPr>
              <w:t>notifications,</w:t>
            </w:r>
            <w:r w:rsidR="00271552">
              <w:rPr>
                <w:rFonts w:ascii="Arial Narrow" w:hAnsi="Arial Narrow"/>
                <w:sz w:val="20"/>
                <w:szCs w:val="20"/>
              </w:rPr>
              <w:t xml:space="preserve"> </w:t>
            </w:r>
            <w:r w:rsidRPr="008A1977">
              <w:rPr>
                <w:rFonts w:ascii="Arial Narrow" w:hAnsi="Arial Narrow"/>
                <w:sz w:val="20"/>
                <w:szCs w:val="20"/>
              </w:rPr>
              <w:t>reminders</w:t>
            </w:r>
            <w:r w:rsidR="00271552">
              <w:rPr>
                <w:rFonts w:ascii="Arial Narrow" w:hAnsi="Arial Narrow"/>
                <w:sz w:val="20"/>
                <w:szCs w:val="20"/>
              </w:rPr>
              <w:t xml:space="preserve"> </w:t>
            </w:r>
            <w:r w:rsidRPr="008A1977">
              <w:rPr>
                <w:rFonts w:ascii="Arial Narrow" w:hAnsi="Arial Narrow"/>
                <w:sz w:val="20"/>
                <w:szCs w:val="20"/>
              </w:rPr>
              <w:t>and</w:t>
            </w:r>
            <w:r w:rsidR="00271552">
              <w:rPr>
                <w:rFonts w:ascii="Arial Narrow" w:hAnsi="Arial Narrow"/>
                <w:sz w:val="20"/>
                <w:szCs w:val="20"/>
              </w:rPr>
              <w:t xml:space="preserve"> </w:t>
            </w:r>
            <w:r w:rsidRPr="008A1977">
              <w:rPr>
                <w:rFonts w:ascii="Arial Narrow" w:hAnsi="Arial Narrow"/>
                <w:sz w:val="20"/>
                <w:szCs w:val="20"/>
              </w:rPr>
              <w:t>actions</w:t>
            </w:r>
            <w:r w:rsidR="00271552">
              <w:rPr>
                <w:rFonts w:ascii="Arial Narrow" w:hAnsi="Arial Narrow"/>
                <w:sz w:val="20"/>
                <w:szCs w:val="20"/>
              </w:rPr>
              <w:t xml:space="preserve"> </w:t>
            </w:r>
            <w:r w:rsidRPr="008A1977">
              <w:rPr>
                <w:rFonts w:ascii="Arial Narrow" w:hAnsi="Arial Narrow"/>
                <w:sz w:val="20"/>
                <w:szCs w:val="20"/>
              </w:rPr>
              <w:t>requested</w:t>
            </w:r>
            <w:r w:rsidR="00271552">
              <w:rPr>
                <w:rFonts w:ascii="Arial Narrow" w:hAnsi="Arial Narrow"/>
                <w:sz w:val="20"/>
                <w:szCs w:val="20"/>
              </w:rPr>
              <w:t xml:space="preserve"> </w:t>
            </w:r>
            <w:r w:rsidRPr="008A1977">
              <w:rPr>
                <w:rFonts w:ascii="Arial Narrow" w:hAnsi="Arial Narrow"/>
                <w:sz w:val="20"/>
                <w:szCs w:val="20"/>
              </w:rPr>
              <w:t>from</w:t>
            </w:r>
            <w:r w:rsidR="00271552">
              <w:rPr>
                <w:rFonts w:ascii="Arial Narrow" w:hAnsi="Arial Narrow"/>
                <w:sz w:val="20"/>
                <w:szCs w:val="20"/>
              </w:rPr>
              <w:t xml:space="preserve"> </w:t>
            </w:r>
            <w:r w:rsidRPr="008A1977">
              <w:rPr>
                <w:rFonts w:ascii="Arial Narrow" w:hAnsi="Arial Narrow"/>
                <w:sz w:val="20"/>
                <w:szCs w:val="20"/>
              </w:rPr>
              <w:t>subrecipient</w:t>
            </w:r>
            <w:r w:rsidR="00271552">
              <w:rPr>
                <w:rFonts w:ascii="Arial Narrow" w:hAnsi="Arial Narrow"/>
                <w:sz w:val="20"/>
                <w:szCs w:val="20"/>
              </w:rPr>
              <w:t xml:space="preserve"> </w:t>
            </w:r>
            <w:r w:rsidRPr="008A1977">
              <w:rPr>
                <w:rFonts w:ascii="Arial Narrow" w:hAnsi="Arial Narrow"/>
                <w:sz w:val="20"/>
                <w:szCs w:val="20"/>
              </w:rPr>
              <w:t>programs.</w:t>
            </w:r>
          </w:p>
        </w:tc>
      </w:tr>
      <w:tr w:rsidR="00B65F04" w:rsidRPr="00812A4B" w14:paraId="5D0D4336" w14:textId="77777777" w:rsidTr="3656BAB7">
        <w:tc>
          <w:tcPr>
            <w:tcW w:w="9265" w:type="dxa"/>
            <w:tcBorders>
              <w:bottom w:val="single" w:sz="4" w:space="0" w:color="auto"/>
            </w:tcBorders>
          </w:tcPr>
          <w:p w14:paraId="10D90965" w14:textId="04557CFA" w:rsidR="00B35D25" w:rsidRDefault="00A775E5" w:rsidP="00593EC4">
            <w:pPr>
              <w:pStyle w:val="BodyText"/>
            </w:pPr>
            <w:r>
              <w:t>One</w:t>
            </w:r>
            <w:r w:rsidR="00271552">
              <w:t xml:space="preserve"> </w:t>
            </w:r>
            <w:r>
              <w:t>of</w:t>
            </w:r>
            <w:r w:rsidR="00271552">
              <w:t xml:space="preserve"> </w:t>
            </w:r>
            <w:r>
              <w:t>the</w:t>
            </w:r>
            <w:r w:rsidR="00271552">
              <w:t xml:space="preserve"> </w:t>
            </w:r>
            <w:r>
              <w:t>most</w:t>
            </w:r>
            <w:r w:rsidR="00271552">
              <w:t xml:space="preserve"> </w:t>
            </w:r>
            <w:r>
              <w:t>significant</w:t>
            </w:r>
            <w:r w:rsidR="00271552">
              <w:t xml:space="preserve"> </w:t>
            </w:r>
            <w:r>
              <w:t>advantages</w:t>
            </w:r>
            <w:r w:rsidR="00271552">
              <w:t xml:space="preserve"> </w:t>
            </w:r>
            <w:r>
              <w:t>of</w:t>
            </w:r>
            <w:r w:rsidR="00271552">
              <w:t xml:space="preserve"> </w:t>
            </w:r>
            <w:r>
              <w:t>building</w:t>
            </w:r>
            <w:r w:rsidR="00271552">
              <w:t xml:space="preserve"> </w:t>
            </w:r>
            <w:r>
              <w:t>the</w:t>
            </w:r>
            <w:r w:rsidR="00271552">
              <w:t xml:space="preserve"> </w:t>
            </w:r>
            <w:r w:rsidR="07C14858">
              <w:t>G</w:t>
            </w:r>
            <w:r>
              <w:t>rant</w:t>
            </w:r>
            <w:r w:rsidR="00271552">
              <w:t xml:space="preserve"> </w:t>
            </w:r>
            <w:r w:rsidR="1F395785">
              <w:t>R</w:t>
            </w:r>
            <w:r>
              <w:t>eporting</w:t>
            </w:r>
            <w:r w:rsidR="00271552">
              <w:t xml:space="preserve"> </w:t>
            </w:r>
            <w:r w:rsidR="10084C21">
              <w:t>S</w:t>
            </w:r>
            <w:r>
              <w:t>olution</w:t>
            </w:r>
            <w:r w:rsidR="00271552">
              <w:t xml:space="preserve"> </w:t>
            </w:r>
            <w:r>
              <w:t>on</w:t>
            </w:r>
            <w:r w:rsidR="00271552">
              <w:t xml:space="preserve"> </w:t>
            </w:r>
            <w:r>
              <w:t>the</w:t>
            </w:r>
            <w:r w:rsidR="00271552">
              <w:t xml:space="preserve"> </w:t>
            </w:r>
            <w:r w:rsidR="00B35D25">
              <w:t>Salesforce</w:t>
            </w:r>
            <w:r w:rsidR="00271552">
              <w:t xml:space="preserve"> </w:t>
            </w:r>
            <w:r w:rsidR="00B35D25">
              <w:t>platform</w:t>
            </w:r>
            <w:r w:rsidR="00271552">
              <w:t xml:space="preserve"> </w:t>
            </w:r>
            <w:r w:rsidR="00B35D25">
              <w:t>is</w:t>
            </w:r>
            <w:r w:rsidR="00271552">
              <w:t xml:space="preserve"> </w:t>
            </w:r>
            <w:r w:rsidR="00B35D25">
              <w:t>the</w:t>
            </w:r>
            <w:r w:rsidR="00271552">
              <w:t xml:space="preserve"> </w:t>
            </w:r>
            <w:r w:rsidR="00B35D25">
              <w:t>ability</w:t>
            </w:r>
            <w:r w:rsidR="00271552">
              <w:t xml:space="preserve"> </w:t>
            </w:r>
            <w:r w:rsidR="00B35D25">
              <w:t>for</w:t>
            </w:r>
            <w:r w:rsidR="00271552">
              <w:t xml:space="preserve"> </w:t>
            </w:r>
            <w:r w:rsidR="00B35D25">
              <w:t>users</w:t>
            </w:r>
            <w:r w:rsidR="00271552">
              <w:t xml:space="preserve"> </w:t>
            </w:r>
            <w:r w:rsidR="00B35D25">
              <w:t>to</w:t>
            </w:r>
            <w:r w:rsidR="00271552">
              <w:t xml:space="preserve"> </w:t>
            </w:r>
            <w:r w:rsidR="00B35D25">
              <w:t>collaborate</w:t>
            </w:r>
            <w:r w:rsidR="00271552">
              <w:t xml:space="preserve"> </w:t>
            </w:r>
            <w:r w:rsidR="00B35D25">
              <w:t>amongst</w:t>
            </w:r>
            <w:r w:rsidR="00271552">
              <w:t xml:space="preserve"> </w:t>
            </w:r>
            <w:r w:rsidR="00B35D25">
              <w:t>themselves</w:t>
            </w:r>
            <w:r w:rsidR="00271552">
              <w:t xml:space="preserve"> </w:t>
            </w:r>
            <w:r w:rsidR="00B35D25">
              <w:t>using</w:t>
            </w:r>
            <w:r w:rsidR="00271552">
              <w:t xml:space="preserve"> </w:t>
            </w:r>
            <w:r w:rsidR="00B35D25">
              <w:t>different</w:t>
            </w:r>
            <w:r w:rsidR="00271552">
              <w:t xml:space="preserve"> </w:t>
            </w:r>
            <w:r w:rsidR="00B35D25">
              <w:lastRenderedPageBreak/>
              <w:t>means</w:t>
            </w:r>
            <w:r w:rsidR="4B85D18A">
              <w:t>,</w:t>
            </w:r>
            <w:r w:rsidR="00271552">
              <w:t xml:space="preserve"> </w:t>
            </w:r>
            <w:r w:rsidR="4B85D18A">
              <w:t>all</w:t>
            </w:r>
            <w:r w:rsidR="00271552">
              <w:t xml:space="preserve"> </w:t>
            </w:r>
            <w:r w:rsidR="00B35D25">
              <w:t>provided</w:t>
            </w:r>
            <w:r w:rsidR="00271552">
              <w:t xml:space="preserve"> </w:t>
            </w:r>
            <w:r w:rsidR="00B35D25">
              <w:t>out</w:t>
            </w:r>
            <w:r w:rsidR="00271552">
              <w:t xml:space="preserve"> </w:t>
            </w:r>
            <w:r w:rsidR="00B35D25">
              <w:t>of</w:t>
            </w:r>
            <w:r w:rsidR="00271552">
              <w:t xml:space="preserve"> </w:t>
            </w:r>
            <w:r w:rsidR="00B35D25">
              <w:t>the</w:t>
            </w:r>
            <w:r w:rsidR="00271552">
              <w:t xml:space="preserve"> </w:t>
            </w:r>
            <w:r w:rsidR="00B35D25">
              <w:t>box.</w:t>
            </w:r>
            <w:r w:rsidR="00271552">
              <w:t xml:space="preserve"> </w:t>
            </w:r>
            <w:r w:rsidR="00B35D25">
              <w:t>Following</w:t>
            </w:r>
            <w:r w:rsidR="00271552">
              <w:t xml:space="preserve"> </w:t>
            </w:r>
            <w:r w:rsidR="00B35D25">
              <w:t>are</w:t>
            </w:r>
            <w:r w:rsidR="00271552">
              <w:t xml:space="preserve"> </w:t>
            </w:r>
            <w:r w:rsidR="005CAC55">
              <w:t>examples</w:t>
            </w:r>
            <w:r w:rsidR="00271552">
              <w:t xml:space="preserve"> </w:t>
            </w:r>
            <w:r w:rsidR="00B35D25">
              <w:t>of</w:t>
            </w:r>
            <w:r w:rsidR="00271552">
              <w:t xml:space="preserve"> </w:t>
            </w:r>
            <w:r>
              <w:t>how</w:t>
            </w:r>
            <w:r w:rsidR="00271552">
              <w:t xml:space="preserve"> </w:t>
            </w:r>
            <w:r w:rsidR="007B6817">
              <w:t>VDSS</w:t>
            </w:r>
            <w:r w:rsidR="00271552">
              <w:t xml:space="preserve"> </w:t>
            </w:r>
            <w:r w:rsidR="00B35D25">
              <w:t>staff</w:t>
            </w:r>
            <w:r w:rsidR="00271552">
              <w:t xml:space="preserve"> </w:t>
            </w:r>
            <w:r w:rsidR="00B35D25">
              <w:t>and</w:t>
            </w:r>
            <w:r w:rsidR="00271552">
              <w:t xml:space="preserve"> </w:t>
            </w:r>
            <w:r w:rsidR="00B35D25">
              <w:t>program</w:t>
            </w:r>
            <w:r w:rsidR="00271552">
              <w:t xml:space="preserve"> </w:t>
            </w:r>
            <w:r w:rsidR="00B35D25">
              <w:t>directors</w:t>
            </w:r>
            <w:r w:rsidR="00271552">
              <w:t xml:space="preserve"> </w:t>
            </w:r>
            <w:r w:rsidR="00B35D25">
              <w:t>can</w:t>
            </w:r>
            <w:r w:rsidR="00271552">
              <w:t xml:space="preserve"> </w:t>
            </w:r>
            <w:r w:rsidR="00B35D25">
              <w:t>collaborate</w:t>
            </w:r>
            <w:r w:rsidR="00271552">
              <w:t xml:space="preserve"> </w:t>
            </w:r>
            <w:r w:rsidR="00B35D25">
              <w:t>on</w:t>
            </w:r>
            <w:r w:rsidR="00271552">
              <w:t xml:space="preserve"> </w:t>
            </w:r>
            <w:r w:rsidR="00B35D25">
              <w:t>various</w:t>
            </w:r>
            <w:r w:rsidR="00271552">
              <w:t xml:space="preserve"> </w:t>
            </w:r>
            <w:r w:rsidR="00B35D25">
              <w:t>grant</w:t>
            </w:r>
            <w:r>
              <w:t>-</w:t>
            </w:r>
            <w:r w:rsidR="00B35D25">
              <w:t>related</w:t>
            </w:r>
            <w:r w:rsidR="00271552">
              <w:t xml:space="preserve"> </w:t>
            </w:r>
            <w:r w:rsidR="00B35D25">
              <w:t>activities:</w:t>
            </w:r>
          </w:p>
          <w:p w14:paraId="7EA4C3BB" w14:textId="370D88C2" w:rsidR="00B3437D" w:rsidRPr="00593EC4" w:rsidRDefault="00B35D25" w:rsidP="00B3437D">
            <w:pPr>
              <w:pStyle w:val="BodyText"/>
            </w:pPr>
            <w:r w:rsidRPr="00D00A6E">
              <w:rPr>
                <w:b/>
                <w:bCs/>
              </w:rPr>
              <w:t>Chatter:</w:t>
            </w:r>
            <w:r w:rsidR="00271552">
              <w:t xml:space="preserve"> </w:t>
            </w:r>
            <w:r w:rsidRPr="00720745">
              <w:t>Chatter</w:t>
            </w:r>
            <w:r w:rsidR="00271552">
              <w:t xml:space="preserve"> </w:t>
            </w:r>
            <w:r w:rsidRPr="00720745">
              <w:t>is</w:t>
            </w:r>
            <w:r w:rsidR="00271552">
              <w:t xml:space="preserve"> </w:t>
            </w:r>
            <w:r w:rsidRPr="00720745">
              <w:t>a</w:t>
            </w:r>
            <w:r w:rsidR="00271552">
              <w:t xml:space="preserve"> </w:t>
            </w:r>
            <w:r w:rsidRPr="00720745">
              <w:t>Salesforce</w:t>
            </w:r>
            <w:r w:rsidR="00271552">
              <w:t xml:space="preserve"> </w:t>
            </w:r>
            <w:r w:rsidRPr="00720745">
              <w:t>real-time</w:t>
            </w:r>
            <w:r w:rsidR="00271552">
              <w:t xml:space="preserve"> </w:t>
            </w:r>
            <w:r w:rsidRPr="00720745">
              <w:t>collaboration</w:t>
            </w:r>
            <w:r w:rsidR="00271552">
              <w:t xml:space="preserve"> </w:t>
            </w:r>
            <w:r w:rsidRPr="00720745">
              <w:t>application</w:t>
            </w:r>
            <w:r w:rsidR="00271552">
              <w:t xml:space="preserve"> </w:t>
            </w:r>
            <w:r w:rsidRPr="00720745">
              <w:t>that</w:t>
            </w:r>
            <w:r w:rsidR="00271552">
              <w:t xml:space="preserve"> </w:t>
            </w:r>
            <w:r w:rsidRPr="00720745">
              <w:t>lets</w:t>
            </w:r>
            <w:r w:rsidR="00271552">
              <w:t xml:space="preserve"> </w:t>
            </w:r>
            <w:r w:rsidRPr="00720745">
              <w:t>users</w:t>
            </w:r>
            <w:r w:rsidR="00271552">
              <w:t xml:space="preserve"> </w:t>
            </w:r>
            <w:r w:rsidRPr="00720745">
              <w:t>work</w:t>
            </w:r>
            <w:r w:rsidR="00271552">
              <w:t xml:space="preserve"> </w:t>
            </w:r>
            <w:r w:rsidRPr="00720745">
              <w:t>together,</w:t>
            </w:r>
            <w:r w:rsidR="00271552">
              <w:t xml:space="preserve"> </w:t>
            </w:r>
            <w:r w:rsidRPr="00720745">
              <w:t>talk</w:t>
            </w:r>
            <w:r w:rsidR="00271552">
              <w:t xml:space="preserve"> </w:t>
            </w:r>
            <w:r w:rsidRPr="00720745">
              <w:t>to</w:t>
            </w:r>
            <w:r w:rsidR="00271552">
              <w:t xml:space="preserve"> </w:t>
            </w:r>
            <w:r w:rsidRPr="00720745">
              <w:t>each</w:t>
            </w:r>
            <w:r w:rsidR="00271552">
              <w:t xml:space="preserve"> </w:t>
            </w:r>
            <w:r w:rsidRPr="00720745">
              <w:t>other,</w:t>
            </w:r>
            <w:r w:rsidR="00271552">
              <w:t xml:space="preserve"> </w:t>
            </w:r>
            <w:r w:rsidRPr="00720745">
              <w:t>and</w:t>
            </w:r>
            <w:r w:rsidR="00271552">
              <w:t xml:space="preserve"> </w:t>
            </w:r>
            <w:r w:rsidRPr="00720745">
              <w:t>share</w:t>
            </w:r>
            <w:r w:rsidR="00271552">
              <w:t xml:space="preserve"> </w:t>
            </w:r>
            <w:r w:rsidRPr="00720745">
              <w:t>information.</w:t>
            </w:r>
            <w:r w:rsidR="00271552">
              <w:t xml:space="preserve"> </w:t>
            </w:r>
            <w:r w:rsidRPr="00720745">
              <w:t>Chatter</w:t>
            </w:r>
            <w:r w:rsidR="00271552">
              <w:t xml:space="preserve"> </w:t>
            </w:r>
            <w:r w:rsidRPr="00720745">
              <w:t>connects,</w:t>
            </w:r>
            <w:r w:rsidR="00271552">
              <w:t xml:space="preserve"> </w:t>
            </w:r>
            <w:r w:rsidRPr="00720745">
              <w:t>engages,</w:t>
            </w:r>
            <w:r w:rsidR="00271552">
              <w:t xml:space="preserve"> </w:t>
            </w:r>
            <w:r w:rsidRPr="00720745">
              <w:t>and</w:t>
            </w:r>
            <w:r w:rsidR="00271552">
              <w:t xml:space="preserve"> </w:t>
            </w:r>
            <w:r w:rsidRPr="00720745">
              <w:t>motivates</w:t>
            </w:r>
            <w:r w:rsidR="00271552">
              <w:t xml:space="preserve"> </w:t>
            </w:r>
            <w:r w:rsidRPr="00720745">
              <w:t>users</w:t>
            </w:r>
            <w:r w:rsidR="00271552">
              <w:t xml:space="preserve"> </w:t>
            </w:r>
            <w:r w:rsidRPr="00720745">
              <w:t>to</w:t>
            </w:r>
            <w:r w:rsidR="00271552">
              <w:t xml:space="preserve"> </w:t>
            </w:r>
            <w:r w:rsidRPr="00720745">
              <w:t>work</w:t>
            </w:r>
            <w:r w:rsidR="00271552">
              <w:t xml:space="preserve"> </w:t>
            </w:r>
            <w:r w:rsidRPr="00720745">
              <w:t>efficiently</w:t>
            </w:r>
            <w:r w:rsidR="00271552">
              <w:t xml:space="preserve"> </w:t>
            </w:r>
            <w:r w:rsidRPr="00720745">
              <w:t>across</w:t>
            </w:r>
            <w:r w:rsidR="00271552">
              <w:t xml:space="preserve"> </w:t>
            </w:r>
            <w:r w:rsidRPr="00720745">
              <w:t>the</w:t>
            </w:r>
            <w:r w:rsidR="00271552">
              <w:t xml:space="preserve"> </w:t>
            </w:r>
            <w:r w:rsidRPr="00720745">
              <w:t>organization</w:t>
            </w:r>
            <w:r w:rsidR="00271552">
              <w:t xml:space="preserve"> </w:t>
            </w:r>
            <w:r w:rsidRPr="00720745">
              <w:t>regardless</w:t>
            </w:r>
            <w:r w:rsidR="00271552">
              <w:t xml:space="preserve"> </w:t>
            </w:r>
            <w:r w:rsidRPr="00720745">
              <w:t>of</w:t>
            </w:r>
            <w:r w:rsidR="00271552">
              <w:t xml:space="preserve"> </w:t>
            </w:r>
            <w:r w:rsidRPr="00720745">
              <w:t>role</w:t>
            </w:r>
            <w:r w:rsidR="00271552">
              <w:t xml:space="preserve"> </w:t>
            </w:r>
            <w:r w:rsidRPr="00720745">
              <w:t>or</w:t>
            </w:r>
            <w:r w:rsidR="00271552">
              <w:t xml:space="preserve"> </w:t>
            </w:r>
            <w:r w:rsidRPr="00720745">
              <w:t>location.</w:t>
            </w:r>
            <w:r w:rsidR="00271552">
              <w:t xml:space="preserve"> </w:t>
            </w:r>
            <w:r w:rsidRPr="00720745">
              <w:t>Chatter</w:t>
            </w:r>
            <w:r w:rsidR="00271552">
              <w:t xml:space="preserve"> </w:t>
            </w:r>
            <w:r w:rsidRPr="00720745">
              <w:t>lets</w:t>
            </w:r>
            <w:r w:rsidR="00271552">
              <w:t xml:space="preserve"> </w:t>
            </w:r>
            <w:r w:rsidRPr="00720745">
              <w:t>users</w:t>
            </w:r>
            <w:r w:rsidR="00271552">
              <w:t xml:space="preserve"> </w:t>
            </w:r>
            <w:r w:rsidRPr="00720745">
              <w:t>collaborate</w:t>
            </w:r>
            <w:r w:rsidR="00271552">
              <w:t xml:space="preserve"> </w:t>
            </w:r>
            <w:r w:rsidRPr="00720745">
              <w:t>on</w:t>
            </w:r>
            <w:r w:rsidR="00271552">
              <w:t xml:space="preserve"> </w:t>
            </w:r>
            <w:r>
              <w:t>specific</w:t>
            </w:r>
            <w:r w:rsidR="00271552">
              <w:t xml:space="preserve"> </w:t>
            </w:r>
            <w:r>
              <w:t>records</w:t>
            </w:r>
            <w:r w:rsidR="00271552">
              <w:t xml:space="preserve"> </w:t>
            </w:r>
            <w:r>
              <w:t>such</w:t>
            </w:r>
            <w:r w:rsidR="00271552">
              <w:t xml:space="preserve"> </w:t>
            </w:r>
            <w:r>
              <w:t>as</w:t>
            </w:r>
            <w:r w:rsidR="00271552">
              <w:t xml:space="preserve"> </w:t>
            </w:r>
            <w:r>
              <w:t>grant</w:t>
            </w:r>
            <w:r w:rsidR="00271552">
              <w:t xml:space="preserve"> </w:t>
            </w:r>
            <w:r>
              <w:t>information,</w:t>
            </w:r>
            <w:r w:rsidR="00271552">
              <w:t xml:space="preserve"> </w:t>
            </w:r>
            <w:r>
              <w:t>timesheet</w:t>
            </w:r>
            <w:r w:rsidR="00271552">
              <w:t xml:space="preserve"> </w:t>
            </w:r>
            <w:r>
              <w:t>information</w:t>
            </w:r>
            <w:r w:rsidR="00A775E5">
              <w:t>,</w:t>
            </w:r>
            <w:r w:rsidR="00271552">
              <w:t xml:space="preserve"> </w:t>
            </w:r>
            <w:r>
              <w:t>etc.</w:t>
            </w:r>
            <w:r w:rsidR="00271552">
              <w:t xml:space="preserve"> </w:t>
            </w:r>
            <w:r w:rsidR="00B3437D" w:rsidRPr="00593EC4">
              <w:t>In</w:t>
            </w:r>
            <w:r w:rsidR="00271552">
              <w:t xml:space="preserve"> </w:t>
            </w:r>
            <w:r w:rsidR="00B3437D" w:rsidRPr="00593EC4">
              <w:t>Chatter,</w:t>
            </w:r>
            <w:r w:rsidR="00271552">
              <w:t xml:space="preserve"> </w:t>
            </w:r>
            <w:r w:rsidR="00B3437D" w:rsidRPr="00593EC4">
              <w:t>everyone</w:t>
            </w:r>
            <w:r w:rsidR="00271552">
              <w:t xml:space="preserve"> </w:t>
            </w:r>
            <w:r w:rsidR="00B3437D" w:rsidRPr="00593EC4">
              <w:t>has</w:t>
            </w:r>
            <w:r w:rsidR="00271552">
              <w:t xml:space="preserve"> </w:t>
            </w:r>
            <w:r w:rsidR="00B3437D" w:rsidRPr="00593EC4">
              <w:t>a</w:t>
            </w:r>
            <w:r w:rsidR="00271552">
              <w:t xml:space="preserve"> </w:t>
            </w:r>
            <w:r w:rsidR="00B3437D" w:rsidRPr="00593EC4">
              <w:t>profile</w:t>
            </w:r>
            <w:r w:rsidR="00271552">
              <w:t xml:space="preserve"> </w:t>
            </w:r>
            <w:r w:rsidR="00B3437D" w:rsidRPr="00593EC4">
              <w:t>page</w:t>
            </w:r>
            <w:r w:rsidR="00271552">
              <w:t xml:space="preserve"> </w:t>
            </w:r>
            <w:r w:rsidR="00B3437D" w:rsidRPr="00593EC4">
              <w:t>with</w:t>
            </w:r>
            <w:r w:rsidR="00271552">
              <w:t xml:space="preserve"> </w:t>
            </w:r>
            <w:r w:rsidR="00B3437D" w:rsidRPr="00593EC4">
              <w:t>a</w:t>
            </w:r>
            <w:r w:rsidR="00271552">
              <w:t xml:space="preserve"> </w:t>
            </w:r>
            <w:r w:rsidR="00B3437D" w:rsidRPr="00593EC4">
              <w:t>photo</w:t>
            </w:r>
            <w:r w:rsidR="00271552">
              <w:t xml:space="preserve"> </w:t>
            </w:r>
            <w:r w:rsidR="00B3437D" w:rsidRPr="00593EC4">
              <w:t>and</w:t>
            </w:r>
            <w:r w:rsidR="00271552">
              <w:t xml:space="preserve"> </w:t>
            </w:r>
            <w:r w:rsidR="00B3437D" w:rsidRPr="00593EC4">
              <w:t>work-related</w:t>
            </w:r>
            <w:r w:rsidR="00271552">
              <w:t xml:space="preserve"> </w:t>
            </w:r>
            <w:r w:rsidR="00B3437D" w:rsidRPr="00593EC4">
              <w:t>information.</w:t>
            </w:r>
          </w:p>
          <w:p w14:paraId="4F9FBA00" w14:textId="42F87FCD" w:rsidR="00B35D25" w:rsidRPr="00D00A6E" w:rsidRDefault="00B3437D" w:rsidP="003B6A71">
            <w:pPr>
              <w:pStyle w:val="BodyText"/>
            </w:pPr>
            <w:r>
              <w:t>One</w:t>
            </w:r>
            <w:r w:rsidR="00271552">
              <w:t xml:space="preserve"> </w:t>
            </w:r>
            <w:r>
              <w:t>of</w:t>
            </w:r>
            <w:r w:rsidR="00271552">
              <w:t xml:space="preserve"> </w:t>
            </w:r>
            <w:r>
              <w:t>the</w:t>
            </w:r>
            <w:r w:rsidR="00271552">
              <w:t xml:space="preserve"> </w:t>
            </w:r>
            <w:r>
              <w:t>most</w:t>
            </w:r>
            <w:r w:rsidR="00271552">
              <w:t xml:space="preserve"> </w:t>
            </w:r>
            <w:r>
              <w:t>useful</w:t>
            </w:r>
            <w:r w:rsidR="00271552">
              <w:t xml:space="preserve"> </w:t>
            </w:r>
            <w:r>
              <w:t>communication</w:t>
            </w:r>
            <w:r w:rsidR="00271552">
              <w:t xml:space="preserve"> </w:t>
            </w:r>
            <w:r>
              <w:t>tools</w:t>
            </w:r>
            <w:r w:rsidR="00271552">
              <w:t xml:space="preserve"> </w:t>
            </w:r>
            <w:r>
              <w:t>in</w:t>
            </w:r>
            <w:r w:rsidR="00271552">
              <w:t xml:space="preserve"> </w:t>
            </w:r>
            <w:r>
              <w:t>Chatter</w:t>
            </w:r>
            <w:r w:rsidR="00271552">
              <w:t xml:space="preserve"> </w:t>
            </w:r>
            <w:r>
              <w:t>is</w:t>
            </w:r>
            <w:r w:rsidR="00271552">
              <w:t xml:space="preserve"> </w:t>
            </w:r>
            <w:r w:rsidR="007A0C51">
              <w:t>that users</w:t>
            </w:r>
            <w:r w:rsidR="00271552">
              <w:t xml:space="preserve"> </w:t>
            </w:r>
            <w:r>
              <w:t>can</w:t>
            </w:r>
            <w:r w:rsidR="00271552">
              <w:t xml:space="preserve"> </w:t>
            </w:r>
            <w:r>
              <w:t>follow</w:t>
            </w:r>
            <w:r w:rsidR="00271552">
              <w:t xml:space="preserve"> </w:t>
            </w:r>
            <w:r>
              <w:t>people,</w:t>
            </w:r>
            <w:r w:rsidR="00271552">
              <w:t xml:space="preserve"> </w:t>
            </w:r>
            <w:r>
              <w:t>groups,</w:t>
            </w:r>
            <w:r w:rsidR="00271552">
              <w:t xml:space="preserve"> </w:t>
            </w:r>
            <w:r>
              <w:t>topics,</w:t>
            </w:r>
            <w:r w:rsidR="00271552">
              <w:t xml:space="preserve"> </w:t>
            </w:r>
            <w:r>
              <w:t>files,</w:t>
            </w:r>
            <w:r w:rsidR="00271552">
              <w:t xml:space="preserve"> </w:t>
            </w:r>
            <w:r>
              <w:t>and</w:t>
            </w:r>
            <w:r w:rsidR="00271552">
              <w:t xml:space="preserve"> </w:t>
            </w:r>
            <w:r>
              <w:t>records,</w:t>
            </w:r>
            <w:r w:rsidR="00271552">
              <w:t xml:space="preserve"> </w:t>
            </w:r>
            <w:r>
              <w:t>like</w:t>
            </w:r>
            <w:r w:rsidR="00271552">
              <w:t xml:space="preserve"> </w:t>
            </w:r>
            <w:r>
              <w:t>grants</w:t>
            </w:r>
            <w:r w:rsidR="00271552">
              <w:t xml:space="preserve"> </w:t>
            </w:r>
            <w:r>
              <w:t>and</w:t>
            </w:r>
            <w:r w:rsidR="00271552">
              <w:t xml:space="preserve"> </w:t>
            </w:r>
            <w:r>
              <w:t>expenses.</w:t>
            </w:r>
            <w:r w:rsidR="00271552">
              <w:t xml:space="preserve"> </w:t>
            </w:r>
            <w:r>
              <w:t>When</w:t>
            </w:r>
            <w:r w:rsidR="00271552">
              <w:t xml:space="preserve"> </w:t>
            </w:r>
            <w:r>
              <w:t>users</w:t>
            </w:r>
            <w:r w:rsidR="00271552">
              <w:t xml:space="preserve"> </w:t>
            </w:r>
            <w:r>
              <w:t>follow</w:t>
            </w:r>
            <w:r w:rsidR="00271552">
              <w:t xml:space="preserve"> </w:t>
            </w:r>
            <w:r>
              <w:t>people,</w:t>
            </w:r>
            <w:r w:rsidR="00271552">
              <w:t xml:space="preserve"> </w:t>
            </w:r>
            <w:r>
              <w:t>they</w:t>
            </w:r>
            <w:r w:rsidR="00271552">
              <w:t xml:space="preserve"> </w:t>
            </w:r>
            <w:r>
              <w:t>see</w:t>
            </w:r>
            <w:r w:rsidR="00271552">
              <w:t xml:space="preserve"> </w:t>
            </w:r>
            <w:r>
              <w:t>their</w:t>
            </w:r>
            <w:r w:rsidR="00271552">
              <w:t xml:space="preserve"> </w:t>
            </w:r>
            <w:r>
              <w:t>posts,</w:t>
            </w:r>
            <w:r w:rsidR="00271552">
              <w:t xml:space="preserve"> </w:t>
            </w:r>
            <w:r>
              <w:t>comments,</w:t>
            </w:r>
            <w:r w:rsidR="00271552">
              <w:t xml:space="preserve"> </w:t>
            </w:r>
            <w:r>
              <w:t>and</w:t>
            </w:r>
            <w:r w:rsidR="00271552">
              <w:t xml:space="preserve"> </w:t>
            </w:r>
            <w:r>
              <w:t>likes</w:t>
            </w:r>
            <w:r w:rsidR="00271552">
              <w:t xml:space="preserve"> </w:t>
            </w:r>
            <w:r>
              <w:t>in</w:t>
            </w:r>
            <w:r w:rsidR="00271552">
              <w:t xml:space="preserve"> </w:t>
            </w:r>
            <w:r w:rsidR="00A775E5">
              <w:t>the</w:t>
            </w:r>
            <w:r w:rsidR="00271552">
              <w:t xml:space="preserve"> </w:t>
            </w:r>
            <w:r w:rsidR="005F34D7">
              <w:t>“</w:t>
            </w:r>
            <w:r>
              <w:t>What</w:t>
            </w:r>
            <w:r w:rsidR="00271552">
              <w:t xml:space="preserve"> </w:t>
            </w:r>
            <w:r>
              <w:t>I</w:t>
            </w:r>
            <w:r w:rsidR="00271552">
              <w:t xml:space="preserve"> </w:t>
            </w:r>
            <w:r>
              <w:t>Follow</w:t>
            </w:r>
            <w:r w:rsidR="005F34D7">
              <w:t>”</w:t>
            </w:r>
            <w:r w:rsidR="00271552">
              <w:t xml:space="preserve"> </w:t>
            </w:r>
            <w:r>
              <w:t>feed.</w:t>
            </w:r>
            <w:r w:rsidR="00271552">
              <w:t xml:space="preserve"> </w:t>
            </w:r>
            <w:r>
              <w:t>People</w:t>
            </w:r>
            <w:r w:rsidR="00271552">
              <w:t xml:space="preserve"> </w:t>
            </w:r>
            <w:r>
              <w:t>can</w:t>
            </w:r>
            <w:r w:rsidR="00271552">
              <w:t xml:space="preserve"> </w:t>
            </w:r>
            <w:r>
              <w:t>follow</w:t>
            </w:r>
            <w:r w:rsidR="00271552">
              <w:t xml:space="preserve"> </w:t>
            </w:r>
            <w:r>
              <w:t>each</w:t>
            </w:r>
            <w:r w:rsidR="00271552">
              <w:t xml:space="preserve"> </w:t>
            </w:r>
            <w:r>
              <w:t>other</w:t>
            </w:r>
            <w:r w:rsidR="00271552">
              <w:t xml:space="preserve"> </w:t>
            </w:r>
            <w:r>
              <w:t>independent</w:t>
            </w:r>
            <w:r w:rsidR="00271552">
              <w:t xml:space="preserve"> </w:t>
            </w:r>
            <w:r>
              <w:t>of</w:t>
            </w:r>
            <w:r w:rsidR="00271552">
              <w:t xml:space="preserve"> </w:t>
            </w:r>
            <w:r>
              <w:t>their</w:t>
            </w:r>
            <w:r w:rsidR="00271552">
              <w:t xml:space="preserve"> </w:t>
            </w:r>
            <w:r>
              <w:t>teams,</w:t>
            </w:r>
            <w:r w:rsidR="00271552">
              <w:t xml:space="preserve"> </w:t>
            </w:r>
            <w:r>
              <w:t>which</w:t>
            </w:r>
            <w:r w:rsidR="00271552">
              <w:t xml:space="preserve"> </w:t>
            </w:r>
            <w:r>
              <w:t>helps</w:t>
            </w:r>
            <w:r w:rsidR="00271552">
              <w:t xml:space="preserve"> </w:t>
            </w:r>
            <w:r>
              <w:t>collaboration</w:t>
            </w:r>
            <w:r w:rsidR="00271552">
              <w:t xml:space="preserve"> </w:t>
            </w:r>
            <w:r>
              <w:t>across</w:t>
            </w:r>
            <w:r w:rsidR="00271552">
              <w:t xml:space="preserve"> </w:t>
            </w:r>
            <w:r>
              <w:t>functional</w:t>
            </w:r>
            <w:r w:rsidR="00271552">
              <w:t xml:space="preserve"> </w:t>
            </w:r>
            <w:r>
              <w:t>borders.</w:t>
            </w:r>
            <w:r w:rsidR="00271552">
              <w:t xml:space="preserve"> </w:t>
            </w:r>
            <w:r>
              <w:t>When</w:t>
            </w:r>
            <w:r w:rsidR="00271552">
              <w:t xml:space="preserve"> </w:t>
            </w:r>
            <w:r>
              <w:t>users</w:t>
            </w:r>
            <w:r w:rsidR="00271552">
              <w:t xml:space="preserve"> </w:t>
            </w:r>
            <w:r>
              <w:t>follow</w:t>
            </w:r>
            <w:r w:rsidR="00271552">
              <w:t xml:space="preserve"> </w:t>
            </w:r>
            <w:r>
              <w:t>files,</w:t>
            </w:r>
            <w:r w:rsidR="00271552">
              <w:t xml:space="preserve"> </w:t>
            </w:r>
            <w:r>
              <w:t>topics,</w:t>
            </w:r>
            <w:r w:rsidR="00271552">
              <w:t xml:space="preserve"> </w:t>
            </w:r>
            <w:r>
              <w:t>and</w:t>
            </w:r>
            <w:r w:rsidR="00271552">
              <w:t xml:space="preserve"> </w:t>
            </w:r>
            <w:r>
              <w:t>records,</w:t>
            </w:r>
            <w:r w:rsidR="00271552">
              <w:t xml:space="preserve"> </w:t>
            </w:r>
            <w:r>
              <w:t>they</w:t>
            </w:r>
            <w:r w:rsidR="00271552">
              <w:t xml:space="preserve"> </w:t>
            </w:r>
            <w:r>
              <w:t>are</w:t>
            </w:r>
            <w:r w:rsidR="00271552">
              <w:t xml:space="preserve"> </w:t>
            </w:r>
            <w:r>
              <w:t>notified</w:t>
            </w:r>
            <w:r w:rsidR="00271552">
              <w:t xml:space="preserve"> </w:t>
            </w:r>
            <w:r>
              <w:t>when</w:t>
            </w:r>
            <w:r w:rsidR="00271552">
              <w:t xml:space="preserve"> </w:t>
            </w:r>
            <w:r>
              <w:t>they</w:t>
            </w:r>
            <w:r w:rsidR="00271552">
              <w:t xml:space="preserve"> </w:t>
            </w:r>
            <w:r>
              <w:t>change.</w:t>
            </w:r>
          </w:p>
          <w:p w14:paraId="3DAF7DAC" w14:textId="77777777" w:rsidR="00B35D25" w:rsidRDefault="3F62F7BD" w:rsidP="003B6A71">
            <w:pPr>
              <w:pStyle w:val="paragraph0"/>
              <w:spacing w:before="0" w:beforeAutospacing="0" w:after="0" w:afterAutospacing="0"/>
              <w:ind w:left="127"/>
              <w:textAlignment w:val="baseline"/>
              <w:rPr>
                <w:sz w:val="22"/>
                <w:szCs w:val="22"/>
              </w:rPr>
            </w:pPr>
            <w:r>
              <w:rPr>
                <w:noProof/>
              </w:rPr>
              <w:drawing>
                <wp:inline distT="0" distB="0" distL="0" distR="0" wp14:anchorId="7867B998" wp14:editId="42B02BC1">
                  <wp:extent cx="5554276" cy="313971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62">
                            <a:extLst>
                              <a:ext uri="{28A0092B-C50C-407E-A947-70E740481C1C}">
                                <a14:useLocalDpi xmlns:a14="http://schemas.microsoft.com/office/drawing/2010/main" val="0"/>
                              </a:ext>
                            </a:extLst>
                          </a:blip>
                          <a:stretch>
                            <a:fillRect/>
                          </a:stretch>
                        </pic:blipFill>
                        <pic:spPr>
                          <a:xfrm>
                            <a:off x="0" y="0"/>
                            <a:ext cx="5554276" cy="3139710"/>
                          </a:xfrm>
                          <a:prstGeom prst="rect">
                            <a:avLst/>
                          </a:prstGeom>
                        </pic:spPr>
                      </pic:pic>
                    </a:graphicData>
                  </a:graphic>
                </wp:inline>
              </w:drawing>
            </w:r>
          </w:p>
          <w:p w14:paraId="10750A00" w14:textId="4FEEE07E" w:rsidR="00B35D25" w:rsidRDefault="00B35D25" w:rsidP="002623D5">
            <w:pPr>
              <w:pStyle w:val="BodyText"/>
              <w:rPr>
                <w:sz w:val="22"/>
                <w:szCs w:val="22"/>
              </w:rPr>
            </w:pPr>
            <w:r w:rsidRPr="00D00A6E">
              <w:rPr>
                <w:b/>
                <w:bCs/>
                <w:sz w:val="22"/>
                <w:szCs w:val="22"/>
              </w:rPr>
              <w:t>Email</w:t>
            </w:r>
            <w:r w:rsidR="00271552">
              <w:rPr>
                <w:b/>
                <w:bCs/>
                <w:sz w:val="22"/>
                <w:szCs w:val="22"/>
              </w:rPr>
              <w:t xml:space="preserve"> </w:t>
            </w:r>
            <w:r w:rsidRPr="00D00A6E">
              <w:rPr>
                <w:b/>
                <w:bCs/>
                <w:sz w:val="22"/>
                <w:szCs w:val="22"/>
              </w:rPr>
              <w:t>Notifications:</w:t>
            </w:r>
            <w:r w:rsidR="00271552">
              <w:rPr>
                <w:b/>
                <w:bCs/>
                <w:sz w:val="22"/>
                <w:szCs w:val="22"/>
              </w:rPr>
              <w:t xml:space="preserve"> </w:t>
            </w:r>
            <w:r w:rsidRPr="007A0DF8">
              <w:t>Salesforce</w:t>
            </w:r>
            <w:r w:rsidR="00271552">
              <w:t xml:space="preserve"> </w:t>
            </w:r>
            <w:r w:rsidRPr="007A0DF8">
              <w:t>offers</w:t>
            </w:r>
            <w:r w:rsidR="00271552">
              <w:t xml:space="preserve"> </w:t>
            </w:r>
            <w:r w:rsidRPr="007A0DF8">
              <w:t>a</w:t>
            </w:r>
            <w:r w:rsidR="00271552">
              <w:t xml:space="preserve"> </w:t>
            </w:r>
            <w:r w:rsidRPr="007A0DF8">
              <w:t>powerful</w:t>
            </w:r>
            <w:r w:rsidR="00271552">
              <w:t xml:space="preserve"> </w:t>
            </w:r>
            <w:r w:rsidRPr="007A0DF8">
              <w:t>workflow</w:t>
            </w:r>
            <w:r w:rsidR="00271552">
              <w:t xml:space="preserve"> </w:t>
            </w:r>
            <w:r w:rsidRPr="007A0DF8">
              <w:t>and</w:t>
            </w:r>
            <w:r w:rsidR="00271552">
              <w:t xml:space="preserve"> </w:t>
            </w:r>
            <w:r w:rsidRPr="007A0DF8">
              <w:t>email</w:t>
            </w:r>
            <w:r w:rsidR="00271552">
              <w:t xml:space="preserve"> </w:t>
            </w:r>
            <w:r w:rsidRPr="007A0DF8">
              <w:t>notification</w:t>
            </w:r>
            <w:r w:rsidR="00271552">
              <w:t xml:space="preserve"> </w:t>
            </w:r>
            <w:r w:rsidRPr="007A0DF8">
              <w:t>engine</w:t>
            </w:r>
            <w:r w:rsidR="00271552">
              <w:t xml:space="preserve"> </w:t>
            </w:r>
            <w:r w:rsidRPr="007A0DF8">
              <w:t>that</w:t>
            </w:r>
            <w:r w:rsidR="00271552">
              <w:t xml:space="preserve"> </w:t>
            </w:r>
            <w:r w:rsidRPr="007A0DF8">
              <w:t>allows</w:t>
            </w:r>
            <w:r w:rsidR="00271552">
              <w:t xml:space="preserve"> </w:t>
            </w:r>
            <w:r w:rsidRPr="007A0DF8">
              <w:t>notifications</w:t>
            </w:r>
            <w:r w:rsidR="00271552">
              <w:t xml:space="preserve"> </w:t>
            </w:r>
            <w:r w:rsidRPr="007A0DF8">
              <w:t>to</w:t>
            </w:r>
            <w:r w:rsidR="00271552">
              <w:t xml:space="preserve"> </w:t>
            </w:r>
            <w:r w:rsidRPr="007A0DF8">
              <w:t>be</w:t>
            </w:r>
            <w:r w:rsidR="00271552">
              <w:t xml:space="preserve"> </w:t>
            </w:r>
            <w:r w:rsidRPr="007A0DF8">
              <w:t>sent</w:t>
            </w:r>
            <w:r w:rsidR="00271552">
              <w:t xml:space="preserve"> </w:t>
            </w:r>
            <w:r w:rsidRPr="007A0DF8">
              <w:t>to</w:t>
            </w:r>
            <w:r w:rsidR="00271552">
              <w:t xml:space="preserve"> </w:t>
            </w:r>
            <w:r w:rsidR="00A775E5">
              <w:t>a</w:t>
            </w:r>
            <w:r w:rsidR="00271552">
              <w:t xml:space="preserve"> </w:t>
            </w:r>
            <w:r w:rsidRPr="007A0DF8">
              <w:t>user.</w:t>
            </w:r>
            <w:r w:rsidR="00271552">
              <w:t xml:space="preserve"> </w:t>
            </w:r>
            <w:r w:rsidRPr="007A0DF8">
              <w:t>As</w:t>
            </w:r>
            <w:r w:rsidR="00271552">
              <w:t xml:space="preserve"> </w:t>
            </w:r>
            <w:r w:rsidRPr="007A0DF8">
              <w:t>a</w:t>
            </w:r>
            <w:r w:rsidR="00271552">
              <w:t xml:space="preserve"> </w:t>
            </w:r>
            <w:r w:rsidRPr="007A0DF8">
              <w:t>part</w:t>
            </w:r>
            <w:r w:rsidR="00271552">
              <w:t xml:space="preserve"> </w:t>
            </w:r>
            <w:r w:rsidRPr="007A0DF8">
              <w:t>of</w:t>
            </w:r>
            <w:r w:rsidR="00271552">
              <w:t xml:space="preserve"> </w:t>
            </w:r>
            <w:r w:rsidRPr="007A0DF8">
              <w:t>the</w:t>
            </w:r>
            <w:r w:rsidR="00271552">
              <w:t xml:space="preserve"> </w:t>
            </w:r>
            <w:r w:rsidRPr="007A0DF8">
              <w:t>initial</w:t>
            </w:r>
            <w:r w:rsidR="00271552">
              <w:t xml:space="preserve"> </w:t>
            </w:r>
            <w:r w:rsidRPr="007A0DF8">
              <w:t>configuration,</w:t>
            </w:r>
            <w:r w:rsidR="00271552">
              <w:t xml:space="preserve"> </w:t>
            </w:r>
            <w:r w:rsidRPr="007A0DF8">
              <w:t>all</w:t>
            </w:r>
            <w:r w:rsidR="00271552">
              <w:t xml:space="preserve"> </w:t>
            </w:r>
            <w:r w:rsidRPr="007A0DF8">
              <w:t>workflow</w:t>
            </w:r>
            <w:r w:rsidR="00271552">
              <w:t xml:space="preserve"> </w:t>
            </w:r>
            <w:r w:rsidRPr="007A0DF8">
              <w:t>rules</w:t>
            </w:r>
            <w:r w:rsidR="00271552">
              <w:t xml:space="preserve"> </w:t>
            </w:r>
            <w:r w:rsidRPr="007A0DF8">
              <w:t>and</w:t>
            </w:r>
            <w:r w:rsidR="00271552">
              <w:t xml:space="preserve"> </w:t>
            </w:r>
            <w:r w:rsidRPr="007A0DF8">
              <w:t>corresponding</w:t>
            </w:r>
            <w:r w:rsidR="00271552">
              <w:t xml:space="preserve"> </w:t>
            </w:r>
            <w:r w:rsidRPr="007A0DF8">
              <w:t>email</w:t>
            </w:r>
            <w:r w:rsidR="00271552">
              <w:t xml:space="preserve"> </w:t>
            </w:r>
            <w:r w:rsidRPr="007A0DF8">
              <w:t>notifications</w:t>
            </w:r>
            <w:r w:rsidR="00271552">
              <w:t xml:space="preserve"> </w:t>
            </w:r>
            <w:r w:rsidRPr="007A0DF8">
              <w:t>are</w:t>
            </w:r>
            <w:r w:rsidR="00271552">
              <w:t xml:space="preserve"> </w:t>
            </w:r>
            <w:r w:rsidRPr="007A0DF8">
              <w:t>set</w:t>
            </w:r>
            <w:r w:rsidR="00271552">
              <w:t xml:space="preserve"> </w:t>
            </w:r>
            <w:r w:rsidRPr="007A0DF8">
              <w:t>up.</w:t>
            </w:r>
            <w:r w:rsidR="00271552">
              <w:t xml:space="preserve"> </w:t>
            </w:r>
            <w:r w:rsidRPr="007A0DF8">
              <w:t>Email</w:t>
            </w:r>
            <w:r w:rsidR="00271552">
              <w:t xml:space="preserve"> </w:t>
            </w:r>
            <w:r w:rsidRPr="007A0DF8">
              <w:t>alerts</w:t>
            </w:r>
            <w:r w:rsidR="00271552">
              <w:t xml:space="preserve"> </w:t>
            </w:r>
            <w:r w:rsidRPr="007A0DF8">
              <w:t>are</w:t>
            </w:r>
            <w:r w:rsidR="00271552">
              <w:t xml:space="preserve"> </w:t>
            </w:r>
            <w:r w:rsidRPr="007A0DF8">
              <w:t>typically</w:t>
            </w:r>
            <w:r w:rsidR="00271552">
              <w:t xml:space="preserve"> </w:t>
            </w:r>
            <w:r w:rsidRPr="007A0DF8">
              <w:t>triggered</w:t>
            </w:r>
            <w:r w:rsidR="00271552">
              <w:t xml:space="preserve"> </w:t>
            </w:r>
            <w:r w:rsidRPr="007A0DF8">
              <w:t>by</w:t>
            </w:r>
            <w:r w:rsidR="00271552">
              <w:t xml:space="preserve"> </w:t>
            </w:r>
            <w:r w:rsidRPr="007A0DF8">
              <w:t>a</w:t>
            </w:r>
            <w:r w:rsidR="00271552">
              <w:t xml:space="preserve"> </w:t>
            </w:r>
            <w:r w:rsidRPr="007A0DF8">
              <w:t>specific</w:t>
            </w:r>
            <w:r w:rsidR="00271552">
              <w:t xml:space="preserve"> </w:t>
            </w:r>
            <w:r w:rsidRPr="007A0DF8">
              <w:t>event</w:t>
            </w:r>
            <w:r w:rsidR="00271552">
              <w:t xml:space="preserve"> </w:t>
            </w:r>
            <w:r w:rsidRPr="007A0DF8">
              <w:t>within</w:t>
            </w:r>
            <w:r w:rsidR="00271552">
              <w:t xml:space="preserve"> </w:t>
            </w:r>
            <w:r w:rsidRPr="007A0DF8">
              <w:t>a</w:t>
            </w:r>
            <w:r w:rsidR="00271552">
              <w:t xml:space="preserve"> </w:t>
            </w:r>
            <w:r w:rsidRPr="007A0DF8">
              <w:t>workflow</w:t>
            </w:r>
            <w:r w:rsidR="00271552">
              <w:t xml:space="preserve"> </w:t>
            </w:r>
            <w:r w:rsidRPr="007A0DF8">
              <w:t>rule</w:t>
            </w:r>
            <w:r w:rsidR="00271552">
              <w:t xml:space="preserve"> </w:t>
            </w:r>
            <w:r w:rsidRPr="007A0DF8">
              <w:t>(e.g.,</w:t>
            </w:r>
            <w:r w:rsidR="00271552">
              <w:t xml:space="preserve"> </w:t>
            </w:r>
            <w:r w:rsidRPr="007A0DF8">
              <w:t>creation</w:t>
            </w:r>
            <w:r w:rsidR="00271552">
              <w:t xml:space="preserve"> </w:t>
            </w:r>
            <w:r w:rsidRPr="007A0DF8">
              <w:t>of</w:t>
            </w:r>
            <w:r w:rsidR="00271552">
              <w:t xml:space="preserve"> </w:t>
            </w:r>
            <w:r w:rsidRPr="007A0DF8">
              <w:t>a</w:t>
            </w:r>
            <w:r w:rsidR="00A775E5">
              <w:t>n</w:t>
            </w:r>
            <w:r w:rsidR="00271552">
              <w:t xml:space="preserve"> </w:t>
            </w:r>
            <w:r>
              <w:t>expense</w:t>
            </w:r>
            <w:r w:rsidR="00271552">
              <w:t xml:space="preserve"> </w:t>
            </w:r>
            <w:r>
              <w:t>report</w:t>
            </w:r>
            <w:r w:rsidRPr="007A0DF8">
              <w:t>)</w:t>
            </w:r>
            <w:r w:rsidR="00271552">
              <w:t xml:space="preserve"> </w:t>
            </w:r>
            <w:r w:rsidRPr="007A0DF8">
              <w:t>or</w:t>
            </w:r>
            <w:r w:rsidR="00271552">
              <w:t xml:space="preserve"> </w:t>
            </w:r>
            <w:r w:rsidRPr="007A0DF8">
              <w:t>upon</w:t>
            </w:r>
            <w:r w:rsidR="00271552">
              <w:t xml:space="preserve"> </w:t>
            </w:r>
            <w:r w:rsidR="00A775E5">
              <w:t>a</w:t>
            </w:r>
            <w:r w:rsidR="00271552">
              <w:t xml:space="preserve"> </w:t>
            </w:r>
            <w:r w:rsidRPr="007A0DF8">
              <w:t>change</w:t>
            </w:r>
            <w:r w:rsidR="00271552">
              <w:t xml:space="preserve"> </w:t>
            </w:r>
            <w:r w:rsidRPr="007A0DF8">
              <w:t>in</w:t>
            </w:r>
            <w:r w:rsidR="00271552">
              <w:t xml:space="preserve"> </w:t>
            </w:r>
            <w:r w:rsidR="00A775E5">
              <w:t>the</w:t>
            </w:r>
            <w:r w:rsidR="00271552">
              <w:t xml:space="preserve"> </w:t>
            </w:r>
            <w:r w:rsidRPr="007A0DF8">
              <w:t>status</w:t>
            </w:r>
            <w:r w:rsidR="00271552">
              <w:t xml:space="preserve"> </w:t>
            </w:r>
            <w:r w:rsidRPr="007A0DF8">
              <w:t>of</w:t>
            </w:r>
            <w:r w:rsidR="00271552">
              <w:t xml:space="preserve"> </w:t>
            </w:r>
            <w:r w:rsidRPr="007A0DF8">
              <w:t>a</w:t>
            </w:r>
            <w:r w:rsidR="00271552">
              <w:t xml:space="preserve"> </w:t>
            </w:r>
            <w:r>
              <w:t>timesheet</w:t>
            </w:r>
            <w:r w:rsidR="00271552">
              <w:t xml:space="preserve"> </w:t>
            </w:r>
            <w:r w:rsidRPr="007A0DF8">
              <w:t>assignment</w:t>
            </w:r>
            <w:r w:rsidR="00271552">
              <w:t xml:space="preserve"> </w:t>
            </w:r>
            <w:r w:rsidRPr="007A0DF8">
              <w:t>(e.g.,</w:t>
            </w:r>
            <w:r w:rsidR="00271552">
              <w:t xml:space="preserve"> </w:t>
            </w:r>
            <w:r w:rsidRPr="007A0DF8">
              <w:t>assigned</w:t>
            </w:r>
            <w:r w:rsidR="00271552">
              <w:t xml:space="preserve"> </w:t>
            </w:r>
            <w:r>
              <w:t>task</w:t>
            </w:r>
            <w:r w:rsidR="00271552">
              <w:t xml:space="preserve"> </w:t>
            </w:r>
            <w:r w:rsidRPr="007A0DF8">
              <w:t>has</w:t>
            </w:r>
            <w:r w:rsidR="00271552">
              <w:t xml:space="preserve"> </w:t>
            </w:r>
            <w:r w:rsidRPr="007A0DF8">
              <w:t>been</w:t>
            </w:r>
            <w:r w:rsidR="00271552">
              <w:t xml:space="preserve"> </w:t>
            </w:r>
            <w:r w:rsidRPr="007A0DF8">
              <w:t>completed).</w:t>
            </w:r>
            <w:r w:rsidR="00271552">
              <w:t xml:space="preserve"> </w:t>
            </w:r>
            <w:r w:rsidRPr="007A0DF8">
              <w:t>There</w:t>
            </w:r>
            <w:r w:rsidR="00271552">
              <w:t xml:space="preserve"> </w:t>
            </w:r>
            <w:r w:rsidRPr="007A0DF8">
              <w:t>is</w:t>
            </w:r>
            <w:r w:rsidR="00271552">
              <w:t xml:space="preserve"> </w:t>
            </w:r>
            <w:r w:rsidRPr="007A0DF8">
              <w:t>substantial</w:t>
            </w:r>
            <w:r w:rsidR="00271552">
              <w:t xml:space="preserve"> </w:t>
            </w:r>
            <w:r w:rsidRPr="007A0DF8">
              <w:t>flexibility</w:t>
            </w:r>
            <w:r w:rsidR="00271552">
              <w:t xml:space="preserve"> </w:t>
            </w:r>
            <w:r w:rsidRPr="007A0DF8">
              <w:t>in</w:t>
            </w:r>
            <w:r w:rsidR="00271552">
              <w:t xml:space="preserve"> </w:t>
            </w:r>
            <w:r w:rsidR="00A775E5">
              <w:t>the</w:t>
            </w:r>
            <w:r w:rsidR="00271552">
              <w:t xml:space="preserve"> </w:t>
            </w:r>
            <w:r w:rsidRPr="007A0DF8">
              <w:t>styling</w:t>
            </w:r>
            <w:r w:rsidR="00271552">
              <w:t xml:space="preserve"> </w:t>
            </w:r>
            <w:r w:rsidRPr="007A0DF8">
              <w:t>and</w:t>
            </w:r>
            <w:r w:rsidR="00271552">
              <w:t xml:space="preserve"> </w:t>
            </w:r>
            <w:r w:rsidRPr="007A0DF8">
              <w:t>content</w:t>
            </w:r>
            <w:r w:rsidR="00271552">
              <w:t xml:space="preserve"> </w:t>
            </w:r>
            <w:r w:rsidRPr="007A0DF8">
              <w:t>of</w:t>
            </w:r>
            <w:r w:rsidR="00271552">
              <w:t xml:space="preserve"> </w:t>
            </w:r>
            <w:r w:rsidRPr="007A0DF8">
              <w:t>these</w:t>
            </w:r>
            <w:r w:rsidR="00271552">
              <w:t xml:space="preserve"> </w:t>
            </w:r>
            <w:r w:rsidRPr="007A0DF8">
              <w:t>notifications.</w:t>
            </w:r>
            <w:r w:rsidR="00271552">
              <w:t xml:space="preserve"> </w:t>
            </w:r>
            <w:r w:rsidRPr="007A0DF8">
              <w:t>The</w:t>
            </w:r>
            <w:r w:rsidR="00271552">
              <w:t xml:space="preserve"> </w:t>
            </w:r>
            <w:r w:rsidRPr="007A0DF8">
              <w:t>body</w:t>
            </w:r>
            <w:r w:rsidR="00271552">
              <w:t xml:space="preserve"> </w:t>
            </w:r>
            <w:r w:rsidRPr="007A0DF8">
              <w:t>of</w:t>
            </w:r>
            <w:r w:rsidR="00271552">
              <w:t xml:space="preserve"> </w:t>
            </w:r>
            <w:r w:rsidRPr="007A0DF8">
              <w:t>the</w:t>
            </w:r>
            <w:r w:rsidR="00271552">
              <w:t xml:space="preserve"> </w:t>
            </w:r>
            <w:r w:rsidRPr="007A0DF8">
              <w:t>email</w:t>
            </w:r>
            <w:r w:rsidR="00271552">
              <w:t xml:space="preserve"> </w:t>
            </w:r>
            <w:r w:rsidRPr="007A0DF8">
              <w:t>can</w:t>
            </w:r>
            <w:r w:rsidR="00271552">
              <w:t xml:space="preserve"> </w:t>
            </w:r>
            <w:r w:rsidRPr="007A0DF8">
              <w:t>be</w:t>
            </w:r>
            <w:r w:rsidR="00271552">
              <w:t xml:space="preserve"> </w:t>
            </w:r>
            <w:r w:rsidRPr="007A0DF8">
              <w:t>configured</w:t>
            </w:r>
            <w:r w:rsidR="00271552">
              <w:t xml:space="preserve"> </w:t>
            </w:r>
            <w:r w:rsidRPr="007A0DF8">
              <w:t>to</w:t>
            </w:r>
            <w:r w:rsidR="00271552">
              <w:t xml:space="preserve"> </w:t>
            </w:r>
            <w:r w:rsidRPr="007A0DF8">
              <w:t>include</w:t>
            </w:r>
            <w:r w:rsidR="00271552">
              <w:t xml:space="preserve"> </w:t>
            </w:r>
            <w:r w:rsidRPr="007A0DF8">
              <w:t>predefined</w:t>
            </w:r>
            <w:r w:rsidR="00271552">
              <w:t xml:space="preserve"> </w:t>
            </w:r>
            <w:r w:rsidRPr="007A0DF8">
              <w:t>data</w:t>
            </w:r>
            <w:r w:rsidR="00271552">
              <w:t xml:space="preserve"> </w:t>
            </w:r>
            <w:r w:rsidRPr="007A0DF8">
              <w:t>fields</w:t>
            </w:r>
            <w:r w:rsidR="00271552">
              <w:t xml:space="preserve"> </w:t>
            </w:r>
            <w:r w:rsidRPr="007A0DF8">
              <w:t>from</w:t>
            </w:r>
            <w:r w:rsidR="00271552">
              <w:t xml:space="preserve"> </w:t>
            </w:r>
            <w:r w:rsidRPr="007A0DF8">
              <w:t>Salesforce</w:t>
            </w:r>
            <w:r w:rsidR="00271552">
              <w:t xml:space="preserve"> </w:t>
            </w:r>
            <w:r w:rsidRPr="007A0DF8">
              <w:t>records</w:t>
            </w:r>
            <w:r w:rsidR="00271552">
              <w:t xml:space="preserve"> </w:t>
            </w:r>
            <w:r w:rsidRPr="007A0DF8">
              <w:t>a</w:t>
            </w:r>
            <w:r w:rsidR="00AC54CE">
              <w:t>nd</w:t>
            </w:r>
            <w:r w:rsidR="00271552">
              <w:t xml:space="preserve"> </w:t>
            </w:r>
            <w:r w:rsidR="007B6817">
              <w:t>VDSS</w:t>
            </w:r>
            <w:r w:rsidR="00271552">
              <w:t xml:space="preserve"> </w:t>
            </w:r>
            <w:r w:rsidRPr="007A0DF8">
              <w:t>branding.</w:t>
            </w:r>
            <w:r w:rsidR="00271552">
              <w:t xml:space="preserve"> </w:t>
            </w:r>
            <w:r>
              <w:t>Users</w:t>
            </w:r>
            <w:r w:rsidR="00271552">
              <w:t xml:space="preserve"> </w:t>
            </w:r>
            <w:r>
              <w:t>can</w:t>
            </w:r>
            <w:r w:rsidR="00271552">
              <w:t xml:space="preserve"> </w:t>
            </w:r>
            <w:r>
              <w:t>also</w:t>
            </w:r>
            <w:r w:rsidR="00271552">
              <w:t xml:space="preserve"> </w:t>
            </w:r>
            <w:r>
              <w:t>send</w:t>
            </w:r>
            <w:r w:rsidR="00271552">
              <w:t xml:space="preserve"> </w:t>
            </w:r>
            <w:r>
              <w:t>emails</w:t>
            </w:r>
            <w:r w:rsidR="00271552">
              <w:t xml:space="preserve"> </w:t>
            </w:r>
            <w:r>
              <w:t>manually</w:t>
            </w:r>
            <w:r w:rsidR="00271552">
              <w:t xml:space="preserve"> </w:t>
            </w:r>
            <w:r>
              <w:t>as</w:t>
            </w:r>
            <w:r w:rsidR="00271552">
              <w:t xml:space="preserve"> </w:t>
            </w:r>
            <w:r>
              <w:t>needed</w:t>
            </w:r>
            <w:r w:rsidR="00271552">
              <w:t xml:space="preserve"> </w:t>
            </w:r>
            <w:r>
              <w:t>from</w:t>
            </w:r>
            <w:r w:rsidR="00271552">
              <w:t xml:space="preserve"> </w:t>
            </w:r>
            <w:r>
              <w:t>Salesforce.</w:t>
            </w:r>
            <w:r w:rsidR="00271552">
              <w:t xml:space="preserve"> </w:t>
            </w:r>
          </w:p>
          <w:p w14:paraId="1E01DF0F" w14:textId="524BC3FF" w:rsidR="00B35D25" w:rsidRPr="007A0DF8" w:rsidRDefault="00B35D25" w:rsidP="002623D5">
            <w:pPr>
              <w:pStyle w:val="BodyText"/>
              <w:rPr>
                <w:shd w:val="clear" w:color="auto" w:fill="FFFFFF"/>
              </w:rPr>
            </w:pPr>
            <w:r w:rsidRPr="00D00A6E">
              <w:rPr>
                <w:b/>
                <w:bCs/>
              </w:rPr>
              <w:t>Action</w:t>
            </w:r>
            <w:r w:rsidR="007A0C51">
              <w:rPr>
                <w:b/>
                <w:bCs/>
              </w:rPr>
              <w:t>s</w:t>
            </w:r>
            <w:r w:rsidR="00271552">
              <w:rPr>
                <w:b/>
                <w:bCs/>
              </w:rPr>
              <w:t xml:space="preserve"> </w:t>
            </w:r>
            <w:r w:rsidRPr="00D00A6E">
              <w:rPr>
                <w:b/>
                <w:bCs/>
              </w:rPr>
              <w:t>&amp;</w:t>
            </w:r>
            <w:r w:rsidR="00271552">
              <w:rPr>
                <w:b/>
                <w:bCs/>
              </w:rPr>
              <w:t xml:space="preserve"> </w:t>
            </w:r>
            <w:r w:rsidRPr="00D00A6E">
              <w:rPr>
                <w:b/>
                <w:bCs/>
              </w:rPr>
              <w:t>Reminders:</w:t>
            </w:r>
            <w:r w:rsidR="00271552">
              <w:t xml:space="preserve"> </w:t>
            </w:r>
            <w:r w:rsidRPr="007A0DF8">
              <w:rPr>
                <w:color w:val="000000"/>
              </w:rPr>
              <w:t>All</w:t>
            </w:r>
            <w:r w:rsidR="00271552">
              <w:rPr>
                <w:color w:val="000000"/>
              </w:rPr>
              <w:t xml:space="preserve"> </w:t>
            </w:r>
            <w:r w:rsidRPr="007A0DF8">
              <w:rPr>
                <w:color w:val="000000"/>
              </w:rPr>
              <w:t>Salesforce</w:t>
            </w:r>
            <w:r w:rsidR="00271552">
              <w:rPr>
                <w:color w:val="000000"/>
              </w:rPr>
              <w:t xml:space="preserve"> </w:t>
            </w:r>
            <w:r w:rsidRPr="007A0DF8">
              <w:rPr>
                <w:color w:val="000000"/>
              </w:rPr>
              <w:t>users</w:t>
            </w:r>
            <w:r w:rsidR="00271552">
              <w:rPr>
                <w:color w:val="000000"/>
              </w:rPr>
              <w:t xml:space="preserve"> </w:t>
            </w:r>
            <w:r w:rsidRPr="007A0DF8">
              <w:rPr>
                <w:color w:val="000000"/>
              </w:rPr>
              <w:t>are</w:t>
            </w:r>
            <w:r w:rsidR="00271552">
              <w:rPr>
                <w:color w:val="000000"/>
              </w:rPr>
              <w:t xml:space="preserve"> </w:t>
            </w:r>
            <w:r w:rsidRPr="007A0DF8">
              <w:rPr>
                <w:color w:val="000000"/>
              </w:rPr>
              <w:t>provided</w:t>
            </w:r>
            <w:r w:rsidR="00271552">
              <w:rPr>
                <w:color w:val="000000"/>
              </w:rPr>
              <w:t xml:space="preserve"> </w:t>
            </w:r>
            <w:r w:rsidR="00AC54CE">
              <w:rPr>
                <w:color w:val="000000"/>
              </w:rPr>
              <w:t>the</w:t>
            </w:r>
            <w:r w:rsidR="00271552">
              <w:rPr>
                <w:color w:val="000000"/>
              </w:rPr>
              <w:t xml:space="preserve"> </w:t>
            </w:r>
            <w:r w:rsidRPr="007A0DF8">
              <w:rPr>
                <w:color w:val="000000"/>
              </w:rPr>
              <w:t>Salesforce</w:t>
            </w:r>
            <w:r w:rsidR="00271552">
              <w:rPr>
                <w:color w:val="000000"/>
              </w:rPr>
              <w:t xml:space="preserve"> </w:t>
            </w:r>
            <w:r w:rsidRPr="007A0DF8">
              <w:rPr>
                <w:color w:val="000000"/>
              </w:rPr>
              <w:t>Activities</w:t>
            </w:r>
            <w:r w:rsidR="00271552">
              <w:rPr>
                <w:color w:val="000000"/>
              </w:rPr>
              <w:t xml:space="preserve"> </w:t>
            </w:r>
            <w:r w:rsidRPr="007A0DF8">
              <w:rPr>
                <w:color w:val="000000"/>
              </w:rPr>
              <w:t>module</w:t>
            </w:r>
            <w:r w:rsidR="00AC54CE">
              <w:rPr>
                <w:color w:val="000000"/>
              </w:rPr>
              <w:t>,</w:t>
            </w:r>
            <w:r w:rsidR="00271552">
              <w:rPr>
                <w:color w:val="000000"/>
              </w:rPr>
              <w:t xml:space="preserve"> </w:t>
            </w:r>
            <w:r w:rsidRPr="007A0DF8">
              <w:rPr>
                <w:color w:val="000000"/>
              </w:rPr>
              <w:t>which</w:t>
            </w:r>
            <w:r w:rsidR="00271552">
              <w:rPr>
                <w:color w:val="000000"/>
              </w:rPr>
              <w:t xml:space="preserve"> </w:t>
            </w:r>
            <w:r w:rsidRPr="007A0DF8">
              <w:rPr>
                <w:shd w:val="clear" w:color="auto" w:fill="FFFFFF"/>
              </w:rPr>
              <w:t>include</w:t>
            </w:r>
            <w:r w:rsidR="00AC54CE">
              <w:rPr>
                <w:shd w:val="clear" w:color="auto" w:fill="FFFFFF"/>
              </w:rPr>
              <w:t>s</w:t>
            </w:r>
            <w:r w:rsidR="00271552">
              <w:rPr>
                <w:shd w:val="clear" w:color="auto" w:fill="FFFFFF"/>
              </w:rPr>
              <w:t xml:space="preserve"> </w:t>
            </w:r>
            <w:r w:rsidRPr="007A0DF8">
              <w:rPr>
                <w:shd w:val="clear" w:color="auto" w:fill="FFFFFF"/>
              </w:rPr>
              <w:t>tasks,</w:t>
            </w:r>
            <w:r w:rsidR="00271552">
              <w:rPr>
                <w:shd w:val="clear" w:color="auto" w:fill="FFFFFF"/>
              </w:rPr>
              <w:t xml:space="preserve"> </w:t>
            </w:r>
            <w:r w:rsidRPr="007A0DF8">
              <w:rPr>
                <w:shd w:val="clear" w:color="auto" w:fill="FFFFFF"/>
              </w:rPr>
              <w:t>events,</w:t>
            </w:r>
            <w:r w:rsidR="00271552">
              <w:rPr>
                <w:shd w:val="clear" w:color="auto" w:fill="FFFFFF"/>
              </w:rPr>
              <w:t xml:space="preserve"> </w:t>
            </w:r>
            <w:r w:rsidRPr="007A0DF8">
              <w:rPr>
                <w:shd w:val="clear" w:color="auto" w:fill="FFFFFF"/>
              </w:rPr>
              <w:t>and</w:t>
            </w:r>
            <w:r w:rsidR="00271552">
              <w:rPr>
                <w:shd w:val="clear" w:color="auto" w:fill="FFFFFF"/>
              </w:rPr>
              <w:t xml:space="preserve"> </w:t>
            </w:r>
            <w:r w:rsidRPr="007A0C51">
              <w:rPr>
                <w:shd w:val="clear" w:color="auto" w:fill="FFFFFF"/>
              </w:rPr>
              <w:t>calendars</w:t>
            </w:r>
            <w:r w:rsidRPr="007A0DF8">
              <w:rPr>
                <w:shd w:val="clear" w:color="auto" w:fill="FFFFFF"/>
              </w:rPr>
              <w:t>.</w:t>
            </w:r>
            <w:r w:rsidR="00271552">
              <w:rPr>
                <w:shd w:val="clear" w:color="auto" w:fill="FFFFFF"/>
              </w:rPr>
              <w:t xml:space="preserve"> </w:t>
            </w:r>
            <w:r w:rsidRPr="007A0DF8">
              <w:rPr>
                <w:shd w:val="clear" w:color="auto" w:fill="FFFFFF"/>
              </w:rPr>
              <w:t>The</w:t>
            </w:r>
            <w:r w:rsidR="00271552">
              <w:rPr>
                <w:shd w:val="clear" w:color="auto" w:fill="FFFFFF"/>
              </w:rPr>
              <w:t xml:space="preserve"> </w:t>
            </w:r>
            <w:r w:rsidRPr="007A0DF8">
              <w:rPr>
                <w:shd w:val="clear" w:color="auto" w:fill="FFFFFF"/>
              </w:rPr>
              <w:t>tasks</w:t>
            </w:r>
            <w:r w:rsidR="00271552">
              <w:rPr>
                <w:shd w:val="clear" w:color="auto" w:fill="FFFFFF"/>
              </w:rPr>
              <w:t xml:space="preserve"> </w:t>
            </w:r>
            <w:r w:rsidRPr="007A0DF8">
              <w:rPr>
                <w:shd w:val="clear" w:color="auto" w:fill="FFFFFF"/>
              </w:rPr>
              <w:t>and</w:t>
            </w:r>
            <w:r w:rsidR="00271552">
              <w:rPr>
                <w:shd w:val="clear" w:color="auto" w:fill="FFFFFF"/>
              </w:rPr>
              <w:t xml:space="preserve"> </w:t>
            </w:r>
            <w:r w:rsidRPr="007A0DF8">
              <w:rPr>
                <w:shd w:val="clear" w:color="auto" w:fill="FFFFFF"/>
              </w:rPr>
              <w:t>events</w:t>
            </w:r>
            <w:r w:rsidR="00271552">
              <w:rPr>
                <w:shd w:val="clear" w:color="auto" w:fill="FFFFFF"/>
              </w:rPr>
              <w:t xml:space="preserve"> </w:t>
            </w:r>
            <w:r w:rsidRPr="007A0DF8">
              <w:rPr>
                <w:shd w:val="clear" w:color="auto" w:fill="FFFFFF"/>
              </w:rPr>
              <w:t>can</w:t>
            </w:r>
            <w:r w:rsidR="00271552">
              <w:rPr>
                <w:shd w:val="clear" w:color="auto" w:fill="FFFFFF"/>
              </w:rPr>
              <w:t xml:space="preserve"> </w:t>
            </w:r>
            <w:r w:rsidRPr="007A0DF8">
              <w:rPr>
                <w:shd w:val="clear" w:color="auto" w:fill="FFFFFF"/>
              </w:rPr>
              <w:t>either</w:t>
            </w:r>
            <w:r w:rsidR="00271552">
              <w:rPr>
                <w:shd w:val="clear" w:color="auto" w:fill="FFFFFF"/>
              </w:rPr>
              <w:t xml:space="preserve"> </w:t>
            </w:r>
            <w:r w:rsidRPr="007A0DF8">
              <w:rPr>
                <w:shd w:val="clear" w:color="auto" w:fill="FFFFFF"/>
              </w:rPr>
              <w:t>be</w:t>
            </w:r>
            <w:r w:rsidR="00271552">
              <w:rPr>
                <w:shd w:val="clear" w:color="auto" w:fill="FFFFFF"/>
              </w:rPr>
              <w:t xml:space="preserve"> </w:t>
            </w:r>
            <w:r w:rsidRPr="002623D5">
              <w:t>automatically</w:t>
            </w:r>
            <w:r w:rsidR="00271552">
              <w:rPr>
                <w:shd w:val="clear" w:color="auto" w:fill="FFFFFF"/>
              </w:rPr>
              <w:t xml:space="preserve"> </w:t>
            </w:r>
            <w:r w:rsidRPr="007A0DF8">
              <w:rPr>
                <w:shd w:val="clear" w:color="auto" w:fill="FFFFFF"/>
              </w:rPr>
              <w:lastRenderedPageBreak/>
              <w:t>generated</w:t>
            </w:r>
            <w:r w:rsidR="00271552">
              <w:rPr>
                <w:shd w:val="clear" w:color="auto" w:fill="FFFFFF"/>
              </w:rPr>
              <w:t xml:space="preserve"> </w:t>
            </w:r>
            <w:r w:rsidRPr="007A0DF8">
              <w:rPr>
                <w:shd w:val="clear" w:color="auto" w:fill="FFFFFF"/>
              </w:rPr>
              <w:t>for</w:t>
            </w:r>
            <w:r w:rsidR="00271552">
              <w:rPr>
                <w:shd w:val="clear" w:color="auto" w:fill="FFFFFF"/>
              </w:rPr>
              <w:t xml:space="preserve"> </w:t>
            </w:r>
            <w:r w:rsidRPr="007A0DF8">
              <w:rPr>
                <w:shd w:val="clear" w:color="auto" w:fill="FFFFFF"/>
              </w:rPr>
              <w:t>users</w:t>
            </w:r>
            <w:r w:rsidR="00271552">
              <w:rPr>
                <w:shd w:val="clear" w:color="auto" w:fill="FFFFFF"/>
              </w:rPr>
              <w:t xml:space="preserve"> </w:t>
            </w:r>
            <w:r w:rsidRPr="007A0DF8">
              <w:rPr>
                <w:shd w:val="clear" w:color="auto" w:fill="FFFFFF"/>
              </w:rPr>
              <w:t>or</w:t>
            </w:r>
            <w:r w:rsidR="00271552">
              <w:rPr>
                <w:shd w:val="clear" w:color="auto" w:fill="FFFFFF"/>
              </w:rPr>
              <w:t xml:space="preserve"> </w:t>
            </w:r>
            <w:r w:rsidRPr="007A0DF8">
              <w:rPr>
                <w:shd w:val="clear" w:color="auto" w:fill="FFFFFF"/>
              </w:rPr>
              <w:t>created</w:t>
            </w:r>
            <w:r w:rsidR="00271552">
              <w:rPr>
                <w:shd w:val="clear" w:color="auto" w:fill="FFFFFF"/>
              </w:rPr>
              <w:t xml:space="preserve"> </w:t>
            </w:r>
            <w:r w:rsidRPr="007A0DF8">
              <w:rPr>
                <w:shd w:val="clear" w:color="auto" w:fill="FFFFFF"/>
              </w:rPr>
              <w:t>manually.</w:t>
            </w:r>
            <w:r w:rsidR="00271552">
              <w:rPr>
                <w:shd w:val="clear" w:color="auto" w:fill="FFFFFF"/>
              </w:rPr>
              <w:t xml:space="preserve"> </w:t>
            </w:r>
            <w:r w:rsidRPr="007A0DF8">
              <w:rPr>
                <w:shd w:val="clear" w:color="auto" w:fill="FFFFFF"/>
              </w:rPr>
              <w:t>Any</w:t>
            </w:r>
            <w:r w:rsidR="00271552">
              <w:rPr>
                <w:shd w:val="clear" w:color="auto" w:fill="FFFFFF"/>
              </w:rPr>
              <w:t xml:space="preserve"> </w:t>
            </w:r>
            <w:r w:rsidRPr="007A0DF8">
              <w:rPr>
                <w:shd w:val="clear" w:color="auto" w:fill="FFFFFF"/>
              </w:rPr>
              <w:t>task</w:t>
            </w:r>
            <w:r w:rsidR="00271552">
              <w:rPr>
                <w:shd w:val="clear" w:color="auto" w:fill="FFFFFF"/>
              </w:rPr>
              <w:t xml:space="preserve"> </w:t>
            </w:r>
            <w:r w:rsidRPr="007A0DF8">
              <w:rPr>
                <w:shd w:val="clear" w:color="auto" w:fill="FFFFFF"/>
              </w:rPr>
              <w:t>or</w:t>
            </w:r>
            <w:r w:rsidR="00271552">
              <w:rPr>
                <w:shd w:val="clear" w:color="auto" w:fill="FFFFFF"/>
              </w:rPr>
              <w:t xml:space="preserve"> </w:t>
            </w:r>
            <w:r w:rsidRPr="007A0DF8">
              <w:rPr>
                <w:shd w:val="clear" w:color="auto" w:fill="FFFFFF"/>
              </w:rPr>
              <w:t>event</w:t>
            </w:r>
            <w:r w:rsidR="00271552">
              <w:rPr>
                <w:shd w:val="clear" w:color="auto" w:fill="FFFFFF"/>
              </w:rPr>
              <w:t xml:space="preserve"> </w:t>
            </w:r>
            <w:r w:rsidRPr="007A0DF8">
              <w:rPr>
                <w:shd w:val="clear" w:color="auto" w:fill="FFFFFF"/>
              </w:rPr>
              <w:t>associated</w:t>
            </w:r>
            <w:r w:rsidR="00271552">
              <w:rPr>
                <w:shd w:val="clear" w:color="auto" w:fill="FFFFFF"/>
              </w:rPr>
              <w:t xml:space="preserve"> </w:t>
            </w:r>
            <w:r w:rsidRPr="007A0DF8">
              <w:rPr>
                <w:shd w:val="clear" w:color="auto" w:fill="FFFFFF"/>
              </w:rPr>
              <w:t>with</w:t>
            </w:r>
            <w:r w:rsidR="00271552">
              <w:rPr>
                <w:shd w:val="clear" w:color="auto" w:fill="FFFFFF"/>
              </w:rPr>
              <w:t xml:space="preserve"> </w:t>
            </w:r>
            <w:r w:rsidRPr="007A0DF8">
              <w:rPr>
                <w:shd w:val="clear" w:color="auto" w:fill="FFFFFF"/>
              </w:rPr>
              <w:t>a</w:t>
            </w:r>
            <w:r w:rsidR="00271552">
              <w:rPr>
                <w:shd w:val="clear" w:color="auto" w:fill="FFFFFF"/>
              </w:rPr>
              <w:t xml:space="preserve"> </w:t>
            </w:r>
            <w:r w:rsidRPr="007A0DF8">
              <w:rPr>
                <w:shd w:val="clear" w:color="auto" w:fill="FFFFFF"/>
              </w:rPr>
              <w:t>user</w:t>
            </w:r>
            <w:r w:rsidR="00271552">
              <w:rPr>
                <w:shd w:val="clear" w:color="auto" w:fill="FFFFFF"/>
              </w:rPr>
              <w:t xml:space="preserve"> </w:t>
            </w:r>
            <w:r w:rsidRPr="007A0DF8">
              <w:rPr>
                <w:shd w:val="clear" w:color="auto" w:fill="FFFFFF"/>
              </w:rPr>
              <w:t>is</w:t>
            </w:r>
            <w:r w:rsidR="00271552">
              <w:rPr>
                <w:shd w:val="clear" w:color="auto" w:fill="FFFFFF"/>
              </w:rPr>
              <w:t xml:space="preserve"> </w:t>
            </w:r>
            <w:r w:rsidRPr="007A0DF8">
              <w:rPr>
                <w:shd w:val="clear" w:color="auto" w:fill="FFFFFF"/>
              </w:rPr>
              <w:t>displayed</w:t>
            </w:r>
            <w:r w:rsidR="00271552">
              <w:rPr>
                <w:shd w:val="clear" w:color="auto" w:fill="FFFFFF"/>
              </w:rPr>
              <w:t xml:space="preserve"> </w:t>
            </w:r>
            <w:r w:rsidRPr="007A0DF8">
              <w:rPr>
                <w:shd w:val="clear" w:color="auto" w:fill="FFFFFF"/>
              </w:rPr>
              <w:t>in</w:t>
            </w:r>
            <w:r w:rsidR="00271552">
              <w:rPr>
                <w:shd w:val="clear" w:color="auto" w:fill="FFFFFF"/>
              </w:rPr>
              <w:t xml:space="preserve"> </w:t>
            </w:r>
            <w:r w:rsidRPr="007A0DF8">
              <w:rPr>
                <w:shd w:val="clear" w:color="auto" w:fill="FFFFFF"/>
              </w:rPr>
              <w:t>their</w:t>
            </w:r>
            <w:r w:rsidR="00271552">
              <w:rPr>
                <w:shd w:val="clear" w:color="auto" w:fill="FFFFFF"/>
              </w:rPr>
              <w:t xml:space="preserve"> </w:t>
            </w:r>
            <w:r w:rsidRPr="007A0DF8">
              <w:rPr>
                <w:shd w:val="clear" w:color="auto" w:fill="FFFFFF"/>
              </w:rPr>
              <w:t>Salesforce</w:t>
            </w:r>
            <w:r w:rsidR="00271552">
              <w:rPr>
                <w:shd w:val="clear" w:color="auto" w:fill="FFFFFF"/>
              </w:rPr>
              <w:t xml:space="preserve"> </w:t>
            </w:r>
            <w:r w:rsidRPr="007A0DF8">
              <w:rPr>
                <w:shd w:val="clear" w:color="auto" w:fill="FFFFFF"/>
              </w:rPr>
              <w:t>calendar.</w:t>
            </w:r>
            <w:r w:rsidR="00271552">
              <w:rPr>
                <w:shd w:val="clear" w:color="auto" w:fill="FFFFFF"/>
              </w:rPr>
              <w:t xml:space="preserve"> </w:t>
            </w:r>
          </w:p>
          <w:p w14:paraId="5E1DB8C8" w14:textId="77E9859D" w:rsidR="00B35D25" w:rsidRPr="002623D5" w:rsidRDefault="00B35D25" w:rsidP="002623D5">
            <w:pPr>
              <w:pStyle w:val="BodyText"/>
            </w:pPr>
            <w:r w:rsidRPr="007A0DF8">
              <w:rPr>
                <w:shd w:val="clear" w:color="auto" w:fill="FFFFFF"/>
              </w:rPr>
              <w:t>Salesforce</w:t>
            </w:r>
            <w:r w:rsidR="00271552">
              <w:rPr>
                <w:shd w:val="clear" w:color="auto" w:fill="FFFFFF"/>
              </w:rPr>
              <w:t xml:space="preserve"> </w:t>
            </w:r>
            <w:r w:rsidRPr="007A0DF8">
              <w:rPr>
                <w:shd w:val="clear" w:color="auto" w:fill="FFFFFF"/>
              </w:rPr>
              <w:t>displays</w:t>
            </w:r>
            <w:r w:rsidR="00271552">
              <w:rPr>
                <w:shd w:val="clear" w:color="auto" w:fill="FFFFFF"/>
              </w:rPr>
              <w:t xml:space="preserve"> </w:t>
            </w:r>
            <w:r w:rsidRPr="007A0DF8">
              <w:rPr>
                <w:shd w:val="clear" w:color="auto" w:fill="FFFFFF"/>
              </w:rPr>
              <w:t>event</w:t>
            </w:r>
            <w:r w:rsidR="00271552">
              <w:rPr>
                <w:shd w:val="clear" w:color="auto" w:fill="FFFFFF"/>
              </w:rPr>
              <w:t xml:space="preserve"> </w:t>
            </w:r>
            <w:r w:rsidRPr="007A0DF8">
              <w:rPr>
                <w:shd w:val="clear" w:color="auto" w:fill="FFFFFF"/>
              </w:rPr>
              <w:t>and</w:t>
            </w:r>
            <w:r w:rsidR="00271552">
              <w:rPr>
                <w:shd w:val="clear" w:color="auto" w:fill="FFFFFF"/>
              </w:rPr>
              <w:t xml:space="preserve"> </w:t>
            </w:r>
            <w:r w:rsidRPr="007A0DF8">
              <w:rPr>
                <w:shd w:val="clear" w:color="auto" w:fill="FFFFFF"/>
              </w:rPr>
              <w:t>task</w:t>
            </w:r>
            <w:r w:rsidR="00271552">
              <w:rPr>
                <w:shd w:val="clear" w:color="auto" w:fill="FFFFFF"/>
              </w:rPr>
              <w:t xml:space="preserve"> </w:t>
            </w:r>
            <w:r w:rsidRPr="007A0DF8">
              <w:rPr>
                <w:shd w:val="clear" w:color="auto" w:fill="FFFFFF"/>
              </w:rPr>
              <w:t>reminders</w:t>
            </w:r>
            <w:r w:rsidR="00271552">
              <w:rPr>
                <w:shd w:val="clear" w:color="auto" w:fill="FFFFFF"/>
              </w:rPr>
              <w:t xml:space="preserve"> </w:t>
            </w:r>
            <w:r w:rsidRPr="007A0DF8">
              <w:rPr>
                <w:shd w:val="clear" w:color="auto" w:fill="FFFFFF"/>
              </w:rPr>
              <w:t>in</w:t>
            </w:r>
            <w:r w:rsidR="00271552">
              <w:rPr>
                <w:shd w:val="clear" w:color="auto" w:fill="FFFFFF"/>
              </w:rPr>
              <w:t xml:space="preserve"> </w:t>
            </w:r>
            <w:r w:rsidRPr="007A0DF8">
              <w:rPr>
                <w:shd w:val="clear" w:color="auto" w:fill="FFFFFF"/>
              </w:rPr>
              <w:t>a</w:t>
            </w:r>
            <w:r w:rsidR="00271552">
              <w:rPr>
                <w:shd w:val="clear" w:color="auto" w:fill="FFFFFF"/>
              </w:rPr>
              <w:t xml:space="preserve"> </w:t>
            </w:r>
            <w:r w:rsidRPr="007A0DF8">
              <w:rPr>
                <w:shd w:val="clear" w:color="auto" w:fill="FFFFFF"/>
              </w:rPr>
              <w:t>reminder</w:t>
            </w:r>
            <w:r w:rsidR="00271552">
              <w:rPr>
                <w:shd w:val="clear" w:color="auto" w:fill="FFFFFF"/>
              </w:rPr>
              <w:t xml:space="preserve"> </w:t>
            </w:r>
            <w:r w:rsidRPr="007A0DF8">
              <w:rPr>
                <w:shd w:val="clear" w:color="auto" w:fill="FFFFFF"/>
              </w:rPr>
              <w:t>window.</w:t>
            </w:r>
            <w:r w:rsidR="00271552">
              <w:rPr>
                <w:shd w:val="clear" w:color="auto" w:fill="FFFFFF"/>
              </w:rPr>
              <w:t xml:space="preserve"> </w:t>
            </w:r>
            <w:r w:rsidRPr="007A0DF8">
              <w:rPr>
                <w:shd w:val="clear" w:color="auto" w:fill="FFFFFF"/>
              </w:rPr>
              <w:t>The</w:t>
            </w:r>
            <w:r w:rsidR="00271552">
              <w:rPr>
                <w:shd w:val="clear" w:color="auto" w:fill="FFFFFF"/>
              </w:rPr>
              <w:t xml:space="preserve"> </w:t>
            </w:r>
            <w:r w:rsidRPr="007A0DF8">
              <w:rPr>
                <w:shd w:val="clear" w:color="auto" w:fill="FFFFFF"/>
              </w:rPr>
              <w:t>reminder</w:t>
            </w:r>
            <w:r w:rsidR="00271552">
              <w:rPr>
                <w:shd w:val="clear" w:color="auto" w:fill="FFFFFF"/>
              </w:rPr>
              <w:t xml:space="preserve"> </w:t>
            </w:r>
            <w:r w:rsidRPr="007A0DF8">
              <w:rPr>
                <w:shd w:val="clear" w:color="auto" w:fill="FFFFFF"/>
              </w:rPr>
              <w:t>window</w:t>
            </w:r>
            <w:r w:rsidR="00271552">
              <w:rPr>
                <w:shd w:val="clear" w:color="auto" w:fill="FFFFFF"/>
              </w:rPr>
              <w:t xml:space="preserve"> </w:t>
            </w:r>
            <w:r w:rsidRPr="007A0DF8">
              <w:rPr>
                <w:shd w:val="clear" w:color="auto" w:fill="FFFFFF"/>
              </w:rPr>
              <w:t>opens</w:t>
            </w:r>
            <w:r w:rsidR="00271552">
              <w:rPr>
                <w:shd w:val="clear" w:color="auto" w:fill="FFFFFF"/>
              </w:rPr>
              <w:t xml:space="preserve"> </w:t>
            </w:r>
            <w:r w:rsidRPr="007A0DF8">
              <w:rPr>
                <w:shd w:val="clear" w:color="auto" w:fill="FFFFFF"/>
              </w:rPr>
              <w:t>whenever</w:t>
            </w:r>
            <w:r w:rsidR="00271552">
              <w:rPr>
                <w:shd w:val="clear" w:color="auto" w:fill="FFFFFF"/>
              </w:rPr>
              <w:t xml:space="preserve"> </w:t>
            </w:r>
            <w:r w:rsidRPr="007A0DF8">
              <w:rPr>
                <w:shd w:val="clear" w:color="auto" w:fill="FFFFFF"/>
              </w:rPr>
              <w:t>a</w:t>
            </w:r>
            <w:r w:rsidR="00271552">
              <w:rPr>
                <w:shd w:val="clear" w:color="auto" w:fill="FFFFFF"/>
              </w:rPr>
              <w:t xml:space="preserve"> </w:t>
            </w:r>
            <w:r w:rsidRPr="007A0DF8">
              <w:rPr>
                <w:shd w:val="clear" w:color="auto" w:fill="FFFFFF"/>
              </w:rPr>
              <w:t>reminder</w:t>
            </w:r>
            <w:r w:rsidR="00271552">
              <w:rPr>
                <w:shd w:val="clear" w:color="auto" w:fill="FFFFFF"/>
              </w:rPr>
              <w:t xml:space="preserve"> </w:t>
            </w:r>
            <w:r w:rsidRPr="007A0DF8">
              <w:rPr>
                <w:shd w:val="clear" w:color="auto" w:fill="FFFFFF"/>
              </w:rPr>
              <w:t>is</w:t>
            </w:r>
            <w:r w:rsidR="00271552">
              <w:rPr>
                <w:shd w:val="clear" w:color="auto" w:fill="FFFFFF"/>
              </w:rPr>
              <w:t xml:space="preserve"> </w:t>
            </w:r>
            <w:r w:rsidRPr="007A0DF8">
              <w:rPr>
                <w:shd w:val="clear" w:color="auto" w:fill="FFFFFF"/>
              </w:rPr>
              <w:t>triggered.</w:t>
            </w:r>
            <w:r w:rsidR="00271552">
              <w:rPr>
                <w:shd w:val="clear" w:color="auto" w:fill="FFFFFF"/>
              </w:rPr>
              <w:t xml:space="preserve"> </w:t>
            </w:r>
            <w:r w:rsidRPr="007A0DF8">
              <w:rPr>
                <w:shd w:val="clear" w:color="auto" w:fill="FFFFFF"/>
              </w:rPr>
              <w:t>When</w:t>
            </w:r>
            <w:r w:rsidR="00271552">
              <w:rPr>
                <w:shd w:val="clear" w:color="auto" w:fill="FFFFFF"/>
              </w:rPr>
              <w:t xml:space="preserve"> </w:t>
            </w:r>
            <w:r w:rsidRPr="007A0DF8">
              <w:rPr>
                <w:shd w:val="clear" w:color="auto" w:fill="FFFFFF"/>
              </w:rPr>
              <w:t>a</w:t>
            </w:r>
            <w:r w:rsidR="00271552">
              <w:rPr>
                <w:shd w:val="clear" w:color="auto" w:fill="FFFFFF"/>
              </w:rPr>
              <w:t xml:space="preserve"> </w:t>
            </w:r>
            <w:r w:rsidRPr="007A0DF8">
              <w:rPr>
                <w:shd w:val="clear" w:color="auto" w:fill="FFFFFF"/>
              </w:rPr>
              <w:t>user</w:t>
            </w:r>
            <w:r w:rsidR="00271552">
              <w:rPr>
                <w:shd w:val="clear" w:color="auto" w:fill="FFFFFF"/>
              </w:rPr>
              <w:t xml:space="preserve"> </w:t>
            </w:r>
            <w:r w:rsidRPr="007A0DF8">
              <w:rPr>
                <w:shd w:val="clear" w:color="auto" w:fill="FFFFFF"/>
              </w:rPr>
              <w:t>logs</w:t>
            </w:r>
            <w:r w:rsidR="00271552">
              <w:rPr>
                <w:shd w:val="clear" w:color="auto" w:fill="FFFFFF"/>
              </w:rPr>
              <w:t xml:space="preserve"> </w:t>
            </w:r>
            <w:r w:rsidRPr="007A0DF8">
              <w:rPr>
                <w:shd w:val="clear" w:color="auto" w:fill="FFFFFF"/>
              </w:rPr>
              <w:t>in,</w:t>
            </w:r>
            <w:r w:rsidR="00271552">
              <w:rPr>
                <w:shd w:val="clear" w:color="auto" w:fill="FFFFFF"/>
              </w:rPr>
              <w:t xml:space="preserve"> </w:t>
            </w:r>
            <w:r w:rsidRPr="007A0DF8">
              <w:rPr>
                <w:shd w:val="clear" w:color="auto" w:fill="FFFFFF"/>
              </w:rPr>
              <w:t>a</w:t>
            </w:r>
            <w:r w:rsidR="00271552">
              <w:rPr>
                <w:shd w:val="clear" w:color="auto" w:fill="FFFFFF"/>
              </w:rPr>
              <w:t xml:space="preserve"> </w:t>
            </w:r>
            <w:r w:rsidRPr="007A0DF8">
              <w:rPr>
                <w:shd w:val="clear" w:color="auto" w:fill="FFFFFF"/>
              </w:rPr>
              <w:t>sound</w:t>
            </w:r>
            <w:r w:rsidR="00271552">
              <w:rPr>
                <w:shd w:val="clear" w:color="auto" w:fill="FFFFFF"/>
              </w:rPr>
              <w:t xml:space="preserve"> </w:t>
            </w:r>
            <w:r w:rsidRPr="007A0DF8">
              <w:rPr>
                <w:shd w:val="clear" w:color="auto" w:fill="FFFFFF"/>
              </w:rPr>
              <w:t>plays</w:t>
            </w:r>
            <w:r w:rsidR="00271552">
              <w:rPr>
                <w:shd w:val="clear" w:color="auto" w:fill="FFFFFF"/>
              </w:rPr>
              <w:t xml:space="preserve"> </w:t>
            </w:r>
            <w:r w:rsidRPr="007A0DF8">
              <w:rPr>
                <w:shd w:val="clear" w:color="auto" w:fill="FFFFFF"/>
              </w:rPr>
              <w:t>if</w:t>
            </w:r>
            <w:r w:rsidR="00271552">
              <w:rPr>
                <w:shd w:val="clear" w:color="auto" w:fill="FFFFFF"/>
              </w:rPr>
              <w:t xml:space="preserve"> </w:t>
            </w:r>
            <w:r w:rsidRPr="007A0DF8">
              <w:rPr>
                <w:shd w:val="clear" w:color="auto" w:fill="FFFFFF"/>
              </w:rPr>
              <w:t>you</w:t>
            </w:r>
            <w:r w:rsidR="00271552">
              <w:rPr>
                <w:shd w:val="clear" w:color="auto" w:fill="FFFFFF"/>
              </w:rPr>
              <w:t xml:space="preserve"> </w:t>
            </w:r>
            <w:r w:rsidRPr="007A0DF8">
              <w:rPr>
                <w:shd w:val="clear" w:color="auto" w:fill="FFFFFF"/>
              </w:rPr>
              <w:t>have</w:t>
            </w:r>
            <w:r w:rsidR="00271552">
              <w:rPr>
                <w:shd w:val="clear" w:color="auto" w:fill="FFFFFF"/>
              </w:rPr>
              <w:t xml:space="preserve"> </w:t>
            </w:r>
            <w:r w:rsidRPr="007A0DF8">
              <w:rPr>
                <w:shd w:val="clear" w:color="auto" w:fill="FFFFFF"/>
              </w:rPr>
              <w:t>reminders</w:t>
            </w:r>
            <w:r w:rsidR="00271552">
              <w:rPr>
                <w:shd w:val="clear" w:color="auto" w:fill="FFFFFF"/>
              </w:rPr>
              <w:t xml:space="preserve"> </w:t>
            </w:r>
            <w:r w:rsidRPr="007A0DF8">
              <w:rPr>
                <w:shd w:val="clear" w:color="auto" w:fill="FFFFFF"/>
              </w:rPr>
              <w:t>that</w:t>
            </w:r>
            <w:r w:rsidR="00271552">
              <w:rPr>
                <w:shd w:val="clear" w:color="auto" w:fill="FFFFFF"/>
              </w:rPr>
              <w:t xml:space="preserve"> </w:t>
            </w:r>
            <w:r w:rsidRPr="007A0DF8">
              <w:rPr>
                <w:shd w:val="clear" w:color="auto" w:fill="FFFFFF"/>
              </w:rPr>
              <w:t>have</w:t>
            </w:r>
            <w:r w:rsidR="00271552">
              <w:rPr>
                <w:shd w:val="clear" w:color="auto" w:fill="FFFFFF"/>
              </w:rPr>
              <w:t xml:space="preserve"> </w:t>
            </w:r>
            <w:r w:rsidRPr="002623D5">
              <w:t>been</w:t>
            </w:r>
            <w:r w:rsidR="00271552">
              <w:t xml:space="preserve"> </w:t>
            </w:r>
            <w:r w:rsidRPr="002623D5">
              <w:t>triggered</w:t>
            </w:r>
            <w:r w:rsidR="00271552">
              <w:t xml:space="preserve"> </w:t>
            </w:r>
            <w:r w:rsidRPr="002623D5">
              <w:t>since</w:t>
            </w:r>
            <w:r w:rsidR="00271552">
              <w:t xml:space="preserve"> </w:t>
            </w:r>
            <w:r w:rsidRPr="002623D5">
              <w:t>the</w:t>
            </w:r>
            <w:r w:rsidR="00271552">
              <w:t xml:space="preserve"> </w:t>
            </w:r>
            <w:r w:rsidRPr="002623D5">
              <w:t>last</w:t>
            </w:r>
            <w:r w:rsidR="00271552">
              <w:t xml:space="preserve"> </w:t>
            </w:r>
            <w:r w:rsidRPr="002623D5">
              <w:t>time</w:t>
            </w:r>
            <w:r w:rsidR="00271552">
              <w:t xml:space="preserve"> </w:t>
            </w:r>
            <w:r w:rsidRPr="002623D5">
              <w:t>logged</w:t>
            </w:r>
            <w:r w:rsidR="00271552">
              <w:t xml:space="preserve"> </w:t>
            </w:r>
            <w:r w:rsidRPr="002623D5">
              <w:t>in.</w:t>
            </w:r>
            <w:r w:rsidR="00271552">
              <w:t xml:space="preserve"> </w:t>
            </w:r>
            <w:r w:rsidRPr="002623D5">
              <w:t>We</w:t>
            </w:r>
            <w:r w:rsidR="00271552">
              <w:t xml:space="preserve"> </w:t>
            </w:r>
            <w:r w:rsidRPr="002623D5">
              <w:t>can</w:t>
            </w:r>
            <w:r w:rsidR="00271552">
              <w:t xml:space="preserve"> </w:t>
            </w:r>
            <w:r w:rsidRPr="002623D5">
              <w:t>customize</w:t>
            </w:r>
            <w:r w:rsidR="00271552">
              <w:t xml:space="preserve"> </w:t>
            </w:r>
            <w:r w:rsidRPr="002623D5">
              <w:t>reminders</w:t>
            </w:r>
            <w:r w:rsidR="00271552">
              <w:t xml:space="preserve"> </w:t>
            </w:r>
            <w:r w:rsidRPr="002623D5">
              <w:t>in</w:t>
            </w:r>
            <w:r w:rsidR="00271552">
              <w:t xml:space="preserve"> </w:t>
            </w:r>
            <w:r w:rsidRPr="002623D5">
              <w:t>personal</w:t>
            </w:r>
            <w:r w:rsidR="00271552">
              <w:t xml:space="preserve"> </w:t>
            </w:r>
            <w:r w:rsidRPr="002623D5">
              <w:t>settings.</w:t>
            </w:r>
            <w:r w:rsidR="00271552">
              <w:t xml:space="preserve"> </w:t>
            </w:r>
            <w:r w:rsidRPr="002623D5">
              <w:t>The</w:t>
            </w:r>
            <w:r w:rsidR="00271552">
              <w:t xml:space="preserve"> </w:t>
            </w:r>
            <w:r w:rsidRPr="002623D5">
              <w:t>system</w:t>
            </w:r>
            <w:r w:rsidR="00271552">
              <w:t xml:space="preserve"> </w:t>
            </w:r>
            <w:r w:rsidRPr="002623D5">
              <w:t>can</w:t>
            </w:r>
            <w:r w:rsidR="00271552">
              <w:t xml:space="preserve"> </w:t>
            </w:r>
            <w:r w:rsidRPr="002623D5">
              <w:t>also</w:t>
            </w:r>
            <w:r w:rsidR="00271552">
              <w:t xml:space="preserve"> </w:t>
            </w:r>
            <w:r w:rsidRPr="002623D5">
              <w:t>be</w:t>
            </w:r>
            <w:r w:rsidR="00271552">
              <w:t xml:space="preserve"> </w:t>
            </w:r>
            <w:r w:rsidRPr="002623D5">
              <w:t>configured</w:t>
            </w:r>
            <w:r w:rsidR="00271552">
              <w:t xml:space="preserve"> </w:t>
            </w:r>
            <w:r w:rsidRPr="002623D5">
              <w:t>to</w:t>
            </w:r>
            <w:r w:rsidR="00271552">
              <w:t xml:space="preserve"> </w:t>
            </w:r>
            <w:r w:rsidRPr="002623D5">
              <w:t>send</w:t>
            </w:r>
            <w:r w:rsidR="00271552">
              <w:t xml:space="preserve"> </w:t>
            </w:r>
            <w:r w:rsidRPr="002623D5">
              <w:t>email</w:t>
            </w:r>
            <w:r w:rsidR="00271552">
              <w:t xml:space="preserve"> </w:t>
            </w:r>
            <w:r w:rsidRPr="002623D5">
              <w:t>alerts</w:t>
            </w:r>
            <w:r w:rsidR="00271552">
              <w:t xml:space="preserve"> </w:t>
            </w:r>
            <w:r w:rsidRPr="002623D5">
              <w:t>automatically</w:t>
            </w:r>
            <w:r w:rsidR="00271552">
              <w:t xml:space="preserve"> </w:t>
            </w:r>
            <w:r w:rsidRPr="002623D5">
              <w:t>when</w:t>
            </w:r>
            <w:r w:rsidR="00271552">
              <w:t xml:space="preserve"> </w:t>
            </w:r>
            <w:r w:rsidRPr="002623D5">
              <w:t>an</w:t>
            </w:r>
            <w:r w:rsidR="00271552">
              <w:t xml:space="preserve"> </w:t>
            </w:r>
            <w:r w:rsidRPr="002623D5">
              <w:t>event</w:t>
            </w:r>
            <w:r w:rsidR="00271552">
              <w:t xml:space="preserve"> </w:t>
            </w:r>
            <w:r w:rsidRPr="002623D5">
              <w:t>or</w:t>
            </w:r>
            <w:r w:rsidR="00271552">
              <w:t xml:space="preserve"> </w:t>
            </w:r>
            <w:r w:rsidRPr="002623D5">
              <w:t>task</w:t>
            </w:r>
            <w:r w:rsidR="00271552">
              <w:t xml:space="preserve"> </w:t>
            </w:r>
            <w:r w:rsidRPr="002623D5">
              <w:t>is</w:t>
            </w:r>
            <w:r w:rsidR="00271552">
              <w:t xml:space="preserve"> </w:t>
            </w:r>
            <w:r w:rsidRPr="002623D5">
              <w:t>coming</w:t>
            </w:r>
            <w:r w:rsidR="00271552">
              <w:t xml:space="preserve"> </w:t>
            </w:r>
            <w:r w:rsidRPr="002623D5">
              <w:t>up.</w:t>
            </w:r>
          </w:p>
          <w:p w14:paraId="76BC3121" w14:textId="26BF9791" w:rsidR="00B35D25" w:rsidRPr="007A0DF8" w:rsidRDefault="00B35D25" w:rsidP="002623D5">
            <w:pPr>
              <w:pStyle w:val="BodyText"/>
              <w:rPr>
                <w:shd w:val="clear" w:color="auto" w:fill="FFFFFF"/>
              </w:rPr>
            </w:pPr>
            <w:r w:rsidRPr="002623D5">
              <w:t>All</w:t>
            </w:r>
            <w:r w:rsidR="00271552">
              <w:t xml:space="preserve"> </w:t>
            </w:r>
            <w:r w:rsidRPr="002623D5">
              <w:t>completed</w:t>
            </w:r>
            <w:r w:rsidR="00271552">
              <w:t xml:space="preserve"> </w:t>
            </w:r>
            <w:r w:rsidRPr="002623D5">
              <w:t>activities</w:t>
            </w:r>
            <w:r w:rsidR="00271552">
              <w:t xml:space="preserve"> </w:t>
            </w:r>
            <w:r w:rsidRPr="002623D5">
              <w:t>are</w:t>
            </w:r>
            <w:r w:rsidR="00271552">
              <w:t xml:space="preserve"> </w:t>
            </w:r>
            <w:r w:rsidRPr="002623D5">
              <w:t>stored</w:t>
            </w:r>
            <w:r w:rsidR="00271552">
              <w:t xml:space="preserve"> </w:t>
            </w:r>
            <w:r w:rsidRPr="002623D5">
              <w:t>as</w:t>
            </w:r>
            <w:r w:rsidR="00271552">
              <w:t xml:space="preserve"> </w:t>
            </w:r>
            <w:r w:rsidRPr="002623D5">
              <w:t>a</w:t>
            </w:r>
            <w:r w:rsidR="00271552">
              <w:t xml:space="preserve"> </w:t>
            </w:r>
            <w:r w:rsidRPr="002623D5">
              <w:t>part</w:t>
            </w:r>
            <w:r w:rsidR="00271552">
              <w:t xml:space="preserve"> </w:t>
            </w:r>
            <w:r w:rsidRPr="002623D5">
              <w:t>of</w:t>
            </w:r>
            <w:r w:rsidR="00271552">
              <w:t xml:space="preserve"> </w:t>
            </w:r>
            <w:r w:rsidRPr="002623D5">
              <w:t>the</w:t>
            </w:r>
            <w:r w:rsidR="00271552">
              <w:t xml:space="preserve"> </w:t>
            </w:r>
            <w:r w:rsidRPr="002623D5">
              <w:t>activity</w:t>
            </w:r>
            <w:r w:rsidR="00271552">
              <w:t xml:space="preserve"> </w:t>
            </w:r>
            <w:r w:rsidRPr="002623D5">
              <w:t>history</w:t>
            </w:r>
            <w:r w:rsidR="00AC54CE">
              <w:t>,</w:t>
            </w:r>
            <w:r w:rsidR="00271552">
              <w:t xml:space="preserve"> </w:t>
            </w:r>
            <w:r w:rsidRPr="002623D5">
              <w:t>and</w:t>
            </w:r>
            <w:r w:rsidR="00271552">
              <w:t xml:space="preserve"> </w:t>
            </w:r>
            <w:r w:rsidRPr="002623D5">
              <w:t>reports</w:t>
            </w:r>
            <w:r w:rsidR="00271552">
              <w:t xml:space="preserve"> </w:t>
            </w:r>
            <w:r w:rsidRPr="002623D5">
              <w:t>can</w:t>
            </w:r>
            <w:r w:rsidR="00271552">
              <w:t xml:space="preserve"> </w:t>
            </w:r>
            <w:r w:rsidRPr="002623D5">
              <w:t>be</w:t>
            </w:r>
            <w:r w:rsidR="00271552">
              <w:t xml:space="preserve"> </w:t>
            </w:r>
            <w:r w:rsidRPr="002623D5">
              <w:t>generated</w:t>
            </w:r>
            <w:r w:rsidR="00271552">
              <w:t xml:space="preserve"> </w:t>
            </w:r>
            <w:r w:rsidRPr="002623D5">
              <w:t>on</w:t>
            </w:r>
            <w:r w:rsidR="00271552">
              <w:t xml:space="preserve"> </w:t>
            </w:r>
            <w:r w:rsidRPr="002623D5">
              <w:t>open</w:t>
            </w:r>
            <w:r w:rsidR="00271552">
              <w:t xml:space="preserve"> </w:t>
            </w:r>
            <w:r w:rsidRPr="002623D5">
              <w:t>and</w:t>
            </w:r>
            <w:r w:rsidR="00271552">
              <w:t xml:space="preserve"> </w:t>
            </w:r>
            <w:r w:rsidRPr="002623D5">
              <w:t>completed</w:t>
            </w:r>
            <w:r w:rsidR="00271552">
              <w:t xml:space="preserve"> </w:t>
            </w:r>
            <w:r w:rsidRPr="002623D5">
              <w:t>activities.</w:t>
            </w:r>
            <w:r w:rsidR="00271552">
              <w:t xml:space="preserve"> </w:t>
            </w:r>
            <w:r w:rsidRPr="002623D5">
              <w:t>Calendar</w:t>
            </w:r>
            <w:r w:rsidR="00271552">
              <w:t xml:space="preserve"> </w:t>
            </w:r>
            <w:r w:rsidRPr="002623D5">
              <w:t>views</w:t>
            </w:r>
            <w:r w:rsidR="00271552">
              <w:t xml:space="preserve"> </w:t>
            </w:r>
            <w:r w:rsidRPr="002623D5">
              <w:t>display</w:t>
            </w:r>
            <w:r w:rsidR="00271552">
              <w:t xml:space="preserve"> </w:t>
            </w:r>
            <w:r w:rsidRPr="002623D5">
              <w:t>your</w:t>
            </w:r>
            <w:r w:rsidR="00271552">
              <w:t xml:space="preserve"> </w:t>
            </w:r>
            <w:r w:rsidRPr="002623D5">
              <w:t>events</w:t>
            </w:r>
            <w:r w:rsidR="00271552">
              <w:t xml:space="preserve"> </w:t>
            </w:r>
            <w:r w:rsidRPr="002623D5">
              <w:t>in</w:t>
            </w:r>
            <w:r w:rsidR="00271552">
              <w:t xml:space="preserve"> </w:t>
            </w:r>
            <w:r w:rsidRPr="002623D5">
              <w:t>Salesforce.</w:t>
            </w:r>
            <w:r w:rsidR="00271552">
              <w:t xml:space="preserve"> </w:t>
            </w:r>
            <w:r w:rsidRPr="002623D5">
              <w:t>We</w:t>
            </w:r>
            <w:r w:rsidR="00271552">
              <w:t xml:space="preserve"> </w:t>
            </w:r>
            <w:r w:rsidRPr="002623D5">
              <w:t>can</w:t>
            </w:r>
            <w:r w:rsidR="00271552">
              <w:t xml:space="preserve"> </w:t>
            </w:r>
            <w:r w:rsidRPr="002623D5">
              <w:t>grant</w:t>
            </w:r>
            <w:r w:rsidR="00271552">
              <w:t xml:space="preserve"> </w:t>
            </w:r>
            <w:r w:rsidRPr="002623D5">
              <w:t>access</w:t>
            </w:r>
            <w:r w:rsidR="00271552">
              <w:t xml:space="preserve"> </w:t>
            </w:r>
            <w:r w:rsidRPr="002623D5">
              <w:t>to</w:t>
            </w:r>
            <w:r w:rsidR="00271552">
              <w:t xml:space="preserve"> </w:t>
            </w:r>
            <w:r w:rsidRPr="002623D5">
              <w:t>other</w:t>
            </w:r>
            <w:r w:rsidR="00271552">
              <w:t xml:space="preserve"> </w:t>
            </w:r>
            <w:r w:rsidRPr="002623D5">
              <w:t>users</w:t>
            </w:r>
            <w:r w:rsidR="00271552">
              <w:t xml:space="preserve"> </w:t>
            </w:r>
            <w:r w:rsidRPr="002623D5">
              <w:t>to</w:t>
            </w:r>
            <w:r w:rsidR="00271552">
              <w:t xml:space="preserve"> </w:t>
            </w:r>
            <w:r w:rsidRPr="002623D5">
              <w:t>view</w:t>
            </w:r>
            <w:r w:rsidR="00271552">
              <w:t xml:space="preserve"> </w:t>
            </w:r>
            <w:r w:rsidRPr="002623D5">
              <w:t>or</w:t>
            </w:r>
            <w:r w:rsidR="00271552">
              <w:t xml:space="preserve"> </w:t>
            </w:r>
            <w:r w:rsidRPr="002623D5">
              <w:t>edit</w:t>
            </w:r>
            <w:r w:rsidR="00271552">
              <w:t xml:space="preserve"> </w:t>
            </w:r>
            <w:r w:rsidRPr="002623D5">
              <w:t>your</w:t>
            </w:r>
            <w:r w:rsidR="00271552">
              <w:t xml:space="preserve"> </w:t>
            </w:r>
            <w:r w:rsidRPr="002623D5">
              <w:t>calendar</w:t>
            </w:r>
            <w:r w:rsidR="00271552">
              <w:t xml:space="preserve"> </w:t>
            </w:r>
            <w:r w:rsidRPr="002623D5">
              <w:t>in</w:t>
            </w:r>
            <w:r w:rsidR="00271552">
              <w:t xml:space="preserve"> </w:t>
            </w:r>
            <w:r w:rsidRPr="002623D5">
              <w:t>Salesforce</w:t>
            </w:r>
            <w:r w:rsidR="00271552">
              <w:t xml:space="preserve"> </w:t>
            </w:r>
            <w:r w:rsidRPr="002623D5">
              <w:t>Classic</w:t>
            </w:r>
            <w:r w:rsidR="00271552">
              <w:t xml:space="preserve"> </w:t>
            </w:r>
            <w:r w:rsidRPr="002623D5">
              <w:t>and</w:t>
            </w:r>
            <w:r w:rsidR="00271552">
              <w:t xml:space="preserve"> </w:t>
            </w:r>
            <w:r w:rsidRPr="002623D5">
              <w:t>Lightning</w:t>
            </w:r>
            <w:r w:rsidR="00271552">
              <w:t xml:space="preserve"> </w:t>
            </w:r>
            <w:r w:rsidRPr="002623D5">
              <w:t>Experience</w:t>
            </w:r>
            <w:r w:rsidRPr="007A0DF8">
              <w:rPr>
                <w:shd w:val="clear" w:color="auto" w:fill="FFFFFF"/>
              </w:rPr>
              <w:t>.</w:t>
            </w:r>
          </w:p>
          <w:p w14:paraId="50CE2B11" w14:textId="4E200D58" w:rsidR="00B35D25" w:rsidRPr="002623D5" w:rsidRDefault="00B35D25" w:rsidP="00B35D25">
            <w:pPr>
              <w:autoSpaceDE w:val="0"/>
              <w:autoSpaceDN w:val="0"/>
              <w:adjustRightInd w:val="0"/>
              <w:rPr>
                <w:rFonts w:cstheme="minorHAnsi"/>
                <w:color w:val="333333"/>
                <w:shd w:val="clear" w:color="auto" w:fill="FFFFFF"/>
              </w:rPr>
            </w:pPr>
            <w:r w:rsidRPr="007A0DF8">
              <w:rPr>
                <w:rFonts w:cstheme="minorHAnsi"/>
                <w:color w:val="333333"/>
                <w:shd w:val="clear" w:color="auto" w:fill="FFFFFF"/>
              </w:rPr>
              <w:t>The</w:t>
            </w:r>
            <w:r w:rsidR="00271552">
              <w:rPr>
                <w:rFonts w:cstheme="minorHAnsi"/>
                <w:color w:val="333333"/>
                <w:shd w:val="clear" w:color="auto" w:fill="FFFFFF"/>
              </w:rPr>
              <w:t xml:space="preserve"> </w:t>
            </w:r>
            <w:r w:rsidRPr="007A0DF8">
              <w:rPr>
                <w:rFonts w:cstheme="minorHAnsi"/>
                <w:color w:val="333333"/>
                <w:shd w:val="clear" w:color="auto" w:fill="FFFFFF"/>
              </w:rPr>
              <w:t>screenshot</w:t>
            </w:r>
            <w:r w:rsidR="00271552">
              <w:rPr>
                <w:rFonts w:cstheme="minorHAnsi"/>
                <w:color w:val="333333"/>
                <w:shd w:val="clear" w:color="auto" w:fill="FFFFFF"/>
              </w:rPr>
              <w:t xml:space="preserve"> </w:t>
            </w:r>
            <w:r w:rsidRPr="007A0DF8">
              <w:rPr>
                <w:rFonts w:cstheme="minorHAnsi"/>
                <w:color w:val="333333"/>
                <w:shd w:val="clear" w:color="auto" w:fill="FFFFFF"/>
              </w:rPr>
              <w:t>below</w:t>
            </w:r>
            <w:r w:rsidR="00271552">
              <w:rPr>
                <w:rFonts w:cstheme="minorHAnsi"/>
                <w:color w:val="333333"/>
                <w:shd w:val="clear" w:color="auto" w:fill="FFFFFF"/>
              </w:rPr>
              <w:t xml:space="preserve"> </w:t>
            </w:r>
            <w:r w:rsidRPr="007A0DF8">
              <w:rPr>
                <w:rFonts w:cstheme="minorHAnsi"/>
                <w:color w:val="333333"/>
                <w:shd w:val="clear" w:color="auto" w:fill="FFFFFF"/>
              </w:rPr>
              <w:t>shows</w:t>
            </w:r>
            <w:r w:rsidR="00271552">
              <w:rPr>
                <w:rFonts w:cstheme="minorHAnsi"/>
                <w:color w:val="333333"/>
                <w:shd w:val="clear" w:color="auto" w:fill="FFFFFF"/>
              </w:rPr>
              <w:t xml:space="preserve"> </w:t>
            </w:r>
            <w:r w:rsidRPr="007A0DF8">
              <w:rPr>
                <w:rFonts w:cstheme="minorHAnsi"/>
                <w:color w:val="333333"/>
                <w:shd w:val="clear" w:color="auto" w:fill="FFFFFF"/>
              </w:rPr>
              <w:t>a</w:t>
            </w:r>
            <w:r w:rsidR="00271552">
              <w:rPr>
                <w:rFonts w:cstheme="minorHAnsi"/>
                <w:color w:val="333333"/>
                <w:shd w:val="clear" w:color="auto" w:fill="FFFFFF"/>
              </w:rPr>
              <w:t xml:space="preserve"> </w:t>
            </w:r>
            <w:r w:rsidRPr="007A0DF8">
              <w:rPr>
                <w:rFonts w:cstheme="minorHAnsi"/>
                <w:color w:val="333333"/>
                <w:shd w:val="clear" w:color="auto" w:fill="FFFFFF"/>
              </w:rPr>
              <w:t>user</w:t>
            </w:r>
            <w:r w:rsidR="00271552">
              <w:rPr>
                <w:rFonts w:cstheme="minorHAnsi"/>
                <w:color w:val="333333"/>
                <w:shd w:val="clear" w:color="auto" w:fill="FFFFFF"/>
              </w:rPr>
              <w:t xml:space="preserve"> </w:t>
            </w:r>
            <w:r w:rsidRPr="007A0DF8">
              <w:rPr>
                <w:rFonts w:cstheme="minorHAnsi"/>
                <w:color w:val="333333"/>
                <w:shd w:val="clear" w:color="auto" w:fill="FFFFFF"/>
              </w:rPr>
              <w:t>calendar</w:t>
            </w:r>
            <w:r w:rsidR="00271552">
              <w:rPr>
                <w:rFonts w:cstheme="minorHAnsi"/>
                <w:color w:val="333333"/>
                <w:shd w:val="clear" w:color="auto" w:fill="FFFFFF"/>
              </w:rPr>
              <w:t xml:space="preserve"> </w:t>
            </w:r>
            <w:r w:rsidRPr="007A0DF8">
              <w:rPr>
                <w:rFonts w:cstheme="minorHAnsi"/>
                <w:color w:val="333333"/>
                <w:shd w:val="clear" w:color="auto" w:fill="FFFFFF"/>
              </w:rPr>
              <w:t>in</w:t>
            </w:r>
            <w:r w:rsidR="00271552">
              <w:rPr>
                <w:rFonts w:cstheme="minorHAnsi"/>
                <w:color w:val="333333"/>
                <w:shd w:val="clear" w:color="auto" w:fill="FFFFFF"/>
              </w:rPr>
              <w:t xml:space="preserve"> </w:t>
            </w:r>
            <w:r w:rsidRPr="007A0DF8">
              <w:rPr>
                <w:rFonts w:cstheme="minorHAnsi"/>
                <w:color w:val="333333"/>
                <w:shd w:val="clear" w:color="auto" w:fill="FFFFFF"/>
              </w:rPr>
              <w:t>Salesforce</w:t>
            </w:r>
            <w:r w:rsidR="00271552">
              <w:rPr>
                <w:rFonts w:cstheme="minorHAnsi"/>
                <w:color w:val="333333"/>
                <w:shd w:val="clear" w:color="auto" w:fill="FFFFFF"/>
              </w:rPr>
              <w:t xml:space="preserve"> </w:t>
            </w:r>
            <w:r w:rsidRPr="007A0DF8">
              <w:rPr>
                <w:rFonts w:cstheme="minorHAnsi"/>
                <w:color w:val="333333"/>
                <w:shd w:val="clear" w:color="auto" w:fill="FFFFFF"/>
              </w:rPr>
              <w:t>that</w:t>
            </w:r>
            <w:r w:rsidR="00271552">
              <w:rPr>
                <w:rFonts w:cstheme="minorHAnsi"/>
                <w:color w:val="333333"/>
                <w:shd w:val="clear" w:color="auto" w:fill="FFFFFF"/>
              </w:rPr>
              <w:t xml:space="preserve"> </w:t>
            </w:r>
            <w:r w:rsidRPr="007A0DF8">
              <w:rPr>
                <w:rFonts w:cstheme="minorHAnsi"/>
                <w:color w:val="333333"/>
                <w:shd w:val="clear" w:color="auto" w:fill="FFFFFF"/>
              </w:rPr>
              <w:t>is</w:t>
            </w:r>
            <w:r w:rsidR="00271552">
              <w:rPr>
                <w:rFonts w:cstheme="minorHAnsi"/>
                <w:color w:val="333333"/>
                <w:shd w:val="clear" w:color="auto" w:fill="FFFFFF"/>
              </w:rPr>
              <w:t xml:space="preserve"> </w:t>
            </w:r>
            <w:r w:rsidRPr="007A0DF8">
              <w:rPr>
                <w:rFonts w:cstheme="minorHAnsi"/>
                <w:color w:val="333333"/>
                <w:shd w:val="clear" w:color="auto" w:fill="FFFFFF"/>
              </w:rPr>
              <w:t>available</w:t>
            </w:r>
            <w:r w:rsidR="00271552">
              <w:rPr>
                <w:rFonts w:cstheme="minorHAnsi"/>
                <w:color w:val="333333"/>
                <w:shd w:val="clear" w:color="auto" w:fill="FFFFFF"/>
              </w:rPr>
              <w:t xml:space="preserve"> </w:t>
            </w:r>
            <w:r w:rsidRPr="007A0DF8">
              <w:rPr>
                <w:rFonts w:cstheme="minorHAnsi"/>
                <w:color w:val="333333"/>
                <w:shd w:val="clear" w:color="auto" w:fill="FFFFFF"/>
              </w:rPr>
              <w:t>out</w:t>
            </w:r>
            <w:r w:rsidR="00271552">
              <w:rPr>
                <w:rFonts w:cstheme="minorHAnsi"/>
                <w:color w:val="333333"/>
                <w:shd w:val="clear" w:color="auto" w:fill="FFFFFF"/>
              </w:rPr>
              <w:t xml:space="preserve"> </w:t>
            </w:r>
            <w:r w:rsidRPr="007A0DF8">
              <w:rPr>
                <w:rFonts w:cstheme="minorHAnsi"/>
                <w:color w:val="333333"/>
                <w:shd w:val="clear" w:color="auto" w:fill="FFFFFF"/>
              </w:rPr>
              <w:t>of</w:t>
            </w:r>
            <w:r w:rsidR="00271552">
              <w:rPr>
                <w:rFonts w:cstheme="minorHAnsi"/>
                <w:color w:val="333333"/>
                <w:shd w:val="clear" w:color="auto" w:fill="FFFFFF"/>
              </w:rPr>
              <w:t xml:space="preserve"> </w:t>
            </w:r>
            <w:r w:rsidRPr="007A0DF8">
              <w:rPr>
                <w:rFonts w:cstheme="minorHAnsi"/>
                <w:color w:val="333333"/>
                <w:shd w:val="clear" w:color="auto" w:fill="FFFFFF"/>
              </w:rPr>
              <w:t>the</w:t>
            </w:r>
            <w:r w:rsidR="00271552">
              <w:rPr>
                <w:rFonts w:cstheme="minorHAnsi"/>
                <w:color w:val="333333"/>
                <w:shd w:val="clear" w:color="auto" w:fill="FFFFFF"/>
              </w:rPr>
              <w:t xml:space="preserve"> </w:t>
            </w:r>
            <w:r w:rsidRPr="007A0DF8">
              <w:rPr>
                <w:rFonts w:cstheme="minorHAnsi"/>
                <w:color w:val="333333"/>
                <w:shd w:val="clear" w:color="auto" w:fill="FFFFFF"/>
              </w:rPr>
              <w:t>box.</w:t>
            </w:r>
            <w:r w:rsidR="00271552">
              <w:rPr>
                <w:rFonts w:cstheme="minorHAnsi"/>
                <w:color w:val="333333"/>
                <w:shd w:val="clear" w:color="auto" w:fill="FFFFFF"/>
              </w:rPr>
              <w:t xml:space="preserve"> </w:t>
            </w:r>
          </w:p>
          <w:p w14:paraId="10571906" w14:textId="77777777" w:rsidR="00B35D25" w:rsidRPr="004D27EF" w:rsidRDefault="00B35D25" w:rsidP="00B35D25">
            <w:pPr>
              <w:autoSpaceDE w:val="0"/>
              <w:autoSpaceDN w:val="0"/>
              <w:adjustRightInd w:val="0"/>
              <w:rPr>
                <w:rFonts w:ascii="Cambria" w:hAnsi="Cambria" w:cs="Cambria"/>
                <w:color w:val="000000"/>
              </w:rPr>
            </w:pPr>
            <w:r>
              <w:rPr>
                <w:noProof/>
              </w:rPr>
              <w:drawing>
                <wp:inline distT="0" distB="0" distL="0" distR="0" wp14:anchorId="66AF1AD1" wp14:editId="68AA2975">
                  <wp:extent cx="5521463" cy="2760732"/>
                  <wp:effectExtent l="152400" t="152400" r="346075" b="338455"/>
                  <wp:docPr id="22" name="Picture 22" descr="Image result for salesforce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alesforce calenda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40530" cy="2770265"/>
                          </a:xfrm>
                          <a:prstGeom prst="rect">
                            <a:avLst/>
                          </a:prstGeom>
                          <a:ln>
                            <a:noFill/>
                          </a:ln>
                          <a:effectLst>
                            <a:outerShdw blurRad="292100" dist="139700" dir="2700000" algn="tl" rotWithShape="0">
                              <a:srgbClr val="333333">
                                <a:alpha val="65000"/>
                              </a:srgbClr>
                            </a:outerShdw>
                          </a:effectLst>
                        </pic:spPr>
                      </pic:pic>
                    </a:graphicData>
                  </a:graphic>
                </wp:inline>
              </w:drawing>
            </w:r>
          </w:p>
          <w:p w14:paraId="1348706A" w14:textId="77777777" w:rsidR="00B65F04" w:rsidRPr="00812A4B" w:rsidRDefault="00B65F04" w:rsidP="00905CCD">
            <w:pPr>
              <w:tabs>
                <w:tab w:val="left" w:pos="1200"/>
              </w:tabs>
              <w:spacing w:line="256" w:lineRule="auto"/>
              <w:rPr>
                <w:sz w:val="20"/>
                <w:szCs w:val="20"/>
              </w:rPr>
            </w:pPr>
          </w:p>
        </w:tc>
      </w:tr>
      <w:tr w:rsidR="008A1977" w:rsidRPr="00552B52" w14:paraId="213C29A2" w14:textId="77777777" w:rsidTr="3656BAB7">
        <w:trPr>
          <w:trHeight w:val="953"/>
        </w:trPr>
        <w:tc>
          <w:tcPr>
            <w:tcW w:w="9265" w:type="dxa"/>
            <w:shd w:val="clear" w:color="auto" w:fill="DBE5F1" w:themeFill="accent1" w:themeFillTint="33"/>
          </w:tcPr>
          <w:p w14:paraId="303FF8E5" w14:textId="12037935" w:rsidR="008A1977" w:rsidRPr="00552B52" w:rsidRDefault="008A1977">
            <w:pPr>
              <w:pStyle w:val="ListParagraph"/>
              <w:numPr>
                <w:ilvl w:val="0"/>
                <w:numId w:val="17"/>
              </w:numPr>
              <w:spacing w:before="80" w:after="80"/>
              <w:ind w:left="397"/>
              <w:rPr>
                <w:rFonts w:ascii="Arial Narrow" w:hAnsi="Arial Narrow"/>
                <w:sz w:val="20"/>
                <w:szCs w:val="20"/>
              </w:rPr>
            </w:pPr>
            <w:r w:rsidRPr="00552B52">
              <w:rPr>
                <w:rFonts w:ascii="Arial Narrow" w:hAnsi="Arial Narrow"/>
                <w:sz w:val="20"/>
                <w:szCs w:val="20"/>
              </w:rPr>
              <w:lastRenderedPageBreak/>
              <w:t>Maintenance</w:t>
            </w:r>
            <w:r w:rsidR="00271552">
              <w:rPr>
                <w:rFonts w:ascii="Arial Narrow" w:hAnsi="Arial Narrow"/>
                <w:sz w:val="20"/>
                <w:szCs w:val="20"/>
              </w:rPr>
              <w:t xml:space="preserve"> </w:t>
            </w:r>
            <w:r w:rsidRPr="00552B52">
              <w:rPr>
                <w:rFonts w:ascii="Arial Narrow" w:hAnsi="Arial Narrow"/>
                <w:sz w:val="20"/>
                <w:szCs w:val="20"/>
              </w:rPr>
              <w:t>and</w:t>
            </w:r>
            <w:r w:rsidR="00271552">
              <w:rPr>
                <w:rFonts w:ascii="Arial Narrow" w:hAnsi="Arial Narrow"/>
                <w:sz w:val="20"/>
                <w:szCs w:val="20"/>
              </w:rPr>
              <w:t xml:space="preserve"> </w:t>
            </w:r>
            <w:r w:rsidRPr="00552B52">
              <w:rPr>
                <w:rFonts w:ascii="Arial Narrow" w:hAnsi="Arial Narrow"/>
                <w:sz w:val="20"/>
                <w:szCs w:val="20"/>
              </w:rPr>
              <w:t>Support:</w:t>
            </w:r>
            <w:r w:rsidRPr="00552B52">
              <w:rPr>
                <w:rFonts w:ascii="Arial Narrow" w:hAnsi="Arial Narrow"/>
                <w:sz w:val="20"/>
                <w:szCs w:val="20"/>
              </w:rPr>
              <w:br/>
              <w:t>Support</w:t>
            </w:r>
            <w:r w:rsidR="00271552">
              <w:rPr>
                <w:rFonts w:ascii="Arial Narrow" w:hAnsi="Arial Narrow"/>
                <w:sz w:val="20"/>
                <w:szCs w:val="20"/>
              </w:rPr>
              <w:t xml:space="preserve"> </w:t>
            </w:r>
            <w:r w:rsidRPr="00552B52">
              <w:rPr>
                <w:rFonts w:ascii="Arial Narrow" w:hAnsi="Arial Narrow"/>
                <w:sz w:val="20"/>
                <w:szCs w:val="20"/>
              </w:rPr>
              <w:t>to</w:t>
            </w:r>
            <w:r w:rsidR="00271552">
              <w:rPr>
                <w:rFonts w:ascii="Arial Narrow" w:hAnsi="Arial Narrow"/>
                <w:sz w:val="20"/>
                <w:szCs w:val="20"/>
              </w:rPr>
              <w:t xml:space="preserve"> </w:t>
            </w:r>
            <w:r w:rsidRPr="00552B52">
              <w:rPr>
                <w:rFonts w:ascii="Arial Narrow" w:hAnsi="Arial Narrow"/>
                <w:sz w:val="20"/>
                <w:szCs w:val="20"/>
              </w:rPr>
              <w:t>VDSS</w:t>
            </w:r>
            <w:r w:rsidR="00271552">
              <w:rPr>
                <w:rFonts w:ascii="Arial Narrow" w:hAnsi="Arial Narrow"/>
                <w:sz w:val="20"/>
                <w:szCs w:val="20"/>
              </w:rPr>
              <w:t xml:space="preserve"> </w:t>
            </w:r>
            <w:r w:rsidRPr="00552B52">
              <w:rPr>
                <w:rFonts w:ascii="Arial Narrow" w:hAnsi="Arial Narrow"/>
                <w:sz w:val="20"/>
                <w:szCs w:val="20"/>
              </w:rPr>
              <w:t>and</w:t>
            </w:r>
            <w:r w:rsidR="00271552">
              <w:rPr>
                <w:rFonts w:ascii="Arial Narrow" w:hAnsi="Arial Narrow"/>
                <w:sz w:val="20"/>
                <w:szCs w:val="20"/>
              </w:rPr>
              <w:t xml:space="preserve"> </w:t>
            </w:r>
            <w:r w:rsidRPr="00552B52">
              <w:rPr>
                <w:rFonts w:ascii="Arial Narrow" w:hAnsi="Arial Narrow"/>
                <w:sz w:val="20"/>
                <w:szCs w:val="20"/>
              </w:rPr>
              <w:t>Commission</w:t>
            </w:r>
            <w:r w:rsidR="00271552">
              <w:rPr>
                <w:rFonts w:ascii="Arial Narrow" w:hAnsi="Arial Narrow"/>
                <w:sz w:val="20"/>
                <w:szCs w:val="20"/>
              </w:rPr>
              <w:t xml:space="preserve"> </w:t>
            </w:r>
            <w:r w:rsidRPr="00552B52">
              <w:rPr>
                <w:rFonts w:ascii="Arial Narrow" w:hAnsi="Arial Narrow"/>
                <w:sz w:val="20"/>
                <w:szCs w:val="20"/>
              </w:rPr>
              <w:t>staff</w:t>
            </w:r>
            <w:r w:rsidR="00271552">
              <w:rPr>
                <w:rFonts w:ascii="Arial Narrow" w:hAnsi="Arial Narrow"/>
                <w:sz w:val="20"/>
                <w:szCs w:val="20"/>
              </w:rPr>
              <w:t xml:space="preserve"> </w:t>
            </w:r>
            <w:r w:rsidRPr="00552B52">
              <w:rPr>
                <w:rFonts w:ascii="Arial Narrow" w:hAnsi="Arial Narrow"/>
                <w:sz w:val="20"/>
                <w:szCs w:val="20"/>
              </w:rPr>
              <w:t>on</w:t>
            </w:r>
            <w:r w:rsidR="00271552">
              <w:rPr>
                <w:rFonts w:ascii="Arial Narrow" w:hAnsi="Arial Narrow"/>
                <w:sz w:val="20"/>
                <w:szCs w:val="20"/>
              </w:rPr>
              <w:t xml:space="preserve"> </w:t>
            </w:r>
            <w:r w:rsidRPr="00552B52">
              <w:rPr>
                <w:rFonts w:ascii="Arial Narrow" w:hAnsi="Arial Narrow"/>
                <w:sz w:val="20"/>
                <w:szCs w:val="20"/>
              </w:rPr>
              <w:t>inquiries</w:t>
            </w:r>
            <w:r w:rsidR="00271552">
              <w:rPr>
                <w:rFonts w:ascii="Arial Narrow" w:hAnsi="Arial Narrow"/>
                <w:sz w:val="20"/>
                <w:szCs w:val="20"/>
              </w:rPr>
              <w:t xml:space="preserve"> </w:t>
            </w:r>
            <w:r w:rsidRPr="00552B52">
              <w:rPr>
                <w:rFonts w:ascii="Arial Narrow" w:hAnsi="Arial Narrow"/>
                <w:sz w:val="20"/>
                <w:szCs w:val="20"/>
              </w:rPr>
              <w:t>related</w:t>
            </w:r>
            <w:r w:rsidR="00271552">
              <w:rPr>
                <w:rFonts w:ascii="Arial Narrow" w:hAnsi="Arial Narrow"/>
                <w:sz w:val="20"/>
                <w:szCs w:val="20"/>
              </w:rPr>
              <w:t xml:space="preserve"> </w:t>
            </w:r>
            <w:r w:rsidRPr="00552B52">
              <w:rPr>
                <w:rFonts w:ascii="Arial Narrow" w:hAnsi="Arial Narrow"/>
                <w:sz w:val="20"/>
                <w:szCs w:val="20"/>
              </w:rPr>
              <w:t>to</w:t>
            </w:r>
            <w:r w:rsidR="00271552">
              <w:rPr>
                <w:rFonts w:ascii="Arial Narrow" w:hAnsi="Arial Narrow"/>
                <w:sz w:val="20"/>
                <w:szCs w:val="20"/>
              </w:rPr>
              <w:t xml:space="preserve"> </w:t>
            </w:r>
            <w:r w:rsidRPr="00552B52">
              <w:rPr>
                <w:rFonts w:ascii="Arial Narrow" w:hAnsi="Arial Narrow"/>
                <w:sz w:val="20"/>
                <w:szCs w:val="20"/>
              </w:rPr>
              <w:t>use</w:t>
            </w:r>
            <w:r w:rsidR="00271552">
              <w:rPr>
                <w:rFonts w:ascii="Arial Narrow" w:hAnsi="Arial Narrow"/>
                <w:sz w:val="20"/>
                <w:szCs w:val="20"/>
              </w:rPr>
              <w:t xml:space="preserve"> </w:t>
            </w:r>
            <w:r w:rsidRPr="00552B52">
              <w:rPr>
                <w:rFonts w:ascii="Arial Narrow" w:hAnsi="Arial Narrow"/>
                <w:sz w:val="20"/>
                <w:szCs w:val="20"/>
              </w:rPr>
              <w:t>of</w:t>
            </w:r>
            <w:r w:rsidR="00271552">
              <w:rPr>
                <w:rFonts w:ascii="Arial Narrow" w:hAnsi="Arial Narrow"/>
                <w:sz w:val="20"/>
                <w:szCs w:val="20"/>
              </w:rPr>
              <w:t xml:space="preserve"> </w:t>
            </w:r>
            <w:r w:rsidRPr="00552B52">
              <w:rPr>
                <w:rFonts w:ascii="Arial Narrow" w:hAnsi="Arial Narrow"/>
                <w:sz w:val="20"/>
                <w:szCs w:val="20"/>
              </w:rPr>
              <w:t>the</w:t>
            </w:r>
            <w:r w:rsidR="00271552">
              <w:rPr>
                <w:rFonts w:ascii="Arial Narrow" w:hAnsi="Arial Narrow"/>
                <w:sz w:val="20"/>
                <w:szCs w:val="20"/>
              </w:rPr>
              <w:t xml:space="preserve"> </w:t>
            </w:r>
            <w:r w:rsidRPr="00552B52">
              <w:rPr>
                <w:rFonts w:ascii="Arial Narrow" w:hAnsi="Arial Narrow"/>
                <w:sz w:val="20"/>
                <w:szCs w:val="20"/>
              </w:rPr>
              <w:t>application</w:t>
            </w:r>
            <w:r w:rsidR="00271552">
              <w:rPr>
                <w:rFonts w:ascii="Arial Narrow" w:hAnsi="Arial Narrow"/>
                <w:sz w:val="20"/>
                <w:szCs w:val="20"/>
              </w:rPr>
              <w:t xml:space="preserve"> </w:t>
            </w:r>
            <w:r w:rsidRPr="00552B52">
              <w:rPr>
                <w:rFonts w:ascii="Arial Narrow" w:hAnsi="Arial Narrow"/>
                <w:sz w:val="20"/>
                <w:szCs w:val="20"/>
              </w:rPr>
              <w:t>and</w:t>
            </w:r>
            <w:r w:rsidR="00271552">
              <w:rPr>
                <w:rFonts w:ascii="Arial Narrow" w:hAnsi="Arial Narrow"/>
                <w:sz w:val="20"/>
                <w:szCs w:val="20"/>
              </w:rPr>
              <w:t xml:space="preserve"> </w:t>
            </w:r>
            <w:r w:rsidRPr="00552B52">
              <w:rPr>
                <w:rFonts w:ascii="Arial Narrow" w:hAnsi="Arial Narrow"/>
                <w:sz w:val="20"/>
                <w:szCs w:val="20"/>
              </w:rPr>
              <w:t>features.</w:t>
            </w:r>
            <w:r w:rsidR="00271552">
              <w:rPr>
                <w:rFonts w:ascii="Arial Narrow" w:hAnsi="Arial Narrow"/>
                <w:sz w:val="20"/>
                <w:szCs w:val="20"/>
              </w:rPr>
              <w:t xml:space="preserve"> </w:t>
            </w:r>
            <w:r w:rsidRPr="00552B52">
              <w:rPr>
                <w:rFonts w:ascii="Arial Narrow" w:hAnsi="Arial Narrow"/>
                <w:sz w:val="20"/>
                <w:szCs w:val="20"/>
              </w:rPr>
              <w:t>Rapid</w:t>
            </w:r>
            <w:r w:rsidR="00271552">
              <w:rPr>
                <w:rFonts w:ascii="Arial Narrow" w:hAnsi="Arial Narrow"/>
                <w:sz w:val="20"/>
                <w:szCs w:val="20"/>
              </w:rPr>
              <w:t xml:space="preserve"> </w:t>
            </w:r>
            <w:r w:rsidRPr="00552B52">
              <w:rPr>
                <w:rFonts w:ascii="Arial Narrow" w:hAnsi="Arial Narrow"/>
                <w:sz w:val="20"/>
                <w:szCs w:val="20"/>
              </w:rPr>
              <w:t>response</w:t>
            </w:r>
            <w:r w:rsidR="00271552">
              <w:rPr>
                <w:rFonts w:ascii="Arial Narrow" w:hAnsi="Arial Narrow"/>
                <w:sz w:val="20"/>
                <w:szCs w:val="20"/>
              </w:rPr>
              <w:t xml:space="preserve"> </w:t>
            </w:r>
            <w:r w:rsidRPr="00552B52">
              <w:rPr>
                <w:rFonts w:ascii="Arial Narrow" w:hAnsi="Arial Narrow"/>
                <w:sz w:val="20"/>
                <w:szCs w:val="20"/>
              </w:rPr>
              <w:t>time</w:t>
            </w:r>
            <w:r w:rsidR="00271552">
              <w:rPr>
                <w:rFonts w:ascii="Arial Narrow" w:hAnsi="Arial Narrow"/>
                <w:sz w:val="20"/>
                <w:szCs w:val="20"/>
              </w:rPr>
              <w:t xml:space="preserve"> </w:t>
            </w:r>
            <w:r w:rsidRPr="00552B52">
              <w:rPr>
                <w:rFonts w:ascii="Arial Narrow" w:hAnsi="Arial Narrow"/>
                <w:sz w:val="20"/>
                <w:szCs w:val="20"/>
              </w:rPr>
              <w:t>for</w:t>
            </w:r>
            <w:r w:rsidR="00271552">
              <w:rPr>
                <w:rFonts w:ascii="Arial Narrow" w:hAnsi="Arial Narrow"/>
                <w:sz w:val="20"/>
                <w:szCs w:val="20"/>
              </w:rPr>
              <w:t xml:space="preserve"> </w:t>
            </w:r>
            <w:r w:rsidRPr="00552B52">
              <w:rPr>
                <w:rFonts w:ascii="Arial Narrow" w:hAnsi="Arial Narrow"/>
                <w:sz w:val="20"/>
                <w:szCs w:val="20"/>
              </w:rPr>
              <w:t>troubleshooting</w:t>
            </w:r>
            <w:r w:rsidR="00271552">
              <w:rPr>
                <w:rFonts w:ascii="Arial Narrow" w:hAnsi="Arial Narrow"/>
                <w:sz w:val="20"/>
                <w:szCs w:val="20"/>
              </w:rPr>
              <w:t xml:space="preserve"> </w:t>
            </w:r>
            <w:r w:rsidRPr="00552B52">
              <w:rPr>
                <w:rFonts w:ascii="Arial Narrow" w:hAnsi="Arial Narrow"/>
                <w:sz w:val="20"/>
                <w:szCs w:val="20"/>
              </w:rPr>
              <w:t>any</w:t>
            </w:r>
            <w:r w:rsidR="00271552">
              <w:rPr>
                <w:rFonts w:ascii="Arial Narrow" w:hAnsi="Arial Narrow"/>
                <w:sz w:val="20"/>
                <w:szCs w:val="20"/>
              </w:rPr>
              <w:t xml:space="preserve"> </w:t>
            </w:r>
            <w:r w:rsidRPr="00552B52">
              <w:rPr>
                <w:rFonts w:ascii="Arial Narrow" w:hAnsi="Arial Narrow"/>
                <w:sz w:val="20"/>
                <w:szCs w:val="20"/>
              </w:rPr>
              <w:t>application</w:t>
            </w:r>
            <w:r w:rsidR="00271552">
              <w:rPr>
                <w:rFonts w:ascii="Arial Narrow" w:hAnsi="Arial Narrow"/>
                <w:sz w:val="20"/>
                <w:szCs w:val="20"/>
              </w:rPr>
              <w:t xml:space="preserve"> </w:t>
            </w:r>
            <w:r w:rsidRPr="00552B52">
              <w:rPr>
                <w:rFonts w:ascii="Arial Narrow" w:hAnsi="Arial Narrow"/>
                <w:sz w:val="20"/>
                <w:szCs w:val="20"/>
              </w:rPr>
              <w:t>issues.</w:t>
            </w:r>
            <w:r w:rsidR="00271552">
              <w:rPr>
                <w:rFonts w:ascii="Arial Narrow" w:hAnsi="Arial Narrow"/>
                <w:sz w:val="20"/>
                <w:szCs w:val="20"/>
              </w:rPr>
              <w:t xml:space="preserve"> </w:t>
            </w:r>
            <w:r w:rsidRPr="00552B52">
              <w:rPr>
                <w:rFonts w:ascii="Arial Narrow" w:hAnsi="Arial Narrow"/>
                <w:sz w:val="20"/>
                <w:szCs w:val="20"/>
              </w:rPr>
              <w:t>Automatic</w:t>
            </w:r>
            <w:r w:rsidR="00271552">
              <w:rPr>
                <w:rFonts w:ascii="Arial Narrow" w:hAnsi="Arial Narrow"/>
                <w:sz w:val="20"/>
                <w:szCs w:val="20"/>
              </w:rPr>
              <w:t xml:space="preserve"> </w:t>
            </w:r>
            <w:r w:rsidRPr="00552B52">
              <w:rPr>
                <w:rFonts w:ascii="Arial Narrow" w:hAnsi="Arial Narrow"/>
                <w:sz w:val="20"/>
                <w:szCs w:val="20"/>
              </w:rPr>
              <w:t>revisions</w:t>
            </w:r>
            <w:r w:rsidR="00271552">
              <w:rPr>
                <w:rFonts w:ascii="Arial Narrow" w:hAnsi="Arial Narrow"/>
                <w:sz w:val="20"/>
                <w:szCs w:val="20"/>
              </w:rPr>
              <w:t xml:space="preserve"> </w:t>
            </w:r>
            <w:r w:rsidRPr="00552B52">
              <w:rPr>
                <w:rFonts w:ascii="Arial Narrow" w:hAnsi="Arial Narrow"/>
                <w:sz w:val="20"/>
                <w:szCs w:val="20"/>
              </w:rPr>
              <w:t>and</w:t>
            </w:r>
            <w:r w:rsidR="00271552">
              <w:rPr>
                <w:rFonts w:ascii="Arial Narrow" w:hAnsi="Arial Narrow"/>
                <w:sz w:val="20"/>
                <w:szCs w:val="20"/>
              </w:rPr>
              <w:t xml:space="preserve"> </w:t>
            </w:r>
            <w:r w:rsidRPr="00552B52">
              <w:rPr>
                <w:rFonts w:ascii="Arial Narrow" w:hAnsi="Arial Narrow"/>
                <w:sz w:val="20"/>
                <w:szCs w:val="20"/>
              </w:rPr>
              <w:t>upgrades</w:t>
            </w:r>
            <w:r w:rsidR="00271552">
              <w:rPr>
                <w:rFonts w:ascii="Arial Narrow" w:hAnsi="Arial Narrow"/>
                <w:sz w:val="20"/>
                <w:szCs w:val="20"/>
              </w:rPr>
              <w:t xml:space="preserve"> </w:t>
            </w:r>
            <w:r w:rsidRPr="00552B52">
              <w:rPr>
                <w:rFonts w:ascii="Arial Narrow" w:hAnsi="Arial Narrow"/>
                <w:sz w:val="20"/>
                <w:szCs w:val="20"/>
              </w:rPr>
              <w:t>to</w:t>
            </w:r>
            <w:r w:rsidR="00271552">
              <w:rPr>
                <w:rFonts w:ascii="Arial Narrow" w:hAnsi="Arial Narrow"/>
                <w:sz w:val="20"/>
                <w:szCs w:val="20"/>
              </w:rPr>
              <w:t xml:space="preserve"> </w:t>
            </w:r>
            <w:r w:rsidRPr="00552B52">
              <w:rPr>
                <w:rFonts w:ascii="Arial Narrow" w:hAnsi="Arial Narrow"/>
                <w:sz w:val="20"/>
                <w:szCs w:val="20"/>
              </w:rPr>
              <w:t>the</w:t>
            </w:r>
            <w:r w:rsidR="00271552">
              <w:rPr>
                <w:rFonts w:ascii="Arial Narrow" w:hAnsi="Arial Narrow"/>
                <w:sz w:val="20"/>
                <w:szCs w:val="20"/>
              </w:rPr>
              <w:t xml:space="preserve"> </w:t>
            </w:r>
            <w:r w:rsidRPr="00552B52">
              <w:rPr>
                <w:rFonts w:ascii="Arial Narrow" w:hAnsi="Arial Narrow"/>
                <w:sz w:val="20"/>
                <w:szCs w:val="20"/>
              </w:rPr>
              <w:t>application</w:t>
            </w:r>
            <w:r w:rsidR="00271552">
              <w:rPr>
                <w:rFonts w:ascii="Arial Narrow" w:hAnsi="Arial Narrow"/>
                <w:sz w:val="20"/>
                <w:szCs w:val="20"/>
              </w:rPr>
              <w:t xml:space="preserve"> </w:t>
            </w:r>
            <w:r w:rsidRPr="00552B52">
              <w:rPr>
                <w:rFonts w:ascii="Arial Narrow" w:hAnsi="Arial Narrow"/>
                <w:sz w:val="20"/>
                <w:szCs w:val="20"/>
              </w:rPr>
              <w:t>as</w:t>
            </w:r>
            <w:r w:rsidR="00271552">
              <w:rPr>
                <w:rFonts w:ascii="Arial Narrow" w:hAnsi="Arial Narrow"/>
                <w:sz w:val="20"/>
                <w:szCs w:val="20"/>
              </w:rPr>
              <w:t xml:space="preserve"> </w:t>
            </w:r>
            <w:r w:rsidRPr="00552B52">
              <w:rPr>
                <w:rFonts w:ascii="Arial Narrow" w:hAnsi="Arial Narrow"/>
                <w:sz w:val="20"/>
                <w:szCs w:val="20"/>
              </w:rPr>
              <w:t>released.</w:t>
            </w:r>
          </w:p>
        </w:tc>
      </w:tr>
      <w:tr w:rsidR="008A1977" w:rsidRPr="00812A4B" w14:paraId="17D99FAB" w14:textId="77777777" w:rsidTr="3656BAB7">
        <w:tc>
          <w:tcPr>
            <w:tcW w:w="9265" w:type="dxa"/>
            <w:tcBorders>
              <w:bottom w:val="single" w:sz="4" w:space="0" w:color="auto"/>
            </w:tcBorders>
          </w:tcPr>
          <w:p w14:paraId="33F90950" w14:textId="673F7A42" w:rsidR="008A1977" w:rsidRDefault="007A0C51" w:rsidP="354957AB">
            <w:pPr>
              <w:pStyle w:val="BodyText"/>
              <w:spacing w:line="256" w:lineRule="auto"/>
            </w:pPr>
            <w:r>
              <w:t xml:space="preserve">Stealth Solutions offers Tier 1 and Tier 2 support to address all critical issues. </w:t>
            </w:r>
            <w:r w:rsidR="219F4033">
              <w:t>Stealth</w:t>
            </w:r>
            <w:r w:rsidR="00271552">
              <w:t xml:space="preserve"> </w:t>
            </w:r>
            <w:r w:rsidR="219F4033">
              <w:t>provides</w:t>
            </w:r>
            <w:r w:rsidR="00271552">
              <w:t xml:space="preserve"> </w:t>
            </w:r>
            <w:r w:rsidR="219F4033">
              <w:t>a</w:t>
            </w:r>
            <w:r w:rsidR="00271552">
              <w:t xml:space="preserve"> </w:t>
            </w:r>
            <w:r w:rsidR="219F4033">
              <w:t>support</w:t>
            </w:r>
            <w:r w:rsidR="00271552">
              <w:t xml:space="preserve"> </w:t>
            </w:r>
            <w:r w:rsidR="219F4033">
              <w:t>management</w:t>
            </w:r>
            <w:r w:rsidR="00271552">
              <w:t xml:space="preserve"> </w:t>
            </w:r>
            <w:r w:rsidR="219F4033">
              <w:t>system</w:t>
            </w:r>
            <w:r w:rsidR="00271552">
              <w:t xml:space="preserve"> </w:t>
            </w:r>
            <w:r w:rsidR="219F4033">
              <w:t>within</w:t>
            </w:r>
            <w:r w:rsidR="00271552">
              <w:t xml:space="preserve"> </w:t>
            </w:r>
            <w:r w:rsidR="219F4033">
              <w:t>Salesforce</w:t>
            </w:r>
            <w:r w:rsidR="00271552">
              <w:t xml:space="preserve"> </w:t>
            </w:r>
            <w:r w:rsidR="219F4033">
              <w:t>that</w:t>
            </w:r>
            <w:r w:rsidR="00271552">
              <w:t xml:space="preserve"> </w:t>
            </w:r>
            <w:r w:rsidR="219F4033">
              <w:t>tracks</w:t>
            </w:r>
            <w:r w:rsidR="00271552">
              <w:t xml:space="preserve"> </w:t>
            </w:r>
            <w:r w:rsidR="219F4033">
              <w:t>all</w:t>
            </w:r>
            <w:r w:rsidR="00271552">
              <w:t xml:space="preserve"> </w:t>
            </w:r>
            <w:r w:rsidR="219F4033">
              <w:t>Tier</w:t>
            </w:r>
            <w:r w:rsidR="00271552">
              <w:t xml:space="preserve"> </w:t>
            </w:r>
            <w:r w:rsidR="219F4033">
              <w:t>1</w:t>
            </w:r>
            <w:r w:rsidR="00271552">
              <w:t xml:space="preserve"> </w:t>
            </w:r>
            <w:r w:rsidR="219F4033">
              <w:t>and</w:t>
            </w:r>
            <w:r w:rsidR="00271552">
              <w:t xml:space="preserve"> </w:t>
            </w:r>
            <w:r w:rsidR="219F4033">
              <w:t>Tier</w:t>
            </w:r>
            <w:r w:rsidR="00271552">
              <w:t xml:space="preserve"> </w:t>
            </w:r>
            <w:r w:rsidR="219F4033">
              <w:t>2</w:t>
            </w:r>
            <w:r w:rsidR="00271552">
              <w:t xml:space="preserve"> </w:t>
            </w:r>
            <w:r w:rsidR="219F4033">
              <w:t>support</w:t>
            </w:r>
            <w:r w:rsidR="00271552">
              <w:t xml:space="preserve"> </w:t>
            </w:r>
            <w:r w:rsidR="219F4033">
              <w:t>requests.</w:t>
            </w:r>
            <w:r w:rsidR="00271552">
              <w:t xml:space="preserve"> </w:t>
            </w:r>
            <w:r w:rsidR="219F4033">
              <w:t>The</w:t>
            </w:r>
            <w:r w:rsidR="00271552">
              <w:t xml:space="preserve"> </w:t>
            </w:r>
            <w:r w:rsidR="219F4033">
              <w:t>following</w:t>
            </w:r>
            <w:r w:rsidR="00271552">
              <w:t xml:space="preserve"> </w:t>
            </w:r>
            <w:r w:rsidR="219F4033">
              <w:t>support</w:t>
            </w:r>
            <w:r w:rsidR="00271552">
              <w:t xml:space="preserve"> </w:t>
            </w:r>
            <w:r w:rsidR="219F4033">
              <w:t>types</w:t>
            </w:r>
            <w:r w:rsidR="00271552">
              <w:t xml:space="preserve"> </w:t>
            </w:r>
            <w:r w:rsidR="219F4033">
              <w:t>are</w:t>
            </w:r>
            <w:r w:rsidR="00271552">
              <w:t xml:space="preserve"> </w:t>
            </w:r>
            <w:r w:rsidR="219F4033">
              <w:t>supported</w:t>
            </w:r>
            <w:r w:rsidR="00271552">
              <w:t xml:space="preserve"> </w:t>
            </w:r>
            <w:r w:rsidR="219F4033">
              <w:t>by</w:t>
            </w:r>
            <w:r w:rsidR="00271552">
              <w:t xml:space="preserve"> </w:t>
            </w:r>
            <w:r w:rsidR="219F4033">
              <w:t>Stealth</w:t>
            </w:r>
            <w:r w:rsidR="00271552">
              <w:t xml:space="preserve"> </w:t>
            </w:r>
            <w:r w:rsidR="219F4033">
              <w:t>and</w:t>
            </w:r>
            <w:r w:rsidR="00271552">
              <w:t xml:space="preserve"> </w:t>
            </w:r>
            <w:r w:rsidR="219F4033">
              <w:t>Salesforce</w:t>
            </w:r>
            <w:r w:rsidR="00271552">
              <w:t xml:space="preserve"> </w:t>
            </w:r>
            <w:r w:rsidR="219F4033">
              <w:t>for</w:t>
            </w:r>
            <w:r w:rsidR="00271552">
              <w:t xml:space="preserve"> </w:t>
            </w:r>
            <w:r w:rsidR="219F4033">
              <w:t>the</w:t>
            </w:r>
            <w:r w:rsidR="00271552">
              <w:t xml:space="preserve"> </w:t>
            </w:r>
            <w:r w:rsidR="219F4033">
              <w:t>system</w:t>
            </w:r>
            <w:r w:rsidR="006156C1">
              <w:t>,</w:t>
            </w:r>
            <w:r w:rsidR="00271552">
              <w:t xml:space="preserve"> </w:t>
            </w:r>
            <w:r w:rsidR="219F4033">
              <w:t>post</w:t>
            </w:r>
            <w:r w:rsidR="00271552">
              <w:t xml:space="preserve"> </w:t>
            </w:r>
            <w:r w:rsidR="219F4033">
              <w:t>Go</w:t>
            </w:r>
            <w:r w:rsidR="00271552">
              <w:t xml:space="preserve"> </w:t>
            </w:r>
            <w:r w:rsidR="219F4033">
              <w:t>live.</w:t>
            </w:r>
            <w:r w:rsidR="00271552">
              <w:t xml:space="preserve"> </w:t>
            </w:r>
          </w:p>
          <w:p w14:paraId="2B183E72" w14:textId="77777777" w:rsidR="00090420" w:rsidRDefault="00090420" w:rsidP="354957AB">
            <w:pPr>
              <w:pStyle w:val="BodyText"/>
              <w:spacing w:line="256" w:lineRule="auto"/>
            </w:pPr>
          </w:p>
          <w:tbl>
            <w:tblPr>
              <w:tblW w:w="0" w:type="auto"/>
              <w:tblLook w:val="04A0" w:firstRow="1" w:lastRow="0" w:firstColumn="1" w:lastColumn="0" w:noHBand="0" w:noVBand="1"/>
            </w:tblPr>
            <w:tblGrid>
              <w:gridCol w:w="1740"/>
              <w:gridCol w:w="2295"/>
              <w:gridCol w:w="2055"/>
              <w:gridCol w:w="3015"/>
            </w:tblGrid>
            <w:tr w:rsidR="354957AB" w14:paraId="602DF98D" w14:textId="77777777" w:rsidTr="354957AB">
              <w:trPr>
                <w:trHeight w:val="315"/>
              </w:trPr>
              <w:tc>
                <w:tcPr>
                  <w:tcW w:w="1740" w:type="dxa"/>
                  <w:tcBorders>
                    <w:top w:val="nil"/>
                    <w:left w:val="nil"/>
                    <w:bottom w:val="single" w:sz="12" w:space="0" w:color="FFFFFF" w:themeColor="background1"/>
                    <w:right w:val="single" w:sz="8" w:space="0" w:color="FFFFFF" w:themeColor="background1"/>
                  </w:tcBorders>
                  <w:shd w:val="clear" w:color="auto" w:fill="5B9BD5"/>
                  <w:vAlign w:val="bottom"/>
                </w:tcPr>
                <w:p w14:paraId="44E209D4" w14:textId="355F806E" w:rsidR="354957AB" w:rsidRPr="001C5118" w:rsidRDefault="354957AB" w:rsidP="354957AB">
                  <w:pPr>
                    <w:jc w:val="center"/>
                    <w:rPr>
                      <w:rFonts w:ascii="Arial Narrow" w:hAnsi="Arial Narrow"/>
                      <w:sz w:val="20"/>
                      <w:szCs w:val="20"/>
                    </w:rPr>
                  </w:pPr>
                  <w:r w:rsidRPr="001C5118">
                    <w:rPr>
                      <w:rFonts w:ascii="Arial Narrow" w:eastAsia="Calibri" w:hAnsi="Arial Narrow" w:cs="Calibri"/>
                      <w:b/>
                      <w:bCs/>
                      <w:color w:val="FFFFFF" w:themeColor="background1"/>
                      <w:sz w:val="20"/>
                      <w:szCs w:val="20"/>
                    </w:rPr>
                    <w:t>Support</w:t>
                  </w:r>
                  <w:r w:rsidR="00271552">
                    <w:rPr>
                      <w:rFonts w:ascii="Arial Narrow" w:eastAsia="Calibri" w:hAnsi="Arial Narrow" w:cs="Calibri"/>
                      <w:b/>
                      <w:bCs/>
                      <w:color w:val="FFFFFF" w:themeColor="background1"/>
                      <w:sz w:val="20"/>
                      <w:szCs w:val="20"/>
                    </w:rPr>
                    <w:t xml:space="preserve"> </w:t>
                  </w:r>
                  <w:r w:rsidRPr="001C5118">
                    <w:rPr>
                      <w:rFonts w:ascii="Arial Narrow" w:eastAsia="Calibri" w:hAnsi="Arial Narrow" w:cs="Calibri"/>
                      <w:b/>
                      <w:bCs/>
                      <w:color w:val="FFFFFF" w:themeColor="background1"/>
                      <w:sz w:val="20"/>
                      <w:szCs w:val="20"/>
                    </w:rPr>
                    <w:t>Type</w:t>
                  </w:r>
                </w:p>
              </w:tc>
              <w:tc>
                <w:tcPr>
                  <w:tcW w:w="2295" w:type="dxa"/>
                  <w:tcBorders>
                    <w:top w:val="nil"/>
                    <w:left w:val="single" w:sz="8" w:space="0" w:color="FFFFFF" w:themeColor="background1"/>
                    <w:bottom w:val="single" w:sz="12" w:space="0" w:color="FFFFFF" w:themeColor="background1"/>
                    <w:right w:val="single" w:sz="8" w:space="0" w:color="FFFFFF" w:themeColor="background1"/>
                  </w:tcBorders>
                  <w:shd w:val="clear" w:color="auto" w:fill="5B9BD5"/>
                  <w:vAlign w:val="bottom"/>
                </w:tcPr>
                <w:p w14:paraId="4DC0FCA6" w14:textId="184A087F" w:rsidR="354957AB" w:rsidRPr="001C5118" w:rsidRDefault="354957AB" w:rsidP="354957AB">
                  <w:pPr>
                    <w:jc w:val="center"/>
                    <w:rPr>
                      <w:rFonts w:ascii="Arial Narrow" w:hAnsi="Arial Narrow"/>
                      <w:sz w:val="20"/>
                      <w:szCs w:val="20"/>
                    </w:rPr>
                  </w:pPr>
                  <w:r w:rsidRPr="001C5118">
                    <w:rPr>
                      <w:rFonts w:ascii="Arial Narrow" w:eastAsia="Calibri" w:hAnsi="Arial Narrow" w:cs="Calibri"/>
                      <w:b/>
                      <w:bCs/>
                      <w:color w:val="FFFFFF" w:themeColor="background1"/>
                      <w:sz w:val="20"/>
                      <w:szCs w:val="20"/>
                    </w:rPr>
                    <w:t>Method</w:t>
                  </w:r>
                  <w:r w:rsidR="00271552">
                    <w:rPr>
                      <w:rFonts w:ascii="Arial Narrow" w:eastAsia="Calibri" w:hAnsi="Arial Narrow" w:cs="Calibri"/>
                      <w:b/>
                      <w:bCs/>
                      <w:color w:val="FFFFFF" w:themeColor="background1"/>
                      <w:sz w:val="20"/>
                      <w:szCs w:val="20"/>
                    </w:rPr>
                    <w:t xml:space="preserve"> </w:t>
                  </w:r>
                  <w:r w:rsidRPr="001C5118">
                    <w:rPr>
                      <w:rFonts w:ascii="Arial Narrow" w:eastAsia="Calibri" w:hAnsi="Arial Narrow" w:cs="Calibri"/>
                      <w:b/>
                      <w:bCs/>
                      <w:color w:val="FFFFFF" w:themeColor="background1"/>
                      <w:sz w:val="20"/>
                      <w:szCs w:val="20"/>
                    </w:rPr>
                    <w:t>of</w:t>
                  </w:r>
                  <w:r w:rsidR="00271552">
                    <w:rPr>
                      <w:rFonts w:ascii="Arial Narrow" w:eastAsia="Calibri" w:hAnsi="Arial Narrow" w:cs="Calibri"/>
                      <w:b/>
                      <w:bCs/>
                      <w:color w:val="FFFFFF" w:themeColor="background1"/>
                      <w:sz w:val="20"/>
                      <w:szCs w:val="20"/>
                    </w:rPr>
                    <w:t xml:space="preserve"> </w:t>
                  </w:r>
                  <w:r w:rsidRPr="001C5118">
                    <w:rPr>
                      <w:rFonts w:ascii="Arial Narrow" w:eastAsia="Calibri" w:hAnsi="Arial Narrow" w:cs="Calibri"/>
                      <w:b/>
                      <w:bCs/>
                      <w:color w:val="FFFFFF" w:themeColor="background1"/>
                      <w:sz w:val="20"/>
                      <w:szCs w:val="20"/>
                    </w:rPr>
                    <w:t>Support</w:t>
                  </w:r>
                </w:p>
              </w:tc>
              <w:tc>
                <w:tcPr>
                  <w:tcW w:w="2055" w:type="dxa"/>
                  <w:tcBorders>
                    <w:top w:val="nil"/>
                    <w:left w:val="single" w:sz="8" w:space="0" w:color="FFFFFF" w:themeColor="background1"/>
                    <w:bottom w:val="single" w:sz="12" w:space="0" w:color="FFFFFF" w:themeColor="background1"/>
                    <w:right w:val="single" w:sz="8" w:space="0" w:color="FFFFFF" w:themeColor="background1"/>
                  </w:tcBorders>
                  <w:shd w:val="clear" w:color="auto" w:fill="5B9BD5"/>
                  <w:vAlign w:val="bottom"/>
                </w:tcPr>
                <w:p w14:paraId="489CB251" w14:textId="5F35FB88" w:rsidR="354957AB" w:rsidRPr="001C5118" w:rsidRDefault="354957AB" w:rsidP="354957AB">
                  <w:pPr>
                    <w:jc w:val="center"/>
                    <w:rPr>
                      <w:rFonts w:ascii="Arial Narrow" w:hAnsi="Arial Narrow"/>
                      <w:sz w:val="20"/>
                      <w:szCs w:val="20"/>
                    </w:rPr>
                  </w:pPr>
                  <w:r w:rsidRPr="001C5118">
                    <w:rPr>
                      <w:rFonts w:ascii="Arial Narrow" w:eastAsia="Calibri" w:hAnsi="Arial Narrow" w:cs="Calibri"/>
                      <w:b/>
                      <w:bCs/>
                      <w:color w:val="FFFFFF" w:themeColor="background1"/>
                      <w:sz w:val="20"/>
                      <w:szCs w:val="20"/>
                    </w:rPr>
                    <w:t>Offered</w:t>
                  </w:r>
                  <w:r w:rsidR="00271552">
                    <w:rPr>
                      <w:rFonts w:ascii="Arial Narrow" w:eastAsia="Calibri" w:hAnsi="Arial Narrow" w:cs="Calibri"/>
                      <w:b/>
                      <w:bCs/>
                      <w:color w:val="FFFFFF" w:themeColor="background1"/>
                      <w:sz w:val="20"/>
                      <w:szCs w:val="20"/>
                    </w:rPr>
                    <w:t xml:space="preserve"> </w:t>
                  </w:r>
                  <w:r w:rsidRPr="001C5118">
                    <w:rPr>
                      <w:rFonts w:ascii="Arial Narrow" w:eastAsia="Calibri" w:hAnsi="Arial Narrow" w:cs="Calibri"/>
                      <w:b/>
                      <w:bCs/>
                      <w:color w:val="FFFFFF" w:themeColor="background1"/>
                      <w:sz w:val="20"/>
                      <w:szCs w:val="20"/>
                    </w:rPr>
                    <w:t>by</w:t>
                  </w:r>
                </w:p>
              </w:tc>
              <w:tc>
                <w:tcPr>
                  <w:tcW w:w="3015" w:type="dxa"/>
                  <w:tcBorders>
                    <w:top w:val="nil"/>
                    <w:left w:val="single" w:sz="8" w:space="0" w:color="FFFFFF" w:themeColor="background1"/>
                    <w:bottom w:val="single" w:sz="12" w:space="0" w:color="FFFFFF" w:themeColor="background1"/>
                    <w:right w:val="nil"/>
                  </w:tcBorders>
                  <w:shd w:val="clear" w:color="auto" w:fill="5B9BD5"/>
                  <w:vAlign w:val="bottom"/>
                </w:tcPr>
                <w:p w14:paraId="024F51D5" w14:textId="2598F22E" w:rsidR="354957AB" w:rsidRPr="001C5118" w:rsidRDefault="354957AB" w:rsidP="354957AB">
                  <w:pPr>
                    <w:jc w:val="center"/>
                    <w:rPr>
                      <w:rFonts w:ascii="Arial Narrow" w:hAnsi="Arial Narrow"/>
                      <w:sz w:val="20"/>
                      <w:szCs w:val="20"/>
                    </w:rPr>
                  </w:pPr>
                  <w:r w:rsidRPr="001C5118">
                    <w:rPr>
                      <w:rFonts w:ascii="Arial Narrow" w:eastAsia="Calibri" w:hAnsi="Arial Narrow" w:cs="Calibri"/>
                      <w:b/>
                      <w:bCs/>
                      <w:color w:val="FFFFFF" w:themeColor="background1"/>
                      <w:sz w:val="20"/>
                      <w:szCs w:val="20"/>
                    </w:rPr>
                    <w:t>Type</w:t>
                  </w:r>
                  <w:r w:rsidR="00271552">
                    <w:rPr>
                      <w:rFonts w:ascii="Arial Narrow" w:eastAsia="Calibri" w:hAnsi="Arial Narrow" w:cs="Calibri"/>
                      <w:b/>
                      <w:bCs/>
                      <w:color w:val="FFFFFF" w:themeColor="background1"/>
                      <w:sz w:val="20"/>
                      <w:szCs w:val="20"/>
                    </w:rPr>
                    <w:t xml:space="preserve"> </w:t>
                  </w:r>
                  <w:r w:rsidRPr="001C5118">
                    <w:rPr>
                      <w:rFonts w:ascii="Arial Narrow" w:eastAsia="Calibri" w:hAnsi="Arial Narrow" w:cs="Calibri"/>
                      <w:b/>
                      <w:bCs/>
                      <w:color w:val="FFFFFF" w:themeColor="background1"/>
                      <w:sz w:val="20"/>
                      <w:szCs w:val="20"/>
                    </w:rPr>
                    <w:t>of</w:t>
                  </w:r>
                  <w:r w:rsidR="00271552">
                    <w:rPr>
                      <w:rFonts w:ascii="Arial Narrow" w:eastAsia="Calibri" w:hAnsi="Arial Narrow" w:cs="Calibri"/>
                      <w:b/>
                      <w:bCs/>
                      <w:color w:val="FFFFFF" w:themeColor="background1"/>
                      <w:sz w:val="20"/>
                      <w:szCs w:val="20"/>
                    </w:rPr>
                    <w:t xml:space="preserve"> </w:t>
                  </w:r>
                  <w:r w:rsidRPr="001C5118">
                    <w:rPr>
                      <w:rFonts w:ascii="Arial Narrow" w:eastAsia="Calibri" w:hAnsi="Arial Narrow" w:cs="Calibri"/>
                      <w:b/>
                      <w:bCs/>
                      <w:color w:val="FFFFFF" w:themeColor="background1"/>
                      <w:sz w:val="20"/>
                      <w:szCs w:val="20"/>
                    </w:rPr>
                    <w:t>Issues</w:t>
                  </w:r>
                  <w:r w:rsidR="00271552">
                    <w:rPr>
                      <w:rFonts w:ascii="Arial Narrow" w:eastAsia="Calibri" w:hAnsi="Arial Narrow" w:cs="Calibri"/>
                      <w:b/>
                      <w:bCs/>
                      <w:color w:val="FFFFFF" w:themeColor="background1"/>
                      <w:sz w:val="20"/>
                      <w:szCs w:val="20"/>
                    </w:rPr>
                    <w:t xml:space="preserve"> </w:t>
                  </w:r>
                  <w:r w:rsidRPr="001C5118">
                    <w:rPr>
                      <w:rFonts w:ascii="Arial Narrow" w:eastAsia="Calibri" w:hAnsi="Arial Narrow" w:cs="Calibri"/>
                      <w:b/>
                      <w:bCs/>
                      <w:color w:val="FFFFFF" w:themeColor="background1"/>
                      <w:sz w:val="20"/>
                      <w:szCs w:val="20"/>
                    </w:rPr>
                    <w:t>Supported</w:t>
                  </w:r>
                </w:p>
              </w:tc>
            </w:tr>
            <w:tr w:rsidR="354957AB" w14:paraId="206C5F30" w14:textId="77777777" w:rsidTr="007A0C51">
              <w:trPr>
                <w:trHeight w:val="780"/>
              </w:trPr>
              <w:tc>
                <w:tcPr>
                  <w:tcW w:w="1740" w:type="dxa"/>
                  <w:tcBorders>
                    <w:top w:val="single" w:sz="12" w:space="0" w:color="FFFFFF" w:themeColor="background1"/>
                    <w:left w:val="nil"/>
                    <w:bottom w:val="single" w:sz="8" w:space="0" w:color="FFFFFF" w:themeColor="background1"/>
                    <w:right w:val="single" w:sz="8" w:space="0" w:color="FFFFFF" w:themeColor="background1"/>
                  </w:tcBorders>
                  <w:shd w:val="clear" w:color="auto" w:fill="BDD7EE"/>
                  <w:vAlign w:val="center"/>
                </w:tcPr>
                <w:p w14:paraId="36862EE7" w14:textId="58CCCE3C" w:rsidR="354957AB" w:rsidRPr="001C5118" w:rsidRDefault="354957AB" w:rsidP="007A0C51">
                  <w:pPr>
                    <w:jc w:val="center"/>
                    <w:rPr>
                      <w:rFonts w:ascii="Arial Narrow" w:hAnsi="Arial Narrow"/>
                      <w:sz w:val="20"/>
                      <w:szCs w:val="20"/>
                    </w:rPr>
                  </w:pPr>
                  <w:r w:rsidRPr="001C5118">
                    <w:rPr>
                      <w:rFonts w:ascii="Arial Narrow" w:eastAsia="Calibri" w:hAnsi="Arial Narrow" w:cs="Calibri"/>
                      <w:color w:val="000000" w:themeColor="text1"/>
                      <w:sz w:val="20"/>
                      <w:szCs w:val="20"/>
                    </w:rPr>
                    <w:t>Tier</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1</w:t>
                  </w:r>
                </w:p>
              </w:tc>
              <w:tc>
                <w:tcPr>
                  <w:tcW w:w="2295" w:type="dxa"/>
                  <w:tcBorders>
                    <w:top w:val="single" w:sz="12"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7EE"/>
                  <w:vAlign w:val="center"/>
                </w:tcPr>
                <w:p w14:paraId="70BD6D34" w14:textId="6CDC54B4" w:rsidR="354957AB" w:rsidRPr="001C5118" w:rsidRDefault="354957AB" w:rsidP="007A0C51">
                  <w:pPr>
                    <w:jc w:val="center"/>
                    <w:rPr>
                      <w:rFonts w:ascii="Arial Narrow" w:hAnsi="Arial Narrow"/>
                      <w:sz w:val="20"/>
                      <w:szCs w:val="20"/>
                    </w:rPr>
                  </w:pPr>
                  <w:r w:rsidRPr="001C5118">
                    <w:rPr>
                      <w:rFonts w:ascii="Arial Narrow" w:eastAsia="Calibri" w:hAnsi="Arial Narrow" w:cs="Calibri"/>
                      <w:color w:val="000000" w:themeColor="text1"/>
                      <w:sz w:val="20"/>
                      <w:szCs w:val="20"/>
                    </w:rPr>
                    <w:t>Phone/Email</w:t>
                  </w:r>
                </w:p>
              </w:tc>
              <w:tc>
                <w:tcPr>
                  <w:tcW w:w="2055" w:type="dxa"/>
                  <w:tcBorders>
                    <w:top w:val="single" w:sz="12"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BDD7EE"/>
                  <w:vAlign w:val="center"/>
                </w:tcPr>
                <w:p w14:paraId="2B4DCAF1" w14:textId="528B2DBA" w:rsidR="354957AB" w:rsidRPr="001C5118" w:rsidRDefault="354957AB" w:rsidP="007A0C51">
                  <w:pPr>
                    <w:jc w:val="center"/>
                    <w:rPr>
                      <w:rFonts w:ascii="Arial Narrow" w:hAnsi="Arial Narrow"/>
                      <w:sz w:val="20"/>
                      <w:szCs w:val="20"/>
                    </w:rPr>
                  </w:pPr>
                  <w:r w:rsidRPr="001C5118">
                    <w:rPr>
                      <w:rFonts w:ascii="Arial Narrow" w:eastAsia="Calibri" w:hAnsi="Arial Narrow" w:cs="Calibri"/>
                      <w:color w:val="000000" w:themeColor="text1"/>
                      <w:sz w:val="20"/>
                      <w:szCs w:val="20"/>
                    </w:rPr>
                    <w:t>Customer/Stealth</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Solutions</w:t>
                  </w:r>
                </w:p>
              </w:tc>
              <w:tc>
                <w:tcPr>
                  <w:tcW w:w="3015" w:type="dxa"/>
                  <w:tcBorders>
                    <w:top w:val="single" w:sz="12" w:space="0" w:color="FFFFFF" w:themeColor="background1"/>
                    <w:left w:val="single" w:sz="8" w:space="0" w:color="FFFFFF" w:themeColor="background1"/>
                    <w:bottom w:val="single" w:sz="8" w:space="0" w:color="FFFFFF" w:themeColor="background1"/>
                    <w:right w:val="nil"/>
                  </w:tcBorders>
                  <w:shd w:val="clear" w:color="auto" w:fill="BDD7EE"/>
                  <w:vAlign w:val="center"/>
                </w:tcPr>
                <w:p w14:paraId="204E2053" w14:textId="43E20C7E" w:rsidR="354957AB" w:rsidRPr="001C5118" w:rsidRDefault="354957AB" w:rsidP="007A0C51">
                  <w:pPr>
                    <w:jc w:val="center"/>
                    <w:rPr>
                      <w:rFonts w:ascii="Arial Narrow" w:hAnsi="Arial Narrow"/>
                      <w:sz w:val="20"/>
                      <w:szCs w:val="20"/>
                    </w:rPr>
                  </w:pPr>
                  <w:r w:rsidRPr="001C5118">
                    <w:rPr>
                      <w:rFonts w:ascii="Arial Narrow" w:eastAsia="Calibri" w:hAnsi="Arial Narrow" w:cs="Calibri"/>
                      <w:color w:val="000000" w:themeColor="text1"/>
                      <w:sz w:val="20"/>
                      <w:szCs w:val="20"/>
                    </w:rPr>
                    <w:t>User</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Management,</w:t>
                  </w:r>
                  <w:r w:rsidR="00271552">
                    <w:rPr>
                      <w:rFonts w:ascii="Arial Narrow" w:eastAsia="Calibri" w:hAnsi="Arial Narrow" w:cs="Calibri"/>
                      <w:color w:val="000000" w:themeColor="text1"/>
                      <w:sz w:val="20"/>
                      <w:szCs w:val="20"/>
                    </w:rPr>
                    <w:t xml:space="preserve"> </w:t>
                  </w:r>
                  <w:r w:rsidRPr="001C5118">
                    <w:rPr>
                      <w:rFonts w:ascii="Arial Narrow" w:hAnsi="Arial Narrow"/>
                    </w:rPr>
                    <w:br/>
                  </w:r>
                  <w:r w:rsidRPr="001C5118">
                    <w:rPr>
                      <w:rFonts w:ascii="Arial Narrow" w:eastAsia="Calibri" w:hAnsi="Arial Narrow" w:cs="Calibri"/>
                      <w:color w:val="000000" w:themeColor="text1"/>
                      <w:sz w:val="20"/>
                      <w:szCs w:val="20"/>
                    </w:rPr>
                    <w:t>Password</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Management,</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Basic</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System</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Management</w:t>
                  </w:r>
                </w:p>
              </w:tc>
            </w:tr>
            <w:tr w:rsidR="354957AB" w14:paraId="469A86D1" w14:textId="77777777" w:rsidTr="007A0C51">
              <w:trPr>
                <w:trHeight w:val="511"/>
              </w:trPr>
              <w:tc>
                <w:tcPr>
                  <w:tcW w:w="1740" w:type="dxa"/>
                  <w:tcBorders>
                    <w:top w:val="single" w:sz="8" w:space="0" w:color="FFFFFF" w:themeColor="background1"/>
                    <w:left w:val="nil"/>
                    <w:bottom w:val="single" w:sz="8" w:space="0" w:color="FFFFFF" w:themeColor="background1"/>
                    <w:right w:val="single" w:sz="8" w:space="0" w:color="FFFFFF" w:themeColor="background1"/>
                  </w:tcBorders>
                  <w:shd w:val="clear" w:color="auto" w:fill="DDEBF7"/>
                  <w:vAlign w:val="center"/>
                </w:tcPr>
                <w:p w14:paraId="5005E5CD" w14:textId="4C8E6D2F" w:rsidR="354957AB" w:rsidRPr="001C5118" w:rsidRDefault="354957AB" w:rsidP="007A0C51">
                  <w:pPr>
                    <w:jc w:val="center"/>
                    <w:rPr>
                      <w:rFonts w:ascii="Arial Narrow" w:hAnsi="Arial Narrow"/>
                      <w:sz w:val="20"/>
                      <w:szCs w:val="20"/>
                    </w:rPr>
                  </w:pPr>
                  <w:r w:rsidRPr="001C5118">
                    <w:rPr>
                      <w:rFonts w:ascii="Arial Narrow" w:eastAsia="Calibri" w:hAnsi="Arial Narrow" w:cs="Calibri"/>
                      <w:color w:val="000000" w:themeColor="text1"/>
                      <w:sz w:val="20"/>
                      <w:szCs w:val="20"/>
                    </w:rPr>
                    <w:t>Tier</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2</w:t>
                  </w:r>
                </w:p>
              </w:tc>
              <w:tc>
                <w:tcPr>
                  <w:tcW w:w="229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DEBF7"/>
                  <w:vAlign w:val="center"/>
                </w:tcPr>
                <w:p w14:paraId="7DF69D04" w14:textId="20F9D5E0" w:rsidR="354957AB" w:rsidRPr="001C5118" w:rsidRDefault="354957AB" w:rsidP="007A0C51">
                  <w:pPr>
                    <w:jc w:val="center"/>
                    <w:rPr>
                      <w:rFonts w:ascii="Arial Narrow" w:hAnsi="Arial Narrow"/>
                      <w:sz w:val="20"/>
                      <w:szCs w:val="20"/>
                    </w:rPr>
                  </w:pPr>
                  <w:r w:rsidRPr="001C5118">
                    <w:rPr>
                      <w:rFonts w:ascii="Arial Narrow" w:eastAsia="Calibri" w:hAnsi="Arial Narrow" w:cs="Calibri"/>
                      <w:color w:val="000000" w:themeColor="text1"/>
                      <w:sz w:val="20"/>
                      <w:szCs w:val="20"/>
                    </w:rPr>
                    <w:t>Phone/Email</w:t>
                  </w:r>
                </w:p>
              </w:tc>
              <w:tc>
                <w:tcPr>
                  <w:tcW w:w="2055"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DDEBF7"/>
                  <w:vAlign w:val="center"/>
                </w:tcPr>
                <w:p w14:paraId="4100E0F1" w14:textId="7B6BA1B8" w:rsidR="354957AB" w:rsidRPr="001C5118" w:rsidRDefault="354957AB" w:rsidP="007A0C51">
                  <w:pPr>
                    <w:jc w:val="center"/>
                    <w:rPr>
                      <w:rFonts w:ascii="Arial Narrow" w:hAnsi="Arial Narrow"/>
                      <w:sz w:val="20"/>
                      <w:szCs w:val="20"/>
                    </w:rPr>
                  </w:pPr>
                  <w:r w:rsidRPr="001C5118">
                    <w:rPr>
                      <w:rFonts w:ascii="Arial Narrow" w:eastAsia="Calibri" w:hAnsi="Arial Narrow" w:cs="Calibri"/>
                      <w:color w:val="000000" w:themeColor="text1"/>
                      <w:sz w:val="20"/>
                      <w:szCs w:val="20"/>
                    </w:rPr>
                    <w:t>Stealth</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Solutions</w:t>
                  </w:r>
                </w:p>
              </w:tc>
              <w:tc>
                <w:tcPr>
                  <w:tcW w:w="3015" w:type="dxa"/>
                  <w:tcBorders>
                    <w:top w:val="single" w:sz="8" w:space="0" w:color="FFFFFF" w:themeColor="background1"/>
                    <w:left w:val="single" w:sz="8" w:space="0" w:color="FFFFFF" w:themeColor="background1"/>
                    <w:bottom w:val="single" w:sz="8" w:space="0" w:color="FFFFFF" w:themeColor="background1"/>
                    <w:right w:val="nil"/>
                  </w:tcBorders>
                  <w:shd w:val="clear" w:color="auto" w:fill="DDEBF7"/>
                  <w:vAlign w:val="center"/>
                </w:tcPr>
                <w:p w14:paraId="2339BCF4" w14:textId="37EF537F" w:rsidR="354957AB" w:rsidRPr="001C5118" w:rsidRDefault="354957AB" w:rsidP="007A0C51">
                  <w:pPr>
                    <w:jc w:val="center"/>
                    <w:rPr>
                      <w:rFonts w:ascii="Arial Narrow" w:hAnsi="Arial Narrow"/>
                      <w:sz w:val="20"/>
                      <w:szCs w:val="20"/>
                    </w:rPr>
                  </w:pPr>
                  <w:r w:rsidRPr="001C5118">
                    <w:rPr>
                      <w:rFonts w:ascii="Arial Narrow" w:eastAsia="Calibri" w:hAnsi="Arial Narrow" w:cs="Calibri"/>
                      <w:color w:val="000000" w:themeColor="text1"/>
                      <w:sz w:val="20"/>
                      <w:szCs w:val="20"/>
                    </w:rPr>
                    <w:t>Customization</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Requests,</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Advanced</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System</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Management</w:t>
                  </w:r>
                </w:p>
              </w:tc>
            </w:tr>
            <w:tr w:rsidR="354957AB" w14:paraId="11C61FFD" w14:textId="77777777" w:rsidTr="007A0C51">
              <w:trPr>
                <w:trHeight w:val="645"/>
              </w:trPr>
              <w:tc>
                <w:tcPr>
                  <w:tcW w:w="1740" w:type="dxa"/>
                  <w:tcBorders>
                    <w:top w:val="single" w:sz="8" w:space="0" w:color="FFFFFF" w:themeColor="background1"/>
                    <w:left w:val="nil"/>
                    <w:bottom w:val="nil"/>
                    <w:right w:val="single" w:sz="8" w:space="0" w:color="FFFFFF" w:themeColor="background1"/>
                  </w:tcBorders>
                  <w:shd w:val="clear" w:color="auto" w:fill="BDD7EE"/>
                  <w:vAlign w:val="center"/>
                </w:tcPr>
                <w:p w14:paraId="2E7226FE" w14:textId="39E62A49" w:rsidR="354957AB" w:rsidRPr="001C5118" w:rsidRDefault="354957AB" w:rsidP="007A0C51">
                  <w:pPr>
                    <w:jc w:val="center"/>
                    <w:rPr>
                      <w:rFonts w:ascii="Arial Narrow" w:hAnsi="Arial Narrow"/>
                      <w:sz w:val="20"/>
                      <w:szCs w:val="20"/>
                    </w:rPr>
                  </w:pPr>
                  <w:r w:rsidRPr="001C5118">
                    <w:rPr>
                      <w:rFonts w:ascii="Arial Narrow" w:eastAsia="Calibri" w:hAnsi="Arial Narrow" w:cs="Calibri"/>
                      <w:color w:val="000000" w:themeColor="text1"/>
                      <w:sz w:val="20"/>
                      <w:szCs w:val="20"/>
                    </w:rPr>
                    <w:t>Tier</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3</w:t>
                  </w:r>
                </w:p>
              </w:tc>
              <w:tc>
                <w:tcPr>
                  <w:tcW w:w="2295" w:type="dxa"/>
                  <w:tcBorders>
                    <w:top w:val="single" w:sz="8" w:space="0" w:color="FFFFFF" w:themeColor="background1"/>
                    <w:left w:val="single" w:sz="8" w:space="0" w:color="FFFFFF" w:themeColor="background1"/>
                    <w:bottom w:val="nil"/>
                    <w:right w:val="single" w:sz="8" w:space="0" w:color="FFFFFF" w:themeColor="background1"/>
                  </w:tcBorders>
                  <w:shd w:val="clear" w:color="auto" w:fill="BDD7EE"/>
                  <w:vAlign w:val="center"/>
                </w:tcPr>
                <w:p w14:paraId="4845430D" w14:textId="30ED910A" w:rsidR="354957AB" w:rsidRPr="001C5118" w:rsidRDefault="354957AB" w:rsidP="007A0C51">
                  <w:pPr>
                    <w:jc w:val="center"/>
                    <w:rPr>
                      <w:rFonts w:ascii="Arial Narrow" w:hAnsi="Arial Narrow"/>
                      <w:sz w:val="20"/>
                      <w:szCs w:val="20"/>
                    </w:rPr>
                  </w:pPr>
                  <w:r w:rsidRPr="001C5118">
                    <w:rPr>
                      <w:rFonts w:ascii="Arial Narrow" w:eastAsia="Calibri" w:hAnsi="Arial Narrow" w:cs="Calibri"/>
                      <w:color w:val="000000" w:themeColor="text1"/>
                      <w:sz w:val="20"/>
                      <w:szCs w:val="20"/>
                    </w:rPr>
                    <w:t>Phone/Email</w:t>
                  </w:r>
                </w:p>
              </w:tc>
              <w:tc>
                <w:tcPr>
                  <w:tcW w:w="2055" w:type="dxa"/>
                  <w:tcBorders>
                    <w:top w:val="single" w:sz="8" w:space="0" w:color="FFFFFF" w:themeColor="background1"/>
                    <w:left w:val="single" w:sz="8" w:space="0" w:color="FFFFFF" w:themeColor="background1"/>
                    <w:bottom w:val="nil"/>
                    <w:right w:val="single" w:sz="8" w:space="0" w:color="FFFFFF" w:themeColor="background1"/>
                  </w:tcBorders>
                  <w:shd w:val="clear" w:color="auto" w:fill="BDD7EE"/>
                  <w:vAlign w:val="center"/>
                </w:tcPr>
                <w:p w14:paraId="4C072716" w14:textId="57DF1F54" w:rsidR="354957AB" w:rsidRPr="001C5118" w:rsidRDefault="354957AB" w:rsidP="007A0C51">
                  <w:pPr>
                    <w:jc w:val="center"/>
                    <w:rPr>
                      <w:rFonts w:ascii="Arial Narrow" w:hAnsi="Arial Narrow"/>
                      <w:sz w:val="20"/>
                      <w:szCs w:val="20"/>
                    </w:rPr>
                  </w:pPr>
                  <w:r w:rsidRPr="001C5118">
                    <w:rPr>
                      <w:rFonts w:ascii="Arial Narrow" w:eastAsia="Calibri" w:hAnsi="Arial Narrow" w:cs="Calibri"/>
                      <w:color w:val="000000" w:themeColor="text1"/>
                      <w:sz w:val="20"/>
                      <w:szCs w:val="20"/>
                    </w:rPr>
                    <w:t>Salesforce</w:t>
                  </w:r>
                </w:p>
              </w:tc>
              <w:tc>
                <w:tcPr>
                  <w:tcW w:w="3015" w:type="dxa"/>
                  <w:tcBorders>
                    <w:top w:val="single" w:sz="8" w:space="0" w:color="FFFFFF" w:themeColor="background1"/>
                    <w:left w:val="single" w:sz="8" w:space="0" w:color="FFFFFF" w:themeColor="background1"/>
                    <w:bottom w:val="nil"/>
                    <w:right w:val="nil"/>
                  </w:tcBorders>
                  <w:shd w:val="clear" w:color="auto" w:fill="BDD7EE"/>
                  <w:vAlign w:val="center"/>
                </w:tcPr>
                <w:p w14:paraId="568C48AE" w14:textId="0B92020A" w:rsidR="354957AB" w:rsidRPr="001C5118" w:rsidRDefault="354957AB" w:rsidP="007A0C51">
                  <w:pPr>
                    <w:jc w:val="center"/>
                    <w:rPr>
                      <w:rFonts w:ascii="Arial Narrow" w:hAnsi="Arial Narrow"/>
                      <w:sz w:val="20"/>
                      <w:szCs w:val="20"/>
                    </w:rPr>
                  </w:pPr>
                  <w:r w:rsidRPr="001C5118">
                    <w:rPr>
                      <w:rFonts w:ascii="Arial Narrow" w:eastAsia="Calibri" w:hAnsi="Arial Narrow" w:cs="Calibri"/>
                      <w:color w:val="000000" w:themeColor="text1"/>
                      <w:sz w:val="20"/>
                      <w:szCs w:val="20"/>
                    </w:rPr>
                    <w:t>Platform</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Management,</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Feature</w:t>
                  </w:r>
                  <w:r w:rsidR="00271552">
                    <w:rPr>
                      <w:rFonts w:ascii="Arial Narrow" w:eastAsia="Calibri" w:hAnsi="Arial Narrow" w:cs="Calibri"/>
                      <w:color w:val="000000" w:themeColor="text1"/>
                      <w:sz w:val="20"/>
                      <w:szCs w:val="20"/>
                    </w:rPr>
                    <w:t xml:space="preserve"> </w:t>
                  </w:r>
                  <w:r w:rsidRPr="001C5118">
                    <w:rPr>
                      <w:rFonts w:ascii="Arial Narrow" w:eastAsia="Calibri" w:hAnsi="Arial Narrow" w:cs="Calibri"/>
                      <w:color w:val="000000" w:themeColor="text1"/>
                      <w:sz w:val="20"/>
                      <w:szCs w:val="20"/>
                    </w:rPr>
                    <w:t>Enablement</w:t>
                  </w:r>
                </w:p>
              </w:tc>
            </w:tr>
          </w:tbl>
          <w:p w14:paraId="1D89ED2F" w14:textId="64F4D045" w:rsidR="008A1977" w:rsidRDefault="219F4033" w:rsidP="354957AB">
            <w:pPr>
              <w:pStyle w:val="BodyText"/>
              <w:spacing w:line="256" w:lineRule="auto"/>
            </w:pPr>
            <w:r>
              <w:t>Stealth</w:t>
            </w:r>
            <w:r w:rsidR="00271552">
              <w:t xml:space="preserve"> </w:t>
            </w:r>
            <w:r w:rsidR="0077579A">
              <w:t>has</w:t>
            </w:r>
            <w:r w:rsidR="00271552">
              <w:t xml:space="preserve"> </w:t>
            </w:r>
            <w:r>
              <w:t>resources</w:t>
            </w:r>
            <w:r w:rsidR="00271552">
              <w:t xml:space="preserve"> </w:t>
            </w:r>
            <w:r>
              <w:t>to</w:t>
            </w:r>
            <w:r w:rsidR="00271552">
              <w:t xml:space="preserve"> </w:t>
            </w:r>
            <w:r>
              <w:t>provide</w:t>
            </w:r>
            <w:r w:rsidR="00271552">
              <w:t xml:space="preserve"> </w:t>
            </w:r>
            <w:r>
              <w:t>post</w:t>
            </w:r>
            <w:r w:rsidR="00B823B3">
              <w:t>-</w:t>
            </w:r>
            <w:r w:rsidR="007A0C51">
              <w:t>G</w:t>
            </w:r>
            <w:r>
              <w:t>o</w:t>
            </w:r>
            <w:r w:rsidR="007A0C51">
              <w:t xml:space="preserve"> L</w:t>
            </w:r>
            <w:r>
              <w:t>ive</w:t>
            </w:r>
            <w:r w:rsidR="00271552">
              <w:t xml:space="preserve"> </w:t>
            </w:r>
            <w:r>
              <w:t>support.</w:t>
            </w:r>
            <w:r w:rsidR="00271552">
              <w:t xml:space="preserve"> </w:t>
            </w:r>
            <w:r>
              <w:t>The</w:t>
            </w:r>
            <w:r w:rsidR="00271552">
              <w:t xml:space="preserve"> </w:t>
            </w:r>
            <w:r>
              <w:t>support</w:t>
            </w:r>
            <w:r w:rsidR="00271552">
              <w:t xml:space="preserve"> </w:t>
            </w:r>
            <w:r>
              <w:t>resource</w:t>
            </w:r>
            <w:r w:rsidR="008467E1">
              <w:t>s</w:t>
            </w:r>
            <w:r w:rsidR="00271552">
              <w:t xml:space="preserve"> </w:t>
            </w:r>
            <w:r>
              <w:t>will</w:t>
            </w:r>
            <w:r w:rsidR="00271552">
              <w:t xml:space="preserve"> </w:t>
            </w:r>
            <w:r>
              <w:t>assist</w:t>
            </w:r>
            <w:r w:rsidR="00271552">
              <w:t xml:space="preserve"> </w:t>
            </w:r>
            <w:r>
              <w:t>the</w:t>
            </w:r>
            <w:r w:rsidR="00271552">
              <w:t xml:space="preserve"> </w:t>
            </w:r>
            <w:r w:rsidR="007B6817">
              <w:t>VDSS</w:t>
            </w:r>
            <w:r w:rsidR="00271552">
              <w:t xml:space="preserve"> </w:t>
            </w:r>
            <w:r>
              <w:t>System</w:t>
            </w:r>
            <w:r w:rsidR="00271552">
              <w:t xml:space="preserve"> </w:t>
            </w:r>
            <w:r>
              <w:t>Administrators</w:t>
            </w:r>
            <w:r w:rsidR="00271552">
              <w:t xml:space="preserve"> </w:t>
            </w:r>
            <w:r>
              <w:t>with</w:t>
            </w:r>
            <w:r w:rsidR="00271552">
              <w:t xml:space="preserve"> </w:t>
            </w:r>
            <w:r>
              <w:t>any</w:t>
            </w:r>
            <w:r w:rsidR="00271552">
              <w:t xml:space="preserve"> </w:t>
            </w:r>
            <w:r>
              <w:t>customization</w:t>
            </w:r>
            <w:r w:rsidR="00271552">
              <w:t xml:space="preserve"> </w:t>
            </w:r>
            <w:r>
              <w:t>requests</w:t>
            </w:r>
            <w:r w:rsidR="00271552">
              <w:t xml:space="preserve"> </w:t>
            </w:r>
            <w:r>
              <w:t>or</w:t>
            </w:r>
            <w:r w:rsidR="00271552">
              <w:t xml:space="preserve"> </w:t>
            </w:r>
            <w:r>
              <w:t>system</w:t>
            </w:r>
            <w:r w:rsidR="00271552">
              <w:t xml:space="preserve"> </w:t>
            </w:r>
            <w:r>
              <w:t>management</w:t>
            </w:r>
            <w:r w:rsidR="00271552">
              <w:t xml:space="preserve"> </w:t>
            </w:r>
            <w:r>
              <w:t>tasks.</w:t>
            </w:r>
            <w:r w:rsidR="00271552">
              <w:t xml:space="preserve"> </w:t>
            </w:r>
            <w:r>
              <w:t>Any</w:t>
            </w:r>
            <w:r w:rsidR="00271552">
              <w:t xml:space="preserve"> </w:t>
            </w:r>
            <w:r>
              <w:t>tasks</w:t>
            </w:r>
            <w:r w:rsidR="00271552">
              <w:t xml:space="preserve"> </w:t>
            </w:r>
            <w:r>
              <w:t>that</w:t>
            </w:r>
            <w:r w:rsidR="00271552">
              <w:t xml:space="preserve"> </w:t>
            </w:r>
            <w:r w:rsidR="0009204D">
              <w:t>the</w:t>
            </w:r>
            <w:r w:rsidR="00271552">
              <w:t xml:space="preserve"> </w:t>
            </w:r>
            <w:r w:rsidR="0009204D">
              <w:t>Tier</w:t>
            </w:r>
            <w:r w:rsidR="00271552">
              <w:t xml:space="preserve"> </w:t>
            </w:r>
            <w:r w:rsidR="0009204D">
              <w:t>1</w:t>
            </w:r>
            <w:r w:rsidR="00271552">
              <w:t xml:space="preserve"> </w:t>
            </w:r>
            <w:r w:rsidR="0009204D">
              <w:t>support</w:t>
            </w:r>
            <w:r w:rsidR="00271552">
              <w:t xml:space="preserve"> </w:t>
            </w:r>
            <w:r w:rsidR="0009204D">
              <w:t>cannot</w:t>
            </w:r>
            <w:r w:rsidR="00271552">
              <w:t xml:space="preserve"> </w:t>
            </w:r>
            <w:r w:rsidR="0009204D">
              <w:t>perform</w:t>
            </w:r>
            <w:r w:rsidR="00271552">
              <w:t xml:space="preserve"> </w:t>
            </w:r>
            <w:r>
              <w:t>will</w:t>
            </w:r>
            <w:r w:rsidR="00271552">
              <w:t xml:space="preserve"> </w:t>
            </w:r>
            <w:r>
              <w:t>be</w:t>
            </w:r>
            <w:r w:rsidR="00271552">
              <w:t xml:space="preserve"> </w:t>
            </w:r>
            <w:r>
              <w:t>handled</w:t>
            </w:r>
            <w:r w:rsidR="00271552">
              <w:t xml:space="preserve"> </w:t>
            </w:r>
            <w:r>
              <w:t>by</w:t>
            </w:r>
            <w:r w:rsidR="00271552">
              <w:t xml:space="preserve"> </w:t>
            </w:r>
            <w:r>
              <w:t>Tier</w:t>
            </w:r>
            <w:r w:rsidR="00271552">
              <w:t xml:space="preserve"> </w:t>
            </w:r>
            <w:r>
              <w:t>2.</w:t>
            </w:r>
            <w:r w:rsidR="00271552">
              <w:t xml:space="preserve"> </w:t>
            </w:r>
            <w:r>
              <w:t>Stealth</w:t>
            </w:r>
            <w:r w:rsidR="00271552">
              <w:t xml:space="preserve"> </w:t>
            </w:r>
            <w:r>
              <w:t>will</w:t>
            </w:r>
            <w:r w:rsidR="00271552">
              <w:t xml:space="preserve"> </w:t>
            </w:r>
            <w:r>
              <w:t>work</w:t>
            </w:r>
            <w:r w:rsidR="00271552">
              <w:t xml:space="preserve"> </w:t>
            </w:r>
            <w:r>
              <w:t>with</w:t>
            </w:r>
            <w:r w:rsidR="00271552">
              <w:t xml:space="preserve"> </w:t>
            </w:r>
            <w:r>
              <w:t>Salesforce</w:t>
            </w:r>
            <w:r w:rsidR="00271552">
              <w:t xml:space="preserve"> </w:t>
            </w:r>
            <w:r>
              <w:t>for</w:t>
            </w:r>
            <w:r w:rsidR="00271552">
              <w:t xml:space="preserve"> </w:t>
            </w:r>
            <w:r>
              <w:t>any</w:t>
            </w:r>
            <w:r w:rsidR="00271552">
              <w:t xml:space="preserve"> </w:t>
            </w:r>
            <w:r>
              <w:t>Tier</w:t>
            </w:r>
            <w:r w:rsidR="00271552">
              <w:t xml:space="preserve"> </w:t>
            </w:r>
            <w:r>
              <w:t>3</w:t>
            </w:r>
            <w:r w:rsidR="007A0C51">
              <w:t>-</w:t>
            </w:r>
            <w:r>
              <w:t>platform</w:t>
            </w:r>
            <w:r w:rsidR="00271552">
              <w:t xml:space="preserve"> </w:t>
            </w:r>
            <w:r>
              <w:t>related</w:t>
            </w:r>
            <w:r w:rsidR="00271552">
              <w:t xml:space="preserve"> </w:t>
            </w:r>
            <w:r>
              <w:t>support</w:t>
            </w:r>
            <w:r w:rsidR="00271552">
              <w:t xml:space="preserve"> </w:t>
            </w:r>
            <w:r>
              <w:t>issues</w:t>
            </w:r>
            <w:r w:rsidR="00271552">
              <w:t xml:space="preserve"> </w:t>
            </w:r>
            <w:r>
              <w:t>like</w:t>
            </w:r>
            <w:r w:rsidR="00271552">
              <w:t xml:space="preserve"> </w:t>
            </w:r>
            <w:r>
              <w:t>platform</w:t>
            </w:r>
            <w:r w:rsidR="00271552">
              <w:t xml:space="preserve"> </w:t>
            </w:r>
            <w:r>
              <w:t>upgrade,</w:t>
            </w:r>
            <w:r w:rsidR="00271552">
              <w:t xml:space="preserve"> </w:t>
            </w:r>
            <w:r>
              <w:t>enabling</w:t>
            </w:r>
            <w:r w:rsidR="00271552">
              <w:t xml:space="preserve"> </w:t>
            </w:r>
            <w:r>
              <w:t>a</w:t>
            </w:r>
            <w:r w:rsidR="00271552">
              <w:t xml:space="preserve"> </w:t>
            </w:r>
            <w:r>
              <w:t>new</w:t>
            </w:r>
            <w:r w:rsidR="00271552">
              <w:t xml:space="preserve"> </w:t>
            </w:r>
            <w:r>
              <w:t>feature,</w:t>
            </w:r>
            <w:r w:rsidR="00271552">
              <w:t xml:space="preserve"> </w:t>
            </w:r>
            <w:r>
              <w:t>etc.</w:t>
            </w:r>
            <w:r w:rsidR="00271552">
              <w:t xml:space="preserve"> </w:t>
            </w:r>
            <w:r>
              <w:t>Please</w:t>
            </w:r>
            <w:r w:rsidR="00271552">
              <w:t xml:space="preserve"> </w:t>
            </w:r>
            <w:r>
              <w:t>note</w:t>
            </w:r>
            <w:r w:rsidR="00271552">
              <w:t xml:space="preserve"> </w:t>
            </w:r>
            <w:r>
              <w:t>that</w:t>
            </w:r>
            <w:r w:rsidR="00271552">
              <w:t xml:space="preserve"> </w:t>
            </w:r>
            <w:r>
              <w:t>Tier</w:t>
            </w:r>
            <w:r w:rsidR="00271552">
              <w:t xml:space="preserve"> </w:t>
            </w:r>
            <w:r>
              <w:t>2</w:t>
            </w:r>
            <w:r w:rsidR="00271552">
              <w:t xml:space="preserve"> </w:t>
            </w:r>
            <w:r w:rsidR="3BE6388E">
              <w:t>customizations</w:t>
            </w:r>
            <w:r w:rsidR="00271552">
              <w:t xml:space="preserve"> </w:t>
            </w:r>
            <w:r>
              <w:t>support</w:t>
            </w:r>
            <w:r w:rsidR="00271552">
              <w:t xml:space="preserve"> </w:t>
            </w:r>
            <w:r>
              <w:t>is</w:t>
            </w:r>
            <w:r w:rsidR="00271552">
              <w:t xml:space="preserve"> </w:t>
            </w:r>
            <w:r>
              <w:t>available</w:t>
            </w:r>
            <w:r w:rsidR="00271552">
              <w:t xml:space="preserve"> </w:t>
            </w:r>
            <w:r>
              <w:t>for</w:t>
            </w:r>
            <w:r w:rsidR="00271552">
              <w:t xml:space="preserve"> </w:t>
            </w:r>
            <w:r>
              <w:t>an</w:t>
            </w:r>
            <w:r w:rsidR="00271552">
              <w:t xml:space="preserve"> </w:t>
            </w:r>
            <w:r>
              <w:t>additional</w:t>
            </w:r>
            <w:r w:rsidR="00271552">
              <w:t xml:space="preserve"> </w:t>
            </w:r>
            <w:r>
              <w:t>cost.</w:t>
            </w:r>
          </w:p>
          <w:p w14:paraId="1B654A21" w14:textId="77777777" w:rsidR="008A1977" w:rsidRPr="00812A4B" w:rsidRDefault="008A1977" w:rsidP="00905CCD">
            <w:pPr>
              <w:tabs>
                <w:tab w:val="left" w:pos="1200"/>
              </w:tabs>
              <w:spacing w:line="256" w:lineRule="auto"/>
              <w:rPr>
                <w:sz w:val="20"/>
                <w:szCs w:val="20"/>
              </w:rPr>
            </w:pPr>
          </w:p>
        </w:tc>
      </w:tr>
      <w:tr w:rsidR="008A1977" w:rsidRPr="00552B52" w14:paraId="30435EFE" w14:textId="77777777" w:rsidTr="3656BAB7">
        <w:trPr>
          <w:trHeight w:val="1781"/>
        </w:trPr>
        <w:tc>
          <w:tcPr>
            <w:tcW w:w="9265" w:type="dxa"/>
            <w:shd w:val="clear" w:color="auto" w:fill="DBE5F1" w:themeFill="accent1" w:themeFillTint="33"/>
          </w:tcPr>
          <w:p w14:paraId="12CF2822" w14:textId="7D3E1D55" w:rsidR="008A1977" w:rsidRPr="00552B52" w:rsidRDefault="008A1977">
            <w:pPr>
              <w:pStyle w:val="ListParagraph"/>
              <w:numPr>
                <w:ilvl w:val="0"/>
                <w:numId w:val="17"/>
              </w:numPr>
              <w:spacing w:before="80" w:after="80"/>
              <w:ind w:left="397"/>
              <w:rPr>
                <w:rFonts w:ascii="Arial Narrow" w:hAnsi="Arial Narrow"/>
                <w:sz w:val="20"/>
                <w:szCs w:val="20"/>
              </w:rPr>
            </w:pPr>
            <w:r w:rsidRPr="00552B52">
              <w:rPr>
                <w:rFonts w:ascii="Arial Narrow" w:hAnsi="Arial Narrow"/>
                <w:sz w:val="20"/>
                <w:szCs w:val="20"/>
              </w:rPr>
              <w:lastRenderedPageBreak/>
              <w:t>Customization</w:t>
            </w:r>
            <w:r w:rsidR="00271552">
              <w:rPr>
                <w:rFonts w:ascii="Arial Narrow" w:hAnsi="Arial Narrow"/>
                <w:sz w:val="20"/>
                <w:szCs w:val="20"/>
              </w:rPr>
              <w:t xml:space="preserve"> </w:t>
            </w:r>
            <w:r w:rsidRPr="00552B52">
              <w:rPr>
                <w:rFonts w:ascii="Arial Narrow" w:hAnsi="Arial Narrow"/>
                <w:sz w:val="20"/>
                <w:szCs w:val="20"/>
              </w:rPr>
              <w:t>and</w:t>
            </w:r>
            <w:r w:rsidR="00271552">
              <w:rPr>
                <w:rFonts w:ascii="Arial Narrow" w:hAnsi="Arial Narrow"/>
                <w:sz w:val="20"/>
                <w:szCs w:val="20"/>
              </w:rPr>
              <w:t xml:space="preserve"> </w:t>
            </w:r>
            <w:r w:rsidRPr="00552B52">
              <w:rPr>
                <w:rFonts w:ascii="Arial Narrow" w:hAnsi="Arial Narrow"/>
                <w:sz w:val="20"/>
                <w:szCs w:val="20"/>
              </w:rPr>
              <w:t>Enhancements:</w:t>
            </w:r>
            <w:r w:rsidRPr="00552B52">
              <w:rPr>
                <w:rFonts w:ascii="Arial Narrow" w:hAnsi="Arial Narrow"/>
                <w:sz w:val="20"/>
                <w:szCs w:val="20"/>
              </w:rPr>
              <w:br/>
              <w:t>Because</w:t>
            </w:r>
            <w:r w:rsidR="00271552">
              <w:rPr>
                <w:rFonts w:ascii="Arial Narrow" w:hAnsi="Arial Narrow"/>
                <w:sz w:val="20"/>
                <w:szCs w:val="20"/>
              </w:rPr>
              <w:t xml:space="preserve"> </w:t>
            </w:r>
            <w:r w:rsidRPr="00552B52">
              <w:rPr>
                <w:rFonts w:ascii="Arial Narrow" w:hAnsi="Arial Narrow"/>
                <w:sz w:val="20"/>
                <w:szCs w:val="20"/>
              </w:rPr>
              <w:t>the</w:t>
            </w:r>
            <w:r w:rsidR="00271552">
              <w:rPr>
                <w:rFonts w:ascii="Arial Narrow" w:hAnsi="Arial Narrow"/>
                <w:sz w:val="20"/>
                <w:szCs w:val="20"/>
              </w:rPr>
              <w:t xml:space="preserve"> </w:t>
            </w:r>
            <w:r w:rsidRPr="00552B52">
              <w:rPr>
                <w:rFonts w:ascii="Arial Narrow" w:hAnsi="Arial Narrow"/>
                <w:sz w:val="20"/>
                <w:szCs w:val="20"/>
              </w:rPr>
              <w:t>Commission</w:t>
            </w:r>
            <w:r w:rsidR="00271552">
              <w:rPr>
                <w:rFonts w:ascii="Arial Narrow" w:hAnsi="Arial Narrow"/>
                <w:sz w:val="20"/>
                <w:szCs w:val="20"/>
              </w:rPr>
              <w:t xml:space="preserve"> </w:t>
            </w:r>
            <w:r w:rsidRPr="00552B52">
              <w:rPr>
                <w:rFonts w:ascii="Arial Narrow" w:hAnsi="Arial Narrow"/>
                <w:sz w:val="20"/>
                <w:szCs w:val="20"/>
              </w:rPr>
              <w:t>may</w:t>
            </w:r>
            <w:r w:rsidR="00271552">
              <w:rPr>
                <w:rFonts w:ascii="Arial Narrow" w:hAnsi="Arial Narrow"/>
                <w:sz w:val="20"/>
                <w:szCs w:val="20"/>
              </w:rPr>
              <w:t xml:space="preserve"> </w:t>
            </w:r>
            <w:r w:rsidRPr="00552B52">
              <w:rPr>
                <w:rFonts w:ascii="Arial Narrow" w:hAnsi="Arial Narrow"/>
                <w:sz w:val="20"/>
                <w:szCs w:val="20"/>
              </w:rPr>
              <w:t>require</w:t>
            </w:r>
            <w:r w:rsidR="00271552">
              <w:rPr>
                <w:rFonts w:ascii="Arial Narrow" w:hAnsi="Arial Narrow"/>
                <w:sz w:val="20"/>
                <w:szCs w:val="20"/>
              </w:rPr>
              <w:t xml:space="preserve"> </w:t>
            </w:r>
            <w:r w:rsidRPr="00552B52">
              <w:rPr>
                <w:rFonts w:ascii="Arial Narrow" w:hAnsi="Arial Narrow"/>
                <w:sz w:val="20"/>
                <w:szCs w:val="20"/>
              </w:rPr>
              <w:t>modifications</w:t>
            </w:r>
            <w:r w:rsidR="00271552">
              <w:rPr>
                <w:rFonts w:ascii="Arial Narrow" w:hAnsi="Arial Narrow"/>
                <w:sz w:val="20"/>
                <w:szCs w:val="20"/>
              </w:rPr>
              <w:t xml:space="preserve"> </w:t>
            </w:r>
            <w:r w:rsidRPr="00552B52">
              <w:rPr>
                <w:rFonts w:ascii="Arial Narrow" w:hAnsi="Arial Narrow"/>
                <w:sz w:val="20"/>
                <w:szCs w:val="20"/>
              </w:rPr>
              <w:t>to</w:t>
            </w:r>
            <w:r w:rsidR="00271552">
              <w:rPr>
                <w:rFonts w:ascii="Arial Narrow" w:hAnsi="Arial Narrow"/>
                <w:sz w:val="20"/>
                <w:szCs w:val="20"/>
              </w:rPr>
              <w:t xml:space="preserve"> </w:t>
            </w:r>
            <w:r w:rsidRPr="00552B52">
              <w:rPr>
                <w:rFonts w:ascii="Arial Narrow" w:hAnsi="Arial Narrow"/>
                <w:sz w:val="20"/>
                <w:szCs w:val="20"/>
              </w:rPr>
              <w:t>reports</w:t>
            </w:r>
            <w:r w:rsidR="00271552">
              <w:rPr>
                <w:rFonts w:ascii="Arial Narrow" w:hAnsi="Arial Narrow"/>
                <w:sz w:val="20"/>
                <w:szCs w:val="20"/>
              </w:rPr>
              <w:t xml:space="preserve"> </w:t>
            </w:r>
            <w:r w:rsidRPr="00552B52">
              <w:rPr>
                <w:rFonts w:ascii="Arial Narrow" w:hAnsi="Arial Narrow"/>
                <w:sz w:val="20"/>
                <w:szCs w:val="20"/>
              </w:rPr>
              <w:t>and/or</w:t>
            </w:r>
            <w:r w:rsidR="00271552">
              <w:rPr>
                <w:rFonts w:ascii="Arial Narrow" w:hAnsi="Arial Narrow"/>
                <w:sz w:val="20"/>
                <w:szCs w:val="20"/>
              </w:rPr>
              <w:t xml:space="preserve"> </w:t>
            </w:r>
            <w:r w:rsidRPr="00552B52">
              <w:rPr>
                <w:rFonts w:ascii="Arial Narrow" w:hAnsi="Arial Narrow"/>
                <w:sz w:val="20"/>
                <w:szCs w:val="20"/>
              </w:rPr>
              <w:t>additional</w:t>
            </w:r>
            <w:r w:rsidR="00271552">
              <w:rPr>
                <w:rFonts w:ascii="Arial Narrow" w:hAnsi="Arial Narrow"/>
                <w:sz w:val="20"/>
                <w:szCs w:val="20"/>
              </w:rPr>
              <w:t xml:space="preserve"> </w:t>
            </w:r>
            <w:r w:rsidRPr="00552B52">
              <w:rPr>
                <w:rFonts w:ascii="Arial Narrow" w:hAnsi="Arial Narrow"/>
                <w:sz w:val="20"/>
                <w:szCs w:val="20"/>
              </w:rPr>
              <w:t>reports</w:t>
            </w:r>
            <w:r w:rsidR="00271552">
              <w:rPr>
                <w:rFonts w:ascii="Arial Narrow" w:hAnsi="Arial Narrow"/>
                <w:sz w:val="20"/>
                <w:szCs w:val="20"/>
              </w:rPr>
              <w:t xml:space="preserve"> </w:t>
            </w:r>
            <w:r w:rsidRPr="00552B52">
              <w:rPr>
                <w:rFonts w:ascii="Arial Narrow" w:hAnsi="Arial Narrow"/>
                <w:sz w:val="20"/>
                <w:szCs w:val="20"/>
              </w:rPr>
              <w:t>as</w:t>
            </w:r>
            <w:r w:rsidR="00271552">
              <w:rPr>
                <w:rFonts w:ascii="Arial Narrow" w:hAnsi="Arial Narrow"/>
                <w:sz w:val="20"/>
                <w:szCs w:val="20"/>
              </w:rPr>
              <w:t xml:space="preserve"> </w:t>
            </w:r>
            <w:r w:rsidRPr="00552B52">
              <w:rPr>
                <w:rFonts w:ascii="Arial Narrow" w:hAnsi="Arial Narrow"/>
                <w:sz w:val="20"/>
                <w:szCs w:val="20"/>
              </w:rPr>
              <w:t>deemed</w:t>
            </w:r>
            <w:r w:rsidR="00271552">
              <w:rPr>
                <w:rFonts w:ascii="Arial Narrow" w:hAnsi="Arial Narrow"/>
                <w:sz w:val="20"/>
                <w:szCs w:val="20"/>
              </w:rPr>
              <w:t xml:space="preserve"> </w:t>
            </w:r>
            <w:r w:rsidRPr="00552B52">
              <w:rPr>
                <w:rFonts w:ascii="Arial Narrow" w:hAnsi="Arial Narrow"/>
                <w:sz w:val="20"/>
                <w:szCs w:val="20"/>
              </w:rPr>
              <w:t>necessary</w:t>
            </w:r>
            <w:r w:rsidR="00271552">
              <w:rPr>
                <w:rFonts w:ascii="Arial Narrow" w:hAnsi="Arial Narrow"/>
                <w:sz w:val="20"/>
                <w:szCs w:val="20"/>
              </w:rPr>
              <w:t xml:space="preserve"> </w:t>
            </w:r>
            <w:r w:rsidRPr="00552B52">
              <w:rPr>
                <w:rFonts w:ascii="Arial Narrow" w:hAnsi="Arial Narrow"/>
                <w:sz w:val="20"/>
                <w:szCs w:val="20"/>
              </w:rPr>
              <w:t>to</w:t>
            </w:r>
            <w:r w:rsidR="00271552">
              <w:rPr>
                <w:rFonts w:ascii="Arial Narrow" w:hAnsi="Arial Narrow"/>
                <w:sz w:val="20"/>
                <w:szCs w:val="20"/>
              </w:rPr>
              <w:t xml:space="preserve"> </w:t>
            </w:r>
            <w:r w:rsidRPr="00552B52">
              <w:rPr>
                <w:rFonts w:ascii="Arial Narrow" w:hAnsi="Arial Narrow"/>
                <w:sz w:val="20"/>
                <w:szCs w:val="20"/>
              </w:rPr>
              <w:t>effectively</w:t>
            </w:r>
            <w:r w:rsidR="00271552">
              <w:rPr>
                <w:rFonts w:ascii="Arial Narrow" w:hAnsi="Arial Narrow"/>
                <w:sz w:val="20"/>
                <w:szCs w:val="20"/>
              </w:rPr>
              <w:t xml:space="preserve"> </w:t>
            </w:r>
            <w:r w:rsidRPr="00552B52">
              <w:rPr>
                <w:rFonts w:ascii="Arial Narrow" w:hAnsi="Arial Narrow"/>
                <w:sz w:val="20"/>
                <w:szCs w:val="20"/>
              </w:rPr>
              <w:t>manage</w:t>
            </w:r>
            <w:r w:rsidR="00271552">
              <w:rPr>
                <w:rFonts w:ascii="Arial Narrow" w:hAnsi="Arial Narrow"/>
                <w:sz w:val="20"/>
                <w:szCs w:val="20"/>
              </w:rPr>
              <w:t xml:space="preserve"> </w:t>
            </w:r>
            <w:r w:rsidRPr="00552B52">
              <w:rPr>
                <w:rFonts w:ascii="Arial Narrow" w:hAnsi="Arial Narrow"/>
                <w:sz w:val="20"/>
                <w:szCs w:val="20"/>
              </w:rPr>
              <w:t>sub-awards,</w:t>
            </w:r>
            <w:r w:rsidR="00271552">
              <w:rPr>
                <w:rFonts w:ascii="Arial Narrow" w:hAnsi="Arial Narrow"/>
                <w:sz w:val="20"/>
                <w:szCs w:val="20"/>
              </w:rPr>
              <w:t xml:space="preserve"> </w:t>
            </w:r>
            <w:r w:rsidRPr="00552B52">
              <w:rPr>
                <w:rFonts w:ascii="Arial Narrow" w:hAnsi="Arial Narrow"/>
                <w:sz w:val="20"/>
                <w:szCs w:val="20"/>
              </w:rPr>
              <w:t>the</w:t>
            </w:r>
            <w:r w:rsidR="00271552">
              <w:rPr>
                <w:rFonts w:ascii="Arial Narrow" w:hAnsi="Arial Narrow"/>
                <w:sz w:val="20"/>
                <w:szCs w:val="20"/>
              </w:rPr>
              <w:t xml:space="preserve"> </w:t>
            </w:r>
            <w:r w:rsidR="005F34D7">
              <w:rPr>
                <w:rFonts w:ascii="Arial Narrow" w:hAnsi="Arial Narrow"/>
                <w:sz w:val="20"/>
                <w:szCs w:val="20"/>
              </w:rPr>
              <w:t>“</w:t>
            </w:r>
            <w:r w:rsidRPr="00552B52">
              <w:rPr>
                <w:rFonts w:ascii="Arial Narrow" w:hAnsi="Arial Narrow"/>
                <w:sz w:val="20"/>
                <w:szCs w:val="20"/>
              </w:rPr>
              <w:t>Reporting</w:t>
            </w:r>
            <w:r w:rsidR="00271552">
              <w:rPr>
                <w:rFonts w:ascii="Arial Narrow" w:hAnsi="Arial Narrow"/>
                <w:sz w:val="20"/>
                <w:szCs w:val="20"/>
              </w:rPr>
              <w:t xml:space="preserve"> </w:t>
            </w:r>
            <w:r w:rsidRPr="00552B52">
              <w:rPr>
                <w:rFonts w:ascii="Arial Narrow" w:hAnsi="Arial Narrow"/>
                <w:sz w:val="20"/>
                <w:szCs w:val="20"/>
              </w:rPr>
              <w:t>Solution</w:t>
            </w:r>
            <w:r w:rsidR="005F34D7">
              <w:rPr>
                <w:rFonts w:ascii="Arial Narrow" w:hAnsi="Arial Narrow"/>
                <w:sz w:val="20"/>
                <w:szCs w:val="20"/>
              </w:rPr>
              <w:t>”</w:t>
            </w:r>
            <w:r w:rsidR="00271552">
              <w:rPr>
                <w:rFonts w:ascii="Arial Narrow" w:hAnsi="Arial Narrow"/>
                <w:sz w:val="20"/>
                <w:szCs w:val="20"/>
              </w:rPr>
              <w:t xml:space="preserve"> </w:t>
            </w:r>
            <w:r w:rsidRPr="00552B52">
              <w:rPr>
                <w:rFonts w:ascii="Arial Narrow" w:hAnsi="Arial Narrow"/>
                <w:sz w:val="20"/>
                <w:szCs w:val="20"/>
              </w:rPr>
              <w:t>must</w:t>
            </w:r>
            <w:r w:rsidR="00271552">
              <w:rPr>
                <w:rFonts w:ascii="Arial Narrow" w:hAnsi="Arial Narrow"/>
                <w:sz w:val="20"/>
                <w:szCs w:val="20"/>
              </w:rPr>
              <w:t xml:space="preserve"> </w:t>
            </w:r>
            <w:r w:rsidRPr="00552B52">
              <w:rPr>
                <w:rFonts w:ascii="Arial Narrow" w:hAnsi="Arial Narrow"/>
                <w:sz w:val="20"/>
                <w:szCs w:val="20"/>
              </w:rPr>
              <w:t>be</w:t>
            </w:r>
            <w:r w:rsidR="00271552">
              <w:rPr>
                <w:rFonts w:ascii="Arial Narrow" w:hAnsi="Arial Narrow"/>
                <w:sz w:val="20"/>
                <w:szCs w:val="20"/>
              </w:rPr>
              <w:t xml:space="preserve"> </w:t>
            </w:r>
            <w:r w:rsidRPr="00552B52">
              <w:rPr>
                <w:rFonts w:ascii="Arial Narrow" w:hAnsi="Arial Narrow"/>
                <w:sz w:val="20"/>
                <w:szCs w:val="20"/>
              </w:rPr>
              <w:t>customizable.</w:t>
            </w:r>
            <w:r w:rsidR="00271552">
              <w:rPr>
                <w:rFonts w:ascii="Arial Narrow" w:hAnsi="Arial Narrow"/>
                <w:sz w:val="20"/>
                <w:szCs w:val="20"/>
              </w:rPr>
              <w:t xml:space="preserve"> </w:t>
            </w:r>
            <w:r w:rsidRPr="00552B52">
              <w:rPr>
                <w:rFonts w:ascii="Arial Narrow" w:hAnsi="Arial Narrow"/>
                <w:sz w:val="20"/>
                <w:szCs w:val="20"/>
              </w:rPr>
              <w:t>For</w:t>
            </w:r>
            <w:r w:rsidR="00271552">
              <w:rPr>
                <w:rFonts w:ascii="Arial Narrow" w:hAnsi="Arial Narrow"/>
                <w:sz w:val="20"/>
                <w:szCs w:val="20"/>
              </w:rPr>
              <w:t xml:space="preserve"> </w:t>
            </w:r>
            <w:r w:rsidRPr="00552B52">
              <w:rPr>
                <w:rFonts w:ascii="Arial Narrow" w:hAnsi="Arial Narrow"/>
                <w:sz w:val="20"/>
                <w:szCs w:val="20"/>
              </w:rPr>
              <w:t>future</w:t>
            </w:r>
            <w:r w:rsidR="00271552">
              <w:rPr>
                <w:rFonts w:ascii="Arial Narrow" w:hAnsi="Arial Narrow"/>
                <w:sz w:val="20"/>
                <w:szCs w:val="20"/>
              </w:rPr>
              <w:t xml:space="preserve"> </w:t>
            </w:r>
            <w:r w:rsidRPr="00552B52">
              <w:rPr>
                <w:rFonts w:ascii="Arial Narrow" w:hAnsi="Arial Narrow"/>
                <w:sz w:val="20"/>
                <w:szCs w:val="20"/>
              </w:rPr>
              <w:t>enhancements,</w:t>
            </w:r>
            <w:r w:rsidR="00271552">
              <w:rPr>
                <w:rFonts w:ascii="Arial Narrow" w:hAnsi="Arial Narrow"/>
                <w:sz w:val="20"/>
                <w:szCs w:val="20"/>
              </w:rPr>
              <w:t xml:space="preserve"> </w:t>
            </w:r>
            <w:r w:rsidRPr="00552B52">
              <w:rPr>
                <w:rFonts w:ascii="Arial Narrow" w:hAnsi="Arial Narrow"/>
                <w:sz w:val="20"/>
                <w:szCs w:val="20"/>
              </w:rPr>
              <w:t>VDSS</w:t>
            </w:r>
            <w:r w:rsidR="00271552">
              <w:rPr>
                <w:rFonts w:ascii="Arial Narrow" w:hAnsi="Arial Narrow"/>
                <w:sz w:val="20"/>
                <w:szCs w:val="20"/>
              </w:rPr>
              <w:t xml:space="preserve"> </w:t>
            </w:r>
            <w:r w:rsidRPr="00552B52">
              <w:rPr>
                <w:rFonts w:ascii="Arial Narrow" w:hAnsi="Arial Narrow"/>
                <w:sz w:val="20"/>
                <w:szCs w:val="20"/>
              </w:rPr>
              <w:t>will</w:t>
            </w:r>
            <w:r w:rsidR="00271552">
              <w:rPr>
                <w:rFonts w:ascii="Arial Narrow" w:hAnsi="Arial Narrow"/>
                <w:sz w:val="20"/>
                <w:szCs w:val="20"/>
              </w:rPr>
              <w:t xml:space="preserve"> </w:t>
            </w:r>
            <w:r w:rsidRPr="00552B52">
              <w:rPr>
                <w:rFonts w:ascii="Arial Narrow" w:hAnsi="Arial Narrow"/>
                <w:sz w:val="20"/>
                <w:szCs w:val="20"/>
              </w:rPr>
              <w:t>submit</w:t>
            </w:r>
            <w:r w:rsidR="00271552">
              <w:rPr>
                <w:rFonts w:ascii="Arial Narrow" w:hAnsi="Arial Narrow"/>
                <w:sz w:val="20"/>
                <w:szCs w:val="20"/>
              </w:rPr>
              <w:t xml:space="preserve"> </w:t>
            </w:r>
            <w:r w:rsidRPr="00552B52">
              <w:rPr>
                <w:rFonts w:ascii="Arial Narrow" w:hAnsi="Arial Narrow"/>
                <w:sz w:val="20"/>
                <w:szCs w:val="20"/>
              </w:rPr>
              <w:t>a</w:t>
            </w:r>
            <w:r w:rsidR="00271552">
              <w:rPr>
                <w:rFonts w:ascii="Arial Narrow" w:hAnsi="Arial Narrow"/>
                <w:sz w:val="20"/>
                <w:szCs w:val="20"/>
              </w:rPr>
              <w:t xml:space="preserve"> </w:t>
            </w:r>
            <w:r w:rsidRPr="00552B52">
              <w:rPr>
                <w:rFonts w:ascii="Arial Narrow" w:hAnsi="Arial Narrow"/>
                <w:sz w:val="20"/>
                <w:szCs w:val="20"/>
              </w:rPr>
              <w:t>written</w:t>
            </w:r>
            <w:r w:rsidR="00271552">
              <w:rPr>
                <w:rFonts w:ascii="Arial Narrow" w:hAnsi="Arial Narrow"/>
                <w:sz w:val="20"/>
                <w:szCs w:val="20"/>
              </w:rPr>
              <w:t xml:space="preserve"> </w:t>
            </w:r>
            <w:r w:rsidRPr="00552B52">
              <w:rPr>
                <w:rFonts w:ascii="Arial Narrow" w:hAnsi="Arial Narrow"/>
                <w:sz w:val="20"/>
                <w:szCs w:val="20"/>
              </w:rPr>
              <w:t>Statement</w:t>
            </w:r>
            <w:r w:rsidR="00271552">
              <w:rPr>
                <w:rFonts w:ascii="Arial Narrow" w:hAnsi="Arial Narrow"/>
                <w:sz w:val="20"/>
                <w:szCs w:val="20"/>
              </w:rPr>
              <w:t xml:space="preserve"> </w:t>
            </w:r>
            <w:r w:rsidRPr="00552B52">
              <w:rPr>
                <w:rFonts w:ascii="Arial Narrow" w:hAnsi="Arial Narrow"/>
                <w:sz w:val="20"/>
                <w:szCs w:val="20"/>
              </w:rPr>
              <w:t>of</w:t>
            </w:r>
            <w:r w:rsidR="00271552">
              <w:rPr>
                <w:rFonts w:ascii="Arial Narrow" w:hAnsi="Arial Narrow"/>
                <w:sz w:val="20"/>
                <w:szCs w:val="20"/>
              </w:rPr>
              <w:t xml:space="preserve"> </w:t>
            </w:r>
            <w:r w:rsidRPr="00552B52">
              <w:rPr>
                <w:rFonts w:ascii="Arial Narrow" w:hAnsi="Arial Narrow"/>
                <w:sz w:val="20"/>
                <w:szCs w:val="20"/>
              </w:rPr>
              <w:t>Requirements</w:t>
            </w:r>
            <w:r w:rsidR="00271552">
              <w:rPr>
                <w:rFonts w:ascii="Arial Narrow" w:hAnsi="Arial Narrow"/>
                <w:sz w:val="20"/>
                <w:szCs w:val="20"/>
              </w:rPr>
              <w:t xml:space="preserve"> </w:t>
            </w:r>
            <w:r w:rsidRPr="00552B52">
              <w:rPr>
                <w:rFonts w:ascii="Arial Narrow" w:hAnsi="Arial Narrow"/>
                <w:sz w:val="20"/>
                <w:szCs w:val="20"/>
              </w:rPr>
              <w:t>to</w:t>
            </w:r>
            <w:r w:rsidR="00271552">
              <w:rPr>
                <w:rFonts w:ascii="Arial Narrow" w:hAnsi="Arial Narrow"/>
                <w:sz w:val="20"/>
                <w:szCs w:val="20"/>
              </w:rPr>
              <w:t xml:space="preserve"> </w:t>
            </w:r>
            <w:r w:rsidRPr="00552B52">
              <w:rPr>
                <w:rFonts w:ascii="Arial Narrow" w:hAnsi="Arial Narrow"/>
                <w:sz w:val="20"/>
                <w:szCs w:val="20"/>
              </w:rPr>
              <w:t>the</w:t>
            </w:r>
            <w:r w:rsidR="00271552">
              <w:rPr>
                <w:rFonts w:ascii="Arial Narrow" w:hAnsi="Arial Narrow"/>
                <w:sz w:val="20"/>
                <w:szCs w:val="20"/>
              </w:rPr>
              <w:t xml:space="preserve"> </w:t>
            </w:r>
            <w:r w:rsidRPr="00552B52">
              <w:rPr>
                <w:rFonts w:ascii="Arial Narrow" w:hAnsi="Arial Narrow"/>
                <w:sz w:val="20"/>
                <w:szCs w:val="20"/>
              </w:rPr>
              <w:t>Contractor</w:t>
            </w:r>
            <w:r w:rsidR="00271552">
              <w:rPr>
                <w:rFonts w:ascii="Arial Narrow" w:hAnsi="Arial Narrow"/>
                <w:sz w:val="20"/>
                <w:szCs w:val="20"/>
              </w:rPr>
              <w:t xml:space="preserve"> </w:t>
            </w:r>
            <w:r w:rsidRPr="00552B52">
              <w:rPr>
                <w:rFonts w:ascii="Arial Narrow" w:hAnsi="Arial Narrow"/>
                <w:sz w:val="20"/>
                <w:szCs w:val="20"/>
              </w:rPr>
              <w:t>who</w:t>
            </w:r>
            <w:r w:rsidR="00271552">
              <w:rPr>
                <w:rFonts w:ascii="Arial Narrow" w:hAnsi="Arial Narrow"/>
                <w:sz w:val="20"/>
                <w:szCs w:val="20"/>
              </w:rPr>
              <w:t xml:space="preserve"> </w:t>
            </w:r>
            <w:r w:rsidRPr="00552B52">
              <w:rPr>
                <w:rFonts w:ascii="Arial Narrow" w:hAnsi="Arial Narrow"/>
                <w:sz w:val="20"/>
                <w:szCs w:val="20"/>
              </w:rPr>
              <w:t>will</w:t>
            </w:r>
            <w:r w:rsidR="00271552">
              <w:rPr>
                <w:rFonts w:ascii="Arial Narrow" w:hAnsi="Arial Narrow"/>
                <w:sz w:val="20"/>
                <w:szCs w:val="20"/>
              </w:rPr>
              <w:t xml:space="preserve"> </w:t>
            </w:r>
            <w:r w:rsidRPr="00552B52">
              <w:rPr>
                <w:rFonts w:ascii="Arial Narrow" w:hAnsi="Arial Narrow"/>
                <w:sz w:val="20"/>
                <w:szCs w:val="20"/>
              </w:rPr>
              <w:t>provide</w:t>
            </w:r>
            <w:r w:rsidR="00271552">
              <w:rPr>
                <w:rFonts w:ascii="Arial Narrow" w:hAnsi="Arial Narrow"/>
                <w:sz w:val="20"/>
                <w:szCs w:val="20"/>
              </w:rPr>
              <w:t xml:space="preserve"> </w:t>
            </w:r>
            <w:r w:rsidRPr="00552B52">
              <w:rPr>
                <w:rFonts w:ascii="Arial Narrow" w:hAnsi="Arial Narrow"/>
                <w:sz w:val="20"/>
                <w:szCs w:val="20"/>
              </w:rPr>
              <w:t>VDSS</w:t>
            </w:r>
            <w:r w:rsidR="00271552">
              <w:rPr>
                <w:rFonts w:ascii="Arial Narrow" w:hAnsi="Arial Narrow"/>
                <w:sz w:val="20"/>
                <w:szCs w:val="20"/>
              </w:rPr>
              <w:t xml:space="preserve"> </w:t>
            </w:r>
            <w:r w:rsidRPr="00552B52">
              <w:rPr>
                <w:rFonts w:ascii="Arial Narrow" w:hAnsi="Arial Narrow"/>
                <w:sz w:val="20"/>
                <w:szCs w:val="20"/>
              </w:rPr>
              <w:t>with</w:t>
            </w:r>
            <w:r w:rsidR="00271552">
              <w:rPr>
                <w:rFonts w:ascii="Arial Narrow" w:hAnsi="Arial Narrow"/>
                <w:sz w:val="20"/>
                <w:szCs w:val="20"/>
              </w:rPr>
              <w:t xml:space="preserve"> </w:t>
            </w:r>
            <w:r w:rsidRPr="00552B52">
              <w:rPr>
                <w:rFonts w:ascii="Arial Narrow" w:hAnsi="Arial Narrow"/>
                <w:sz w:val="20"/>
                <w:szCs w:val="20"/>
              </w:rPr>
              <w:t>a</w:t>
            </w:r>
            <w:r w:rsidR="00271552">
              <w:rPr>
                <w:rFonts w:ascii="Arial Narrow" w:hAnsi="Arial Narrow"/>
                <w:sz w:val="20"/>
                <w:szCs w:val="20"/>
              </w:rPr>
              <w:t xml:space="preserve"> </w:t>
            </w:r>
            <w:r w:rsidRPr="00552B52">
              <w:rPr>
                <w:rFonts w:ascii="Arial Narrow" w:hAnsi="Arial Narrow"/>
                <w:sz w:val="20"/>
                <w:szCs w:val="20"/>
              </w:rPr>
              <w:t>written</w:t>
            </w:r>
            <w:r w:rsidR="00271552">
              <w:rPr>
                <w:rFonts w:ascii="Arial Narrow" w:hAnsi="Arial Narrow"/>
                <w:sz w:val="20"/>
                <w:szCs w:val="20"/>
              </w:rPr>
              <w:t xml:space="preserve"> </w:t>
            </w:r>
            <w:r w:rsidRPr="00552B52">
              <w:rPr>
                <w:rFonts w:ascii="Arial Narrow" w:hAnsi="Arial Narrow"/>
                <w:sz w:val="20"/>
                <w:szCs w:val="20"/>
              </w:rPr>
              <w:t>Scope</w:t>
            </w:r>
            <w:r w:rsidR="00271552">
              <w:rPr>
                <w:rFonts w:ascii="Arial Narrow" w:hAnsi="Arial Narrow"/>
                <w:sz w:val="20"/>
                <w:szCs w:val="20"/>
              </w:rPr>
              <w:t xml:space="preserve"> </w:t>
            </w:r>
            <w:r w:rsidRPr="00552B52">
              <w:rPr>
                <w:rFonts w:ascii="Arial Narrow" w:hAnsi="Arial Narrow"/>
                <w:sz w:val="20"/>
                <w:szCs w:val="20"/>
              </w:rPr>
              <w:t>of</w:t>
            </w:r>
            <w:r w:rsidR="00271552">
              <w:rPr>
                <w:rFonts w:ascii="Arial Narrow" w:hAnsi="Arial Narrow"/>
                <w:sz w:val="20"/>
                <w:szCs w:val="20"/>
              </w:rPr>
              <w:t xml:space="preserve"> </w:t>
            </w:r>
            <w:r w:rsidRPr="00552B52">
              <w:rPr>
                <w:rFonts w:ascii="Arial Narrow" w:hAnsi="Arial Narrow"/>
                <w:sz w:val="20"/>
                <w:szCs w:val="20"/>
              </w:rPr>
              <w:t>Work</w:t>
            </w:r>
            <w:r w:rsidR="00271552">
              <w:rPr>
                <w:rFonts w:ascii="Arial Narrow" w:hAnsi="Arial Narrow"/>
                <w:sz w:val="20"/>
                <w:szCs w:val="20"/>
              </w:rPr>
              <w:t xml:space="preserve"> </w:t>
            </w:r>
            <w:r w:rsidRPr="00552B52">
              <w:rPr>
                <w:rFonts w:ascii="Arial Narrow" w:hAnsi="Arial Narrow"/>
                <w:sz w:val="20"/>
                <w:szCs w:val="20"/>
              </w:rPr>
              <w:t>(SOW)</w:t>
            </w:r>
            <w:r w:rsidR="00271552">
              <w:rPr>
                <w:rFonts w:ascii="Arial Narrow" w:hAnsi="Arial Narrow"/>
                <w:sz w:val="20"/>
                <w:szCs w:val="20"/>
              </w:rPr>
              <w:t xml:space="preserve"> </w:t>
            </w:r>
            <w:r w:rsidRPr="00552B52">
              <w:rPr>
                <w:rFonts w:ascii="Arial Narrow" w:hAnsi="Arial Narrow"/>
                <w:sz w:val="20"/>
                <w:szCs w:val="20"/>
              </w:rPr>
              <w:t>describing</w:t>
            </w:r>
            <w:r w:rsidR="00271552">
              <w:rPr>
                <w:rFonts w:ascii="Arial Narrow" w:hAnsi="Arial Narrow"/>
                <w:sz w:val="20"/>
                <w:szCs w:val="20"/>
              </w:rPr>
              <w:t xml:space="preserve"> </w:t>
            </w:r>
            <w:r w:rsidRPr="00552B52">
              <w:rPr>
                <w:rFonts w:ascii="Arial Narrow" w:hAnsi="Arial Narrow"/>
                <w:sz w:val="20"/>
                <w:szCs w:val="20"/>
              </w:rPr>
              <w:t>the</w:t>
            </w:r>
            <w:r w:rsidR="00271552">
              <w:rPr>
                <w:rFonts w:ascii="Arial Narrow" w:hAnsi="Arial Narrow"/>
                <w:sz w:val="20"/>
                <w:szCs w:val="20"/>
              </w:rPr>
              <w:t xml:space="preserve"> </w:t>
            </w:r>
            <w:r w:rsidRPr="00552B52">
              <w:rPr>
                <w:rFonts w:ascii="Arial Narrow" w:hAnsi="Arial Narrow"/>
                <w:sz w:val="20"/>
                <w:szCs w:val="20"/>
              </w:rPr>
              <w:t>work</w:t>
            </w:r>
            <w:r w:rsidR="00271552">
              <w:rPr>
                <w:rFonts w:ascii="Arial Narrow" w:hAnsi="Arial Narrow"/>
                <w:sz w:val="20"/>
                <w:szCs w:val="20"/>
              </w:rPr>
              <w:t xml:space="preserve"> </w:t>
            </w:r>
            <w:r w:rsidRPr="00552B52">
              <w:rPr>
                <w:rFonts w:ascii="Arial Narrow" w:hAnsi="Arial Narrow"/>
                <w:sz w:val="20"/>
                <w:szCs w:val="20"/>
              </w:rPr>
              <w:t>plan,</w:t>
            </w:r>
            <w:r w:rsidR="00271552">
              <w:rPr>
                <w:rFonts w:ascii="Arial Narrow" w:hAnsi="Arial Narrow"/>
                <w:sz w:val="20"/>
                <w:szCs w:val="20"/>
              </w:rPr>
              <w:t xml:space="preserve"> </w:t>
            </w:r>
            <w:r w:rsidRPr="00552B52">
              <w:rPr>
                <w:rFonts w:ascii="Arial Narrow" w:hAnsi="Arial Narrow"/>
                <w:sz w:val="20"/>
                <w:szCs w:val="20"/>
              </w:rPr>
              <w:t>implementation</w:t>
            </w:r>
            <w:r w:rsidR="00271552">
              <w:rPr>
                <w:rFonts w:ascii="Arial Narrow" w:hAnsi="Arial Narrow"/>
                <w:sz w:val="20"/>
                <w:szCs w:val="20"/>
              </w:rPr>
              <w:t xml:space="preserve"> </w:t>
            </w:r>
            <w:r w:rsidRPr="00552B52">
              <w:rPr>
                <w:rFonts w:ascii="Arial Narrow" w:hAnsi="Arial Narrow"/>
                <w:sz w:val="20"/>
                <w:szCs w:val="20"/>
              </w:rPr>
              <w:t>schedule,</w:t>
            </w:r>
            <w:r w:rsidR="00271552">
              <w:rPr>
                <w:rFonts w:ascii="Arial Narrow" w:hAnsi="Arial Narrow"/>
                <w:sz w:val="20"/>
                <w:szCs w:val="20"/>
              </w:rPr>
              <w:t xml:space="preserve"> </w:t>
            </w:r>
            <w:r w:rsidRPr="00552B52">
              <w:rPr>
                <w:rFonts w:ascii="Arial Narrow" w:hAnsi="Arial Narrow"/>
                <w:sz w:val="20"/>
                <w:szCs w:val="20"/>
              </w:rPr>
              <w:t>number</w:t>
            </w:r>
            <w:r w:rsidR="00271552">
              <w:rPr>
                <w:rFonts w:ascii="Arial Narrow" w:hAnsi="Arial Narrow"/>
                <w:sz w:val="20"/>
                <w:szCs w:val="20"/>
              </w:rPr>
              <w:t xml:space="preserve"> </w:t>
            </w:r>
            <w:r w:rsidRPr="00552B52">
              <w:rPr>
                <w:rFonts w:ascii="Arial Narrow" w:hAnsi="Arial Narrow"/>
                <w:sz w:val="20"/>
                <w:szCs w:val="20"/>
              </w:rPr>
              <w:t>of</w:t>
            </w:r>
            <w:r w:rsidR="00271552">
              <w:rPr>
                <w:rFonts w:ascii="Arial Narrow" w:hAnsi="Arial Narrow"/>
                <w:sz w:val="20"/>
                <w:szCs w:val="20"/>
              </w:rPr>
              <w:t xml:space="preserve"> </w:t>
            </w:r>
            <w:r w:rsidRPr="00552B52">
              <w:rPr>
                <w:rFonts w:ascii="Arial Narrow" w:hAnsi="Arial Narrow"/>
                <w:sz w:val="20"/>
                <w:szCs w:val="20"/>
              </w:rPr>
              <w:t>hours,</w:t>
            </w:r>
            <w:r w:rsidR="00271552">
              <w:rPr>
                <w:rFonts w:ascii="Arial Narrow" w:hAnsi="Arial Narrow"/>
                <w:sz w:val="20"/>
                <w:szCs w:val="20"/>
              </w:rPr>
              <w:t xml:space="preserve"> </w:t>
            </w:r>
            <w:r w:rsidRPr="00552B52">
              <w:rPr>
                <w:rFonts w:ascii="Arial Narrow" w:hAnsi="Arial Narrow"/>
                <w:sz w:val="20"/>
                <w:szCs w:val="20"/>
              </w:rPr>
              <w:t>and</w:t>
            </w:r>
            <w:r w:rsidR="00271552">
              <w:rPr>
                <w:rFonts w:ascii="Arial Narrow" w:hAnsi="Arial Narrow"/>
                <w:sz w:val="20"/>
                <w:szCs w:val="20"/>
              </w:rPr>
              <w:t xml:space="preserve"> </w:t>
            </w:r>
            <w:r w:rsidRPr="00552B52">
              <w:rPr>
                <w:rFonts w:ascii="Arial Narrow" w:hAnsi="Arial Narrow"/>
                <w:sz w:val="20"/>
                <w:szCs w:val="20"/>
              </w:rPr>
              <w:t>a</w:t>
            </w:r>
            <w:r w:rsidR="00271552">
              <w:rPr>
                <w:rFonts w:ascii="Arial Narrow" w:hAnsi="Arial Narrow"/>
                <w:sz w:val="20"/>
                <w:szCs w:val="20"/>
              </w:rPr>
              <w:t xml:space="preserve"> </w:t>
            </w:r>
            <w:r w:rsidRPr="00552B52">
              <w:rPr>
                <w:rFonts w:ascii="Arial Narrow" w:hAnsi="Arial Narrow"/>
                <w:sz w:val="20"/>
                <w:szCs w:val="20"/>
              </w:rPr>
              <w:t>not-to-exceed</w:t>
            </w:r>
            <w:r w:rsidR="00271552">
              <w:rPr>
                <w:rFonts w:ascii="Arial Narrow" w:hAnsi="Arial Narrow"/>
                <w:sz w:val="20"/>
                <w:szCs w:val="20"/>
              </w:rPr>
              <w:t xml:space="preserve"> </w:t>
            </w:r>
            <w:r w:rsidRPr="00552B52">
              <w:rPr>
                <w:rFonts w:ascii="Arial Narrow" w:hAnsi="Arial Narrow"/>
                <w:sz w:val="20"/>
                <w:szCs w:val="20"/>
              </w:rPr>
              <w:t>cost</w:t>
            </w:r>
            <w:r w:rsidR="00271552">
              <w:rPr>
                <w:rFonts w:ascii="Arial Narrow" w:hAnsi="Arial Narrow"/>
                <w:sz w:val="20"/>
                <w:szCs w:val="20"/>
              </w:rPr>
              <w:t xml:space="preserve"> </w:t>
            </w:r>
            <w:r w:rsidRPr="00552B52">
              <w:rPr>
                <w:rFonts w:ascii="Arial Narrow" w:hAnsi="Arial Narrow"/>
                <w:sz w:val="20"/>
                <w:szCs w:val="20"/>
              </w:rPr>
              <w:t>based</w:t>
            </w:r>
            <w:r w:rsidR="00271552">
              <w:rPr>
                <w:rFonts w:ascii="Arial Narrow" w:hAnsi="Arial Narrow"/>
                <w:sz w:val="20"/>
                <w:szCs w:val="20"/>
              </w:rPr>
              <w:t xml:space="preserve"> </w:t>
            </w:r>
            <w:r w:rsidRPr="00552B52">
              <w:rPr>
                <w:rFonts w:ascii="Arial Narrow" w:hAnsi="Arial Narrow"/>
                <w:sz w:val="20"/>
                <w:szCs w:val="20"/>
              </w:rPr>
              <w:t>on</w:t>
            </w:r>
            <w:r w:rsidR="00271552">
              <w:rPr>
                <w:rFonts w:ascii="Arial Narrow" w:hAnsi="Arial Narrow"/>
                <w:sz w:val="20"/>
                <w:szCs w:val="20"/>
              </w:rPr>
              <w:t xml:space="preserve"> </w:t>
            </w:r>
            <w:r w:rsidRPr="00552B52">
              <w:rPr>
                <w:rFonts w:ascii="Arial Narrow" w:hAnsi="Arial Narrow"/>
                <w:sz w:val="20"/>
                <w:szCs w:val="20"/>
              </w:rPr>
              <w:t>the</w:t>
            </w:r>
            <w:r w:rsidR="00271552">
              <w:rPr>
                <w:rFonts w:ascii="Arial Narrow" w:hAnsi="Arial Narrow"/>
                <w:sz w:val="20"/>
                <w:szCs w:val="20"/>
              </w:rPr>
              <w:t xml:space="preserve"> </w:t>
            </w:r>
            <w:r w:rsidRPr="00552B52">
              <w:rPr>
                <w:rFonts w:ascii="Arial Narrow" w:hAnsi="Arial Narrow"/>
                <w:sz w:val="20"/>
                <w:szCs w:val="20"/>
              </w:rPr>
              <w:t>agreed-upon</w:t>
            </w:r>
            <w:r w:rsidR="00271552">
              <w:rPr>
                <w:rFonts w:ascii="Arial Narrow" w:hAnsi="Arial Narrow"/>
                <w:sz w:val="20"/>
                <w:szCs w:val="20"/>
              </w:rPr>
              <w:t xml:space="preserve"> </w:t>
            </w:r>
            <w:r w:rsidRPr="00552B52">
              <w:rPr>
                <w:rFonts w:ascii="Arial Narrow" w:hAnsi="Arial Narrow"/>
                <w:sz w:val="20"/>
                <w:szCs w:val="20"/>
              </w:rPr>
              <w:t>hourly</w:t>
            </w:r>
            <w:r w:rsidR="00271552">
              <w:rPr>
                <w:rFonts w:ascii="Arial Narrow" w:hAnsi="Arial Narrow"/>
                <w:sz w:val="20"/>
                <w:szCs w:val="20"/>
              </w:rPr>
              <w:t xml:space="preserve"> </w:t>
            </w:r>
            <w:r w:rsidRPr="00552B52">
              <w:rPr>
                <w:rFonts w:ascii="Arial Narrow" w:hAnsi="Arial Narrow"/>
                <w:sz w:val="20"/>
                <w:szCs w:val="20"/>
              </w:rPr>
              <w:t>rate.</w:t>
            </w:r>
          </w:p>
        </w:tc>
      </w:tr>
      <w:tr w:rsidR="008A1977" w:rsidRPr="00812A4B" w14:paraId="36BA4EF7" w14:textId="77777777" w:rsidTr="3656BAB7">
        <w:tc>
          <w:tcPr>
            <w:tcW w:w="9265" w:type="dxa"/>
            <w:tcBorders>
              <w:bottom w:val="single" w:sz="4" w:space="0" w:color="auto"/>
            </w:tcBorders>
          </w:tcPr>
          <w:p w14:paraId="0D1CEE13" w14:textId="1E061E99" w:rsidR="00885C9A" w:rsidRDefault="00A2743E" w:rsidP="001C5118">
            <w:pPr>
              <w:pStyle w:val="ParagraphHeading"/>
              <w:keepNext w:val="0"/>
              <w:spacing w:line="257" w:lineRule="auto"/>
              <w:rPr>
                <w:rFonts w:ascii="Times New Roman" w:hAnsi="Times New Roman"/>
                <w:b w:val="0"/>
                <w:snapToGrid/>
                <w:color w:val="auto"/>
                <w:spacing w:val="0"/>
                <w:szCs w:val="20"/>
              </w:rPr>
            </w:pPr>
            <w:r w:rsidRPr="00FE25D4">
              <w:rPr>
                <w:rFonts w:ascii="Times New Roman" w:hAnsi="Times New Roman"/>
                <w:b w:val="0"/>
                <w:snapToGrid/>
                <w:color w:val="auto"/>
                <w:spacing w:val="0"/>
                <w:szCs w:val="20"/>
              </w:rPr>
              <w:t>We</w:t>
            </w:r>
            <w:r w:rsidR="00271552">
              <w:rPr>
                <w:rFonts w:ascii="Times New Roman" w:hAnsi="Times New Roman"/>
                <w:b w:val="0"/>
                <w:snapToGrid/>
                <w:color w:val="auto"/>
                <w:spacing w:val="0"/>
                <w:szCs w:val="20"/>
              </w:rPr>
              <w:t xml:space="preserve"> </w:t>
            </w:r>
            <w:r w:rsidRPr="00FE25D4">
              <w:rPr>
                <w:rFonts w:ascii="Times New Roman" w:hAnsi="Times New Roman"/>
                <w:b w:val="0"/>
                <w:snapToGrid/>
                <w:color w:val="auto"/>
                <w:spacing w:val="0"/>
                <w:szCs w:val="20"/>
              </w:rPr>
              <w:t>fully</w:t>
            </w:r>
            <w:r w:rsidR="00271552">
              <w:rPr>
                <w:rFonts w:ascii="Times New Roman" w:hAnsi="Times New Roman"/>
                <w:b w:val="0"/>
                <w:snapToGrid/>
                <w:color w:val="auto"/>
                <w:spacing w:val="0"/>
                <w:szCs w:val="20"/>
              </w:rPr>
              <w:t xml:space="preserve"> </w:t>
            </w:r>
            <w:r w:rsidRPr="00FE25D4">
              <w:rPr>
                <w:rFonts w:ascii="Times New Roman" w:hAnsi="Times New Roman"/>
                <w:b w:val="0"/>
                <w:snapToGrid/>
                <w:color w:val="auto"/>
                <w:spacing w:val="0"/>
                <w:szCs w:val="20"/>
              </w:rPr>
              <w:t>understand</w:t>
            </w:r>
            <w:r w:rsidR="00271552">
              <w:rPr>
                <w:rFonts w:ascii="Times New Roman" w:hAnsi="Times New Roman"/>
                <w:b w:val="0"/>
                <w:snapToGrid/>
                <w:color w:val="auto"/>
                <w:spacing w:val="0"/>
                <w:szCs w:val="20"/>
              </w:rPr>
              <w:t xml:space="preserve"> </w:t>
            </w:r>
            <w:r w:rsidRPr="00FE25D4">
              <w:rPr>
                <w:rFonts w:ascii="Times New Roman" w:hAnsi="Times New Roman"/>
                <w:b w:val="0"/>
                <w:snapToGrid/>
                <w:color w:val="auto"/>
                <w:spacing w:val="0"/>
                <w:szCs w:val="20"/>
              </w:rPr>
              <w:t>that</w:t>
            </w:r>
            <w:r w:rsidR="00271552">
              <w:rPr>
                <w:rFonts w:ascii="Times New Roman" w:hAnsi="Times New Roman"/>
                <w:b w:val="0"/>
                <w:snapToGrid/>
                <w:color w:val="auto"/>
                <w:spacing w:val="0"/>
                <w:szCs w:val="20"/>
              </w:rPr>
              <w:t xml:space="preserve"> </w:t>
            </w:r>
            <w:r w:rsidR="007B6817">
              <w:rPr>
                <w:rFonts w:ascii="Times New Roman" w:hAnsi="Times New Roman"/>
                <w:b w:val="0"/>
                <w:snapToGrid/>
                <w:color w:val="auto"/>
                <w:spacing w:val="0"/>
                <w:szCs w:val="20"/>
              </w:rPr>
              <w:t>VDSS</w:t>
            </w:r>
            <w:r w:rsidR="002D27EB">
              <w:rPr>
                <w:rFonts w:ascii="Times New Roman" w:hAnsi="Times New Roman"/>
                <w:b w:val="0"/>
                <w:snapToGrid/>
                <w:color w:val="auto"/>
                <w:spacing w:val="0"/>
                <w:szCs w:val="20"/>
              </w:rPr>
              <w:t>’</w:t>
            </w:r>
            <w:r w:rsidR="00121E51" w:rsidRPr="00FE25D4">
              <w:rPr>
                <w:rFonts w:ascii="Times New Roman" w:hAnsi="Times New Roman"/>
                <w:b w:val="0"/>
                <w:snapToGrid/>
                <w:color w:val="auto"/>
                <w:spacing w:val="0"/>
                <w:szCs w:val="20"/>
              </w:rPr>
              <w:t>s</w:t>
            </w:r>
            <w:r w:rsidR="00271552">
              <w:rPr>
                <w:rFonts w:ascii="Times New Roman" w:hAnsi="Times New Roman"/>
                <w:b w:val="0"/>
                <w:snapToGrid/>
                <w:color w:val="auto"/>
                <w:spacing w:val="0"/>
                <w:szCs w:val="20"/>
              </w:rPr>
              <w:t xml:space="preserve"> </w:t>
            </w:r>
            <w:r w:rsidR="00121E51" w:rsidRPr="00FE25D4">
              <w:rPr>
                <w:rFonts w:ascii="Times New Roman" w:hAnsi="Times New Roman"/>
                <w:b w:val="0"/>
                <w:snapToGrid/>
                <w:color w:val="auto"/>
                <w:spacing w:val="0"/>
                <w:szCs w:val="20"/>
              </w:rPr>
              <w:t>needs</w:t>
            </w:r>
            <w:r w:rsidR="00271552">
              <w:rPr>
                <w:rFonts w:ascii="Times New Roman" w:hAnsi="Times New Roman"/>
                <w:b w:val="0"/>
                <w:snapToGrid/>
                <w:color w:val="auto"/>
                <w:spacing w:val="0"/>
                <w:szCs w:val="20"/>
              </w:rPr>
              <w:t xml:space="preserve"> </w:t>
            </w:r>
            <w:r w:rsidR="00121E51" w:rsidRPr="00FE25D4">
              <w:rPr>
                <w:rFonts w:ascii="Times New Roman" w:hAnsi="Times New Roman"/>
                <w:b w:val="0"/>
                <w:snapToGrid/>
                <w:color w:val="auto"/>
                <w:spacing w:val="0"/>
                <w:szCs w:val="20"/>
              </w:rPr>
              <w:t>will</w:t>
            </w:r>
            <w:r w:rsidR="00271552">
              <w:rPr>
                <w:rFonts w:ascii="Times New Roman" w:hAnsi="Times New Roman"/>
                <w:b w:val="0"/>
                <w:snapToGrid/>
                <w:color w:val="auto"/>
                <w:spacing w:val="0"/>
                <w:szCs w:val="20"/>
              </w:rPr>
              <w:t xml:space="preserve"> </w:t>
            </w:r>
            <w:r w:rsidR="00121E51" w:rsidRPr="00FE25D4">
              <w:rPr>
                <w:rFonts w:ascii="Times New Roman" w:hAnsi="Times New Roman"/>
                <w:b w:val="0"/>
                <w:snapToGrid/>
                <w:color w:val="auto"/>
                <w:spacing w:val="0"/>
                <w:szCs w:val="20"/>
              </w:rPr>
              <w:t>evo</w:t>
            </w:r>
            <w:r w:rsidR="00FE25D4" w:rsidRPr="00FE25D4">
              <w:rPr>
                <w:rFonts w:ascii="Times New Roman" w:hAnsi="Times New Roman"/>
                <w:b w:val="0"/>
                <w:snapToGrid/>
                <w:color w:val="auto"/>
                <w:spacing w:val="0"/>
                <w:szCs w:val="20"/>
              </w:rPr>
              <w:t>lve,</w:t>
            </w:r>
            <w:r w:rsidR="00271552">
              <w:rPr>
                <w:rFonts w:ascii="Times New Roman" w:hAnsi="Times New Roman"/>
                <w:b w:val="0"/>
                <w:snapToGrid/>
                <w:color w:val="auto"/>
                <w:spacing w:val="0"/>
                <w:szCs w:val="20"/>
              </w:rPr>
              <w:t xml:space="preserve"> </w:t>
            </w:r>
            <w:r w:rsidR="00FE25D4" w:rsidRPr="00FE25D4">
              <w:rPr>
                <w:rFonts w:ascii="Times New Roman" w:hAnsi="Times New Roman"/>
                <w:b w:val="0"/>
                <w:snapToGrid/>
                <w:color w:val="auto"/>
                <w:spacing w:val="0"/>
                <w:szCs w:val="20"/>
              </w:rPr>
              <w:t>and</w:t>
            </w:r>
            <w:r w:rsidR="00271552">
              <w:rPr>
                <w:rFonts w:ascii="Times New Roman" w:hAnsi="Times New Roman"/>
                <w:b w:val="0"/>
                <w:snapToGrid/>
                <w:color w:val="auto"/>
                <w:spacing w:val="0"/>
                <w:szCs w:val="20"/>
              </w:rPr>
              <w:t xml:space="preserve"> </w:t>
            </w:r>
            <w:r w:rsidR="00BE52E9">
              <w:rPr>
                <w:rFonts w:ascii="Times New Roman" w:hAnsi="Times New Roman"/>
                <w:b w:val="0"/>
                <w:snapToGrid/>
                <w:color w:val="auto"/>
                <w:spacing w:val="0"/>
                <w:szCs w:val="20"/>
              </w:rPr>
              <w:t>Steal</w:t>
            </w:r>
            <w:r w:rsidR="00780BB0">
              <w:rPr>
                <w:rFonts w:ascii="Times New Roman" w:hAnsi="Times New Roman"/>
                <w:b w:val="0"/>
                <w:snapToGrid/>
                <w:color w:val="auto"/>
                <w:spacing w:val="0"/>
                <w:szCs w:val="20"/>
              </w:rPr>
              <w:t>th</w:t>
            </w:r>
            <w:r w:rsidR="002D27EB">
              <w:rPr>
                <w:rFonts w:ascii="Times New Roman" w:hAnsi="Times New Roman"/>
                <w:b w:val="0"/>
                <w:snapToGrid/>
                <w:color w:val="auto"/>
                <w:spacing w:val="0"/>
                <w:szCs w:val="20"/>
              </w:rPr>
              <w:t>’</w:t>
            </w:r>
            <w:r w:rsidR="00780BB0">
              <w:rPr>
                <w:rFonts w:ascii="Times New Roman" w:hAnsi="Times New Roman"/>
                <w:b w:val="0"/>
                <w:snapToGrid/>
                <w:color w:val="auto"/>
                <w:spacing w:val="0"/>
                <w:szCs w:val="20"/>
              </w:rPr>
              <w:t>s</w:t>
            </w:r>
            <w:r w:rsidR="00271552">
              <w:rPr>
                <w:rFonts w:ascii="Times New Roman" w:hAnsi="Times New Roman"/>
                <w:b w:val="0"/>
                <w:snapToGrid/>
                <w:color w:val="auto"/>
                <w:spacing w:val="0"/>
                <w:szCs w:val="20"/>
              </w:rPr>
              <w:t xml:space="preserve"> </w:t>
            </w:r>
            <w:r w:rsidR="00E8184B">
              <w:rPr>
                <w:rFonts w:ascii="Times New Roman" w:hAnsi="Times New Roman"/>
                <w:b w:val="0"/>
                <w:snapToGrid/>
                <w:color w:val="auto"/>
                <w:spacing w:val="0"/>
                <w:szCs w:val="20"/>
              </w:rPr>
              <w:t>Sale</w:t>
            </w:r>
            <w:r w:rsidR="00B96210">
              <w:rPr>
                <w:rFonts w:ascii="Times New Roman" w:hAnsi="Times New Roman"/>
                <w:b w:val="0"/>
                <w:snapToGrid/>
                <w:color w:val="auto"/>
                <w:spacing w:val="0"/>
                <w:szCs w:val="20"/>
              </w:rPr>
              <w:t>s</w:t>
            </w:r>
            <w:r w:rsidR="00E8184B">
              <w:rPr>
                <w:rFonts w:ascii="Times New Roman" w:hAnsi="Times New Roman"/>
                <w:b w:val="0"/>
                <w:snapToGrid/>
                <w:color w:val="auto"/>
                <w:spacing w:val="0"/>
                <w:szCs w:val="20"/>
              </w:rPr>
              <w:t>force</w:t>
            </w:r>
            <w:r w:rsidR="00B96210">
              <w:rPr>
                <w:rFonts w:ascii="Times New Roman" w:hAnsi="Times New Roman"/>
                <w:b w:val="0"/>
                <w:snapToGrid/>
                <w:color w:val="auto"/>
                <w:spacing w:val="0"/>
                <w:szCs w:val="20"/>
              </w:rPr>
              <w:t>-</w:t>
            </w:r>
            <w:r w:rsidR="00E8184B">
              <w:rPr>
                <w:rFonts w:ascii="Times New Roman" w:hAnsi="Times New Roman"/>
                <w:b w:val="0"/>
                <w:snapToGrid/>
                <w:color w:val="auto"/>
                <w:spacing w:val="0"/>
                <w:szCs w:val="20"/>
              </w:rPr>
              <w:t>based</w:t>
            </w:r>
            <w:r w:rsidR="00271552">
              <w:rPr>
                <w:rFonts w:ascii="Times New Roman" w:hAnsi="Times New Roman"/>
                <w:b w:val="0"/>
                <w:snapToGrid/>
                <w:color w:val="auto"/>
                <w:spacing w:val="0"/>
                <w:szCs w:val="20"/>
              </w:rPr>
              <w:t xml:space="preserve"> </w:t>
            </w:r>
            <w:r w:rsidR="001D1EFC">
              <w:rPr>
                <w:rFonts w:ascii="Times New Roman" w:hAnsi="Times New Roman"/>
                <w:b w:val="0"/>
                <w:snapToGrid/>
                <w:color w:val="auto"/>
                <w:spacing w:val="0"/>
                <w:szCs w:val="20"/>
              </w:rPr>
              <w:t>low</w:t>
            </w:r>
            <w:r w:rsidR="00271552">
              <w:rPr>
                <w:rFonts w:ascii="Times New Roman" w:hAnsi="Times New Roman"/>
                <w:b w:val="0"/>
                <w:snapToGrid/>
                <w:color w:val="auto"/>
                <w:spacing w:val="0"/>
                <w:szCs w:val="20"/>
              </w:rPr>
              <w:t xml:space="preserve"> </w:t>
            </w:r>
            <w:r w:rsidR="001D1EFC">
              <w:rPr>
                <w:rFonts w:ascii="Times New Roman" w:hAnsi="Times New Roman"/>
                <w:b w:val="0"/>
                <w:snapToGrid/>
                <w:color w:val="auto"/>
                <w:spacing w:val="0"/>
                <w:szCs w:val="20"/>
              </w:rPr>
              <w:t>code</w:t>
            </w:r>
            <w:r w:rsidR="00271552">
              <w:rPr>
                <w:rFonts w:ascii="Times New Roman" w:hAnsi="Times New Roman"/>
                <w:b w:val="0"/>
                <w:snapToGrid/>
                <w:color w:val="auto"/>
                <w:spacing w:val="0"/>
                <w:szCs w:val="20"/>
              </w:rPr>
              <w:t xml:space="preserve"> </w:t>
            </w:r>
            <w:r w:rsidR="00E8184B">
              <w:rPr>
                <w:rFonts w:ascii="Times New Roman" w:hAnsi="Times New Roman"/>
                <w:b w:val="0"/>
                <w:snapToGrid/>
                <w:color w:val="auto"/>
                <w:spacing w:val="0"/>
                <w:szCs w:val="20"/>
              </w:rPr>
              <w:t>solution</w:t>
            </w:r>
            <w:r w:rsidR="00271552">
              <w:rPr>
                <w:rFonts w:ascii="Times New Roman" w:hAnsi="Times New Roman"/>
                <w:b w:val="0"/>
                <w:snapToGrid/>
                <w:color w:val="auto"/>
                <w:spacing w:val="0"/>
                <w:szCs w:val="20"/>
              </w:rPr>
              <w:t xml:space="preserve"> </w:t>
            </w:r>
            <w:r w:rsidR="00CE2276">
              <w:rPr>
                <w:rFonts w:ascii="Times New Roman" w:hAnsi="Times New Roman"/>
                <w:b w:val="0"/>
                <w:snapToGrid/>
                <w:color w:val="auto"/>
                <w:spacing w:val="0"/>
                <w:szCs w:val="20"/>
              </w:rPr>
              <w:t>will</w:t>
            </w:r>
            <w:r w:rsidR="00271552">
              <w:rPr>
                <w:rFonts w:ascii="Times New Roman" w:hAnsi="Times New Roman"/>
                <w:b w:val="0"/>
                <w:snapToGrid/>
                <w:color w:val="auto"/>
                <w:spacing w:val="0"/>
                <w:szCs w:val="20"/>
              </w:rPr>
              <w:t xml:space="preserve"> </w:t>
            </w:r>
            <w:r w:rsidR="000552C5">
              <w:rPr>
                <w:rFonts w:ascii="Times New Roman" w:hAnsi="Times New Roman"/>
                <w:b w:val="0"/>
                <w:snapToGrid/>
                <w:color w:val="auto"/>
                <w:spacing w:val="0"/>
                <w:szCs w:val="20"/>
              </w:rPr>
              <w:t>support</w:t>
            </w:r>
            <w:r w:rsidR="00271552">
              <w:rPr>
                <w:rFonts w:ascii="Times New Roman" w:hAnsi="Times New Roman"/>
                <w:b w:val="0"/>
                <w:snapToGrid/>
                <w:color w:val="auto"/>
                <w:spacing w:val="0"/>
                <w:szCs w:val="20"/>
              </w:rPr>
              <w:t xml:space="preserve"> </w:t>
            </w:r>
            <w:r w:rsidR="000552C5">
              <w:rPr>
                <w:rFonts w:ascii="Times New Roman" w:hAnsi="Times New Roman"/>
                <w:b w:val="0"/>
                <w:snapToGrid/>
                <w:color w:val="auto"/>
                <w:spacing w:val="0"/>
                <w:szCs w:val="20"/>
              </w:rPr>
              <w:t>customization</w:t>
            </w:r>
            <w:r w:rsidR="00271552">
              <w:rPr>
                <w:rFonts w:ascii="Times New Roman" w:hAnsi="Times New Roman"/>
                <w:b w:val="0"/>
                <w:snapToGrid/>
                <w:color w:val="auto"/>
                <w:spacing w:val="0"/>
                <w:szCs w:val="20"/>
              </w:rPr>
              <w:t xml:space="preserve"> </w:t>
            </w:r>
            <w:r w:rsidR="000552C5">
              <w:rPr>
                <w:rFonts w:ascii="Times New Roman" w:hAnsi="Times New Roman"/>
                <w:b w:val="0"/>
                <w:snapToGrid/>
                <w:color w:val="auto"/>
                <w:spacing w:val="0"/>
                <w:szCs w:val="20"/>
              </w:rPr>
              <w:t>with</w:t>
            </w:r>
            <w:r w:rsidR="004F433B">
              <w:rPr>
                <w:rFonts w:ascii="Times New Roman" w:hAnsi="Times New Roman"/>
                <w:b w:val="0"/>
                <w:snapToGrid/>
                <w:color w:val="auto"/>
                <w:spacing w:val="0"/>
                <w:szCs w:val="20"/>
              </w:rPr>
              <w:t>ou</w:t>
            </w:r>
            <w:r w:rsidR="00802C83">
              <w:rPr>
                <w:rFonts w:ascii="Times New Roman" w:hAnsi="Times New Roman"/>
                <w:b w:val="0"/>
                <w:snapToGrid/>
                <w:color w:val="auto"/>
                <w:spacing w:val="0"/>
                <w:szCs w:val="20"/>
              </w:rPr>
              <w:t>t</w:t>
            </w:r>
            <w:r w:rsidR="00271552">
              <w:rPr>
                <w:rFonts w:ascii="Times New Roman" w:hAnsi="Times New Roman"/>
                <w:b w:val="0"/>
                <w:snapToGrid/>
                <w:color w:val="auto"/>
                <w:spacing w:val="0"/>
                <w:szCs w:val="20"/>
              </w:rPr>
              <w:t xml:space="preserve"> </w:t>
            </w:r>
            <w:r w:rsidR="00096FCB">
              <w:rPr>
                <w:rFonts w:ascii="Times New Roman" w:hAnsi="Times New Roman"/>
                <w:b w:val="0"/>
                <w:snapToGrid/>
                <w:color w:val="auto"/>
                <w:spacing w:val="0"/>
                <w:szCs w:val="20"/>
              </w:rPr>
              <w:t>a</w:t>
            </w:r>
            <w:r w:rsidR="00271552">
              <w:rPr>
                <w:rFonts w:ascii="Times New Roman" w:hAnsi="Times New Roman"/>
                <w:b w:val="0"/>
                <w:snapToGrid/>
                <w:color w:val="auto"/>
                <w:spacing w:val="0"/>
                <w:szCs w:val="20"/>
              </w:rPr>
              <w:t xml:space="preserve"> </w:t>
            </w:r>
            <w:r w:rsidR="00096FCB">
              <w:rPr>
                <w:rFonts w:ascii="Times New Roman" w:hAnsi="Times New Roman"/>
                <w:b w:val="0"/>
                <w:snapToGrid/>
                <w:color w:val="auto"/>
                <w:spacing w:val="0"/>
                <w:szCs w:val="20"/>
              </w:rPr>
              <w:t>high</w:t>
            </w:r>
            <w:r w:rsidR="00271552">
              <w:rPr>
                <w:rFonts w:ascii="Times New Roman" w:hAnsi="Times New Roman"/>
                <w:b w:val="0"/>
                <w:snapToGrid/>
                <w:color w:val="auto"/>
                <w:spacing w:val="0"/>
                <w:szCs w:val="20"/>
              </w:rPr>
              <w:t xml:space="preserve"> </w:t>
            </w:r>
            <w:r w:rsidR="00B17D49">
              <w:rPr>
                <w:rFonts w:ascii="Times New Roman" w:hAnsi="Times New Roman"/>
                <w:b w:val="0"/>
                <w:snapToGrid/>
                <w:color w:val="auto"/>
                <w:spacing w:val="0"/>
                <w:szCs w:val="20"/>
              </w:rPr>
              <w:t>cost</w:t>
            </w:r>
            <w:r w:rsidR="00271552">
              <w:rPr>
                <w:rFonts w:ascii="Times New Roman" w:hAnsi="Times New Roman"/>
                <w:b w:val="0"/>
                <w:snapToGrid/>
                <w:color w:val="auto"/>
                <w:spacing w:val="0"/>
                <w:szCs w:val="20"/>
              </w:rPr>
              <w:t xml:space="preserve"> </w:t>
            </w:r>
            <w:r w:rsidR="00096FCB">
              <w:rPr>
                <w:rFonts w:ascii="Times New Roman" w:hAnsi="Times New Roman"/>
                <w:b w:val="0"/>
                <w:snapToGrid/>
                <w:color w:val="auto"/>
                <w:spacing w:val="0"/>
                <w:szCs w:val="20"/>
              </w:rPr>
              <w:t>to</w:t>
            </w:r>
            <w:r w:rsidR="00271552">
              <w:rPr>
                <w:rFonts w:ascii="Times New Roman" w:hAnsi="Times New Roman"/>
                <w:b w:val="0"/>
                <w:snapToGrid/>
                <w:color w:val="auto"/>
                <w:spacing w:val="0"/>
                <w:szCs w:val="20"/>
              </w:rPr>
              <w:t xml:space="preserve"> </w:t>
            </w:r>
            <w:r w:rsidR="007B6817">
              <w:rPr>
                <w:rFonts w:ascii="Times New Roman" w:hAnsi="Times New Roman"/>
                <w:b w:val="0"/>
                <w:snapToGrid/>
                <w:color w:val="auto"/>
                <w:spacing w:val="0"/>
                <w:szCs w:val="20"/>
              </w:rPr>
              <w:t>VDSS</w:t>
            </w:r>
            <w:r w:rsidR="00096FCB">
              <w:rPr>
                <w:rFonts w:ascii="Times New Roman" w:hAnsi="Times New Roman"/>
                <w:b w:val="0"/>
                <w:snapToGrid/>
                <w:color w:val="auto"/>
                <w:spacing w:val="0"/>
                <w:szCs w:val="20"/>
              </w:rPr>
              <w:t>.</w:t>
            </w:r>
            <w:r w:rsidR="00271552">
              <w:rPr>
                <w:rFonts w:ascii="Times New Roman" w:hAnsi="Times New Roman"/>
                <w:b w:val="0"/>
                <w:snapToGrid/>
                <w:color w:val="auto"/>
                <w:spacing w:val="0"/>
                <w:szCs w:val="20"/>
              </w:rPr>
              <w:t xml:space="preserve"> </w:t>
            </w:r>
            <w:r w:rsidR="00096FCB">
              <w:rPr>
                <w:rFonts w:ascii="Times New Roman" w:hAnsi="Times New Roman"/>
                <w:b w:val="0"/>
                <w:snapToGrid/>
                <w:color w:val="auto"/>
                <w:spacing w:val="0"/>
                <w:szCs w:val="20"/>
              </w:rPr>
              <w:t>Moreover,</w:t>
            </w:r>
            <w:r w:rsidR="00271552">
              <w:rPr>
                <w:rFonts w:ascii="Times New Roman" w:hAnsi="Times New Roman"/>
                <w:b w:val="0"/>
                <w:snapToGrid/>
                <w:color w:val="auto"/>
                <w:spacing w:val="0"/>
                <w:szCs w:val="20"/>
              </w:rPr>
              <w:t xml:space="preserve"> </w:t>
            </w:r>
            <w:r w:rsidR="00096FCB">
              <w:rPr>
                <w:rFonts w:ascii="Times New Roman" w:hAnsi="Times New Roman"/>
                <w:b w:val="0"/>
                <w:snapToGrid/>
                <w:color w:val="auto"/>
                <w:spacing w:val="0"/>
                <w:szCs w:val="20"/>
              </w:rPr>
              <w:t>customization</w:t>
            </w:r>
            <w:r w:rsidR="00271552">
              <w:rPr>
                <w:rFonts w:ascii="Times New Roman" w:hAnsi="Times New Roman"/>
                <w:b w:val="0"/>
                <w:snapToGrid/>
                <w:color w:val="auto"/>
                <w:spacing w:val="0"/>
                <w:szCs w:val="20"/>
              </w:rPr>
              <w:t xml:space="preserve"> </w:t>
            </w:r>
            <w:r w:rsidR="00096FCB">
              <w:rPr>
                <w:rFonts w:ascii="Times New Roman" w:hAnsi="Times New Roman"/>
                <w:b w:val="0"/>
                <w:snapToGrid/>
                <w:color w:val="auto"/>
                <w:spacing w:val="0"/>
                <w:szCs w:val="20"/>
              </w:rPr>
              <w:t>within</w:t>
            </w:r>
            <w:r w:rsidR="00271552">
              <w:rPr>
                <w:rFonts w:ascii="Times New Roman" w:hAnsi="Times New Roman"/>
                <w:b w:val="0"/>
                <w:snapToGrid/>
                <w:color w:val="auto"/>
                <w:spacing w:val="0"/>
                <w:szCs w:val="20"/>
              </w:rPr>
              <w:t xml:space="preserve"> </w:t>
            </w:r>
            <w:r w:rsidR="00885C9A">
              <w:rPr>
                <w:rFonts w:ascii="Times New Roman" w:hAnsi="Times New Roman"/>
                <w:b w:val="0"/>
                <w:snapToGrid/>
                <w:color w:val="auto"/>
                <w:spacing w:val="0"/>
                <w:szCs w:val="20"/>
              </w:rPr>
              <w:t>the</w:t>
            </w:r>
            <w:r w:rsidR="00271552">
              <w:rPr>
                <w:rFonts w:ascii="Times New Roman" w:hAnsi="Times New Roman"/>
                <w:b w:val="0"/>
                <w:snapToGrid/>
                <w:color w:val="auto"/>
                <w:spacing w:val="0"/>
                <w:szCs w:val="20"/>
              </w:rPr>
              <w:t xml:space="preserve"> </w:t>
            </w:r>
            <w:r w:rsidR="00885C9A">
              <w:rPr>
                <w:rFonts w:ascii="Times New Roman" w:hAnsi="Times New Roman"/>
                <w:b w:val="0"/>
                <w:snapToGrid/>
                <w:color w:val="auto"/>
                <w:spacing w:val="0"/>
                <w:szCs w:val="20"/>
              </w:rPr>
              <w:t>Salesforce</w:t>
            </w:r>
            <w:r w:rsidR="00271552">
              <w:rPr>
                <w:rFonts w:ascii="Times New Roman" w:hAnsi="Times New Roman"/>
                <w:b w:val="0"/>
                <w:snapToGrid/>
                <w:color w:val="auto"/>
                <w:spacing w:val="0"/>
                <w:szCs w:val="20"/>
              </w:rPr>
              <w:t xml:space="preserve"> </w:t>
            </w:r>
            <w:r w:rsidR="00885C9A">
              <w:rPr>
                <w:rFonts w:ascii="Times New Roman" w:hAnsi="Times New Roman"/>
                <w:b w:val="0"/>
                <w:snapToGrid/>
                <w:color w:val="auto"/>
                <w:spacing w:val="0"/>
                <w:szCs w:val="20"/>
              </w:rPr>
              <w:t>echo</w:t>
            </w:r>
            <w:r w:rsidR="00271552">
              <w:rPr>
                <w:rFonts w:ascii="Times New Roman" w:hAnsi="Times New Roman"/>
                <w:b w:val="0"/>
                <w:snapToGrid/>
                <w:color w:val="auto"/>
                <w:spacing w:val="0"/>
                <w:szCs w:val="20"/>
              </w:rPr>
              <w:t xml:space="preserve"> </w:t>
            </w:r>
            <w:r w:rsidR="00885C9A">
              <w:rPr>
                <w:rFonts w:ascii="Times New Roman" w:hAnsi="Times New Roman"/>
                <w:b w:val="0"/>
                <w:snapToGrid/>
                <w:color w:val="auto"/>
                <w:spacing w:val="0"/>
                <w:szCs w:val="20"/>
              </w:rPr>
              <w:t>system</w:t>
            </w:r>
            <w:r w:rsidR="00271552">
              <w:rPr>
                <w:rFonts w:ascii="Times New Roman" w:hAnsi="Times New Roman"/>
                <w:b w:val="0"/>
                <w:snapToGrid/>
                <w:color w:val="auto"/>
                <w:spacing w:val="0"/>
                <w:szCs w:val="20"/>
              </w:rPr>
              <w:t xml:space="preserve"> </w:t>
            </w:r>
            <w:r w:rsidR="00885C9A">
              <w:rPr>
                <w:rFonts w:ascii="Times New Roman" w:hAnsi="Times New Roman"/>
                <w:b w:val="0"/>
                <w:snapToGrid/>
                <w:color w:val="auto"/>
                <w:spacing w:val="0"/>
                <w:szCs w:val="20"/>
              </w:rPr>
              <w:t>can</w:t>
            </w:r>
            <w:r w:rsidR="00271552">
              <w:rPr>
                <w:rFonts w:ascii="Times New Roman" w:hAnsi="Times New Roman"/>
                <w:b w:val="0"/>
                <w:snapToGrid/>
                <w:color w:val="auto"/>
                <w:spacing w:val="0"/>
                <w:szCs w:val="20"/>
              </w:rPr>
              <w:t xml:space="preserve"> </w:t>
            </w:r>
            <w:r w:rsidR="00885C9A">
              <w:rPr>
                <w:rFonts w:ascii="Times New Roman" w:hAnsi="Times New Roman"/>
                <w:b w:val="0"/>
                <w:snapToGrid/>
                <w:color w:val="auto"/>
                <w:spacing w:val="0"/>
                <w:szCs w:val="20"/>
              </w:rPr>
              <w:t>be</w:t>
            </w:r>
            <w:r w:rsidR="00271552">
              <w:rPr>
                <w:rFonts w:ascii="Times New Roman" w:hAnsi="Times New Roman"/>
                <w:b w:val="0"/>
                <w:snapToGrid/>
                <w:color w:val="auto"/>
                <w:spacing w:val="0"/>
                <w:szCs w:val="20"/>
              </w:rPr>
              <w:t xml:space="preserve"> </w:t>
            </w:r>
            <w:r w:rsidR="00885C9A">
              <w:rPr>
                <w:rFonts w:ascii="Times New Roman" w:hAnsi="Times New Roman"/>
                <w:b w:val="0"/>
                <w:snapToGrid/>
                <w:color w:val="auto"/>
                <w:spacing w:val="0"/>
                <w:szCs w:val="20"/>
              </w:rPr>
              <w:t>turned</w:t>
            </w:r>
            <w:r w:rsidR="00271552">
              <w:rPr>
                <w:rFonts w:ascii="Times New Roman" w:hAnsi="Times New Roman"/>
                <w:b w:val="0"/>
                <w:snapToGrid/>
                <w:color w:val="auto"/>
                <w:spacing w:val="0"/>
                <w:szCs w:val="20"/>
              </w:rPr>
              <w:t xml:space="preserve"> </w:t>
            </w:r>
            <w:r w:rsidR="00885C9A">
              <w:rPr>
                <w:rFonts w:ascii="Times New Roman" w:hAnsi="Times New Roman"/>
                <w:b w:val="0"/>
                <w:snapToGrid/>
                <w:color w:val="auto"/>
                <w:spacing w:val="0"/>
                <w:szCs w:val="20"/>
              </w:rPr>
              <w:t>out</w:t>
            </w:r>
            <w:r w:rsidR="00271552">
              <w:rPr>
                <w:rFonts w:ascii="Times New Roman" w:hAnsi="Times New Roman"/>
                <w:b w:val="0"/>
                <w:snapToGrid/>
                <w:color w:val="auto"/>
                <w:spacing w:val="0"/>
                <w:szCs w:val="20"/>
              </w:rPr>
              <w:t xml:space="preserve"> </w:t>
            </w:r>
            <w:r w:rsidR="00885C9A">
              <w:rPr>
                <w:rFonts w:ascii="Times New Roman" w:hAnsi="Times New Roman"/>
                <w:b w:val="0"/>
                <w:snapToGrid/>
                <w:color w:val="auto"/>
                <w:spacing w:val="0"/>
                <w:szCs w:val="20"/>
              </w:rPr>
              <w:t>quickly</w:t>
            </w:r>
            <w:r w:rsidR="00271552">
              <w:rPr>
                <w:rFonts w:ascii="Times New Roman" w:hAnsi="Times New Roman"/>
                <w:b w:val="0"/>
                <w:snapToGrid/>
                <w:color w:val="auto"/>
                <w:spacing w:val="0"/>
                <w:szCs w:val="20"/>
              </w:rPr>
              <w:t xml:space="preserve"> </w:t>
            </w:r>
            <w:r w:rsidR="00885C9A">
              <w:rPr>
                <w:rFonts w:ascii="Times New Roman" w:hAnsi="Times New Roman"/>
                <w:b w:val="0"/>
                <w:snapToGrid/>
                <w:color w:val="auto"/>
                <w:spacing w:val="0"/>
                <w:szCs w:val="20"/>
              </w:rPr>
              <w:t>in</w:t>
            </w:r>
            <w:r w:rsidR="00271552">
              <w:rPr>
                <w:rFonts w:ascii="Times New Roman" w:hAnsi="Times New Roman"/>
                <w:b w:val="0"/>
                <w:snapToGrid/>
                <w:color w:val="auto"/>
                <w:spacing w:val="0"/>
                <w:szCs w:val="20"/>
              </w:rPr>
              <w:t xml:space="preserve"> </w:t>
            </w:r>
            <w:r w:rsidR="00885C9A">
              <w:rPr>
                <w:rFonts w:ascii="Times New Roman" w:hAnsi="Times New Roman"/>
                <w:b w:val="0"/>
                <w:snapToGrid/>
                <w:color w:val="auto"/>
                <w:spacing w:val="0"/>
                <w:szCs w:val="20"/>
              </w:rPr>
              <w:t>comparison</w:t>
            </w:r>
            <w:r w:rsidR="00271552">
              <w:rPr>
                <w:rFonts w:ascii="Times New Roman" w:hAnsi="Times New Roman"/>
                <w:b w:val="0"/>
                <w:snapToGrid/>
                <w:color w:val="auto"/>
                <w:spacing w:val="0"/>
                <w:szCs w:val="20"/>
              </w:rPr>
              <w:t xml:space="preserve"> </w:t>
            </w:r>
            <w:r w:rsidR="00885C9A">
              <w:rPr>
                <w:rFonts w:ascii="Times New Roman" w:hAnsi="Times New Roman"/>
                <w:b w:val="0"/>
                <w:snapToGrid/>
                <w:color w:val="auto"/>
                <w:spacing w:val="0"/>
                <w:szCs w:val="20"/>
              </w:rPr>
              <w:t>to</w:t>
            </w:r>
            <w:r w:rsidR="00271552">
              <w:rPr>
                <w:rFonts w:ascii="Times New Roman" w:hAnsi="Times New Roman"/>
                <w:b w:val="0"/>
                <w:snapToGrid/>
                <w:color w:val="auto"/>
                <w:spacing w:val="0"/>
                <w:szCs w:val="20"/>
              </w:rPr>
              <w:t xml:space="preserve"> </w:t>
            </w:r>
            <w:r w:rsidR="00885C9A">
              <w:rPr>
                <w:rFonts w:ascii="Times New Roman" w:hAnsi="Times New Roman"/>
                <w:b w:val="0"/>
                <w:snapToGrid/>
                <w:color w:val="auto"/>
                <w:spacing w:val="0"/>
                <w:szCs w:val="20"/>
              </w:rPr>
              <w:t>legacy</w:t>
            </w:r>
            <w:r w:rsidR="00271552">
              <w:rPr>
                <w:rFonts w:ascii="Times New Roman" w:hAnsi="Times New Roman"/>
                <w:b w:val="0"/>
                <w:snapToGrid/>
                <w:color w:val="auto"/>
                <w:spacing w:val="0"/>
                <w:szCs w:val="20"/>
              </w:rPr>
              <w:t xml:space="preserve"> </w:t>
            </w:r>
            <w:r w:rsidR="00885C9A">
              <w:rPr>
                <w:rFonts w:ascii="Times New Roman" w:hAnsi="Times New Roman"/>
                <w:b w:val="0"/>
                <w:snapToGrid/>
                <w:color w:val="auto"/>
                <w:spacing w:val="0"/>
                <w:szCs w:val="20"/>
              </w:rPr>
              <w:t>technology.</w:t>
            </w:r>
            <w:r w:rsidR="00271552">
              <w:rPr>
                <w:rFonts w:ascii="Times New Roman" w:hAnsi="Times New Roman"/>
                <w:b w:val="0"/>
                <w:snapToGrid/>
                <w:color w:val="auto"/>
                <w:spacing w:val="0"/>
                <w:szCs w:val="20"/>
              </w:rPr>
              <w:t xml:space="preserve"> </w:t>
            </w:r>
          </w:p>
          <w:p w14:paraId="7DAB8A18" w14:textId="1E3A6BDE" w:rsidR="00307B8E" w:rsidRDefault="00705621" w:rsidP="00B36870">
            <w:pPr>
              <w:pStyle w:val="BodyText"/>
            </w:pPr>
            <w:r>
              <w:t>Once</w:t>
            </w:r>
            <w:r w:rsidR="00271552">
              <w:t xml:space="preserve"> </w:t>
            </w:r>
            <w:r w:rsidR="007B6817">
              <w:t>VDSS</w:t>
            </w:r>
            <w:r w:rsidR="00271552">
              <w:t xml:space="preserve"> </w:t>
            </w:r>
            <w:r>
              <w:t>issue</w:t>
            </w:r>
            <w:r w:rsidR="2C52B9D2">
              <w:t>s</w:t>
            </w:r>
            <w:r w:rsidR="00271552">
              <w:t xml:space="preserve"> </w:t>
            </w:r>
            <w:r>
              <w:t>a</w:t>
            </w:r>
            <w:r w:rsidR="00271552">
              <w:t xml:space="preserve"> </w:t>
            </w:r>
            <w:r w:rsidR="3DD40AB2">
              <w:t>Statement</w:t>
            </w:r>
            <w:r w:rsidR="00271552">
              <w:t xml:space="preserve"> </w:t>
            </w:r>
            <w:r w:rsidR="3DD40AB2">
              <w:t>of</w:t>
            </w:r>
            <w:r w:rsidR="00271552">
              <w:t xml:space="preserve"> </w:t>
            </w:r>
            <w:r w:rsidR="3DD40AB2">
              <w:t>Work</w:t>
            </w:r>
            <w:r>
              <w:t>,</w:t>
            </w:r>
            <w:r w:rsidR="00271552">
              <w:t xml:space="preserve"> </w:t>
            </w:r>
            <w:r w:rsidR="00307B8E">
              <w:t>Stealth</w:t>
            </w:r>
            <w:r w:rsidR="00271552">
              <w:t xml:space="preserve"> </w:t>
            </w:r>
            <w:r w:rsidR="00307B8E">
              <w:t>Solutions</w:t>
            </w:r>
            <w:r w:rsidR="00271552">
              <w:t xml:space="preserve"> </w:t>
            </w:r>
            <w:r w:rsidR="00307B8E">
              <w:t>will</w:t>
            </w:r>
            <w:r w:rsidR="00271552">
              <w:t xml:space="preserve"> </w:t>
            </w:r>
            <w:r w:rsidR="00307B8E">
              <w:t>follow</w:t>
            </w:r>
            <w:r w:rsidR="00271552">
              <w:t xml:space="preserve"> </w:t>
            </w:r>
            <w:r w:rsidR="00307B8E">
              <w:t>a</w:t>
            </w:r>
            <w:r w:rsidR="00271552">
              <w:t xml:space="preserve"> </w:t>
            </w:r>
            <w:r w:rsidR="00307B8E">
              <w:t>thorough</w:t>
            </w:r>
            <w:r w:rsidR="00271552">
              <w:t xml:space="preserve"> </w:t>
            </w:r>
            <w:r w:rsidR="00307B8E">
              <w:t>process</w:t>
            </w:r>
            <w:r w:rsidR="00271552">
              <w:t xml:space="preserve"> </w:t>
            </w:r>
            <w:r w:rsidR="00307B8E">
              <w:t>listed</w:t>
            </w:r>
            <w:r w:rsidR="00271552">
              <w:t xml:space="preserve"> </w:t>
            </w:r>
            <w:r w:rsidR="00307B8E">
              <w:t>below</w:t>
            </w:r>
            <w:r w:rsidR="00271552">
              <w:t xml:space="preserve"> </w:t>
            </w:r>
            <w:r w:rsidR="00307B8E">
              <w:t>to</w:t>
            </w:r>
            <w:r w:rsidR="00271552">
              <w:t xml:space="preserve"> </w:t>
            </w:r>
            <w:r w:rsidR="00307B8E">
              <w:t>ensure</w:t>
            </w:r>
            <w:r w:rsidR="00271552">
              <w:t xml:space="preserve"> </w:t>
            </w:r>
            <w:r w:rsidR="00307B8E">
              <w:t>the</w:t>
            </w:r>
            <w:r w:rsidR="00271552">
              <w:t xml:space="preserve"> </w:t>
            </w:r>
            <w:r w:rsidR="00307B8E">
              <w:t>upgrade</w:t>
            </w:r>
            <w:r w:rsidR="00271552">
              <w:t xml:space="preserve"> </w:t>
            </w:r>
            <w:r w:rsidR="00B36870">
              <w:t>h</w:t>
            </w:r>
            <w:r w:rsidR="00307B8E">
              <w:t>appens</w:t>
            </w:r>
            <w:r w:rsidR="00271552">
              <w:t xml:space="preserve"> </w:t>
            </w:r>
            <w:r w:rsidR="00307B8E">
              <w:t>seamlessly.</w:t>
            </w:r>
          </w:p>
          <w:p w14:paraId="38DDA4E5" w14:textId="5AF8EA9B" w:rsidR="00307B8E" w:rsidRDefault="00307B8E" w:rsidP="4B360539">
            <w:pPr>
              <w:pStyle w:val="Bullet3"/>
              <w:spacing w:line="256" w:lineRule="auto"/>
              <w:rPr>
                <w:rFonts w:eastAsiaTheme="minorEastAsia"/>
              </w:rPr>
            </w:pPr>
            <w:r>
              <w:t>A</w:t>
            </w:r>
            <w:r w:rsidR="00271552">
              <w:t xml:space="preserve"> </w:t>
            </w:r>
            <w:r>
              <w:t>demo</w:t>
            </w:r>
            <w:r w:rsidR="00271552">
              <w:t xml:space="preserve"> </w:t>
            </w:r>
            <w:r>
              <w:t>of</w:t>
            </w:r>
            <w:r w:rsidR="00271552">
              <w:t xml:space="preserve"> </w:t>
            </w:r>
            <w:r>
              <w:t>the</w:t>
            </w:r>
            <w:r w:rsidR="00271552">
              <w:t xml:space="preserve"> </w:t>
            </w:r>
            <w:r>
              <w:t>new</w:t>
            </w:r>
            <w:r w:rsidR="00271552">
              <w:t xml:space="preserve"> </w:t>
            </w:r>
            <w:r>
              <w:t>functionality</w:t>
            </w:r>
            <w:r w:rsidR="00271552">
              <w:t xml:space="preserve"> </w:t>
            </w:r>
            <w:r>
              <w:t>is</w:t>
            </w:r>
            <w:r w:rsidR="00271552">
              <w:t xml:space="preserve"> </w:t>
            </w:r>
            <w:r>
              <w:t>built</w:t>
            </w:r>
            <w:r w:rsidR="00271552">
              <w:t xml:space="preserve"> </w:t>
            </w:r>
            <w:r>
              <w:t>and</w:t>
            </w:r>
            <w:r w:rsidR="00271552">
              <w:t xml:space="preserve"> </w:t>
            </w:r>
            <w:r>
              <w:t>thoroughly</w:t>
            </w:r>
            <w:r w:rsidR="00271552">
              <w:t xml:space="preserve"> </w:t>
            </w:r>
            <w:r>
              <w:t>tested</w:t>
            </w:r>
            <w:r w:rsidR="00271552">
              <w:t xml:space="preserve"> </w:t>
            </w:r>
            <w:r>
              <w:t>in</w:t>
            </w:r>
            <w:r w:rsidR="00271552">
              <w:t xml:space="preserve"> </w:t>
            </w:r>
            <w:r>
              <w:t>a</w:t>
            </w:r>
            <w:r w:rsidR="00271552">
              <w:t xml:space="preserve"> </w:t>
            </w:r>
            <w:r>
              <w:t>Sandbox</w:t>
            </w:r>
            <w:r w:rsidR="00271552">
              <w:t xml:space="preserve"> </w:t>
            </w:r>
            <w:r>
              <w:t>environment</w:t>
            </w:r>
            <w:r w:rsidR="007A0C51">
              <w:t>.</w:t>
            </w:r>
          </w:p>
          <w:p w14:paraId="1C25D030" w14:textId="1A4D2210" w:rsidR="00307B8E" w:rsidRDefault="00307B8E" w:rsidP="00307B8E">
            <w:pPr>
              <w:pStyle w:val="Bullet3"/>
              <w:spacing w:line="256" w:lineRule="auto"/>
              <w:rPr>
                <w:rFonts w:eastAsiaTheme="minorEastAsia"/>
              </w:rPr>
            </w:pPr>
            <w:r>
              <w:t>The</w:t>
            </w:r>
            <w:r w:rsidR="00271552">
              <w:t xml:space="preserve"> </w:t>
            </w:r>
            <w:r>
              <w:t>new</w:t>
            </w:r>
            <w:r w:rsidR="00271552">
              <w:t xml:space="preserve"> </w:t>
            </w:r>
            <w:r>
              <w:t>module</w:t>
            </w:r>
            <w:r w:rsidR="00271552">
              <w:t xml:space="preserve"> </w:t>
            </w:r>
            <w:r>
              <w:t>is</w:t>
            </w:r>
            <w:r w:rsidR="00271552">
              <w:t xml:space="preserve"> </w:t>
            </w:r>
            <w:r>
              <w:t>demonstrated</w:t>
            </w:r>
            <w:r w:rsidR="00271552">
              <w:t xml:space="preserve"> </w:t>
            </w:r>
            <w:r>
              <w:t>to</w:t>
            </w:r>
            <w:r w:rsidR="00271552">
              <w:t xml:space="preserve"> </w:t>
            </w:r>
            <w:r>
              <w:t>the</w:t>
            </w:r>
            <w:r w:rsidR="00271552">
              <w:t xml:space="preserve"> </w:t>
            </w:r>
            <w:r>
              <w:t>key</w:t>
            </w:r>
            <w:r w:rsidR="00271552">
              <w:t xml:space="preserve"> </w:t>
            </w:r>
            <w:r>
              <w:t>stakeholders</w:t>
            </w:r>
            <w:r w:rsidR="00271552">
              <w:t xml:space="preserve"> </w:t>
            </w:r>
            <w:r>
              <w:t>to</w:t>
            </w:r>
            <w:r w:rsidR="00271552">
              <w:t xml:space="preserve"> </w:t>
            </w:r>
            <w:r>
              <w:t>get</w:t>
            </w:r>
            <w:r w:rsidR="00271552">
              <w:t xml:space="preserve"> </w:t>
            </w:r>
            <w:r>
              <w:t>feedback</w:t>
            </w:r>
            <w:r w:rsidR="00271552">
              <w:t xml:space="preserve"> </w:t>
            </w:r>
            <w:r>
              <w:t>and</w:t>
            </w:r>
            <w:r w:rsidR="00271552">
              <w:t xml:space="preserve"> </w:t>
            </w:r>
            <w:r>
              <w:t>implement</w:t>
            </w:r>
            <w:r w:rsidR="00271552">
              <w:t xml:space="preserve"> </w:t>
            </w:r>
            <w:r>
              <w:t>any</w:t>
            </w:r>
            <w:r w:rsidR="00271552">
              <w:t xml:space="preserve"> </w:t>
            </w:r>
            <w:r>
              <w:t>last-minute</w:t>
            </w:r>
            <w:r w:rsidR="00271552">
              <w:t xml:space="preserve"> </w:t>
            </w:r>
            <w:r>
              <w:t>changes.</w:t>
            </w:r>
            <w:r w:rsidR="00271552">
              <w:t xml:space="preserve"> </w:t>
            </w:r>
            <w:r>
              <w:t>(Steps</w:t>
            </w:r>
            <w:r w:rsidR="00271552">
              <w:t xml:space="preserve"> </w:t>
            </w:r>
            <w:r>
              <w:t>1</w:t>
            </w:r>
            <w:r w:rsidR="00271552">
              <w:t xml:space="preserve"> </w:t>
            </w:r>
            <w:r>
              <w:t>and</w:t>
            </w:r>
            <w:r w:rsidR="00271552">
              <w:t xml:space="preserve"> </w:t>
            </w:r>
            <w:r>
              <w:t>2</w:t>
            </w:r>
            <w:r w:rsidR="00271552">
              <w:t xml:space="preserve"> </w:t>
            </w:r>
            <w:r>
              <w:t>are</w:t>
            </w:r>
            <w:r w:rsidR="00271552">
              <w:t xml:space="preserve"> </w:t>
            </w:r>
            <w:r>
              <w:t>repeated</w:t>
            </w:r>
            <w:r w:rsidR="00271552">
              <w:t xml:space="preserve"> </w:t>
            </w:r>
            <w:r>
              <w:t>until</w:t>
            </w:r>
            <w:r w:rsidR="00271552">
              <w:t xml:space="preserve"> </w:t>
            </w:r>
            <w:r>
              <w:t>a</w:t>
            </w:r>
            <w:r w:rsidR="00271552">
              <w:t xml:space="preserve"> </w:t>
            </w:r>
            <w:r>
              <w:t>final</w:t>
            </w:r>
            <w:r w:rsidR="00271552">
              <w:t xml:space="preserve"> </w:t>
            </w:r>
            <w:r>
              <w:t>sign</w:t>
            </w:r>
            <w:r w:rsidR="00271552">
              <w:t xml:space="preserve"> </w:t>
            </w:r>
            <w:r>
              <w:t>off</w:t>
            </w:r>
            <w:r w:rsidR="00271552">
              <w:t xml:space="preserve"> </w:t>
            </w:r>
            <w:r>
              <w:t>is</w:t>
            </w:r>
            <w:r w:rsidR="00271552">
              <w:t xml:space="preserve"> </w:t>
            </w:r>
            <w:r>
              <w:t>received</w:t>
            </w:r>
            <w:r w:rsidR="00271552">
              <w:t xml:space="preserve"> </w:t>
            </w:r>
            <w:r>
              <w:t>from</w:t>
            </w:r>
            <w:r w:rsidR="00271552">
              <w:t xml:space="preserve"> </w:t>
            </w:r>
            <w:r>
              <w:t>the</w:t>
            </w:r>
            <w:r w:rsidR="00271552">
              <w:t xml:space="preserve"> </w:t>
            </w:r>
            <w:r>
              <w:t>stakeholders</w:t>
            </w:r>
            <w:r w:rsidR="007A0C51">
              <w:t>.</w:t>
            </w:r>
            <w:r>
              <w:t>)</w:t>
            </w:r>
          </w:p>
          <w:p w14:paraId="71B0907C" w14:textId="1C208CEB" w:rsidR="00307B8E" w:rsidRDefault="00307B8E" w:rsidP="4B360539">
            <w:pPr>
              <w:pStyle w:val="Bullet3"/>
              <w:spacing w:line="256" w:lineRule="auto"/>
              <w:rPr>
                <w:rFonts w:eastAsiaTheme="minorEastAsia"/>
              </w:rPr>
            </w:pPr>
            <w:r>
              <w:t>The</w:t>
            </w:r>
            <w:r w:rsidR="00271552">
              <w:t xml:space="preserve"> </w:t>
            </w:r>
            <w:r>
              <w:t>deployment</w:t>
            </w:r>
            <w:r w:rsidR="00271552">
              <w:t xml:space="preserve"> </w:t>
            </w:r>
            <w:r>
              <w:t>plan</w:t>
            </w:r>
            <w:r w:rsidR="00271552">
              <w:t xml:space="preserve"> </w:t>
            </w:r>
            <w:r>
              <w:t>is</w:t>
            </w:r>
            <w:r w:rsidR="00271552">
              <w:t xml:space="preserve"> </w:t>
            </w:r>
            <w:r>
              <w:t>communicated</w:t>
            </w:r>
            <w:r w:rsidR="00271552">
              <w:t xml:space="preserve"> </w:t>
            </w:r>
            <w:r>
              <w:t>to</w:t>
            </w:r>
            <w:r w:rsidR="00271552">
              <w:t xml:space="preserve"> </w:t>
            </w:r>
            <w:r>
              <w:t>all</w:t>
            </w:r>
            <w:r w:rsidR="00271552">
              <w:t xml:space="preserve"> </w:t>
            </w:r>
            <w:r>
              <w:t>stakeholders</w:t>
            </w:r>
            <w:r w:rsidR="00271552">
              <w:t xml:space="preserve"> </w:t>
            </w:r>
            <w:r>
              <w:t>and</w:t>
            </w:r>
            <w:r w:rsidR="00271552">
              <w:t xml:space="preserve"> </w:t>
            </w:r>
            <w:r>
              <w:t>users</w:t>
            </w:r>
            <w:r w:rsidR="00271552">
              <w:t xml:space="preserve"> </w:t>
            </w:r>
            <w:r>
              <w:t>as</w:t>
            </w:r>
            <w:r w:rsidR="00271552">
              <w:t xml:space="preserve"> </w:t>
            </w:r>
            <w:r>
              <w:t>needed</w:t>
            </w:r>
            <w:r w:rsidR="007A0C51">
              <w:t>.</w:t>
            </w:r>
          </w:p>
          <w:p w14:paraId="1DA3D717" w14:textId="22D27165" w:rsidR="00307B8E" w:rsidRDefault="00307B8E" w:rsidP="00307B8E">
            <w:pPr>
              <w:pStyle w:val="Bullet3"/>
              <w:spacing w:line="256" w:lineRule="auto"/>
              <w:rPr>
                <w:rFonts w:eastAsiaTheme="minorEastAsia"/>
              </w:rPr>
            </w:pPr>
            <w:r>
              <w:lastRenderedPageBreak/>
              <w:t>The</w:t>
            </w:r>
            <w:r w:rsidR="00271552">
              <w:t xml:space="preserve"> </w:t>
            </w:r>
            <w:r>
              <w:t>solution</w:t>
            </w:r>
            <w:r w:rsidR="00271552">
              <w:t xml:space="preserve"> </w:t>
            </w:r>
            <w:r>
              <w:t>is</w:t>
            </w:r>
            <w:r w:rsidR="00271552">
              <w:t xml:space="preserve"> </w:t>
            </w:r>
            <w:r>
              <w:t>deployed</w:t>
            </w:r>
            <w:r w:rsidR="00271552">
              <w:t xml:space="preserve"> </w:t>
            </w:r>
            <w:r>
              <w:t>based</w:t>
            </w:r>
            <w:r w:rsidR="00271552">
              <w:t xml:space="preserve"> </w:t>
            </w:r>
            <w:r>
              <w:t>on</w:t>
            </w:r>
            <w:r w:rsidR="00271552">
              <w:t xml:space="preserve"> </w:t>
            </w:r>
            <w:r>
              <w:t>the</w:t>
            </w:r>
            <w:r w:rsidR="00271552">
              <w:t xml:space="preserve"> </w:t>
            </w:r>
            <w:r>
              <w:t>communication</w:t>
            </w:r>
            <w:r w:rsidR="00271552">
              <w:t xml:space="preserve"> </w:t>
            </w:r>
            <w:r>
              <w:t>plan</w:t>
            </w:r>
            <w:r w:rsidR="00271552">
              <w:t xml:space="preserve"> </w:t>
            </w:r>
            <w:r>
              <w:t>developed.</w:t>
            </w:r>
            <w:r w:rsidR="00271552">
              <w:t xml:space="preserve"> </w:t>
            </w:r>
            <w:r>
              <w:t>All</w:t>
            </w:r>
            <w:r w:rsidR="00271552">
              <w:t xml:space="preserve"> </w:t>
            </w:r>
            <w:r>
              <w:t>stakeholders</w:t>
            </w:r>
            <w:r w:rsidR="00271552">
              <w:t xml:space="preserve"> </w:t>
            </w:r>
            <w:r>
              <w:t>are</w:t>
            </w:r>
            <w:r w:rsidR="00271552">
              <w:t xml:space="preserve"> </w:t>
            </w:r>
            <w:r>
              <w:t>notified</w:t>
            </w:r>
            <w:r w:rsidR="00271552">
              <w:t xml:space="preserve"> </w:t>
            </w:r>
            <w:r>
              <w:t>of</w:t>
            </w:r>
            <w:r w:rsidR="00271552">
              <w:t xml:space="preserve"> </w:t>
            </w:r>
            <w:r>
              <w:t>the</w:t>
            </w:r>
            <w:r w:rsidR="00271552">
              <w:t xml:space="preserve"> </w:t>
            </w:r>
            <w:r>
              <w:t>progress</w:t>
            </w:r>
            <w:r w:rsidR="00271552">
              <w:t xml:space="preserve"> </w:t>
            </w:r>
            <w:r>
              <w:t>of</w:t>
            </w:r>
            <w:r w:rsidR="00271552">
              <w:t xml:space="preserve"> </w:t>
            </w:r>
            <w:r>
              <w:t>the</w:t>
            </w:r>
            <w:r w:rsidR="00271552">
              <w:t xml:space="preserve"> </w:t>
            </w:r>
            <w:r>
              <w:t>deployment</w:t>
            </w:r>
            <w:r w:rsidR="007A0C51">
              <w:t>.</w:t>
            </w:r>
          </w:p>
          <w:p w14:paraId="317F5284" w14:textId="13371D20" w:rsidR="00307B8E" w:rsidRPr="008606F9" w:rsidRDefault="00307B8E" w:rsidP="00307B8E">
            <w:pPr>
              <w:pStyle w:val="Bullet3"/>
              <w:spacing w:line="256" w:lineRule="auto"/>
              <w:rPr>
                <w:rFonts w:eastAsiaTheme="minorEastAsia" w:cstheme="minorBidi"/>
              </w:rPr>
            </w:pPr>
            <w:r>
              <w:t>The</w:t>
            </w:r>
            <w:r w:rsidR="00271552">
              <w:t xml:space="preserve"> </w:t>
            </w:r>
            <w:r>
              <w:t>final</w:t>
            </w:r>
            <w:r w:rsidR="00271552">
              <w:t xml:space="preserve"> </w:t>
            </w:r>
            <w:r>
              <w:t>round</w:t>
            </w:r>
            <w:r w:rsidR="00271552">
              <w:t xml:space="preserve"> </w:t>
            </w:r>
            <w:r>
              <w:t>of</w:t>
            </w:r>
            <w:r w:rsidR="00271552">
              <w:t xml:space="preserve"> </w:t>
            </w:r>
            <w:r>
              <w:t>testing</w:t>
            </w:r>
            <w:r w:rsidR="00271552">
              <w:t xml:space="preserve"> </w:t>
            </w:r>
            <w:r>
              <w:t>is</w:t>
            </w:r>
            <w:r w:rsidR="00271552">
              <w:t xml:space="preserve"> </w:t>
            </w:r>
            <w:r>
              <w:t>completed</w:t>
            </w:r>
            <w:r w:rsidR="00271552">
              <w:t xml:space="preserve"> </w:t>
            </w:r>
            <w:r>
              <w:t>in</w:t>
            </w:r>
            <w:r w:rsidR="00271552">
              <w:t xml:space="preserve"> </w:t>
            </w:r>
            <w:r>
              <w:t>Production</w:t>
            </w:r>
            <w:r w:rsidR="00271552">
              <w:t xml:space="preserve"> </w:t>
            </w:r>
            <w:r>
              <w:t>to</w:t>
            </w:r>
            <w:r w:rsidR="00271552">
              <w:t xml:space="preserve"> </w:t>
            </w:r>
            <w:r>
              <w:t>ensure</w:t>
            </w:r>
            <w:r w:rsidR="00271552">
              <w:t xml:space="preserve"> </w:t>
            </w:r>
            <w:r>
              <w:t>the</w:t>
            </w:r>
            <w:r w:rsidR="00271552">
              <w:t xml:space="preserve"> </w:t>
            </w:r>
            <w:r>
              <w:t>solution</w:t>
            </w:r>
            <w:r w:rsidR="00271552">
              <w:t xml:space="preserve"> </w:t>
            </w:r>
            <w:r>
              <w:t>is</w:t>
            </w:r>
            <w:r w:rsidR="00271552">
              <w:t xml:space="preserve"> </w:t>
            </w:r>
            <w:r>
              <w:t>working</w:t>
            </w:r>
            <w:r w:rsidR="00271552">
              <w:t xml:space="preserve"> </w:t>
            </w:r>
            <w:r>
              <w:t>as</w:t>
            </w:r>
            <w:r w:rsidR="00271552">
              <w:t xml:space="preserve"> </w:t>
            </w:r>
            <w:r>
              <w:t>intended.</w:t>
            </w:r>
            <w:r w:rsidR="00271552">
              <w:t xml:space="preserve"> </w:t>
            </w:r>
          </w:p>
          <w:p w14:paraId="6EDD3154" w14:textId="77777777" w:rsidR="008A1977" w:rsidRPr="00812A4B" w:rsidRDefault="008A1977" w:rsidP="00905CCD">
            <w:pPr>
              <w:tabs>
                <w:tab w:val="left" w:pos="1200"/>
              </w:tabs>
              <w:spacing w:line="256" w:lineRule="auto"/>
              <w:rPr>
                <w:sz w:val="20"/>
                <w:szCs w:val="20"/>
              </w:rPr>
            </w:pPr>
          </w:p>
        </w:tc>
      </w:tr>
      <w:tr w:rsidR="008A1977" w:rsidRPr="00552B52" w14:paraId="15E8DC60" w14:textId="77777777" w:rsidTr="3656BAB7">
        <w:trPr>
          <w:trHeight w:val="1022"/>
        </w:trPr>
        <w:tc>
          <w:tcPr>
            <w:tcW w:w="9265" w:type="dxa"/>
            <w:shd w:val="clear" w:color="auto" w:fill="DBE5F1" w:themeFill="accent1" w:themeFillTint="33"/>
          </w:tcPr>
          <w:p w14:paraId="24741F7E" w14:textId="05009EEE" w:rsidR="008A1977" w:rsidRPr="00552B52" w:rsidRDefault="008A1977">
            <w:pPr>
              <w:pStyle w:val="ListParagraph"/>
              <w:numPr>
                <w:ilvl w:val="0"/>
                <w:numId w:val="17"/>
              </w:numPr>
              <w:spacing w:before="80" w:after="80"/>
              <w:ind w:left="397"/>
              <w:rPr>
                <w:rFonts w:ascii="Arial Narrow" w:hAnsi="Arial Narrow"/>
                <w:sz w:val="20"/>
                <w:szCs w:val="20"/>
              </w:rPr>
            </w:pPr>
            <w:r w:rsidRPr="00552B52">
              <w:rPr>
                <w:rFonts w:ascii="Arial Narrow" w:hAnsi="Arial Narrow"/>
                <w:sz w:val="20"/>
                <w:szCs w:val="20"/>
              </w:rPr>
              <w:lastRenderedPageBreak/>
              <w:t>Training:</w:t>
            </w:r>
            <w:r w:rsidRPr="00552B52">
              <w:rPr>
                <w:rFonts w:ascii="Arial Narrow" w:hAnsi="Arial Narrow"/>
                <w:sz w:val="20"/>
                <w:szCs w:val="20"/>
              </w:rPr>
              <w:br/>
              <w:t>The</w:t>
            </w:r>
            <w:r w:rsidR="00271552">
              <w:rPr>
                <w:rFonts w:ascii="Arial Narrow" w:hAnsi="Arial Narrow"/>
                <w:sz w:val="20"/>
                <w:szCs w:val="20"/>
              </w:rPr>
              <w:t xml:space="preserve"> </w:t>
            </w:r>
            <w:r w:rsidRPr="00552B52">
              <w:rPr>
                <w:rFonts w:ascii="Arial Narrow" w:hAnsi="Arial Narrow"/>
                <w:sz w:val="20"/>
                <w:szCs w:val="20"/>
              </w:rPr>
              <w:t>Contractor</w:t>
            </w:r>
            <w:r w:rsidR="00271552">
              <w:rPr>
                <w:rFonts w:ascii="Arial Narrow" w:hAnsi="Arial Narrow"/>
                <w:sz w:val="20"/>
                <w:szCs w:val="20"/>
              </w:rPr>
              <w:t xml:space="preserve"> </w:t>
            </w:r>
            <w:r w:rsidRPr="00552B52">
              <w:rPr>
                <w:rFonts w:ascii="Arial Narrow" w:hAnsi="Arial Narrow"/>
                <w:sz w:val="20"/>
                <w:szCs w:val="20"/>
              </w:rPr>
              <w:t>shall</w:t>
            </w:r>
            <w:r w:rsidR="00271552">
              <w:rPr>
                <w:rFonts w:ascii="Arial Narrow" w:hAnsi="Arial Narrow"/>
                <w:sz w:val="20"/>
                <w:szCs w:val="20"/>
              </w:rPr>
              <w:t xml:space="preserve"> </w:t>
            </w:r>
            <w:r w:rsidRPr="00552B52">
              <w:rPr>
                <w:rFonts w:ascii="Arial Narrow" w:hAnsi="Arial Narrow"/>
                <w:sz w:val="20"/>
                <w:szCs w:val="20"/>
              </w:rPr>
              <w:t>offer</w:t>
            </w:r>
            <w:r w:rsidR="00271552">
              <w:rPr>
                <w:rFonts w:ascii="Arial Narrow" w:hAnsi="Arial Narrow"/>
                <w:sz w:val="20"/>
                <w:szCs w:val="20"/>
              </w:rPr>
              <w:t xml:space="preserve"> </w:t>
            </w:r>
            <w:r w:rsidRPr="00552B52">
              <w:rPr>
                <w:rFonts w:ascii="Arial Narrow" w:hAnsi="Arial Narrow"/>
                <w:sz w:val="20"/>
                <w:szCs w:val="20"/>
              </w:rPr>
              <w:t>routine</w:t>
            </w:r>
            <w:r w:rsidR="00271552">
              <w:rPr>
                <w:rFonts w:ascii="Arial Narrow" w:hAnsi="Arial Narrow"/>
                <w:sz w:val="20"/>
                <w:szCs w:val="20"/>
              </w:rPr>
              <w:t xml:space="preserve"> </w:t>
            </w:r>
            <w:r w:rsidRPr="00552B52">
              <w:rPr>
                <w:rFonts w:ascii="Arial Narrow" w:hAnsi="Arial Narrow"/>
                <w:sz w:val="20"/>
                <w:szCs w:val="20"/>
              </w:rPr>
              <w:t>training</w:t>
            </w:r>
            <w:r w:rsidR="00271552">
              <w:rPr>
                <w:rFonts w:ascii="Arial Narrow" w:hAnsi="Arial Narrow"/>
                <w:sz w:val="20"/>
                <w:szCs w:val="20"/>
              </w:rPr>
              <w:t xml:space="preserve"> </w:t>
            </w:r>
            <w:r w:rsidRPr="00552B52">
              <w:rPr>
                <w:rFonts w:ascii="Arial Narrow" w:hAnsi="Arial Narrow"/>
                <w:sz w:val="20"/>
                <w:szCs w:val="20"/>
              </w:rPr>
              <w:t>virtually</w:t>
            </w:r>
            <w:r w:rsidR="00271552">
              <w:rPr>
                <w:rFonts w:ascii="Arial Narrow" w:hAnsi="Arial Narrow"/>
                <w:sz w:val="20"/>
                <w:szCs w:val="20"/>
              </w:rPr>
              <w:t xml:space="preserve"> </w:t>
            </w:r>
            <w:r w:rsidRPr="00552B52">
              <w:rPr>
                <w:rFonts w:ascii="Arial Narrow" w:hAnsi="Arial Narrow"/>
                <w:sz w:val="20"/>
                <w:szCs w:val="20"/>
              </w:rPr>
              <w:t>on</w:t>
            </w:r>
            <w:r w:rsidR="00271552">
              <w:rPr>
                <w:rFonts w:ascii="Arial Narrow" w:hAnsi="Arial Narrow"/>
                <w:sz w:val="20"/>
                <w:szCs w:val="20"/>
              </w:rPr>
              <w:t xml:space="preserve"> </w:t>
            </w:r>
            <w:r w:rsidRPr="00552B52">
              <w:rPr>
                <w:rFonts w:ascii="Arial Narrow" w:hAnsi="Arial Narrow"/>
                <w:sz w:val="20"/>
                <w:szCs w:val="20"/>
              </w:rPr>
              <w:t>the</w:t>
            </w:r>
            <w:r w:rsidR="00271552">
              <w:rPr>
                <w:rFonts w:ascii="Arial Narrow" w:hAnsi="Arial Narrow"/>
                <w:sz w:val="20"/>
                <w:szCs w:val="20"/>
              </w:rPr>
              <w:t xml:space="preserve"> </w:t>
            </w:r>
            <w:r w:rsidRPr="00552B52">
              <w:rPr>
                <w:rFonts w:ascii="Arial Narrow" w:hAnsi="Arial Narrow"/>
                <w:sz w:val="20"/>
                <w:szCs w:val="20"/>
              </w:rPr>
              <w:t>use</w:t>
            </w:r>
            <w:r w:rsidR="00271552">
              <w:rPr>
                <w:rFonts w:ascii="Arial Narrow" w:hAnsi="Arial Narrow"/>
                <w:sz w:val="20"/>
                <w:szCs w:val="20"/>
              </w:rPr>
              <w:t xml:space="preserve"> </w:t>
            </w:r>
            <w:r w:rsidRPr="00552B52">
              <w:rPr>
                <w:rFonts w:ascii="Arial Narrow" w:hAnsi="Arial Narrow"/>
                <w:sz w:val="20"/>
                <w:szCs w:val="20"/>
              </w:rPr>
              <w:t>of</w:t>
            </w:r>
            <w:r w:rsidR="00271552">
              <w:rPr>
                <w:rFonts w:ascii="Arial Narrow" w:hAnsi="Arial Narrow"/>
                <w:sz w:val="20"/>
                <w:szCs w:val="20"/>
              </w:rPr>
              <w:t xml:space="preserve"> </w:t>
            </w:r>
            <w:r w:rsidRPr="00552B52">
              <w:rPr>
                <w:rFonts w:ascii="Arial Narrow" w:hAnsi="Arial Narrow"/>
                <w:sz w:val="20"/>
                <w:szCs w:val="20"/>
              </w:rPr>
              <w:t>the</w:t>
            </w:r>
            <w:r w:rsidR="00271552">
              <w:rPr>
                <w:rFonts w:ascii="Arial Narrow" w:hAnsi="Arial Narrow"/>
                <w:sz w:val="20"/>
                <w:szCs w:val="20"/>
              </w:rPr>
              <w:t xml:space="preserve"> </w:t>
            </w:r>
            <w:r w:rsidRPr="00552B52">
              <w:rPr>
                <w:rFonts w:ascii="Arial Narrow" w:hAnsi="Arial Narrow"/>
                <w:sz w:val="20"/>
                <w:szCs w:val="20"/>
              </w:rPr>
              <w:t>application</w:t>
            </w:r>
            <w:r w:rsidR="00271552">
              <w:rPr>
                <w:rFonts w:ascii="Arial Narrow" w:hAnsi="Arial Narrow"/>
                <w:sz w:val="20"/>
                <w:szCs w:val="20"/>
              </w:rPr>
              <w:t xml:space="preserve"> </w:t>
            </w:r>
            <w:proofErr w:type="gramStart"/>
            <w:r w:rsidRPr="00552B52">
              <w:rPr>
                <w:rFonts w:ascii="Arial Narrow" w:hAnsi="Arial Narrow"/>
                <w:sz w:val="20"/>
                <w:szCs w:val="20"/>
              </w:rPr>
              <w:t>so</w:t>
            </w:r>
            <w:r w:rsidR="00271552">
              <w:rPr>
                <w:rFonts w:ascii="Arial Narrow" w:hAnsi="Arial Narrow"/>
                <w:sz w:val="20"/>
                <w:szCs w:val="20"/>
              </w:rPr>
              <w:t xml:space="preserve"> </w:t>
            </w:r>
            <w:r w:rsidRPr="00552B52">
              <w:rPr>
                <w:rFonts w:ascii="Arial Narrow" w:hAnsi="Arial Narrow"/>
                <w:sz w:val="20"/>
                <w:szCs w:val="20"/>
              </w:rPr>
              <w:t>as</w:t>
            </w:r>
            <w:r w:rsidR="00271552">
              <w:rPr>
                <w:rFonts w:ascii="Arial Narrow" w:hAnsi="Arial Narrow"/>
                <w:sz w:val="20"/>
                <w:szCs w:val="20"/>
              </w:rPr>
              <w:t xml:space="preserve"> </w:t>
            </w:r>
            <w:r w:rsidRPr="00552B52">
              <w:rPr>
                <w:rFonts w:ascii="Arial Narrow" w:hAnsi="Arial Narrow"/>
                <w:sz w:val="20"/>
                <w:szCs w:val="20"/>
              </w:rPr>
              <w:t>to</w:t>
            </w:r>
            <w:proofErr w:type="gramEnd"/>
            <w:r w:rsidR="00271552">
              <w:rPr>
                <w:rFonts w:ascii="Arial Narrow" w:hAnsi="Arial Narrow"/>
                <w:sz w:val="20"/>
                <w:szCs w:val="20"/>
              </w:rPr>
              <w:t xml:space="preserve"> </w:t>
            </w:r>
            <w:r w:rsidRPr="00552B52">
              <w:rPr>
                <w:rFonts w:ascii="Arial Narrow" w:hAnsi="Arial Narrow"/>
                <w:sz w:val="20"/>
                <w:szCs w:val="20"/>
              </w:rPr>
              <w:t>be</w:t>
            </w:r>
            <w:r w:rsidR="00271552">
              <w:rPr>
                <w:rFonts w:ascii="Arial Narrow" w:hAnsi="Arial Narrow"/>
                <w:sz w:val="20"/>
                <w:szCs w:val="20"/>
              </w:rPr>
              <w:t xml:space="preserve"> </w:t>
            </w:r>
            <w:r w:rsidRPr="00552B52">
              <w:rPr>
                <w:rFonts w:ascii="Arial Narrow" w:hAnsi="Arial Narrow"/>
                <w:sz w:val="20"/>
                <w:szCs w:val="20"/>
              </w:rPr>
              <w:t>accessible</w:t>
            </w:r>
            <w:r w:rsidR="00271552">
              <w:rPr>
                <w:rFonts w:ascii="Arial Narrow" w:hAnsi="Arial Narrow"/>
                <w:sz w:val="20"/>
                <w:szCs w:val="20"/>
              </w:rPr>
              <w:t xml:space="preserve"> </w:t>
            </w:r>
            <w:r w:rsidRPr="00552B52">
              <w:rPr>
                <w:rFonts w:ascii="Arial Narrow" w:hAnsi="Arial Narrow"/>
                <w:sz w:val="20"/>
                <w:szCs w:val="20"/>
              </w:rPr>
              <w:t>to</w:t>
            </w:r>
            <w:r w:rsidR="00271552">
              <w:rPr>
                <w:rFonts w:ascii="Arial Narrow" w:hAnsi="Arial Narrow"/>
                <w:sz w:val="20"/>
                <w:szCs w:val="20"/>
              </w:rPr>
              <w:t xml:space="preserve"> </w:t>
            </w:r>
            <w:r w:rsidRPr="00552B52">
              <w:rPr>
                <w:rFonts w:ascii="Arial Narrow" w:hAnsi="Arial Narrow"/>
                <w:sz w:val="20"/>
                <w:szCs w:val="20"/>
              </w:rPr>
              <w:t>new</w:t>
            </w:r>
            <w:r w:rsidR="00271552">
              <w:rPr>
                <w:rFonts w:ascii="Arial Narrow" w:hAnsi="Arial Narrow"/>
                <w:sz w:val="20"/>
                <w:szCs w:val="20"/>
              </w:rPr>
              <w:t xml:space="preserve"> </w:t>
            </w:r>
            <w:r w:rsidRPr="00552B52">
              <w:rPr>
                <w:rFonts w:ascii="Arial Narrow" w:hAnsi="Arial Narrow"/>
                <w:sz w:val="20"/>
                <w:szCs w:val="20"/>
              </w:rPr>
              <w:t>and</w:t>
            </w:r>
            <w:r w:rsidR="00271552">
              <w:rPr>
                <w:rFonts w:ascii="Arial Narrow" w:hAnsi="Arial Narrow"/>
                <w:sz w:val="20"/>
                <w:szCs w:val="20"/>
              </w:rPr>
              <w:t xml:space="preserve"> </w:t>
            </w:r>
            <w:r w:rsidRPr="00552B52">
              <w:rPr>
                <w:rFonts w:ascii="Arial Narrow" w:hAnsi="Arial Narrow"/>
                <w:sz w:val="20"/>
                <w:szCs w:val="20"/>
              </w:rPr>
              <w:t>returning</w:t>
            </w:r>
            <w:r w:rsidR="00271552">
              <w:rPr>
                <w:rFonts w:ascii="Arial Narrow" w:hAnsi="Arial Narrow"/>
                <w:sz w:val="20"/>
                <w:szCs w:val="20"/>
              </w:rPr>
              <w:t xml:space="preserve"> </w:t>
            </w:r>
            <w:r w:rsidRPr="00552B52">
              <w:rPr>
                <w:rFonts w:ascii="Arial Narrow" w:hAnsi="Arial Narrow"/>
                <w:sz w:val="20"/>
                <w:szCs w:val="20"/>
              </w:rPr>
              <w:t>users.</w:t>
            </w:r>
            <w:r w:rsidR="00271552">
              <w:rPr>
                <w:rFonts w:ascii="Arial Narrow" w:hAnsi="Arial Narrow"/>
                <w:sz w:val="20"/>
                <w:szCs w:val="20"/>
              </w:rPr>
              <w:t xml:space="preserve"> </w:t>
            </w:r>
            <w:r w:rsidRPr="00552B52">
              <w:rPr>
                <w:rFonts w:ascii="Arial Narrow" w:hAnsi="Arial Narrow"/>
                <w:sz w:val="20"/>
                <w:szCs w:val="20"/>
              </w:rPr>
              <w:t>The</w:t>
            </w:r>
            <w:r w:rsidR="00271552">
              <w:rPr>
                <w:rFonts w:ascii="Arial Narrow" w:hAnsi="Arial Narrow"/>
                <w:sz w:val="20"/>
                <w:szCs w:val="20"/>
              </w:rPr>
              <w:t xml:space="preserve"> </w:t>
            </w:r>
            <w:r w:rsidRPr="00552B52">
              <w:rPr>
                <w:rFonts w:ascii="Arial Narrow" w:hAnsi="Arial Narrow"/>
                <w:sz w:val="20"/>
                <w:szCs w:val="20"/>
              </w:rPr>
              <w:t>Commission</w:t>
            </w:r>
            <w:r w:rsidR="00271552">
              <w:rPr>
                <w:rFonts w:ascii="Arial Narrow" w:hAnsi="Arial Narrow"/>
                <w:sz w:val="20"/>
                <w:szCs w:val="20"/>
              </w:rPr>
              <w:t xml:space="preserve"> </w:t>
            </w:r>
            <w:r w:rsidRPr="00552B52">
              <w:rPr>
                <w:rFonts w:ascii="Arial Narrow" w:hAnsi="Arial Narrow"/>
                <w:sz w:val="20"/>
                <w:szCs w:val="20"/>
              </w:rPr>
              <w:t>will</w:t>
            </w:r>
            <w:r w:rsidR="00271552">
              <w:rPr>
                <w:rFonts w:ascii="Arial Narrow" w:hAnsi="Arial Narrow"/>
                <w:sz w:val="20"/>
                <w:szCs w:val="20"/>
              </w:rPr>
              <w:t xml:space="preserve"> </w:t>
            </w:r>
            <w:r w:rsidRPr="00552B52">
              <w:rPr>
                <w:rFonts w:ascii="Arial Narrow" w:hAnsi="Arial Narrow"/>
                <w:sz w:val="20"/>
                <w:szCs w:val="20"/>
              </w:rPr>
              <w:t>be</w:t>
            </w:r>
            <w:r w:rsidR="00271552">
              <w:rPr>
                <w:rFonts w:ascii="Arial Narrow" w:hAnsi="Arial Narrow"/>
                <w:sz w:val="20"/>
                <w:szCs w:val="20"/>
              </w:rPr>
              <w:t xml:space="preserve"> </w:t>
            </w:r>
            <w:r w:rsidRPr="00552B52">
              <w:rPr>
                <w:rFonts w:ascii="Arial Narrow" w:hAnsi="Arial Narrow"/>
                <w:sz w:val="20"/>
                <w:szCs w:val="20"/>
              </w:rPr>
              <w:t>responsible</w:t>
            </w:r>
            <w:r w:rsidR="00271552">
              <w:rPr>
                <w:rFonts w:ascii="Arial Narrow" w:hAnsi="Arial Narrow"/>
                <w:sz w:val="20"/>
                <w:szCs w:val="20"/>
              </w:rPr>
              <w:t xml:space="preserve"> </w:t>
            </w:r>
            <w:r w:rsidRPr="00552B52">
              <w:rPr>
                <w:rFonts w:ascii="Arial Narrow" w:hAnsi="Arial Narrow"/>
                <w:sz w:val="20"/>
                <w:szCs w:val="20"/>
              </w:rPr>
              <w:t>for</w:t>
            </w:r>
            <w:r w:rsidR="00271552">
              <w:rPr>
                <w:rFonts w:ascii="Arial Narrow" w:hAnsi="Arial Narrow"/>
                <w:sz w:val="20"/>
                <w:szCs w:val="20"/>
              </w:rPr>
              <w:t xml:space="preserve"> </w:t>
            </w:r>
            <w:r w:rsidRPr="00552B52">
              <w:rPr>
                <w:rFonts w:ascii="Arial Narrow" w:hAnsi="Arial Narrow"/>
                <w:sz w:val="20"/>
                <w:szCs w:val="20"/>
              </w:rPr>
              <w:t>providing</w:t>
            </w:r>
            <w:r w:rsidR="00271552">
              <w:rPr>
                <w:rFonts w:ascii="Arial Narrow" w:hAnsi="Arial Narrow"/>
                <w:sz w:val="20"/>
                <w:szCs w:val="20"/>
              </w:rPr>
              <w:t xml:space="preserve"> </w:t>
            </w:r>
            <w:r w:rsidRPr="00552B52">
              <w:rPr>
                <w:rFonts w:ascii="Arial Narrow" w:hAnsi="Arial Narrow"/>
                <w:sz w:val="20"/>
                <w:szCs w:val="20"/>
              </w:rPr>
              <w:t>orientation,</w:t>
            </w:r>
            <w:r w:rsidR="00271552">
              <w:rPr>
                <w:rFonts w:ascii="Arial Narrow" w:hAnsi="Arial Narrow"/>
                <w:sz w:val="20"/>
                <w:szCs w:val="20"/>
              </w:rPr>
              <w:t xml:space="preserve"> </w:t>
            </w:r>
            <w:r w:rsidRPr="00552B52">
              <w:rPr>
                <w:rFonts w:ascii="Arial Narrow" w:hAnsi="Arial Narrow"/>
                <w:sz w:val="20"/>
                <w:szCs w:val="20"/>
              </w:rPr>
              <w:t>or</w:t>
            </w:r>
            <w:r w:rsidR="00271552">
              <w:rPr>
                <w:rFonts w:ascii="Arial Narrow" w:hAnsi="Arial Narrow"/>
                <w:sz w:val="20"/>
                <w:szCs w:val="20"/>
              </w:rPr>
              <w:t xml:space="preserve"> </w:t>
            </w:r>
            <w:r w:rsidRPr="00552B52">
              <w:rPr>
                <w:rFonts w:ascii="Arial Narrow" w:hAnsi="Arial Narrow"/>
                <w:sz w:val="20"/>
                <w:szCs w:val="20"/>
              </w:rPr>
              <w:t>start-up,</w:t>
            </w:r>
            <w:r w:rsidR="00271552">
              <w:rPr>
                <w:rFonts w:ascii="Arial Narrow" w:hAnsi="Arial Narrow"/>
                <w:sz w:val="20"/>
                <w:szCs w:val="20"/>
              </w:rPr>
              <w:t xml:space="preserve"> </w:t>
            </w:r>
            <w:r w:rsidRPr="00552B52">
              <w:rPr>
                <w:rFonts w:ascii="Arial Narrow" w:hAnsi="Arial Narrow"/>
                <w:sz w:val="20"/>
                <w:szCs w:val="20"/>
              </w:rPr>
              <w:t>training</w:t>
            </w:r>
            <w:r w:rsidR="00271552">
              <w:rPr>
                <w:rFonts w:ascii="Arial Narrow" w:hAnsi="Arial Narrow"/>
                <w:sz w:val="20"/>
                <w:szCs w:val="20"/>
              </w:rPr>
              <w:t xml:space="preserve"> </w:t>
            </w:r>
            <w:r w:rsidRPr="00552B52">
              <w:rPr>
                <w:rFonts w:ascii="Arial Narrow" w:hAnsi="Arial Narrow"/>
                <w:sz w:val="20"/>
                <w:szCs w:val="20"/>
              </w:rPr>
              <w:t>on</w:t>
            </w:r>
            <w:r w:rsidR="00271552">
              <w:rPr>
                <w:rFonts w:ascii="Arial Narrow" w:hAnsi="Arial Narrow"/>
                <w:sz w:val="20"/>
                <w:szCs w:val="20"/>
              </w:rPr>
              <w:t xml:space="preserve"> </w:t>
            </w:r>
            <w:r w:rsidRPr="00552B52">
              <w:rPr>
                <w:rFonts w:ascii="Arial Narrow" w:hAnsi="Arial Narrow"/>
                <w:sz w:val="20"/>
                <w:szCs w:val="20"/>
              </w:rPr>
              <w:t>the</w:t>
            </w:r>
            <w:r w:rsidR="00271552">
              <w:rPr>
                <w:rFonts w:ascii="Arial Narrow" w:hAnsi="Arial Narrow"/>
                <w:sz w:val="20"/>
                <w:szCs w:val="20"/>
              </w:rPr>
              <w:t xml:space="preserve"> </w:t>
            </w:r>
            <w:r w:rsidRPr="00552B52">
              <w:rPr>
                <w:rFonts w:ascii="Arial Narrow" w:hAnsi="Arial Narrow"/>
                <w:sz w:val="20"/>
                <w:szCs w:val="20"/>
              </w:rPr>
              <w:t>application</w:t>
            </w:r>
            <w:r w:rsidR="00271552">
              <w:rPr>
                <w:rFonts w:ascii="Arial Narrow" w:hAnsi="Arial Narrow"/>
                <w:sz w:val="20"/>
                <w:szCs w:val="20"/>
              </w:rPr>
              <w:t xml:space="preserve"> </w:t>
            </w:r>
            <w:r w:rsidRPr="00552B52">
              <w:rPr>
                <w:rFonts w:ascii="Arial Narrow" w:hAnsi="Arial Narrow"/>
                <w:sz w:val="20"/>
                <w:szCs w:val="20"/>
              </w:rPr>
              <w:t>to</w:t>
            </w:r>
            <w:r w:rsidR="00271552">
              <w:rPr>
                <w:rFonts w:ascii="Arial Narrow" w:hAnsi="Arial Narrow"/>
                <w:sz w:val="20"/>
                <w:szCs w:val="20"/>
              </w:rPr>
              <w:t xml:space="preserve"> </w:t>
            </w:r>
            <w:r w:rsidRPr="00552B52">
              <w:rPr>
                <w:rFonts w:ascii="Arial Narrow" w:hAnsi="Arial Narrow"/>
                <w:sz w:val="20"/>
                <w:szCs w:val="20"/>
              </w:rPr>
              <w:t>its</w:t>
            </w:r>
            <w:r w:rsidR="00271552">
              <w:rPr>
                <w:rFonts w:ascii="Arial Narrow" w:hAnsi="Arial Narrow"/>
                <w:sz w:val="20"/>
                <w:szCs w:val="20"/>
              </w:rPr>
              <w:t xml:space="preserve"> </w:t>
            </w:r>
            <w:r w:rsidRPr="00552B52">
              <w:rPr>
                <w:rFonts w:ascii="Arial Narrow" w:hAnsi="Arial Narrow"/>
                <w:sz w:val="20"/>
                <w:szCs w:val="20"/>
              </w:rPr>
              <w:t>sub-recipient</w:t>
            </w:r>
            <w:r w:rsidR="00271552">
              <w:rPr>
                <w:rFonts w:ascii="Arial Narrow" w:hAnsi="Arial Narrow"/>
                <w:sz w:val="20"/>
                <w:szCs w:val="20"/>
              </w:rPr>
              <w:t xml:space="preserve"> </w:t>
            </w:r>
            <w:r w:rsidRPr="00552B52">
              <w:rPr>
                <w:rFonts w:ascii="Arial Narrow" w:hAnsi="Arial Narrow"/>
                <w:sz w:val="20"/>
                <w:szCs w:val="20"/>
              </w:rPr>
              <w:t>programs.</w:t>
            </w:r>
          </w:p>
        </w:tc>
      </w:tr>
      <w:tr w:rsidR="008A1977" w:rsidRPr="00812A4B" w14:paraId="49F96EFE" w14:textId="77777777" w:rsidTr="00090420">
        <w:trPr>
          <w:trHeight w:val="6677"/>
        </w:trPr>
        <w:tc>
          <w:tcPr>
            <w:tcW w:w="9265" w:type="dxa"/>
            <w:tcBorders>
              <w:bottom w:val="single" w:sz="4" w:space="0" w:color="auto"/>
            </w:tcBorders>
          </w:tcPr>
          <w:p w14:paraId="26719EC9" w14:textId="13D51F4D" w:rsidR="000C6573" w:rsidRDefault="000C6573" w:rsidP="002623D5">
            <w:pPr>
              <w:pStyle w:val="BodyText"/>
            </w:pPr>
            <w:r>
              <w:t>We</w:t>
            </w:r>
            <w:r w:rsidR="00271552">
              <w:t xml:space="preserve"> </w:t>
            </w:r>
            <w:r>
              <w:t>at</w:t>
            </w:r>
            <w:r w:rsidR="00271552">
              <w:t xml:space="preserve"> </w:t>
            </w:r>
            <w:r>
              <w:t>Stealth</w:t>
            </w:r>
            <w:r w:rsidR="00271552">
              <w:t xml:space="preserve"> </w:t>
            </w:r>
            <w:r>
              <w:t>Solutions</w:t>
            </w:r>
            <w:r w:rsidR="00271552">
              <w:t xml:space="preserve"> </w:t>
            </w:r>
            <w:r w:rsidR="00F62AD1">
              <w:t>understand</w:t>
            </w:r>
            <w:r w:rsidR="00271552">
              <w:t xml:space="preserve"> </w:t>
            </w:r>
            <w:r w:rsidR="00F62AD1">
              <w:t>entirely</w:t>
            </w:r>
            <w:r w:rsidR="00271552">
              <w:t xml:space="preserve"> </w:t>
            </w:r>
            <w:r>
              <w:t>that</w:t>
            </w:r>
            <w:r w:rsidR="00271552">
              <w:t xml:space="preserve"> </w:t>
            </w:r>
            <w:r>
              <w:t>user</w:t>
            </w:r>
            <w:r w:rsidR="00271552">
              <w:t xml:space="preserve"> </w:t>
            </w:r>
            <w:r>
              <w:t>adoption</w:t>
            </w:r>
            <w:r w:rsidR="00271552">
              <w:t xml:space="preserve"> </w:t>
            </w:r>
            <w:r>
              <w:t>is</w:t>
            </w:r>
            <w:r w:rsidR="00271552">
              <w:t xml:space="preserve"> </w:t>
            </w:r>
            <w:r>
              <w:t>the</w:t>
            </w:r>
            <w:r w:rsidR="00271552">
              <w:t xml:space="preserve"> </w:t>
            </w:r>
            <w:r w:rsidR="00F62AD1">
              <w:t>critical</w:t>
            </w:r>
            <w:r w:rsidR="00271552">
              <w:t xml:space="preserve"> </w:t>
            </w:r>
            <w:r w:rsidRPr="002623D5">
              <w:t>success</w:t>
            </w:r>
            <w:r w:rsidR="00271552">
              <w:t xml:space="preserve"> </w:t>
            </w:r>
            <w:r>
              <w:t>factor</w:t>
            </w:r>
            <w:r w:rsidR="00271552">
              <w:t xml:space="preserve"> </w:t>
            </w:r>
            <w:r>
              <w:t>of</w:t>
            </w:r>
            <w:r w:rsidR="00271552">
              <w:t xml:space="preserve"> </w:t>
            </w:r>
            <w:r>
              <w:t>any</w:t>
            </w:r>
            <w:r w:rsidR="00271552">
              <w:t xml:space="preserve"> </w:t>
            </w:r>
            <w:r>
              <w:t>project</w:t>
            </w:r>
            <w:r w:rsidR="00271552">
              <w:t xml:space="preserve"> </w:t>
            </w:r>
            <w:r>
              <w:t>implementation.</w:t>
            </w:r>
            <w:r w:rsidR="00271552">
              <w:t xml:space="preserve"> </w:t>
            </w:r>
            <w:r>
              <w:t>As</w:t>
            </w:r>
            <w:r w:rsidR="00271552">
              <w:t xml:space="preserve"> </w:t>
            </w:r>
            <w:r>
              <w:t>a</w:t>
            </w:r>
            <w:r w:rsidR="00271552">
              <w:t xml:space="preserve"> </w:t>
            </w:r>
            <w:r>
              <w:t>part</w:t>
            </w:r>
            <w:r w:rsidR="00271552">
              <w:t xml:space="preserve"> </w:t>
            </w:r>
            <w:r>
              <w:t>of</w:t>
            </w:r>
            <w:r w:rsidR="00271552">
              <w:t xml:space="preserve"> </w:t>
            </w:r>
            <w:r>
              <w:t>all</w:t>
            </w:r>
            <w:r w:rsidR="00271552">
              <w:t xml:space="preserve"> </w:t>
            </w:r>
            <w:r>
              <w:t>our</w:t>
            </w:r>
            <w:r w:rsidR="00271552">
              <w:t xml:space="preserve"> </w:t>
            </w:r>
            <w:r>
              <w:t>Salesforce</w:t>
            </w:r>
            <w:r w:rsidR="00271552">
              <w:t xml:space="preserve"> </w:t>
            </w:r>
            <w:r>
              <w:t>implementations,</w:t>
            </w:r>
            <w:r w:rsidR="00271552">
              <w:t xml:space="preserve"> </w:t>
            </w:r>
            <w:r>
              <w:t>we</w:t>
            </w:r>
            <w:r w:rsidR="00271552">
              <w:t xml:space="preserve"> </w:t>
            </w:r>
            <w:r>
              <w:t>provide</w:t>
            </w:r>
            <w:r w:rsidR="00271552">
              <w:t xml:space="preserve"> </w:t>
            </w:r>
            <w:r>
              <w:t>comprehensive</w:t>
            </w:r>
            <w:r w:rsidR="00271552">
              <w:t xml:space="preserve"> </w:t>
            </w:r>
            <w:r>
              <w:t>training</w:t>
            </w:r>
            <w:r w:rsidR="00271552">
              <w:t xml:space="preserve"> </w:t>
            </w:r>
            <w:r>
              <w:t>sessions</w:t>
            </w:r>
            <w:r w:rsidR="00271552">
              <w:t xml:space="preserve"> </w:t>
            </w:r>
            <w:r>
              <w:t>to</w:t>
            </w:r>
            <w:r w:rsidR="00271552">
              <w:t xml:space="preserve"> </w:t>
            </w:r>
            <w:r>
              <w:t>ensure</w:t>
            </w:r>
            <w:r w:rsidR="00271552">
              <w:t xml:space="preserve"> </w:t>
            </w:r>
            <w:r>
              <w:t>that</w:t>
            </w:r>
            <w:r w:rsidR="00271552">
              <w:t xml:space="preserve"> </w:t>
            </w:r>
            <w:r>
              <w:t>all</w:t>
            </w:r>
            <w:r w:rsidR="00271552">
              <w:t xml:space="preserve"> </w:t>
            </w:r>
            <w:r>
              <w:t>users</w:t>
            </w:r>
            <w:r w:rsidR="00271552">
              <w:t xml:space="preserve"> </w:t>
            </w:r>
            <w:r>
              <w:t>are</w:t>
            </w:r>
            <w:r w:rsidR="00271552">
              <w:t xml:space="preserve"> </w:t>
            </w:r>
            <w:r>
              <w:t>comfortable</w:t>
            </w:r>
            <w:r w:rsidR="00271552">
              <w:t xml:space="preserve"> </w:t>
            </w:r>
            <w:r>
              <w:t>using</w:t>
            </w:r>
            <w:r w:rsidR="00271552">
              <w:t xml:space="preserve"> </w:t>
            </w:r>
            <w:r>
              <w:t>the</w:t>
            </w:r>
            <w:r w:rsidR="00271552">
              <w:t xml:space="preserve"> </w:t>
            </w:r>
            <w:r>
              <w:t>system</w:t>
            </w:r>
            <w:r w:rsidR="00271552">
              <w:t xml:space="preserve"> </w:t>
            </w:r>
            <w:r>
              <w:t>for</w:t>
            </w:r>
            <w:r w:rsidR="00271552">
              <w:t xml:space="preserve"> </w:t>
            </w:r>
            <w:r>
              <w:t>the</w:t>
            </w:r>
            <w:r w:rsidR="00271552">
              <w:t xml:space="preserve"> </w:t>
            </w:r>
            <w:r>
              <w:t>functionalities</w:t>
            </w:r>
            <w:r w:rsidR="00271552">
              <w:t xml:space="preserve"> </w:t>
            </w:r>
            <w:r>
              <w:t>they</w:t>
            </w:r>
            <w:r w:rsidR="00271552">
              <w:t xml:space="preserve"> </w:t>
            </w:r>
            <w:r>
              <w:t>need.</w:t>
            </w:r>
            <w:r w:rsidR="00271552">
              <w:t xml:space="preserve"> </w:t>
            </w:r>
            <w:r>
              <w:t>The</w:t>
            </w:r>
            <w:r w:rsidR="00271552">
              <w:t xml:space="preserve"> </w:t>
            </w:r>
            <w:r>
              <w:t>training</w:t>
            </w:r>
            <w:r w:rsidR="00271552">
              <w:t xml:space="preserve"> </w:t>
            </w:r>
            <w:r>
              <w:t>sessions</w:t>
            </w:r>
            <w:r w:rsidR="00271552">
              <w:t xml:space="preserve"> </w:t>
            </w:r>
            <w:r>
              <w:t>are</w:t>
            </w:r>
            <w:r w:rsidR="00271552">
              <w:t xml:space="preserve"> </w:t>
            </w:r>
            <w:r>
              <w:t>tailored</w:t>
            </w:r>
            <w:r w:rsidR="00271552">
              <w:t xml:space="preserve"> </w:t>
            </w:r>
            <w:r>
              <w:t>based</w:t>
            </w:r>
            <w:r w:rsidR="00271552">
              <w:t xml:space="preserve"> </w:t>
            </w:r>
            <w:r>
              <w:t>on</w:t>
            </w:r>
            <w:r w:rsidR="00271552">
              <w:t xml:space="preserve"> </w:t>
            </w:r>
            <w:r>
              <w:t>the</w:t>
            </w:r>
            <w:r w:rsidR="00271552">
              <w:t xml:space="preserve"> </w:t>
            </w:r>
            <w:r>
              <w:t>role</w:t>
            </w:r>
            <w:r w:rsidR="00271552">
              <w:t xml:space="preserve"> </w:t>
            </w:r>
            <w:r>
              <w:t>of</w:t>
            </w:r>
            <w:r w:rsidR="00271552">
              <w:t xml:space="preserve"> </w:t>
            </w:r>
            <w:r>
              <w:t>the</w:t>
            </w:r>
            <w:r w:rsidR="00271552">
              <w:t xml:space="preserve"> </w:t>
            </w:r>
            <w:r>
              <w:t>users</w:t>
            </w:r>
            <w:r w:rsidR="00271552">
              <w:t xml:space="preserve"> </w:t>
            </w:r>
            <w:r>
              <w:t>and</w:t>
            </w:r>
            <w:r w:rsidR="00271552">
              <w:t xml:space="preserve"> </w:t>
            </w:r>
            <w:r>
              <w:t>the</w:t>
            </w:r>
            <w:r w:rsidR="00271552">
              <w:t xml:space="preserve"> </w:t>
            </w:r>
            <w:r>
              <w:t>location</w:t>
            </w:r>
            <w:r w:rsidR="00271552">
              <w:t xml:space="preserve"> </w:t>
            </w:r>
            <w:r>
              <w:t>of</w:t>
            </w:r>
            <w:r w:rsidR="00271552">
              <w:t xml:space="preserve"> </w:t>
            </w:r>
            <w:r>
              <w:t>the</w:t>
            </w:r>
            <w:r w:rsidR="00271552">
              <w:t xml:space="preserve"> </w:t>
            </w:r>
            <w:r>
              <w:t>users.</w:t>
            </w:r>
            <w:r w:rsidR="00271552">
              <w:t xml:space="preserve"> </w:t>
            </w:r>
            <w:r>
              <w:t>Custom</w:t>
            </w:r>
            <w:r w:rsidR="00271552">
              <w:t xml:space="preserve"> </w:t>
            </w:r>
            <w:r>
              <w:t>training</w:t>
            </w:r>
            <w:r w:rsidR="00271552">
              <w:t xml:space="preserve"> </w:t>
            </w:r>
            <w:r>
              <w:t>user</w:t>
            </w:r>
            <w:r w:rsidR="00271552">
              <w:t xml:space="preserve"> </w:t>
            </w:r>
            <w:r>
              <w:t>guides</w:t>
            </w:r>
            <w:r w:rsidR="00271552">
              <w:t xml:space="preserve"> </w:t>
            </w:r>
            <w:r>
              <w:t>are</w:t>
            </w:r>
            <w:r w:rsidR="00271552">
              <w:t xml:space="preserve"> </w:t>
            </w:r>
            <w:r>
              <w:t>also</w:t>
            </w:r>
            <w:r w:rsidR="00271552">
              <w:t xml:space="preserve"> </w:t>
            </w:r>
            <w:r>
              <w:t>prepared</w:t>
            </w:r>
            <w:r w:rsidR="00271552">
              <w:t xml:space="preserve"> </w:t>
            </w:r>
            <w:r>
              <w:t>for</w:t>
            </w:r>
            <w:r w:rsidR="00271552">
              <w:t xml:space="preserve"> </w:t>
            </w:r>
            <w:r>
              <w:t>all</w:t>
            </w:r>
            <w:r w:rsidR="00271552">
              <w:t xml:space="preserve"> </w:t>
            </w:r>
            <w:r>
              <w:t>training</w:t>
            </w:r>
            <w:r w:rsidR="00271552">
              <w:t xml:space="preserve"> </w:t>
            </w:r>
            <w:r>
              <w:t>sessions.</w:t>
            </w:r>
            <w:r w:rsidR="00271552">
              <w:t xml:space="preserve"> </w:t>
            </w:r>
            <w:r>
              <w:t>The</w:t>
            </w:r>
            <w:r w:rsidR="00271552">
              <w:t xml:space="preserve"> </w:t>
            </w:r>
            <w:r>
              <w:t>following</w:t>
            </w:r>
            <w:r w:rsidR="00271552">
              <w:t xml:space="preserve"> </w:t>
            </w:r>
            <w:r>
              <w:t>table</w:t>
            </w:r>
            <w:r w:rsidR="00271552">
              <w:t xml:space="preserve"> </w:t>
            </w:r>
            <w:r>
              <w:t>summarizes</w:t>
            </w:r>
            <w:r w:rsidR="00271552">
              <w:t xml:space="preserve"> </w:t>
            </w:r>
            <w:r>
              <w:t>the</w:t>
            </w:r>
            <w:r w:rsidR="00271552">
              <w:t xml:space="preserve"> </w:t>
            </w:r>
            <w:r>
              <w:t>different</w:t>
            </w:r>
            <w:r w:rsidR="00271552">
              <w:t xml:space="preserve"> </w:t>
            </w:r>
            <w:r>
              <w:t>training</w:t>
            </w:r>
            <w:r w:rsidR="00271552">
              <w:t xml:space="preserve"> </w:t>
            </w:r>
            <w:r>
              <w:t>sessions</w:t>
            </w:r>
            <w:r w:rsidR="00271552">
              <w:t xml:space="preserve"> </w:t>
            </w:r>
            <w:r>
              <w:t>provided</w:t>
            </w:r>
            <w:r w:rsidR="00271552">
              <w:t xml:space="preserve"> </w:t>
            </w:r>
            <w:r>
              <w:t>by</w:t>
            </w:r>
            <w:r w:rsidR="00271552">
              <w:t xml:space="preserve"> </w:t>
            </w:r>
            <w:r>
              <w:t>Stealth</w:t>
            </w:r>
            <w:r w:rsidR="007A0C51">
              <w:t>.</w:t>
            </w:r>
          </w:p>
          <w:tbl>
            <w:tblPr>
              <w:tblW w:w="8381" w:type="dxa"/>
              <w:tblLook w:val="04A0" w:firstRow="1" w:lastRow="0" w:firstColumn="1" w:lastColumn="0" w:noHBand="0" w:noVBand="1"/>
            </w:tblPr>
            <w:tblGrid>
              <w:gridCol w:w="1195"/>
              <w:gridCol w:w="1430"/>
              <w:gridCol w:w="1483"/>
              <w:gridCol w:w="2097"/>
              <w:gridCol w:w="2176"/>
            </w:tblGrid>
            <w:tr w:rsidR="000C6573" w:rsidRPr="00C3490F" w14:paraId="4CDF3A6E" w14:textId="77777777" w:rsidTr="4B360539">
              <w:trPr>
                <w:trHeight w:val="437"/>
              </w:trPr>
              <w:tc>
                <w:tcPr>
                  <w:tcW w:w="0" w:type="auto"/>
                  <w:tcBorders>
                    <w:top w:val="nil"/>
                    <w:left w:val="nil"/>
                    <w:bottom w:val="single" w:sz="12" w:space="0" w:color="FFFFFF" w:themeColor="background1"/>
                    <w:right w:val="single" w:sz="4" w:space="0" w:color="FFFFFF" w:themeColor="background1"/>
                  </w:tcBorders>
                  <w:shd w:val="clear" w:color="auto" w:fill="5B9BD5"/>
                  <w:vAlign w:val="bottom"/>
                  <w:hideMark/>
                </w:tcPr>
                <w:p w14:paraId="6FE54707" w14:textId="3E1BEB97" w:rsidR="000C6573" w:rsidRPr="001C5118" w:rsidRDefault="000C6573" w:rsidP="000C6573">
                  <w:pPr>
                    <w:jc w:val="center"/>
                    <w:rPr>
                      <w:rFonts w:ascii="Arial Narrow" w:hAnsi="Arial Narrow"/>
                      <w:b/>
                      <w:bCs/>
                      <w:color w:val="FFFFFF"/>
                      <w:sz w:val="20"/>
                      <w:szCs w:val="20"/>
                    </w:rPr>
                  </w:pPr>
                  <w:r w:rsidRPr="001C5118">
                    <w:rPr>
                      <w:rFonts w:ascii="Arial Narrow" w:hAnsi="Arial Narrow"/>
                      <w:b/>
                      <w:bCs/>
                      <w:color w:val="FFFFFF"/>
                      <w:sz w:val="20"/>
                      <w:szCs w:val="20"/>
                    </w:rPr>
                    <w:t>Type</w:t>
                  </w:r>
                  <w:r w:rsidR="00271552">
                    <w:rPr>
                      <w:rFonts w:ascii="Arial Narrow" w:hAnsi="Arial Narrow"/>
                      <w:b/>
                      <w:bCs/>
                      <w:color w:val="FFFFFF"/>
                      <w:sz w:val="20"/>
                      <w:szCs w:val="20"/>
                    </w:rPr>
                    <w:t xml:space="preserve"> </w:t>
                  </w:r>
                  <w:r w:rsidRPr="001C5118">
                    <w:rPr>
                      <w:rFonts w:ascii="Arial Narrow" w:hAnsi="Arial Narrow"/>
                      <w:b/>
                      <w:bCs/>
                      <w:color w:val="FFFFFF"/>
                      <w:sz w:val="20"/>
                      <w:szCs w:val="20"/>
                    </w:rPr>
                    <w:t>of</w:t>
                  </w:r>
                  <w:r w:rsidR="00271552">
                    <w:rPr>
                      <w:rFonts w:ascii="Arial Narrow" w:hAnsi="Arial Narrow"/>
                      <w:b/>
                      <w:bCs/>
                      <w:color w:val="FFFFFF"/>
                      <w:sz w:val="20"/>
                      <w:szCs w:val="20"/>
                    </w:rPr>
                    <w:t xml:space="preserve"> </w:t>
                  </w:r>
                  <w:r w:rsidRPr="001C5118">
                    <w:rPr>
                      <w:rFonts w:ascii="Arial Narrow" w:hAnsi="Arial Narrow"/>
                      <w:b/>
                      <w:bCs/>
                      <w:color w:val="FFFFFF"/>
                      <w:sz w:val="20"/>
                      <w:szCs w:val="20"/>
                    </w:rPr>
                    <w:br/>
                    <w:t>Training</w:t>
                  </w:r>
                </w:p>
              </w:tc>
              <w:tc>
                <w:tcPr>
                  <w:tcW w:w="0" w:type="auto"/>
                  <w:tcBorders>
                    <w:top w:val="nil"/>
                    <w:left w:val="single" w:sz="4" w:space="0" w:color="FFFFFF" w:themeColor="background1"/>
                    <w:bottom w:val="single" w:sz="12" w:space="0" w:color="FFFFFF" w:themeColor="background1"/>
                    <w:right w:val="single" w:sz="4" w:space="0" w:color="FFFFFF" w:themeColor="background1"/>
                  </w:tcBorders>
                  <w:shd w:val="clear" w:color="auto" w:fill="5B9BD5"/>
                  <w:vAlign w:val="bottom"/>
                  <w:hideMark/>
                </w:tcPr>
                <w:p w14:paraId="49E2D8B8" w14:textId="6E412DF9" w:rsidR="000C6573" w:rsidRPr="001C5118" w:rsidRDefault="000C6573" w:rsidP="000C6573">
                  <w:pPr>
                    <w:jc w:val="center"/>
                    <w:rPr>
                      <w:rFonts w:ascii="Arial Narrow" w:hAnsi="Arial Narrow"/>
                      <w:b/>
                      <w:bCs/>
                      <w:color w:val="FFFFFF"/>
                      <w:sz w:val="20"/>
                      <w:szCs w:val="20"/>
                    </w:rPr>
                  </w:pPr>
                  <w:r w:rsidRPr="001C5118">
                    <w:rPr>
                      <w:rFonts w:ascii="Arial Narrow" w:hAnsi="Arial Narrow"/>
                      <w:b/>
                      <w:bCs/>
                      <w:color w:val="FFFFFF"/>
                      <w:sz w:val="20"/>
                      <w:szCs w:val="20"/>
                    </w:rPr>
                    <w:t>Training</w:t>
                  </w:r>
                  <w:r w:rsidR="00271552">
                    <w:rPr>
                      <w:rFonts w:ascii="Arial Narrow" w:hAnsi="Arial Narrow"/>
                      <w:b/>
                      <w:bCs/>
                      <w:color w:val="FFFFFF"/>
                      <w:sz w:val="20"/>
                      <w:szCs w:val="20"/>
                    </w:rPr>
                    <w:t xml:space="preserve"> </w:t>
                  </w:r>
                  <w:r w:rsidRPr="001C5118">
                    <w:rPr>
                      <w:rFonts w:ascii="Arial Narrow" w:hAnsi="Arial Narrow"/>
                      <w:b/>
                      <w:bCs/>
                      <w:color w:val="FFFFFF"/>
                      <w:sz w:val="20"/>
                      <w:szCs w:val="20"/>
                    </w:rPr>
                    <w:t>Setting</w:t>
                  </w:r>
                </w:p>
              </w:tc>
              <w:tc>
                <w:tcPr>
                  <w:tcW w:w="0" w:type="auto"/>
                  <w:tcBorders>
                    <w:top w:val="nil"/>
                    <w:left w:val="single" w:sz="4" w:space="0" w:color="FFFFFF" w:themeColor="background1"/>
                    <w:bottom w:val="single" w:sz="12" w:space="0" w:color="FFFFFF" w:themeColor="background1"/>
                    <w:right w:val="single" w:sz="4" w:space="0" w:color="FFFFFF" w:themeColor="background1"/>
                  </w:tcBorders>
                  <w:shd w:val="clear" w:color="auto" w:fill="5B9BD5"/>
                  <w:vAlign w:val="bottom"/>
                  <w:hideMark/>
                </w:tcPr>
                <w:p w14:paraId="1EA0EA61" w14:textId="375F0262" w:rsidR="000C6573" w:rsidRPr="001C5118" w:rsidRDefault="000C6573" w:rsidP="000C6573">
                  <w:pPr>
                    <w:jc w:val="center"/>
                    <w:rPr>
                      <w:rFonts w:ascii="Arial Narrow" w:hAnsi="Arial Narrow"/>
                      <w:b/>
                      <w:bCs/>
                      <w:color w:val="FFFFFF"/>
                      <w:sz w:val="20"/>
                      <w:szCs w:val="20"/>
                    </w:rPr>
                  </w:pPr>
                  <w:r w:rsidRPr="001C5118">
                    <w:rPr>
                      <w:rFonts w:ascii="Arial Narrow" w:hAnsi="Arial Narrow"/>
                      <w:b/>
                      <w:bCs/>
                      <w:color w:val="FFFFFF"/>
                      <w:sz w:val="20"/>
                      <w:szCs w:val="20"/>
                    </w:rPr>
                    <w:t>Intended</w:t>
                  </w:r>
                  <w:r w:rsidR="00271552">
                    <w:rPr>
                      <w:rFonts w:ascii="Arial Narrow" w:hAnsi="Arial Narrow"/>
                      <w:b/>
                      <w:bCs/>
                      <w:color w:val="FFFFFF"/>
                      <w:sz w:val="20"/>
                      <w:szCs w:val="20"/>
                    </w:rPr>
                    <w:t xml:space="preserve"> </w:t>
                  </w:r>
                  <w:r w:rsidRPr="001C5118">
                    <w:rPr>
                      <w:rFonts w:ascii="Arial Narrow" w:hAnsi="Arial Narrow"/>
                      <w:b/>
                      <w:bCs/>
                      <w:color w:val="FFFFFF"/>
                      <w:sz w:val="20"/>
                      <w:szCs w:val="20"/>
                    </w:rPr>
                    <w:t>Audience</w:t>
                  </w:r>
                </w:p>
              </w:tc>
              <w:tc>
                <w:tcPr>
                  <w:tcW w:w="0" w:type="auto"/>
                  <w:tcBorders>
                    <w:top w:val="nil"/>
                    <w:left w:val="single" w:sz="4" w:space="0" w:color="FFFFFF" w:themeColor="background1"/>
                    <w:bottom w:val="single" w:sz="12" w:space="0" w:color="FFFFFF" w:themeColor="background1"/>
                    <w:right w:val="single" w:sz="4" w:space="0" w:color="FFFFFF" w:themeColor="background1"/>
                  </w:tcBorders>
                  <w:shd w:val="clear" w:color="auto" w:fill="5B9BD5"/>
                  <w:vAlign w:val="bottom"/>
                  <w:hideMark/>
                </w:tcPr>
                <w:p w14:paraId="1E4C556B" w14:textId="24F1C9F6" w:rsidR="000C6573" w:rsidRPr="001C5118" w:rsidRDefault="000C6573" w:rsidP="000C6573">
                  <w:pPr>
                    <w:jc w:val="center"/>
                    <w:rPr>
                      <w:rFonts w:ascii="Arial Narrow" w:hAnsi="Arial Narrow"/>
                      <w:b/>
                      <w:bCs/>
                      <w:color w:val="FFFFFF"/>
                      <w:sz w:val="20"/>
                      <w:szCs w:val="20"/>
                    </w:rPr>
                  </w:pPr>
                  <w:r w:rsidRPr="001C5118">
                    <w:rPr>
                      <w:rFonts w:ascii="Arial Narrow" w:hAnsi="Arial Narrow"/>
                      <w:b/>
                      <w:bCs/>
                      <w:color w:val="FFFFFF"/>
                      <w:sz w:val="20"/>
                      <w:szCs w:val="20"/>
                    </w:rPr>
                    <w:t>Materials</w:t>
                  </w:r>
                  <w:r w:rsidR="00271552">
                    <w:rPr>
                      <w:rFonts w:ascii="Arial Narrow" w:hAnsi="Arial Narrow"/>
                      <w:b/>
                      <w:bCs/>
                      <w:color w:val="FFFFFF"/>
                      <w:sz w:val="20"/>
                      <w:szCs w:val="20"/>
                    </w:rPr>
                    <w:t xml:space="preserve"> </w:t>
                  </w:r>
                  <w:r w:rsidRPr="001C5118">
                    <w:rPr>
                      <w:rFonts w:ascii="Arial Narrow" w:hAnsi="Arial Narrow"/>
                      <w:b/>
                      <w:bCs/>
                      <w:color w:val="FFFFFF"/>
                      <w:sz w:val="20"/>
                      <w:szCs w:val="20"/>
                    </w:rPr>
                    <w:t>Provided</w:t>
                  </w:r>
                </w:p>
              </w:tc>
              <w:tc>
                <w:tcPr>
                  <w:tcW w:w="0" w:type="auto"/>
                  <w:tcBorders>
                    <w:top w:val="nil"/>
                    <w:left w:val="single" w:sz="4" w:space="0" w:color="FFFFFF" w:themeColor="background1"/>
                    <w:bottom w:val="single" w:sz="12" w:space="0" w:color="FFFFFF" w:themeColor="background1"/>
                    <w:right w:val="nil"/>
                  </w:tcBorders>
                  <w:shd w:val="clear" w:color="auto" w:fill="5B9BD5"/>
                  <w:vAlign w:val="bottom"/>
                  <w:hideMark/>
                </w:tcPr>
                <w:p w14:paraId="7175BCF7" w14:textId="0E2E66AF" w:rsidR="000C6573" w:rsidRPr="001C5118" w:rsidRDefault="000C6573" w:rsidP="000C6573">
                  <w:pPr>
                    <w:jc w:val="center"/>
                    <w:rPr>
                      <w:rFonts w:ascii="Arial Narrow" w:hAnsi="Arial Narrow"/>
                      <w:b/>
                      <w:bCs/>
                      <w:color w:val="FFFFFF"/>
                      <w:sz w:val="20"/>
                      <w:szCs w:val="20"/>
                    </w:rPr>
                  </w:pPr>
                  <w:r w:rsidRPr="001C5118">
                    <w:rPr>
                      <w:rFonts w:ascii="Arial Narrow" w:hAnsi="Arial Narrow"/>
                      <w:b/>
                      <w:bCs/>
                      <w:color w:val="FFFFFF"/>
                      <w:sz w:val="20"/>
                      <w:szCs w:val="20"/>
                    </w:rPr>
                    <w:t>Expected</w:t>
                  </w:r>
                  <w:r w:rsidR="00271552">
                    <w:rPr>
                      <w:rFonts w:ascii="Arial Narrow" w:hAnsi="Arial Narrow"/>
                      <w:b/>
                      <w:bCs/>
                      <w:color w:val="FFFFFF"/>
                      <w:sz w:val="20"/>
                      <w:szCs w:val="20"/>
                    </w:rPr>
                    <w:t xml:space="preserve"> </w:t>
                  </w:r>
                  <w:r w:rsidRPr="001C5118">
                    <w:rPr>
                      <w:rFonts w:ascii="Arial Narrow" w:hAnsi="Arial Narrow"/>
                      <w:b/>
                      <w:bCs/>
                      <w:color w:val="FFFFFF"/>
                      <w:sz w:val="20"/>
                      <w:szCs w:val="20"/>
                    </w:rPr>
                    <w:t>Training</w:t>
                  </w:r>
                  <w:r w:rsidR="00271552">
                    <w:rPr>
                      <w:rFonts w:ascii="Arial Narrow" w:hAnsi="Arial Narrow"/>
                      <w:b/>
                      <w:bCs/>
                      <w:color w:val="FFFFFF"/>
                      <w:sz w:val="20"/>
                      <w:szCs w:val="20"/>
                    </w:rPr>
                    <w:t xml:space="preserve"> </w:t>
                  </w:r>
                  <w:r w:rsidRPr="001C5118">
                    <w:rPr>
                      <w:rFonts w:ascii="Arial Narrow" w:hAnsi="Arial Narrow"/>
                      <w:b/>
                      <w:bCs/>
                      <w:color w:val="FFFFFF"/>
                      <w:sz w:val="20"/>
                      <w:szCs w:val="20"/>
                    </w:rPr>
                    <w:t>Result</w:t>
                  </w:r>
                </w:p>
              </w:tc>
            </w:tr>
            <w:tr w:rsidR="000C6573" w:rsidRPr="00C3490F" w14:paraId="1D7B9A42" w14:textId="77777777" w:rsidTr="007A0C51">
              <w:trPr>
                <w:trHeight w:val="600"/>
              </w:trPr>
              <w:tc>
                <w:tcPr>
                  <w:tcW w:w="0" w:type="auto"/>
                  <w:tcBorders>
                    <w:top w:val="single" w:sz="4" w:space="0" w:color="FFFFFF" w:themeColor="background1"/>
                    <w:left w:val="nil"/>
                    <w:bottom w:val="single" w:sz="4" w:space="0" w:color="FFFFFF" w:themeColor="background1"/>
                    <w:right w:val="single" w:sz="4" w:space="0" w:color="FFFFFF" w:themeColor="background1"/>
                  </w:tcBorders>
                  <w:shd w:val="clear" w:color="auto" w:fill="BDD7EE"/>
                  <w:vAlign w:val="center"/>
                  <w:hideMark/>
                </w:tcPr>
                <w:p w14:paraId="2AD15A9D" w14:textId="3E36A6B9" w:rsidR="000C6573" w:rsidRPr="001C5118" w:rsidRDefault="000C6573" w:rsidP="007A0C51">
                  <w:pPr>
                    <w:jc w:val="center"/>
                    <w:rPr>
                      <w:rFonts w:ascii="Arial Narrow" w:hAnsi="Arial Narrow"/>
                      <w:color w:val="000000"/>
                      <w:sz w:val="20"/>
                      <w:szCs w:val="20"/>
                    </w:rPr>
                  </w:pPr>
                  <w:r w:rsidRPr="001C5118">
                    <w:rPr>
                      <w:rFonts w:ascii="Arial Narrow" w:hAnsi="Arial Narrow"/>
                      <w:color w:val="000000"/>
                      <w:sz w:val="20"/>
                      <w:szCs w:val="20"/>
                    </w:rPr>
                    <w:t>End</w:t>
                  </w:r>
                  <w:r w:rsidR="00BB5408" w:rsidRPr="001C5118">
                    <w:rPr>
                      <w:rFonts w:ascii="Arial Narrow" w:hAnsi="Arial Narrow"/>
                      <w:color w:val="000000"/>
                      <w:sz w:val="20"/>
                      <w:szCs w:val="20"/>
                    </w:rPr>
                    <w:t>-</w:t>
                  </w:r>
                  <w:r w:rsidRPr="001C5118">
                    <w:rPr>
                      <w:rFonts w:ascii="Arial Narrow" w:hAnsi="Arial Narrow"/>
                      <w:color w:val="000000"/>
                      <w:sz w:val="20"/>
                      <w:szCs w:val="20"/>
                    </w:rPr>
                    <w:t>User</w:t>
                  </w:r>
                  <w:r w:rsidR="00271552">
                    <w:rPr>
                      <w:rFonts w:ascii="Arial Narrow" w:hAnsi="Arial Narrow"/>
                      <w:color w:val="000000"/>
                      <w:sz w:val="20"/>
                      <w:szCs w:val="20"/>
                    </w:rPr>
                    <w:t xml:space="preserve"> </w:t>
                  </w:r>
                  <w:r w:rsidRPr="001C5118">
                    <w:rPr>
                      <w:rFonts w:ascii="Arial Narrow" w:hAnsi="Arial Narrow"/>
                      <w:color w:val="000000"/>
                      <w:sz w:val="20"/>
                      <w:szCs w:val="20"/>
                    </w:rPr>
                    <w:t>Training</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7EE"/>
                  <w:vAlign w:val="center"/>
                  <w:hideMark/>
                </w:tcPr>
                <w:p w14:paraId="3C8E0BE8" w14:textId="7606FAEF" w:rsidR="000C6573" w:rsidRPr="001C5118" w:rsidRDefault="000C6573" w:rsidP="007A0C51">
                  <w:pPr>
                    <w:jc w:val="center"/>
                    <w:rPr>
                      <w:rFonts w:ascii="Arial Narrow" w:hAnsi="Arial Narrow"/>
                      <w:color w:val="000000"/>
                      <w:sz w:val="20"/>
                      <w:szCs w:val="20"/>
                    </w:rPr>
                  </w:pPr>
                  <w:r w:rsidRPr="001C5118">
                    <w:rPr>
                      <w:rFonts w:ascii="Arial Narrow" w:hAnsi="Arial Narrow"/>
                      <w:color w:val="000000"/>
                      <w:sz w:val="20"/>
                      <w:szCs w:val="20"/>
                    </w:rPr>
                    <w:t>In</w:t>
                  </w:r>
                  <w:r w:rsidR="00BB5408" w:rsidRPr="001C5118">
                    <w:rPr>
                      <w:rFonts w:ascii="Arial Narrow" w:hAnsi="Arial Narrow"/>
                      <w:color w:val="000000"/>
                      <w:sz w:val="20"/>
                      <w:szCs w:val="20"/>
                    </w:rPr>
                    <w:t>-</w:t>
                  </w:r>
                  <w:r w:rsidRPr="001C5118">
                    <w:rPr>
                      <w:rFonts w:ascii="Arial Narrow" w:hAnsi="Arial Narrow"/>
                      <w:color w:val="000000"/>
                      <w:sz w:val="20"/>
                      <w:szCs w:val="20"/>
                    </w:rPr>
                    <w:t>Person</w:t>
                  </w:r>
                  <w:r w:rsidR="00271552">
                    <w:rPr>
                      <w:rFonts w:ascii="Arial Narrow" w:hAnsi="Arial Narrow"/>
                      <w:color w:val="000000"/>
                      <w:sz w:val="20"/>
                      <w:szCs w:val="20"/>
                    </w:rPr>
                    <w:t xml:space="preserve"> </w:t>
                  </w:r>
                  <w:r w:rsidRPr="001C5118">
                    <w:rPr>
                      <w:rFonts w:ascii="Arial Narrow" w:hAnsi="Arial Narrow"/>
                      <w:color w:val="000000"/>
                      <w:sz w:val="20"/>
                      <w:szCs w:val="20"/>
                    </w:rPr>
                    <w:t>/Virtual</w:t>
                  </w:r>
                  <w:r w:rsidR="00271552">
                    <w:rPr>
                      <w:rFonts w:ascii="Arial Narrow" w:hAnsi="Arial Narrow"/>
                      <w:color w:val="000000"/>
                      <w:sz w:val="20"/>
                      <w:szCs w:val="20"/>
                    </w:rPr>
                    <w:t xml:space="preserve"> </w:t>
                  </w:r>
                  <w:r w:rsidRPr="001C5118">
                    <w:rPr>
                      <w:rFonts w:ascii="Arial Narrow" w:hAnsi="Arial Narrow"/>
                      <w:color w:val="000000"/>
                      <w:sz w:val="20"/>
                      <w:szCs w:val="20"/>
                    </w:rPr>
                    <w:t>-</w:t>
                  </w:r>
                  <w:r w:rsidR="00271552">
                    <w:rPr>
                      <w:rFonts w:ascii="Arial Narrow" w:hAnsi="Arial Narrow"/>
                      <w:color w:val="000000"/>
                      <w:sz w:val="20"/>
                      <w:szCs w:val="20"/>
                    </w:rPr>
                    <w:t xml:space="preserve"> </w:t>
                  </w:r>
                  <w:r w:rsidRPr="001C5118">
                    <w:rPr>
                      <w:rFonts w:ascii="Arial Narrow" w:hAnsi="Arial Narrow"/>
                      <w:color w:val="000000"/>
                      <w:sz w:val="20"/>
                      <w:szCs w:val="20"/>
                    </w:rPr>
                    <w:t>Hands</w:t>
                  </w:r>
                  <w:r w:rsidR="00BB5408" w:rsidRPr="001C5118">
                    <w:rPr>
                      <w:rFonts w:ascii="Arial Narrow" w:hAnsi="Arial Narrow"/>
                      <w:color w:val="000000"/>
                      <w:sz w:val="20"/>
                      <w:szCs w:val="20"/>
                    </w:rPr>
                    <w:t>-</w:t>
                  </w:r>
                  <w:r w:rsidRPr="001C5118">
                    <w:rPr>
                      <w:rFonts w:ascii="Arial Narrow" w:hAnsi="Arial Narrow"/>
                      <w:color w:val="000000"/>
                      <w:sz w:val="20"/>
                      <w:szCs w:val="20"/>
                    </w:rPr>
                    <w:t>on</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7EE"/>
                  <w:vAlign w:val="center"/>
                  <w:hideMark/>
                </w:tcPr>
                <w:p w14:paraId="306B9913" w14:textId="67F617E9" w:rsidR="000C6573" w:rsidRPr="001C5118" w:rsidRDefault="000C6573" w:rsidP="007A0C51">
                  <w:pPr>
                    <w:jc w:val="center"/>
                    <w:rPr>
                      <w:rFonts w:ascii="Arial Narrow" w:hAnsi="Arial Narrow"/>
                      <w:color w:val="000000"/>
                      <w:sz w:val="20"/>
                      <w:szCs w:val="20"/>
                    </w:rPr>
                  </w:pPr>
                  <w:r w:rsidRPr="001C5118">
                    <w:rPr>
                      <w:rFonts w:ascii="Arial Narrow" w:hAnsi="Arial Narrow"/>
                      <w:color w:val="000000"/>
                      <w:sz w:val="20"/>
                      <w:szCs w:val="20"/>
                    </w:rPr>
                    <w:t>All</w:t>
                  </w:r>
                  <w:r w:rsidR="00271552">
                    <w:rPr>
                      <w:rFonts w:ascii="Arial Narrow" w:hAnsi="Arial Narrow"/>
                      <w:color w:val="000000"/>
                      <w:sz w:val="20"/>
                      <w:szCs w:val="20"/>
                    </w:rPr>
                    <w:t xml:space="preserve"> </w:t>
                  </w:r>
                  <w:r w:rsidRPr="001C5118">
                    <w:rPr>
                      <w:rFonts w:ascii="Arial Narrow" w:hAnsi="Arial Narrow"/>
                      <w:color w:val="000000"/>
                      <w:sz w:val="20"/>
                      <w:szCs w:val="20"/>
                    </w:rPr>
                    <w:t>internal</w:t>
                  </w:r>
                  <w:r w:rsidR="00271552">
                    <w:rPr>
                      <w:rFonts w:ascii="Arial Narrow" w:hAnsi="Arial Narrow"/>
                      <w:color w:val="000000"/>
                      <w:sz w:val="20"/>
                      <w:szCs w:val="20"/>
                    </w:rPr>
                    <w:t xml:space="preserve"> </w:t>
                  </w:r>
                  <w:r w:rsidRPr="001C5118">
                    <w:rPr>
                      <w:rFonts w:ascii="Arial Narrow" w:hAnsi="Arial Narrow"/>
                      <w:color w:val="000000"/>
                      <w:sz w:val="20"/>
                      <w:szCs w:val="20"/>
                    </w:rPr>
                    <w:t>users</w:t>
                  </w:r>
                  <w:r w:rsidR="00271552">
                    <w:rPr>
                      <w:rFonts w:ascii="Arial Narrow" w:hAnsi="Arial Narrow"/>
                      <w:color w:val="000000"/>
                      <w:sz w:val="20"/>
                      <w:szCs w:val="20"/>
                    </w:rPr>
                    <w:t xml:space="preserve"> </w:t>
                  </w:r>
                  <w:r w:rsidRPr="001C5118">
                    <w:rPr>
                      <w:rFonts w:ascii="Arial Narrow" w:hAnsi="Arial Narrow"/>
                      <w:color w:val="000000"/>
                      <w:sz w:val="20"/>
                      <w:szCs w:val="20"/>
                    </w:rPr>
                    <w:br/>
                    <w:t>of</w:t>
                  </w:r>
                  <w:r w:rsidR="00271552">
                    <w:rPr>
                      <w:rFonts w:ascii="Arial Narrow" w:hAnsi="Arial Narrow"/>
                      <w:color w:val="000000"/>
                      <w:sz w:val="20"/>
                      <w:szCs w:val="20"/>
                    </w:rPr>
                    <w:t xml:space="preserve"> </w:t>
                  </w:r>
                  <w:r w:rsidRPr="001C5118">
                    <w:rPr>
                      <w:rFonts w:ascii="Arial Narrow" w:hAnsi="Arial Narrow"/>
                      <w:color w:val="000000"/>
                      <w:sz w:val="20"/>
                      <w:szCs w:val="20"/>
                    </w:rPr>
                    <w:t>the</w:t>
                  </w:r>
                  <w:r w:rsidR="00271552">
                    <w:rPr>
                      <w:rFonts w:ascii="Arial Narrow" w:hAnsi="Arial Narrow"/>
                      <w:color w:val="000000"/>
                      <w:sz w:val="20"/>
                      <w:szCs w:val="20"/>
                    </w:rPr>
                    <w:t xml:space="preserve"> </w:t>
                  </w:r>
                  <w:r w:rsidRPr="001C5118">
                    <w:rPr>
                      <w:rFonts w:ascii="Arial Narrow" w:hAnsi="Arial Narrow"/>
                      <w:color w:val="000000"/>
                      <w:sz w:val="20"/>
                      <w:szCs w:val="20"/>
                    </w:rPr>
                    <w:t>system</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7EE"/>
                  <w:vAlign w:val="center"/>
                  <w:hideMark/>
                </w:tcPr>
                <w:p w14:paraId="2ADC46EB" w14:textId="721E7C2D" w:rsidR="000C6573" w:rsidRPr="001C5118" w:rsidRDefault="000C6573" w:rsidP="007A0C51">
                  <w:pPr>
                    <w:jc w:val="center"/>
                    <w:rPr>
                      <w:rFonts w:ascii="Arial Narrow" w:hAnsi="Arial Narrow"/>
                      <w:color w:val="000000"/>
                      <w:sz w:val="20"/>
                      <w:szCs w:val="20"/>
                    </w:rPr>
                  </w:pPr>
                  <w:r w:rsidRPr="001C5118">
                    <w:rPr>
                      <w:rFonts w:ascii="Arial Narrow" w:hAnsi="Arial Narrow"/>
                      <w:color w:val="000000"/>
                      <w:sz w:val="20"/>
                      <w:szCs w:val="20"/>
                    </w:rPr>
                    <w:t>Custom</w:t>
                  </w:r>
                  <w:r w:rsidR="00271552">
                    <w:rPr>
                      <w:rFonts w:ascii="Arial Narrow" w:hAnsi="Arial Narrow"/>
                      <w:color w:val="000000"/>
                      <w:sz w:val="20"/>
                      <w:szCs w:val="20"/>
                    </w:rPr>
                    <w:t xml:space="preserve"> </w:t>
                  </w:r>
                  <w:r w:rsidRPr="001C5118">
                    <w:rPr>
                      <w:rFonts w:ascii="Arial Narrow" w:hAnsi="Arial Narrow"/>
                      <w:color w:val="000000"/>
                      <w:sz w:val="20"/>
                      <w:szCs w:val="20"/>
                    </w:rPr>
                    <w:t>End</w:t>
                  </w:r>
                  <w:r w:rsidR="00271552">
                    <w:rPr>
                      <w:rFonts w:ascii="Arial Narrow" w:hAnsi="Arial Narrow"/>
                      <w:color w:val="000000"/>
                      <w:sz w:val="20"/>
                      <w:szCs w:val="20"/>
                    </w:rPr>
                    <w:t xml:space="preserve"> </w:t>
                  </w:r>
                  <w:r w:rsidRPr="001C5118">
                    <w:rPr>
                      <w:rFonts w:ascii="Arial Narrow" w:hAnsi="Arial Narrow"/>
                      <w:color w:val="000000"/>
                      <w:sz w:val="20"/>
                      <w:szCs w:val="20"/>
                    </w:rPr>
                    <w:t>User</w:t>
                  </w:r>
                  <w:r w:rsidR="00271552">
                    <w:rPr>
                      <w:rFonts w:ascii="Arial Narrow" w:hAnsi="Arial Narrow"/>
                      <w:color w:val="000000"/>
                      <w:sz w:val="20"/>
                      <w:szCs w:val="20"/>
                    </w:rPr>
                    <w:t xml:space="preserve"> </w:t>
                  </w:r>
                  <w:r w:rsidRPr="001C5118">
                    <w:rPr>
                      <w:rFonts w:ascii="Arial Narrow" w:hAnsi="Arial Narrow"/>
                      <w:color w:val="000000"/>
                      <w:sz w:val="20"/>
                      <w:szCs w:val="20"/>
                    </w:rPr>
                    <w:t>Guide</w:t>
                  </w:r>
                  <w:r w:rsidR="00271552">
                    <w:rPr>
                      <w:rFonts w:ascii="Arial Narrow" w:hAnsi="Arial Narrow"/>
                      <w:color w:val="000000"/>
                      <w:sz w:val="20"/>
                      <w:szCs w:val="20"/>
                    </w:rPr>
                    <w:t xml:space="preserve"> </w:t>
                  </w:r>
                  <w:r w:rsidRPr="001C5118">
                    <w:rPr>
                      <w:rFonts w:ascii="Arial Narrow" w:hAnsi="Arial Narrow"/>
                      <w:color w:val="000000"/>
                      <w:sz w:val="20"/>
                      <w:szCs w:val="20"/>
                    </w:rPr>
                    <w:t>prepared</w:t>
                  </w:r>
                  <w:r w:rsidR="00271552">
                    <w:rPr>
                      <w:rFonts w:ascii="Arial Narrow" w:hAnsi="Arial Narrow"/>
                      <w:color w:val="000000"/>
                      <w:sz w:val="20"/>
                      <w:szCs w:val="20"/>
                    </w:rPr>
                    <w:t xml:space="preserve"> </w:t>
                  </w:r>
                  <w:r w:rsidRPr="001C5118">
                    <w:rPr>
                      <w:rFonts w:ascii="Arial Narrow" w:hAnsi="Arial Narrow"/>
                      <w:color w:val="000000"/>
                      <w:sz w:val="20"/>
                      <w:szCs w:val="20"/>
                    </w:rPr>
                    <w:t>by</w:t>
                  </w:r>
                  <w:r w:rsidR="00271552">
                    <w:rPr>
                      <w:rFonts w:ascii="Arial Narrow" w:hAnsi="Arial Narrow"/>
                      <w:color w:val="000000"/>
                      <w:sz w:val="20"/>
                      <w:szCs w:val="20"/>
                    </w:rPr>
                    <w:t xml:space="preserve"> </w:t>
                  </w:r>
                  <w:r w:rsidRPr="001C5118">
                    <w:rPr>
                      <w:rFonts w:ascii="Arial Narrow" w:hAnsi="Arial Narrow"/>
                      <w:color w:val="000000"/>
                      <w:sz w:val="20"/>
                      <w:szCs w:val="20"/>
                    </w:rPr>
                    <w:t>Stealth</w:t>
                  </w:r>
                  <w:r w:rsidR="00271552">
                    <w:rPr>
                      <w:rFonts w:ascii="Arial Narrow" w:hAnsi="Arial Narrow"/>
                      <w:color w:val="000000"/>
                      <w:sz w:val="20"/>
                      <w:szCs w:val="20"/>
                    </w:rPr>
                    <w:t xml:space="preserve"> </w:t>
                  </w:r>
                  <w:r w:rsidRPr="001C5118">
                    <w:rPr>
                      <w:rFonts w:ascii="Arial Narrow" w:hAnsi="Arial Narrow"/>
                      <w:color w:val="000000"/>
                      <w:sz w:val="20"/>
                      <w:szCs w:val="20"/>
                    </w:rPr>
                    <w:t>Solutions</w:t>
                  </w:r>
                </w:p>
              </w:tc>
              <w:tc>
                <w:tcPr>
                  <w:tcW w:w="0" w:type="auto"/>
                  <w:tcBorders>
                    <w:top w:val="single" w:sz="4" w:space="0" w:color="FFFFFF" w:themeColor="background1"/>
                    <w:left w:val="single" w:sz="4" w:space="0" w:color="FFFFFF" w:themeColor="background1"/>
                    <w:bottom w:val="single" w:sz="4" w:space="0" w:color="FFFFFF" w:themeColor="background1"/>
                    <w:right w:val="nil"/>
                  </w:tcBorders>
                  <w:shd w:val="clear" w:color="auto" w:fill="BDD7EE"/>
                  <w:vAlign w:val="center"/>
                  <w:hideMark/>
                </w:tcPr>
                <w:p w14:paraId="5F99771E" w14:textId="4767F54D" w:rsidR="000C6573" w:rsidRPr="001C5118" w:rsidRDefault="000C6573" w:rsidP="007A0C51">
                  <w:pPr>
                    <w:jc w:val="center"/>
                    <w:rPr>
                      <w:rFonts w:ascii="Arial Narrow" w:hAnsi="Arial Narrow"/>
                      <w:color w:val="000000"/>
                      <w:sz w:val="20"/>
                      <w:szCs w:val="20"/>
                    </w:rPr>
                  </w:pPr>
                  <w:r w:rsidRPr="001C5118">
                    <w:rPr>
                      <w:rFonts w:ascii="Arial Narrow" w:hAnsi="Arial Narrow"/>
                      <w:color w:val="000000"/>
                      <w:sz w:val="20"/>
                      <w:szCs w:val="20"/>
                    </w:rPr>
                    <w:t>User</w:t>
                  </w:r>
                  <w:r w:rsidR="00271552">
                    <w:rPr>
                      <w:rFonts w:ascii="Arial Narrow" w:hAnsi="Arial Narrow"/>
                      <w:color w:val="000000"/>
                      <w:sz w:val="20"/>
                      <w:szCs w:val="20"/>
                    </w:rPr>
                    <w:t xml:space="preserve"> </w:t>
                  </w:r>
                  <w:r w:rsidRPr="001C5118">
                    <w:rPr>
                      <w:rFonts w:ascii="Arial Narrow" w:hAnsi="Arial Narrow"/>
                      <w:color w:val="000000"/>
                      <w:sz w:val="20"/>
                      <w:szCs w:val="20"/>
                    </w:rPr>
                    <w:t>should</w:t>
                  </w:r>
                  <w:r w:rsidR="00271552">
                    <w:rPr>
                      <w:rFonts w:ascii="Arial Narrow" w:hAnsi="Arial Narrow"/>
                      <w:color w:val="000000"/>
                      <w:sz w:val="20"/>
                      <w:szCs w:val="20"/>
                    </w:rPr>
                    <w:t xml:space="preserve"> </w:t>
                  </w:r>
                  <w:r w:rsidRPr="001C5118">
                    <w:rPr>
                      <w:rFonts w:ascii="Arial Narrow" w:hAnsi="Arial Narrow"/>
                      <w:color w:val="000000"/>
                      <w:sz w:val="20"/>
                      <w:szCs w:val="20"/>
                    </w:rPr>
                    <w:t>be</w:t>
                  </w:r>
                  <w:r w:rsidR="00271552">
                    <w:rPr>
                      <w:rFonts w:ascii="Arial Narrow" w:hAnsi="Arial Narrow"/>
                      <w:color w:val="000000"/>
                      <w:sz w:val="20"/>
                      <w:szCs w:val="20"/>
                    </w:rPr>
                    <w:t xml:space="preserve"> </w:t>
                  </w:r>
                  <w:r w:rsidRPr="001C5118">
                    <w:rPr>
                      <w:rFonts w:ascii="Arial Narrow" w:hAnsi="Arial Narrow"/>
                      <w:color w:val="000000"/>
                      <w:sz w:val="20"/>
                      <w:szCs w:val="20"/>
                    </w:rPr>
                    <w:t>able</w:t>
                  </w:r>
                  <w:r w:rsidR="00271552">
                    <w:rPr>
                      <w:rFonts w:ascii="Arial Narrow" w:hAnsi="Arial Narrow"/>
                      <w:color w:val="000000"/>
                      <w:sz w:val="20"/>
                      <w:szCs w:val="20"/>
                    </w:rPr>
                    <w:t xml:space="preserve"> </w:t>
                  </w:r>
                  <w:r w:rsidRPr="001C5118">
                    <w:rPr>
                      <w:rFonts w:ascii="Arial Narrow" w:hAnsi="Arial Narrow"/>
                      <w:color w:val="000000"/>
                      <w:sz w:val="20"/>
                      <w:szCs w:val="20"/>
                    </w:rPr>
                    <w:t>to</w:t>
                  </w:r>
                  <w:r w:rsidR="00271552">
                    <w:rPr>
                      <w:rFonts w:ascii="Arial Narrow" w:hAnsi="Arial Narrow"/>
                      <w:color w:val="000000"/>
                      <w:sz w:val="20"/>
                      <w:szCs w:val="20"/>
                    </w:rPr>
                    <w:t xml:space="preserve"> </w:t>
                  </w:r>
                  <w:r w:rsidRPr="001C5118">
                    <w:rPr>
                      <w:rFonts w:ascii="Arial Narrow" w:hAnsi="Arial Narrow"/>
                      <w:color w:val="000000"/>
                      <w:sz w:val="20"/>
                      <w:szCs w:val="20"/>
                    </w:rPr>
                    <w:t>comfortable</w:t>
                  </w:r>
                  <w:r w:rsidR="00271552">
                    <w:rPr>
                      <w:rFonts w:ascii="Arial Narrow" w:hAnsi="Arial Narrow"/>
                      <w:color w:val="000000"/>
                      <w:sz w:val="20"/>
                      <w:szCs w:val="20"/>
                    </w:rPr>
                    <w:t xml:space="preserve"> </w:t>
                  </w:r>
                  <w:r w:rsidRPr="001C5118">
                    <w:rPr>
                      <w:rFonts w:ascii="Arial Narrow" w:hAnsi="Arial Narrow"/>
                      <w:color w:val="000000"/>
                      <w:sz w:val="20"/>
                      <w:szCs w:val="20"/>
                    </w:rPr>
                    <w:t>using</w:t>
                  </w:r>
                  <w:r w:rsidR="00271552">
                    <w:rPr>
                      <w:rFonts w:ascii="Arial Narrow" w:hAnsi="Arial Narrow"/>
                      <w:color w:val="000000"/>
                      <w:sz w:val="20"/>
                      <w:szCs w:val="20"/>
                    </w:rPr>
                    <w:t xml:space="preserve"> </w:t>
                  </w:r>
                  <w:r w:rsidRPr="001C5118">
                    <w:rPr>
                      <w:rFonts w:ascii="Arial Narrow" w:hAnsi="Arial Narrow"/>
                      <w:color w:val="000000"/>
                      <w:sz w:val="20"/>
                      <w:szCs w:val="20"/>
                    </w:rPr>
                    <w:t>all</w:t>
                  </w:r>
                  <w:r w:rsidR="00271552">
                    <w:rPr>
                      <w:rFonts w:ascii="Arial Narrow" w:hAnsi="Arial Narrow"/>
                      <w:color w:val="000000"/>
                      <w:sz w:val="20"/>
                      <w:szCs w:val="20"/>
                    </w:rPr>
                    <w:t xml:space="preserve"> </w:t>
                  </w:r>
                  <w:r w:rsidRPr="001C5118">
                    <w:rPr>
                      <w:rFonts w:ascii="Arial Narrow" w:hAnsi="Arial Narrow"/>
                      <w:color w:val="000000"/>
                      <w:sz w:val="20"/>
                      <w:szCs w:val="20"/>
                    </w:rPr>
                    <w:t>functionalities</w:t>
                  </w:r>
                  <w:r w:rsidR="00271552">
                    <w:rPr>
                      <w:rFonts w:ascii="Arial Narrow" w:hAnsi="Arial Narrow"/>
                      <w:color w:val="000000"/>
                      <w:sz w:val="20"/>
                      <w:szCs w:val="20"/>
                    </w:rPr>
                    <w:t xml:space="preserve"> </w:t>
                  </w:r>
                  <w:r w:rsidRPr="001C5118">
                    <w:rPr>
                      <w:rFonts w:ascii="Arial Narrow" w:hAnsi="Arial Narrow"/>
                      <w:color w:val="000000"/>
                      <w:sz w:val="20"/>
                      <w:szCs w:val="20"/>
                    </w:rPr>
                    <w:t>in</w:t>
                  </w:r>
                  <w:r w:rsidR="00271552">
                    <w:rPr>
                      <w:rFonts w:ascii="Arial Narrow" w:hAnsi="Arial Narrow"/>
                      <w:color w:val="000000"/>
                      <w:sz w:val="20"/>
                      <w:szCs w:val="20"/>
                    </w:rPr>
                    <w:t xml:space="preserve"> </w:t>
                  </w:r>
                  <w:r w:rsidRPr="001C5118">
                    <w:rPr>
                      <w:rFonts w:ascii="Arial Narrow" w:hAnsi="Arial Narrow"/>
                      <w:color w:val="000000"/>
                      <w:sz w:val="20"/>
                      <w:szCs w:val="20"/>
                    </w:rPr>
                    <w:t>Salesforce</w:t>
                  </w:r>
                </w:p>
              </w:tc>
            </w:tr>
            <w:tr w:rsidR="000C6573" w:rsidRPr="00C3490F" w14:paraId="262C5324" w14:textId="77777777" w:rsidTr="007A0C51">
              <w:trPr>
                <w:trHeight w:val="1092"/>
              </w:trPr>
              <w:tc>
                <w:tcPr>
                  <w:tcW w:w="0" w:type="auto"/>
                  <w:tcBorders>
                    <w:top w:val="single" w:sz="4" w:space="0" w:color="FFFFFF" w:themeColor="background1"/>
                    <w:left w:val="nil"/>
                    <w:bottom w:val="single" w:sz="4" w:space="0" w:color="FFFFFF" w:themeColor="background1"/>
                    <w:right w:val="single" w:sz="4" w:space="0" w:color="FFFFFF" w:themeColor="background1"/>
                  </w:tcBorders>
                  <w:shd w:val="clear" w:color="auto" w:fill="DDEBF7"/>
                  <w:vAlign w:val="center"/>
                  <w:hideMark/>
                </w:tcPr>
                <w:p w14:paraId="29D9A015" w14:textId="0FF43A1E" w:rsidR="000C6573" w:rsidRPr="001C5118" w:rsidRDefault="000C6573" w:rsidP="007A0C51">
                  <w:pPr>
                    <w:jc w:val="center"/>
                    <w:rPr>
                      <w:rFonts w:ascii="Arial Narrow" w:hAnsi="Arial Narrow"/>
                      <w:color w:val="000000"/>
                      <w:sz w:val="20"/>
                      <w:szCs w:val="20"/>
                    </w:rPr>
                  </w:pPr>
                  <w:r w:rsidRPr="001C5118">
                    <w:rPr>
                      <w:rFonts w:ascii="Arial Narrow" w:hAnsi="Arial Narrow"/>
                      <w:color w:val="000000"/>
                      <w:sz w:val="20"/>
                      <w:szCs w:val="20"/>
                    </w:rPr>
                    <w:t>Sys</w:t>
                  </w:r>
                  <w:r w:rsidR="00271552">
                    <w:rPr>
                      <w:rFonts w:ascii="Arial Narrow" w:hAnsi="Arial Narrow"/>
                      <w:color w:val="000000"/>
                      <w:sz w:val="20"/>
                      <w:szCs w:val="20"/>
                    </w:rPr>
                    <w:t xml:space="preserve"> </w:t>
                  </w:r>
                  <w:r w:rsidRPr="001C5118">
                    <w:rPr>
                      <w:rFonts w:ascii="Arial Narrow" w:hAnsi="Arial Narrow"/>
                      <w:color w:val="000000"/>
                      <w:sz w:val="20"/>
                      <w:szCs w:val="20"/>
                    </w:rPr>
                    <w:t>Admin</w:t>
                  </w:r>
                  <w:r w:rsidR="00271552">
                    <w:rPr>
                      <w:rFonts w:ascii="Arial Narrow" w:hAnsi="Arial Narrow"/>
                      <w:color w:val="000000"/>
                      <w:sz w:val="20"/>
                      <w:szCs w:val="20"/>
                    </w:rPr>
                    <w:t xml:space="preserve"> </w:t>
                  </w:r>
                  <w:r w:rsidRPr="001C5118">
                    <w:rPr>
                      <w:rFonts w:ascii="Arial Narrow" w:hAnsi="Arial Narrow"/>
                      <w:color w:val="000000"/>
                      <w:sz w:val="20"/>
                      <w:szCs w:val="20"/>
                    </w:rPr>
                    <w:t>Training</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DEBF7"/>
                  <w:vAlign w:val="center"/>
                  <w:hideMark/>
                </w:tcPr>
                <w:p w14:paraId="1CDF11C2" w14:textId="2C1F8629" w:rsidR="000C6573" w:rsidRPr="001C5118" w:rsidRDefault="000C6573" w:rsidP="007A0C51">
                  <w:pPr>
                    <w:jc w:val="center"/>
                    <w:rPr>
                      <w:rFonts w:ascii="Arial Narrow" w:hAnsi="Arial Narrow"/>
                      <w:color w:val="000000"/>
                      <w:sz w:val="20"/>
                      <w:szCs w:val="20"/>
                    </w:rPr>
                  </w:pPr>
                  <w:r w:rsidRPr="001C5118">
                    <w:rPr>
                      <w:rFonts w:ascii="Arial Narrow" w:hAnsi="Arial Narrow"/>
                      <w:color w:val="000000" w:themeColor="text1"/>
                      <w:sz w:val="20"/>
                      <w:szCs w:val="20"/>
                    </w:rPr>
                    <w:t>In</w:t>
                  </w:r>
                  <w:r w:rsidR="2EC6DCF2" w:rsidRPr="001C5118">
                    <w:rPr>
                      <w:rFonts w:ascii="Arial Narrow" w:hAnsi="Arial Narrow"/>
                      <w:color w:val="000000" w:themeColor="text1"/>
                      <w:sz w:val="20"/>
                      <w:szCs w:val="20"/>
                    </w:rPr>
                    <w:t>-</w:t>
                  </w:r>
                  <w:r w:rsidRPr="001C5118">
                    <w:rPr>
                      <w:rFonts w:ascii="Arial Narrow" w:hAnsi="Arial Narrow"/>
                      <w:color w:val="000000" w:themeColor="text1"/>
                      <w:sz w:val="20"/>
                      <w:szCs w:val="20"/>
                    </w:rPr>
                    <w:t>Person/Virtual</w:t>
                  </w:r>
                  <w:r w:rsidR="00271552">
                    <w:rPr>
                      <w:rFonts w:ascii="Arial Narrow" w:hAnsi="Arial Narrow"/>
                      <w:color w:val="000000" w:themeColor="text1"/>
                      <w:sz w:val="20"/>
                      <w:szCs w:val="20"/>
                    </w:rPr>
                    <w:t xml:space="preserve"> </w:t>
                  </w:r>
                  <w:r w:rsidR="22FEF918" w:rsidRPr="001C5118">
                    <w:rPr>
                      <w:rFonts w:ascii="Arial Narrow" w:hAnsi="Arial Narrow"/>
                      <w:color w:val="000000" w:themeColor="text1"/>
                      <w:sz w:val="20"/>
                      <w:szCs w:val="20"/>
                    </w:rPr>
                    <w:t>-</w:t>
                  </w:r>
                  <w:r w:rsidR="00271552">
                    <w:rPr>
                      <w:rFonts w:ascii="Arial Narrow" w:hAnsi="Arial Narrow"/>
                      <w:color w:val="000000" w:themeColor="text1"/>
                      <w:sz w:val="20"/>
                      <w:szCs w:val="20"/>
                    </w:rPr>
                    <w:t xml:space="preserve"> </w:t>
                  </w:r>
                  <w:r w:rsidR="22FEF918" w:rsidRPr="001C5118">
                    <w:rPr>
                      <w:rFonts w:ascii="Arial Narrow" w:hAnsi="Arial Narrow"/>
                      <w:color w:val="000000" w:themeColor="text1"/>
                      <w:sz w:val="20"/>
                      <w:szCs w:val="20"/>
                    </w:rPr>
                    <w:t>Hands</w:t>
                  </w:r>
                  <w:r w:rsidR="2EC6DCF2" w:rsidRPr="001C5118">
                    <w:rPr>
                      <w:rFonts w:ascii="Arial Narrow" w:hAnsi="Arial Narrow"/>
                      <w:color w:val="000000" w:themeColor="text1"/>
                      <w:sz w:val="20"/>
                      <w:szCs w:val="20"/>
                    </w:rPr>
                    <w:t>-</w:t>
                  </w:r>
                  <w:r w:rsidRPr="001C5118">
                    <w:rPr>
                      <w:rFonts w:ascii="Arial Narrow" w:hAnsi="Arial Narrow"/>
                      <w:color w:val="000000" w:themeColor="text1"/>
                      <w:sz w:val="20"/>
                      <w:szCs w:val="20"/>
                    </w:rPr>
                    <w:t>on</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DEBF7"/>
                  <w:vAlign w:val="center"/>
                  <w:hideMark/>
                </w:tcPr>
                <w:p w14:paraId="34B907EF" w14:textId="1CAC4F71" w:rsidR="000C6573" w:rsidRPr="001C5118" w:rsidRDefault="000C6573" w:rsidP="007A0C51">
                  <w:pPr>
                    <w:jc w:val="center"/>
                    <w:rPr>
                      <w:rFonts w:ascii="Arial Narrow" w:hAnsi="Arial Narrow"/>
                      <w:color w:val="000000"/>
                      <w:sz w:val="20"/>
                      <w:szCs w:val="20"/>
                    </w:rPr>
                  </w:pPr>
                  <w:r w:rsidRPr="001C5118">
                    <w:rPr>
                      <w:rFonts w:ascii="Arial Narrow" w:hAnsi="Arial Narrow"/>
                      <w:color w:val="000000"/>
                      <w:sz w:val="20"/>
                      <w:szCs w:val="20"/>
                    </w:rPr>
                    <w:t>Identified</w:t>
                  </w:r>
                  <w:r w:rsidR="00271552">
                    <w:rPr>
                      <w:rFonts w:ascii="Arial Narrow" w:hAnsi="Arial Narrow"/>
                      <w:color w:val="000000"/>
                      <w:sz w:val="20"/>
                      <w:szCs w:val="20"/>
                    </w:rPr>
                    <w:t xml:space="preserve"> </w:t>
                  </w:r>
                  <w:r w:rsidRPr="001C5118">
                    <w:rPr>
                      <w:rFonts w:ascii="Arial Narrow" w:hAnsi="Arial Narrow"/>
                      <w:color w:val="000000"/>
                      <w:sz w:val="20"/>
                      <w:szCs w:val="20"/>
                    </w:rPr>
                    <w:t>System</w:t>
                  </w:r>
                  <w:r w:rsidR="00271552">
                    <w:rPr>
                      <w:rFonts w:ascii="Arial Narrow" w:hAnsi="Arial Narrow"/>
                      <w:color w:val="000000"/>
                      <w:sz w:val="20"/>
                      <w:szCs w:val="20"/>
                    </w:rPr>
                    <w:t xml:space="preserve"> </w:t>
                  </w:r>
                  <w:r w:rsidRPr="001C5118">
                    <w:rPr>
                      <w:rFonts w:ascii="Arial Narrow" w:hAnsi="Arial Narrow"/>
                      <w:color w:val="000000"/>
                      <w:sz w:val="20"/>
                      <w:szCs w:val="20"/>
                    </w:rPr>
                    <w:t>Administrators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DEBF7"/>
                  <w:vAlign w:val="center"/>
                  <w:hideMark/>
                </w:tcPr>
                <w:p w14:paraId="3972281A" w14:textId="3D771C4D" w:rsidR="000C6573" w:rsidRPr="001C5118" w:rsidRDefault="000C6573" w:rsidP="007A0C51">
                  <w:pPr>
                    <w:jc w:val="center"/>
                    <w:rPr>
                      <w:rFonts w:ascii="Arial Narrow" w:hAnsi="Arial Narrow"/>
                      <w:color w:val="000000"/>
                      <w:sz w:val="20"/>
                      <w:szCs w:val="20"/>
                    </w:rPr>
                  </w:pPr>
                  <w:r w:rsidRPr="001C5118">
                    <w:rPr>
                      <w:rFonts w:ascii="Arial Narrow" w:hAnsi="Arial Narrow"/>
                      <w:color w:val="000000"/>
                      <w:sz w:val="20"/>
                      <w:szCs w:val="20"/>
                    </w:rPr>
                    <w:t>Custom</w:t>
                  </w:r>
                  <w:r w:rsidR="00271552">
                    <w:rPr>
                      <w:rFonts w:ascii="Arial Narrow" w:hAnsi="Arial Narrow"/>
                      <w:color w:val="000000"/>
                      <w:sz w:val="20"/>
                      <w:szCs w:val="20"/>
                    </w:rPr>
                    <w:t xml:space="preserve"> </w:t>
                  </w:r>
                  <w:r w:rsidRPr="001C5118">
                    <w:rPr>
                      <w:rFonts w:ascii="Arial Narrow" w:hAnsi="Arial Narrow"/>
                      <w:color w:val="000000"/>
                      <w:sz w:val="20"/>
                      <w:szCs w:val="20"/>
                    </w:rPr>
                    <w:t>Sys</w:t>
                  </w:r>
                  <w:r w:rsidR="00271552">
                    <w:rPr>
                      <w:rFonts w:ascii="Arial Narrow" w:hAnsi="Arial Narrow"/>
                      <w:color w:val="000000"/>
                      <w:sz w:val="20"/>
                      <w:szCs w:val="20"/>
                    </w:rPr>
                    <w:t xml:space="preserve"> </w:t>
                  </w:r>
                  <w:r w:rsidRPr="001C5118">
                    <w:rPr>
                      <w:rFonts w:ascii="Arial Narrow" w:hAnsi="Arial Narrow"/>
                      <w:color w:val="000000"/>
                      <w:sz w:val="20"/>
                      <w:szCs w:val="20"/>
                    </w:rPr>
                    <w:t>Admin</w:t>
                  </w:r>
                  <w:r w:rsidR="00271552">
                    <w:rPr>
                      <w:rFonts w:ascii="Arial Narrow" w:hAnsi="Arial Narrow"/>
                      <w:color w:val="000000"/>
                      <w:sz w:val="20"/>
                      <w:szCs w:val="20"/>
                    </w:rPr>
                    <w:t xml:space="preserve"> </w:t>
                  </w:r>
                  <w:r w:rsidRPr="001C5118">
                    <w:rPr>
                      <w:rFonts w:ascii="Arial Narrow" w:hAnsi="Arial Narrow"/>
                      <w:color w:val="000000"/>
                      <w:sz w:val="20"/>
                      <w:szCs w:val="20"/>
                    </w:rPr>
                    <w:t>Guide</w:t>
                  </w:r>
                  <w:r w:rsidR="00271552">
                    <w:rPr>
                      <w:rFonts w:ascii="Arial Narrow" w:hAnsi="Arial Narrow"/>
                      <w:color w:val="000000"/>
                      <w:sz w:val="20"/>
                      <w:szCs w:val="20"/>
                    </w:rPr>
                    <w:t xml:space="preserve"> </w:t>
                  </w:r>
                  <w:r w:rsidRPr="001C5118">
                    <w:rPr>
                      <w:rFonts w:ascii="Arial Narrow" w:hAnsi="Arial Narrow"/>
                      <w:color w:val="000000"/>
                      <w:sz w:val="20"/>
                      <w:szCs w:val="20"/>
                    </w:rPr>
                    <w:t>prepared</w:t>
                  </w:r>
                  <w:r w:rsidR="00271552">
                    <w:rPr>
                      <w:rFonts w:ascii="Arial Narrow" w:hAnsi="Arial Narrow"/>
                      <w:color w:val="000000"/>
                      <w:sz w:val="20"/>
                      <w:szCs w:val="20"/>
                    </w:rPr>
                    <w:t xml:space="preserve"> </w:t>
                  </w:r>
                  <w:r w:rsidRPr="001C5118">
                    <w:rPr>
                      <w:rFonts w:ascii="Arial Narrow" w:hAnsi="Arial Narrow"/>
                      <w:color w:val="000000"/>
                      <w:sz w:val="20"/>
                      <w:szCs w:val="20"/>
                    </w:rPr>
                    <w:t>by</w:t>
                  </w:r>
                  <w:r w:rsidR="00271552">
                    <w:rPr>
                      <w:rFonts w:ascii="Arial Narrow" w:hAnsi="Arial Narrow"/>
                      <w:color w:val="000000"/>
                      <w:sz w:val="20"/>
                      <w:szCs w:val="20"/>
                    </w:rPr>
                    <w:t xml:space="preserve"> </w:t>
                  </w:r>
                  <w:r w:rsidRPr="001C5118">
                    <w:rPr>
                      <w:rFonts w:ascii="Arial Narrow" w:hAnsi="Arial Narrow"/>
                      <w:color w:val="000000"/>
                      <w:sz w:val="20"/>
                      <w:szCs w:val="20"/>
                    </w:rPr>
                    <w:t>Stealth</w:t>
                  </w:r>
                  <w:r w:rsidR="00271552">
                    <w:rPr>
                      <w:rFonts w:ascii="Arial Narrow" w:hAnsi="Arial Narrow"/>
                      <w:color w:val="000000"/>
                      <w:sz w:val="20"/>
                      <w:szCs w:val="20"/>
                    </w:rPr>
                    <w:t xml:space="preserve"> </w:t>
                  </w:r>
                  <w:r w:rsidRPr="001C5118">
                    <w:rPr>
                      <w:rFonts w:ascii="Arial Narrow" w:hAnsi="Arial Narrow"/>
                      <w:color w:val="000000"/>
                      <w:sz w:val="20"/>
                      <w:szCs w:val="20"/>
                    </w:rPr>
                    <w:t>Solutions</w:t>
                  </w:r>
                  <w:r w:rsidR="00271552">
                    <w:rPr>
                      <w:rFonts w:ascii="Arial Narrow" w:hAnsi="Arial Narrow"/>
                      <w:color w:val="000000"/>
                      <w:sz w:val="20"/>
                      <w:szCs w:val="20"/>
                    </w:rPr>
                    <w:t xml:space="preserve"> </w:t>
                  </w:r>
                  <w:r w:rsidRPr="001C5118">
                    <w:rPr>
                      <w:rFonts w:ascii="Arial Narrow" w:hAnsi="Arial Narrow"/>
                      <w:color w:val="000000"/>
                      <w:sz w:val="20"/>
                      <w:szCs w:val="20"/>
                    </w:rPr>
                    <w:t>and</w:t>
                  </w:r>
                  <w:r w:rsidR="00271552">
                    <w:rPr>
                      <w:rFonts w:ascii="Arial Narrow" w:hAnsi="Arial Narrow"/>
                      <w:color w:val="000000"/>
                      <w:sz w:val="20"/>
                      <w:szCs w:val="20"/>
                    </w:rPr>
                    <w:t xml:space="preserve"> </w:t>
                  </w:r>
                  <w:r w:rsidRPr="001C5118">
                    <w:rPr>
                      <w:rFonts w:ascii="Arial Narrow" w:hAnsi="Arial Narrow"/>
                      <w:color w:val="000000"/>
                      <w:sz w:val="20"/>
                      <w:szCs w:val="20"/>
                    </w:rPr>
                    <w:t>Sys</w:t>
                  </w:r>
                  <w:r w:rsidR="00271552">
                    <w:rPr>
                      <w:rFonts w:ascii="Arial Narrow" w:hAnsi="Arial Narrow"/>
                      <w:color w:val="000000"/>
                      <w:sz w:val="20"/>
                      <w:szCs w:val="20"/>
                    </w:rPr>
                    <w:t xml:space="preserve"> </w:t>
                  </w:r>
                  <w:r w:rsidRPr="001C5118">
                    <w:rPr>
                      <w:rFonts w:ascii="Arial Narrow" w:hAnsi="Arial Narrow"/>
                      <w:color w:val="000000"/>
                      <w:sz w:val="20"/>
                      <w:szCs w:val="20"/>
                    </w:rPr>
                    <w:t>Admin</w:t>
                  </w:r>
                  <w:r w:rsidR="00271552">
                    <w:rPr>
                      <w:rFonts w:ascii="Arial Narrow" w:hAnsi="Arial Narrow"/>
                      <w:color w:val="000000"/>
                      <w:sz w:val="20"/>
                      <w:szCs w:val="20"/>
                    </w:rPr>
                    <w:t xml:space="preserve"> </w:t>
                  </w:r>
                  <w:r w:rsidRPr="001C5118">
                    <w:rPr>
                      <w:rFonts w:ascii="Arial Narrow" w:hAnsi="Arial Narrow"/>
                      <w:color w:val="000000"/>
                      <w:sz w:val="20"/>
                      <w:szCs w:val="20"/>
                    </w:rPr>
                    <w:t>guide</w:t>
                  </w:r>
                  <w:r w:rsidR="00271552">
                    <w:rPr>
                      <w:rFonts w:ascii="Arial Narrow" w:hAnsi="Arial Narrow"/>
                      <w:color w:val="000000"/>
                      <w:sz w:val="20"/>
                      <w:szCs w:val="20"/>
                    </w:rPr>
                    <w:t xml:space="preserve"> </w:t>
                  </w:r>
                  <w:r w:rsidRPr="001C5118">
                    <w:rPr>
                      <w:rFonts w:ascii="Arial Narrow" w:hAnsi="Arial Narrow"/>
                      <w:color w:val="000000"/>
                      <w:sz w:val="20"/>
                      <w:szCs w:val="20"/>
                    </w:rPr>
                    <w:t>provided</w:t>
                  </w:r>
                  <w:r w:rsidR="00271552">
                    <w:rPr>
                      <w:rFonts w:ascii="Arial Narrow" w:hAnsi="Arial Narrow"/>
                      <w:color w:val="000000"/>
                      <w:sz w:val="20"/>
                      <w:szCs w:val="20"/>
                    </w:rPr>
                    <w:t xml:space="preserve"> </w:t>
                  </w:r>
                  <w:r w:rsidRPr="001C5118">
                    <w:rPr>
                      <w:rFonts w:ascii="Arial Narrow" w:hAnsi="Arial Narrow"/>
                      <w:color w:val="000000"/>
                      <w:sz w:val="20"/>
                      <w:szCs w:val="20"/>
                    </w:rPr>
                    <w:t>by</w:t>
                  </w:r>
                  <w:r w:rsidR="00271552">
                    <w:rPr>
                      <w:rFonts w:ascii="Arial Narrow" w:hAnsi="Arial Narrow"/>
                      <w:color w:val="000000"/>
                      <w:sz w:val="20"/>
                      <w:szCs w:val="20"/>
                    </w:rPr>
                    <w:t xml:space="preserve"> </w:t>
                  </w:r>
                  <w:r w:rsidRPr="001C5118">
                    <w:rPr>
                      <w:rFonts w:ascii="Arial Narrow" w:hAnsi="Arial Narrow"/>
                      <w:color w:val="000000"/>
                      <w:sz w:val="20"/>
                      <w:szCs w:val="20"/>
                    </w:rPr>
                    <w:t>Salesforce</w:t>
                  </w:r>
                </w:p>
              </w:tc>
              <w:tc>
                <w:tcPr>
                  <w:tcW w:w="0" w:type="auto"/>
                  <w:tcBorders>
                    <w:top w:val="single" w:sz="4" w:space="0" w:color="FFFFFF" w:themeColor="background1"/>
                    <w:left w:val="single" w:sz="4" w:space="0" w:color="FFFFFF" w:themeColor="background1"/>
                    <w:bottom w:val="single" w:sz="4" w:space="0" w:color="FFFFFF" w:themeColor="background1"/>
                    <w:right w:val="nil"/>
                  </w:tcBorders>
                  <w:shd w:val="clear" w:color="auto" w:fill="DDEBF7"/>
                  <w:vAlign w:val="center"/>
                  <w:hideMark/>
                </w:tcPr>
                <w:p w14:paraId="6B7943D6" w14:textId="52C0B808" w:rsidR="000C6573" w:rsidRPr="001C5118" w:rsidRDefault="000C6573" w:rsidP="007A0C51">
                  <w:pPr>
                    <w:jc w:val="center"/>
                    <w:rPr>
                      <w:rFonts w:ascii="Arial Narrow" w:hAnsi="Arial Narrow"/>
                      <w:color w:val="000000"/>
                      <w:sz w:val="20"/>
                      <w:szCs w:val="20"/>
                    </w:rPr>
                  </w:pPr>
                  <w:proofErr w:type="spellStart"/>
                  <w:r w:rsidRPr="001C5118">
                    <w:rPr>
                      <w:rFonts w:ascii="Arial Narrow" w:hAnsi="Arial Narrow"/>
                      <w:color w:val="000000"/>
                      <w:sz w:val="20"/>
                      <w:szCs w:val="20"/>
                    </w:rPr>
                    <w:t>SysAdmins</w:t>
                  </w:r>
                  <w:proofErr w:type="spellEnd"/>
                  <w:r w:rsidR="00271552">
                    <w:rPr>
                      <w:rFonts w:ascii="Arial Narrow" w:hAnsi="Arial Narrow"/>
                      <w:color w:val="000000"/>
                      <w:sz w:val="20"/>
                      <w:szCs w:val="20"/>
                    </w:rPr>
                    <w:t xml:space="preserve"> </w:t>
                  </w:r>
                  <w:r w:rsidRPr="001C5118">
                    <w:rPr>
                      <w:rFonts w:ascii="Arial Narrow" w:hAnsi="Arial Narrow"/>
                      <w:color w:val="000000"/>
                      <w:sz w:val="20"/>
                      <w:szCs w:val="20"/>
                    </w:rPr>
                    <w:t>should</w:t>
                  </w:r>
                  <w:r w:rsidR="00271552">
                    <w:rPr>
                      <w:rFonts w:ascii="Arial Narrow" w:hAnsi="Arial Narrow"/>
                      <w:color w:val="000000"/>
                      <w:sz w:val="20"/>
                      <w:szCs w:val="20"/>
                    </w:rPr>
                    <w:t xml:space="preserve"> </w:t>
                  </w:r>
                  <w:r w:rsidRPr="001C5118">
                    <w:rPr>
                      <w:rFonts w:ascii="Arial Narrow" w:hAnsi="Arial Narrow"/>
                      <w:color w:val="000000"/>
                      <w:sz w:val="20"/>
                      <w:szCs w:val="20"/>
                    </w:rPr>
                    <w:t>be</w:t>
                  </w:r>
                  <w:r w:rsidR="00271552">
                    <w:rPr>
                      <w:rFonts w:ascii="Arial Narrow" w:hAnsi="Arial Narrow"/>
                      <w:color w:val="000000"/>
                      <w:sz w:val="20"/>
                      <w:szCs w:val="20"/>
                    </w:rPr>
                    <w:t xml:space="preserve"> </w:t>
                  </w:r>
                  <w:r w:rsidRPr="001C5118">
                    <w:rPr>
                      <w:rFonts w:ascii="Arial Narrow" w:hAnsi="Arial Narrow"/>
                      <w:color w:val="000000"/>
                      <w:sz w:val="20"/>
                      <w:szCs w:val="20"/>
                    </w:rPr>
                    <w:t>able</w:t>
                  </w:r>
                  <w:r w:rsidR="00271552">
                    <w:rPr>
                      <w:rFonts w:ascii="Arial Narrow" w:hAnsi="Arial Narrow"/>
                      <w:color w:val="000000"/>
                      <w:sz w:val="20"/>
                      <w:szCs w:val="20"/>
                    </w:rPr>
                    <w:t xml:space="preserve"> </w:t>
                  </w:r>
                  <w:r w:rsidRPr="001C5118">
                    <w:rPr>
                      <w:rFonts w:ascii="Arial Narrow" w:hAnsi="Arial Narrow"/>
                      <w:color w:val="000000"/>
                      <w:sz w:val="20"/>
                      <w:szCs w:val="20"/>
                    </w:rPr>
                    <w:t>to</w:t>
                  </w:r>
                  <w:r w:rsidR="00271552">
                    <w:rPr>
                      <w:rFonts w:ascii="Arial Narrow" w:hAnsi="Arial Narrow"/>
                      <w:color w:val="000000"/>
                      <w:sz w:val="20"/>
                      <w:szCs w:val="20"/>
                    </w:rPr>
                    <w:t xml:space="preserve"> </w:t>
                  </w:r>
                  <w:r w:rsidRPr="001C5118">
                    <w:rPr>
                      <w:rFonts w:ascii="Arial Narrow" w:hAnsi="Arial Narrow"/>
                      <w:color w:val="000000"/>
                      <w:sz w:val="20"/>
                      <w:szCs w:val="20"/>
                    </w:rPr>
                    <w:t>maintain</w:t>
                  </w:r>
                  <w:r w:rsidR="00271552">
                    <w:rPr>
                      <w:rFonts w:ascii="Arial Narrow" w:hAnsi="Arial Narrow"/>
                      <w:color w:val="000000"/>
                      <w:sz w:val="20"/>
                      <w:szCs w:val="20"/>
                    </w:rPr>
                    <w:t xml:space="preserve"> </w:t>
                  </w:r>
                  <w:r w:rsidRPr="001C5118">
                    <w:rPr>
                      <w:rFonts w:ascii="Arial Narrow" w:hAnsi="Arial Narrow"/>
                      <w:color w:val="000000"/>
                      <w:sz w:val="20"/>
                      <w:szCs w:val="20"/>
                    </w:rPr>
                    <w:t>the</w:t>
                  </w:r>
                  <w:r w:rsidR="00271552">
                    <w:rPr>
                      <w:rFonts w:ascii="Arial Narrow" w:hAnsi="Arial Narrow"/>
                      <w:color w:val="000000"/>
                      <w:sz w:val="20"/>
                      <w:szCs w:val="20"/>
                    </w:rPr>
                    <w:t xml:space="preserve"> </w:t>
                  </w:r>
                  <w:r w:rsidRPr="001C5118">
                    <w:rPr>
                      <w:rFonts w:ascii="Arial Narrow" w:hAnsi="Arial Narrow"/>
                      <w:color w:val="000000"/>
                      <w:sz w:val="20"/>
                      <w:szCs w:val="20"/>
                    </w:rPr>
                    <w:t>system</w:t>
                  </w:r>
                  <w:r w:rsidR="00271552">
                    <w:rPr>
                      <w:rFonts w:ascii="Arial Narrow" w:hAnsi="Arial Narrow"/>
                      <w:color w:val="000000"/>
                      <w:sz w:val="20"/>
                      <w:szCs w:val="20"/>
                    </w:rPr>
                    <w:t xml:space="preserve"> </w:t>
                  </w:r>
                  <w:r w:rsidRPr="001C5118">
                    <w:rPr>
                      <w:rFonts w:ascii="Arial Narrow" w:hAnsi="Arial Narrow"/>
                      <w:color w:val="000000"/>
                      <w:sz w:val="20"/>
                      <w:szCs w:val="20"/>
                    </w:rPr>
                    <w:t>post</w:t>
                  </w:r>
                  <w:r w:rsidR="00271552">
                    <w:rPr>
                      <w:rFonts w:ascii="Arial Narrow" w:hAnsi="Arial Narrow"/>
                      <w:color w:val="000000"/>
                      <w:sz w:val="20"/>
                      <w:szCs w:val="20"/>
                    </w:rPr>
                    <w:t xml:space="preserve"> </w:t>
                  </w:r>
                  <w:r w:rsidRPr="001C5118">
                    <w:rPr>
                      <w:rFonts w:ascii="Arial Narrow" w:hAnsi="Arial Narrow"/>
                      <w:color w:val="000000"/>
                      <w:sz w:val="20"/>
                      <w:szCs w:val="20"/>
                    </w:rPr>
                    <w:t>Go</w:t>
                  </w:r>
                  <w:r w:rsidR="00271552">
                    <w:rPr>
                      <w:rFonts w:ascii="Arial Narrow" w:hAnsi="Arial Narrow"/>
                      <w:color w:val="000000"/>
                      <w:sz w:val="20"/>
                      <w:szCs w:val="20"/>
                    </w:rPr>
                    <w:t xml:space="preserve"> </w:t>
                  </w:r>
                  <w:r w:rsidRPr="001C5118">
                    <w:rPr>
                      <w:rFonts w:ascii="Arial Narrow" w:hAnsi="Arial Narrow"/>
                      <w:color w:val="000000"/>
                      <w:sz w:val="20"/>
                      <w:szCs w:val="20"/>
                    </w:rPr>
                    <w:t>Live</w:t>
                  </w:r>
                </w:p>
              </w:tc>
            </w:tr>
            <w:tr w:rsidR="000C6573" w:rsidRPr="00C3490F" w14:paraId="70917AEE" w14:textId="77777777" w:rsidTr="007A0C51">
              <w:trPr>
                <w:trHeight w:val="804"/>
              </w:trPr>
              <w:tc>
                <w:tcPr>
                  <w:tcW w:w="0" w:type="auto"/>
                  <w:tcBorders>
                    <w:top w:val="single" w:sz="4" w:space="0" w:color="FFFFFF" w:themeColor="background1"/>
                    <w:left w:val="nil"/>
                    <w:bottom w:val="single" w:sz="4" w:space="0" w:color="FFFFFF" w:themeColor="background1"/>
                    <w:right w:val="single" w:sz="4" w:space="0" w:color="FFFFFF" w:themeColor="background1"/>
                  </w:tcBorders>
                  <w:shd w:val="clear" w:color="auto" w:fill="BDD7EE"/>
                  <w:vAlign w:val="center"/>
                  <w:hideMark/>
                </w:tcPr>
                <w:p w14:paraId="0D7E6339" w14:textId="14351582" w:rsidR="000C6573" w:rsidRPr="001C5118" w:rsidRDefault="000C6573" w:rsidP="007A0C51">
                  <w:pPr>
                    <w:jc w:val="center"/>
                    <w:rPr>
                      <w:rFonts w:ascii="Arial Narrow" w:hAnsi="Arial Narrow"/>
                      <w:color w:val="000000"/>
                      <w:sz w:val="20"/>
                      <w:szCs w:val="20"/>
                    </w:rPr>
                  </w:pPr>
                  <w:r w:rsidRPr="001C5118">
                    <w:rPr>
                      <w:rFonts w:ascii="Arial Narrow" w:hAnsi="Arial Narrow"/>
                      <w:color w:val="000000"/>
                      <w:sz w:val="20"/>
                      <w:szCs w:val="20"/>
                    </w:rPr>
                    <w:t>Executive</w:t>
                  </w:r>
                  <w:r w:rsidR="00271552">
                    <w:rPr>
                      <w:rFonts w:ascii="Arial Narrow" w:hAnsi="Arial Narrow"/>
                      <w:color w:val="000000"/>
                      <w:sz w:val="20"/>
                      <w:szCs w:val="20"/>
                    </w:rPr>
                    <w:t xml:space="preserve"> </w:t>
                  </w:r>
                  <w:r w:rsidRPr="001C5118">
                    <w:rPr>
                      <w:rFonts w:ascii="Arial Narrow" w:hAnsi="Arial Narrow"/>
                      <w:color w:val="000000"/>
                      <w:sz w:val="20"/>
                      <w:szCs w:val="20"/>
                    </w:rPr>
                    <w:t>Training</w:t>
                  </w:r>
                  <w:r w:rsidR="00271552">
                    <w:rPr>
                      <w:rFonts w:ascii="Arial Narrow" w:hAnsi="Arial Narrow"/>
                      <w:color w:val="000000"/>
                      <w:sz w:val="20"/>
                      <w:szCs w:val="20"/>
                    </w:rPr>
                    <w:t xml:space="preserve"> </w:t>
                  </w:r>
                  <w:r w:rsidRPr="001C5118">
                    <w:rPr>
                      <w:rFonts w:ascii="Arial Narrow" w:hAnsi="Arial Narrow"/>
                      <w:color w:val="000000"/>
                      <w:sz w:val="20"/>
                      <w:szCs w:val="20"/>
                    </w:rPr>
                    <w:t>Session</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7EE"/>
                  <w:vAlign w:val="center"/>
                  <w:hideMark/>
                </w:tcPr>
                <w:p w14:paraId="44B13EB3" w14:textId="78F45A5E" w:rsidR="000C6573" w:rsidRPr="001C5118" w:rsidRDefault="000C6573" w:rsidP="007A0C51">
                  <w:pPr>
                    <w:jc w:val="center"/>
                    <w:rPr>
                      <w:rFonts w:ascii="Arial Narrow" w:hAnsi="Arial Narrow"/>
                      <w:color w:val="000000"/>
                      <w:sz w:val="20"/>
                      <w:szCs w:val="20"/>
                    </w:rPr>
                  </w:pPr>
                  <w:r w:rsidRPr="001C5118">
                    <w:rPr>
                      <w:rFonts w:ascii="Arial Narrow" w:hAnsi="Arial Narrow"/>
                      <w:color w:val="000000"/>
                      <w:sz w:val="20"/>
                      <w:szCs w:val="20"/>
                    </w:rPr>
                    <w:t>In</w:t>
                  </w:r>
                  <w:r w:rsidR="00FC3605" w:rsidRPr="001C5118">
                    <w:rPr>
                      <w:rFonts w:ascii="Arial Narrow" w:hAnsi="Arial Narrow"/>
                      <w:color w:val="000000"/>
                      <w:sz w:val="20"/>
                      <w:szCs w:val="20"/>
                    </w:rPr>
                    <w:t>-</w:t>
                  </w:r>
                  <w:r w:rsidRPr="001C5118">
                    <w:rPr>
                      <w:rFonts w:ascii="Arial Narrow" w:hAnsi="Arial Narrow"/>
                      <w:color w:val="000000"/>
                      <w:sz w:val="20"/>
                      <w:szCs w:val="20"/>
                    </w:rPr>
                    <w:t>Person</w:t>
                  </w:r>
                  <w:r w:rsidR="00271552">
                    <w:rPr>
                      <w:rFonts w:ascii="Arial Narrow" w:hAnsi="Arial Narrow"/>
                      <w:color w:val="000000"/>
                      <w:sz w:val="20"/>
                      <w:szCs w:val="20"/>
                    </w:rPr>
                    <w:t xml:space="preserve"> </w:t>
                  </w:r>
                  <w:r w:rsidRPr="001C5118">
                    <w:rPr>
                      <w:rFonts w:ascii="Arial Narrow" w:hAnsi="Arial Narrow"/>
                      <w:color w:val="000000"/>
                      <w:sz w:val="20"/>
                      <w:szCs w:val="20"/>
                    </w:rPr>
                    <w:t>Hands</w:t>
                  </w:r>
                  <w:r w:rsidR="00FC3605" w:rsidRPr="001C5118">
                    <w:rPr>
                      <w:rFonts w:ascii="Arial Narrow" w:hAnsi="Arial Narrow"/>
                      <w:color w:val="000000"/>
                      <w:sz w:val="20"/>
                      <w:szCs w:val="20"/>
                    </w:rPr>
                    <w:t>-</w:t>
                  </w:r>
                  <w:r w:rsidRPr="001C5118">
                    <w:rPr>
                      <w:rFonts w:ascii="Arial Narrow" w:hAnsi="Arial Narrow"/>
                      <w:color w:val="000000"/>
                      <w:sz w:val="20"/>
                      <w:szCs w:val="20"/>
                    </w:rPr>
                    <w:t>on</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7EE"/>
                  <w:vAlign w:val="center"/>
                  <w:hideMark/>
                </w:tcPr>
                <w:p w14:paraId="5EBF2D52" w14:textId="0E90FAB8" w:rsidR="000C6573" w:rsidRPr="001C5118" w:rsidRDefault="000C6573" w:rsidP="007A0C51">
                  <w:pPr>
                    <w:jc w:val="center"/>
                    <w:rPr>
                      <w:rFonts w:ascii="Arial Narrow" w:hAnsi="Arial Narrow"/>
                      <w:color w:val="000000"/>
                      <w:sz w:val="20"/>
                      <w:szCs w:val="20"/>
                    </w:rPr>
                  </w:pPr>
                  <w:r w:rsidRPr="001C5118">
                    <w:rPr>
                      <w:rFonts w:ascii="Arial Narrow" w:hAnsi="Arial Narrow"/>
                      <w:color w:val="000000"/>
                      <w:sz w:val="20"/>
                      <w:szCs w:val="20"/>
                    </w:rPr>
                    <w:t>Identified</w:t>
                  </w:r>
                  <w:r w:rsidR="00271552">
                    <w:rPr>
                      <w:rFonts w:ascii="Arial Narrow" w:hAnsi="Arial Narrow"/>
                      <w:color w:val="000000"/>
                      <w:sz w:val="20"/>
                      <w:szCs w:val="20"/>
                    </w:rPr>
                    <w:t xml:space="preserve"> </w:t>
                  </w:r>
                  <w:r w:rsidRPr="001C5118">
                    <w:rPr>
                      <w:rFonts w:ascii="Arial Narrow" w:hAnsi="Arial Narrow"/>
                      <w:color w:val="000000"/>
                      <w:sz w:val="20"/>
                      <w:szCs w:val="20"/>
                    </w:rPr>
                    <w:t>Key</w:t>
                  </w:r>
                  <w:r w:rsidR="00271552">
                    <w:rPr>
                      <w:rFonts w:ascii="Arial Narrow" w:hAnsi="Arial Narrow"/>
                      <w:color w:val="000000"/>
                      <w:sz w:val="20"/>
                      <w:szCs w:val="20"/>
                    </w:rPr>
                    <w:t xml:space="preserve"> </w:t>
                  </w:r>
                  <w:r w:rsidRPr="001C5118">
                    <w:rPr>
                      <w:rFonts w:ascii="Arial Narrow" w:hAnsi="Arial Narrow"/>
                      <w:color w:val="000000"/>
                      <w:sz w:val="20"/>
                      <w:szCs w:val="20"/>
                    </w:rPr>
                    <w:t>Stakeholders</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BDD7EE"/>
                  <w:vAlign w:val="center"/>
                  <w:hideMark/>
                </w:tcPr>
                <w:p w14:paraId="673A89E3" w14:textId="46F0FBAA" w:rsidR="000C6573" w:rsidRPr="001C5118" w:rsidRDefault="000C6573" w:rsidP="007A0C51">
                  <w:pPr>
                    <w:jc w:val="center"/>
                    <w:rPr>
                      <w:rFonts w:ascii="Arial Narrow" w:hAnsi="Arial Narrow"/>
                      <w:color w:val="000000"/>
                      <w:sz w:val="20"/>
                      <w:szCs w:val="20"/>
                    </w:rPr>
                  </w:pPr>
                  <w:r w:rsidRPr="001C5118">
                    <w:rPr>
                      <w:rFonts w:ascii="Arial Narrow" w:hAnsi="Arial Narrow"/>
                      <w:color w:val="000000"/>
                      <w:sz w:val="20"/>
                      <w:szCs w:val="20"/>
                    </w:rPr>
                    <w:t>Custom</w:t>
                  </w:r>
                  <w:r w:rsidR="00271552">
                    <w:rPr>
                      <w:rFonts w:ascii="Arial Narrow" w:hAnsi="Arial Narrow"/>
                      <w:color w:val="000000"/>
                      <w:sz w:val="20"/>
                      <w:szCs w:val="20"/>
                    </w:rPr>
                    <w:t xml:space="preserve"> </w:t>
                  </w:r>
                  <w:r w:rsidRPr="001C5118">
                    <w:rPr>
                      <w:rFonts w:ascii="Arial Narrow" w:hAnsi="Arial Narrow"/>
                      <w:color w:val="000000"/>
                      <w:sz w:val="20"/>
                      <w:szCs w:val="20"/>
                    </w:rPr>
                    <w:t>End</w:t>
                  </w:r>
                  <w:r w:rsidR="00271552">
                    <w:rPr>
                      <w:rFonts w:ascii="Arial Narrow" w:hAnsi="Arial Narrow"/>
                      <w:color w:val="000000"/>
                      <w:sz w:val="20"/>
                      <w:szCs w:val="20"/>
                    </w:rPr>
                    <w:t xml:space="preserve"> </w:t>
                  </w:r>
                  <w:r w:rsidRPr="001C5118">
                    <w:rPr>
                      <w:rFonts w:ascii="Arial Narrow" w:hAnsi="Arial Narrow"/>
                      <w:color w:val="000000"/>
                      <w:sz w:val="20"/>
                      <w:szCs w:val="20"/>
                    </w:rPr>
                    <w:t>User</w:t>
                  </w:r>
                  <w:r w:rsidR="00271552">
                    <w:rPr>
                      <w:rFonts w:ascii="Arial Narrow" w:hAnsi="Arial Narrow"/>
                      <w:color w:val="000000"/>
                      <w:sz w:val="20"/>
                      <w:szCs w:val="20"/>
                    </w:rPr>
                    <w:t xml:space="preserve"> </w:t>
                  </w:r>
                  <w:r w:rsidRPr="001C5118">
                    <w:rPr>
                      <w:rFonts w:ascii="Arial Narrow" w:hAnsi="Arial Narrow"/>
                      <w:color w:val="000000"/>
                      <w:sz w:val="20"/>
                      <w:szCs w:val="20"/>
                    </w:rPr>
                    <w:t>Guide</w:t>
                  </w:r>
                  <w:r w:rsidR="00271552">
                    <w:rPr>
                      <w:rFonts w:ascii="Arial Narrow" w:hAnsi="Arial Narrow"/>
                      <w:color w:val="000000"/>
                      <w:sz w:val="20"/>
                      <w:szCs w:val="20"/>
                    </w:rPr>
                    <w:t xml:space="preserve"> </w:t>
                  </w:r>
                  <w:r w:rsidRPr="001C5118">
                    <w:rPr>
                      <w:rFonts w:ascii="Arial Narrow" w:hAnsi="Arial Narrow"/>
                      <w:color w:val="000000"/>
                      <w:sz w:val="20"/>
                      <w:szCs w:val="20"/>
                    </w:rPr>
                    <w:t>prepared</w:t>
                  </w:r>
                  <w:r w:rsidR="00271552">
                    <w:rPr>
                      <w:rFonts w:ascii="Arial Narrow" w:hAnsi="Arial Narrow"/>
                      <w:color w:val="000000"/>
                      <w:sz w:val="20"/>
                      <w:szCs w:val="20"/>
                    </w:rPr>
                    <w:t xml:space="preserve"> </w:t>
                  </w:r>
                  <w:r w:rsidRPr="001C5118">
                    <w:rPr>
                      <w:rFonts w:ascii="Arial Narrow" w:hAnsi="Arial Narrow"/>
                      <w:color w:val="000000"/>
                      <w:sz w:val="20"/>
                      <w:szCs w:val="20"/>
                    </w:rPr>
                    <w:t>with</w:t>
                  </w:r>
                  <w:r w:rsidR="00271552">
                    <w:rPr>
                      <w:rFonts w:ascii="Arial Narrow" w:hAnsi="Arial Narrow"/>
                      <w:color w:val="000000"/>
                      <w:sz w:val="20"/>
                      <w:szCs w:val="20"/>
                    </w:rPr>
                    <w:t xml:space="preserve"> </w:t>
                  </w:r>
                  <w:r w:rsidRPr="001C5118">
                    <w:rPr>
                      <w:rFonts w:ascii="Arial Narrow" w:hAnsi="Arial Narrow"/>
                      <w:color w:val="000000"/>
                      <w:sz w:val="20"/>
                      <w:szCs w:val="20"/>
                    </w:rPr>
                    <w:t>more</w:t>
                  </w:r>
                  <w:r w:rsidR="00271552">
                    <w:rPr>
                      <w:rFonts w:ascii="Arial Narrow" w:hAnsi="Arial Narrow"/>
                      <w:color w:val="000000"/>
                      <w:sz w:val="20"/>
                      <w:szCs w:val="20"/>
                    </w:rPr>
                    <w:t xml:space="preserve"> </w:t>
                  </w:r>
                  <w:r w:rsidRPr="001C5118">
                    <w:rPr>
                      <w:rFonts w:ascii="Arial Narrow" w:hAnsi="Arial Narrow"/>
                      <w:color w:val="000000"/>
                      <w:sz w:val="20"/>
                      <w:szCs w:val="20"/>
                    </w:rPr>
                    <w:t>focus</w:t>
                  </w:r>
                  <w:r w:rsidR="00271552">
                    <w:rPr>
                      <w:rFonts w:ascii="Arial Narrow" w:hAnsi="Arial Narrow"/>
                      <w:color w:val="000000"/>
                      <w:sz w:val="20"/>
                      <w:szCs w:val="20"/>
                    </w:rPr>
                    <w:t xml:space="preserve"> </w:t>
                  </w:r>
                  <w:r w:rsidRPr="001C5118">
                    <w:rPr>
                      <w:rFonts w:ascii="Arial Narrow" w:hAnsi="Arial Narrow"/>
                      <w:color w:val="000000"/>
                      <w:sz w:val="20"/>
                      <w:szCs w:val="20"/>
                    </w:rPr>
                    <w:t>on</w:t>
                  </w:r>
                  <w:r w:rsidR="00271552">
                    <w:rPr>
                      <w:rFonts w:ascii="Arial Narrow" w:hAnsi="Arial Narrow"/>
                      <w:color w:val="000000"/>
                      <w:sz w:val="20"/>
                      <w:szCs w:val="20"/>
                    </w:rPr>
                    <w:t xml:space="preserve"> </w:t>
                  </w:r>
                  <w:r w:rsidRPr="001C5118">
                    <w:rPr>
                      <w:rFonts w:ascii="Arial Narrow" w:hAnsi="Arial Narrow"/>
                      <w:color w:val="000000"/>
                      <w:sz w:val="20"/>
                      <w:szCs w:val="20"/>
                    </w:rPr>
                    <w:t>Reporting</w:t>
                  </w:r>
                </w:p>
              </w:tc>
              <w:tc>
                <w:tcPr>
                  <w:tcW w:w="0" w:type="auto"/>
                  <w:tcBorders>
                    <w:top w:val="single" w:sz="4" w:space="0" w:color="FFFFFF" w:themeColor="background1"/>
                    <w:left w:val="single" w:sz="4" w:space="0" w:color="FFFFFF" w:themeColor="background1"/>
                    <w:bottom w:val="single" w:sz="4" w:space="0" w:color="FFFFFF" w:themeColor="background1"/>
                    <w:right w:val="nil"/>
                  </w:tcBorders>
                  <w:shd w:val="clear" w:color="auto" w:fill="BDD7EE"/>
                  <w:vAlign w:val="center"/>
                  <w:hideMark/>
                </w:tcPr>
                <w:p w14:paraId="4BC8C745" w14:textId="382A37B3" w:rsidR="000C6573" w:rsidRPr="001C5118" w:rsidRDefault="000C6573" w:rsidP="007A0C51">
                  <w:pPr>
                    <w:jc w:val="center"/>
                    <w:rPr>
                      <w:rFonts w:ascii="Arial Narrow" w:hAnsi="Arial Narrow"/>
                      <w:color w:val="000000"/>
                      <w:sz w:val="20"/>
                      <w:szCs w:val="20"/>
                    </w:rPr>
                  </w:pPr>
                  <w:r w:rsidRPr="001C5118">
                    <w:rPr>
                      <w:rFonts w:ascii="Arial Narrow" w:hAnsi="Arial Narrow"/>
                      <w:color w:val="000000"/>
                      <w:sz w:val="20"/>
                      <w:szCs w:val="20"/>
                    </w:rPr>
                    <w:t>Executive</w:t>
                  </w:r>
                  <w:r w:rsidR="00271552">
                    <w:rPr>
                      <w:rFonts w:ascii="Arial Narrow" w:hAnsi="Arial Narrow"/>
                      <w:color w:val="000000"/>
                      <w:sz w:val="20"/>
                      <w:szCs w:val="20"/>
                    </w:rPr>
                    <w:t xml:space="preserve"> </w:t>
                  </w:r>
                  <w:r w:rsidRPr="001C5118">
                    <w:rPr>
                      <w:rFonts w:ascii="Arial Narrow" w:hAnsi="Arial Narrow"/>
                      <w:color w:val="000000"/>
                      <w:sz w:val="20"/>
                      <w:szCs w:val="20"/>
                    </w:rPr>
                    <w:t>team</w:t>
                  </w:r>
                  <w:r w:rsidR="00271552">
                    <w:rPr>
                      <w:rFonts w:ascii="Arial Narrow" w:hAnsi="Arial Narrow"/>
                      <w:color w:val="000000"/>
                      <w:sz w:val="20"/>
                      <w:szCs w:val="20"/>
                    </w:rPr>
                    <w:t xml:space="preserve"> </w:t>
                  </w:r>
                  <w:r w:rsidRPr="001C5118">
                    <w:rPr>
                      <w:rFonts w:ascii="Arial Narrow" w:hAnsi="Arial Narrow"/>
                      <w:color w:val="000000"/>
                      <w:sz w:val="20"/>
                      <w:szCs w:val="20"/>
                    </w:rPr>
                    <w:t>should</w:t>
                  </w:r>
                  <w:r w:rsidR="00271552">
                    <w:rPr>
                      <w:rFonts w:ascii="Arial Narrow" w:hAnsi="Arial Narrow"/>
                      <w:color w:val="000000"/>
                      <w:sz w:val="20"/>
                      <w:szCs w:val="20"/>
                    </w:rPr>
                    <w:t xml:space="preserve"> </w:t>
                  </w:r>
                  <w:r w:rsidRPr="001C5118">
                    <w:rPr>
                      <w:rFonts w:ascii="Arial Narrow" w:hAnsi="Arial Narrow"/>
                      <w:color w:val="000000"/>
                      <w:sz w:val="20"/>
                      <w:szCs w:val="20"/>
                    </w:rPr>
                    <w:t>be</w:t>
                  </w:r>
                  <w:r w:rsidR="00271552">
                    <w:rPr>
                      <w:rFonts w:ascii="Arial Narrow" w:hAnsi="Arial Narrow"/>
                      <w:color w:val="000000"/>
                      <w:sz w:val="20"/>
                      <w:szCs w:val="20"/>
                    </w:rPr>
                    <w:t xml:space="preserve"> </w:t>
                  </w:r>
                  <w:r w:rsidRPr="001C5118">
                    <w:rPr>
                      <w:rFonts w:ascii="Arial Narrow" w:hAnsi="Arial Narrow"/>
                      <w:color w:val="000000"/>
                      <w:sz w:val="20"/>
                      <w:szCs w:val="20"/>
                    </w:rPr>
                    <w:t>able</w:t>
                  </w:r>
                  <w:r w:rsidR="00271552">
                    <w:rPr>
                      <w:rFonts w:ascii="Arial Narrow" w:hAnsi="Arial Narrow"/>
                      <w:color w:val="000000"/>
                      <w:sz w:val="20"/>
                      <w:szCs w:val="20"/>
                    </w:rPr>
                    <w:t xml:space="preserve"> </w:t>
                  </w:r>
                  <w:r w:rsidRPr="001C5118">
                    <w:rPr>
                      <w:rFonts w:ascii="Arial Narrow" w:hAnsi="Arial Narrow"/>
                      <w:color w:val="000000"/>
                      <w:sz w:val="20"/>
                      <w:szCs w:val="20"/>
                    </w:rPr>
                    <w:t>to</w:t>
                  </w:r>
                  <w:r w:rsidR="00271552">
                    <w:rPr>
                      <w:rFonts w:ascii="Arial Narrow" w:hAnsi="Arial Narrow"/>
                      <w:color w:val="000000"/>
                      <w:sz w:val="20"/>
                      <w:szCs w:val="20"/>
                    </w:rPr>
                    <w:t xml:space="preserve"> </w:t>
                  </w:r>
                  <w:r w:rsidRPr="001C5118">
                    <w:rPr>
                      <w:rFonts w:ascii="Arial Narrow" w:hAnsi="Arial Narrow"/>
                      <w:color w:val="000000"/>
                      <w:sz w:val="20"/>
                      <w:szCs w:val="20"/>
                    </w:rPr>
                    <w:t>create</w:t>
                  </w:r>
                  <w:r w:rsidR="00271552">
                    <w:rPr>
                      <w:rFonts w:ascii="Arial Narrow" w:hAnsi="Arial Narrow"/>
                      <w:color w:val="000000"/>
                      <w:sz w:val="20"/>
                      <w:szCs w:val="20"/>
                    </w:rPr>
                    <w:t xml:space="preserve"> </w:t>
                  </w:r>
                  <w:r w:rsidRPr="001C5118">
                    <w:rPr>
                      <w:rFonts w:ascii="Arial Narrow" w:hAnsi="Arial Narrow"/>
                      <w:color w:val="000000"/>
                      <w:sz w:val="20"/>
                      <w:szCs w:val="20"/>
                    </w:rPr>
                    <w:t>reports</w:t>
                  </w:r>
                  <w:r w:rsidR="00271552">
                    <w:rPr>
                      <w:rFonts w:ascii="Arial Narrow" w:hAnsi="Arial Narrow"/>
                      <w:color w:val="000000"/>
                      <w:sz w:val="20"/>
                      <w:szCs w:val="20"/>
                    </w:rPr>
                    <w:t xml:space="preserve"> </w:t>
                  </w:r>
                  <w:r w:rsidRPr="001C5118">
                    <w:rPr>
                      <w:rFonts w:ascii="Arial Narrow" w:hAnsi="Arial Narrow"/>
                      <w:color w:val="000000"/>
                      <w:sz w:val="20"/>
                      <w:szCs w:val="20"/>
                    </w:rPr>
                    <w:t>and</w:t>
                  </w:r>
                  <w:r w:rsidR="00271552">
                    <w:rPr>
                      <w:rFonts w:ascii="Arial Narrow" w:hAnsi="Arial Narrow"/>
                      <w:color w:val="000000"/>
                      <w:sz w:val="20"/>
                      <w:szCs w:val="20"/>
                    </w:rPr>
                    <w:t xml:space="preserve"> </w:t>
                  </w:r>
                  <w:r w:rsidRPr="001C5118">
                    <w:rPr>
                      <w:rFonts w:ascii="Arial Narrow" w:hAnsi="Arial Narrow"/>
                      <w:color w:val="000000"/>
                      <w:sz w:val="20"/>
                      <w:szCs w:val="20"/>
                    </w:rPr>
                    <w:t>get</w:t>
                  </w:r>
                  <w:r w:rsidR="00271552">
                    <w:rPr>
                      <w:rFonts w:ascii="Arial Narrow" w:hAnsi="Arial Narrow"/>
                      <w:color w:val="000000"/>
                      <w:sz w:val="20"/>
                      <w:szCs w:val="20"/>
                    </w:rPr>
                    <w:t xml:space="preserve"> </w:t>
                  </w:r>
                  <w:r w:rsidRPr="001C5118">
                    <w:rPr>
                      <w:rFonts w:ascii="Arial Narrow" w:hAnsi="Arial Narrow"/>
                      <w:color w:val="000000"/>
                      <w:sz w:val="20"/>
                      <w:szCs w:val="20"/>
                    </w:rPr>
                    <w:t>required</w:t>
                  </w:r>
                  <w:r w:rsidR="00271552">
                    <w:rPr>
                      <w:rFonts w:ascii="Arial Narrow" w:hAnsi="Arial Narrow"/>
                      <w:color w:val="000000"/>
                      <w:sz w:val="20"/>
                      <w:szCs w:val="20"/>
                    </w:rPr>
                    <w:t xml:space="preserve"> </w:t>
                  </w:r>
                  <w:r w:rsidRPr="001C5118">
                    <w:rPr>
                      <w:rFonts w:ascii="Arial Narrow" w:hAnsi="Arial Narrow"/>
                      <w:color w:val="000000"/>
                      <w:sz w:val="20"/>
                      <w:szCs w:val="20"/>
                    </w:rPr>
                    <w:t>information</w:t>
                  </w:r>
                  <w:r w:rsidR="00271552">
                    <w:rPr>
                      <w:rFonts w:ascii="Arial Narrow" w:hAnsi="Arial Narrow"/>
                      <w:color w:val="000000"/>
                      <w:sz w:val="20"/>
                      <w:szCs w:val="20"/>
                    </w:rPr>
                    <w:t xml:space="preserve"> </w:t>
                  </w:r>
                  <w:r w:rsidRPr="001C5118">
                    <w:rPr>
                      <w:rFonts w:ascii="Arial Narrow" w:hAnsi="Arial Narrow"/>
                      <w:color w:val="000000"/>
                      <w:sz w:val="20"/>
                      <w:szCs w:val="20"/>
                    </w:rPr>
                    <w:t>from</w:t>
                  </w:r>
                  <w:r w:rsidR="00271552">
                    <w:rPr>
                      <w:rFonts w:ascii="Arial Narrow" w:hAnsi="Arial Narrow"/>
                      <w:color w:val="000000"/>
                      <w:sz w:val="20"/>
                      <w:szCs w:val="20"/>
                    </w:rPr>
                    <w:t xml:space="preserve"> </w:t>
                  </w:r>
                  <w:r w:rsidRPr="001C5118">
                    <w:rPr>
                      <w:rFonts w:ascii="Arial Narrow" w:hAnsi="Arial Narrow"/>
                      <w:color w:val="000000"/>
                      <w:sz w:val="20"/>
                      <w:szCs w:val="20"/>
                    </w:rPr>
                    <w:t>Salesforce</w:t>
                  </w:r>
                </w:p>
              </w:tc>
            </w:tr>
            <w:tr w:rsidR="000C6573" w:rsidRPr="00C3490F" w14:paraId="6688F35F" w14:textId="77777777" w:rsidTr="007A0C51">
              <w:trPr>
                <w:trHeight w:val="644"/>
              </w:trPr>
              <w:tc>
                <w:tcPr>
                  <w:tcW w:w="0" w:type="auto"/>
                  <w:tcBorders>
                    <w:top w:val="single" w:sz="4" w:space="0" w:color="FFFFFF" w:themeColor="background1"/>
                    <w:left w:val="nil"/>
                    <w:bottom w:val="nil"/>
                    <w:right w:val="single" w:sz="4" w:space="0" w:color="FFFFFF" w:themeColor="background1"/>
                  </w:tcBorders>
                  <w:shd w:val="clear" w:color="auto" w:fill="BDD7EE"/>
                  <w:vAlign w:val="center"/>
                </w:tcPr>
                <w:p w14:paraId="1825E6A3" w14:textId="1E6BCFE3" w:rsidR="000C6573" w:rsidRPr="001C5118" w:rsidRDefault="000C6573" w:rsidP="007A0C51">
                  <w:pPr>
                    <w:jc w:val="center"/>
                    <w:rPr>
                      <w:rFonts w:ascii="Arial Narrow" w:hAnsi="Arial Narrow"/>
                      <w:color w:val="000000"/>
                      <w:sz w:val="20"/>
                      <w:szCs w:val="20"/>
                    </w:rPr>
                  </w:pPr>
                  <w:r w:rsidRPr="001C5118">
                    <w:rPr>
                      <w:rFonts w:ascii="Arial Narrow" w:hAnsi="Arial Narrow"/>
                      <w:color w:val="000000"/>
                      <w:sz w:val="20"/>
                      <w:szCs w:val="20"/>
                    </w:rPr>
                    <w:t>Recorded</w:t>
                  </w:r>
                  <w:r w:rsidR="00271552">
                    <w:rPr>
                      <w:rFonts w:ascii="Arial Narrow" w:hAnsi="Arial Narrow"/>
                      <w:color w:val="000000"/>
                      <w:sz w:val="20"/>
                      <w:szCs w:val="20"/>
                    </w:rPr>
                    <w:t xml:space="preserve"> </w:t>
                  </w:r>
                  <w:r w:rsidRPr="001C5118">
                    <w:rPr>
                      <w:rFonts w:ascii="Arial Narrow" w:hAnsi="Arial Narrow"/>
                      <w:color w:val="000000"/>
                      <w:sz w:val="20"/>
                      <w:szCs w:val="20"/>
                    </w:rPr>
                    <w:t>Video</w:t>
                  </w:r>
                  <w:r w:rsidR="00271552">
                    <w:rPr>
                      <w:rFonts w:ascii="Arial Narrow" w:hAnsi="Arial Narrow"/>
                      <w:color w:val="000000"/>
                      <w:sz w:val="20"/>
                      <w:szCs w:val="20"/>
                    </w:rPr>
                    <w:t xml:space="preserve"> </w:t>
                  </w:r>
                  <w:r w:rsidRPr="001C5118">
                    <w:rPr>
                      <w:rFonts w:ascii="Arial Narrow" w:hAnsi="Arial Narrow"/>
                      <w:color w:val="000000"/>
                      <w:sz w:val="20"/>
                      <w:szCs w:val="20"/>
                    </w:rPr>
                    <w:t>and</w:t>
                  </w:r>
                  <w:r w:rsidR="00271552">
                    <w:rPr>
                      <w:rFonts w:ascii="Arial Narrow" w:hAnsi="Arial Narrow"/>
                      <w:color w:val="000000"/>
                      <w:sz w:val="20"/>
                      <w:szCs w:val="20"/>
                    </w:rPr>
                    <w:t xml:space="preserve"> </w:t>
                  </w:r>
                  <w:r w:rsidRPr="001C5118">
                    <w:rPr>
                      <w:rFonts w:ascii="Arial Narrow" w:hAnsi="Arial Narrow"/>
                      <w:color w:val="000000"/>
                      <w:sz w:val="20"/>
                      <w:szCs w:val="20"/>
                    </w:rPr>
                    <w:t>FAQ</w:t>
                  </w:r>
                  <w:r w:rsidR="00271552">
                    <w:rPr>
                      <w:rFonts w:ascii="Arial Narrow" w:hAnsi="Arial Narrow"/>
                      <w:color w:val="000000"/>
                      <w:sz w:val="20"/>
                      <w:szCs w:val="20"/>
                    </w:rPr>
                    <w:t xml:space="preserve"> </w:t>
                  </w:r>
                  <w:r w:rsidRPr="001C5118">
                    <w:rPr>
                      <w:rFonts w:ascii="Arial Narrow" w:hAnsi="Arial Narrow"/>
                      <w:color w:val="000000"/>
                      <w:sz w:val="20"/>
                      <w:szCs w:val="20"/>
                    </w:rPr>
                    <w:t>Page</w:t>
                  </w:r>
                </w:p>
              </w:tc>
              <w:tc>
                <w:tcPr>
                  <w:tcW w:w="0" w:type="auto"/>
                  <w:tcBorders>
                    <w:top w:val="single" w:sz="4" w:space="0" w:color="FFFFFF" w:themeColor="background1"/>
                    <w:left w:val="single" w:sz="4" w:space="0" w:color="FFFFFF" w:themeColor="background1"/>
                    <w:bottom w:val="nil"/>
                    <w:right w:val="single" w:sz="4" w:space="0" w:color="FFFFFF" w:themeColor="background1"/>
                  </w:tcBorders>
                  <w:shd w:val="clear" w:color="auto" w:fill="BDD7EE"/>
                  <w:vAlign w:val="center"/>
                </w:tcPr>
                <w:p w14:paraId="010DBD88" w14:textId="77777777" w:rsidR="000C6573" w:rsidRPr="001C5118" w:rsidRDefault="000C6573" w:rsidP="007A0C51">
                  <w:pPr>
                    <w:jc w:val="center"/>
                    <w:rPr>
                      <w:rFonts w:ascii="Arial Narrow" w:hAnsi="Arial Narrow"/>
                      <w:color w:val="000000"/>
                      <w:sz w:val="20"/>
                      <w:szCs w:val="20"/>
                    </w:rPr>
                  </w:pPr>
                </w:p>
              </w:tc>
              <w:tc>
                <w:tcPr>
                  <w:tcW w:w="0" w:type="auto"/>
                  <w:tcBorders>
                    <w:top w:val="single" w:sz="4" w:space="0" w:color="FFFFFF" w:themeColor="background1"/>
                    <w:left w:val="single" w:sz="4" w:space="0" w:color="FFFFFF" w:themeColor="background1"/>
                    <w:bottom w:val="nil"/>
                    <w:right w:val="single" w:sz="4" w:space="0" w:color="FFFFFF" w:themeColor="background1"/>
                  </w:tcBorders>
                  <w:shd w:val="clear" w:color="auto" w:fill="BDD7EE"/>
                  <w:vAlign w:val="center"/>
                </w:tcPr>
                <w:p w14:paraId="072CB45F" w14:textId="77777777" w:rsidR="000C6573" w:rsidRPr="001C5118" w:rsidRDefault="000C6573" w:rsidP="007A0C51">
                  <w:pPr>
                    <w:jc w:val="center"/>
                    <w:rPr>
                      <w:rFonts w:ascii="Arial Narrow" w:hAnsi="Arial Narrow"/>
                      <w:color w:val="000000"/>
                      <w:sz w:val="20"/>
                      <w:szCs w:val="20"/>
                    </w:rPr>
                  </w:pPr>
                </w:p>
              </w:tc>
              <w:tc>
                <w:tcPr>
                  <w:tcW w:w="0" w:type="auto"/>
                  <w:tcBorders>
                    <w:top w:val="single" w:sz="4" w:space="0" w:color="FFFFFF" w:themeColor="background1"/>
                    <w:left w:val="single" w:sz="4" w:space="0" w:color="FFFFFF" w:themeColor="background1"/>
                    <w:bottom w:val="nil"/>
                    <w:right w:val="single" w:sz="4" w:space="0" w:color="FFFFFF" w:themeColor="background1"/>
                  </w:tcBorders>
                  <w:shd w:val="clear" w:color="auto" w:fill="BDD7EE"/>
                  <w:vAlign w:val="center"/>
                </w:tcPr>
                <w:p w14:paraId="59104933" w14:textId="77777777" w:rsidR="000C6573" w:rsidRPr="001C5118" w:rsidRDefault="000C6573" w:rsidP="007A0C51">
                  <w:pPr>
                    <w:jc w:val="center"/>
                    <w:rPr>
                      <w:rFonts w:ascii="Arial Narrow" w:hAnsi="Arial Narrow"/>
                      <w:color w:val="000000"/>
                      <w:sz w:val="20"/>
                      <w:szCs w:val="20"/>
                    </w:rPr>
                  </w:pPr>
                </w:p>
              </w:tc>
              <w:tc>
                <w:tcPr>
                  <w:tcW w:w="0" w:type="auto"/>
                  <w:tcBorders>
                    <w:top w:val="single" w:sz="4" w:space="0" w:color="FFFFFF" w:themeColor="background1"/>
                    <w:left w:val="single" w:sz="4" w:space="0" w:color="FFFFFF" w:themeColor="background1"/>
                    <w:bottom w:val="nil"/>
                    <w:right w:val="nil"/>
                  </w:tcBorders>
                  <w:shd w:val="clear" w:color="auto" w:fill="BDD7EE"/>
                  <w:vAlign w:val="center"/>
                </w:tcPr>
                <w:p w14:paraId="60D500B4" w14:textId="77777777" w:rsidR="000C6573" w:rsidRPr="001C5118" w:rsidRDefault="000C6573" w:rsidP="007A0C51">
                  <w:pPr>
                    <w:jc w:val="center"/>
                    <w:rPr>
                      <w:rFonts w:ascii="Arial Narrow" w:hAnsi="Arial Narrow"/>
                      <w:color w:val="000000"/>
                      <w:sz w:val="20"/>
                      <w:szCs w:val="20"/>
                    </w:rPr>
                  </w:pPr>
                </w:p>
              </w:tc>
            </w:tr>
          </w:tbl>
          <w:p w14:paraId="6E33881B" w14:textId="3EBFFB5E" w:rsidR="00FC3605" w:rsidRPr="00812A4B" w:rsidRDefault="00FC3605" w:rsidP="007A0C51">
            <w:pPr>
              <w:tabs>
                <w:tab w:val="left" w:pos="1200"/>
              </w:tabs>
              <w:spacing w:before="240" w:line="256" w:lineRule="auto"/>
              <w:rPr>
                <w:sz w:val="20"/>
                <w:szCs w:val="20"/>
              </w:rPr>
            </w:pPr>
            <w:r w:rsidRPr="4B360539">
              <w:t>R</w:t>
            </w:r>
            <w:r w:rsidR="00282B31" w:rsidRPr="4B360539">
              <w:t>ecorded</w:t>
            </w:r>
            <w:r w:rsidR="00271552">
              <w:t xml:space="preserve"> </w:t>
            </w:r>
            <w:r w:rsidR="00615280" w:rsidRPr="4B360539">
              <w:t>videos</w:t>
            </w:r>
            <w:r w:rsidR="00271552">
              <w:t xml:space="preserve"> </w:t>
            </w:r>
            <w:r w:rsidR="00615280" w:rsidRPr="4B360539">
              <w:t>of</w:t>
            </w:r>
            <w:r w:rsidR="00271552">
              <w:t xml:space="preserve"> </w:t>
            </w:r>
            <w:r w:rsidR="00615280" w:rsidRPr="4B360539">
              <w:t>previously</w:t>
            </w:r>
            <w:r w:rsidR="00271552">
              <w:t xml:space="preserve"> </w:t>
            </w:r>
            <w:r w:rsidR="00615280" w:rsidRPr="4B360539">
              <w:t>held</w:t>
            </w:r>
            <w:r w:rsidR="00271552">
              <w:t xml:space="preserve"> </w:t>
            </w:r>
            <w:r w:rsidR="00615280" w:rsidRPr="4B360539">
              <w:t>session</w:t>
            </w:r>
            <w:r w:rsidR="00A73A0C" w:rsidRPr="4B360539">
              <w:t>s</w:t>
            </w:r>
            <w:r w:rsidR="00271552">
              <w:t xml:space="preserve"> </w:t>
            </w:r>
            <w:r w:rsidR="00A73A0C" w:rsidRPr="4B360539">
              <w:t>are</w:t>
            </w:r>
            <w:r w:rsidR="00271552">
              <w:t xml:space="preserve"> </w:t>
            </w:r>
            <w:r w:rsidR="003C5854">
              <w:t xml:space="preserve">also </w:t>
            </w:r>
            <w:r w:rsidR="00A73A0C" w:rsidRPr="4B360539">
              <w:t>a</w:t>
            </w:r>
            <w:r w:rsidR="00271552">
              <w:t xml:space="preserve"> </w:t>
            </w:r>
            <w:r w:rsidR="00A73A0C" w:rsidRPr="4B360539">
              <w:t>great</w:t>
            </w:r>
            <w:r w:rsidR="00271552">
              <w:t xml:space="preserve"> </w:t>
            </w:r>
            <w:r w:rsidR="00A73A0C" w:rsidRPr="4B360539">
              <w:t>resource</w:t>
            </w:r>
            <w:r w:rsidR="00271552">
              <w:t xml:space="preserve"> </w:t>
            </w:r>
            <w:r w:rsidR="00A73A0C" w:rsidRPr="4B360539">
              <w:t>for</w:t>
            </w:r>
            <w:r w:rsidR="00271552">
              <w:t xml:space="preserve"> </w:t>
            </w:r>
            <w:r w:rsidR="00A73A0C" w:rsidRPr="4B360539">
              <w:t>returning</w:t>
            </w:r>
            <w:r w:rsidR="00271552">
              <w:t xml:space="preserve"> </w:t>
            </w:r>
            <w:r w:rsidR="00A73A0C" w:rsidRPr="4B360539">
              <w:t>users.</w:t>
            </w:r>
            <w:r w:rsidR="00271552">
              <w:t xml:space="preserve"> </w:t>
            </w:r>
            <w:r w:rsidR="006E10A4">
              <w:t>I</w:t>
            </w:r>
            <w:r w:rsidR="00A73A0C" w:rsidRPr="4B360539">
              <w:t>f</w:t>
            </w:r>
            <w:r w:rsidR="00271552">
              <w:t xml:space="preserve"> </w:t>
            </w:r>
            <w:r w:rsidR="00A73A0C" w:rsidRPr="4B360539">
              <w:t>needed</w:t>
            </w:r>
            <w:r w:rsidR="00C7718F" w:rsidRPr="4B360539">
              <w:t>,</w:t>
            </w:r>
            <w:r w:rsidR="00271552">
              <w:t xml:space="preserve"> </w:t>
            </w:r>
            <w:r w:rsidR="00C7718F" w:rsidRPr="4B360539">
              <w:t>Stealth</w:t>
            </w:r>
            <w:r w:rsidR="00271552">
              <w:t xml:space="preserve"> </w:t>
            </w:r>
            <w:r w:rsidR="00C7718F" w:rsidRPr="4B360539">
              <w:t>will</w:t>
            </w:r>
            <w:r w:rsidR="00271552">
              <w:t xml:space="preserve"> </w:t>
            </w:r>
            <w:r w:rsidR="00C7718F" w:rsidRPr="4B360539">
              <w:t>be</w:t>
            </w:r>
            <w:r w:rsidR="00271552">
              <w:t xml:space="preserve"> </w:t>
            </w:r>
            <w:r w:rsidR="00C7718F" w:rsidRPr="4B360539">
              <w:t>able</w:t>
            </w:r>
            <w:r w:rsidR="00271552">
              <w:t xml:space="preserve"> </w:t>
            </w:r>
            <w:r w:rsidR="00C7718F" w:rsidRPr="4B360539">
              <w:t>to</w:t>
            </w:r>
            <w:r w:rsidR="00271552">
              <w:t xml:space="preserve"> </w:t>
            </w:r>
            <w:r w:rsidR="00C7718F" w:rsidRPr="4B360539">
              <w:t>support</w:t>
            </w:r>
            <w:r w:rsidR="00271552">
              <w:t xml:space="preserve"> </w:t>
            </w:r>
            <w:r w:rsidR="00C7718F" w:rsidRPr="4B360539">
              <w:t>additional</w:t>
            </w:r>
            <w:r w:rsidR="00271552">
              <w:t xml:space="preserve"> </w:t>
            </w:r>
            <w:r w:rsidR="00873FA9" w:rsidRPr="4B360539">
              <w:t>in-person</w:t>
            </w:r>
            <w:r w:rsidR="00271552">
              <w:t xml:space="preserve"> </w:t>
            </w:r>
            <w:r w:rsidR="00873FA9" w:rsidRPr="4B360539">
              <w:t>or</w:t>
            </w:r>
            <w:r w:rsidR="00271552">
              <w:t xml:space="preserve"> </w:t>
            </w:r>
            <w:r w:rsidR="00873FA9" w:rsidRPr="4B360539">
              <w:t>virtual</w:t>
            </w:r>
            <w:r w:rsidR="00271552">
              <w:t xml:space="preserve"> </w:t>
            </w:r>
            <w:r w:rsidR="00873FA9" w:rsidRPr="4B360539">
              <w:t>sessions.</w:t>
            </w:r>
            <w:r w:rsidR="00271552">
              <w:rPr>
                <w:sz w:val="20"/>
                <w:szCs w:val="20"/>
              </w:rPr>
              <w:t xml:space="preserve"> </w:t>
            </w:r>
          </w:p>
        </w:tc>
      </w:tr>
      <w:tr w:rsidR="008A1977" w:rsidRPr="00552B52" w14:paraId="5626238E" w14:textId="77777777" w:rsidTr="3656BAB7">
        <w:tc>
          <w:tcPr>
            <w:tcW w:w="9265" w:type="dxa"/>
            <w:shd w:val="clear" w:color="auto" w:fill="DBE5F1" w:themeFill="accent1" w:themeFillTint="33"/>
          </w:tcPr>
          <w:p w14:paraId="0123D16E" w14:textId="1CF5835F" w:rsidR="008A1977" w:rsidRPr="00552B52" w:rsidRDefault="008A1977">
            <w:pPr>
              <w:pStyle w:val="ListParagraph"/>
              <w:numPr>
                <w:ilvl w:val="0"/>
                <w:numId w:val="17"/>
              </w:numPr>
              <w:spacing w:before="80" w:after="80"/>
              <w:ind w:left="397"/>
              <w:rPr>
                <w:rFonts w:ascii="Arial Narrow" w:hAnsi="Arial Narrow"/>
                <w:sz w:val="20"/>
                <w:szCs w:val="20"/>
              </w:rPr>
            </w:pPr>
            <w:proofErr w:type="gramStart"/>
            <w:r w:rsidRPr="00552B52">
              <w:rPr>
                <w:rFonts w:ascii="Arial Narrow" w:hAnsi="Arial Narrow"/>
                <w:sz w:val="20"/>
                <w:szCs w:val="20"/>
              </w:rPr>
              <w:t>In</w:t>
            </w:r>
            <w:r w:rsidR="00271552">
              <w:rPr>
                <w:rFonts w:ascii="Arial Narrow" w:hAnsi="Arial Narrow"/>
                <w:sz w:val="20"/>
                <w:szCs w:val="20"/>
              </w:rPr>
              <w:t xml:space="preserve"> </w:t>
            </w:r>
            <w:r w:rsidRPr="00552B52">
              <w:rPr>
                <w:rFonts w:ascii="Arial Narrow" w:hAnsi="Arial Narrow"/>
                <w:sz w:val="20"/>
                <w:szCs w:val="20"/>
              </w:rPr>
              <w:t>order</w:t>
            </w:r>
            <w:r w:rsidR="00271552">
              <w:rPr>
                <w:rFonts w:ascii="Arial Narrow" w:hAnsi="Arial Narrow"/>
                <w:sz w:val="20"/>
                <w:szCs w:val="20"/>
              </w:rPr>
              <w:t xml:space="preserve"> </w:t>
            </w:r>
            <w:r w:rsidRPr="00552B52">
              <w:rPr>
                <w:rFonts w:ascii="Arial Narrow" w:hAnsi="Arial Narrow"/>
                <w:sz w:val="20"/>
                <w:szCs w:val="20"/>
              </w:rPr>
              <w:t>to</w:t>
            </w:r>
            <w:proofErr w:type="gramEnd"/>
            <w:r w:rsidR="00271552">
              <w:rPr>
                <w:rFonts w:ascii="Arial Narrow" w:hAnsi="Arial Narrow"/>
                <w:sz w:val="20"/>
                <w:szCs w:val="20"/>
              </w:rPr>
              <w:t xml:space="preserve"> </w:t>
            </w:r>
            <w:r w:rsidRPr="00552B52">
              <w:rPr>
                <w:rFonts w:ascii="Arial Narrow" w:hAnsi="Arial Narrow"/>
                <w:sz w:val="20"/>
                <w:szCs w:val="20"/>
              </w:rPr>
              <w:t>be</w:t>
            </w:r>
            <w:r w:rsidR="00271552">
              <w:rPr>
                <w:rFonts w:ascii="Arial Narrow" w:hAnsi="Arial Narrow"/>
                <w:sz w:val="20"/>
                <w:szCs w:val="20"/>
              </w:rPr>
              <w:t xml:space="preserve"> </w:t>
            </w:r>
            <w:r w:rsidRPr="00552B52">
              <w:rPr>
                <w:rFonts w:ascii="Arial Narrow" w:hAnsi="Arial Narrow"/>
                <w:sz w:val="20"/>
                <w:szCs w:val="20"/>
              </w:rPr>
              <w:t>awarded</w:t>
            </w:r>
            <w:r w:rsidR="00271552">
              <w:rPr>
                <w:rFonts w:ascii="Arial Narrow" w:hAnsi="Arial Narrow"/>
                <w:sz w:val="20"/>
                <w:szCs w:val="20"/>
              </w:rPr>
              <w:t xml:space="preserve"> </w:t>
            </w:r>
            <w:r w:rsidRPr="00552B52">
              <w:rPr>
                <w:rFonts w:ascii="Arial Narrow" w:hAnsi="Arial Narrow"/>
                <w:sz w:val="20"/>
                <w:szCs w:val="20"/>
              </w:rPr>
              <w:t>a</w:t>
            </w:r>
            <w:r w:rsidR="00271552">
              <w:rPr>
                <w:rFonts w:ascii="Arial Narrow" w:hAnsi="Arial Narrow"/>
                <w:sz w:val="20"/>
                <w:szCs w:val="20"/>
              </w:rPr>
              <w:t xml:space="preserve"> </w:t>
            </w:r>
            <w:r w:rsidRPr="00552B52">
              <w:rPr>
                <w:rFonts w:ascii="Arial Narrow" w:hAnsi="Arial Narrow"/>
                <w:sz w:val="20"/>
                <w:szCs w:val="20"/>
              </w:rPr>
              <w:t>contract,</w:t>
            </w:r>
            <w:r w:rsidR="00271552">
              <w:rPr>
                <w:rFonts w:ascii="Arial Narrow" w:hAnsi="Arial Narrow"/>
                <w:sz w:val="20"/>
                <w:szCs w:val="20"/>
              </w:rPr>
              <w:t xml:space="preserve"> </w:t>
            </w:r>
            <w:r w:rsidRPr="00552B52">
              <w:rPr>
                <w:rFonts w:ascii="Arial Narrow" w:hAnsi="Arial Narrow"/>
                <w:sz w:val="20"/>
                <w:szCs w:val="20"/>
              </w:rPr>
              <w:t>an</w:t>
            </w:r>
            <w:r w:rsidR="00271552">
              <w:rPr>
                <w:rFonts w:ascii="Arial Narrow" w:hAnsi="Arial Narrow"/>
                <w:sz w:val="20"/>
                <w:szCs w:val="20"/>
              </w:rPr>
              <w:t xml:space="preserve"> </w:t>
            </w:r>
            <w:r w:rsidRPr="00552B52">
              <w:rPr>
                <w:rFonts w:ascii="Arial Narrow" w:hAnsi="Arial Narrow"/>
                <w:sz w:val="20"/>
                <w:szCs w:val="20"/>
              </w:rPr>
              <w:t>assessment</w:t>
            </w:r>
            <w:r w:rsidR="00271552">
              <w:rPr>
                <w:rFonts w:ascii="Arial Narrow" w:hAnsi="Arial Narrow"/>
                <w:sz w:val="20"/>
                <w:szCs w:val="20"/>
              </w:rPr>
              <w:t xml:space="preserve"> </w:t>
            </w:r>
            <w:r w:rsidRPr="00552B52">
              <w:rPr>
                <w:rFonts w:ascii="Arial Narrow" w:hAnsi="Arial Narrow"/>
                <w:sz w:val="20"/>
                <w:szCs w:val="20"/>
              </w:rPr>
              <w:t>will</w:t>
            </w:r>
            <w:r w:rsidR="00271552">
              <w:rPr>
                <w:rFonts w:ascii="Arial Narrow" w:hAnsi="Arial Narrow"/>
                <w:sz w:val="20"/>
                <w:szCs w:val="20"/>
              </w:rPr>
              <w:t xml:space="preserve"> </w:t>
            </w:r>
            <w:r w:rsidRPr="00552B52">
              <w:rPr>
                <w:rFonts w:ascii="Arial Narrow" w:hAnsi="Arial Narrow"/>
                <w:sz w:val="20"/>
                <w:szCs w:val="20"/>
              </w:rPr>
              <w:t>have</w:t>
            </w:r>
            <w:r w:rsidR="00271552">
              <w:rPr>
                <w:rFonts w:ascii="Arial Narrow" w:hAnsi="Arial Narrow"/>
                <w:sz w:val="20"/>
                <w:szCs w:val="20"/>
              </w:rPr>
              <w:t xml:space="preserve"> </w:t>
            </w:r>
            <w:r w:rsidRPr="00552B52">
              <w:rPr>
                <w:rFonts w:ascii="Arial Narrow" w:hAnsi="Arial Narrow"/>
                <w:sz w:val="20"/>
                <w:szCs w:val="20"/>
              </w:rPr>
              <w:t>to</w:t>
            </w:r>
            <w:r w:rsidR="00271552">
              <w:rPr>
                <w:rFonts w:ascii="Arial Narrow" w:hAnsi="Arial Narrow"/>
                <w:sz w:val="20"/>
                <w:szCs w:val="20"/>
              </w:rPr>
              <w:t xml:space="preserve"> </w:t>
            </w:r>
            <w:r w:rsidRPr="00552B52">
              <w:rPr>
                <w:rFonts w:ascii="Arial Narrow" w:hAnsi="Arial Narrow"/>
                <w:sz w:val="20"/>
                <w:szCs w:val="20"/>
              </w:rPr>
              <w:t>be</w:t>
            </w:r>
            <w:r w:rsidR="00271552">
              <w:rPr>
                <w:rFonts w:ascii="Arial Narrow" w:hAnsi="Arial Narrow"/>
                <w:sz w:val="20"/>
                <w:szCs w:val="20"/>
              </w:rPr>
              <w:t xml:space="preserve"> </w:t>
            </w:r>
            <w:r w:rsidRPr="00552B52">
              <w:rPr>
                <w:rFonts w:ascii="Arial Narrow" w:hAnsi="Arial Narrow"/>
                <w:sz w:val="20"/>
                <w:szCs w:val="20"/>
              </w:rPr>
              <w:t>conducted</w:t>
            </w:r>
            <w:r w:rsidR="00271552">
              <w:rPr>
                <w:rFonts w:ascii="Arial Narrow" w:hAnsi="Arial Narrow"/>
                <w:sz w:val="20"/>
                <w:szCs w:val="20"/>
              </w:rPr>
              <w:t xml:space="preserve"> </w:t>
            </w:r>
            <w:r w:rsidRPr="00552B52">
              <w:rPr>
                <w:rFonts w:ascii="Arial Narrow" w:hAnsi="Arial Narrow"/>
                <w:sz w:val="20"/>
                <w:szCs w:val="20"/>
              </w:rPr>
              <w:t>by</w:t>
            </w:r>
            <w:r w:rsidR="00271552">
              <w:rPr>
                <w:rFonts w:ascii="Arial Narrow" w:hAnsi="Arial Narrow"/>
                <w:sz w:val="20"/>
                <w:szCs w:val="20"/>
              </w:rPr>
              <w:t xml:space="preserve"> </w:t>
            </w:r>
            <w:r w:rsidRPr="00552B52">
              <w:rPr>
                <w:rFonts w:ascii="Arial Narrow" w:hAnsi="Arial Narrow"/>
                <w:sz w:val="20"/>
                <w:szCs w:val="20"/>
              </w:rPr>
              <w:t>VITA</w:t>
            </w:r>
            <w:r w:rsidR="00271552">
              <w:rPr>
                <w:rFonts w:ascii="Arial Narrow" w:hAnsi="Arial Narrow"/>
                <w:sz w:val="20"/>
                <w:szCs w:val="20"/>
              </w:rPr>
              <w:t xml:space="preserve"> </w:t>
            </w:r>
            <w:r w:rsidRPr="00552B52">
              <w:rPr>
                <w:rFonts w:ascii="Arial Narrow" w:hAnsi="Arial Narrow"/>
                <w:sz w:val="20"/>
                <w:szCs w:val="20"/>
              </w:rPr>
              <w:t>ECOS</w:t>
            </w:r>
            <w:r w:rsidR="00271552">
              <w:rPr>
                <w:rFonts w:ascii="Arial Narrow" w:hAnsi="Arial Narrow"/>
                <w:sz w:val="20"/>
                <w:szCs w:val="20"/>
              </w:rPr>
              <w:t xml:space="preserve"> </w:t>
            </w:r>
            <w:r w:rsidRPr="00552B52">
              <w:rPr>
                <w:rFonts w:ascii="Arial Narrow" w:hAnsi="Arial Narrow"/>
                <w:sz w:val="20"/>
                <w:szCs w:val="20"/>
              </w:rPr>
              <w:t>based</w:t>
            </w:r>
            <w:r w:rsidR="00271552">
              <w:rPr>
                <w:rFonts w:ascii="Arial Narrow" w:hAnsi="Arial Narrow"/>
                <w:sz w:val="20"/>
                <w:szCs w:val="20"/>
              </w:rPr>
              <w:t xml:space="preserve"> </w:t>
            </w:r>
            <w:r w:rsidRPr="00552B52">
              <w:rPr>
                <w:rFonts w:ascii="Arial Narrow" w:hAnsi="Arial Narrow"/>
                <w:sz w:val="20"/>
                <w:szCs w:val="20"/>
              </w:rPr>
              <w:t>on</w:t>
            </w:r>
            <w:r w:rsidR="00271552">
              <w:rPr>
                <w:rFonts w:ascii="Arial Narrow" w:hAnsi="Arial Narrow"/>
                <w:sz w:val="20"/>
                <w:szCs w:val="20"/>
              </w:rPr>
              <w:t xml:space="preserve"> </w:t>
            </w:r>
            <w:r w:rsidRPr="00552B52">
              <w:rPr>
                <w:rFonts w:ascii="Arial Narrow" w:hAnsi="Arial Narrow"/>
                <w:sz w:val="20"/>
                <w:szCs w:val="20"/>
              </w:rPr>
              <w:t>Supplier</w:t>
            </w:r>
            <w:r w:rsidR="002D27EB">
              <w:rPr>
                <w:rFonts w:ascii="Arial Narrow" w:hAnsi="Arial Narrow"/>
                <w:sz w:val="20"/>
                <w:szCs w:val="20"/>
              </w:rPr>
              <w:t>’</w:t>
            </w:r>
            <w:r w:rsidRPr="00552B52">
              <w:rPr>
                <w:rFonts w:ascii="Arial Narrow" w:hAnsi="Arial Narrow"/>
                <w:sz w:val="20"/>
                <w:szCs w:val="20"/>
              </w:rPr>
              <w:t>s</w:t>
            </w:r>
            <w:r w:rsidR="00271552">
              <w:rPr>
                <w:rFonts w:ascii="Arial Narrow" w:hAnsi="Arial Narrow"/>
                <w:sz w:val="20"/>
                <w:szCs w:val="20"/>
              </w:rPr>
              <w:t xml:space="preserve"> </w:t>
            </w:r>
            <w:r w:rsidRPr="00552B52">
              <w:rPr>
                <w:rFonts w:ascii="Arial Narrow" w:hAnsi="Arial Narrow"/>
                <w:sz w:val="20"/>
                <w:szCs w:val="20"/>
              </w:rPr>
              <w:t>responses</w:t>
            </w:r>
            <w:r w:rsidR="00271552">
              <w:rPr>
                <w:rFonts w:ascii="Arial Narrow" w:hAnsi="Arial Narrow"/>
                <w:sz w:val="20"/>
                <w:szCs w:val="20"/>
              </w:rPr>
              <w:t xml:space="preserve"> </w:t>
            </w:r>
            <w:r w:rsidRPr="00552B52">
              <w:rPr>
                <w:rFonts w:ascii="Arial Narrow" w:hAnsi="Arial Narrow"/>
                <w:sz w:val="20"/>
                <w:szCs w:val="20"/>
              </w:rPr>
              <w:t>to</w:t>
            </w:r>
            <w:r w:rsidR="00271552">
              <w:rPr>
                <w:rFonts w:ascii="Arial Narrow" w:hAnsi="Arial Narrow"/>
                <w:sz w:val="20"/>
                <w:szCs w:val="20"/>
              </w:rPr>
              <w:t xml:space="preserve"> </w:t>
            </w:r>
            <w:r w:rsidRPr="00552B52">
              <w:rPr>
                <w:rFonts w:ascii="Arial Narrow" w:hAnsi="Arial Narrow"/>
                <w:sz w:val="20"/>
                <w:szCs w:val="20"/>
              </w:rPr>
              <w:t>Appendix</w:t>
            </w:r>
            <w:r w:rsidR="00271552">
              <w:rPr>
                <w:rFonts w:ascii="Arial Narrow" w:hAnsi="Arial Narrow"/>
                <w:sz w:val="20"/>
                <w:szCs w:val="20"/>
              </w:rPr>
              <w:t xml:space="preserve"> </w:t>
            </w:r>
            <w:r w:rsidRPr="00552B52">
              <w:rPr>
                <w:rFonts w:ascii="Arial Narrow" w:hAnsi="Arial Narrow"/>
                <w:sz w:val="20"/>
                <w:szCs w:val="20"/>
              </w:rPr>
              <w:t>B</w:t>
            </w:r>
            <w:r w:rsidR="00271552">
              <w:rPr>
                <w:rFonts w:ascii="Arial Narrow" w:hAnsi="Arial Narrow"/>
                <w:sz w:val="20"/>
                <w:szCs w:val="20"/>
              </w:rPr>
              <w:t xml:space="preserve"> </w:t>
            </w:r>
            <w:r w:rsidRPr="00552B52">
              <w:rPr>
                <w:rFonts w:ascii="Arial Narrow" w:hAnsi="Arial Narrow"/>
                <w:sz w:val="20"/>
                <w:szCs w:val="20"/>
              </w:rPr>
              <w:t>of</w:t>
            </w:r>
            <w:r w:rsidR="00271552">
              <w:rPr>
                <w:rFonts w:ascii="Arial Narrow" w:hAnsi="Arial Narrow"/>
                <w:sz w:val="20"/>
                <w:szCs w:val="20"/>
              </w:rPr>
              <w:t xml:space="preserve"> </w:t>
            </w:r>
            <w:r w:rsidRPr="00552B52">
              <w:rPr>
                <w:rFonts w:ascii="Arial Narrow" w:hAnsi="Arial Narrow"/>
                <w:sz w:val="20"/>
                <w:szCs w:val="20"/>
              </w:rPr>
              <w:t>the</w:t>
            </w:r>
            <w:r w:rsidR="00271552">
              <w:rPr>
                <w:rFonts w:ascii="Arial Narrow" w:hAnsi="Arial Narrow"/>
                <w:sz w:val="20"/>
                <w:szCs w:val="20"/>
              </w:rPr>
              <w:t xml:space="preserve"> </w:t>
            </w:r>
            <w:r w:rsidRPr="00552B52">
              <w:rPr>
                <w:rFonts w:ascii="Arial Narrow" w:hAnsi="Arial Narrow"/>
                <w:sz w:val="20"/>
                <w:szCs w:val="20"/>
              </w:rPr>
              <w:t>RFP,</w:t>
            </w:r>
            <w:r w:rsidR="00271552">
              <w:rPr>
                <w:rFonts w:ascii="Arial Narrow" w:hAnsi="Arial Narrow"/>
                <w:sz w:val="20"/>
                <w:szCs w:val="20"/>
              </w:rPr>
              <w:t xml:space="preserve"> </w:t>
            </w:r>
            <w:r w:rsidRPr="00552B52">
              <w:rPr>
                <w:rFonts w:ascii="Arial Narrow" w:hAnsi="Arial Narrow"/>
                <w:sz w:val="20"/>
                <w:szCs w:val="20"/>
              </w:rPr>
              <w:t>ECOS</w:t>
            </w:r>
            <w:r w:rsidR="00271552">
              <w:rPr>
                <w:rFonts w:ascii="Arial Narrow" w:hAnsi="Arial Narrow"/>
                <w:sz w:val="20"/>
                <w:szCs w:val="20"/>
              </w:rPr>
              <w:t xml:space="preserve"> </w:t>
            </w:r>
            <w:r w:rsidRPr="00552B52">
              <w:rPr>
                <w:rFonts w:ascii="Arial Narrow" w:hAnsi="Arial Narrow"/>
                <w:sz w:val="20"/>
                <w:szCs w:val="20"/>
              </w:rPr>
              <w:t>Assessment</w:t>
            </w:r>
            <w:r w:rsidR="00271552">
              <w:rPr>
                <w:rFonts w:ascii="Arial Narrow" w:hAnsi="Arial Narrow"/>
                <w:sz w:val="20"/>
                <w:szCs w:val="20"/>
              </w:rPr>
              <w:t xml:space="preserve"> </w:t>
            </w:r>
            <w:r w:rsidRPr="00552B52">
              <w:rPr>
                <w:rFonts w:ascii="Arial Narrow" w:hAnsi="Arial Narrow"/>
                <w:sz w:val="20"/>
                <w:szCs w:val="20"/>
              </w:rPr>
              <w:t>Form.</w:t>
            </w:r>
            <w:r w:rsidR="00271552">
              <w:rPr>
                <w:rFonts w:ascii="Arial Narrow" w:hAnsi="Arial Narrow"/>
                <w:sz w:val="20"/>
                <w:szCs w:val="20"/>
              </w:rPr>
              <w:t xml:space="preserve"> </w:t>
            </w:r>
            <w:r w:rsidRPr="00552B52">
              <w:rPr>
                <w:rFonts w:ascii="Arial Narrow" w:hAnsi="Arial Narrow"/>
                <w:sz w:val="20"/>
                <w:szCs w:val="20"/>
              </w:rPr>
              <w:t>Supplier</w:t>
            </w:r>
            <w:r w:rsidR="00271552">
              <w:rPr>
                <w:rFonts w:ascii="Arial Narrow" w:hAnsi="Arial Narrow"/>
                <w:sz w:val="20"/>
                <w:szCs w:val="20"/>
              </w:rPr>
              <w:t xml:space="preserve"> </w:t>
            </w:r>
            <w:r w:rsidRPr="00552B52">
              <w:rPr>
                <w:rFonts w:ascii="Arial Narrow" w:hAnsi="Arial Narrow"/>
                <w:sz w:val="20"/>
                <w:szCs w:val="20"/>
              </w:rPr>
              <w:t>should</w:t>
            </w:r>
            <w:r w:rsidR="00271552">
              <w:rPr>
                <w:rFonts w:ascii="Arial Narrow" w:hAnsi="Arial Narrow"/>
                <w:sz w:val="20"/>
                <w:szCs w:val="20"/>
              </w:rPr>
              <w:t xml:space="preserve"> </w:t>
            </w:r>
            <w:r w:rsidRPr="00552B52">
              <w:rPr>
                <w:rFonts w:ascii="Arial Narrow" w:hAnsi="Arial Narrow"/>
                <w:sz w:val="20"/>
                <w:szCs w:val="20"/>
              </w:rPr>
              <w:t>ensure</w:t>
            </w:r>
            <w:r w:rsidR="00271552">
              <w:rPr>
                <w:rFonts w:ascii="Arial Narrow" w:hAnsi="Arial Narrow"/>
                <w:sz w:val="20"/>
                <w:szCs w:val="20"/>
              </w:rPr>
              <w:t xml:space="preserve"> </w:t>
            </w:r>
            <w:r w:rsidRPr="00552B52">
              <w:rPr>
                <w:rFonts w:ascii="Arial Narrow" w:hAnsi="Arial Narrow"/>
                <w:sz w:val="20"/>
                <w:szCs w:val="20"/>
              </w:rPr>
              <w:t>that</w:t>
            </w:r>
            <w:r w:rsidR="00271552">
              <w:rPr>
                <w:rFonts w:ascii="Arial Narrow" w:hAnsi="Arial Narrow"/>
                <w:sz w:val="20"/>
                <w:szCs w:val="20"/>
              </w:rPr>
              <w:t xml:space="preserve"> </w:t>
            </w:r>
            <w:r w:rsidRPr="00552B52">
              <w:rPr>
                <w:rFonts w:ascii="Arial Narrow" w:hAnsi="Arial Narrow"/>
                <w:sz w:val="20"/>
                <w:szCs w:val="20"/>
              </w:rPr>
              <w:t>when</w:t>
            </w:r>
            <w:r w:rsidR="00271552">
              <w:rPr>
                <w:rFonts w:ascii="Arial Narrow" w:hAnsi="Arial Narrow"/>
                <w:sz w:val="20"/>
                <w:szCs w:val="20"/>
              </w:rPr>
              <w:t xml:space="preserve"> </w:t>
            </w:r>
            <w:r w:rsidRPr="00552B52">
              <w:rPr>
                <w:rFonts w:ascii="Arial Narrow" w:hAnsi="Arial Narrow"/>
                <w:sz w:val="20"/>
                <w:szCs w:val="20"/>
              </w:rPr>
              <w:t>submitting</w:t>
            </w:r>
            <w:r w:rsidR="00271552">
              <w:rPr>
                <w:rFonts w:ascii="Arial Narrow" w:hAnsi="Arial Narrow"/>
                <w:sz w:val="20"/>
                <w:szCs w:val="20"/>
              </w:rPr>
              <w:t xml:space="preserve"> </w:t>
            </w:r>
            <w:r w:rsidRPr="00552B52">
              <w:rPr>
                <w:rFonts w:ascii="Arial Narrow" w:hAnsi="Arial Narrow"/>
                <w:sz w:val="20"/>
                <w:szCs w:val="20"/>
              </w:rPr>
              <w:t>its</w:t>
            </w:r>
            <w:r w:rsidR="00271552">
              <w:rPr>
                <w:rFonts w:ascii="Arial Narrow" w:hAnsi="Arial Narrow"/>
                <w:sz w:val="20"/>
                <w:szCs w:val="20"/>
              </w:rPr>
              <w:t xml:space="preserve"> </w:t>
            </w:r>
            <w:proofErr w:type="gramStart"/>
            <w:r w:rsidRPr="00552B52">
              <w:rPr>
                <w:rFonts w:ascii="Arial Narrow" w:hAnsi="Arial Narrow"/>
                <w:sz w:val="20"/>
                <w:szCs w:val="20"/>
              </w:rPr>
              <w:t>proposal</w:t>
            </w:r>
            <w:proofErr w:type="gramEnd"/>
            <w:r w:rsidR="00271552">
              <w:rPr>
                <w:rFonts w:ascii="Arial Narrow" w:hAnsi="Arial Narrow"/>
                <w:sz w:val="20"/>
                <w:szCs w:val="20"/>
              </w:rPr>
              <w:t xml:space="preserve"> </w:t>
            </w:r>
            <w:r w:rsidRPr="00552B52">
              <w:rPr>
                <w:rFonts w:ascii="Arial Narrow" w:hAnsi="Arial Narrow"/>
                <w:sz w:val="20"/>
                <w:szCs w:val="20"/>
              </w:rPr>
              <w:t>it</w:t>
            </w:r>
            <w:r w:rsidR="00271552">
              <w:rPr>
                <w:rFonts w:ascii="Arial Narrow" w:hAnsi="Arial Narrow"/>
                <w:sz w:val="20"/>
                <w:szCs w:val="20"/>
              </w:rPr>
              <w:t xml:space="preserve"> </w:t>
            </w:r>
            <w:r w:rsidRPr="00552B52">
              <w:rPr>
                <w:rFonts w:ascii="Arial Narrow" w:hAnsi="Arial Narrow"/>
                <w:sz w:val="20"/>
                <w:szCs w:val="20"/>
              </w:rPr>
              <w:t>has</w:t>
            </w:r>
            <w:r w:rsidR="00271552">
              <w:rPr>
                <w:rFonts w:ascii="Arial Narrow" w:hAnsi="Arial Narrow"/>
                <w:sz w:val="20"/>
                <w:szCs w:val="20"/>
              </w:rPr>
              <w:t xml:space="preserve"> </w:t>
            </w:r>
            <w:r w:rsidRPr="00552B52">
              <w:rPr>
                <w:rFonts w:ascii="Arial Narrow" w:hAnsi="Arial Narrow"/>
                <w:sz w:val="20"/>
                <w:szCs w:val="20"/>
              </w:rPr>
              <w:t>provided</w:t>
            </w:r>
            <w:r w:rsidR="00271552">
              <w:rPr>
                <w:rFonts w:ascii="Arial Narrow" w:hAnsi="Arial Narrow"/>
                <w:sz w:val="20"/>
                <w:szCs w:val="20"/>
              </w:rPr>
              <w:t xml:space="preserve"> </w:t>
            </w:r>
            <w:r w:rsidRPr="00552B52">
              <w:rPr>
                <w:rFonts w:ascii="Arial Narrow" w:hAnsi="Arial Narrow"/>
                <w:sz w:val="20"/>
                <w:szCs w:val="20"/>
              </w:rPr>
              <w:t>sufficient</w:t>
            </w:r>
            <w:r w:rsidR="00271552">
              <w:rPr>
                <w:rFonts w:ascii="Arial Narrow" w:hAnsi="Arial Narrow"/>
                <w:sz w:val="20"/>
                <w:szCs w:val="20"/>
              </w:rPr>
              <w:t xml:space="preserve"> </w:t>
            </w:r>
            <w:r w:rsidRPr="00552B52">
              <w:rPr>
                <w:rFonts w:ascii="Arial Narrow" w:hAnsi="Arial Narrow"/>
                <w:sz w:val="20"/>
                <w:szCs w:val="20"/>
              </w:rPr>
              <w:t>and</w:t>
            </w:r>
            <w:r w:rsidR="00271552">
              <w:rPr>
                <w:rFonts w:ascii="Arial Narrow" w:hAnsi="Arial Narrow"/>
                <w:sz w:val="20"/>
                <w:szCs w:val="20"/>
              </w:rPr>
              <w:t xml:space="preserve"> </w:t>
            </w:r>
            <w:r w:rsidRPr="00552B52">
              <w:rPr>
                <w:rFonts w:ascii="Arial Narrow" w:hAnsi="Arial Narrow"/>
                <w:sz w:val="20"/>
                <w:szCs w:val="20"/>
              </w:rPr>
              <w:t>complete</w:t>
            </w:r>
            <w:r w:rsidR="00271552">
              <w:rPr>
                <w:rFonts w:ascii="Arial Narrow" w:hAnsi="Arial Narrow"/>
                <w:sz w:val="20"/>
                <w:szCs w:val="20"/>
              </w:rPr>
              <w:t xml:space="preserve"> </w:t>
            </w:r>
            <w:r w:rsidRPr="00552B52">
              <w:rPr>
                <w:rFonts w:ascii="Arial Narrow" w:hAnsi="Arial Narrow"/>
                <w:sz w:val="20"/>
                <w:szCs w:val="20"/>
              </w:rPr>
              <w:t>responses</w:t>
            </w:r>
            <w:r w:rsidR="00271552">
              <w:rPr>
                <w:rFonts w:ascii="Arial Narrow" w:hAnsi="Arial Narrow"/>
                <w:sz w:val="20"/>
                <w:szCs w:val="20"/>
              </w:rPr>
              <w:t xml:space="preserve"> </w:t>
            </w:r>
            <w:r w:rsidRPr="00552B52">
              <w:rPr>
                <w:rFonts w:ascii="Arial Narrow" w:hAnsi="Arial Narrow"/>
                <w:sz w:val="20"/>
                <w:szCs w:val="20"/>
              </w:rPr>
              <w:t>to</w:t>
            </w:r>
            <w:r w:rsidR="00271552">
              <w:rPr>
                <w:rFonts w:ascii="Arial Narrow" w:hAnsi="Arial Narrow"/>
                <w:sz w:val="20"/>
                <w:szCs w:val="20"/>
              </w:rPr>
              <w:t xml:space="preserve"> </w:t>
            </w:r>
            <w:r w:rsidRPr="00552B52">
              <w:rPr>
                <w:rFonts w:ascii="Arial Narrow" w:hAnsi="Arial Narrow"/>
                <w:sz w:val="20"/>
                <w:szCs w:val="20"/>
              </w:rPr>
              <w:t>reduce</w:t>
            </w:r>
            <w:r w:rsidR="00271552">
              <w:rPr>
                <w:rFonts w:ascii="Arial Narrow" w:hAnsi="Arial Narrow"/>
                <w:sz w:val="20"/>
                <w:szCs w:val="20"/>
              </w:rPr>
              <w:t xml:space="preserve"> </w:t>
            </w:r>
            <w:r w:rsidRPr="00552B52">
              <w:rPr>
                <w:rFonts w:ascii="Arial Narrow" w:hAnsi="Arial Narrow"/>
                <w:sz w:val="20"/>
                <w:szCs w:val="20"/>
              </w:rPr>
              <w:t>the</w:t>
            </w:r>
            <w:r w:rsidR="00271552">
              <w:rPr>
                <w:rFonts w:ascii="Arial Narrow" w:hAnsi="Arial Narrow"/>
                <w:sz w:val="20"/>
                <w:szCs w:val="20"/>
              </w:rPr>
              <w:t xml:space="preserve"> </w:t>
            </w:r>
            <w:r w:rsidRPr="00552B52">
              <w:rPr>
                <w:rFonts w:ascii="Arial Narrow" w:hAnsi="Arial Narrow"/>
                <w:sz w:val="20"/>
                <w:szCs w:val="20"/>
              </w:rPr>
              <w:t>need</w:t>
            </w:r>
            <w:r w:rsidR="00271552">
              <w:rPr>
                <w:rFonts w:ascii="Arial Narrow" w:hAnsi="Arial Narrow"/>
                <w:sz w:val="20"/>
                <w:szCs w:val="20"/>
              </w:rPr>
              <w:t xml:space="preserve"> </w:t>
            </w:r>
            <w:r w:rsidRPr="00552B52">
              <w:rPr>
                <w:rFonts w:ascii="Arial Narrow" w:hAnsi="Arial Narrow"/>
                <w:sz w:val="20"/>
                <w:szCs w:val="20"/>
              </w:rPr>
              <w:t>for</w:t>
            </w:r>
            <w:r w:rsidR="00271552">
              <w:rPr>
                <w:rFonts w:ascii="Arial Narrow" w:hAnsi="Arial Narrow"/>
                <w:sz w:val="20"/>
                <w:szCs w:val="20"/>
              </w:rPr>
              <w:t xml:space="preserve"> </w:t>
            </w:r>
            <w:r w:rsidRPr="00552B52">
              <w:rPr>
                <w:rFonts w:ascii="Arial Narrow" w:hAnsi="Arial Narrow"/>
                <w:sz w:val="20"/>
                <w:szCs w:val="20"/>
              </w:rPr>
              <w:t>additional</w:t>
            </w:r>
            <w:r w:rsidR="00271552">
              <w:rPr>
                <w:rFonts w:ascii="Arial Narrow" w:hAnsi="Arial Narrow"/>
                <w:sz w:val="20"/>
                <w:szCs w:val="20"/>
              </w:rPr>
              <w:t xml:space="preserve"> </w:t>
            </w:r>
            <w:r w:rsidRPr="00552B52">
              <w:rPr>
                <w:rFonts w:ascii="Arial Narrow" w:hAnsi="Arial Narrow"/>
                <w:sz w:val="20"/>
                <w:szCs w:val="20"/>
              </w:rPr>
              <w:t>information.</w:t>
            </w:r>
            <w:r w:rsidR="00271552">
              <w:rPr>
                <w:rFonts w:ascii="Arial Narrow" w:hAnsi="Arial Narrow"/>
                <w:sz w:val="20"/>
                <w:szCs w:val="20"/>
              </w:rPr>
              <w:t xml:space="preserve"> </w:t>
            </w:r>
            <w:r w:rsidRPr="00552B52">
              <w:rPr>
                <w:rFonts w:ascii="Arial Narrow" w:hAnsi="Arial Narrow"/>
                <w:sz w:val="20"/>
                <w:szCs w:val="20"/>
              </w:rPr>
              <w:t>ECOS</w:t>
            </w:r>
            <w:r w:rsidR="00271552">
              <w:rPr>
                <w:rFonts w:ascii="Arial Narrow" w:hAnsi="Arial Narrow"/>
                <w:sz w:val="20"/>
                <w:szCs w:val="20"/>
              </w:rPr>
              <w:t xml:space="preserve"> </w:t>
            </w:r>
            <w:r w:rsidRPr="00552B52">
              <w:rPr>
                <w:rFonts w:ascii="Arial Narrow" w:hAnsi="Arial Narrow"/>
                <w:sz w:val="20"/>
                <w:szCs w:val="20"/>
              </w:rPr>
              <w:t>Assessment</w:t>
            </w:r>
            <w:r w:rsidR="00271552">
              <w:rPr>
                <w:rFonts w:ascii="Arial Narrow" w:hAnsi="Arial Narrow"/>
                <w:sz w:val="20"/>
                <w:szCs w:val="20"/>
              </w:rPr>
              <w:t xml:space="preserve"> </w:t>
            </w:r>
            <w:r w:rsidRPr="00552B52">
              <w:rPr>
                <w:rFonts w:ascii="Arial Narrow" w:hAnsi="Arial Narrow"/>
                <w:sz w:val="20"/>
                <w:szCs w:val="20"/>
              </w:rPr>
              <w:t>Form</w:t>
            </w:r>
            <w:r w:rsidR="00271552">
              <w:rPr>
                <w:rFonts w:ascii="Arial Narrow" w:hAnsi="Arial Narrow"/>
                <w:sz w:val="20"/>
                <w:szCs w:val="20"/>
              </w:rPr>
              <w:t xml:space="preserve"> </w:t>
            </w:r>
            <w:r w:rsidRPr="00552B52">
              <w:rPr>
                <w:rFonts w:ascii="Arial Narrow" w:hAnsi="Arial Narrow"/>
                <w:sz w:val="20"/>
                <w:szCs w:val="20"/>
              </w:rPr>
              <w:t>can</w:t>
            </w:r>
            <w:r w:rsidR="00271552">
              <w:rPr>
                <w:rFonts w:ascii="Arial Narrow" w:hAnsi="Arial Narrow"/>
                <w:sz w:val="20"/>
                <w:szCs w:val="20"/>
              </w:rPr>
              <w:t xml:space="preserve"> </w:t>
            </w:r>
            <w:r w:rsidRPr="00552B52">
              <w:rPr>
                <w:rFonts w:ascii="Arial Narrow" w:hAnsi="Arial Narrow"/>
                <w:sz w:val="20"/>
                <w:szCs w:val="20"/>
              </w:rPr>
              <w:t>be</w:t>
            </w:r>
            <w:r w:rsidR="00271552">
              <w:rPr>
                <w:rFonts w:ascii="Arial Narrow" w:hAnsi="Arial Narrow"/>
                <w:sz w:val="20"/>
                <w:szCs w:val="20"/>
              </w:rPr>
              <w:t xml:space="preserve"> </w:t>
            </w:r>
            <w:r w:rsidRPr="00552B52">
              <w:rPr>
                <w:rFonts w:ascii="Arial Narrow" w:hAnsi="Arial Narrow"/>
                <w:sz w:val="20"/>
                <w:szCs w:val="20"/>
              </w:rPr>
              <w:t>downloaded</w:t>
            </w:r>
            <w:r w:rsidR="00271552">
              <w:rPr>
                <w:rFonts w:ascii="Arial Narrow" w:hAnsi="Arial Narrow"/>
                <w:sz w:val="20"/>
                <w:szCs w:val="20"/>
              </w:rPr>
              <w:t xml:space="preserve"> </w:t>
            </w:r>
            <w:r w:rsidRPr="00552B52">
              <w:rPr>
                <w:rFonts w:ascii="Arial Narrow" w:hAnsi="Arial Narrow"/>
                <w:sz w:val="20"/>
                <w:szCs w:val="20"/>
              </w:rPr>
              <w:t>at</w:t>
            </w:r>
            <w:r w:rsidR="00271552">
              <w:rPr>
                <w:rFonts w:ascii="Arial Narrow" w:hAnsi="Arial Narrow"/>
                <w:sz w:val="20"/>
                <w:szCs w:val="20"/>
              </w:rPr>
              <w:t xml:space="preserve"> </w:t>
            </w:r>
            <w:hyperlink r:id="rId64">
              <w:r w:rsidRPr="00552B52">
                <w:rPr>
                  <w:rFonts w:ascii="Arial Narrow" w:hAnsi="Arial Narrow"/>
                  <w:sz w:val="20"/>
                  <w:szCs w:val="20"/>
                </w:rPr>
                <w:t>enterpriseservices@vita.virginia.gov</w:t>
              </w:r>
            </w:hyperlink>
            <w:r w:rsidRPr="00552B52">
              <w:rPr>
                <w:rFonts w:ascii="Arial Narrow" w:hAnsi="Arial Narrow"/>
                <w:sz w:val="20"/>
                <w:szCs w:val="20"/>
              </w:rPr>
              <w:t>.</w:t>
            </w:r>
          </w:p>
        </w:tc>
      </w:tr>
      <w:tr w:rsidR="000058A9" w:rsidRPr="00812A4B" w14:paraId="406FD277" w14:textId="77777777" w:rsidTr="3656BAB7">
        <w:tc>
          <w:tcPr>
            <w:tcW w:w="9265" w:type="dxa"/>
          </w:tcPr>
          <w:p w14:paraId="29731EC2" w14:textId="5ED10BFE" w:rsidR="000058A9" w:rsidRPr="00090420" w:rsidRDefault="001C5118" w:rsidP="00090420">
            <w:pPr>
              <w:pStyle w:val="BodyText"/>
            </w:pPr>
            <w:r>
              <w:t>Stealth</w:t>
            </w:r>
            <w:r w:rsidR="00271552">
              <w:t xml:space="preserve"> </w:t>
            </w:r>
            <w:r>
              <w:t>Solutions</w:t>
            </w:r>
            <w:r w:rsidR="00271552">
              <w:t xml:space="preserve"> </w:t>
            </w:r>
            <w:r>
              <w:t>includes</w:t>
            </w:r>
            <w:r w:rsidR="00271552">
              <w:t xml:space="preserve"> </w:t>
            </w:r>
            <w:r>
              <w:t>a</w:t>
            </w:r>
            <w:r w:rsidR="00271552">
              <w:t xml:space="preserve"> </w:t>
            </w:r>
            <w:r>
              <w:t>VITA</w:t>
            </w:r>
            <w:r w:rsidR="00271552">
              <w:t xml:space="preserve"> </w:t>
            </w:r>
            <w:r>
              <w:t>ECOS</w:t>
            </w:r>
            <w:r w:rsidR="00271552">
              <w:t xml:space="preserve"> </w:t>
            </w:r>
            <w:r>
              <w:t>Assessment</w:t>
            </w:r>
            <w:r w:rsidR="00271552">
              <w:t xml:space="preserve"> </w:t>
            </w:r>
            <w:r>
              <w:t>form</w:t>
            </w:r>
            <w:r w:rsidR="00271552">
              <w:t xml:space="preserve"> </w:t>
            </w:r>
            <w:r>
              <w:t>in</w:t>
            </w:r>
            <w:r w:rsidR="00271552">
              <w:t xml:space="preserve"> </w:t>
            </w:r>
            <w:r>
              <w:t>Section</w:t>
            </w:r>
            <w:r w:rsidR="00271552">
              <w:t xml:space="preserve"> </w:t>
            </w:r>
            <w:r>
              <w:t>3</w:t>
            </w:r>
            <w:r w:rsidR="00271552">
              <w:t xml:space="preserve"> </w:t>
            </w:r>
            <w:r>
              <w:t>of</w:t>
            </w:r>
            <w:r w:rsidR="00271552">
              <w:t xml:space="preserve"> </w:t>
            </w:r>
            <w:r>
              <w:t>this</w:t>
            </w:r>
            <w:r w:rsidR="00271552">
              <w:t xml:space="preserve"> </w:t>
            </w:r>
            <w:r>
              <w:t>proposal.</w:t>
            </w:r>
          </w:p>
        </w:tc>
      </w:tr>
    </w:tbl>
    <w:p w14:paraId="1F1E082A" w14:textId="77777777" w:rsidR="009B2CD8" w:rsidRPr="000730A7" w:rsidRDefault="009B2CD8" w:rsidP="000730A7"/>
    <w:sectPr w:rsidR="009B2CD8" w:rsidRPr="000730A7" w:rsidSect="009938DC">
      <w:pgSz w:w="12240" w:h="15840" w:code="1"/>
      <w:pgMar w:top="1440" w:right="1440" w:bottom="1440" w:left="1440" w:header="45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AD5BFD" w14:textId="77777777" w:rsidR="002C1B3B" w:rsidRDefault="002C1B3B">
      <w:r>
        <w:separator/>
      </w:r>
    </w:p>
    <w:p w14:paraId="40AEB2D4" w14:textId="77777777" w:rsidR="002C1B3B" w:rsidRDefault="002C1B3B"/>
    <w:p w14:paraId="090F5885" w14:textId="77777777" w:rsidR="002C1B3B" w:rsidRDefault="002C1B3B"/>
    <w:p w14:paraId="2CC39034" w14:textId="77777777" w:rsidR="002C1B3B" w:rsidRDefault="002C1B3B"/>
  </w:endnote>
  <w:endnote w:type="continuationSeparator" w:id="0">
    <w:p w14:paraId="76333A41" w14:textId="77777777" w:rsidR="002C1B3B" w:rsidRDefault="002C1B3B">
      <w:r>
        <w:continuationSeparator/>
      </w:r>
    </w:p>
    <w:p w14:paraId="264EBA9D" w14:textId="77777777" w:rsidR="002C1B3B" w:rsidRDefault="002C1B3B"/>
    <w:p w14:paraId="3559DB33" w14:textId="77777777" w:rsidR="002C1B3B" w:rsidRDefault="002C1B3B"/>
    <w:p w14:paraId="533AF5EA" w14:textId="77777777" w:rsidR="002C1B3B" w:rsidRDefault="002C1B3B"/>
  </w:endnote>
  <w:endnote w:type="continuationNotice" w:id="1">
    <w:p w14:paraId="431AF9E7" w14:textId="77777777" w:rsidR="002C1B3B" w:rsidRDefault="002C1B3B"/>
    <w:p w14:paraId="7CF1DEF7" w14:textId="77777777" w:rsidR="002C1B3B" w:rsidRDefault="002C1B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Franklin Gothic Demi Cond">
    <w:panose1 w:val="020B0706030402020204"/>
    <w:charset w:val="00"/>
    <w:family w:val="swiss"/>
    <w:pitch w:val="variable"/>
    <w:sig w:usb0="00000287" w:usb1="00000000" w:usb2="00000000" w:usb3="00000000" w:csb0="0000009F" w:csb1="00000000"/>
  </w:font>
  <w:font w:name="Arial Bold">
    <w:panose1 w:val="020B0704020202020204"/>
    <w:charset w:val="00"/>
    <w:family w:val="roman"/>
    <w:notTrueType/>
    <w:pitch w:val="default"/>
  </w:font>
  <w:font w:name="Times New Roman Bold">
    <w:altName w:val="Times New Roman"/>
    <w:panose1 w:val="02020803070505020304"/>
    <w:charset w:val="00"/>
    <w:family w:val="roman"/>
    <w:notTrueType/>
    <w:pitch w:val="default"/>
  </w:font>
  <w:font w:name="Franklin Gothic Medium Cond">
    <w:panose1 w:val="020B0606030402020204"/>
    <w:charset w:val="00"/>
    <w:family w:val="swiss"/>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 w:name="Roboto-Bold">
    <w:altName w:val="Arial"/>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Roboto-Regular">
    <w:altName w:val="Arial"/>
    <w:panose1 w:val="00000000000000000000"/>
    <w:charset w:val="4D"/>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DSCDefaultFontRegular">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AAD87" w14:textId="7D17C18F" w:rsidR="0084082B" w:rsidRDefault="0084082B" w:rsidP="00144862">
    <w:pPr>
      <w:pStyle w:val="Footer"/>
      <w:pBdr>
        <w:top w:val="single" w:sz="4" w:space="1" w:color="auto"/>
      </w:pBdr>
      <w:tabs>
        <w:tab w:val="clear" w:pos="4680"/>
        <w:tab w:val="clear" w:pos="9360"/>
        <w:tab w:val="center" w:pos="4770"/>
        <w:tab w:val="right" w:pos="12780"/>
      </w:tabs>
    </w:pPr>
    <w:r>
      <w:rPr>
        <w:szCs w:val="16"/>
      </w:rPr>
      <w:t>January</w:t>
    </w:r>
    <w:r w:rsidR="00271552">
      <w:rPr>
        <w:szCs w:val="16"/>
      </w:rPr>
      <w:t xml:space="preserve"> </w:t>
    </w:r>
    <w:r>
      <w:rPr>
        <w:szCs w:val="16"/>
      </w:rPr>
      <w:t>27,</w:t>
    </w:r>
    <w:r w:rsidR="00271552">
      <w:rPr>
        <w:szCs w:val="16"/>
      </w:rPr>
      <w:t xml:space="preserve"> </w:t>
    </w:r>
    <w:r>
      <w:rPr>
        <w:szCs w:val="16"/>
      </w:rPr>
      <w:t>2021</w:t>
    </w:r>
    <w:r>
      <w:rPr>
        <w:szCs w:val="16"/>
      </w:rPr>
      <w:tab/>
    </w:r>
    <w:r>
      <w:tab/>
    </w:r>
    <w:r>
      <w:fldChar w:fldCharType="begin"/>
    </w:r>
    <w:r>
      <w:instrText xml:space="preserve"> PAGE   \* MERGEFORMAT </w:instrText>
    </w:r>
    <w:r>
      <w:fldChar w:fldCharType="separate"/>
    </w:r>
    <w:r>
      <w:rPr>
        <w:noProof/>
      </w:rPr>
      <w:t>8</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1EA8A" w14:textId="7FA42309" w:rsidR="0084082B" w:rsidRDefault="0084082B" w:rsidP="00144862">
    <w:pPr>
      <w:pStyle w:val="Footer"/>
      <w:pBdr>
        <w:top w:val="single" w:sz="4" w:space="1" w:color="auto"/>
      </w:pBdr>
      <w:tabs>
        <w:tab w:val="clear" w:pos="4680"/>
        <w:tab w:val="clear" w:pos="9360"/>
        <w:tab w:val="center" w:pos="4770"/>
        <w:tab w:val="right" w:pos="12780"/>
      </w:tabs>
    </w:pPr>
    <w:r>
      <w:rPr>
        <w:szCs w:val="16"/>
      </w:rPr>
      <w:t>February</w:t>
    </w:r>
    <w:r w:rsidR="00271552">
      <w:rPr>
        <w:szCs w:val="16"/>
      </w:rPr>
      <w:t xml:space="preserve"> </w:t>
    </w:r>
    <w:r>
      <w:rPr>
        <w:szCs w:val="16"/>
      </w:rPr>
      <w:t>10,</w:t>
    </w:r>
    <w:r w:rsidR="00271552">
      <w:rPr>
        <w:szCs w:val="16"/>
      </w:rPr>
      <w:t xml:space="preserve"> </w:t>
    </w:r>
    <w:r>
      <w:rPr>
        <w:szCs w:val="16"/>
      </w:rPr>
      <w:t>2021</w:t>
    </w:r>
    <w:r>
      <w:rPr>
        <w:szCs w:val="16"/>
      </w:rPr>
      <w:tab/>
    </w:r>
    <w:r>
      <w:tab/>
    </w:r>
    <w:r>
      <w:fldChar w:fldCharType="begin"/>
    </w:r>
    <w:r>
      <w:instrText xml:space="preserve"> PAGE   \* MERGEFORMAT </w:instrText>
    </w:r>
    <w:r>
      <w:fldChar w:fldCharType="separate"/>
    </w:r>
    <w:r>
      <w:rPr>
        <w:noProof/>
      </w:rPr>
      <w:t>8</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4AF45" w14:textId="41484F88" w:rsidR="0084082B" w:rsidRDefault="0084082B" w:rsidP="00144862">
    <w:pPr>
      <w:pStyle w:val="Footer"/>
      <w:pBdr>
        <w:top w:val="single" w:sz="4" w:space="1" w:color="auto"/>
      </w:pBdr>
      <w:tabs>
        <w:tab w:val="clear" w:pos="4680"/>
        <w:tab w:val="clear" w:pos="9360"/>
        <w:tab w:val="center" w:pos="4770"/>
        <w:tab w:val="right" w:pos="12780"/>
      </w:tabs>
    </w:pPr>
    <w:r>
      <w:rPr>
        <w:szCs w:val="16"/>
      </w:rPr>
      <w:t>February</w:t>
    </w:r>
    <w:r w:rsidR="00271552">
      <w:rPr>
        <w:szCs w:val="16"/>
      </w:rPr>
      <w:t xml:space="preserve"> </w:t>
    </w:r>
    <w:r>
      <w:rPr>
        <w:szCs w:val="16"/>
      </w:rPr>
      <w:t>10,</w:t>
    </w:r>
    <w:r w:rsidR="00271552">
      <w:rPr>
        <w:szCs w:val="16"/>
      </w:rPr>
      <w:t xml:space="preserve"> </w:t>
    </w:r>
    <w:r>
      <w:rPr>
        <w:szCs w:val="16"/>
      </w:rPr>
      <w:t>2021</w:t>
    </w:r>
    <w:r>
      <w:rPr>
        <w:szCs w:val="16"/>
      </w:rPr>
      <w:tab/>
    </w:r>
    <w:r>
      <w:tab/>
    </w:r>
    <w:r>
      <w:fldChar w:fldCharType="begin"/>
    </w:r>
    <w:r>
      <w:instrText xml:space="preserve"> PAGE   \* MERGEFORMAT </w:instrText>
    </w:r>
    <w:r>
      <w:fldChar w:fldCharType="separate"/>
    </w:r>
    <w:r>
      <w:rPr>
        <w:noProof/>
      </w:rPr>
      <w:t>8</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7A463" w14:textId="77777777" w:rsidR="002C1B3B" w:rsidRDefault="002C1B3B">
      <w:r>
        <w:separator/>
      </w:r>
    </w:p>
    <w:p w14:paraId="363A5AE2" w14:textId="77777777" w:rsidR="002C1B3B" w:rsidRDefault="002C1B3B"/>
    <w:p w14:paraId="77BD5FBF" w14:textId="77777777" w:rsidR="002C1B3B" w:rsidRDefault="002C1B3B"/>
    <w:p w14:paraId="370F25D0" w14:textId="77777777" w:rsidR="002C1B3B" w:rsidRDefault="002C1B3B"/>
  </w:footnote>
  <w:footnote w:type="continuationSeparator" w:id="0">
    <w:p w14:paraId="04C2B97A" w14:textId="77777777" w:rsidR="002C1B3B" w:rsidRDefault="002C1B3B">
      <w:r>
        <w:continuationSeparator/>
      </w:r>
    </w:p>
    <w:p w14:paraId="3D522D0D" w14:textId="77777777" w:rsidR="002C1B3B" w:rsidRDefault="002C1B3B"/>
    <w:p w14:paraId="14971A40" w14:textId="77777777" w:rsidR="002C1B3B" w:rsidRDefault="002C1B3B"/>
    <w:p w14:paraId="03D6CA84" w14:textId="77777777" w:rsidR="002C1B3B" w:rsidRDefault="002C1B3B"/>
  </w:footnote>
  <w:footnote w:type="continuationNotice" w:id="1">
    <w:p w14:paraId="162628CC" w14:textId="77777777" w:rsidR="002C1B3B" w:rsidRDefault="002C1B3B"/>
    <w:p w14:paraId="50F7E08B" w14:textId="77777777" w:rsidR="002C1B3B" w:rsidRDefault="002C1B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EB541" w14:textId="77777777" w:rsidR="0084082B" w:rsidRPr="00C2789E" w:rsidRDefault="0084082B" w:rsidP="00DE2DD8">
    <w:pPr>
      <w:pStyle w:val="Header"/>
      <w:tabs>
        <w:tab w:val="left" w:pos="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65"/>
      <w:gridCol w:w="4410"/>
    </w:tblGrid>
    <w:tr w:rsidR="0084082B" w:rsidRPr="008622C4" w14:paraId="2CCA5B6B" w14:textId="77777777" w:rsidTr="7D694076">
      <w:tc>
        <w:tcPr>
          <w:tcW w:w="4765" w:type="dxa"/>
        </w:tcPr>
        <w:p w14:paraId="313EDC18" w14:textId="77777777" w:rsidR="0084082B" w:rsidRPr="008622C4" w:rsidRDefault="0084082B" w:rsidP="00DE2DD8">
          <w:pPr>
            <w:pStyle w:val="Header"/>
            <w:rPr>
              <w:noProof/>
            </w:rPr>
          </w:pPr>
          <w:r>
            <w:rPr>
              <w:noProof/>
            </w:rPr>
            <w:drawing>
              <wp:inline distT="0" distB="0" distL="0" distR="0" wp14:anchorId="69541792" wp14:editId="1834699C">
                <wp:extent cx="1180214" cy="595836"/>
                <wp:effectExtent l="0" t="0" r="1270" b="0"/>
                <wp:docPr id="49" name="Picture 49" descr="http://nebula.wsimg.com/bff414d37c6e196b35395e772f162368?AccessKeyId=5F89BEDF013DE543AD3F&amp;disposition=0&amp;alloworig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
                          <a:extLst>
                            <a:ext uri="{28A0092B-C50C-407E-A947-70E740481C1C}">
                              <a14:useLocalDpi xmlns:a14="http://schemas.microsoft.com/office/drawing/2010/main" val="0"/>
                            </a:ext>
                          </a:extLst>
                        </a:blip>
                        <a:stretch>
                          <a:fillRect/>
                        </a:stretch>
                      </pic:blipFill>
                      <pic:spPr>
                        <a:xfrm>
                          <a:off x="0" y="0"/>
                          <a:ext cx="1180214" cy="595836"/>
                        </a:xfrm>
                        <a:prstGeom prst="rect">
                          <a:avLst/>
                        </a:prstGeom>
                      </pic:spPr>
                    </pic:pic>
                  </a:graphicData>
                </a:graphic>
              </wp:inline>
            </w:drawing>
          </w:r>
          <w:r>
            <w:tab/>
          </w:r>
          <w:r>
            <w:tab/>
          </w:r>
        </w:p>
        <w:p w14:paraId="538E459B" w14:textId="6B75E18D" w:rsidR="0084082B" w:rsidRPr="008622C4" w:rsidRDefault="0084082B" w:rsidP="00DE2DD8">
          <w:pPr>
            <w:pStyle w:val="Header"/>
            <w:rPr>
              <w:noProof/>
            </w:rPr>
          </w:pPr>
          <w:r w:rsidRPr="008622C4">
            <w:rPr>
              <w:i/>
              <w:noProof/>
              <w:sz w:val="20"/>
            </w:rPr>
            <w:t>Vested</w:t>
          </w:r>
          <w:r w:rsidR="00271552">
            <w:rPr>
              <w:i/>
              <w:noProof/>
              <w:sz w:val="20"/>
            </w:rPr>
            <w:t xml:space="preserve"> </w:t>
          </w:r>
          <w:r w:rsidRPr="008622C4">
            <w:rPr>
              <w:i/>
              <w:noProof/>
              <w:sz w:val="20"/>
            </w:rPr>
            <w:t>in</w:t>
          </w:r>
          <w:r w:rsidR="00271552">
            <w:rPr>
              <w:i/>
              <w:noProof/>
              <w:sz w:val="20"/>
            </w:rPr>
            <w:t xml:space="preserve"> </w:t>
          </w:r>
          <w:r w:rsidRPr="008622C4">
            <w:rPr>
              <w:i/>
              <w:noProof/>
              <w:sz w:val="20"/>
            </w:rPr>
            <w:t>your</w:t>
          </w:r>
          <w:r w:rsidR="00271552">
            <w:rPr>
              <w:i/>
              <w:noProof/>
              <w:sz w:val="20"/>
            </w:rPr>
            <w:t xml:space="preserve"> </w:t>
          </w:r>
          <w:r w:rsidRPr="008622C4">
            <w:rPr>
              <w:i/>
              <w:noProof/>
              <w:sz w:val="20"/>
            </w:rPr>
            <w:t>success!</w:t>
          </w:r>
          <w:r w:rsidRPr="008622C4">
            <w:rPr>
              <w:noProof/>
            </w:rPr>
            <w:tab/>
          </w:r>
          <w:r w:rsidRPr="008622C4">
            <w:rPr>
              <w:noProof/>
            </w:rPr>
            <w:tab/>
          </w:r>
          <w:r w:rsidRPr="008622C4">
            <w:rPr>
              <w:noProof/>
            </w:rPr>
            <w:br/>
          </w:r>
        </w:p>
      </w:tc>
      <w:tc>
        <w:tcPr>
          <w:tcW w:w="4410" w:type="dxa"/>
          <w:vAlign w:val="center"/>
        </w:tcPr>
        <w:p w14:paraId="7F67814C" w14:textId="329D855C" w:rsidR="0084082B" w:rsidRDefault="0084082B" w:rsidP="0035517D">
          <w:pPr>
            <w:pStyle w:val="Header"/>
            <w:jc w:val="right"/>
            <w:rPr>
              <w:noProof/>
              <w:color w:val="000000" w:themeColor="text1"/>
            </w:rPr>
          </w:pPr>
          <w:r w:rsidRPr="00C83DCA">
            <w:rPr>
              <w:noProof/>
              <w:color w:val="000000" w:themeColor="text1"/>
            </w:rPr>
            <w:t>Virginia</w:t>
          </w:r>
          <w:r w:rsidR="00271552">
            <w:rPr>
              <w:noProof/>
              <w:color w:val="000000" w:themeColor="text1"/>
            </w:rPr>
            <w:t xml:space="preserve"> </w:t>
          </w:r>
          <w:r w:rsidRPr="00C83DCA">
            <w:rPr>
              <w:noProof/>
              <w:color w:val="000000" w:themeColor="text1"/>
            </w:rPr>
            <w:t>Department</w:t>
          </w:r>
          <w:r w:rsidR="00271552">
            <w:rPr>
              <w:noProof/>
              <w:color w:val="000000" w:themeColor="text1"/>
            </w:rPr>
            <w:t xml:space="preserve"> </w:t>
          </w:r>
          <w:r w:rsidRPr="00C83DCA">
            <w:rPr>
              <w:noProof/>
              <w:color w:val="000000" w:themeColor="text1"/>
            </w:rPr>
            <w:t>of</w:t>
          </w:r>
          <w:r w:rsidR="00271552">
            <w:rPr>
              <w:noProof/>
              <w:color w:val="000000" w:themeColor="text1"/>
            </w:rPr>
            <w:t xml:space="preserve"> </w:t>
          </w:r>
          <w:r w:rsidRPr="00C83DCA">
            <w:rPr>
              <w:noProof/>
              <w:color w:val="000000" w:themeColor="text1"/>
            </w:rPr>
            <w:t>Social</w:t>
          </w:r>
          <w:r w:rsidR="00271552">
            <w:rPr>
              <w:noProof/>
              <w:color w:val="000000" w:themeColor="text1"/>
            </w:rPr>
            <w:t xml:space="preserve"> </w:t>
          </w:r>
          <w:r w:rsidRPr="00C83DCA">
            <w:rPr>
              <w:noProof/>
              <w:color w:val="000000" w:themeColor="text1"/>
            </w:rPr>
            <w:t>Services</w:t>
          </w:r>
          <w:r w:rsidR="00271552">
            <w:rPr>
              <w:noProof/>
              <w:color w:val="000000" w:themeColor="text1"/>
            </w:rPr>
            <w:t xml:space="preserve"> </w:t>
          </w:r>
          <w:r w:rsidRPr="00C83DCA">
            <w:rPr>
              <w:noProof/>
              <w:color w:val="000000" w:themeColor="text1"/>
            </w:rPr>
            <w:t>(VDSS)</w:t>
          </w:r>
        </w:p>
        <w:p w14:paraId="412552F8" w14:textId="5B4428C1" w:rsidR="0084082B" w:rsidRPr="0035517D" w:rsidRDefault="0084082B" w:rsidP="0035517D">
          <w:pPr>
            <w:pStyle w:val="Header"/>
            <w:jc w:val="right"/>
            <w:rPr>
              <w:noProof/>
              <w:color w:val="000000" w:themeColor="text1"/>
            </w:rPr>
          </w:pPr>
          <w:r w:rsidRPr="0035517D">
            <w:rPr>
              <w:noProof/>
              <w:color w:val="000000" w:themeColor="text1"/>
            </w:rPr>
            <w:t>AmeriCorps</w:t>
          </w:r>
          <w:r w:rsidR="00271552">
            <w:rPr>
              <w:noProof/>
              <w:color w:val="000000" w:themeColor="text1"/>
            </w:rPr>
            <w:t xml:space="preserve"> </w:t>
          </w:r>
          <w:r w:rsidRPr="0035517D">
            <w:rPr>
              <w:noProof/>
              <w:color w:val="000000" w:themeColor="text1"/>
            </w:rPr>
            <w:t>Grant</w:t>
          </w:r>
          <w:r w:rsidR="00271552">
            <w:rPr>
              <w:noProof/>
              <w:color w:val="000000" w:themeColor="text1"/>
            </w:rPr>
            <w:t xml:space="preserve"> </w:t>
          </w:r>
          <w:r w:rsidRPr="0035517D">
            <w:rPr>
              <w:noProof/>
              <w:color w:val="000000" w:themeColor="text1"/>
            </w:rPr>
            <w:t>Reporting</w:t>
          </w:r>
          <w:r w:rsidR="00271552">
            <w:rPr>
              <w:noProof/>
              <w:color w:val="000000" w:themeColor="text1"/>
            </w:rPr>
            <w:t xml:space="preserve"> </w:t>
          </w:r>
          <w:r w:rsidRPr="0035517D">
            <w:rPr>
              <w:noProof/>
              <w:color w:val="000000" w:themeColor="text1"/>
            </w:rPr>
            <w:t>Solution</w:t>
          </w:r>
        </w:p>
        <w:p w14:paraId="01C2E4A6" w14:textId="3057099B" w:rsidR="0084082B" w:rsidRPr="00C83DCA" w:rsidRDefault="0084082B" w:rsidP="00C83DCA">
          <w:pPr>
            <w:pStyle w:val="Header"/>
            <w:jc w:val="right"/>
            <w:rPr>
              <w:noProof/>
              <w:color w:val="000000" w:themeColor="text1"/>
            </w:rPr>
          </w:pPr>
          <w:r w:rsidRPr="0035517D">
            <w:rPr>
              <w:noProof/>
              <w:color w:val="000000" w:themeColor="text1"/>
            </w:rPr>
            <w:t>Request</w:t>
          </w:r>
          <w:r w:rsidR="00271552">
            <w:rPr>
              <w:noProof/>
              <w:color w:val="000000" w:themeColor="text1"/>
            </w:rPr>
            <w:t xml:space="preserve"> </w:t>
          </w:r>
          <w:r w:rsidRPr="0035517D">
            <w:rPr>
              <w:noProof/>
              <w:color w:val="000000" w:themeColor="text1"/>
            </w:rPr>
            <w:t>for</w:t>
          </w:r>
          <w:r w:rsidR="00271552">
            <w:rPr>
              <w:noProof/>
              <w:color w:val="000000" w:themeColor="text1"/>
            </w:rPr>
            <w:t xml:space="preserve"> </w:t>
          </w:r>
          <w:r w:rsidRPr="0035517D">
            <w:rPr>
              <w:noProof/>
              <w:color w:val="000000" w:themeColor="text1"/>
            </w:rPr>
            <w:t>Proposal</w:t>
          </w:r>
          <w:r w:rsidR="00271552">
            <w:rPr>
              <w:noProof/>
              <w:color w:val="000000" w:themeColor="text1"/>
            </w:rPr>
            <w:t xml:space="preserve"> </w:t>
          </w:r>
          <w:r w:rsidRPr="0035517D">
            <w:rPr>
              <w:noProof/>
              <w:color w:val="000000" w:themeColor="text1"/>
            </w:rPr>
            <w:t>(RFP)#</w:t>
          </w:r>
          <w:r w:rsidR="00271552">
            <w:rPr>
              <w:noProof/>
              <w:color w:val="000000" w:themeColor="text1"/>
            </w:rPr>
            <w:t xml:space="preserve"> </w:t>
          </w:r>
          <w:r w:rsidRPr="0035517D">
            <w:rPr>
              <w:noProof/>
              <w:color w:val="000000" w:themeColor="text1"/>
            </w:rPr>
            <w:t>CVS-21-061</w:t>
          </w:r>
        </w:p>
      </w:tc>
    </w:tr>
  </w:tbl>
  <w:p w14:paraId="6A21EAAB" w14:textId="77777777" w:rsidR="0084082B" w:rsidRPr="00C2789E" w:rsidRDefault="0084082B" w:rsidP="00DE2DD8">
    <w:pPr>
      <w:pStyle w:val="Header"/>
      <w:tabs>
        <w:tab w:val="left" w:pos="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EE248650"/>
    <w:lvl w:ilvl="0">
      <w:start w:val="1"/>
      <w:numFmt w:val="bullet"/>
      <w:pStyle w:val="ResumeBullet"/>
      <w:lvlText w:val=""/>
      <w:lvlJc w:val="left"/>
      <w:pPr>
        <w:tabs>
          <w:tab w:val="num" w:pos="1080"/>
        </w:tabs>
        <w:ind w:left="1080" w:hanging="360"/>
      </w:pPr>
      <w:rPr>
        <w:rFonts w:ascii="Symbol" w:hAnsi="Symbol" w:hint="default"/>
      </w:rPr>
    </w:lvl>
  </w:abstractNum>
  <w:abstractNum w:abstractNumId="1" w15:restartNumberingAfterBreak="0">
    <w:nsid w:val="02FA72FF"/>
    <w:multiLevelType w:val="hybridMultilevel"/>
    <w:tmpl w:val="E4E6FADA"/>
    <w:styleLink w:val="List37"/>
    <w:lvl w:ilvl="0" w:tplc="FA9E0358">
      <w:start w:val="1"/>
      <w:numFmt w:val="decimal"/>
      <w:lvlText w:val="%1."/>
      <w:lvlJc w:val="left"/>
      <w:pPr>
        <w:tabs>
          <w:tab w:val="num" w:pos="720"/>
        </w:tabs>
        <w:ind w:left="720" w:hanging="360"/>
      </w:pPr>
      <w:rPr>
        <w:rFonts w:ascii="Arial" w:eastAsia="Arial" w:hAnsi="Arial" w:cs="Arial"/>
        <w:position w:val="0"/>
        <w:sz w:val="22"/>
        <w:szCs w:val="22"/>
      </w:rPr>
    </w:lvl>
    <w:lvl w:ilvl="1" w:tplc="ABDC8FA6">
      <w:start w:val="1"/>
      <w:numFmt w:val="lowerLetter"/>
      <w:lvlText w:val="%2."/>
      <w:lvlJc w:val="left"/>
      <w:pPr>
        <w:tabs>
          <w:tab w:val="num" w:pos="1410"/>
        </w:tabs>
        <w:ind w:left="1410" w:hanging="330"/>
      </w:pPr>
      <w:rPr>
        <w:rFonts w:ascii="Arial" w:eastAsia="Arial" w:hAnsi="Arial" w:cs="Arial"/>
        <w:position w:val="0"/>
        <w:sz w:val="22"/>
        <w:szCs w:val="22"/>
      </w:rPr>
    </w:lvl>
    <w:lvl w:ilvl="2" w:tplc="5FF250DA">
      <w:start w:val="1"/>
      <w:numFmt w:val="lowerRoman"/>
      <w:lvlText w:val="%3."/>
      <w:lvlJc w:val="left"/>
      <w:pPr>
        <w:tabs>
          <w:tab w:val="num" w:pos="2135"/>
        </w:tabs>
        <w:ind w:left="2135" w:hanging="271"/>
      </w:pPr>
      <w:rPr>
        <w:rFonts w:ascii="Arial" w:eastAsia="Arial" w:hAnsi="Arial" w:cs="Arial"/>
        <w:position w:val="0"/>
        <w:sz w:val="22"/>
        <w:szCs w:val="22"/>
      </w:rPr>
    </w:lvl>
    <w:lvl w:ilvl="3" w:tplc="51525062">
      <w:start w:val="1"/>
      <w:numFmt w:val="decimal"/>
      <w:lvlText w:val="%4."/>
      <w:lvlJc w:val="left"/>
      <w:pPr>
        <w:tabs>
          <w:tab w:val="num" w:pos="2850"/>
        </w:tabs>
        <w:ind w:left="2850" w:hanging="330"/>
      </w:pPr>
      <w:rPr>
        <w:rFonts w:ascii="Arial" w:eastAsia="Arial" w:hAnsi="Arial" w:cs="Arial"/>
        <w:position w:val="0"/>
        <w:sz w:val="22"/>
        <w:szCs w:val="22"/>
      </w:rPr>
    </w:lvl>
    <w:lvl w:ilvl="4" w:tplc="58C293C0">
      <w:start w:val="1"/>
      <w:numFmt w:val="lowerLetter"/>
      <w:lvlText w:val="%5."/>
      <w:lvlJc w:val="left"/>
      <w:pPr>
        <w:tabs>
          <w:tab w:val="num" w:pos="3570"/>
        </w:tabs>
        <w:ind w:left="3570" w:hanging="330"/>
      </w:pPr>
      <w:rPr>
        <w:rFonts w:ascii="Arial" w:eastAsia="Arial" w:hAnsi="Arial" w:cs="Arial"/>
        <w:position w:val="0"/>
        <w:sz w:val="22"/>
        <w:szCs w:val="22"/>
      </w:rPr>
    </w:lvl>
    <w:lvl w:ilvl="5" w:tplc="9A402C52">
      <w:start w:val="1"/>
      <w:numFmt w:val="lowerRoman"/>
      <w:lvlText w:val="%6."/>
      <w:lvlJc w:val="left"/>
      <w:pPr>
        <w:tabs>
          <w:tab w:val="num" w:pos="4295"/>
        </w:tabs>
        <w:ind w:left="4295" w:hanging="271"/>
      </w:pPr>
      <w:rPr>
        <w:rFonts w:ascii="Arial" w:eastAsia="Arial" w:hAnsi="Arial" w:cs="Arial"/>
        <w:position w:val="0"/>
        <w:sz w:val="22"/>
        <w:szCs w:val="22"/>
      </w:rPr>
    </w:lvl>
    <w:lvl w:ilvl="6" w:tplc="B5B680AE">
      <w:start w:val="1"/>
      <w:numFmt w:val="decimal"/>
      <w:lvlText w:val="%7."/>
      <w:lvlJc w:val="left"/>
      <w:pPr>
        <w:tabs>
          <w:tab w:val="num" w:pos="5010"/>
        </w:tabs>
        <w:ind w:left="5010" w:hanging="330"/>
      </w:pPr>
      <w:rPr>
        <w:rFonts w:ascii="Arial" w:eastAsia="Arial" w:hAnsi="Arial" w:cs="Arial"/>
        <w:position w:val="0"/>
        <w:sz w:val="22"/>
        <w:szCs w:val="22"/>
      </w:rPr>
    </w:lvl>
    <w:lvl w:ilvl="7" w:tplc="33189066">
      <w:start w:val="1"/>
      <w:numFmt w:val="lowerLetter"/>
      <w:lvlText w:val="%8."/>
      <w:lvlJc w:val="left"/>
      <w:pPr>
        <w:tabs>
          <w:tab w:val="num" w:pos="5730"/>
        </w:tabs>
        <w:ind w:left="5730" w:hanging="330"/>
      </w:pPr>
      <w:rPr>
        <w:rFonts w:ascii="Arial" w:eastAsia="Arial" w:hAnsi="Arial" w:cs="Arial"/>
        <w:position w:val="0"/>
        <w:sz w:val="22"/>
        <w:szCs w:val="22"/>
      </w:rPr>
    </w:lvl>
    <w:lvl w:ilvl="8" w:tplc="3DE4CBD0">
      <w:start w:val="1"/>
      <w:numFmt w:val="lowerRoman"/>
      <w:lvlText w:val="%9."/>
      <w:lvlJc w:val="left"/>
      <w:pPr>
        <w:tabs>
          <w:tab w:val="num" w:pos="6455"/>
        </w:tabs>
        <w:ind w:left="6455" w:hanging="271"/>
      </w:pPr>
      <w:rPr>
        <w:rFonts w:ascii="Arial" w:eastAsia="Arial" w:hAnsi="Arial" w:cs="Arial"/>
        <w:position w:val="0"/>
        <w:sz w:val="22"/>
        <w:szCs w:val="22"/>
      </w:rPr>
    </w:lvl>
  </w:abstractNum>
  <w:abstractNum w:abstractNumId="2" w15:restartNumberingAfterBreak="0">
    <w:nsid w:val="030211CC"/>
    <w:multiLevelType w:val="hybridMultilevel"/>
    <w:tmpl w:val="61E4CEB8"/>
    <w:lvl w:ilvl="0" w:tplc="23A609C6">
      <w:start w:val="1"/>
      <w:numFmt w:val="bullet"/>
      <w:pStyle w:val="BidResponseBullet1"/>
      <w:lvlText w:val=""/>
      <w:lvlJc w:val="left"/>
      <w:pPr>
        <w:ind w:left="-1945" w:hanging="360"/>
      </w:pPr>
      <w:rPr>
        <w:rFonts w:ascii="Wingdings" w:hAnsi="Wingdings" w:hint="default"/>
        <w:color w:val="808080"/>
        <w:sz w:val="24"/>
      </w:rPr>
    </w:lvl>
    <w:lvl w:ilvl="1" w:tplc="04090003">
      <w:start w:val="1"/>
      <w:numFmt w:val="bullet"/>
      <w:lvlText w:val="o"/>
      <w:lvlJc w:val="left"/>
      <w:pPr>
        <w:ind w:left="-1225" w:hanging="360"/>
      </w:pPr>
      <w:rPr>
        <w:rFonts w:ascii="Courier New" w:hAnsi="Courier New" w:cs="Courier New" w:hint="default"/>
      </w:rPr>
    </w:lvl>
    <w:lvl w:ilvl="2" w:tplc="04090005">
      <w:start w:val="1"/>
      <w:numFmt w:val="bullet"/>
      <w:lvlText w:val=""/>
      <w:lvlJc w:val="left"/>
      <w:pPr>
        <w:ind w:left="-505" w:hanging="360"/>
      </w:pPr>
      <w:rPr>
        <w:rFonts w:ascii="Wingdings" w:hAnsi="Wingdings" w:hint="default"/>
      </w:rPr>
    </w:lvl>
    <w:lvl w:ilvl="3" w:tplc="04090001">
      <w:start w:val="1"/>
      <w:numFmt w:val="bullet"/>
      <w:lvlText w:val=""/>
      <w:lvlJc w:val="left"/>
      <w:pPr>
        <w:ind w:left="215" w:hanging="360"/>
      </w:pPr>
      <w:rPr>
        <w:rFonts w:ascii="Symbol" w:hAnsi="Symbol" w:hint="default"/>
      </w:rPr>
    </w:lvl>
    <w:lvl w:ilvl="4" w:tplc="04090003">
      <w:start w:val="1"/>
      <w:numFmt w:val="bullet"/>
      <w:lvlText w:val="o"/>
      <w:lvlJc w:val="left"/>
      <w:pPr>
        <w:ind w:left="935" w:hanging="360"/>
      </w:pPr>
      <w:rPr>
        <w:rFonts w:ascii="Courier New" w:hAnsi="Courier New" w:cs="Courier New" w:hint="default"/>
      </w:rPr>
    </w:lvl>
    <w:lvl w:ilvl="5" w:tplc="04090005">
      <w:start w:val="1"/>
      <w:numFmt w:val="bullet"/>
      <w:lvlText w:val=""/>
      <w:lvlJc w:val="left"/>
      <w:pPr>
        <w:ind w:left="1655" w:hanging="360"/>
      </w:pPr>
      <w:rPr>
        <w:rFonts w:ascii="Wingdings" w:hAnsi="Wingdings" w:hint="default"/>
      </w:rPr>
    </w:lvl>
    <w:lvl w:ilvl="6" w:tplc="04090001">
      <w:start w:val="1"/>
      <w:numFmt w:val="bullet"/>
      <w:lvlText w:val=""/>
      <w:lvlJc w:val="left"/>
      <w:pPr>
        <w:ind w:left="2375" w:hanging="360"/>
      </w:pPr>
      <w:rPr>
        <w:rFonts w:ascii="Symbol" w:hAnsi="Symbol" w:hint="default"/>
      </w:rPr>
    </w:lvl>
    <w:lvl w:ilvl="7" w:tplc="04090003">
      <w:start w:val="1"/>
      <w:numFmt w:val="bullet"/>
      <w:lvlText w:val="o"/>
      <w:lvlJc w:val="left"/>
      <w:pPr>
        <w:ind w:left="3095" w:hanging="360"/>
      </w:pPr>
      <w:rPr>
        <w:rFonts w:ascii="Courier New" w:hAnsi="Courier New" w:cs="Courier New" w:hint="default"/>
      </w:rPr>
    </w:lvl>
    <w:lvl w:ilvl="8" w:tplc="04090005">
      <w:start w:val="1"/>
      <w:numFmt w:val="bullet"/>
      <w:lvlText w:val=""/>
      <w:lvlJc w:val="left"/>
      <w:pPr>
        <w:ind w:left="3815" w:hanging="360"/>
      </w:pPr>
      <w:rPr>
        <w:rFonts w:ascii="Wingdings" w:hAnsi="Wingdings" w:hint="default"/>
      </w:rPr>
    </w:lvl>
  </w:abstractNum>
  <w:abstractNum w:abstractNumId="3" w15:restartNumberingAfterBreak="0">
    <w:nsid w:val="04C413BF"/>
    <w:multiLevelType w:val="multilevel"/>
    <w:tmpl w:val="947E3D9A"/>
    <w:styleLink w:val="RequirementLevel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8654E47"/>
    <w:multiLevelType w:val="hybridMultilevel"/>
    <w:tmpl w:val="F37C8644"/>
    <w:styleLink w:val="TableBullet"/>
    <w:lvl w:ilvl="0" w:tplc="51F6A182">
      <w:start w:val="1"/>
      <w:numFmt w:val="bullet"/>
      <w:lvlText w:val=""/>
      <w:lvlJc w:val="left"/>
      <w:pPr>
        <w:ind w:left="360" w:hanging="360"/>
      </w:pPr>
      <w:rPr>
        <w:rFonts w:ascii="Wingdings" w:hAnsi="Wingdings" w:hint="default"/>
        <w:color w:val="808080"/>
        <w:sz w:val="16"/>
      </w:rPr>
    </w:lvl>
    <w:lvl w:ilvl="1" w:tplc="76AC2764">
      <w:start w:val="1"/>
      <w:numFmt w:val="bullet"/>
      <w:lvlText w:val=""/>
      <w:lvlJc w:val="left"/>
      <w:pPr>
        <w:ind w:left="720" w:hanging="360"/>
      </w:pPr>
      <w:rPr>
        <w:rFonts w:ascii="Wingdings" w:hAnsi="Wingdings" w:hint="default"/>
        <w:color w:val="808080"/>
      </w:rPr>
    </w:lvl>
    <w:lvl w:ilvl="2" w:tplc="AD7881C8">
      <w:start w:val="1"/>
      <w:numFmt w:val="bullet"/>
      <w:lvlText w:val=""/>
      <w:lvlJc w:val="left"/>
      <w:pPr>
        <w:tabs>
          <w:tab w:val="num" w:pos="2160"/>
        </w:tabs>
        <w:ind w:left="1080" w:hanging="360"/>
      </w:pPr>
      <w:rPr>
        <w:rFonts w:ascii="Wingdings" w:hAnsi="Wingdings" w:hint="default"/>
      </w:rPr>
    </w:lvl>
    <w:lvl w:ilvl="3" w:tplc="444A3A1A">
      <w:start w:val="1"/>
      <w:numFmt w:val="bullet"/>
      <w:lvlText w:val=""/>
      <w:lvlJc w:val="left"/>
      <w:pPr>
        <w:tabs>
          <w:tab w:val="num" w:pos="2880"/>
        </w:tabs>
        <w:ind w:left="1440" w:hanging="360"/>
      </w:pPr>
      <w:rPr>
        <w:rFonts w:ascii="Symbol" w:hAnsi="Symbol" w:hint="default"/>
      </w:rPr>
    </w:lvl>
    <w:lvl w:ilvl="4" w:tplc="4C4C690E">
      <w:start w:val="1"/>
      <w:numFmt w:val="bullet"/>
      <w:lvlText w:val="o"/>
      <w:lvlJc w:val="left"/>
      <w:pPr>
        <w:tabs>
          <w:tab w:val="num" w:pos="3600"/>
        </w:tabs>
        <w:ind w:left="1800" w:hanging="360"/>
      </w:pPr>
      <w:rPr>
        <w:rFonts w:ascii="Courier New" w:hAnsi="Courier New" w:cs="Courier New" w:hint="default"/>
      </w:rPr>
    </w:lvl>
    <w:lvl w:ilvl="5" w:tplc="C5E8C778">
      <w:start w:val="1"/>
      <w:numFmt w:val="bullet"/>
      <w:lvlText w:val=""/>
      <w:lvlJc w:val="left"/>
      <w:pPr>
        <w:tabs>
          <w:tab w:val="num" w:pos="4320"/>
        </w:tabs>
        <w:ind w:left="2160" w:hanging="360"/>
      </w:pPr>
      <w:rPr>
        <w:rFonts w:ascii="Wingdings" w:hAnsi="Wingdings" w:hint="default"/>
      </w:rPr>
    </w:lvl>
    <w:lvl w:ilvl="6" w:tplc="DAAEBDF2">
      <w:start w:val="1"/>
      <w:numFmt w:val="bullet"/>
      <w:lvlText w:val=""/>
      <w:lvlJc w:val="left"/>
      <w:pPr>
        <w:tabs>
          <w:tab w:val="num" w:pos="5040"/>
        </w:tabs>
        <w:ind w:left="2520" w:hanging="360"/>
      </w:pPr>
      <w:rPr>
        <w:rFonts w:ascii="Symbol" w:hAnsi="Symbol" w:hint="default"/>
      </w:rPr>
    </w:lvl>
    <w:lvl w:ilvl="7" w:tplc="70E68B74">
      <w:start w:val="1"/>
      <w:numFmt w:val="bullet"/>
      <w:lvlText w:val="o"/>
      <w:lvlJc w:val="left"/>
      <w:pPr>
        <w:tabs>
          <w:tab w:val="num" w:pos="5760"/>
        </w:tabs>
        <w:ind w:left="2880" w:hanging="360"/>
      </w:pPr>
      <w:rPr>
        <w:rFonts w:ascii="Courier New" w:hAnsi="Courier New" w:cs="Courier New" w:hint="default"/>
      </w:rPr>
    </w:lvl>
    <w:lvl w:ilvl="8" w:tplc="8182F308">
      <w:start w:val="1"/>
      <w:numFmt w:val="bullet"/>
      <w:lvlText w:val=""/>
      <w:lvlJc w:val="left"/>
      <w:pPr>
        <w:tabs>
          <w:tab w:val="num" w:pos="6480"/>
        </w:tabs>
        <w:ind w:left="3240" w:hanging="360"/>
      </w:pPr>
      <w:rPr>
        <w:rFonts w:ascii="Wingdings" w:hAnsi="Wingdings" w:hint="default"/>
      </w:rPr>
    </w:lvl>
  </w:abstractNum>
  <w:abstractNum w:abstractNumId="5" w15:restartNumberingAfterBreak="0">
    <w:nsid w:val="0C9B5608"/>
    <w:multiLevelType w:val="hybridMultilevel"/>
    <w:tmpl w:val="5DEA7754"/>
    <w:lvl w:ilvl="0" w:tplc="6FA6C358">
      <w:start w:val="1"/>
      <w:numFmt w:val="bullet"/>
      <w:pStyle w:val="TextBoxBullet"/>
      <w:lvlText w:val=""/>
      <w:lvlJc w:val="left"/>
      <w:pPr>
        <w:ind w:left="360" w:hanging="360"/>
      </w:pPr>
      <w:rPr>
        <w:rFonts w:ascii="Symbol" w:hAnsi="Symbol" w:hint="default"/>
        <w:color w:val="auto"/>
        <w:sz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B6B0D46"/>
    <w:multiLevelType w:val="hybridMultilevel"/>
    <w:tmpl w:val="DF6CC37E"/>
    <w:styleLink w:val="List36"/>
    <w:lvl w:ilvl="0" w:tplc="6EF4167A">
      <w:numFmt w:val="bullet"/>
      <w:lvlText w:val="•"/>
      <w:lvlJc w:val="left"/>
      <w:rPr>
        <w:rFonts w:ascii="Arial" w:eastAsia="Arial" w:hAnsi="Arial" w:cs="Arial"/>
        <w:position w:val="0"/>
      </w:rPr>
    </w:lvl>
    <w:lvl w:ilvl="1" w:tplc="B136F268">
      <w:start w:val="1"/>
      <w:numFmt w:val="bullet"/>
      <w:lvlText w:val="o"/>
      <w:lvlJc w:val="left"/>
      <w:rPr>
        <w:rFonts w:ascii="Arial" w:eastAsia="Arial" w:hAnsi="Arial" w:cs="Arial"/>
        <w:position w:val="0"/>
      </w:rPr>
    </w:lvl>
    <w:lvl w:ilvl="2" w:tplc="13167808">
      <w:start w:val="1"/>
      <w:numFmt w:val="bullet"/>
      <w:lvlText w:val="▪"/>
      <w:lvlJc w:val="left"/>
      <w:rPr>
        <w:rFonts w:ascii="Arial" w:eastAsia="Arial" w:hAnsi="Arial" w:cs="Arial"/>
        <w:position w:val="0"/>
      </w:rPr>
    </w:lvl>
    <w:lvl w:ilvl="3" w:tplc="4FD8800E">
      <w:start w:val="1"/>
      <w:numFmt w:val="bullet"/>
      <w:lvlText w:val="•"/>
      <w:lvlJc w:val="left"/>
      <w:rPr>
        <w:rFonts w:ascii="Arial" w:eastAsia="Arial" w:hAnsi="Arial" w:cs="Arial"/>
        <w:position w:val="0"/>
      </w:rPr>
    </w:lvl>
    <w:lvl w:ilvl="4" w:tplc="17F210DA">
      <w:start w:val="1"/>
      <w:numFmt w:val="bullet"/>
      <w:lvlText w:val="o"/>
      <w:lvlJc w:val="left"/>
      <w:rPr>
        <w:rFonts w:ascii="Arial" w:eastAsia="Arial" w:hAnsi="Arial" w:cs="Arial"/>
        <w:position w:val="0"/>
      </w:rPr>
    </w:lvl>
    <w:lvl w:ilvl="5" w:tplc="D39ED2CE">
      <w:start w:val="1"/>
      <w:numFmt w:val="bullet"/>
      <w:lvlText w:val="▪"/>
      <w:lvlJc w:val="left"/>
      <w:rPr>
        <w:rFonts w:ascii="Arial" w:eastAsia="Arial" w:hAnsi="Arial" w:cs="Arial"/>
        <w:position w:val="0"/>
      </w:rPr>
    </w:lvl>
    <w:lvl w:ilvl="6" w:tplc="EA14B5A4">
      <w:start w:val="1"/>
      <w:numFmt w:val="bullet"/>
      <w:lvlText w:val="•"/>
      <w:lvlJc w:val="left"/>
      <w:rPr>
        <w:rFonts w:ascii="Arial" w:eastAsia="Arial" w:hAnsi="Arial" w:cs="Arial"/>
        <w:position w:val="0"/>
      </w:rPr>
    </w:lvl>
    <w:lvl w:ilvl="7" w:tplc="0AD85A72">
      <w:start w:val="1"/>
      <w:numFmt w:val="bullet"/>
      <w:lvlText w:val="o"/>
      <w:lvlJc w:val="left"/>
      <w:rPr>
        <w:rFonts w:ascii="Arial" w:eastAsia="Arial" w:hAnsi="Arial" w:cs="Arial"/>
        <w:position w:val="0"/>
      </w:rPr>
    </w:lvl>
    <w:lvl w:ilvl="8" w:tplc="6548E1D2">
      <w:start w:val="1"/>
      <w:numFmt w:val="bullet"/>
      <w:lvlText w:val="▪"/>
      <w:lvlJc w:val="left"/>
      <w:rPr>
        <w:rFonts w:ascii="Arial" w:eastAsia="Arial" w:hAnsi="Arial" w:cs="Arial"/>
        <w:position w:val="0"/>
      </w:rPr>
    </w:lvl>
  </w:abstractNum>
  <w:abstractNum w:abstractNumId="7" w15:restartNumberingAfterBreak="0">
    <w:nsid w:val="26C10704"/>
    <w:multiLevelType w:val="hybridMultilevel"/>
    <w:tmpl w:val="36E0B27E"/>
    <w:lvl w:ilvl="0" w:tplc="2700A19E">
      <w:start w:val="1"/>
      <w:numFmt w:val="bullet"/>
      <w:pStyle w:val="Bullet3"/>
      <w:lvlText w:val=""/>
      <w:lvlJc w:val="left"/>
      <w:pPr>
        <w:ind w:left="720" w:hanging="360"/>
      </w:pPr>
      <w:rPr>
        <w:rFonts w:ascii="Wingdings" w:hAnsi="Wingdings" w:hint="default"/>
        <w:color w:val="808080"/>
      </w:rPr>
    </w:lvl>
    <w:lvl w:ilvl="1" w:tplc="BAF4C708">
      <w:numFmt w:val="bullet"/>
      <w:lvlText w:val="•"/>
      <w:lvlJc w:val="left"/>
      <w:pPr>
        <w:ind w:left="1440" w:hanging="72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9990892"/>
    <w:multiLevelType w:val="hybridMultilevel"/>
    <w:tmpl w:val="0F2E9B62"/>
    <w:lvl w:ilvl="0" w:tplc="396A0EBC">
      <w:start w:val="1"/>
      <w:numFmt w:val="lowerLetter"/>
      <w:lvlText w:val="%1."/>
      <w:lvlJc w:val="left"/>
      <w:pPr>
        <w:ind w:left="720" w:hanging="360"/>
      </w:pPr>
      <w:rPr>
        <w:rFonts w:ascii="Times New Roman" w:eastAsia="Times New Roman" w:hAnsi="Times New Roman" w:cs="Times New Roman" w:hint="default"/>
        <w:w w:val="100"/>
        <w:sz w:val="22"/>
        <w:szCs w:val="22"/>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B20DDC"/>
    <w:multiLevelType w:val="hybridMultilevel"/>
    <w:tmpl w:val="A84C0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A4361A"/>
    <w:multiLevelType w:val="hybridMultilevel"/>
    <w:tmpl w:val="9CB42B8A"/>
    <w:styleLink w:val="List38"/>
    <w:lvl w:ilvl="0" w:tplc="5832EF0A">
      <w:start w:val="17"/>
      <w:numFmt w:val="decimal"/>
      <w:lvlText w:val="%1."/>
      <w:lvlJc w:val="left"/>
      <w:pPr>
        <w:tabs>
          <w:tab w:val="num" w:pos="690"/>
        </w:tabs>
        <w:ind w:left="690" w:hanging="330"/>
      </w:pPr>
      <w:rPr>
        <w:rFonts w:ascii="Arial" w:eastAsia="Arial" w:hAnsi="Arial" w:cs="Arial"/>
        <w:position w:val="0"/>
        <w:sz w:val="22"/>
        <w:szCs w:val="22"/>
      </w:rPr>
    </w:lvl>
    <w:lvl w:ilvl="1" w:tplc="0BAAE55C">
      <w:start w:val="1"/>
      <w:numFmt w:val="lowerLetter"/>
      <w:lvlText w:val="%2."/>
      <w:lvlJc w:val="left"/>
      <w:pPr>
        <w:tabs>
          <w:tab w:val="num" w:pos="1410"/>
        </w:tabs>
        <w:ind w:left="1410" w:hanging="330"/>
      </w:pPr>
      <w:rPr>
        <w:rFonts w:ascii="Arial" w:eastAsia="Arial" w:hAnsi="Arial" w:cs="Arial"/>
        <w:position w:val="0"/>
        <w:sz w:val="22"/>
        <w:szCs w:val="22"/>
      </w:rPr>
    </w:lvl>
    <w:lvl w:ilvl="2" w:tplc="B186DE2A">
      <w:start w:val="1"/>
      <w:numFmt w:val="lowerRoman"/>
      <w:lvlText w:val="%3."/>
      <w:lvlJc w:val="left"/>
      <w:pPr>
        <w:tabs>
          <w:tab w:val="num" w:pos="2135"/>
        </w:tabs>
        <w:ind w:left="2135" w:hanging="271"/>
      </w:pPr>
      <w:rPr>
        <w:rFonts w:ascii="Arial" w:eastAsia="Arial" w:hAnsi="Arial" w:cs="Arial"/>
        <w:position w:val="0"/>
        <w:sz w:val="22"/>
        <w:szCs w:val="22"/>
      </w:rPr>
    </w:lvl>
    <w:lvl w:ilvl="3" w:tplc="AF200CEE">
      <w:start w:val="1"/>
      <w:numFmt w:val="decimal"/>
      <w:lvlText w:val="%4."/>
      <w:lvlJc w:val="left"/>
      <w:pPr>
        <w:tabs>
          <w:tab w:val="num" w:pos="2850"/>
        </w:tabs>
        <w:ind w:left="2850" w:hanging="330"/>
      </w:pPr>
      <w:rPr>
        <w:rFonts w:ascii="Arial" w:eastAsia="Arial" w:hAnsi="Arial" w:cs="Arial"/>
        <w:position w:val="0"/>
        <w:sz w:val="22"/>
        <w:szCs w:val="22"/>
      </w:rPr>
    </w:lvl>
    <w:lvl w:ilvl="4" w:tplc="7152EDB4">
      <w:start w:val="1"/>
      <w:numFmt w:val="lowerLetter"/>
      <w:lvlText w:val="%5."/>
      <w:lvlJc w:val="left"/>
      <w:pPr>
        <w:tabs>
          <w:tab w:val="num" w:pos="3570"/>
        </w:tabs>
        <w:ind w:left="3570" w:hanging="330"/>
      </w:pPr>
      <w:rPr>
        <w:rFonts w:ascii="Arial" w:eastAsia="Arial" w:hAnsi="Arial" w:cs="Arial"/>
        <w:position w:val="0"/>
        <w:sz w:val="22"/>
        <w:szCs w:val="22"/>
      </w:rPr>
    </w:lvl>
    <w:lvl w:ilvl="5" w:tplc="B4EEAF28">
      <w:start w:val="1"/>
      <w:numFmt w:val="lowerRoman"/>
      <w:lvlText w:val="%6."/>
      <w:lvlJc w:val="left"/>
      <w:pPr>
        <w:tabs>
          <w:tab w:val="num" w:pos="4295"/>
        </w:tabs>
        <w:ind w:left="4295" w:hanging="271"/>
      </w:pPr>
      <w:rPr>
        <w:rFonts w:ascii="Arial" w:eastAsia="Arial" w:hAnsi="Arial" w:cs="Arial"/>
        <w:position w:val="0"/>
        <w:sz w:val="22"/>
        <w:szCs w:val="22"/>
      </w:rPr>
    </w:lvl>
    <w:lvl w:ilvl="6" w:tplc="0316AFBE">
      <w:start w:val="1"/>
      <w:numFmt w:val="decimal"/>
      <w:lvlText w:val="%7."/>
      <w:lvlJc w:val="left"/>
      <w:pPr>
        <w:tabs>
          <w:tab w:val="num" w:pos="5010"/>
        </w:tabs>
        <w:ind w:left="5010" w:hanging="330"/>
      </w:pPr>
      <w:rPr>
        <w:rFonts w:ascii="Arial" w:eastAsia="Arial" w:hAnsi="Arial" w:cs="Arial"/>
        <w:position w:val="0"/>
        <w:sz w:val="22"/>
        <w:szCs w:val="22"/>
      </w:rPr>
    </w:lvl>
    <w:lvl w:ilvl="7" w:tplc="ADD40FEC">
      <w:start w:val="1"/>
      <w:numFmt w:val="lowerLetter"/>
      <w:lvlText w:val="%8."/>
      <w:lvlJc w:val="left"/>
      <w:pPr>
        <w:tabs>
          <w:tab w:val="num" w:pos="5730"/>
        </w:tabs>
        <w:ind w:left="5730" w:hanging="330"/>
      </w:pPr>
      <w:rPr>
        <w:rFonts w:ascii="Arial" w:eastAsia="Arial" w:hAnsi="Arial" w:cs="Arial"/>
        <w:position w:val="0"/>
        <w:sz w:val="22"/>
        <w:szCs w:val="22"/>
      </w:rPr>
    </w:lvl>
    <w:lvl w:ilvl="8" w:tplc="36141AC8">
      <w:start w:val="1"/>
      <w:numFmt w:val="lowerRoman"/>
      <w:lvlText w:val="%9."/>
      <w:lvlJc w:val="left"/>
      <w:pPr>
        <w:tabs>
          <w:tab w:val="num" w:pos="6455"/>
        </w:tabs>
        <w:ind w:left="6455" w:hanging="271"/>
      </w:pPr>
      <w:rPr>
        <w:rFonts w:ascii="Arial" w:eastAsia="Arial" w:hAnsi="Arial" w:cs="Arial"/>
        <w:position w:val="0"/>
        <w:sz w:val="22"/>
        <w:szCs w:val="22"/>
      </w:rPr>
    </w:lvl>
  </w:abstractNum>
  <w:abstractNum w:abstractNumId="11" w15:restartNumberingAfterBreak="0">
    <w:nsid w:val="31DC7F82"/>
    <w:multiLevelType w:val="hybridMultilevel"/>
    <w:tmpl w:val="72FA67C8"/>
    <w:lvl w:ilvl="0" w:tplc="C108F658">
      <w:start w:val="1"/>
      <w:numFmt w:val="bullet"/>
      <w:pStyle w:val="Bullet1"/>
      <w:lvlText w:val=""/>
      <w:lvlJc w:val="left"/>
      <w:pPr>
        <w:ind w:left="720" w:hanging="360"/>
      </w:pPr>
      <w:rPr>
        <w:rFonts w:ascii="Wingdings" w:hAnsi="Wingdings" w:hint="default"/>
        <w:color w:val="808080"/>
        <w:sz w:val="24"/>
      </w:rPr>
    </w:lvl>
    <w:lvl w:ilvl="1" w:tplc="142889DC">
      <w:start w:val="1"/>
      <w:numFmt w:val="bullet"/>
      <w:lvlText w:val=""/>
      <w:lvlJc w:val="left"/>
      <w:pPr>
        <w:ind w:left="1080" w:hanging="360"/>
      </w:pPr>
      <w:rPr>
        <w:rFonts w:ascii="Symbol" w:hAnsi="Symbol" w:hint="default"/>
      </w:rPr>
    </w:lvl>
    <w:lvl w:ilvl="2" w:tplc="4D006A1A">
      <w:start w:val="1"/>
      <w:numFmt w:val="bullet"/>
      <w:lvlText w:val=""/>
      <w:lvlJc w:val="left"/>
      <w:pPr>
        <w:ind w:left="1440" w:hanging="360"/>
      </w:pPr>
      <w:rPr>
        <w:rFonts w:ascii="Wingdings" w:hAnsi="Wingdings" w:hint="default"/>
        <w:color w:val="7F7F7F"/>
        <w:sz w:val="16"/>
      </w:rPr>
    </w:lvl>
    <w:lvl w:ilvl="3" w:tplc="CD4C8B4E">
      <w:start w:val="1"/>
      <w:numFmt w:val="bullet"/>
      <w:lvlText w:val=""/>
      <w:lvlJc w:val="left"/>
      <w:pPr>
        <w:ind w:left="1800" w:hanging="360"/>
      </w:pPr>
      <w:rPr>
        <w:rFonts w:ascii="Symbol" w:hAnsi="Symbol" w:hint="default"/>
      </w:rPr>
    </w:lvl>
    <w:lvl w:ilvl="4" w:tplc="B1824646">
      <w:start w:val="1"/>
      <w:numFmt w:val="bullet"/>
      <w:lvlText w:val="o"/>
      <w:lvlJc w:val="left"/>
      <w:pPr>
        <w:ind w:left="3960" w:hanging="360"/>
      </w:pPr>
      <w:rPr>
        <w:rFonts w:ascii="Courier New" w:hAnsi="Courier New" w:cs="Courier New" w:hint="default"/>
      </w:rPr>
    </w:lvl>
    <w:lvl w:ilvl="5" w:tplc="7624DA7E">
      <w:start w:val="1"/>
      <w:numFmt w:val="bullet"/>
      <w:lvlText w:val=""/>
      <w:lvlJc w:val="left"/>
      <w:pPr>
        <w:ind w:left="4680" w:hanging="360"/>
      </w:pPr>
      <w:rPr>
        <w:rFonts w:ascii="Wingdings" w:hAnsi="Wingdings" w:hint="default"/>
      </w:rPr>
    </w:lvl>
    <w:lvl w:ilvl="6" w:tplc="D19CFB94">
      <w:start w:val="1"/>
      <w:numFmt w:val="bullet"/>
      <w:lvlText w:val=""/>
      <w:lvlJc w:val="left"/>
      <w:pPr>
        <w:ind w:left="5400" w:hanging="360"/>
      </w:pPr>
      <w:rPr>
        <w:rFonts w:ascii="Symbol" w:hAnsi="Symbol" w:hint="default"/>
      </w:rPr>
    </w:lvl>
    <w:lvl w:ilvl="7" w:tplc="E74E23EC">
      <w:start w:val="1"/>
      <w:numFmt w:val="bullet"/>
      <w:lvlText w:val="o"/>
      <w:lvlJc w:val="left"/>
      <w:pPr>
        <w:ind w:left="6120" w:hanging="360"/>
      </w:pPr>
      <w:rPr>
        <w:rFonts w:ascii="Courier New" w:hAnsi="Courier New" w:cs="Courier New" w:hint="default"/>
      </w:rPr>
    </w:lvl>
    <w:lvl w:ilvl="8" w:tplc="63CE581A">
      <w:start w:val="1"/>
      <w:numFmt w:val="bullet"/>
      <w:lvlText w:val=""/>
      <w:lvlJc w:val="left"/>
      <w:pPr>
        <w:ind w:left="6840" w:hanging="360"/>
      </w:pPr>
      <w:rPr>
        <w:rFonts w:ascii="Wingdings" w:hAnsi="Wingdings" w:hint="default"/>
      </w:rPr>
    </w:lvl>
  </w:abstractNum>
  <w:abstractNum w:abstractNumId="12" w15:restartNumberingAfterBreak="0">
    <w:nsid w:val="3D897660"/>
    <w:multiLevelType w:val="multilevel"/>
    <w:tmpl w:val="0F0229A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140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E131620"/>
    <w:multiLevelType w:val="hybridMultilevel"/>
    <w:tmpl w:val="4C3C0A42"/>
    <w:lvl w:ilvl="0" w:tplc="C0CE5714">
      <w:start w:val="1"/>
      <w:numFmt w:val="bullet"/>
      <w:pStyle w:val="Bullet2"/>
      <w:lvlText w:val=""/>
      <w:lvlJc w:val="left"/>
      <w:pPr>
        <w:ind w:left="1080" w:hanging="360"/>
      </w:pPr>
      <w:rPr>
        <w:rFonts w:ascii="Symbol" w:hAnsi="Symbol" w:hint="default"/>
        <w:b/>
        <w:i w:val="0"/>
        <w:color w:val="auto"/>
        <w:sz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91D26C4"/>
    <w:multiLevelType w:val="hybridMultilevel"/>
    <w:tmpl w:val="E1E80036"/>
    <w:lvl w:ilvl="0" w:tplc="88FC95FC">
      <w:start w:val="1"/>
      <w:numFmt w:val="bullet"/>
      <w:pStyle w:val="TableTextBullet"/>
      <w:lvlText w:val=""/>
      <w:lvlJc w:val="left"/>
      <w:pPr>
        <w:ind w:left="360" w:hanging="360"/>
      </w:pPr>
      <w:rPr>
        <w:rFonts w:ascii="Wingdings" w:hAnsi="Wingdings" w:hint="default"/>
        <w:color w:val="808080"/>
        <w:sz w:val="16"/>
      </w:rPr>
    </w:lvl>
    <w:lvl w:ilvl="1" w:tplc="63563964">
      <w:start w:val="1"/>
      <w:numFmt w:val="bullet"/>
      <w:lvlText w:val=""/>
      <w:lvlJc w:val="left"/>
      <w:pPr>
        <w:ind w:left="720" w:hanging="360"/>
      </w:pPr>
      <w:rPr>
        <w:rFonts w:ascii="Wingdings" w:hAnsi="Wingdings" w:hint="default"/>
        <w:color w:val="808080"/>
        <w:sz w:val="16"/>
      </w:rPr>
    </w:lvl>
    <w:lvl w:ilvl="2" w:tplc="199AA09E">
      <w:start w:val="1"/>
      <w:numFmt w:val="bullet"/>
      <w:lvlText w:val=""/>
      <w:lvlJc w:val="left"/>
      <w:pPr>
        <w:tabs>
          <w:tab w:val="num" w:pos="2160"/>
        </w:tabs>
        <w:ind w:left="1080" w:hanging="360"/>
      </w:pPr>
      <w:rPr>
        <w:rFonts w:ascii="Wingdings" w:hAnsi="Wingdings" w:hint="default"/>
      </w:rPr>
    </w:lvl>
    <w:lvl w:ilvl="3" w:tplc="5D52874E">
      <w:start w:val="1"/>
      <w:numFmt w:val="bullet"/>
      <w:lvlText w:val=""/>
      <w:lvlJc w:val="left"/>
      <w:pPr>
        <w:tabs>
          <w:tab w:val="num" w:pos="2880"/>
        </w:tabs>
        <w:ind w:left="1440" w:hanging="360"/>
      </w:pPr>
      <w:rPr>
        <w:rFonts w:ascii="Symbol" w:hAnsi="Symbol" w:hint="default"/>
      </w:rPr>
    </w:lvl>
    <w:lvl w:ilvl="4" w:tplc="1CD46CF0">
      <w:start w:val="1"/>
      <w:numFmt w:val="bullet"/>
      <w:lvlText w:val="o"/>
      <w:lvlJc w:val="left"/>
      <w:pPr>
        <w:tabs>
          <w:tab w:val="num" w:pos="3600"/>
        </w:tabs>
        <w:ind w:left="1800" w:hanging="360"/>
      </w:pPr>
      <w:rPr>
        <w:rFonts w:ascii="Courier New" w:hAnsi="Courier New" w:cs="Courier New" w:hint="default"/>
      </w:rPr>
    </w:lvl>
    <w:lvl w:ilvl="5" w:tplc="A1FE1912">
      <w:start w:val="1"/>
      <w:numFmt w:val="bullet"/>
      <w:lvlText w:val=""/>
      <w:lvlJc w:val="left"/>
      <w:pPr>
        <w:tabs>
          <w:tab w:val="num" w:pos="4320"/>
        </w:tabs>
        <w:ind w:left="2160" w:hanging="360"/>
      </w:pPr>
      <w:rPr>
        <w:rFonts w:ascii="Wingdings" w:hAnsi="Wingdings" w:hint="default"/>
      </w:rPr>
    </w:lvl>
    <w:lvl w:ilvl="6" w:tplc="4D1E04DE">
      <w:start w:val="1"/>
      <w:numFmt w:val="bullet"/>
      <w:lvlText w:val=""/>
      <w:lvlJc w:val="left"/>
      <w:pPr>
        <w:tabs>
          <w:tab w:val="num" w:pos="5040"/>
        </w:tabs>
        <w:ind w:left="2520" w:hanging="360"/>
      </w:pPr>
      <w:rPr>
        <w:rFonts w:ascii="Symbol" w:hAnsi="Symbol" w:hint="default"/>
      </w:rPr>
    </w:lvl>
    <w:lvl w:ilvl="7" w:tplc="13D429FC">
      <w:start w:val="1"/>
      <w:numFmt w:val="bullet"/>
      <w:lvlText w:val="o"/>
      <w:lvlJc w:val="left"/>
      <w:pPr>
        <w:tabs>
          <w:tab w:val="num" w:pos="5760"/>
        </w:tabs>
        <w:ind w:left="2880" w:hanging="360"/>
      </w:pPr>
      <w:rPr>
        <w:rFonts w:ascii="Courier New" w:hAnsi="Courier New" w:cs="Courier New" w:hint="default"/>
      </w:rPr>
    </w:lvl>
    <w:lvl w:ilvl="8" w:tplc="08A4DDF2">
      <w:start w:val="1"/>
      <w:numFmt w:val="bullet"/>
      <w:lvlText w:val=""/>
      <w:lvlJc w:val="left"/>
      <w:pPr>
        <w:tabs>
          <w:tab w:val="num" w:pos="6480"/>
        </w:tabs>
        <w:ind w:left="3240" w:hanging="360"/>
      </w:pPr>
      <w:rPr>
        <w:rFonts w:ascii="Wingdings" w:hAnsi="Wingdings" w:hint="default"/>
      </w:rPr>
    </w:lvl>
  </w:abstractNum>
  <w:abstractNum w:abstractNumId="15" w15:restartNumberingAfterBreak="0">
    <w:nsid w:val="56EF54B7"/>
    <w:multiLevelType w:val="multilevel"/>
    <w:tmpl w:val="6C06AB96"/>
    <w:styleLink w:val="List39"/>
    <w:lvl w:ilvl="0">
      <w:numFmt w:val="decimal"/>
      <w:lvlText w:val="%1."/>
      <w:lvlJc w:val="left"/>
      <w:pPr>
        <w:tabs>
          <w:tab w:val="num" w:pos="396"/>
        </w:tabs>
        <w:ind w:left="396" w:hanging="396"/>
      </w:pPr>
      <w:rPr>
        <w:color w:val="000000"/>
        <w:position w:val="0"/>
        <w:sz w:val="20"/>
        <w:szCs w:val="20"/>
      </w:rPr>
    </w:lvl>
    <w:lvl w:ilvl="1">
      <w:start w:val="1"/>
      <w:numFmt w:val="decimal"/>
      <w:lvlText w:val="%1.%2."/>
      <w:lvlJc w:val="left"/>
      <w:pPr>
        <w:tabs>
          <w:tab w:val="num" w:pos="330"/>
        </w:tabs>
        <w:ind w:left="330" w:hanging="250"/>
      </w:pPr>
      <w:rPr>
        <w:color w:val="000000"/>
        <w:position w:val="0"/>
        <w:sz w:val="20"/>
        <w:szCs w:val="20"/>
      </w:rPr>
    </w:lvl>
    <w:lvl w:ilvl="2">
      <w:start w:val="1"/>
      <w:numFmt w:val="decimal"/>
      <w:lvlText w:val="%3."/>
      <w:lvlJc w:val="left"/>
      <w:pPr>
        <w:tabs>
          <w:tab w:val="num" w:pos="330"/>
        </w:tabs>
        <w:ind w:left="330" w:hanging="250"/>
      </w:pPr>
      <w:rPr>
        <w:color w:val="000000"/>
        <w:position w:val="0"/>
        <w:sz w:val="20"/>
        <w:szCs w:val="20"/>
      </w:rPr>
    </w:lvl>
    <w:lvl w:ilvl="3">
      <w:start w:val="1"/>
      <w:numFmt w:val="decimal"/>
      <w:lvlText w:val="%4."/>
      <w:lvlJc w:val="left"/>
      <w:pPr>
        <w:tabs>
          <w:tab w:val="num" w:pos="330"/>
        </w:tabs>
        <w:ind w:left="330" w:hanging="250"/>
      </w:pPr>
      <w:rPr>
        <w:color w:val="000000"/>
        <w:position w:val="0"/>
        <w:sz w:val="20"/>
        <w:szCs w:val="20"/>
      </w:rPr>
    </w:lvl>
    <w:lvl w:ilvl="4">
      <w:start w:val="1"/>
      <w:numFmt w:val="decimal"/>
      <w:lvlText w:val="%5."/>
      <w:lvlJc w:val="left"/>
      <w:pPr>
        <w:tabs>
          <w:tab w:val="num" w:pos="330"/>
        </w:tabs>
        <w:ind w:left="330" w:hanging="250"/>
      </w:pPr>
      <w:rPr>
        <w:color w:val="000000"/>
        <w:position w:val="0"/>
        <w:sz w:val="20"/>
        <w:szCs w:val="20"/>
      </w:rPr>
    </w:lvl>
    <w:lvl w:ilvl="5">
      <w:start w:val="1"/>
      <w:numFmt w:val="decimal"/>
      <w:lvlText w:val="%6."/>
      <w:lvlJc w:val="left"/>
      <w:pPr>
        <w:tabs>
          <w:tab w:val="num" w:pos="330"/>
        </w:tabs>
        <w:ind w:left="330" w:hanging="250"/>
      </w:pPr>
      <w:rPr>
        <w:color w:val="000000"/>
        <w:position w:val="0"/>
        <w:sz w:val="20"/>
        <w:szCs w:val="20"/>
      </w:rPr>
    </w:lvl>
    <w:lvl w:ilvl="6">
      <w:start w:val="1"/>
      <w:numFmt w:val="decimal"/>
      <w:lvlText w:val="%7."/>
      <w:lvlJc w:val="left"/>
      <w:pPr>
        <w:tabs>
          <w:tab w:val="num" w:pos="330"/>
        </w:tabs>
        <w:ind w:left="330" w:hanging="250"/>
      </w:pPr>
      <w:rPr>
        <w:color w:val="000000"/>
        <w:position w:val="0"/>
        <w:sz w:val="20"/>
        <w:szCs w:val="20"/>
      </w:rPr>
    </w:lvl>
    <w:lvl w:ilvl="7">
      <w:start w:val="1"/>
      <w:numFmt w:val="decimal"/>
      <w:lvlText w:val="%8."/>
      <w:lvlJc w:val="left"/>
      <w:pPr>
        <w:tabs>
          <w:tab w:val="num" w:pos="330"/>
        </w:tabs>
        <w:ind w:left="330" w:hanging="250"/>
      </w:pPr>
      <w:rPr>
        <w:color w:val="000000"/>
        <w:position w:val="0"/>
        <w:sz w:val="20"/>
        <w:szCs w:val="20"/>
      </w:rPr>
    </w:lvl>
    <w:lvl w:ilvl="8">
      <w:start w:val="1"/>
      <w:numFmt w:val="decimal"/>
      <w:lvlText w:val="%9."/>
      <w:lvlJc w:val="left"/>
      <w:pPr>
        <w:tabs>
          <w:tab w:val="num" w:pos="330"/>
        </w:tabs>
        <w:ind w:left="330" w:hanging="250"/>
      </w:pPr>
      <w:rPr>
        <w:color w:val="000000"/>
        <w:position w:val="0"/>
        <w:sz w:val="20"/>
        <w:szCs w:val="20"/>
      </w:rPr>
    </w:lvl>
  </w:abstractNum>
  <w:abstractNum w:abstractNumId="16" w15:restartNumberingAfterBreak="0">
    <w:nsid w:val="63336BDC"/>
    <w:multiLevelType w:val="multilevel"/>
    <w:tmpl w:val="0706D4C2"/>
    <w:lvl w:ilvl="0">
      <w:start w:val="1"/>
      <w:numFmt w:val="upperLetter"/>
      <w:pStyle w:val="AppendixHeading"/>
      <w:lvlText w:val="Appendix %1"/>
      <w:lvlJc w:val="left"/>
      <w:pPr>
        <w:ind w:left="360" w:hanging="360"/>
      </w:pPr>
      <w:rPr>
        <w:rFonts w:hint="default"/>
      </w:rPr>
    </w:lvl>
    <w:lvl w:ilvl="1">
      <w:start w:val="1"/>
      <w:numFmt w:val="decimal"/>
      <w:pStyle w:val="AppendixHeading1"/>
      <w:lvlText w:val="%1%2"/>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AppendixHeading2"/>
      <w:lvlText w:val="%1%2.%3"/>
      <w:lvlJc w:val="left"/>
      <w:pPr>
        <w:ind w:left="1080" w:hanging="1080"/>
      </w:pPr>
      <w:rPr>
        <w:rFonts w:hint="default"/>
      </w:rPr>
    </w:lvl>
    <w:lvl w:ilvl="3">
      <w:start w:val="1"/>
      <w:numFmt w:val="decimal"/>
      <w:pStyle w:val="AppendixHeading3"/>
      <w:lvlText w:val="%1.%2.%3.%4"/>
      <w:lvlJc w:val="left"/>
      <w:pPr>
        <w:ind w:left="720" w:hanging="720"/>
      </w:pPr>
      <w:rPr>
        <w:rFonts w:hint="default"/>
      </w:rPr>
    </w:lvl>
    <w:lvl w:ilvl="4">
      <w:start w:val="1"/>
      <w:numFmt w:val="decimal"/>
      <w:pStyle w:val="AppendixHeading4"/>
      <w:lvlText w:val="%1%2.%3.%4.%5"/>
      <w:lvlJc w:val="left"/>
      <w:pPr>
        <w:ind w:left="1440" w:hanging="144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6C9D23A3"/>
    <w:multiLevelType w:val="hybridMultilevel"/>
    <w:tmpl w:val="A4EA4664"/>
    <w:lvl w:ilvl="0" w:tplc="E32224EE">
      <w:start w:val="1"/>
      <w:numFmt w:val="bullet"/>
      <w:pStyle w:val="Bullet4"/>
      <w:lvlText w:val=""/>
      <w:lvlJc w:val="left"/>
      <w:pPr>
        <w:ind w:left="720" w:hanging="360"/>
      </w:pPr>
      <w:rPr>
        <w:rFonts w:ascii="Wingdings" w:hAnsi="Wingdings" w:hint="default"/>
        <w:color w:val="8080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0609007">
    <w:abstractNumId w:val="3"/>
  </w:num>
  <w:num w:numId="2" w16cid:durableId="101345908">
    <w:abstractNumId w:val="7"/>
  </w:num>
  <w:num w:numId="3" w16cid:durableId="1267881532">
    <w:abstractNumId w:val="5"/>
  </w:num>
  <w:num w:numId="4" w16cid:durableId="815489349">
    <w:abstractNumId w:val="4"/>
  </w:num>
  <w:num w:numId="5" w16cid:durableId="677580376">
    <w:abstractNumId w:val="14"/>
  </w:num>
  <w:num w:numId="6" w16cid:durableId="599416481">
    <w:abstractNumId w:val="11"/>
  </w:num>
  <w:num w:numId="7" w16cid:durableId="1667435872">
    <w:abstractNumId w:val="13"/>
  </w:num>
  <w:num w:numId="8" w16cid:durableId="5207213">
    <w:abstractNumId w:val="17"/>
  </w:num>
  <w:num w:numId="9" w16cid:durableId="306397377">
    <w:abstractNumId w:val="16"/>
  </w:num>
  <w:num w:numId="10" w16cid:durableId="776218773">
    <w:abstractNumId w:val="12"/>
  </w:num>
  <w:num w:numId="11" w16cid:durableId="34234944">
    <w:abstractNumId w:val="2"/>
  </w:num>
  <w:num w:numId="12" w16cid:durableId="631012600">
    <w:abstractNumId w:val="1"/>
  </w:num>
  <w:num w:numId="13" w16cid:durableId="1443500951">
    <w:abstractNumId w:val="10"/>
  </w:num>
  <w:num w:numId="14" w16cid:durableId="52437033">
    <w:abstractNumId w:val="6"/>
  </w:num>
  <w:num w:numId="15" w16cid:durableId="583034708">
    <w:abstractNumId w:val="15"/>
  </w:num>
  <w:num w:numId="16" w16cid:durableId="2025084747">
    <w:abstractNumId w:val="0"/>
  </w:num>
  <w:num w:numId="17" w16cid:durableId="1768650428">
    <w:abstractNumId w:val="9"/>
  </w:num>
  <w:num w:numId="18" w16cid:durableId="1002660564">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hideSpellingErrors/>
  <w:hideGrammaticalErrors/>
  <w:activeWritingStyle w:appName="MSWord" w:lang="en-US" w:vendorID="64" w:dllVersion="0" w:nlCheck="1" w:checkStyle="0"/>
  <w:activeWritingStyle w:appName="MSWord" w:lang="en-US" w:vendorID="64" w:dllVersion="4096" w:nlCheck="1" w:checkStyle="0"/>
  <w:proofState w:spelling="clean" w:grammar="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720"/>
  <w:drawingGridHorizontalSpacing w:val="100"/>
  <w:displayHorizont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rM0MzYwNjI0tDQyM7JU0lEKTi0uzszPAykwNKgFACAdd70tAAAA"/>
  </w:docVars>
  <w:rsids>
    <w:rsidRoot w:val="00165A31"/>
    <w:rsid w:val="0000029A"/>
    <w:rsid w:val="00000315"/>
    <w:rsid w:val="000004D1"/>
    <w:rsid w:val="000009F3"/>
    <w:rsid w:val="00000A50"/>
    <w:rsid w:val="000016D5"/>
    <w:rsid w:val="00001AF3"/>
    <w:rsid w:val="00002F4B"/>
    <w:rsid w:val="0000309E"/>
    <w:rsid w:val="00003608"/>
    <w:rsid w:val="0000364A"/>
    <w:rsid w:val="00003D3D"/>
    <w:rsid w:val="000040F2"/>
    <w:rsid w:val="0000419B"/>
    <w:rsid w:val="0000503B"/>
    <w:rsid w:val="00005107"/>
    <w:rsid w:val="000058A9"/>
    <w:rsid w:val="00005F9A"/>
    <w:rsid w:val="00005FFA"/>
    <w:rsid w:val="0000689D"/>
    <w:rsid w:val="00006A93"/>
    <w:rsid w:val="00006D84"/>
    <w:rsid w:val="00006E6B"/>
    <w:rsid w:val="000077DE"/>
    <w:rsid w:val="000078CA"/>
    <w:rsid w:val="00007916"/>
    <w:rsid w:val="0001045F"/>
    <w:rsid w:val="00010801"/>
    <w:rsid w:val="00010A95"/>
    <w:rsid w:val="00010B95"/>
    <w:rsid w:val="00010BC1"/>
    <w:rsid w:val="00010C80"/>
    <w:rsid w:val="00011309"/>
    <w:rsid w:val="0001144B"/>
    <w:rsid w:val="000118D4"/>
    <w:rsid w:val="00011C0D"/>
    <w:rsid w:val="000120E9"/>
    <w:rsid w:val="00012341"/>
    <w:rsid w:val="00012447"/>
    <w:rsid w:val="000125B4"/>
    <w:rsid w:val="00012F7A"/>
    <w:rsid w:val="0001349D"/>
    <w:rsid w:val="00014419"/>
    <w:rsid w:val="000149A8"/>
    <w:rsid w:val="00014CE7"/>
    <w:rsid w:val="00014FBA"/>
    <w:rsid w:val="000152A1"/>
    <w:rsid w:val="000152C7"/>
    <w:rsid w:val="00015E24"/>
    <w:rsid w:val="00015F87"/>
    <w:rsid w:val="000168A3"/>
    <w:rsid w:val="000168F4"/>
    <w:rsid w:val="00016CCC"/>
    <w:rsid w:val="00016F8F"/>
    <w:rsid w:val="00017B31"/>
    <w:rsid w:val="0002083C"/>
    <w:rsid w:val="00020AF7"/>
    <w:rsid w:val="00020E43"/>
    <w:rsid w:val="00020E59"/>
    <w:rsid w:val="00021000"/>
    <w:rsid w:val="000217B5"/>
    <w:rsid w:val="00021C04"/>
    <w:rsid w:val="00021E57"/>
    <w:rsid w:val="000222A7"/>
    <w:rsid w:val="00022440"/>
    <w:rsid w:val="000228E2"/>
    <w:rsid w:val="00022D62"/>
    <w:rsid w:val="00022F0F"/>
    <w:rsid w:val="000230B0"/>
    <w:rsid w:val="00023449"/>
    <w:rsid w:val="00023F9A"/>
    <w:rsid w:val="00024171"/>
    <w:rsid w:val="0002426C"/>
    <w:rsid w:val="000244F1"/>
    <w:rsid w:val="00024B55"/>
    <w:rsid w:val="0002528F"/>
    <w:rsid w:val="000254AF"/>
    <w:rsid w:val="00025947"/>
    <w:rsid w:val="00025BF1"/>
    <w:rsid w:val="00025D03"/>
    <w:rsid w:val="00025E1F"/>
    <w:rsid w:val="00025F9B"/>
    <w:rsid w:val="000265B0"/>
    <w:rsid w:val="00026BEC"/>
    <w:rsid w:val="00026C83"/>
    <w:rsid w:val="00027256"/>
    <w:rsid w:val="0002733E"/>
    <w:rsid w:val="00027561"/>
    <w:rsid w:val="000277B2"/>
    <w:rsid w:val="00027A79"/>
    <w:rsid w:val="00030520"/>
    <w:rsid w:val="0003070B"/>
    <w:rsid w:val="0003089D"/>
    <w:rsid w:val="00030C72"/>
    <w:rsid w:val="00031668"/>
    <w:rsid w:val="00031784"/>
    <w:rsid w:val="00032068"/>
    <w:rsid w:val="00032168"/>
    <w:rsid w:val="00032DE6"/>
    <w:rsid w:val="00032E66"/>
    <w:rsid w:val="000330B6"/>
    <w:rsid w:val="000338FA"/>
    <w:rsid w:val="000339AF"/>
    <w:rsid w:val="00033AFA"/>
    <w:rsid w:val="00033B1C"/>
    <w:rsid w:val="000349AC"/>
    <w:rsid w:val="00034DA3"/>
    <w:rsid w:val="00034EAE"/>
    <w:rsid w:val="0003539A"/>
    <w:rsid w:val="00035A92"/>
    <w:rsid w:val="000362A1"/>
    <w:rsid w:val="0003639D"/>
    <w:rsid w:val="00036530"/>
    <w:rsid w:val="000365F5"/>
    <w:rsid w:val="000366FF"/>
    <w:rsid w:val="000369CF"/>
    <w:rsid w:val="00036C5E"/>
    <w:rsid w:val="00036F9D"/>
    <w:rsid w:val="00037058"/>
    <w:rsid w:val="000370A8"/>
    <w:rsid w:val="00037225"/>
    <w:rsid w:val="0003779D"/>
    <w:rsid w:val="00037849"/>
    <w:rsid w:val="000378CE"/>
    <w:rsid w:val="00037B34"/>
    <w:rsid w:val="00037D3F"/>
    <w:rsid w:val="00037DC7"/>
    <w:rsid w:val="00040615"/>
    <w:rsid w:val="0004084C"/>
    <w:rsid w:val="00040ABD"/>
    <w:rsid w:val="00040BAB"/>
    <w:rsid w:val="00041320"/>
    <w:rsid w:val="00041602"/>
    <w:rsid w:val="00041AC3"/>
    <w:rsid w:val="00042823"/>
    <w:rsid w:val="00042B0B"/>
    <w:rsid w:val="00042C99"/>
    <w:rsid w:val="00043B58"/>
    <w:rsid w:val="00043EB7"/>
    <w:rsid w:val="00044535"/>
    <w:rsid w:val="00044E86"/>
    <w:rsid w:val="00045099"/>
    <w:rsid w:val="00045384"/>
    <w:rsid w:val="000454D7"/>
    <w:rsid w:val="000456BB"/>
    <w:rsid w:val="00045713"/>
    <w:rsid w:val="00045AF7"/>
    <w:rsid w:val="00046A49"/>
    <w:rsid w:val="00046B75"/>
    <w:rsid w:val="00046D1E"/>
    <w:rsid w:val="00046D20"/>
    <w:rsid w:val="00047C03"/>
    <w:rsid w:val="00050149"/>
    <w:rsid w:val="0005028E"/>
    <w:rsid w:val="0005053E"/>
    <w:rsid w:val="000506CA"/>
    <w:rsid w:val="0005088B"/>
    <w:rsid w:val="00050A38"/>
    <w:rsid w:val="00050E97"/>
    <w:rsid w:val="00050F5F"/>
    <w:rsid w:val="00050F9C"/>
    <w:rsid w:val="0005149F"/>
    <w:rsid w:val="000515A1"/>
    <w:rsid w:val="0005177B"/>
    <w:rsid w:val="000517CF"/>
    <w:rsid w:val="000518CF"/>
    <w:rsid w:val="00052236"/>
    <w:rsid w:val="000526E2"/>
    <w:rsid w:val="00052FFD"/>
    <w:rsid w:val="00053534"/>
    <w:rsid w:val="0005386A"/>
    <w:rsid w:val="00053FD0"/>
    <w:rsid w:val="000541D9"/>
    <w:rsid w:val="00054888"/>
    <w:rsid w:val="00054B18"/>
    <w:rsid w:val="000552C5"/>
    <w:rsid w:val="00055777"/>
    <w:rsid w:val="000558D8"/>
    <w:rsid w:val="00056582"/>
    <w:rsid w:val="000565CF"/>
    <w:rsid w:val="00056BF6"/>
    <w:rsid w:val="00056C69"/>
    <w:rsid w:val="00057B66"/>
    <w:rsid w:val="00057B6C"/>
    <w:rsid w:val="00057E2C"/>
    <w:rsid w:val="00060051"/>
    <w:rsid w:val="000606D2"/>
    <w:rsid w:val="000607EF"/>
    <w:rsid w:val="000609F7"/>
    <w:rsid w:val="00060B9B"/>
    <w:rsid w:val="0006128E"/>
    <w:rsid w:val="000612A5"/>
    <w:rsid w:val="00061344"/>
    <w:rsid w:val="00061500"/>
    <w:rsid w:val="00061682"/>
    <w:rsid w:val="0006190C"/>
    <w:rsid w:val="00061CDA"/>
    <w:rsid w:val="0006237A"/>
    <w:rsid w:val="000623A8"/>
    <w:rsid w:val="00062D0B"/>
    <w:rsid w:val="000631AD"/>
    <w:rsid w:val="000635C6"/>
    <w:rsid w:val="000636A1"/>
    <w:rsid w:val="000636A7"/>
    <w:rsid w:val="00063772"/>
    <w:rsid w:val="000639D6"/>
    <w:rsid w:val="00063B22"/>
    <w:rsid w:val="000643E5"/>
    <w:rsid w:val="000645C1"/>
    <w:rsid w:val="0006471F"/>
    <w:rsid w:val="00064889"/>
    <w:rsid w:val="0006490C"/>
    <w:rsid w:val="00064E36"/>
    <w:rsid w:val="0006534E"/>
    <w:rsid w:val="00065460"/>
    <w:rsid w:val="00066265"/>
    <w:rsid w:val="000669D6"/>
    <w:rsid w:val="00066E7E"/>
    <w:rsid w:val="00066ECD"/>
    <w:rsid w:val="000703D4"/>
    <w:rsid w:val="0007069D"/>
    <w:rsid w:val="00070870"/>
    <w:rsid w:val="00070EC1"/>
    <w:rsid w:val="00070F75"/>
    <w:rsid w:val="000719FF"/>
    <w:rsid w:val="00071E5C"/>
    <w:rsid w:val="00072320"/>
    <w:rsid w:val="00072C71"/>
    <w:rsid w:val="00072E4C"/>
    <w:rsid w:val="000730A7"/>
    <w:rsid w:val="0007330D"/>
    <w:rsid w:val="0007350E"/>
    <w:rsid w:val="00073A36"/>
    <w:rsid w:val="00073F31"/>
    <w:rsid w:val="0007421B"/>
    <w:rsid w:val="00074647"/>
    <w:rsid w:val="00074E36"/>
    <w:rsid w:val="00075A27"/>
    <w:rsid w:val="00075AF7"/>
    <w:rsid w:val="00075B26"/>
    <w:rsid w:val="000760A0"/>
    <w:rsid w:val="00076193"/>
    <w:rsid w:val="0007621C"/>
    <w:rsid w:val="000770F5"/>
    <w:rsid w:val="00077410"/>
    <w:rsid w:val="00077B38"/>
    <w:rsid w:val="00077F71"/>
    <w:rsid w:val="000802C5"/>
    <w:rsid w:val="00080452"/>
    <w:rsid w:val="00080A33"/>
    <w:rsid w:val="00080C36"/>
    <w:rsid w:val="00080CBA"/>
    <w:rsid w:val="00081566"/>
    <w:rsid w:val="00081622"/>
    <w:rsid w:val="00081A7C"/>
    <w:rsid w:val="000823F9"/>
    <w:rsid w:val="000824BA"/>
    <w:rsid w:val="000826C7"/>
    <w:rsid w:val="00082ABD"/>
    <w:rsid w:val="00082B73"/>
    <w:rsid w:val="00082D41"/>
    <w:rsid w:val="00082EB1"/>
    <w:rsid w:val="00083248"/>
    <w:rsid w:val="0008348A"/>
    <w:rsid w:val="000835AA"/>
    <w:rsid w:val="000839F0"/>
    <w:rsid w:val="00084492"/>
    <w:rsid w:val="000844D3"/>
    <w:rsid w:val="00084C12"/>
    <w:rsid w:val="000854C4"/>
    <w:rsid w:val="00085624"/>
    <w:rsid w:val="00085685"/>
    <w:rsid w:val="00085C18"/>
    <w:rsid w:val="000869C3"/>
    <w:rsid w:val="00086A78"/>
    <w:rsid w:val="0008724D"/>
    <w:rsid w:val="0008725A"/>
    <w:rsid w:val="0008726F"/>
    <w:rsid w:val="00087376"/>
    <w:rsid w:val="00087590"/>
    <w:rsid w:val="00087C16"/>
    <w:rsid w:val="00087DB3"/>
    <w:rsid w:val="00087E25"/>
    <w:rsid w:val="00087E3A"/>
    <w:rsid w:val="0009000C"/>
    <w:rsid w:val="000901F2"/>
    <w:rsid w:val="00090420"/>
    <w:rsid w:val="00090523"/>
    <w:rsid w:val="0009057B"/>
    <w:rsid w:val="00090BAC"/>
    <w:rsid w:val="00090C82"/>
    <w:rsid w:val="00090D3E"/>
    <w:rsid w:val="00090FAD"/>
    <w:rsid w:val="0009129C"/>
    <w:rsid w:val="000915FF"/>
    <w:rsid w:val="000919CD"/>
    <w:rsid w:val="000919E3"/>
    <w:rsid w:val="00091CE3"/>
    <w:rsid w:val="0009204D"/>
    <w:rsid w:val="000924F6"/>
    <w:rsid w:val="00092A7D"/>
    <w:rsid w:val="00092BCE"/>
    <w:rsid w:val="00092CA5"/>
    <w:rsid w:val="0009360E"/>
    <w:rsid w:val="00093748"/>
    <w:rsid w:val="0009394D"/>
    <w:rsid w:val="000942EF"/>
    <w:rsid w:val="000944B0"/>
    <w:rsid w:val="000945FB"/>
    <w:rsid w:val="000946E8"/>
    <w:rsid w:val="000948C9"/>
    <w:rsid w:val="00095083"/>
    <w:rsid w:val="0009552A"/>
    <w:rsid w:val="00095F72"/>
    <w:rsid w:val="00096A39"/>
    <w:rsid w:val="00096D0E"/>
    <w:rsid w:val="00096FCB"/>
    <w:rsid w:val="00097074"/>
    <w:rsid w:val="0009718D"/>
    <w:rsid w:val="00097812"/>
    <w:rsid w:val="00097B32"/>
    <w:rsid w:val="00097FFE"/>
    <w:rsid w:val="000A18A5"/>
    <w:rsid w:val="000A2086"/>
    <w:rsid w:val="000A25C5"/>
    <w:rsid w:val="000A2641"/>
    <w:rsid w:val="000A2C81"/>
    <w:rsid w:val="000A2CDB"/>
    <w:rsid w:val="000A3167"/>
    <w:rsid w:val="000A339E"/>
    <w:rsid w:val="000A3782"/>
    <w:rsid w:val="000A3914"/>
    <w:rsid w:val="000A410B"/>
    <w:rsid w:val="000A472A"/>
    <w:rsid w:val="000A4EBE"/>
    <w:rsid w:val="000A5B08"/>
    <w:rsid w:val="000A5E9E"/>
    <w:rsid w:val="000A5F14"/>
    <w:rsid w:val="000A603A"/>
    <w:rsid w:val="000A60E7"/>
    <w:rsid w:val="000A64A8"/>
    <w:rsid w:val="000A6C79"/>
    <w:rsid w:val="000A6E0F"/>
    <w:rsid w:val="000A777A"/>
    <w:rsid w:val="000A7899"/>
    <w:rsid w:val="000A7B49"/>
    <w:rsid w:val="000B0540"/>
    <w:rsid w:val="000B0CBA"/>
    <w:rsid w:val="000B0EEC"/>
    <w:rsid w:val="000B160A"/>
    <w:rsid w:val="000B242F"/>
    <w:rsid w:val="000B2615"/>
    <w:rsid w:val="000B2850"/>
    <w:rsid w:val="000B2A0C"/>
    <w:rsid w:val="000B2B8C"/>
    <w:rsid w:val="000B2F7E"/>
    <w:rsid w:val="000B3003"/>
    <w:rsid w:val="000B364C"/>
    <w:rsid w:val="000B3C10"/>
    <w:rsid w:val="000B403E"/>
    <w:rsid w:val="000B42FD"/>
    <w:rsid w:val="000B4A89"/>
    <w:rsid w:val="000B4AF5"/>
    <w:rsid w:val="000B4B45"/>
    <w:rsid w:val="000B4CB5"/>
    <w:rsid w:val="000B4D4B"/>
    <w:rsid w:val="000B4E7D"/>
    <w:rsid w:val="000B5129"/>
    <w:rsid w:val="000B5D17"/>
    <w:rsid w:val="000B604B"/>
    <w:rsid w:val="000B6379"/>
    <w:rsid w:val="000B6D25"/>
    <w:rsid w:val="000B6DBF"/>
    <w:rsid w:val="000B6E1B"/>
    <w:rsid w:val="000B6F38"/>
    <w:rsid w:val="000B7113"/>
    <w:rsid w:val="000B78C8"/>
    <w:rsid w:val="000B7A74"/>
    <w:rsid w:val="000C011A"/>
    <w:rsid w:val="000C07A1"/>
    <w:rsid w:val="000C0BF2"/>
    <w:rsid w:val="000C0D59"/>
    <w:rsid w:val="000C1330"/>
    <w:rsid w:val="000C1538"/>
    <w:rsid w:val="000C1CD8"/>
    <w:rsid w:val="000C25B2"/>
    <w:rsid w:val="000C2715"/>
    <w:rsid w:val="000C27AC"/>
    <w:rsid w:val="000C2B52"/>
    <w:rsid w:val="000C30C7"/>
    <w:rsid w:val="000C3110"/>
    <w:rsid w:val="000C343B"/>
    <w:rsid w:val="000C3A49"/>
    <w:rsid w:val="000C3CA1"/>
    <w:rsid w:val="000C3ECD"/>
    <w:rsid w:val="000C3FD6"/>
    <w:rsid w:val="000C44CA"/>
    <w:rsid w:val="000C49A5"/>
    <w:rsid w:val="000C4CEE"/>
    <w:rsid w:val="000C6573"/>
    <w:rsid w:val="000C6EDD"/>
    <w:rsid w:val="000C6F68"/>
    <w:rsid w:val="000C7383"/>
    <w:rsid w:val="000C782D"/>
    <w:rsid w:val="000D007F"/>
    <w:rsid w:val="000D00AA"/>
    <w:rsid w:val="000D0AD9"/>
    <w:rsid w:val="000D0E10"/>
    <w:rsid w:val="000D1FB4"/>
    <w:rsid w:val="000D253B"/>
    <w:rsid w:val="000D2586"/>
    <w:rsid w:val="000D268E"/>
    <w:rsid w:val="000D280A"/>
    <w:rsid w:val="000D2C24"/>
    <w:rsid w:val="000D31C4"/>
    <w:rsid w:val="000D3DD4"/>
    <w:rsid w:val="000D48FB"/>
    <w:rsid w:val="000D4B3C"/>
    <w:rsid w:val="000D4C71"/>
    <w:rsid w:val="000D5355"/>
    <w:rsid w:val="000D54A6"/>
    <w:rsid w:val="000D620D"/>
    <w:rsid w:val="000D6360"/>
    <w:rsid w:val="000D641F"/>
    <w:rsid w:val="000D6644"/>
    <w:rsid w:val="000D6879"/>
    <w:rsid w:val="000D68BF"/>
    <w:rsid w:val="000D6D8E"/>
    <w:rsid w:val="000D6E9E"/>
    <w:rsid w:val="000D7415"/>
    <w:rsid w:val="000D777E"/>
    <w:rsid w:val="000D7EEA"/>
    <w:rsid w:val="000E067E"/>
    <w:rsid w:val="000E0AF5"/>
    <w:rsid w:val="000E0D0D"/>
    <w:rsid w:val="000E0D53"/>
    <w:rsid w:val="000E1118"/>
    <w:rsid w:val="000E1174"/>
    <w:rsid w:val="000E1421"/>
    <w:rsid w:val="000E14AB"/>
    <w:rsid w:val="000E15F3"/>
    <w:rsid w:val="000E162C"/>
    <w:rsid w:val="000E192C"/>
    <w:rsid w:val="000E378F"/>
    <w:rsid w:val="000E431B"/>
    <w:rsid w:val="000E4A7F"/>
    <w:rsid w:val="000E4BE9"/>
    <w:rsid w:val="000E4C8A"/>
    <w:rsid w:val="000E4C9E"/>
    <w:rsid w:val="000E4EA9"/>
    <w:rsid w:val="000E51F8"/>
    <w:rsid w:val="000E5489"/>
    <w:rsid w:val="000E5948"/>
    <w:rsid w:val="000E5B4E"/>
    <w:rsid w:val="000E5BA3"/>
    <w:rsid w:val="000E6218"/>
    <w:rsid w:val="000E6280"/>
    <w:rsid w:val="000E632C"/>
    <w:rsid w:val="000E6342"/>
    <w:rsid w:val="000E6560"/>
    <w:rsid w:val="000E672D"/>
    <w:rsid w:val="000E72F1"/>
    <w:rsid w:val="000E73D6"/>
    <w:rsid w:val="000E7578"/>
    <w:rsid w:val="000E7786"/>
    <w:rsid w:val="000E77FA"/>
    <w:rsid w:val="000E782B"/>
    <w:rsid w:val="000F00BD"/>
    <w:rsid w:val="000F05DC"/>
    <w:rsid w:val="000F05E1"/>
    <w:rsid w:val="000F09D3"/>
    <w:rsid w:val="000F0C62"/>
    <w:rsid w:val="000F0ECD"/>
    <w:rsid w:val="000F17D6"/>
    <w:rsid w:val="000F1819"/>
    <w:rsid w:val="000F1846"/>
    <w:rsid w:val="000F2085"/>
    <w:rsid w:val="000F255A"/>
    <w:rsid w:val="000F2ADD"/>
    <w:rsid w:val="000F3264"/>
    <w:rsid w:val="000F3692"/>
    <w:rsid w:val="000F38AD"/>
    <w:rsid w:val="000F3AA1"/>
    <w:rsid w:val="000F3E31"/>
    <w:rsid w:val="000F4713"/>
    <w:rsid w:val="000F5709"/>
    <w:rsid w:val="000F5A62"/>
    <w:rsid w:val="000F604E"/>
    <w:rsid w:val="000F62A6"/>
    <w:rsid w:val="000F63BE"/>
    <w:rsid w:val="000F6473"/>
    <w:rsid w:val="000F6495"/>
    <w:rsid w:val="000F71F6"/>
    <w:rsid w:val="000F7212"/>
    <w:rsid w:val="000F7374"/>
    <w:rsid w:val="000F779C"/>
    <w:rsid w:val="000F7AC1"/>
    <w:rsid w:val="000F7E35"/>
    <w:rsid w:val="000F7EEC"/>
    <w:rsid w:val="0010022F"/>
    <w:rsid w:val="00100336"/>
    <w:rsid w:val="001003A0"/>
    <w:rsid w:val="00100831"/>
    <w:rsid w:val="00100A27"/>
    <w:rsid w:val="001020ED"/>
    <w:rsid w:val="001023F3"/>
    <w:rsid w:val="001026AA"/>
    <w:rsid w:val="00102DE1"/>
    <w:rsid w:val="00104467"/>
    <w:rsid w:val="00104729"/>
    <w:rsid w:val="00104A69"/>
    <w:rsid w:val="00104EF3"/>
    <w:rsid w:val="0010564C"/>
    <w:rsid w:val="00105886"/>
    <w:rsid w:val="00105AD3"/>
    <w:rsid w:val="001060B0"/>
    <w:rsid w:val="00106227"/>
    <w:rsid w:val="00106801"/>
    <w:rsid w:val="001076A2"/>
    <w:rsid w:val="00107791"/>
    <w:rsid w:val="00107E2D"/>
    <w:rsid w:val="001100F7"/>
    <w:rsid w:val="001107F0"/>
    <w:rsid w:val="001108D9"/>
    <w:rsid w:val="001109FB"/>
    <w:rsid w:val="001116FB"/>
    <w:rsid w:val="00111D77"/>
    <w:rsid w:val="00112448"/>
    <w:rsid w:val="0011262C"/>
    <w:rsid w:val="00112912"/>
    <w:rsid w:val="00112E13"/>
    <w:rsid w:val="001131B4"/>
    <w:rsid w:val="001131C6"/>
    <w:rsid w:val="001134A6"/>
    <w:rsid w:val="00113738"/>
    <w:rsid w:val="001138C5"/>
    <w:rsid w:val="00113A1B"/>
    <w:rsid w:val="00113FD3"/>
    <w:rsid w:val="00114118"/>
    <w:rsid w:val="00114281"/>
    <w:rsid w:val="0011449A"/>
    <w:rsid w:val="00114812"/>
    <w:rsid w:val="00114BF7"/>
    <w:rsid w:val="00115334"/>
    <w:rsid w:val="0011565F"/>
    <w:rsid w:val="00115666"/>
    <w:rsid w:val="00115BD8"/>
    <w:rsid w:val="00115D32"/>
    <w:rsid w:val="0011645A"/>
    <w:rsid w:val="0011693F"/>
    <w:rsid w:val="00116E70"/>
    <w:rsid w:val="00117262"/>
    <w:rsid w:val="00117786"/>
    <w:rsid w:val="001178BB"/>
    <w:rsid w:val="001179E7"/>
    <w:rsid w:val="00117B61"/>
    <w:rsid w:val="00117DC0"/>
    <w:rsid w:val="001209AF"/>
    <w:rsid w:val="00120AC0"/>
    <w:rsid w:val="00120D55"/>
    <w:rsid w:val="00120EA4"/>
    <w:rsid w:val="00121040"/>
    <w:rsid w:val="0012155E"/>
    <w:rsid w:val="00121E51"/>
    <w:rsid w:val="00121E7C"/>
    <w:rsid w:val="0012208C"/>
    <w:rsid w:val="00122471"/>
    <w:rsid w:val="001225B8"/>
    <w:rsid w:val="0012279D"/>
    <w:rsid w:val="00122E93"/>
    <w:rsid w:val="00122F5F"/>
    <w:rsid w:val="001231A6"/>
    <w:rsid w:val="00123CB8"/>
    <w:rsid w:val="001240B9"/>
    <w:rsid w:val="001243A4"/>
    <w:rsid w:val="00124553"/>
    <w:rsid w:val="00124C3B"/>
    <w:rsid w:val="00124E29"/>
    <w:rsid w:val="00124F9A"/>
    <w:rsid w:val="001257EA"/>
    <w:rsid w:val="00125E21"/>
    <w:rsid w:val="00125FCE"/>
    <w:rsid w:val="001260B4"/>
    <w:rsid w:val="00126360"/>
    <w:rsid w:val="001268F7"/>
    <w:rsid w:val="001277A0"/>
    <w:rsid w:val="00127DA5"/>
    <w:rsid w:val="001307F0"/>
    <w:rsid w:val="0013143E"/>
    <w:rsid w:val="0013150E"/>
    <w:rsid w:val="00131623"/>
    <w:rsid w:val="00131A55"/>
    <w:rsid w:val="00131E57"/>
    <w:rsid w:val="001323C1"/>
    <w:rsid w:val="001326E7"/>
    <w:rsid w:val="00132F5D"/>
    <w:rsid w:val="001333AE"/>
    <w:rsid w:val="00133850"/>
    <w:rsid w:val="00133EB6"/>
    <w:rsid w:val="0013441E"/>
    <w:rsid w:val="001347EB"/>
    <w:rsid w:val="00134B3B"/>
    <w:rsid w:val="00134B98"/>
    <w:rsid w:val="00134EAB"/>
    <w:rsid w:val="001351B1"/>
    <w:rsid w:val="00135231"/>
    <w:rsid w:val="00135571"/>
    <w:rsid w:val="0013567C"/>
    <w:rsid w:val="00135730"/>
    <w:rsid w:val="00135878"/>
    <w:rsid w:val="00135D10"/>
    <w:rsid w:val="001367F9"/>
    <w:rsid w:val="00136AB3"/>
    <w:rsid w:val="00136EB1"/>
    <w:rsid w:val="0013710F"/>
    <w:rsid w:val="001371FD"/>
    <w:rsid w:val="0013767E"/>
    <w:rsid w:val="001377A4"/>
    <w:rsid w:val="001378DB"/>
    <w:rsid w:val="00137EE7"/>
    <w:rsid w:val="00137EFE"/>
    <w:rsid w:val="0014012F"/>
    <w:rsid w:val="001402DA"/>
    <w:rsid w:val="001402FF"/>
    <w:rsid w:val="00140519"/>
    <w:rsid w:val="00140A8E"/>
    <w:rsid w:val="00140B54"/>
    <w:rsid w:val="00141598"/>
    <w:rsid w:val="00141A94"/>
    <w:rsid w:val="00141EDB"/>
    <w:rsid w:val="00142162"/>
    <w:rsid w:val="0014221C"/>
    <w:rsid w:val="00142A68"/>
    <w:rsid w:val="00142FAA"/>
    <w:rsid w:val="00143559"/>
    <w:rsid w:val="00143730"/>
    <w:rsid w:val="00143B19"/>
    <w:rsid w:val="0014406E"/>
    <w:rsid w:val="001440BF"/>
    <w:rsid w:val="001445B7"/>
    <w:rsid w:val="0014461C"/>
    <w:rsid w:val="00144862"/>
    <w:rsid w:val="001454AC"/>
    <w:rsid w:val="001455BC"/>
    <w:rsid w:val="00145B3E"/>
    <w:rsid w:val="00145E99"/>
    <w:rsid w:val="00145EBF"/>
    <w:rsid w:val="001461E9"/>
    <w:rsid w:val="00146DC1"/>
    <w:rsid w:val="00146F7A"/>
    <w:rsid w:val="001475E8"/>
    <w:rsid w:val="00147C61"/>
    <w:rsid w:val="00150655"/>
    <w:rsid w:val="00150666"/>
    <w:rsid w:val="001506A2"/>
    <w:rsid w:val="00150829"/>
    <w:rsid w:val="00150908"/>
    <w:rsid w:val="0015090E"/>
    <w:rsid w:val="00150BBD"/>
    <w:rsid w:val="00150D41"/>
    <w:rsid w:val="00150DB4"/>
    <w:rsid w:val="001510F4"/>
    <w:rsid w:val="001512D0"/>
    <w:rsid w:val="001513B6"/>
    <w:rsid w:val="001518C9"/>
    <w:rsid w:val="00151EAA"/>
    <w:rsid w:val="0015249B"/>
    <w:rsid w:val="001526F2"/>
    <w:rsid w:val="00152BB5"/>
    <w:rsid w:val="00153626"/>
    <w:rsid w:val="00153724"/>
    <w:rsid w:val="0015375F"/>
    <w:rsid w:val="00154C1F"/>
    <w:rsid w:val="00154DBC"/>
    <w:rsid w:val="00155199"/>
    <w:rsid w:val="00155288"/>
    <w:rsid w:val="001556F2"/>
    <w:rsid w:val="00155907"/>
    <w:rsid w:val="00155C5A"/>
    <w:rsid w:val="001560C6"/>
    <w:rsid w:val="0015674B"/>
    <w:rsid w:val="00156C72"/>
    <w:rsid w:val="00156C9E"/>
    <w:rsid w:val="00157B3F"/>
    <w:rsid w:val="00157CD3"/>
    <w:rsid w:val="00160387"/>
    <w:rsid w:val="001604F2"/>
    <w:rsid w:val="00160660"/>
    <w:rsid w:val="00160C93"/>
    <w:rsid w:val="00160CAD"/>
    <w:rsid w:val="001614DB"/>
    <w:rsid w:val="00162560"/>
    <w:rsid w:val="0016256A"/>
    <w:rsid w:val="00162EE4"/>
    <w:rsid w:val="0016326F"/>
    <w:rsid w:val="001638AF"/>
    <w:rsid w:val="0016428A"/>
    <w:rsid w:val="00164519"/>
    <w:rsid w:val="00164601"/>
    <w:rsid w:val="001646CE"/>
    <w:rsid w:val="00164BB6"/>
    <w:rsid w:val="001650B7"/>
    <w:rsid w:val="00165A31"/>
    <w:rsid w:val="00165BB5"/>
    <w:rsid w:val="00165BDA"/>
    <w:rsid w:val="00165CDB"/>
    <w:rsid w:val="00166B72"/>
    <w:rsid w:val="001675BB"/>
    <w:rsid w:val="0016760C"/>
    <w:rsid w:val="00167994"/>
    <w:rsid w:val="00167E9D"/>
    <w:rsid w:val="00170066"/>
    <w:rsid w:val="001700FB"/>
    <w:rsid w:val="001709B5"/>
    <w:rsid w:val="00170FE7"/>
    <w:rsid w:val="00171444"/>
    <w:rsid w:val="0017156C"/>
    <w:rsid w:val="00171785"/>
    <w:rsid w:val="00171E52"/>
    <w:rsid w:val="00172007"/>
    <w:rsid w:val="001720E2"/>
    <w:rsid w:val="00172123"/>
    <w:rsid w:val="00172767"/>
    <w:rsid w:val="001728C1"/>
    <w:rsid w:val="00173890"/>
    <w:rsid w:val="00173E00"/>
    <w:rsid w:val="001748D0"/>
    <w:rsid w:val="00174BA0"/>
    <w:rsid w:val="00174C0C"/>
    <w:rsid w:val="001753F8"/>
    <w:rsid w:val="001754F4"/>
    <w:rsid w:val="001759EE"/>
    <w:rsid w:val="00175A76"/>
    <w:rsid w:val="00175B5C"/>
    <w:rsid w:val="00176187"/>
    <w:rsid w:val="00177061"/>
    <w:rsid w:val="00177253"/>
    <w:rsid w:val="0017768D"/>
    <w:rsid w:val="0018011C"/>
    <w:rsid w:val="001806B5"/>
    <w:rsid w:val="00180741"/>
    <w:rsid w:val="00180DFA"/>
    <w:rsid w:val="0018171B"/>
    <w:rsid w:val="00181CB8"/>
    <w:rsid w:val="00181F51"/>
    <w:rsid w:val="001822A7"/>
    <w:rsid w:val="001832BA"/>
    <w:rsid w:val="001832D0"/>
    <w:rsid w:val="00183503"/>
    <w:rsid w:val="001835E4"/>
    <w:rsid w:val="00183A02"/>
    <w:rsid w:val="00185041"/>
    <w:rsid w:val="001856E1"/>
    <w:rsid w:val="001859AC"/>
    <w:rsid w:val="00185A2A"/>
    <w:rsid w:val="00185E49"/>
    <w:rsid w:val="001860AB"/>
    <w:rsid w:val="001860B6"/>
    <w:rsid w:val="001861F5"/>
    <w:rsid w:val="00186383"/>
    <w:rsid w:val="00186DB5"/>
    <w:rsid w:val="00186F38"/>
    <w:rsid w:val="00187731"/>
    <w:rsid w:val="0018776C"/>
    <w:rsid w:val="00187AFD"/>
    <w:rsid w:val="00187EB7"/>
    <w:rsid w:val="001913B6"/>
    <w:rsid w:val="0019145E"/>
    <w:rsid w:val="001914C1"/>
    <w:rsid w:val="001914D2"/>
    <w:rsid w:val="001918C7"/>
    <w:rsid w:val="00191A40"/>
    <w:rsid w:val="00191AD9"/>
    <w:rsid w:val="0019240D"/>
    <w:rsid w:val="00192E01"/>
    <w:rsid w:val="0019324A"/>
    <w:rsid w:val="00193250"/>
    <w:rsid w:val="00193917"/>
    <w:rsid w:val="00193D7D"/>
    <w:rsid w:val="001940B3"/>
    <w:rsid w:val="00194825"/>
    <w:rsid w:val="00195531"/>
    <w:rsid w:val="0019591A"/>
    <w:rsid w:val="00195CA7"/>
    <w:rsid w:val="00196470"/>
    <w:rsid w:val="0019649E"/>
    <w:rsid w:val="001965B4"/>
    <w:rsid w:val="001965C7"/>
    <w:rsid w:val="001966E0"/>
    <w:rsid w:val="00196E80"/>
    <w:rsid w:val="00197008"/>
    <w:rsid w:val="00197301"/>
    <w:rsid w:val="0019737B"/>
    <w:rsid w:val="00197A9C"/>
    <w:rsid w:val="00197BE0"/>
    <w:rsid w:val="001A000C"/>
    <w:rsid w:val="001A002E"/>
    <w:rsid w:val="001A00EF"/>
    <w:rsid w:val="001A025F"/>
    <w:rsid w:val="001A03BC"/>
    <w:rsid w:val="001A0EBB"/>
    <w:rsid w:val="001A0F6E"/>
    <w:rsid w:val="001A1216"/>
    <w:rsid w:val="001A13D7"/>
    <w:rsid w:val="001A1553"/>
    <w:rsid w:val="001A16C1"/>
    <w:rsid w:val="001A1703"/>
    <w:rsid w:val="001A1F7D"/>
    <w:rsid w:val="001A1F83"/>
    <w:rsid w:val="001A2A01"/>
    <w:rsid w:val="001A2DBD"/>
    <w:rsid w:val="001A2E0B"/>
    <w:rsid w:val="001A3E2E"/>
    <w:rsid w:val="001A4065"/>
    <w:rsid w:val="001A42B1"/>
    <w:rsid w:val="001A45B1"/>
    <w:rsid w:val="001A476E"/>
    <w:rsid w:val="001A48A8"/>
    <w:rsid w:val="001A48C8"/>
    <w:rsid w:val="001A57D2"/>
    <w:rsid w:val="001A6060"/>
    <w:rsid w:val="001A61CA"/>
    <w:rsid w:val="001A663B"/>
    <w:rsid w:val="001A690A"/>
    <w:rsid w:val="001A7130"/>
    <w:rsid w:val="001A79B9"/>
    <w:rsid w:val="001A7D9D"/>
    <w:rsid w:val="001A7DA3"/>
    <w:rsid w:val="001A7E0D"/>
    <w:rsid w:val="001B02C4"/>
    <w:rsid w:val="001B1060"/>
    <w:rsid w:val="001B1471"/>
    <w:rsid w:val="001B151B"/>
    <w:rsid w:val="001B1776"/>
    <w:rsid w:val="001B17A5"/>
    <w:rsid w:val="001B1924"/>
    <w:rsid w:val="001B1A01"/>
    <w:rsid w:val="001B1D5C"/>
    <w:rsid w:val="001B1D98"/>
    <w:rsid w:val="001B24F8"/>
    <w:rsid w:val="001B264F"/>
    <w:rsid w:val="001B3487"/>
    <w:rsid w:val="001B3521"/>
    <w:rsid w:val="001B357F"/>
    <w:rsid w:val="001B3647"/>
    <w:rsid w:val="001B375F"/>
    <w:rsid w:val="001B3B23"/>
    <w:rsid w:val="001B3FA1"/>
    <w:rsid w:val="001B4032"/>
    <w:rsid w:val="001B40F7"/>
    <w:rsid w:val="001B4A9C"/>
    <w:rsid w:val="001B4E42"/>
    <w:rsid w:val="001B509C"/>
    <w:rsid w:val="001B5267"/>
    <w:rsid w:val="001B57AD"/>
    <w:rsid w:val="001B57D4"/>
    <w:rsid w:val="001B5905"/>
    <w:rsid w:val="001B5A11"/>
    <w:rsid w:val="001B5E36"/>
    <w:rsid w:val="001B6D2A"/>
    <w:rsid w:val="001B6E1C"/>
    <w:rsid w:val="001B6ED2"/>
    <w:rsid w:val="001B7087"/>
    <w:rsid w:val="001B777F"/>
    <w:rsid w:val="001B7E47"/>
    <w:rsid w:val="001B7F08"/>
    <w:rsid w:val="001C00CA"/>
    <w:rsid w:val="001C0216"/>
    <w:rsid w:val="001C0AA3"/>
    <w:rsid w:val="001C0F4B"/>
    <w:rsid w:val="001C11AB"/>
    <w:rsid w:val="001C1684"/>
    <w:rsid w:val="001C16C1"/>
    <w:rsid w:val="001C1AC7"/>
    <w:rsid w:val="001C2A9D"/>
    <w:rsid w:val="001C2E57"/>
    <w:rsid w:val="001C34EF"/>
    <w:rsid w:val="001C3542"/>
    <w:rsid w:val="001C3C90"/>
    <w:rsid w:val="001C3F3E"/>
    <w:rsid w:val="001C4179"/>
    <w:rsid w:val="001C4480"/>
    <w:rsid w:val="001C50E8"/>
    <w:rsid w:val="001C5118"/>
    <w:rsid w:val="001C526A"/>
    <w:rsid w:val="001C5921"/>
    <w:rsid w:val="001C5995"/>
    <w:rsid w:val="001C67EB"/>
    <w:rsid w:val="001C6B66"/>
    <w:rsid w:val="001C716A"/>
    <w:rsid w:val="001C7D06"/>
    <w:rsid w:val="001D0600"/>
    <w:rsid w:val="001D06E1"/>
    <w:rsid w:val="001D0719"/>
    <w:rsid w:val="001D07AC"/>
    <w:rsid w:val="001D0B9A"/>
    <w:rsid w:val="001D0E01"/>
    <w:rsid w:val="001D0FB7"/>
    <w:rsid w:val="001D11DA"/>
    <w:rsid w:val="001D1605"/>
    <w:rsid w:val="001D18F6"/>
    <w:rsid w:val="001D1EFC"/>
    <w:rsid w:val="001D1F44"/>
    <w:rsid w:val="001D26F4"/>
    <w:rsid w:val="001D274C"/>
    <w:rsid w:val="001D2DF6"/>
    <w:rsid w:val="001D31CE"/>
    <w:rsid w:val="001D32E5"/>
    <w:rsid w:val="001D33EF"/>
    <w:rsid w:val="001D36A3"/>
    <w:rsid w:val="001D3722"/>
    <w:rsid w:val="001D38A2"/>
    <w:rsid w:val="001D3E57"/>
    <w:rsid w:val="001D3E69"/>
    <w:rsid w:val="001D43C7"/>
    <w:rsid w:val="001D467E"/>
    <w:rsid w:val="001D4992"/>
    <w:rsid w:val="001D4A43"/>
    <w:rsid w:val="001D51BA"/>
    <w:rsid w:val="001D57F6"/>
    <w:rsid w:val="001D5B20"/>
    <w:rsid w:val="001D5D66"/>
    <w:rsid w:val="001D6D11"/>
    <w:rsid w:val="001D6ECB"/>
    <w:rsid w:val="001D742B"/>
    <w:rsid w:val="001D75E3"/>
    <w:rsid w:val="001D7B3A"/>
    <w:rsid w:val="001E0068"/>
    <w:rsid w:val="001E05BA"/>
    <w:rsid w:val="001E06F3"/>
    <w:rsid w:val="001E08B8"/>
    <w:rsid w:val="001E0994"/>
    <w:rsid w:val="001E1123"/>
    <w:rsid w:val="001E1257"/>
    <w:rsid w:val="001E14EE"/>
    <w:rsid w:val="001E1A07"/>
    <w:rsid w:val="001E1D31"/>
    <w:rsid w:val="001E2CB5"/>
    <w:rsid w:val="001E2E29"/>
    <w:rsid w:val="001E2F44"/>
    <w:rsid w:val="001E35C7"/>
    <w:rsid w:val="001E3FF1"/>
    <w:rsid w:val="001E480E"/>
    <w:rsid w:val="001E4FAA"/>
    <w:rsid w:val="001E531F"/>
    <w:rsid w:val="001E59B0"/>
    <w:rsid w:val="001E685D"/>
    <w:rsid w:val="001E6874"/>
    <w:rsid w:val="001E6A7D"/>
    <w:rsid w:val="001E6C63"/>
    <w:rsid w:val="001E6F03"/>
    <w:rsid w:val="001E7065"/>
    <w:rsid w:val="001E7085"/>
    <w:rsid w:val="001E7752"/>
    <w:rsid w:val="001F03CB"/>
    <w:rsid w:val="001F0F92"/>
    <w:rsid w:val="001F13BD"/>
    <w:rsid w:val="001F19FF"/>
    <w:rsid w:val="001F2335"/>
    <w:rsid w:val="001F2675"/>
    <w:rsid w:val="001F288E"/>
    <w:rsid w:val="001F2960"/>
    <w:rsid w:val="001F2FC3"/>
    <w:rsid w:val="001F3557"/>
    <w:rsid w:val="001F36A9"/>
    <w:rsid w:val="001F4070"/>
    <w:rsid w:val="001F4AD4"/>
    <w:rsid w:val="001F4B29"/>
    <w:rsid w:val="001F4C08"/>
    <w:rsid w:val="001F4CFD"/>
    <w:rsid w:val="001F4D2B"/>
    <w:rsid w:val="001F4DF6"/>
    <w:rsid w:val="001F4FAB"/>
    <w:rsid w:val="001F54F0"/>
    <w:rsid w:val="001F5737"/>
    <w:rsid w:val="001F5B11"/>
    <w:rsid w:val="001F5E65"/>
    <w:rsid w:val="001F5EA1"/>
    <w:rsid w:val="001F631B"/>
    <w:rsid w:val="001F66A5"/>
    <w:rsid w:val="001F686B"/>
    <w:rsid w:val="001F6E11"/>
    <w:rsid w:val="001F6EBF"/>
    <w:rsid w:val="001F76D4"/>
    <w:rsid w:val="001F7800"/>
    <w:rsid w:val="001F7816"/>
    <w:rsid w:val="001F7F63"/>
    <w:rsid w:val="00200054"/>
    <w:rsid w:val="0020016E"/>
    <w:rsid w:val="00200358"/>
    <w:rsid w:val="002004BC"/>
    <w:rsid w:val="002008EF"/>
    <w:rsid w:val="00200D15"/>
    <w:rsid w:val="002011BA"/>
    <w:rsid w:val="0020139D"/>
    <w:rsid w:val="0020146C"/>
    <w:rsid w:val="0020171A"/>
    <w:rsid w:val="00201FF3"/>
    <w:rsid w:val="00202087"/>
    <w:rsid w:val="00202764"/>
    <w:rsid w:val="00202F81"/>
    <w:rsid w:val="00203206"/>
    <w:rsid w:val="002035C2"/>
    <w:rsid w:val="002036A9"/>
    <w:rsid w:val="002037B3"/>
    <w:rsid w:val="00203E47"/>
    <w:rsid w:val="0020416D"/>
    <w:rsid w:val="0020467F"/>
    <w:rsid w:val="00204C12"/>
    <w:rsid w:val="00204DC8"/>
    <w:rsid w:val="00205092"/>
    <w:rsid w:val="002059C0"/>
    <w:rsid w:val="002059F6"/>
    <w:rsid w:val="00205DC3"/>
    <w:rsid w:val="00205F58"/>
    <w:rsid w:val="0020625E"/>
    <w:rsid w:val="002062B7"/>
    <w:rsid w:val="00206505"/>
    <w:rsid w:val="00206879"/>
    <w:rsid w:val="00206966"/>
    <w:rsid w:val="00206A38"/>
    <w:rsid w:val="00206C16"/>
    <w:rsid w:val="0020706C"/>
    <w:rsid w:val="0020764F"/>
    <w:rsid w:val="00207C5F"/>
    <w:rsid w:val="00207D3A"/>
    <w:rsid w:val="00210443"/>
    <w:rsid w:val="00210C20"/>
    <w:rsid w:val="0021101C"/>
    <w:rsid w:val="002112F8"/>
    <w:rsid w:val="00211321"/>
    <w:rsid w:val="0021159D"/>
    <w:rsid w:val="00211AAC"/>
    <w:rsid w:val="00212222"/>
    <w:rsid w:val="0021226A"/>
    <w:rsid w:val="00212692"/>
    <w:rsid w:val="00212AE9"/>
    <w:rsid w:val="00213285"/>
    <w:rsid w:val="0021339C"/>
    <w:rsid w:val="0021368A"/>
    <w:rsid w:val="00213885"/>
    <w:rsid w:val="002138D4"/>
    <w:rsid w:val="00213DB4"/>
    <w:rsid w:val="00213DBE"/>
    <w:rsid w:val="00214031"/>
    <w:rsid w:val="00214A48"/>
    <w:rsid w:val="00214BF0"/>
    <w:rsid w:val="00214C5B"/>
    <w:rsid w:val="0021509D"/>
    <w:rsid w:val="00215189"/>
    <w:rsid w:val="00216268"/>
    <w:rsid w:val="0021650B"/>
    <w:rsid w:val="00216645"/>
    <w:rsid w:val="0021695A"/>
    <w:rsid w:val="00217081"/>
    <w:rsid w:val="002174DE"/>
    <w:rsid w:val="0021751C"/>
    <w:rsid w:val="00217627"/>
    <w:rsid w:val="00217E82"/>
    <w:rsid w:val="00217E85"/>
    <w:rsid w:val="00220234"/>
    <w:rsid w:val="00220AC7"/>
    <w:rsid w:val="002212C2"/>
    <w:rsid w:val="00221666"/>
    <w:rsid w:val="00221677"/>
    <w:rsid w:val="00221713"/>
    <w:rsid w:val="002219D2"/>
    <w:rsid w:val="00221F92"/>
    <w:rsid w:val="002220B1"/>
    <w:rsid w:val="002221F4"/>
    <w:rsid w:val="002222BF"/>
    <w:rsid w:val="00222375"/>
    <w:rsid w:val="00222553"/>
    <w:rsid w:val="00222CE9"/>
    <w:rsid w:val="002230B7"/>
    <w:rsid w:val="002230C9"/>
    <w:rsid w:val="0022318F"/>
    <w:rsid w:val="00223317"/>
    <w:rsid w:val="0022342D"/>
    <w:rsid w:val="00223525"/>
    <w:rsid w:val="00223827"/>
    <w:rsid w:val="002245BC"/>
    <w:rsid w:val="002252A2"/>
    <w:rsid w:val="002252F4"/>
    <w:rsid w:val="002253F1"/>
    <w:rsid w:val="002254FE"/>
    <w:rsid w:val="00225DC0"/>
    <w:rsid w:val="0022616C"/>
    <w:rsid w:val="00226223"/>
    <w:rsid w:val="002264F4"/>
    <w:rsid w:val="00226706"/>
    <w:rsid w:val="002271C5"/>
    <w:rsid w:val="00227507"/>
    <w:rsid w:val="00227B8E"/>
    <w:rsid w:val="0023121F"/>
    <w:rsid w:val="002317BC"/>
    <w:rsid w:val="00231AC4"/>
    <w:rsid w:val="00231E62"/>
    <w:rsid w:val="00231F23"/>
    <w:rsid w:val="00232247"/>
    <w:rsid w:val="0023224C"/>
    <w:rsid w:val="002326DB"/>
    <w:rsid w:val="00232A7A"/>
    <w:rsid w:val="00232EDE"/>
    <w:rsid w:val="00232F1C"/>
    <w:rsid w:val="00233CA7"/>
    <w:rsid w:val="0023416C"/>
    <w:rsid w:val="00234214"/>
    <w:rsid w:val="0023444C"/>
    <w:rsid w:val="00234B34"/>
    <w:rsid w:val="00235220"/>
    <w:rsid w:val="002353E7"/>
    <w:rsid w:val="00235511"/>
    <w:rsid w:val="00235C74"/>
    <w:rsid w:val="00235F43"/>
    <w:rsid w:val="0023627E"/>
    <w:rsid w:val="0023663D"/>
    <w:rsid w:val="0023690D"/>
    <w:rsid w:val="00236D0D"/>
    <w:rsid w:val="002371E4"/>
    <w:rsid w:val="002373E0"/>
    <w:rsid w:val="00237429"/>
    <w:rsid w:val="00237535"/>
    <w:rsid w:val="002379AD"/>
    <w:rsid w:val="00237B94"/>
    <w:rsid w:val="002403B4"/>
    <w:rsid w:val="00240BBD"/>
    <w:rsid w:val="00240FD1"/>
    <w:rsid w:val="0024104B"/>
    <w:rsid w:val="00241ECE"/>
    <w:rsid w:val="002425B4"/>
    <w:rsid w:val="002426BF"/>
    <w:rsid w:val="00242A7D"/>
    <w:rsid w:val="00242A8D"/>
    <w:rsid w:val="00242E5E"/>
    <w:rsid w:val="0024307C"/>
    <w:rsid w:val="00243104"/>
    <w:rsid w:val="002431D0"/>
    <w:rsid w:val="0024367C"/>
    <w:rsid w:val="00243C28"/>
    <w:rsid w:val="00244C2B"/>
    <w:rsid w:val="00244E2F"/>
    <w:rsid w:val="00245112"/>
    <w:rsid w:val="002451EC"/>
    <w:rsid w:val="002451FA"/>
    <w:rsid w:val="0024532C"/>
    <w:rsid w:val="0024594B"/>
    <w:rsid w:val="002464B7"/>
    <w:rsid w:val="0024654C"/>
    <w:rsid w:val="00246A59"/>
    <w:rsid w:val="00246AB5"/>
    <w:rsid w:val="00246BD3"/>
    <w:rsid w:val="00246BF1"/>
    <w:rsid w:val="00247320"/>
    <w:rsid w:val="002476A1"/>
    <w:rsid w:val="002479F6"/>
    <w:rsid w:val="00247ABC"/>
    <w:rsid w:val="00250127"/>
    <w:rsid w:val="00250370"/>
    <w:rsid w:val="002503DC"/>
    <w:rsid w:val="0025040D"/>
    <w:rsid w:val="00250445"/>
    <w:rsid w:val="00250525"/>
    <w:rsid w:val="002508D1"/>
    <w:rsid w:val="00250D99"/>
    <w:rsid w:val="00251376"/>
    <w:rsid w:val="002514F7"/>
    <w:rsid w:val="00251868"/>
    <w:rsid w:val="00251A5A"/>
    <w:rsid w:val="00252106"/>
    <w:rsid w:val="0025222F"/>
    <w:rsid w:val="00252665"/>
    <w:rsid w:val="00252F52"/>
    <w:rsid w:val="00252FB5"/>
    <w:rsid w:val="002532E4"/>
    <w:rsid w:val="002532E9"/>
    <w:rsid w:val="00253544"/>
    <w:rsid w:val="0025363C"/>
    <w:rsid w:val="002537DA"/>
    <w:rsid w:val="00253BCD"/>
    <w:rsid w:val="00253E29"/>
    <w:rsid w:val="002545D0"/>
    <w:rsid w:val="0025465E"/>
    <w:rsid w:val="00254779"/>
    <w:rsid w:val="00254EAC"/>
    <w:rsid w:val="00254EBB"/>
    <w:rsid w:val="00255785"/>
    <w:rsid w:val="00255795"/>
    <w:rsid w:val="00256134"/>
    <w:rsid w:val="00256E41"/>
    <w:rsid w:val="00256FD7"/>
    <w:rsid w:val="00257301"/>
    <w:rsid w:val="0025752A"/>
    <w:rsid w:val="00257708"/>
    <w:rsid w:val="00257C81"/>
    <w:rsid w:val="00257E72"/>
    <w:rsid w:val="00257EAE"/>
    <w:rsid w:val="00260666"/>
    <w:rsid w:val="002606B3"/>
    <w:rsid w:val="00260931"/>
    <w:rsid w:val="00260A8D"/>
    <w:rsid w:val="00260B2C"/>
    <w:rsid w:val="0026105A"/>
    <w:rsid w:val="00261857"/>
    <w:rsid w:val="00261961"/>
    <w:rsid w:val="00261C04"/>
    <w:rsid w:val="00261CAB"/>
    <w:rsid w:val="00262102"/>
    <w:rsid w:val="002622E0"/>
    <w:rsid w:val="002623D5"/>
    <w:rsid w:val="002624B8"/>
    <w:rsid w:val="002627E1"/>
    <w:rsid w:val="002627E4"/>
    <w:rsid w:val="002629D2"/>
    <w:rsid w:val="00262BD2"/>
    <w:rsid w:val="002631CF"/>
    <w:rsid w:val="00263DF7"/>
    <w:rsid w:val="00264158"/>
    <w:rsid w:val="0026473D"/>
    <w:rsid w:val="00265088"/>
    <w:rsid w:val="002650F1"/>
    <w:rsid w:val="00265169"/>
    <w:rsid w:val="00265178"/>
    <w:rsid w:val="00265433"/>
    <w:rsid w:val="00265458"/>
    <w:rsid w:val="0026589C"/>
    <w:rsid w:val="002659A3"/>
    <w:rsid w:val="00265DA7"/>
    <w:rsid w:val="002660B4"/>
    <w:rsid w:val="002664A7"/>
    <w:rsid w:val="002664AA"/>
    <w:rsid w:val="00266A02"/>
    <w:rsid w:val="00266E23"/>
    <w:rsid w:val="002675C2"/>
    <w:rsid w:val="002676EB"/>
    <w:rsid w:val="00267C17"/>
    <w:rsid w:val="00270285"/>
    <w:rsid w:val="0027046A"/>
    <w:rsid w:val="00270569"/>
    <w:rsid w:val="002705A9"/>
    <w:rsid w:val="0027066D"/>
    <w:rsid w:val="00270C3F"/>
    <w:rsid w:val="00270CA1"/>
    <w:rsid w:val="00270EE7"/>
    <w:rsid w:val="00270F0E"/>
    <w:rsid w:val="002712FB"/>
    <w:rsid w:val="002714A3"/>
    <w:rsid w:val="00271552"/>
    <w:rsid w:val="0027158B"/>
    <w:rsid w:val="002719FE"/>
    <w:rsid w:val="00271E80"/>
    <w:rsid w:val="0027237D"/>
    <w:rsid w:val="0027280A"/>
    <w:rsid w:val="00272942"/>
    <w:rsid w:val="00272C8C"/>
    <w:rsid w:val="002732F6"/>
    <w:rsid w:val="002738B1"/>
    <w:rsid w:val="00273BC2"/>
    <w:rsid w:val="002743A3"/>
    <w:rsid w:val="0027440D"/>
    <w:rsid w:val="002745CF"/>
    <w:rsid w:val="00274612"/>
    <w:rsid w:val="002748DE"/>
    <w:rsid w:val="00274C0F"/>
    <w:rsid w:val="00274E37"/>
    <w:rsid w:val="00275612"/>
    <w:rsid w:val="002758AB"/>
    <w:rsid w:val="00276263"/>
    <w:rsid w:val="00276590"/>
    <w:rsid w:val="00276915"/>
    <w:rsid w:val="0027705B"/>
    <w:rsid w:val="002771E0"/>
    <w:rsid w:val="002774D1"/>
    <w:rsid w:val="002774D3"/>
    <w:rsid w:val="0027764F"/>
    <w:rsid w:val="0027771E"/>
    <w:rsid w:val="002777E8"/>
    <w:rsid w:val="00277C32"/>
    <w:rsid w:val="00277F63"/>
    <w:rsid w:val="00280490"/>
    <w:rsid w:val="0028069D"/>
    <w:rsid w:val="002807DD"/>
    <w:rsid w:val="00280FC4"/>
    <w:rsid w:val="0028171A"/>
    <w:rsid w:val="00281B13"/>
    <w:rsid w:val="002821CA"/>
    <w:rsid w:val="00282B31"/>
    <w:rsid w:val="00282ED0"/>
    <w:rsid w:val="00283247"/>
    <w:rsid w:val="00283477"/>
    <w:rsid w:val="00283815"/>
    <w:rsid w:val="00283A1E"/>
    <w:rsid w:val="00283BD1"/>
    <w:rsid w:val="00284141"/>
    <w:rsid w:val="00284255"/>
    <w:rsid w:val="00284342"/>
    <w:rsid w:val="00284FC3"/>
    <w:rsid w:val="00284FF9"/>
    <w:rsid w:val="00285514"/>
    <w:rsid w:val="002855F2"/>
    <w:rsid w:val="00286142"/>
    <w:rsid w:val="00286307"/>
    <w:rsid w:val="00286482"/>
    <w:rsid w:val="0028653F"/>
    <w:rsid w:val="00286666"/>
    <w:rsid w:val="002867CB"/>
    <w:rsid w:val="0028683D"/>
    <w:rsid w:val="00286E8D"/>
    <w:rsid w:val="002870CC"/>
    <w:rsid w:val="002907A5"/>
    <w:rsid w:val="00290EE2"/>
    <w:rsid w:val="002913CD"/>
    <w:rsid w:val="0029146A"/>
    <w:rsid w:val="00291C68"/>
    <w:rsid w:val="0029259D"/>
    <w:rsid w:val="00292713"/>
    <w:rsid w:val="00292749"/>
    <w:rsid w:val="0029299A"/>
    <w:rsid w:val="00292AC8"/>
    <w:rsid w:val="00293084"/>
    <w:rsid w:val="00293991"/>
    <w:rsid w:val="00293AD3"/>
    <w:rsid w:val="00293B47"/>
    <w:rsid w:val="00293E1C"/>
    <w:rsid w:val="00293EC4"/>
    <w:rsid w:val="00293F49"/>
    <w:rsid w:val="00294051"/>
    <w:rsid w:val="002943A7"/>
    <w:rsid w:val="0029453E"/>
    <w:rsid w:val="00294960"/>
    <w:rsid w:val="00294AC1"/>
    <w:rsid w:val="00295456"/>
    <w:rsid w:val="00295A4D"/>
    <w:rsid w:val="00296241"/>
    <w:rsid w:val="00296368"/>
    <w:rsid w:val="002963D6"/>
    <w:rsid w:val="0029647D"/>
    <w:rsid w:val="002966AA"/>
    <w:rsid w:val="002978B2"/>
    <w:rsid w:val="00297B42"/>
    <w:rsid w:val="00297FEF"/>
    <w:rsid w:val="002A00CF"/>
    <w:rsid w:val="002A03C5"/>
    <w:rsid w:val="002A0614"/>
    <w:rsid w:val="002A06A0"/>
    <w:rsid w:val="002A0883"/>
    <w:rsid w:val="002A0CDE"/>
    <w:rsid w:val="002A12EA"/>
    <w:rsid w:val="002A1378"/>
    <w:rsid w:val="002A1AA4"/>
    <w:rsid w:val="002A1C47"/>
    <w:rsid w:val="002A1E50"/>
    <w:rsid w:val="002A2160"/>
    <w:rsid w:val="002A2737"/>
    <w:rsid w:val="002A2A7F"/>
    <w:rsid w:val="002A2E93"/>
    <w:rsid w:val="002A3138"/>
    <w:rsid w:val="002A3160"/>
    <w:rsid w:val="002A33FF"/>
    <w:rsid w:val="002A3488"/>
    <w:rsid w:val="002A386F"/>
    <w:rsid w:val="002A4298"/>
    <w:rsid w:val="002A439C"/>
    <w:rsid w:val="002A43B4"/>
    <w:rsid w:val="002A4533"/>
    <w:rsid w:val="002A4A28"/>
    <w:rsid w:val="002A4E97"/>
    <w:rsid w:val="002A5088"/>
    <w:rsid w:val="002A5360"/>
    <w:rsid w:val="002A5638"/>
    <w:rsid w:val="002A56BA"/>
    <w:rsid w:val="002A5966"/>
    <w:rsid w:val="002A635F"/>
    <w:rsid w:val="002A6454"/>
    <w:rsid w:val="002A6723"/>
    <w:rsid w:val="002A6D64"/>
    <w:rsid w:val="002A6DC1"/>
    <w:rsid w:val="002A73F7"/>
    <w:rsid w:val="002B015D"/>
    <w:rsid w:val="002B0C57"/>
    <w:rsid w:val="002B0FB3"/>
    <w:rsid w:val="002B1A57"/>
    <w:rsid w:val="002B1D0D"/>
    <w:rsid w:val="002B26BC"/>
    <w:rsid w:val="002B2BC9"/>
    <w:rsid w:val="002B2C6B"/>
    <w:rsid w:val="002B2CBD"/>
    <w:rsid w:val="002B2EE5"/>
    <w:rsid w:val="002B2F7C"/>
    <w:rsid w:val="002B3019"/>
    <w:rsid w:val="002B321A"/>
    <w:rsid w:val="002B3273"/>
    <w:rsid w:val="002B3C14"/>
    <w:rsid w:val="002B3FC9"/>
    <w:rsid w:val="002B41CD"/>
    <w:rsid w:val="002B4227"/>
    <w:rsid w:val="002B4290"/>
    <w:rsid w:val="002B45C8"/>
    <w:rsid w:val="002B4AC6"/>
    <w:rsid w:val="002B4ED7"/>
    <w:rsid w:val="002B55CC"/>
    <w:rsid w:val="002B56BB"/>
    <w:rsid w:val="002B5836"/>
    <w:rsid w:val="002B5B6E"/>
    <w:rsid w:val="002B5BB2"/>
    <w:rsid w:val="002B5CAC"/>
    <w:rsid w:val="002B5FC3"/>
    <w:rsid w:val="002B61A9"/>
    <w:rsid w:val="002B6272"/>
    <w:rsid w:val="002B6A12"/>
    <w:rsid w:val="002B6AA5"/>
    <w:rsid w:val="002B6B83"/>
    <w:rsid w:val="002B6CA7"/>
    <w:rsid w:val="002B6E1E"/>
    <w:rsid w:val="002B6EC1"/>
    <w:rsid w:val="002B737D"/>
    <w:rsid w:val="002B76F4"/>
    <w:rsid w:val="002B7C92"/>
    <w:rsid w:val="002B7FF5"/>
    <w:rsid w:val="002C00D9"/>
    <w:rsid w:val="002C0411"/>
    <w:rsid w:val="002C053F"/>
    <w:rsid w:val="002C0F7E"/>
    <w:rsid w:val="002C1793"/>
    <w:rsid w:val="002C1B3B"/>
    <w:rsid w:val="002C2388"/>
    <w:rsid w:val="002C2B3C"/>
    <w:rsid w:val="002C3773"/>
    <w:rsid w:val="002C3CED"/>
    <w:rsid w:val="002C3DC0"/>
    <w:rsid w:val="002C4300"/>
    <w:rsid w:val="002C4378"/>
    <w:rsid w:val="002C4721"/>
    <w:rsid w:val="002C4D7C"/>
    <w:rsid w:val="002C4FE4"/>
    <w:rsid w:val="002C570D"/>
    <w:rsid w:val="002C5D4B"/>
    <w:rsid w:val="002C5F8C"/>
    <w:rsid w:val="002C5F9F"/>
    <w:rsid w:val="002C607C"/>
    <w:rsid w:val="002C6388"/>
    <w:rsid w:val="002C6925"/>
    <w:rsid w:val="002C6FD4"/>
    <w:rsid w:val="002C7195"/>
    <w:rsid w:val="002C7392"/>
    <w:rsid w:val="002C7DCA"/>
    <w:rsid w:val="002D076F"/>
    <w:rsid w:val="002D081E"/>
    <w:rsid w:val="002D0F92"/>
    <w:rsid w:val="002D0F97"/>
    <w:rsid w:val="002D0FCE"/>
    <w:rsid w:val="002D20DB"/>
    <w:rsid w:val="002D21CC"/>
    <w:rsid w:val="002D23F8"/>
    <w:rsid w:val="002D27EB"/>
    <w:rsid w:val="002D2998"/>
    <w:rsid w:val="002D2B40"/>
    <w:rsid w:val="002D2E38"/>
    <w:rsid w:val="002D37AE"/>
    <w:rsid w:val="002D3BC4"/>
    <w:rsid w:val="002D3E14"/>
    <w:rsid w:val="002D3F54"/>
    <w:rsid w:val="002D3FB6"/>
    <w:rsid w:val="002D4206"/>
    <w:rsid w:val="002D4749"/>
    <w:rsid w:val="002D4D05"/>
    <w:rsid w:val="002D4EE6"/>
    <w:rsid w:val="002D5075"/>
    <w:rsid w:val="002D56BD"/>
    <w:rsid w:val="002D5E21"/>
    <w:rsid w:val="002D6345"/>
    <w:rsid w:val="002D664C"/>
    <w:rsid w:val="002D6B50"/>
    <w:rsid w:val="002D6F5A"/>
    <w:rsid w:val="002D724A"/>
    <w:rsid w:val="002D7576"/>
    <w:rsid w:val="002D7E03"/>
    <w:rsid w:val="002E0290"/>
    <w:rsid w:val="002E0391"/>
    <w:rsid w:val="002E03B0"/>
    <w:rsid w:val="002E08B2"/>
    <w:rsid w:val="002E0B80"/>
    <w:rsid w:val="002E0D47"/>
    <w:rsid w:val="002E14D6"/>
    <w:rsid w:val="002E1AD0"/>
    <w:rsid w:val="002E1BDD"/>
    <w:rsid w:val="002E1F3E"/>
    <w:rsid w:val="002E293F"/>
    <w:rsid w:val="002E2B17"/>
    <w:rsid w:val="002E33E5"/>
    <w:rsid w:val="002E3961"/>
    <w:rsid w:val="002E39AC"/>
    <w:rsid w:val="002E3B4A"/>
    <w:rsid w:val="002E41D5"/>
    <w:rsid w:val="002E51AA"/>
    <w:rsid w:val="002E5750"/>
    <w:rsid w:val="002E58DC"/>
    <w:rsid w:val="002E5C3F"/>
    <w:rsid w:val="002E5ED5"/>
    <w:rsid w:val="002E6269"/>
    <w:rsid w:val="002E63C7"/>
    <w:rsid w:val="002E65F0"/>
    <w:rsid w:val="002E745F"/>
    <w:rsid w:val="002E75A0"/>
    <w:rsid w:val="002E76A5"/>
    <w:rsid w:val="002E76FA"/>
    <w:rsid w:val="002E7AAA"/>
    <w:rsid w:val="002E7E41"/>
    <w:rsid w:val="002E7E7E"/>
    <w:rsid w:val="002F0415"/>
    <w:rsid w:val="002F0A4E"/>
    <w:rsid w:val="002F1381"/>
    <w:rsid w:val="002F16BB"/>
    <w:rsid w:val="002F1C32"/>
    <w:rsid w:val="002F2CC9"/>
    <w:rsid w:val="002F3183"/>
    <w:rsid w:val="002F3922"/>
    <w:rsid w:val="002F3CDB"/>
    <w:rsid w:val="002F3F38"/>
    <w:rsid w:val="002F408C"/>
    <w:rsid w:val="002F40EB"/>
    <w:rsid w:val="002F4B16"/>
    <w:rsid w:val="002F4BCA"/>
    <w:rsid w:val="002F4D4B"/>
    <w:rsid w:val="002F4FAA"/>
    <w:rsid w:val="002F5286"/>
    <w:rsid w:val="002F553D"/>
    <w:rsid w:val="002F5C56"/>
    <w:rsid w:val="002F5E6B"/>
    <w:rsid w:val="002F6022"/>
    <w:rsid w:val="002F62DD"/>
    <w:rsid w:val="002F6664"/>
    <w:rsid w:val="002F6B2B"/>
    <w:rsid w:val="002F732E"/>
    <w:rsid w:val="002F7B5C"/>
    <w:rsid w:val="0030004D"/>
    <w:rsid w:val="00300332"/>
    <w:rsid w:val="003005F5"/>
    <w:rsid w:val="003006E4"/>
    <w:rsid w:val="00300AFB"/>
    <w:rsid w:val="00301263"/>
    <w:rsid w:val="00301A4C"/>
    <w:rsid w:val="00301EE0"/>
    <w:rsid w:val="00302228"/>
    <w:rsid w:val="003023EA"/>
    <w:rsid w:val="00302447"/>
    <w:rsid w:val="00302488"/>
    <w:rsid w:val="003024BB"/>
    <w:rsid w:val="003032A1"/>
    <w:rsid w:val="003037EE"/>
    <w:rsid w:val="00303EDD"/>
    <w:rsid w:val="00303F36"/>
    <w:rsid w:val="00304100"/>
    <w:rsid w:val="0030410C"/>
    <w:rsid w:val="003048B8"/>
    <w:rsid w:val="00304D10"/>
    <w:rsid w:val="00304EFE"/>
    <w:rsid w:val="00305146"/>
    <w:rsid w:val="003055B9"/>
    <w:rsid w:val="00305682"/>
    <w:rsid w:val="00305BC8"/>
    <w:rsid w:val="00306119"/>
    <w:rsid w:val="00306203"/>
    <w:rsid w:val="003065D6"/>
    <w:rsid w:val="00306DAD"/>
    <w:rsid w:val="0030701B"/>
    <w:rsid w:val="003075DF"/>
    <w:rsid w:val="00307757"/>
    <w:rsid w:val="0030797C"/>
    <w:rsid w:val="003079D9"/>
    <w:rsid w:val="00307B8E"/>
    <w:rsid w:val="00307C14"/>
    <w:rsid w:val="00307EE9"/>
    <w:rsid w:val="00307FCB"/>
    <w:rsid w:val="0031008F"/>
    <w:rsid w:val="003106B2"/>
    <w:rsid w:val="00310761"/>
    <w:rsid w:val="00310D69"/>
    <w:rsid w:val="00310D73"/>
    <w:rsid w:val="00311459"/>
    <w:rsid w:val="00311932"/>
    <w:rsid w:val="00311B59"/>
    <w:rsid w:val="00311CAA"/>
    <w:rsid w:val="00311D34"/>
    <w:rsid w:val="00311D61"/>
    <w:rsid w:val="003126EA"/>
    <w:rsid w:val="00312D63"/>
    <w:rsid w:val="00312F4E"/>
    <w:rsid w:val="00313499"/>
    <w:rsid w:val="00313572"/>
    <w:rsid w:val="0031369B"/>
    <w:rsid w:val="00313BF2"/>
    <w:rsid w:val="0031474A"/>
    <w:rsid w:val="00314917"/>
    <w:rsid w:val="00314C8C"/>
    <w:rsid w:val="00314CFE"/>
    <w:rsid w:val="00314DAC"/>
    <w:rsid w:val="00314FD4"/>
    <w:rsid w:val="003151B3"/>
    <w:rsid w:val="00315288"/>
    <w:rsid w:val="003160EF"/>
    <w:rsid w:val="003161D2"/>
    <w:rsid w:val="0031630B"/>
    <w:rsid w:val="00316F67"/>
    <w:rsid w:val="003174E8"/>
    <w:rsid w:val="003179BD"/>
    <w:rsid w:val="00317BB1"/>
    <w:rsid w:val="00317E8A"/>
    <w:rsid w:val="003200AA"/>
    <w:rsid w:val="00320396"/>
    <w:rsid w:val="00320556"/>
    <w:rsid w:val="003205AF"/>
    <w:rsid w:val="0032070A"/>
    <w:rsid w:val="0032086C"/>
    <w:rsid w:val="003210DA"/>
    <w:rsid w:val="00321715"/>
    <w:rsid w:val="00321DE4"/>
    <w:rsid w:val="0032230E"/>
    <w:rsid w:val="0032235F"/>
    <w:rsid w:val="00322809"/>
    <w:rsid w:val="003228E0"/>
    <w:rsid w:val="00322C24"/>
    <w:rsid w:val="00322DB8"/>
    <w:rsid w:val="00322DBE"/>
    <w:rsid w:val="00323225"/>
    <w:rsid w:val="003232E1"/>
    <w:rsid w:val="00323A01"/>
    <w:rsid w:val="00323A4A"/>
    <w:rsid w:val="00323FB3"/>
    <w:rsid w:val="00324142"/>
    <w:rsid w:val="003242A0"/>
    <w:rsid w:val="0032437A"/>
    <w:rsid w:val="0032465A"/>
    <w:rsid w:val="00324CFC"/>
    <w:rsid w:val="00324D88"/>
    <w:rsid w:val="003256F7"/>
    <w:rsid w:val="00325E05"/>
    <w:rsid w:val="0032606C"/>
    <w:rsid w:val="00330528"/>
    <w:rsid w:val="00330BEC"/>
    <w:rsid w:val="003310C3"/>
    <w:rsid w:val="00331357"/>
    <w:rsid w:val="003314EF"/>
    <w:rsid w:val="00331AB1"/>
    <w:rsid w:val="00331BC2"/>
    <w:rsid w:val="00331E27"/>
    <w:rsid w:val="00332208"/>
    <w:rsid w:val="00332786"/>
    <w:rsid w:val="00332A0E"/>
    <w:rsid w:val="00332DB6"/>
    <w:rsid w:val="003330F0"/>
    <w:rsid w:val="00333F11"/>
    <w:rsid w:val="00333F4A"/>
    <w:rsid w:val="00334305"/>
    <w:rsid w:val="0033441C"/>
    <w:rsid w:val="0033471E"/>
    <w:rsid w:val="00334964"/>
    <w:rsid w:val="00334B85"/>
    <w:rsid w:val="00334D66"/>
    <w:rsid w:val="00335119"/>
    <w:rsid w:val="0033579C"/>
    <w:rsid w:val="00335895"/>
    <w:rsid w:val="00335DA9"/>
    <w:rsid w:val="0033657A"/>
    <w:rsid w:val="003365AB"/>
    <w:rsid w:val="00336663"/>
    <w:rsid w:val="00336E04"/>
    <w:rsid w:val="00337A5F"/>
    <w:rsid w:val="00337C6F"/>
    <w:rsid w:val="003405A5"/>
    <w:rsid w:val="00340610"/>
    <w:rsid w:val="00340A90"/>
    <w:rsid w:val="00341613"/>
    <w:rsid w:val="0034208B"/>
    <w:rsid w:val="00342093"/>
    <w:rsid w:val="0034267B"/>
    <w:rsid w:val="0034340A"/>
    <w:rsid w:val="003437A7"/>
    <w:rsid w:val="00344081"/>
    <w:rsid w:val="0034445C"/>
    <w:rsid w:val="0034466B"/>
    <w:rsid w:val="00344B06"/>
    <w:rsid w:val="00344E5B"/>
    <w:rsid w:val="00344F13"/>
    <w:rsid w:val="00344F87"/>
    <w:rsid w:val="00345326"/>
    <w:rsid w:val="00345430"/>
    <w:rsid w:val="00345888"/>
    <w:rsid w:val="00345BEC"/>
    <w:rsid w:val="003461C5"/>
    <w:rsid w:val="00346EBB"/>
    <w:rsid w:val="0034701F"/>
    <w:rsid w:val="003472FD"/>
    <w:rsid w:val="00347947"/>
    <w:rsid w:val="00347AFB"/>
    <w:rsid w:val="00347FE9"/>
    <w:rsid w:val="00350692"/>
    <w:rsid w:val="00350A26"/>
    <w:rsid w:val="003517F8"/>
    <w:rsid w:val="0035180D"/>
    <w:rsid w:val="00351B8C"/>
    <w:rsid w:val="00351C53"/>
    <w:rsid w:val="0035256A"/>
    <w:rsid w:val="0035262D"/>
    <w:rsid w:val="00352993"/>
    <w:rsid w:val="00353183"/>
    <w:rsid w:val="00353B94"/>
    <w:rsid w:val="0035405C"/>
    <w:rsid w:val="00354EA3"/>
    <w:rsid w:val="0035517D"/>
    <w:rsid w:val="003552C7"/>
    <w:rsid w:val="00355B61"/>
    <w:rsid w:val="00355E0C"/>
    <w:rsid w:val="00355F5A"/>
    <w:rsid w:val="00355FC0"/>
    <w:rsid w:val="0035618E"/>
    <w:rsid w:val="003561FF"/>
    <w:rsid w:val="0035636F"/>
    <w:rsid w:val="0035679F"/>
    <w:rsid w:val="003569CF"/>
    <w:rsid w:val="00356AF6"/>
    <w:rsid w:val="00356BC2"/>
    <w:rsid w:val="00357105"/>
    <w:rsid w:val="00357178"/>
    <w:rsid w:val="003571C3"/>
    <w:rsid w:val="00357310"/>
    <w:rsid w:val="00357738"/>
    <w:rsid w:val="00357BC1"/>
    <w:rsid w:val="00360123"/>
    <w:rsid w:val="0036022C"/>
    <w:rsid w:val="00360808"/>
    <w:rsid w:val="0036089B"/>
    <w:rsid w:val="00360A52"/>
    <w:rsid w:val="00360CE5"/>
    <w:rsid w:val="00360D16"/>
    <w:rsid w:val="003611D5"/>
    <w:rsid w:val="003613D2"/>
    <w:rsid w:val="00361EAA"/>
    <w:rsid w:val="003622CA"/>
    <w:rsid w:val="0036267A"/>
    <w:rsid w:val="003626C4"/>
    <w:rsid w:val="003627C7"/>
    <w:rsid w:val="003630D3"/>
    <w:rsid w:val="003633C1"/>
    <w:rsid w:val="0036366D"/>
    <w:rsid w:val="00363969"/>
    <w:rsid w:val="00363D04"/>
    <w:rsid w:val="003640B0"/>
    <w:rsid w:val="003644D0"/>
    <w:rsid w:val="00364B26"/>
    <w:rsid w:val="00364B78"/>
    <w:rsid w:val="00364CB5"/>
    <w:rsid w:val="0036542C"/>
    <w:rsid w:val="00365612"/>
    <w:rsid w:val="003657A1"/>
    <w:rsid w:val="00365BBB"/>
    <w:rsid w:val="0036695A"/>
    <w:rsid w:val="00366BD5"/>
    <w:rsid w:val="00367411"/>
    <w:rsid w:val="003676B3"/>
    <w:rsid w:val="003676B6"/>
    <w:rsid w:val="003678DD"/>
    <w:rsid w:val="00367E71"/>
    <w:rsid w:val="0037022E"/>
    <w:rsid w:val="00370267"/>
    <w:rsid w:val="00370346"/>
    <w:rsid w:val="00371929"/>
    <w:rsid w:val="0037277D"/>
    <w:rsid w:val="003727C9"/>
    <w:rsid w:val="00372995"/>
    <w:rsid w:val="003736C4"/>
    <w:rsid w:val="00374146"/>
    <w:rsid w:val="00374554"/>
    <w:rsid w:val="003746A6"/>
    <w:rsid w:val="00374734"/>
    <w:rsid w:val="00374A2B"/>
    <w:rsid w:val="00374EF5"/>
    <w:rsid w:val="0037556B"/>
    <w:rsid w:val="00375666"/>
    <w:rsid w:val="0037618E"/>
    <w:rsid w:val="003764A0"/>
    <w:rsid w:val="003767A2"/>
    <w:rsid w:val="00376AEA"/>
    <w:rsid w:val="00376B75"/>
    <w:rsid w:val="00376EFF"/>
    <w:rsid w:val="003770B2"/>
    <w:rsid w:val="00377106"/>
    <w:rsid w:val="00377E20"/>
    <w:rsid w:val="0037EC2A"/>
    <w:rsid w:val="00380395"/>
    <w:rsid w:val="00380615"/>
    <w:rsid w:val="00380ACA"/>
    <w:rsid w:val="00380ED1"/>
    <w:rsid w:val="00380F5D"/>
    <w:rsid w:val="0038171F"/>
    <w:rsid w:val="00381876"/>
    <w:rsid w:val="00381B92"/>
    <w:rsid w:val="00381DB0"/>
    <w:rsid w:val="00381DFC"/>
    <w:rsid w:val="00382CC9"/>
    <w:rsid w:val="00382CFF"/>
    <w:rsid w:val="0038309A"/>
    <w:rsid w:val="00383677"/>
    <w:rsid w:val="003839F5"/>
    <w:rsid w:val="00383CAE"/>
    <w:rsid w:val="00383DFF"/>
    <w:rsid w:val="00384092"/>
    <w:rsid w:val="00384884"/>
    <w:rsid w:val="00384A8F"/>
    <w:rsid w:val="00384E3A"/>
    <w:rsid w:val="00384E3C"/>
    <w:rsid w:val="00385609"/>
    <w:rsid w:val="00385F4C"/>
    <w:rsid w:val="0038617B"/>
    <w:rsid w:val="00386230"/>
    <w:rsid w:val="003866FC"/>
    <w:rsid w:val="00386C4C"/>
    <w:rsid w:val="003871F1"/>
    <w:rsid w:val="00387483"/>
    <w:rsid w:val="003877D1"/>
    <w:rsid w:val="00387879"/>
    <w:rsid w:val="003878FC"/>
    <w:rsid w:val="00387BCB"/>
    <w:rsid w:val="00387C54"/>
    <w:rsid w:val="00387EA6"/>
    <w:rsid w:val="00390422"/>
    <w:rsid w:val="003905BC"/>
    <w:rsid w:val="003908BC"/>
    <w:rsid w:val="00390955"/>
    <w:rsid w:val="00390D2F"/>
    <w:rsid w:val="0039100B"/>
    <w:rsid w:val="0039108B"/>
    <w:rsid w:val="00391A6F"/>
    <w:rsid w:val="00391AD1"/>
    <w:rsid w:val="00391D50"/>
    <w:rsid w:val="0039250F"/>
    <w:rsid w:val="00392902"/>
    <w:rsid w:val="00392A31"/>
    <w:rsid w:val="003933E8"/>
    <w:rsid w:val="00393460"/>
    <w:rsid w:val="00394041"/>
    <w:rsid w:val="003945EE"/>
    <w:rsid w:val="00394601"/>
    <w:rsid w:val="00394941"/>
    <w:rsid w:val="00394B8B"/>
    <w:rsid w:val="003955C7"/>
    <w:rsid w:val="00395957"/>
    <w:rsid w:val="00395DA1"/>
    <w:rsid w:val="00396100"/>
    <w:rsid w:val="0039627C"/>
    <w:rsid w:val="0039629C"/>
    <w:rsid w:val="003963AB"/>
    <w:rsid w:val="003963BD"/>
    <w:rsid w:val="0039674F"/>
    <w:rsid w:val="003968DF"/>
    <w:rsid w:val="00396E10"/>
    <w:rsid w:val="0039740E"/>
    <w:rsid w:val="0039796E"/>
    <w:rsid w:val="00397ECA"/>
    <w:rsid w:val="003A084F"/>
    <w:rsid w:val="003A1491"/>
    <w:rsid w:val="003A1FDB"/>
    <w:rsid w:val="003A2167"/>
    <w:rsid w:val="003A2508"/>
    <w:rsid w:val="003A279A"/>
    <w:rsid w:val="003A29A1"/>
    <w:rsid w:val="003A2DFA"/>
    <w:rsid w:val="003A34BA"/>
    <w:rsid w:val="003A37CE"/>
    <w:rsid w:val="003A388D"/>
    <w:rsid w:val="003A3B29"/>
    <w:rsid w:val="003A4124"/>
    <w:rsid w:val="003A513B"/>
    <w:rsid w:val="003A51A5"/>
    <w:rsid w:val="003A52E8"/>
    <w:rsid w:val="003A56BE"/>
    <w:rsid w:val="003A6700"/>
    <w:rsid w:val="003A6E68"/>
    <w:rsid w:val="003A7066"/>
    <w:rsid w:val="003A796D"/>
    <w:rsid w:val="003B0012"/>
    <w:rsid w:val="003B008A"/>
    <w:rsid w:val="003B045B"/>
    <w:rsid w:val="003B06DB"/>
    <w:rsid w:val="003B0A72"/>
    <w:rsid w:val="003B0B96"/>
    <w:rsid w:val="003B0BD0"/>
    <w:rsid w:val="003B0D7A"/>
    <w:rsid w:val="003B0F6C"/>
    <w:rsid w:val="003B10A6"/>
    <w:rsid w:val="003B1206"/>
    <w:rsid w:val="003B1A56"/>
    <w:rsid w:val="003B27A6"/>
    <w:rsid w:val="003B2AF8"/>
    <w:rsid w:val="003B35C0"/>
    <w:rsid w:val="003B3804"/>
    <w:rsid w:val="003B45D8"/>
    <w:rsid w:val="003B460F"/>
    <w:rsid w:val="003B5022"/>
    <w:rsid w:val="003B5083"/>
    <w:rsid w:val="003B531B"/>
    <w:rsid w:val="003B5FE8"/>
    <w:rsid w:val="003B61A6"/>
    <w:rsid w:val="003B63A5"/>
    <w:rsid w:val="003B6416"/>
    <w:rsid w:val="003B6776"/>
    <w:rsid w:val="003B6A71"/>
    <w:rsid w:val="003B6AEF"/>
    <w:rsid w:val="003B6B2B"/>
    <w:rsid w:val="003B6CD4"/>
    <w:rsid w:val="003B7517"/>
    <w:rsid w:val="003B7F86"/>
    <w:rsid w:val="003C0B68"/>
    <w:rsid w:val="003C106C"/>
    <w:rsid w:val="003C11D2"/>
    <w:rsid w:val="003C1395"/>
    <w:rsid w:val="003C1D68"/>
    <w:rsid w:val="003C20C6"/>
    <w:rsid w:val="003C2347"/>
    <w:rsid w:val="003C24D9"/>
    <w:rsid w:val="003C260D"/>
    <w:rsid w:val="003C2BFB"/>
    <w:rsid w:val="003C2D41"/>
    <w:rsid w:val="003C336A"/>
    <w:rsid w:val="003C3AE4"/>
    <w:rsid w:val="003C43FA"/>
    <w:rsid w:val="003C45AE"/>
    <w:rsid w:val="003C46BD"/>
    <w:rsid w:val="003C47B5"/>
    <w:rsid w:val="003C4813"/>
    <w:rsid w:val="003C4D33"/>
    <w:rsid w:val="003C5854"/>
    <w:rsid w:val="003C5F17"/>
    <w:rsid w:val="003C6798"/>
    <w:rsid w:val="003C6865"/>
    <w:rsid w:val="003C7DA3"/>
    <w:rsid w:val="003D0108"/>
    <w:rsid w:val="003D02B9"/>
    <w:rsid w:val="003D0812"/>
    <w:rsid w:val="003D0A5A"/>
    <w:rsid w:val="003D0E9F"/>
    <w:rsid w:val="003D0EA0"/>
    <w:rsid w:val="003D0FC2"/>
    <w:rsid w:val="003D13AD"/>
    <w:rsid w:val="003D1C8C"/>
    <w:rsid w:val="003D2049"/>
    <w:rsid w:val="003D215F"/>
    <w:rsid w:val="003D2949"/>
    <w:rsid w:val="003D3100"/>
    <w:rsid w:val="003D3332"/>
    <w:rsid w:val="003D34FA"/>
    <w:rsid w:val="003D3C95"/>
    <w:rsid w:val="003D4250"/>
    <w:rsid w:val="003D4403"/>
    <w:rsid w:val="003D4891"/>
    <w:rsid w:val="003D540B"/>
    <w:rsid w:val="003D54E8"/>
    <w:rsid w:val="003D558C"/>
    <w:rsid w:val="003D5F34"/>
    <w:rsid w:val="003D62F3"/>
    <w:rsid w:val="003D64E0"/>
    <w:rsid w:val="003D65FA"/>
    <w:rsid w:val="003D6612"/>
    <w:rsid w:val="003D69A2"/>
    <w:rsid w:val="003D6AAC"/>
    <w:rsid w:val="003D6C5A"/>
    <w:rsid w:val="003D7353"/>
    <w:rsid w:val="003D761B"/>
    <w:rsid w:val="003E0A67"/>
    <w:rsid w:val="003E0E56"/>
    <w:rsid w:val="003E1BA0"/>
    <w:rsid w:val="003E1E2E"/>
    <w:rsid w:val="003E22C0"/>
    <w:rsid w:val="003E22F7"/>
    <w:rsid w:val="003E2B79"/>
    <w:rsid w:val="003E2FFC"/>
    <w:rsid w:val="003E38ED"/>
    <w:rsid w:val="003E3C4B"/>
    <w:rsid w:val="003E4304"/>
    <w:rsid w:val="003E495B"/>
    <w:rsid w:val="003E4B6B"/>
    <w:rsid w:val="003E5439"/>
    <w:rsid w:val="003E5819"/>
    <w:rsid w:val="003E5BA9"/>
    <w:rsid w:val="003E5C50"/>
    <w:rsid w:val="003E6687"/>
    <w:rsid w:val="003E681F"/>
    <w:rsid w:val="003E6D59"/>
    <w:rsid w:val="003E70F9"/>
    <w:rsid w:val="003E711A"/>
    <w:rsid w:val="003E7F98"/>
    <w:rsid w:val="003F0204"/>
    <w:rsid w:val="003F02A3"/>
    <w:rsid w:val="003F0C13"/>
    <w:rsid w:val="003F11CC"/>
    <w:rsid w:val="003F1706"/>
    <w:rsid w:val="003F17F0"/>
    <w:rsid w:val="003F1821"/>
    <w:rsid w:val="003F28BA"/>
    <w:rsid w:val="003F29C9"/>
    <w:rsid w:val="003F4B60"/>
    <w:rsid w:val="003F52C9"/>
    <w:rsid w:val="003F561C"/>
    <w:rsid w:val="003F5CBB"/>
    <w:rsid w:val="003F5EBF"/>
    <w:rsid w:val="003F6983"/>
    <w:rsid w:val="003F69BB"/>
    <w:rsid w:val="003F702F"/>
    <w:rsid w:val="003F74AC"/>
    <w:rsid w:val="003F7979"/>
    <w:rsid w:val="003F7CCA"/>
    <w:rsid w:val="003F7E7F"/>
    <w:rsid w:val="003F7F99"/>
    <w:rsid w:val="00400197"/>
    <w:rsid w:val="0040031B"/>
    <w:rsid w:val="004003C2"/>
    <w:rsid w:val="004004FF"/>
    <w:rsid w:val="004007EE"/>
    <w:rsid w:val="0040089A"/>
    <w:rsid w:val="004013DB"/>
    <w:rsid w:val="0040278B"/>
    <w:rsid w:val="0040288B"/>
    <w:rsid w:val="00402BAC"/>
    <w:rsid w:val="00403244"/>
    <w:rsid w:val="004035C3"/>
    <w:rsid w:val="00404226"/>
    <w:rsid w:val="00404562"/>
    <w:rsid w:val="00404593"/>
    <w:rsid w:val="004046B1"/>
    <w:rsid w:val="00404798"/>
    <w:rsid w:val="004047A9"/>
    <w:rsid w:val="004051BB"/>
    <w:rsid w:val="0040520C"/>
    <w:rsid w:val="004058F6"/>
    <w:rsid w:val="00405C71"/>
    <w:rsid w:val="004060A6"/>
    <w:rsid w:val="00406C7C"/>
    <w:rsid w:val="00407060"/>
    <w:rsid w:val="00407173"/>
    <w:rsid w:val="004073DA"/>
    <w:rsid w:val="004078B5"/>
    <w:rsid w:val="00407A16"/>
    <w:rsid w:val="00407AB8"/>
    <w:rsid w:val="00407D06"/>
    <w:rsid w:val="00407E72"/>
    <w:rsid w:val="00410965"/>
    <w:rsid w:val="00410AD0"/>
    <w:rsid w:val="00410C30"/>
    <w:rsid w:val="00410DA6"/>
    <w:rsid w:val="004113F9"/>
    <w:rsid w:val="0041160D"/>
    <w:rsid w:val="004116F9"/>
    <w:rsid w:val="00411E14"/>
    <w:rsid w:val="00411F32"/>
    <w:rsid w:val="0041209A"/>
    <w:rsid w:val="00412E5A"/>
    <w:rsid w:val="00412F5A"/>
    <w:rsid w:val="004130DA"/>
    <w:rsid w:val="00413386"/>
    <w:rsid w:val="00413566"/>
    <w:rsid w:val="00413B04"/>
    <w:rsid w:val="00413EB6"/>
    <w:rsid w:val="00414267"/>
    <w:rsid w:val="0041429D"/>
    <w:rsid w:val="00414DFA"/>
    <w:rsid w:val="00415049"/>
    <w:rsid w:val="00415AE6"/>
    <w:rsid w:val="00415C39"/>
    <w:rsid w:val="00415FC0"/>
    <w:rsid w:val="0041615C"/>
    <w:rsid w:val="00416514"/>
    <w:rsid w:val="00416533"/>
    <w:rsid w:val="004167A1"/>
    <w:rsid w:val="00416921"/>
    <w:rsid w:val="00416980"/>
    <w:rsid w:val="00416A6B"/>
    <w:rsid w:val="00416BFB"/>
    <w:rsid w:val="00416F31"/>
    <w:rsid w:val="00416F39"/>
    <w:rsid w:val="004175CF"/>
    <w:rsid w:val="004177FD"/>
    <w:rsid w:val="00417B4A"/>
    <w:rsid w:val="004201B3"/>
    <w:rsid w:val="00420296"/>
    <w:rsid w:val="004202A9"/>
    <w:rsid w:val="00420563"/>
    <w:rsid w:val="004209FE"/>
    <w:rsid w:val="00420AE3"/>
    <w:rsid w:val="00420B97"/>
    <w:rsid w:val="00420BBD"/>
    <w:rsid w:val="00420C4D"/>
    <w:rsid w:val="00420DF4"/>
    <w:rsid w:val="00421A91"/>
    <w:rsid w:val="00421C69"/>
    <w:rsid w:val="00421DE8"/>
    <w:rsid w:val="00421E77"/>
    <w:rsid w:val="00422399"/>
    <w:rsid w:val="004225E0"/>
    <w:rsid w:val="0042264D"/>
    <w:rsid w:val="004227EE"/>
    <w:rsid w:val="00422902"/>
    <w:rsid w:val="004231F9"/>
    <w:rsid w:val="0042378D"/>
    <w:rsid w:val="00423B8F"/>
    <w:rsid w:val="0042418B"/>
    <w:rsid w:val="00424472"/>
    <w:rsid w:val="004244B0"/>
    <w:rsid w:val="00424E09"/>
    <w:rsid w:val="004251BA"/>
    <w:rsid w:val="0042536C"/>
    <w:rsid w:val="0042547F"/>
    <w:rsid w:val="004254B4"/>
    <w:rsid w:val="0042551F"/>
    <w:rsid w:val="0042575B"/>
    <w:rsid w:val="00425EEC"/>
    <w:rsid w:val="004268F3"/>
    <w:rsid w:val="00426955"/>
    <w:rsid w:val="00426C5C"/>
    <w:rsid w:val="004270BF"/>
    <w:rsid w:val="004272C3"/>
    <w:rsid w:val="004277AD"/>
    <w:rsid w:val="004278DF"/>
    <w:rsid w:val="00427A95"/>
    <w:rsid w:val="00427F97"/>
    <w:rsid w:val="00430014"/>
    <w:rsid w:val="004303D9"/>
    <w:rsid w:val="00430461"/>
    <w:rsid w:val="0043046B"/>
    <w:rsid w:val="00430CF3"/>
    <w:rsid w:val="00430DA6"/>
    <w:rsid w:val="00430EFB"/>
    <w:rsid w:val="004315C0"/>
    <w:rsid w:val="004317F7"/>
    <w:rsid w:val="0043213F"/>
    <w:rsid w:val="0043244A"/>
    <w:rsid w:val="0043244F"/>
    <w:rsid w:val="00432710"/>
    <w:rsid w:val="00432DF8"/>
    <w:rsid w:val="00432FBA"/>
    <w:rsid w:val="00433A91"/>
    <w:rsid w:val="00433A92"/>
    <w:rsid w:val="00434910"/>
    <w:rsid w:val="00435654"/>
    <w:rsid w:val="00435B0D"/>
    <w:rsid w:val="00435B19"/>
    <w:rsid w:val="00436038"/>
    <w:rsid w:val="00436128"/>
    <w:rsid w:val="004362CC"/>
    <w:rsid w:val="004367B5"/>
    <w:rsid w:val="00436A26"/>
    <w:rsid w:val="00437485"/>
    <w:rsid w:val="004374EE"/>
    <w:rsid w:val="004374FD"/>
    <w:rsid w:val="00437577"/>
    <w:rsid w:val="00440277"/>
    <w:rsid w:val="0044072A"/>
    <w:rsid w:val="00441045"/>
    <w:rsid w:val="004410E2"/>
    <w:rsid w:val="00441389"/>
    <w:rsid w:val="004413DE"/>
    <w:rsid w:val="00441BEB"/>
    <w:rsid w:val="004424F8"/>
    <w:rsid w:val="004429CD"/>
    <w:rsid w:val="0044337E"/>
    <w:rsid w:val="004445E7"/>
    <w:rsid w:val="00444AF6"/>
    <w:rsid w:val="004453B5"/>
    <w:rsid w:val="00445422"/>
    <w:rsid w:val="00445500"/>
    <w:rsid w:val="00446810"/>
    <w:rsid w:val="00446AA7"/>
    <w:rsid w:val="00446BAB"/>
    <w:rsid w:val="00447083"/>
    <w:rsid w:val="00447261"/>
    <w:rsid w:val="00447744"/>
    <w:rsid w:val="00447ADA"/>
    <w:rsid w:val="00447B94"/>
    <w:rsid w:val="00447F3D"/>
    <w:rsid w:val="00447FB1"/>
    <w:rsid w:val="0045046A"/>
    <w:rsid w:val="00450537"/>
    <w:rsid w:val="00450706"/>
    <w:rsid w:val="0045093C"/>
    <w:rsid w:val="00450B93"/>
    <w:rsid w:val="00450E7B"/>
    <w:rsid w:val="00450F43"/>
    <w:rsid w:val="0045223A"/>
    <w:rsid w:val="00452339"/>
    <w:rsid w:val="004525EC"/>
    <w:rsid w:val="00452798"/>
    <w:rsid w:val="004528C9"/>
    <w:rsid w:val="00452B37"/>
    <w:rsid w:val="00452F84"/>
    <w:rsid w:val="004532ED"/>
    <w:rsid w:val="0045340C"/>
    <w:rsid w:val="004543AF"/>
    <w:rsid w:val="004545DA"/>
    <w:rsid w:val="00454D8E"/>
    <w:rsid w:val="00455250"/>
    <w:rsid w:val="004552A2"/>
    <w:rsid w:val="004552DF"/>
    <w:rsid w:val="004554C0"/>
    <w:rsid w:val="0045562F"/>
    <w:rsid w:val="00455967"/>
    <w:rsid w:val="00455E1D"/>
    <w:rsid w:val="004562C8"/>
    <w:rsid w:val="00456472"/>
    <w:rsid w:val="00456596"/>
    <w:rsid w:val="004567D6"/>
    <w:rsid w:val="00456D41"/>
    <w:rsid w:val="00456EDF"/>
    <w:rsid w:val="00456F23"/>
    <w:rsid w:val="00456F31"/>
    <w:rsid w:val="00457310"/>
    <w:rsid w:val="00457313"/>
    <w:rsid w:val="0045778F"/>
    <w:rsid w:val="00457A8E"/>
    <w:rsid w:val="00457DA3"/>
    <w:rsid w:val="00457E22"/>
    <w:rsid w:val="0046068B"/>
    <w:rsid w:val="004609B6"/>
    <w:rsid w:val="00460A5A"/>
    <w:rsid w:val="004612D1"/>
    <w:rsid w:val="00461B84"/>
    <w:rsid w:val="0046224C"/>
    <w:rsid w:val="004625D5"/>
    <w:rsid w:val="0046269F"/>
    <w:rsid w:val="00462C46"/>
    <w:rsid w:val="00462E7D"/>
    <w:rsid w:val="0046364D"/>
    <w:rsid w:val="004638FD"/>
    <w:rsid w:val="00464385"/>
    <w:rsid w:val="00464395"/>
    <w:rsid w:val="00464C4A"/>
    <w:rsid w:val="00465276"/>
    <w:rsid w:val="004657A1"/>
    <w:rsid w:val="004658E0"/>
    <w:rsid w:val="00465B12"/>
    <w:rsid w:val="0046652D"/>
    <w:rsid w:val="00466538"/>
    <w:rsid w:val="004667A7"/>
    <w:rsid w:val="004667BD"/>
    <w:rsid w:val="00466A4A"/>
    <w:rsid w:val="00466FB3"/>
    <w:rsid w:val="00467151"/>
    <w:rsid w:val="00467422"/>
    <w:rsid w:val="004674BC"/>
    <w:rsid w:val="004676D0"/>
    <w:rsid w:val="004677B0"/>
    <w:rsid w:val="00467B64"/>
    <w:rsid w:val="00470272"/>
    <w:rsid w:val="00470B32"/>
    <w:rsid w:val="00471EAC"/>
    <w:rsid w:val="004721EF"/>
    <w:rsid w:val="004723A5"/>
    <w:rsid w:val="004724E5"/>
    <w:rsid w:val="00472AEE"/>
    <w:rsid w:val="00472BC0"/>
    <w:rsid w:val="00472DE8"/>
    <w:rsid w:val="00473175"/>
    <w:rsid w:val="00473AD5"/>
    <w:rsid w:val="00473BD9"/>
    <w:rsid w:val="00473E86"/>
    <w:rsid w:val="00474397"/>
    <w:rsid w:val="00474709"/>
    <w:rsid w:val="00474F14"/>
    <w:rsid w:val="004752F9"/>
    <w:rsid w:val="0047532D"/>
    <w:rsid w:val="00475583"/>
    <w:rsid w:val="00475ADE"/>
    <w:rsid w:val="00476402"/>
    <w:rsid w:val="00476456"/>
    <w:rsid w:val="00476BF2"/>
    <w:rsid w:val="00476CB6"/>
    <w:rsid w:val="00476DDD"/>
    <w:rsid w:val="0047751F"/>
    <w:rsid w:val="00477527"/>
    <w:rsid w:val="004776AC"/>
    <w:rsid w:val="00477A31"/>
    <w:rsid w:val="00477C5F"/>
    <w:rsid w:val="00480014"/>
    <w:rsid w:val="0048076E"/>
    <w:rsid w:val="004807DF"/>
    <w:rsid w:val="0048098E"/>
    <w:rsid w:val="00480C06"/>
    <w:rsid w:val="00480E1C"/>
    <w:rsid w:val="00480ED1"/>
    <w:rsid w:val="00481164"/>
    <w:rsid w:val="00481368"/>
    <w:rsid w:val="00481420"/>
    <w:rsid w:val="00481C1B"/>
    <w:rsid w:val="00481F74"/>
    <w:rsid w:val="004824DB"/>
    <w:rsid w:val="004827BB"/>
    <w:rsid w:val="004827C3"/>
    <w:rsid w:val="00482B4B"/>
    <w:rsid w:val="00482FF7"/>
    <w:rsid w:val="004830D0"/>
    <w:rsid w:val="004831B5"/>
    <w:rsid w:val="0048375D"/>
    <w:rsid w:val="00483AAE"/>
    <w:rsid w:val="00484226"/>
    <w:rsid w:val="00484C40"/>
    <w:rsid w:val="004850F0"/>
    <w:rsid w:val="004855DD"/>
    <w:rsid w:val="00485BF4"/>
    <w:rsid w:val="00486839"/>
    <w:rsid w:val="004869E6"/>
    <w:rsid w:val="00487361"/>
    <w:rsid w:val="0048753F"/>
    <w:rsid w:val="004877CA"/>
    <w:rsid w:val="00487BC7"/>
    <w:rsid w:val="00487DBA"/>
    <w:rsid w:val="00487DD4"/>
    <w:rsid w:val="00487EAC"/>
    <w:rsid w:val="00490371"/>
    <w:rsid w:val="004904D4"/>
    <w:rsid w:val="004905CF"/>
    <w:rsid w:val="00490646"/>
    <w:rsid w:val="004906FA"/>
    <w:rsid w:val="00490CD1"/>
    <w:rsid w:val="00490E17"/>
    <w:rsid w:val="004913DD"/>
    <w:rsid w:val="00491591"/>
    <w:rsid w:val="0049173A"/>
    <w:rsid w:val="0049173E"/>
    <w:rsid w:val="00491D48"/>
    <w:rsid w:val="00491F34"/>
    <w:rsid w:val="00492135"/>
    <w:rsid w:val="0049269C"/>
    <w:rsid w:val="00492EC2"/>
    <w:rsid w:val="0049323F"/>
    <w:rsid w:val="004933BD"/>
    <w:rsid w:val="00493759"/>
    <w:rsid w:val="00493981"/>
    <w:rsid w:val="00493AD6"/>
    <w:rsid w:val="004946EF"/>
    <w:rsid w:val="0049525A"/>
    <w:rsid w:val="00495303"/>
    <w:rsid w:val="004953E0"/>
    <w:rsid w:val="00495581"/>
    <w:rsid w:val="0049577A"/>
    <w:rsid w:val="00495904"/>
    <w:rsid w:val="00495CA1"/>
    <w:rsid w:val="00495D8F"/>
    <w:rsid w:val="004960C4"/>
    <w:rsid w:val="0049616C"/>
    <w:rsid w:val="00496317"/>
    <w:rsid w:val="00496390"/>
    <w:rsid w:val="004964CE"/>
    <w:rsid w:val="004965A5"/>
    <w:rsid w:val="00496844"/>
    <w:rsid w:val="0049687F"/>
    <w:rsid w:val="00496B87"/>
    <w:rsid w:val="00496E59"/>
    <w:rsid w:val="00497089"/>
    <w:rsid w:val="004974B8"/>
    <w:rsid w:val="004A011D"/>
    <w:rsid w:val="004A0686"/>
    <w:rsid w:val="004A069C"/>
    <w:rsid w:val="004A06E1"/>
    <w:rsid w:val="004A094A"/>
    <w:rsid w:val="004A119C"/>
    <w:rsid w:val="004A1205"/>
    <w:rsid w:val="004A145D"/>
    <w:rsid w:val="004A18CD"/>
    <w:rsid w:val="004A1976"/>
    <w:rsid w:val="004A1F36"/>
    <w:rsid w:val="004A21DE"/>
    <w:rsid w:val="004A2367"/>
    <w:rsid w:val="004A278D"/>
    <w:rsid w:val="004A2814"/>
    <w:rsid w:val="004A29D1"/>
    <w:rsid w:val="004A2BB4"/>
    <w:rsid w:val="004A2E0D"/>
    <w:rsid w:val="004A338D"/>
    <w:rsid w:val="004A373F"/>
    <w:rsid w:val="004A37CF"/>
    <w:rsid w:val="004A3B8E"/>
    <w:rsid w:val="004A3F35"/>
    <w:rsid w:val="004A423F"/>
    <w:rsid w:val="004A450D"/>
    <w:rsid w:val="004A4992"/>
    <w:rsid w:val="004A4EF3"/>
    <w:rsid w:val="004A4FDC"/>
    <w:rsid w:val="004A537F"/>
    <w:rsid w:val="004A5595"/>
    <w:rsid w:val="004A5B3D"/>
    <w:rsid w:val="004A5C65"/>
    <w:rsid w:val="004A6272"/>
    <w:rsid w:val="004A6708"/>
    <w:rsid w:val="004A6C31"/>
    <w:rsid w:val="004A6E2C"/>
    <w:rsid w:val="004A6ECB"/>
    <w:rsid w:val="004A78F9"/>
    <w:rsid w:val="004A7964"/>
    <w:rsid w:val="004A7BD8"/>
    <w:rsid w:val="004A7C35"/>
    <w:rsid w:val="004A7C74"/>
    <w:rsid w:val="004A7D7A"/>
    <w:rsid w:val="004A7E10"/>
    <w:rsid w:val="004B02C4"/>
    <w:rsid w:val="004B0A27"/>
    <w:rsid w:val="004B0E86"/>
    <w:rsid w:val="004B25AC"/>
    <w:rsid w:val="004B2E1B"/>
    <w:rsid w:val="004B2FF0"/>
    <w:rsid w:val="004B3999"/>
    <w:rsid w:val="004B3AE9"/>
    <w:rsid w:val="004B45A5"/>
    <w:rsid w:val="004B48F3"/>
    <w:rsid w:val="004B49A8"/>
    <w:rsid w:val="004B4B49"/>
    <w:rsid w:val="004B5158"/>
    <w:rsid w:val="004B5388"/>
    <w:rsid w:val="004B54D2"/>
    <w:rsid w:val="004B56AE"/>
    <w:rsid w:val="004B6537"/>
    <w:rsid w:val="004B6538"/>
    <w:rsid w:val="004B6A92"/>
    <w:rsid w:val="004B7EB7"/>
    <w:rsid w:val="004C0006"/>
    <w:rsid w:val="004C1092"/>
    <w:rsid w:val="004C1B38"/>
    <w:rsid w:val="004C2080"/>
    <w:rsid w:val="004C23BA"/>
    <w:rsid w:val="004C2C4B"/>
    <w:rsid w:val="004C3335"/>
    <w:rsid w:val="004C3B15"/>
    <w:rsid w:val="004C3C82"/>
    <w:rsid w:val="004C4393"/>
    <w:rsid w:val="004C4649"/>
    <w:rsid w:val="004C528F"/>
    <w:rsid w:val="004C5608"/>
    <w:rsid w:val="004C57A3"/>
    <w:rsid w:val="004C5E40"/>
    <w:rsid w:val="004C5E59"/>
    <w:rsid w:val="004C6888"/>
    <w:rsid w:val="004C6E8B"/>
    <w:rsid w:val="004C6FA8"/>
    <w:rsid w:val="004C71A4"/>
    <w:rsid w:val="004C720B"/>
    <w:rsid w:val="004C769D"/>
    <w:rsid w:val="004C7C5A"/>
    <w:rsid w:val="004C7F3E"/>
    <w:rsid w:val="004C7FB8"/>
    <w:rsid w:val="004C7FB9"/>
    <w:rsid w:val="004D047D"/>
    <w:rsid w:val="004D0481"/>
    <w:rsid w:val="004D06D3"/>
    <w:rsid w:val="004D081A"/>
    <w:rsid w:val="004D0A3B"/>
    <w:rsid w:val="004D0E4A"/>
    <w:rsid w:val="004D1343"/>
    <w:rsid w:val="004D14DE"/>
    <w:rsid w:val="004D161C"/>
    <w:rsid w:val="004D16FE"/>
    <w:rsid w:val="004D1C6A"/>
    <w:rsid w:val="004D1C92"/>
    <w:rsid w:val="004D2177"/>
    <w:rsid w:val="004D232A"/>
    <w:rsid w:val="004D27EF"/>
    <w:rsid w:val="004D366F"/>
    <w:rsid w:val="004D3C00"/>
    <w:rsid w:val="004D431C"/>
    <w:rsid w:val="004D46E8"/>
    <w:rsid w:val="004D4EC1"/>
    <w:rsid w:val="004D4F76"/>
    <w:rsid w:val="004D592E"/>
    <w:rsid w:val="004D5D65"/>
    <w:rsid w:val="004D5F6D"/>
    <w:rsid w:val="004D6508"/>
    <w:rsid w:val="004D6A38"/>
    <w:rsid w:val="004D705F"/>
    <w:rsid w:val="004D7870"/>
    <w:rsid w:val="004D79E9"/>
    <w:rsid w:val="004D7A11"/>
    <w:rsid w:val="004D7A4E"/>
    <w:rsid w:val="004D7B74"/>
    <w:rsid w:val="004D7EDD"/>
    <w:rsid w:val="004D7FF2"/>
    <w:rsid w:val="004E0637"/>
    <w:rsid w:val="004E0E2D"/>
    <w:rsid w:val="004E1402"/>
    <w:rsid w:val="004E1BA7"/>
    <w:rsid w:val="004E1D7A"/>
    <w:rsid w:val="004E2632"/>
    <w:rsid w:val="004E28C9"/>
    <w:rsid w:val="004E28F6"/>
    <w:rsid w:val="004E3074"/>
    <w:rsid w:val="004E3ABB"/>
    <w:rsid w:val="004E44CF"/>
    <w:rsid w:val="004E44DB"/>
    <w:rsid w:val="004E5010"/>
    <w:rsid w:val="004E5330"/>
    <w:rsid w:val="004E53CF"/>
    <w:rsid w:val="004E591E"/>
    <w:rsid w:val="004E5AB2"/>
    <w:rsid w:val="004E5AD0"/>
    <w:rsid w:val="004E6C82"/>
    <w:rsid w:val="004E7228"/>
    <w:rsid w:val="004E78A2"/>
    <w:rsid w:val="004E7CC6"/>
    <w:rsid w:val="004E7DD5"/>
    <w:rsid w:val="004E7E82"/>
    <w:rsid w:val="004F0993"/>
    <w:rsid w:val="004F0D6B"/>
    <w:rsid w:val="004F0D88"/>
    <w:rsid w:val="004F102C"/>
    <w:rsid w:val="004F1777"/>
    <w:rsid w:val="004F188F"/>
    <w:rsid w:val="004F1B4D"/>
    <w:rsid w:val="004F1C8C"/>
    <w:rsid w:val="004F247B"/>
    <w:rsid w:val="004F24A0"/>
    <w:rsid w:val="004F2AA5"/>
    <w:rsid w:val="004F2D3B"/>
    <w:rsid w:val="004F32C8"/>
    <w:rsid w:val="004F3C87"/>
    <w:rsid w:val="004F433B"/>
    <w:rsid w:val="004F4852"/>
    <w:rsid w:val="004F504A"/>
    <w:rsid w:val="004F513E"/>
    <w:rsid w:val="004F5189"/>
    <w:rsid w:val="004F518E"/>
    <w:rsid w:val="004F55C7"/>
    <w:rsid w:val="004F5B96"/>
    <w:rsid w:val="004F6420"/>
    <w:rsid w:val="004F65B3"/>
    <w:rsid w:val="004F65C4"/>
    <w:rsid w:val="004F6A5B"/>
    <w:rsid w:val="004F6CA4"/>
    <w:rsid w:val="004F6DBC"/>
    <w:rsid w:val="004F6EEB"/>
    <w:rsid w:val="004F76EE"/>
    <w:rsid w:val="004F7943"/>
    <w:rsid w:val="004F7E11"/>
    <w:rsid w:val="004F7F64"/>
    <w:rsid w:val="004F7FC6"/>
    <w:rsid w:val="0050021B"/>
    <w:rsid w:val="00500C24"/>
    <w:rsid w:val="00500EB1"/>
    <w:rsid w:val="0050125D"/>
    <w:rsid w:val="005014E8"/>
    <w:rsid w:val="005019EB"/>
    <w:rsid w:val="00501BE7"/>
    <w:rsid w:val="00501C80"/>
    <w:rsid w:val="005022CF"/>
    <w:rsid w:val="0050266F"/>
    <w:rsid w:val="00502BBA"/>
    <w:rsid w:val="00502CBA"/>
    <w:rsid w:val="00503023"/>
    <w:rsid w:val="0050315F"/>
    <w:rsid w:val="005037E4"/>
    <w:rsid w:val="00504B73"/>
    <w:rsid w:val="00505749"/>
    <w:rsid w:val="00505A73"/>
    <w:rsid w:val="00505B12"/>
    <w:rsid w:val="00505DE7"/>
    <w:rsid w:val="00505E17"/>
    <w:rsid w:val="00506020"/>
    <w:rsid w:val="00506FC3"/>
    <w:rsid w:val="00507AB0"/>
    <w:rsid w:val="00507EE6"/>
    <w:rsid w:val="00507FE4"/>
    <w:rsid w:val="005100C7"/>
    <w:rsid w:val="005100FF"/>
    <w:rsid w:val="00510209"/>
    <w:rsid w:val="00510620"/>
    <w:rsid w:val="005109EA"/>
    <w:rsid w:val="00510F4E"/>
    <w:rsid w:val="00511EA7"/>
    <w:rsid w:val="00511FB6"/>
    <w:rsid w:val="005122CC"/>
    <w:rsid w:val="0051281E"/>
    <w:rsid w:val="00512A40"/>
    <w:rsid w:val="00512C10"/>
    <w:rsid w:val="005135E0"/>
    <w:rsid w:val="0051360F"/>
    <w:rsid w:val="00513688"/>
    <w:rsid w:val="00513989"/>
    <w:rsid w:val="005147DA"/>
    <w:rsid w:val="00514BAB"/>
    <w:rsid w:val="00514E60"/>
    <w:rsid w:val="00514F56"/>
    <w:rsid w:val="00515396"/>
    <w:rsid w:val="00515ADC"/>
    <w:rsid w:val="00515C0F"/>
    <w:rsid w:val="00516506"/>
    <w:rsid w:val="00516BF4"/>
    <w:rsid w:val="00516CA3"/>
    <w:rsid w:val="00516DCD"/>
    <w:rsid w:val="00516E60"/>
    <w:rsid w:val="00516E8D"/>
    <w:rsid w:val="005178A7"/>
    <w:rsid w:val="00517A1F"/>
    <w:rsid w:val="00517AF2"/>
    <w:rsid w:val="00517D93"/>
    <w:rsid w:val="00517E68"/>
    <w:rsid w:val="0052049F"/>
    <w:rsid w:val="00520640"/>
    <w:rsid w:val="00520A53"/>
    <w:rsid w:val="00520B0F"/>
    <w:rsid w:val="00520B83"/>
    <w:rsid w:val="00520FC8"/>
    <w:rsid w:val="005211DD"/>
    <w:rsid w:val="005216DF"/>
    <w:rsid w:val="005216E5"/>
    <w:rsid w:val="005217DD"/>
    <w:rsid w:val="005218C8"/>
    <w:rsid w:val="00521CCE"/>
    <w:rsid w:val="005222EC"/>
    <w:rsid w:val="00522A12"/>
    <w:rsid w:val="00522A47"/>
    <w:rsid w:val="00522D91"/>
    <w:rsid w:val="00522FB9"/>
    <w:rsid w:val="0052329F"/>
    <w:rsid w:val="00523422"/>
    <w:rsid w:val="005235CD"/>
    <w:rsid w:val="0052373A"/>
    <w:rsid w:val="00523D23"/>
    <w:rsid w:val="00523F73"/>
    <w:rsid w:val="005245D5"/>
    <w:rsid w:val="005258EB"/>
    <w:rsid w:val="0052595E"/>
    <w:rsid w:val="00525A6A"/>
    <w:rsid w:val="00525A7B"/>
    <w:rsid w:val="00525B83"/>
    <w:rsid w:val="0052606A"/>
    <w:rsid w:val="00526327"/>
    <w:rsid w:val="00526AE8"/>
    <w:rsid w:val="00527BA1"/>
    <w:rsid w:val="00527CB6"/>
    <w:rsid w:val="00527F31"/>
    <w:rsid w:val="00530B13"/>
    <w:rsid w:val="00530CBE"/>
    <w:rsid w:val="0053123F"/>
    <w:rsid w:val="00531491"/>
    <w:rsid w:val="00531C0B"/>
    <w:rsid w:val="00533254"/>
    <w:rsid w:val="005335F4"/>
    <w:rsid w:val="00533619"/>
    <w:rsid w:val="005339A3"/>
    <w:rsid w:val="005339E0"/>
    <w:rsid w:val="00533C81"/>
    <w:rsid w:val="005340F3"/>
    <w:rsid w:val="00534303"/>
    <w:rsid w:val="0053433A"/>
    <w:rsid w:val="00534511"/>
    <w:rsid w:val="00534A8A"/>
    <w:rsid w:val="00534FC2"/>
    <w:rsid w:val="00535455"/>
    <w:rsid w:val="005354A1"/>
    <w:rsid w:val="00535592"/>
    <w:rsid w:val="0053560E"/>
    <w:rsid w:val="005359BB"/>
    <w:rsid w:val="00535B7A"/>
    <w:rsid w:val="00535C3B"/>
    <w:rsid w:val="00536243"/>
    <w:rsid w:val="00536545"/>
    <w:rsid w:val="00536588"/>
    <w:rsid w:val="005370D9"/>
    <w:rsid w:val="00537892"/>
    <w:rsid w:val="005379EF"/>
    <w:rsid w:val="00537C48"/>
    <w:rsid w:val="005400A4"/>
    <w:rsid w:val="00540C52"/>
    <w:rsid w:val="00540D65"/>
    <w:rsid w:val="00542AD1"/>
    <w:rsid w:val="00542C30"/>
    <w:rsid w:val="00542D25"/>
    <w:rsid w:val="0054312D"/>
    <w:rsid w:val="0054368A"/>
    <w:rsid w:val="005436BD"/>
    <w:rsid w:val="005437D9"/>
    <w:rsid w:val="00543848"/>
    <w:rsid w:val="00543AB1"/>
    <w:rsid w:val="00543B1B"/>
    <w:rsid w:val="00543C76"/>
    <w:rsid w:val="00544360"/>
    <w:rsid w:val="00544D7D"/>
    <w:rsid w:val="00544E28"/>
    <w:rsid w:val="0054516C"/>
    <w:rsid w:val="0054578D"/>
    <w:rsid w:val="00545AE3"/>
    <w:rsid w:val="00545BFE"/>
    <w:rsid w:val="00545CEE"/>
    <w:rsid w:val="00545E26"/>
    <w:rsid w:val="00545E41"/>
    <w:rsid w:val="00545FF7"/>
    <w:rsid w:val="00546067"/>
    <w:rsid w:val="00546411"/>
    <w:rsid w:val="00547004"/>
    <w:rsid w:val="0054754D"/>
    <w:rsid w:val="0055019B"/>
    <w:rsid w:val="0055021E"/>
    <w:rsid w:val="00550352"/>
    <w:rsid w:val="005505E1"/>
    <w:rsid w:val="0055062A"/>
    <w:rsid w:val="0055082E"/>
    <w:rsid w:val="00550CE3"/>
    <w:rsid w:val="005512B0"/>
    <w:rsid w:val="00551DCD"/>
    <w:rsid w:val="00552372"/>
    <w:rsid w:val="00552B52"/>
    <w:rsid w:val="00552BAF"/>
    <w:rsid w:val="00552E8E"/>
    <w:rsid w:val="00552EAD"/>
    <w:rsid w:val="00552EDD"/>
    <w:rsid w:val="00552FDE"/>
    <w:rsid w:val="0055300F"/>
    <w:rsid w:val="005532BD"/>
    <w:rsid w:val="00553339"/>
    <w:rsid w:val="00554478"/>
    <w:rsid w:val="00554698"/>
    <w:rsid w:val="00554873"/>
    <w:rsid w:val="00554C8D"/>
    <w:rsid w:val="00554EF0"/>
    <w:rsid w:val="00555B16"/>
    <w:rsid w:val="00555C4F"/>
    <w:rsid w:val="005560CB"/>
    <w:rsid w:val="0055621D"/>
    <w:rsid w:val="00556325"/>
    <w:rsid w:val="00556C99"/>
    <w:rsid w:val="00557251"/>
    <w:rsid w:val="00557875"/>
    <w:rsid w:val="00557CA9"/>
    <w:rsid w:val="00557FB7"/>
    <w:rsid w:val="0056009E"/>
    <w:rsid w:val="00560FB6"/>
    <w:rsid w:val="00560FFC"/>
    <w:rsid w:val="005617E6"/>
    <w:rsid w:val="005622C8"/>
    <w:rsid w:val="005626D1"/>
    <w:rsid w:val="00562E41"/>
    <w:rsid w:val="005632C2"/>
    <w:rsid w:val="00563444"/>
    <w:rsid w:val="00563476"/>
    <w:rsid w:val="005635A6"/>
    <w:rsid w:val="005639F6"/>
    <w:rsid w:val="00563ADE"/>
    <w:rsid w:val="00563B23"/>
    <w:rsid w:val="005640E9"/>
    <w:rsid w:val="005641B6"/>
    <w:rsid w:val="00564217"/>
    <w:rsid w:val="00564342"/>
    <w:rsid w:val="00564C4C"/>
    <w:rsid w:val="00565D79"/>
    <w:rsid w:val="00565E55"/>
    <w:rsid w:val="00566B30"/>
    <w:rsid w:val="00567FF0"/>
    <w:rsid w:val="00570562"/>
    <w:rsid w:val="005712C3"/>
    <w:rsid w:val="00571316"/>
    <w:rsid w:val="00571800"/>
    <w:rsid w:val="00571A8E"/>
    <w:rsid w:val="00571C92"/>
    <w:rsid w:val="0057207A"/>
    <w:rsid w:val="00572421"/>
    <w:rsid w:val="00572769"/>
    <w:rsid w:val="0057296E"/>
    <w:rsid w:val="00572A79"/>
    <w:rsid w:val="00572B90"/>
    <w:rsid w:val="00573202"/>
    <w:rsid w:val="005737E9"/>
    <w:rsid w:val="0057399F"/>
    <w:rsid w:val="005740C6"/>
    <w:rsid w:val="0057474D"/>
    <w:rsid w:val="005749E1"/>
    <w:rsid w:val="005754A8"/>
    <w:rsid w:val="00575566"/>
    <w:rsid w:val="005756BD"/>
    <w:rsid w:val="0057601A"/>
    <w:rsid w:val="0057628C"/>
    <w:rsid w:val="005766E5"/>
    <w:rsid w:val="005767B3"/>
    <w:rsid w:val="0057690C"/>
    <w:rsid w:val="005769D3"/>
    <w:rsid w:val="005770D1"/>
    <w:rsid w:val="00577418"/>
    <w:rsid w:val="00577476"/>
    <w:rsid w:val="005778A1"/>
    <w:rsid w:val="00577ACC"/>
    <w:rsid w:val="005807D3"/>
    <w:rsid w:val="00581001"/>
    <w:rsid w:val="0058106C"/>
    <w:rsid w:val="005814F0"/>
    <w:rsid w:val="00581B4F"/>
    <w:rsid w:val="005823C0"/>
    <w:rsid w:val="0058350C"/>
    <w:rsid w:val="0058357D"/>
    <w:rsid w:val="00583615"/>
    <w:rsid w:val="00583BAB"/>
    <w:rsid w:val="00584178"/>
    <w:rsid w:val="005844F6"/>
    <w:rsid w:val="005848E3"/>
    <w:rsid w:val="00585271"/>
    <w:rsid w:val="00585C01"/>
    <w:rsid w:val="0058640C"/>
    <w:rsid w:val="00586D57"/>
    <w:rsid w:val="00587025"/>
    <w:rsid w:val="0058798C"/>
    <w:rsid w:val="0058799F"/>
    <w:rsid w:val="00587D5A"/>
    <w:rsid w:val="00587DD0"/>
    <w:rsid w:val="00587E19"/>
    <w:rsid w:val="00587F6C"/>
    <w:rsid w:val="00587FAF"/>
    <w:rsid w:val="005900E5"/>
    <w:rsid w:val="00590124"/>
    <w:rsid w:val="005905C0"/>
    <w:rsid w:val="005907D9"/>
    <w:rsid w:val="005909E4"/>
    <w:rsid w:val="005912D6"/>
    <w:rsid w:val="00591623"/>
    <w:rsid w:val="00591D87"/>
    <w:rsid w:val="00592289"/>
    <w:rsid w:val="00593070"/>
    <w:rsid w:val="005931A6"/>
    <w:rsid w:val="0059328A"/>
    <w:rsid w:val="00593EC4"/>
    <w:rsid w:val="00593FC7"/>
    <w:rsid w:val="0059410D"/>
    <w:rsid w:val="0059412B"/>
    <w:rsid w:val="005943EC"/>
    <w:rsid w:val="0059449A"/>
    <w:rsid w:val="00594A48"/>
    <w:rsid w:val="00594AD8"/>
    <w:rsid w:val="00595630"/>
    <w:rsid w:val="00595841"/>
    <w:rsid w:val="00596010"/>
    <w:rsid w:val="00596201"/>
    <w:rsid w:val="00596967"/>
    <w:rsid w:val="0059697C"/>
    <w:rsid w:val="00596C7B"/>
    <w:rsid w:val="00596E6C"/>
    <w:rsid w:val="005976CD"/>
    <w:rsid w:val="00597A7F"/>
    <w:rsid w:val="005A01ED"/>
    <w:rsid w:val="005A0903"/>
    <w:rsid w:val="005A0FB1"/>
    <w:rsid w:val="005A10C3"/>
    <w:rsid w:val="005A10D4"/>
    <w:rsid w:val="005A1107"/>
    <w:rsid w:val="005A1448"/>
    <w:rsid w:val="005A16BB"/>
    <w:rsid w:val="005A1A93"/>
    <w:rsid w:val="005A1C88"/>
    <w:rsid w:val="005A22F5"/>
    <w:rsid w:val="005A2F81"/>
    <w:rsid w:val="005A3810"/>
    <w:rsid w:val="005A400B"/>
    <w:rsid w:val="005A4997"/>
    <w:rsid w:val="005A4DFE"/>
    <w:rsid w:val="005A536B"/>
    <w:rsid w:val="005A5A21"/>
    <w:rsid w:val="005A5DE0"/>
    <w:rsid w:val="005A5ED2"/>
    <w:rsid w:val="005A63B6"/>
    <w:rsid w:val="005A6589"/>
    <w:rsid w:val="005A66CC"/>
    <w:rsid w:val="005A67B0"/>
    <w:rsid w:val="005A68B4"/>
    <w:rsid w:val="005A6E7E"/>
    <w:rsid w:val="005A709A"/>
    <w:rsid w:val="005A763C"/>
    <w:rsid w:val="005A76B6"/>
    <w:rsid w:val="005A7A22"/>
    <w:rsid w:val="005B0785"/>
    <w:rsid w:val="005B09EE"/>
    <w:rsid w:val="005B1583"/>
    <w:rsid w:val="005B161F"/>
    <w:rsid w:val="005B1692"/>
    <w:rsid w:val="005B2388"/>
    <w:rsid w:val="005B23C4"/>
    <w:rsid w:val="005B2A49"/>
    <w:rsid w:val="005B3465"/>
    <w:rsid w:val="005B34B6"/>
    <w:rsid w:val="005B41CE"/>
    <w:rsid w:val="005B4E8F"/>
    <w:rsid w:val="005B4FA4"/>
    <w:rsid w:val="005B516C"/>
    <w:rsid w:val="005B53AB"/>
    <w:rsid w:val="005B53AC"/>
    <w:rsid w:val="005B5560"/>
    <w:rsid w:val="005B56A1"/>
    <w:rsid w:val="005B5DCC"/>
    <w:rsid w:val="005B5E1C"/>
    <w:rsid w:val="005B643A"/>
    <w:rsid w:val="005B6704"/>
    <w:rsid w:val="005B69F0"/>
    <w:rsid w:val="005B6AD1"/>
    <w:rsid w:val="005B7251"/>
    <w:rsid w:val="005B75D9"/>
    <w:rsid w:val="005B7BF7"/>
    <w:rsid w:val="005B7D1D"/>
    <w:rsid w:val="005C00AF"/>
    <w:rsid w:val="005C0B8F"/>
    <w:rsid w:val="005C0C38"/>
    <w:rsid w:val="005C0EFC"/>
    <w:rsid w:val="005C1202"/>
    <w:rsid w:val="005C1A25"/>
    <w:rsid w:val="005C1E4F"/>
    <w:rsid w:val="005C1F18"/>
    <w:rsid w:val="005C1F4B"/>
    <w:rsid w:val="005C27E4"/>
    <w:rsid w:val="005C2B2F"/>
    <w:rsid w:val="005C3177"/>
    <w:rsid w:val="005C3192"/>
    <w:rsid w:val="005C3726"/>
    <w:rsid w:val="005C4232"/>
    <w:rsid w:val="005C4584"/>
    <w:rsid w:val="005C476F"/>
    <w:rsid w:val="005C489E"/>
    <w:rsid w:val="005C4C01"/>
    <w:rsid w:val="005C5415"/>
    <w:rsid w:val="005C6969"/>
    <w:rsid w:val="005C6A0E"/>
    <w:rsid w:val="005C6B7E"/>
    <w:rsid w:val="005C6C19"/>
    <w:rsid w:val="005C7054"/>
    <w:rsid w:val="005C78AF"/>
    <w:rsid w:val="005C7B26"/>
    <w:rsid w:val="005CAC55"/>
    <w:rsid w:val="005D0E7C"/>
    <w:rsid w:val="005D1108"/>
    <w:rsid w:val="005D1176"/>
    <w:rsid w:val="005D224B"/>
    <w:rsid w:val="005D24E8"/>
    <w:rsid w:val="005D28B2"/>
    <w:rsid w:val="005D3432"/>
    <w:rsid w:val="005D3844"/>
    <w:rsid w:val="005D389B"/>
    <w:rsid w:val="005D3D43"/>
    <w:rsid w:val="005D3E3A"/>
    <w:rsid w:val="005D3ED2"/>
    <w:rsid w:val="005D45A3"/>
    <w:rsid w:val="005D49E0"/>
    <w:rsid w:val="005D4DC9"/>
    <w:rsid w:val="005D5195"/>
    <w:rsid w:val="005D57C1"/>
    <w:rsid w:val="005D5EC8"/>
    <w:rsid w:val="005D5ECC"/>
    <w:rsid w:val="005D6DBA"/>
    <w:rsid w:val="005D6E7B"/>
    <w:rsid w:val="005D6F36"/>
    <w:rsid w:val="005D726E"/>
    <w:rsid w:val="005D730B"/>
    <w:rsid w:val="005D7572"/>
    <w:rsid w:val="005D78BA"/>
    <w:rsid w:val="005D7B9C"/>
    <w:rsid w:val="005E0138"/>
    <w:rsid w:val="005E018A"/>
    <w:rsid w:val="005E018B"/>
    <w:rsid w:val="005E0598"/>
    <w:rsid w:val="005E05BF"/>
    <w:rsid w:val="005E06F4"/>
    <w:rsid w:val="005E0A0C"/>
    <w:rsid w:val="005E0A11"/>
    <w:rsid w:val="005E0A5D"/>
    <w:rsid w:val="005E0AFA"/>
    <w:rsid w:val="005E0CD0"/>
    <w:rsid w:val="005E1226"/>
    <w:rsid w:val="005E133F"/>
    <w:rsid w:val="005E18E0"/>
    <w:rsid w:val="005E19EF"/>
    <w:rsid w:val="005E1FB7"/>
    <w:rsid w:val="005E23B9"/>
    <w:rsid w:val="005E275F"/>
    <w:rsid w:val="005E2BF7"/>
    <w:rsid w:val="005E2CE6"/>
    <w:rsid w:val="005E318C"/>
    <w:rsid w:val="005E33C4"/>
    <w:rsid w:val="005E364C"/>
    <w:rsid w:val="005E3DC8"/>
    <w:rsid w:val="005E3E0C"/>
    <w:rsid w:val="005E3E87"/>
    <w:rsid w:val="005E41AC"/>
    <w:rsid w:val="005E448F"/>
    <w:rsid w:val="005E46CE"/>
    <w:rsid w:val="005E4A9E"/>
    <w:rsid w:val="005E4D78"/>
    <w:rsid w:val="005E4F48"/>
    <w:rsid w:val="005E52FB"/>
    <w:rsid w:val="005E5435"/>
    <w:rsid w:val="005E5486"/>
    <w:rsid w:val="005E576C"/>
    <w:rsid w:val="005E5AF1"/>
    <w:rsid w:val="005E61D7"/>
    <w:rsid w:val="005E65FB"/>
    <w:rsid w:val="005E6BC9"/>
    <w:rsid w:val="005E721C"/>
    <w:rsid w:val="005E7478"/>
    <w:rsid w:val="005E76D7"/>
    <w:rsid w:val="005F0BA6"/>
    <w:rsid w:val="005F0BED"/>
    <w:rsid w:val="005F0C13"/>
    <w:rsid w:val="005F1371"/>
    <w:rsid w:val="005F17F8"/>
    <w:rsid w:val="005F1B0A"/>
    <w:rsid w:val="005F1B47"/>
    <w:rsid w:val="005F1DC1"/>
    <w:rsid w:val="005F20EA"/>
    <w:rsid w:val="005F2F90"/>
    <w:rsid w:val="005F328B"/>
    <w:rsid w:val="005F3475"/>
    <w:rsid w:val="005F34D7"/>
    <w:rsid w:val="005F3BE3"/>
    <w:rsid w:val="005F4402"/>
    <w:rsid w:val="005F58EE"/>
    <w:rsid w:val="005F5917"/>
    <w:rsid w:val="005F5CD5"/>
    <w:rsid w:val="005F60D7"/>
    <w:rsid w:val="005F6258"/>
    <w:rsid w:val="005F6B3D"/>
    <w:rsid w:val="005F6F0D"/>
    <w:rsid w:val="005F7241"/>
    <w:rsid w:val="0060031D"/>
    <w:rsid w:val="00600AB5"/>
    <w:rsid w:val="006010F6"/>
    <w:rsid w:val="00601B0B"/>
    <w:rsid w:val="00601C9F"/>
    <w:rsid w:val="006028E9"/>
    <w:rsid w:val="006029ED"/>
    <w:rsid w:val="00602A75"/>
    <w:rsid w:val="006030B4"/>
    <w:rsid w:val="00603D27"/>
    <w:rsid w:val="00603EC1"/>
    <w:rsid w:val="006041AC"/>
    <w:rsid w:val="006043C2"/>
    <w:rsid w:val="00604995"/>
    <w:rsid w:val="00604F21"/>
    <w:rsid w:val="006050FE"/>
    <w:rsid w:val="0060527A"/>
    <w:rsid w:val="0060528A"/>
    <w:rsid w:val="0060543E"/>
    <w:rsid w:val="0060569F"/>
    <w:rsid w:val="00606304"/>
    <w:rsid w:val="006063CA"/>
    <w:rsid w:val="00606462"/>
    <w:rsid w:val="006065F5"/>
    <w:rsid w:val="006074A2"/>
    <w:rsid w:val="006076B7"/>
    <w:rsid w:val="00610197"/>
    <w:rsid w:val="00610AF0"/>
    <w:rsid w:val="00610C0D"/>
    <w:rsid w:val="00610DF4"/>
    <w:rsid w:val="00610FD7"/>
    <w:rsid w:val="00611056"/>
    <w:rsid w:val="00611348"/>
    <w:rsid w:val="00611516"/>
    <w:rsid w:val="00611631"/>
    <w:rsid w:val="00611817"/>
    <w:rsid w:val="00611A34"/>
    <w:rsid w:val="00611D82"/>
    <w:rsid w:val="00611E9E"/>
    <w:rsid w:val="00611F6B"/>
    <w:rsid w:val="00612045"/>
    <w:rsid w:val="00612816"/>
    <w:rsid w:val="00612817"/>
    <w:rsid w:val="006128B9"/>
    <w:rsid w:val="006129C3"/>
    <w:rsid w:val="0061312F"/>
    <w:rsid w:val="00613387"/>
    <w:rsid w:val="00613388"/>
    <w:rsid w:val="0061367B"/>
    <w:rsid w:val="006136C3"/>
    <w:rsid w:val="006139CE"/>
    <w:rsid w:val="00613D79"/>
    <w:rsid w:val="00613D7F"/>
    <w:rsid w:val="006141D6"/>
    <w:rsid w:val="00614A04"/>
    <w:rsid w:val="00614D52"/>
    <w:rsid w:val="00615115"/>
    <w:rsid w:val="00615237"/>
    <w:rsid w:val="00615280"/>
    <w:rsid w:val="006156C1"/>
    <w:rsid w:val="0061570C"/>
    <w:rsid w:val="006158A3"/>
    <w:rsid w:val="00616355"/>
    <w:rsid w:val="00616572"/>
    <w:rsid w:val="006169C7"/>
    <w:rsid w:val="00616CD7"/>
    <w:rsid w:val="00616DD5"/>
    <w:rsid w:val="006174FF"/>
    <w:rsid w:val="00617629"/>
    <w:rsid w:val="00617E01"/>
    <w:rsid w:val="00617F10"/>
    <w:rsid w:val="00620003"/>
    <w:rsid w:val="00620285"/>
    <w:rsid w:val="00621392"/>
    <w:rsid w:val="0062141B"/>
    <w:rsid w:val="006218B3"/>
    <w:rsid w:val="00621C40"/>
    <w:rsid w:val="00622007"/>
    <w:rsid w:val="0062200D"/>
    <w:rsid w:val="006227EB"/>
    <w:rsid w:val="00623078"/>
    <w:rsid w:val="006233A6"/>
    <w:rsid w:val="00623ABA"/>
    <w:rsid w:val="006241A9"/>
    <w:rsid w:val="00624393"/>
    <w:rsid w:val="00624B91"/>
    <w:rsid w:val="00624EA6"/>
    <w:rsid w:val="006252E2"/>
    <w:rsid w:val="00625A89"/>
    <w:rsid w:val="00625B54"/>
    <w:rsid w:val="00626139"/>
    <w:rsid w:val="006261B1"/>
    <w:rsid w:val="00626C2F"/>
    <w:rsid w:val="00626D78"/>
    <w:rsid w:val="0062733A"/>
    <w:rsid w:val="0062742B"/>
    <w:rsid w:val="006302D0"/>
    <w:rsid w:val="006306C7"/>
    <w:rsid w:val="00630986"/>
    <w:rsid w:val="00630AC5"/>
    <w:rsid w:val="006311F8"/>
    <w:rsid w:val="00631D0F"/>
    <w:rsid w:val="00631E58"/>
    <w:rsid w:val="006322A6"/>
    <w:rsid w:val="006322DD"/>
    <w:rsid w:val="00632C39"/>
    <w:rsid w:val="00632CA3"/>
    <w:rsid w:val="00632D0C"/>
    <w:rsid w:val="00632F1C"/>
    <w:rsid w:val="0063357D"/>
    <w:rsid w:val="00633D0B"/>
    <w:rsid w:val="0063453D"/>
    <w:rsid w:val="00634E6A"/>
    <w:rsid w:val="0063529A"/>
    <w:rsid w:val="0063574B"/>
    <w:rsid w:val="0063579F"/>
    <w:rsid w:val="00635858"/>
    <w:rsid w:val="00635BAF"/>
    <w:rsid w:val="00635ED3"/>
    <w:rsid w:val="00636165"/>
    <w:rsid w:val="0063631B"/>
    <w:rsid w:val="006364D1"/>
    <w:rsid w:val="006365AB"/>
    <w:rsid w:val="00636C8F"/>
    <w:rsid w:val="00637199"/>
    <w:rsid w:val="006375BF"/>
    <w:rsid w:val="00637C31"/>
    <w:rsid w:val="0064037E"/>
    <w:rsid w:val="00640571"/>
    <w:rsid w:val="0064082B"/>
    <w:rsid w:val="00640A4D"/>
    <w:rsid w:val="00640ADA"/>
    <w:rsid w:val="00640E3B"/>
    <w:rsid w:val="00640F54"/>
    <w:rsid w:val="00641422"/>
    <w:rsid w:val="006415C0"/>
    <w:rsid w:val="00641BF8"/>
    <w:rsid w:val="00641FBD"/>
    <w:rsid w:val="00642006"/>
    <w:rsid w:val="0064218D"/>
    <w:rsid w:val="00642C4E"/>
    <w:rsid w:val="0064391A"/>
    <w:rsid w:val="00643969"/>
    <w:rsid w:val="00644022"/>
    <w:rsid w:val="006441E8"/>
    <w:rsid w:val="006444C6"/>
    <w:rsid w:val="00644587"/>
    <w:rsid w:val="00644735"/>
    <w:rsid w:val="006448C7"/>
    <w:rsid w:val="006452FF"/>
    <w:rsid w:val="0064558D"/>
    <w:rsid w:val="006455BA"/>
    <w:rsid w:val="00645B04"/>
    <w:rsid w:val="00645F48"/>
    <w:rsid w:val="00646BDF"/>
    <w:rsid w:val="00646E26"/>
    <w:rsid w:val="00647A47"/>
    <w:rsid w:val="00647A9E"/>
    <w:rsid w:val="0065069A"/>
    <w:rsid w:val="00651304"/>
    <w:rsid w:val="006515FC"/>
    <w:rsid w:val="006516C2"/>
    <w:rsid w:val="0065180E"/>
    <w:rsid w:val="00651871"/>
    <w:rsid w:val="006518B2"/>
    <w:rsid w:val="0065197B"/>
    <w:rsid w:val="00652CC4"/>
    <w:rsid w:val="00653377"/>
    <w:rsid w:val="00653C6D"/>
    <w:rsid w:val="00654351"/>
    <w:rsid w:val="006547CE"/>
    <w:rsid w:val="0065502A"/>
    <w:rsid w:val="00655A1F"/>
    <w:rsid w:val="00655BD4"/>
    <w:rsid w:val="00655C6B"/>
    <w:rsid w:val="00655F8C"/>
    <w:rsid w:val="0065643E"/>
    <w:rsid w:val="006566E3"/>
    <w:rsid w:val="0065678F"/>
    <w:rsid w:val="0065732B"/>
    <w:rsid w:val="00657770"/>
    <w:rsid w:val="006577BB"/>
    <w:rsid w:val="00657AE8"/>
    <w:rsid w:val="00657BE4"/>
    <w:rsid w:val="00657D69"/>
    <w:rsid w:val="00657E7A"/>
    <w:rsid w:val="0066045E"/>
    <w:rsid w:val="00660841"/>
    <w:rsid w:val="006611C0"/>
    <w:rsid w:val="0066132A"/>
    <w:rsid w:val="00661469"/>
    <w:rsid w:val="00661577"/>
    <w:rsid w:val="00661644"/>
    <w:rsid w:val="00661881"/>
    <w:rsid w:val="00661996"/>
    <w:rsid w:val="00662730"/>
    <w:rsid w:val="00662D33"/>
    <w:rsid w:val="00662D89"/>
    <w:rsid w:val="00663628"/>
    <w:rsid w:val="006636D6"/>
    <w:rsid w:val="00663761"/>
    <w:rsid w:val="00663D02"/>
    <w:rsid w:val="00664EF1"/>
    <w:rsid w:val="006653C6"/>
    <w:rsid w:val="00665D6D"/>
    <w:rsid w:val="006663D3"/>
    <w:rsid w:val="00666B40"/>
    <w:rsid w:val="00666E50"/>
    <w:rsid w:val="00667B9B"/>
    <w:rsid w:val="00667BCA"/>
    <w:rsid w:val="00667E90"/>
    <w:rsid w:val="0067003C"/>
    <w:rsid w:val="00670104"/>
    <w:rsid w:val="00670541"/>
    <w:rsid w:val="006709DD"/>
    <w:rsid w:val="006712FA"/>
    <w:rsid w:val="00671B36"/>
    <w:rsid w:val="00672112"/>
    <w:rsid w:val="00672456"/>
    <w:rsid w:val="00672721"/>
    <w:rsid w:val="006728EA"/>
    <w:rsid w:val="00672C88"/>
    <w:rsid w:val="00672CA9"/>
    <w:rsid w:val="0067321A"/>
    <w:rsid w:val="006734E9"/>
    <w:rsid w:val="0067366F"/>
    <w:rsid w:val="00673F5F"/>
    <w:rsid w:val="0067410C"/>
    <w:rsid w:val="006746D8"/>
    <w:rsid w:val="00674EB2"/>
    <w:rsid w:val="00674EE1"/>
    <w:rsid w:val="00675495"/>
    <w:rsid w:val="006756D0"/>
    <w:rsid w:val="0067592D"/>
    <w:rsid w:val="00676176"/>
    <w:rsid w:val="006761D5"/>
    <w:rsid w:val="006769CC"/>
    <w:rsid w:val="00676BC0"/>
    <w:rsid w:val="00676C33"/>
    <w:rsid w:val="006773E3"/>
    <w:rsid w:val="00677875"/>
    <w:rsid w:val="0068012E"/>
    <w:rsid w:val="006804A3"/>
    <w:rsid w:val="00680619"/>
    <w:rsid w:val="006808C5"/>
    <w:rsid w:val="00680950"/>
    <w:rsid w:val="00680F98"/>
    <w:rsid w:val="0068165A"/>
    <w:rsid w:val="00681E92"/>
    <w:rsid w:val="006826BC"/>
    <w:rsid w:val="0068278B"/>
    <w:rsid w:val="00682937"/>
    <w:rsid w:val="00682E2A"/>
    <w:rsid w:val="006831B8"/>
    <w:rsid w:val="0068417E"/>
    <w:rsid w:val="00684183"/>
    <w:rsid w:val="0068442E"/>
    <w:rsid w:val="006846BF"/>
    <w:rsid w:val="006848D3"/>
    <w:rsid w:val="00684B05"/>
    <w:rsid w:val="00684FE7"/>
    <w:rsid w:val="00685048"/>
    <w:rsid w:val="00685F5C"/>
    <w:rsid w:val="00686903"/>
    <w:rsid w:val="00686962"/>
    <w:rsid w:val="00687A0C"/>
    <w:rsid w:val="00687BBB"/>
    <w:rsid w:val="0069002F"/>
    <w:rsid w:val="0069009C"/>
    <w:rsid w:val="006908DA"/>
    <w:rsid w:val="00690998"/>
    <w:rsid w:val="0069136A"/>
    <w:rsid w:val="00691893"/>
    <w:rsid w:val="0069192F"/>
    <w:rsid w:val="0069208A"/>
    <w:rsid w:val="0069208C"/>
    <w:rsid w:val="0069217B"/>
    <w:rsid w:val="006923D1"/>
    <w:rsid w:val="00692937"/>
    <w:rsid w:val="00692B05"/>
    <w:rsid w:val="00692C40"/>
    <w:rsid w:val="006931DE"/>
    <w:rsid w:val="006931E6"/>
    <w:rsid w:val="00693306"/>
    <w:rsid w:val="00693425"/>
    <w:rsid w:val="00693B32"/>
    <w:rsid w:val="006940EF"/>
    <w:rsid w:val="006943E9"/>
    <w:rsid w:val="00694584"/>
    <w:rsid w:val="0069470E"/>
    <w:rsid w:val="00694E71"/>
    <w:rsid w:val="0069585F"/>
    <w:rsid w:val="00695A5F"/>
    <w:rsid w:val="00695FB0"/>
    <w:rsid w:val="006968C6"/>
    <w:rsid w:val="006968F4"/>
    <w:rsid w:val="006969E0"/>
    <w:rsid w:val="00696B0B"/>
    <w:rsid w:val="00696C3C"/>
    <w:rsid w:val="00696CA5"/>
    <w:rsid w:val="00696CB4"/>
    <w:rsid w:val="00696E42"/>
    <w:rsid w:val="00696EA2"/>
    <w:rsid w:val="00697280"/>
    <w:rsid w:val="00697614"/>
    <w:rsid w:val="00697BB3"/>
    <w:rsid w:val="006A0553"/>
    <w:rsid w:val="006A08AA"/>
    <w:rsid w:val="006A0C88"/>
    <w:rsid w:val="006A0EAD"/>
    <w:rsid w:val="006A1AA3"/>
    <w:rsid w:val="006A1D1D"/>
    <w:rsid w:val="006A1F1C"/>
    <w:rsid w:val="006A2193"/>
    <w:rsid w:val="006A231E"/>
    <w:rsid w:val="006A2767"/>
    <w:rsid w:val="006A2DF2"/>
    <w:rsid w:val="006A3881"/>
    <w:rsid w:val="006A3E05"/>
    <w:rsid w:val="006A42E3"/>
    <w:rsid w:val="006A4AF3"/>
    <w:rsid w:val="006A5043"/>
    <w:rsid w:val="006A517C"/>
    <w:rsid w:val="006A534B"/>
    <w:rsid w:val="006A58C5"/>
    <w:rsid w:val="006A6151"/>
    <w:rsid w:val="006A61F3"/>
    <w:rsid w:val="006A6368"/>
    <w:rsid w:val="006A658B"/>
    <w:rsid w:val="006A747B"/>
    <w:rsid w:val="006A7571"/>
    <w:rsid w:val="006A7D75"/>
    <w:rsid w:val="006A7E1A"/>
    <w:rsid w:val="006B09CB"/>
    <w:rsid w:val="006B0C0C"/>
    <w:rsid w:val="006B19A9"/>
    <w:rsid w:val="006B1D2E"/>
    <w:rsid w:val="006B1E55"/>
    <w:rsid w:val="006B1F8B"/>
    <w:rsid w:val="006B2119"/>
    <w:rsid w:val="006B29D2"/>
    <w:rsid w:val="006B2E40"/>
    <w:rsid w:val="006B3422"/>
    <w:rsid w:val="006B352A"/>
    <w:rsid w:val="006B3831"/>
    <w:rsid w:val="006B3AA2"/>
    <w:rsid w:val="006B3AB4"/>
    <w:rsid w:val="006B3CFC"/>
    <w:rsid w:val="006B3FB5"/>
    <w:rsid w:val="006B447C"/>
    <w:rsid w:val="006B4ECD"/>
    <w:rsid w:val="006B5BEB"/>
    <w:rsid w:val="006B5E32"/>
    <w:rsid w:val="006B5F73"/>
    <w:rsid w:val="006B6338"/>
    <w:rsid w:val="006B684D"/>
    <w:rsid w:val="006B6AE4"/>
    <w:rsid w:val="006B6DD4"/>
    <w:rsid w:val="006B760C"/>
    <w:rsid w:val="006B76CD"/>
    <w:rsid w:val="006C0154"/>
    <w:rsid w:val="006C04C1"/>
    <w:rsid w:val="006C04D5"/>
    <w:rsid w:val="006C0802"/>
    <w:rsid w:val="006C0947"/>
    <w:rsid w:val="006C0F7F"/>
    <w:rsid w:val="006C1082"/>
    <w:rsid w:val="006C13D7"/>
    <w:rsid w:val="006C146E"/>
    <w:rsid w:val="006C15AE"/>
    <w:rsid w:val="006C17C1"/>
    <w:rsid w:val="006C1E79"/>
    <w:rsid w:val="006C220E"/>
    <w:rsid w:val="006C276B"/>
    <w:rsid w:val="006C2D74"/>
    <w:rsid w:val="006C3275"/>
    <w:rsid w:val="006C3402"/>
    <w:rsid w:val="006C3FA1"/>
    <w:rsid w:val="006C3FB2"/>
    <w:rsid w:val="006C437B"/>
    <w:rsid w:val="006C4522"/>
    <w:rsid w:val="006C49F6"/>
    <w:rsid w:val="006C500C"/>
    <w:rsid w:val="006C5531"/>
    <w:rsid w:val="006C56DA"/>
    <w:rsid w:val="006C5C1B"/>
    <w:rsid w:val="006C5C2A"/>
    <w:rsid w:val="006C5DFE"/>
    <w:rsid w:val="006C64E5"/>
    <w:rsid w:val="006C66F7"/>
    <w:rsid w:val="006C6D7A"/>
    <w:rsid w:val="006D04B1"/>
    <w:rsid w:val="006D077D"/>
    <w:rsid w:val="006D08B9"/>
    <w:rsid w:val="006D0A12"/>
    <w:rsid w:val="006D12CA"/>
    <w:rsid w:val="006D1A67"/>
    <w:rsid w:val="006D20FB"/>
    <w:rsid w:val="006D2654"/>
    <w:rsid w:val="006D2698"/>
    <w:rsid w:val="006D269C"/>
    <w:rsid w:val="006D2851"/>
    <w:rsid w:val="006D2C91"/>
    <w:rsid w:val="006D2E40"/>
    <w:rsid w:val="006D3137"/>
    <w:rsid w:val="006D3393"/>
    <w:rsid w:val="006D345C"/>
    <w:rsid w:val="006D35E3"/>
    <w:rsid w:val="006D3A16"/>
    <w:rsid w:val="006D4172"/>
    <w:rsid w:val="006D4362"/>
    <w:rsid w:val="006D44B6"/>
    <w:rsid w:val="006D492F"/>
    <w:rsid w:val="006D4A41"/>
    <w:rsid w:val="006D4D57"/>
    <w:rsid w:val="006D4F70"/>
    <w:rsid w:val="006D547B"/>
    <w:rsid w:val="006D5580"/>
    <w:rsid w:val="006D577F"/>
    <w:rsid w:val="006D5980"/>
    <w:rsid w:val="006D5A76"/>
    <w:rsid w:val="006D60D8"/>
    <w:rsid w:val="006D6E15"/>
    <w:rsid w:val="006D718C"/>
    <w:rsid w:val="006D7253"/>
    <w:rsid w:val="006D76BA"/>
    <w:rsid w:val="006D7B42"/>
    <w:rsid w:val="006E0256"/>
    <w:rsid w:val="006E02A4"/>
    <w:rsid w:val="006E0326"/>
    <w:rsid w:val="006E0542"/>
    <w:rsid w:val="006E05D4"/>
    <w:rsid w:val="006E0F7D"/>
    <w:rsid w:val="006E10A4"/>
    <w:rsid w:val="006E161F"/>
    <w:rsid w:val="006E1A85"/>
    <w:rsid w:val="006E1DA3"/>
    <w:rsid w:val="006E1FB8"/>
    <w:rsid w:val="006E1FFA"/>
    <w:rsid w:val="006E2037"/>
    <w:rsid w:val="006E2288"/>
    <w:rsid w:val="006E2B00"/>
    <w:rsid w:val="006E2C90"/>
    <w:rsid w:val="006E311F"/>
    <w:rsid w:val="006E32D7"/>
    <w:rsid w:val="006E336F"/>
    <w:rsid w:val="006E339C"/>
    <w:rsid w:val="006E3AF6"/>
    <w:rsid w:val="006E4029"/>
    <w:rsid w:val="006E4040"/>
    <w:rsid w:val="006E40C2"/>
    <w:rsid w:val="006E45A0"/>
    <w:rsid w:val="006E4C21"/>
    <w:rsid w:val="006E4F26"/>
    <w:rsid w:val="006E5BC6"/>
    <w:rsid w:val="006E5C17"/>
    <w:rsid w:val="006E5C4D"/>
    <w:rsid w:val="006E5D78"/>
    <w:rsid w:val="006E6093"/>
    <w:rsid w:val="006E647B"/>
    <w:rsid w:val="006E690D"/>
    <w:rsid w:val="006E724F"/>
    <w:rsid w:val="006E72CB"/>
    <w:rsid w:val="006E7792"/>
    <w:rsid w:val="006E7846"/>
    <w:rsid w:val="006E7D04"/>
    <w:rsid w:val="006F11DF"/>
    <w:rsid w:val="006F16FD"/>
    <w:rsid w:val="006F184D"/>
    <w:rsid w:val="006F1D18"/>
    <w:rsid w:val="006F1DFB"/>
    <w:rsid w:val="006F2456"/>
    <w:rsid w:val="006F298C"/>
    <w:rsid w:val="006F2E7E"/>
    <w:rsid w:val="006F30AC"/>
    <w:rsid w:val="006F347A"/>
    <w:rsid w:val="006F3F11"/>
    <w:rsid w:val="006F4038"/>
    <w:rsid w:val="006F424B"/>
    <w:rsid w:val="006F42F0"/>
    <w:rsid w:val="006F4357"/>
    <w:rsid w:val="006F44E1"/>
    <w:rsid w:val="006F48B2"/>
    <w:rsid w:val="006F48C2"/>
    <w:rsid w:val="006F4907"/>
    <w:rsid w:val="006F596C"/>
    <w:rsid w:val="006F5B72"/>
    <w:rsid w:val="006F5CAB"/>
    <w:rsid w:val="006F5D6E"/>
    <w:rsid w:val="006F605B"/>
    <w:rsid w:val="006F7317"/>
    <w:rsid w:val="006F7742"/>
    <w:rsid w:val="006F78CB"/>
    <w:rsid w:val="006F78F0"/>
    <w:rsid w:val="006F7AA5"/>
    <w:rsid w:val="00700181"/>
    <w:rsid w:val="00700597"/>
    <w:rsid w:val="00700991"/>
    <w:rsid w:val="00700A85"/>
    <w:rsid w:val="00700AFB"/>
    <w:rsid w:val="00700B0C"/>
    <w:rsid w:val="007017BF"/>
    <w:rsid w:val="00701814"/>
    <w:rsid w:val="00701C26"/>
    <w:rsid w:val="00701E8A"/>
    <w:rsid w:val="00701F63"/>
    <w:rsid w:val="007026E4"/>
    <w:rsid w:val="00702776"/>
    <w:rsid w:val="00702B32"/>
    <w:rsid w:val="00702BB3"/>
    <w:rsid w:val="00702E7F"/>
    <w:rsid w:val="0070311C"/>
    <w:rsid w:val="00703638"/>
    <w:rsid w:val="0070387D"/>
    <w:rsid w:val="00703DB7"/>
    <w:rsid w:val="00704B67"/>
    <w:rsid w:val="00704F64"/>
    <w:rsid w:val="00705621"/>
    <w:rsid w:val="007058C0"/>
    <w:rsid w:val="00705CFF"/>
    <w:rsid w:val="00705E03"/>
    <w:rsid w:val="0070603F"/>
    <w:rsid w:val="007064B2"/>
    <w:rsid w:val="00706884"/>
    <w:rsid w:val="0070697C"/>
    <w:rsid w:val="00707214"/>
    <w:rsid w:val="007075D7"/>
    <w:rsid w:val="00707E63"/>
    <w:rsid w:val="00710114"/>
    <w:rsid w:val="00710C0B"/>
    <w:rsid w:val="00710E3D"/>
    <w:rsid w:val="00710F62"/>
    <w:rsid w:val="007111D9"/>
    <w:rsid w:val="0071217F"/>
    <w:rsid w:val="0071267E"/>
    <w:rsid w:val="00712ADC"/>
    <w:rsid w:val="00712B4C"/>
    <w:rsid w:val="0071313C"/>
    <w:rsid w:val="00713568"/>
    <w:rsid w:val="007137DB"/>
    <w:rsid w:val="00714959"/>
    <w:rsid w:val="00714C12"/>
    <w:rsid w:val="00714EFC"/>
    <w:rsid w:val="00715192"/>
    <w:rsid w:val="007151BC"/>
    <w:rsid w:val="00715410"/>
    <w:rsid w:val="0071557E"/>
    <w:rsid w:val="00715F79"/>
    <w:rsid w:val="00716907"/>
    <w:rsid w:val="00716A11"/>
    <w:rsid w:val="00717148"/>
    <w:rsid w:val="0071728B"/>
    <w:rsid w:val="007172C9"/>
    <w:rsid w:val="00720277"/>
    <w:rsid w:val="00720311"/>
    <w:rsid w:val="0072064D"/>
    <w:rsid w:val="00721E7A"/>
    <w:rsid w:val="007221A5"/>
    <w:rsid w:val="00722AE2"/>
    <w:rsid w:val="00722DDB"/>
    <w:rsid w:val="00722E29"/>
    <w:rsid w:val="007239AC"/>
    <w:rsid w:val="00723CA7"/>
    <w:rsid w:val="007247FC"/>
    <w:rsid w:val="007249AB"/>
    <w:rsid w:val="00725839"/>
    <w:rsid w:val="007258A7"/>
    <w:rsid w:val="00725BA0"/>
    <w:rsid w:val="00725EE5"/>
    <w:rsid w:val="0072672C"/>
    <w:rsid w:val="00726C8F"/>
    <w:rsid w:val="00726DE1"/>
    <w:rsid w:val="007278B3"/>
    <w:rsid w:val="00727BB4"/>
    <w:rsid w:val="007304D1"/>
    <w:rsid w:val="00730507"/>
    <w:rsid w:val="00730A70"/>
    <w:rsid w:val="00730BE7"/>
    <w:rsid w:val="00731BAD"/>
    <w:rsid w:val="00731EC4"/>
    <w:rsid w:val="007325D3"/>
    <w:rsid w:val="00732619"/>
    <w:rsid w:val="00732B3E"/>
    <w:rsid w:val="00733520"/>
    <w:rsid w:val="0073353A"/>
    <w:rsid w:val="007335D6"/>
    <w:rsid w:val="007335FA"/>
    <w:rsid w:val="0073393C"/>
    <w:rsid w:val="0073397D"/>
    <w:rsid w:val="00733F34"/>
    <w:rsid w:val="00734E82"/>
    <w:rsid w:val="007352BC"/>
    <w:rsid w:val="0073589C"/>
    <w:rsid w:val="00736363"/>
    <w:rsid w:val="00736790"/>
    <w:rsid w:val="00736807"/>
    <w:rsid w:val="007369E2"/>
    <w:rsid w:val="007371E9"/>
    <w:rsid w:val="007372C9"/>
    <w:rsid w:val="00737C4A"/>
    <w:rsid w:val="007402E8"/>
    <w:rsid w:val="00741099"/>
    <w:rsid w:val="0074277B"/>
    <w:rsid w:val="007434E0"/>
    <w:rsid w:val="00743A2F"/>
    <w:rsid w:val="00744247"/>
    <w:rsid w:val="00744280"/>
    <w:rsid w:val="00744F93"/>
    <w:rsid w:val="0074513B"/>
    <w:rsid w:val="00745481"/>
    <w:rsid w:val="0074557C"/>
    <w:rsid w:val="007455C2"/>
    <w:rsid w:val="00745701"/>
    <w:rsid w:val="00745712"/>
    <w:rsid w:val="00746353"/>
    <w:rsid w:val="00746857"/>
    <w:rsid w:val="00746940"/>
    <w:rsid w:val="00747580"/>
    <w:rsid w:val="007477A3"/>
    <w:rsid w:val="00747A1C"/>
    <w:rsid w:val="00747A2C"/>
    <w:rsid w:val="00747CDD"/>
    <w:rsid w:val="00747D0F"/>
    <w:rsid w:val="00750022"/>
    <w:rsid w:val="007502D9"/>
    <w:rsid w:val="007504CD"/>
    <w:rsid w:val="0075092D"/>
    <w:rsid w:val="00750F91"/>
    <w:rsid w:val="00750FC8"/>
    <w:rsid w:val="007511BB"/>
    <w:rsid w:val="007514D8"/>
    <w:rsid w:val="00751622"/>
    <w:rsid w:val="0075224C"/>
    <w:rsid w:val="0075227F"/>
    <w:rsid w:val="007527D5"/>
    <w:rsid w:val="007528FE"/>
    <w:rsid w:val="0075295C"/>
    <w:rsid w:val="00752E2D"/>
    <w:rsid w:val="007530B1"/>
    <w:rsid w:val="007541E9"/>
    <w:rsid w:val="007548BD"/>
    <w:rsid w:val="007548D1"/>
    <w:rsid w:val="00755685"/>
    <w:rsid w:val="00755710"/>
    <w:rsid w:val="007559B1"/>
    <w:rsid w:val="00755EAF"/>
    <w:rsid w:val="0075622F"/>
    <w:rsid w:val="00756532"/>
    <w:rsid w:val="00756BEC"/>
    <w:rsid w:val="00756D7F"/>
    <w:rsid w:val="00757132"/>
    <w:rsid w:val="00757181"/>
    <w:rsid w:val="007577CC"/>
    <w:rsid w:val="007577FF"/>
    <w:rsid w:val="007603DD"/>
    <w:rsid w:val="0076045F"/>
    <w:rsid w:val="007605B8"/>
    <w:rsid w:val="007605CA"/>
    <w:rsid w:val="00760736"/>
    <w:rsid w:val="00760B49"/>
    <w:rsid w:val="00760CBB"/>
    <w:rsid w:val="00760EB6"/>
    <w:rsid w:val="0076150A"/>
    <w:rsid w:val="00761574"/>
    <w:rsid w:val="00761AA8"/>
    <w:rsid w:val="00761B2F"/>
    <w:rsid w:val="007620AE"/>
    <w:rsid w:val="00762238"/>
    <w:rsid w:val="0076242F"/>
    <w:rsid w:val="00762F48"/>
    <w:rsid w:val="00762FDC"/>
    <w:rsid w:val="007635E1"/>
    <w:rsid w:val="00763BEA"/>
    <w:rsid w:val="00763EB8"/>
    <w:rsid w:val="0076418E"/>
    <w:rsid w:val="007642B7"/>
    <w:rsid w:val="007648E2"/>
    <w:rsid w:val="0076491F"/>
    <w:rsid w:val="0076502C"/>
    <w:rsid w:val="007652F8"/>
    <w:rsid w:val="00765398"/>
    <w:rsid w:val="00765C34"/>
    <w:rsid w:val="0076661F"/>
    <w:rsid w:val="00766A05"/>
    <w:rsid w:val="00766B52"/>
    <w:rsid w:val="0076708F"/>
    <w:rsid w:val="007671E9"/>
    <w:rsid w:val="007672CA"/>
    <w:rsid w:val="007673D2"/>
    <w:rsid w:val="0077094F"/>
    <w:rsid w:val="007711B7"/>
    <w:rsid w:val="00771265"/>
    <w:rsid w:val="00771AAC"/>
    <w:rsid w:val="00771E45"/>
    <w:rsid w:val="007722A1"/>
    <w:rsid w:val="00772951"/>
    <w:rsid w:val="00772CD6"/>
    <w:rsid w:val="00772D15"/>
    <w:rsid w:val="00772E23"/>
    <w:rsid w:val="007747B8"/>
    <w:rsid w:val="00775608"/>
    <w:rsid w:val="00775796"/>
    <w:rsid w:val="0077579A"/>
    <w:rsid w:val="00775F58"/>
    <w:rsid w:val="00775F9E"/>
    <w:rsid w:val="00775FE1"/>
    <w:rsid w:val="00775FEF"/>
    <w:rsid w:val="00775FF5"/>
    <w:rsid w:val="00776189"/>
    <w:rsid w:val="00776CF3"/>
    <w:rsid w:val="00776E26"/>
    <w:rsid w:val="00777C4E"/>
    <w:rsid w:val="00780078"/>
    <w:rsid w:val="007802D8"/>
    <w:rsid w:val="007804A3"/>
    <w:rsid w:val="0078055C"/>
    <w:rsid w:val="007806BF"/>
    <w:rsid w:val="007807C8"/>
    <w:rsid w:val="007808BF"/>
    <w:rsid w:val="0078090C"/>
    <w:rsid w:val="00780A65"/>
    <w:rsid w:val="00780BB0"/>
    <w:rsid w:val="00780C5A"/>
    <w:rsid w:val="0078118D"/>
    <w:rsid w:val="0078124C"/>
    <w:rsid w:val="0078125F"/>
    <w:rsid w:val="0078138E"/>
    <w:rsid w:val="00781EAF"/>
    <w:rsid w:val="0078206E"/>
    <w:rsid w:val="00782074"/>
    <w:rsid w:val="00782F00"/>
    <w:rsid w:val="00783152"/>
    <w:rsid w:val="007832D9"/>
    <w:rsid w:val="00783507"/>
    <w:rsid w:val="007836B7"/>
    <w:rsid w:val="007843AF"/>
    <w:rsid w:val="00784F95"/>
    <w:rsid w:val="00785412"/>
    <w:rsid w:val="00785464"/>
    <w:rsid w:val="00785910"/>
    <w:rsid w:val="00785A90"/>
    <w:rsid w:val="00785E14"/>
    <w:rsid w:val="00786417"/>
    <w:rsid w:val="0078648A"/>
    <w:rsid w:val="00786CBB"/>
    <w:rsid w:val="00786D9E"/>
    <w:rsid w:val="007870A6"/>
    <w:rsid w:val="00787243"/>
    <w:rsid w:val="007873E7"/>
    <w:rsid w:val="007875BB"/>
    <w:rsid w:val="007875CB"/>
    <w:rsid w:val="007875DF"/>
    <w:rsid w:val="00787A09"/>
    <w:rsid w:val="00787DB4"/>
    <w:rsid w:val="00790409"/>
    <w:rsid w:val="007907D3"/>
    <w:rsid w:val="00790877"/>
    <w:rsid w:val="00790A62"/>
    <w:rsid w:val="00790AB7"/>
    <w:rsid w:val="00791498"/>
    <w:rsid w:val="0079150E"/>
    <w:rsid w:val="00791798"/>
    <w:rsid w:val="00791C1C"/>
    <w:rsid w:val="00791D1A"/>
    <w:rsid w:val="007920A8"/>
    <w:rsid w:val="0079244F"/>
    <w:rsid w:val="00792AC4"/>
    <w:rsid w:val="0079386A"/>
    <w:rsid w:val="00793F2C"/>
    <w:rsid w:val="007940AF"/>
    <w:rsid w:val="00794B51"/>
    <w:rsid w:val="00794B72"/>
    <w:rsid w:val="007952B3"/>
    <w:rsid w:val="0079536A"/>
    <w:rsid w:val="0079538E"/>
    <w:rsid w:val="0079573C"/>
    <w:rsid w:val="007959A7"/>
    <w:rsid w:val="00795B1D"/>
    <w:rsid w:val="00795C1A"/>
    <w:rsid w:val="0079601D"/>
    <w:rsid w:val="007960D7"/>
    <w:rsid w:val="00796489"/>
    <w:rsid w:val="007964F6"/>
    <w:rsid w:val="00796A9D"/>
    <w:rsid w:val="00796C5A"/>
    <w:rsid w:val="0079713A"/>
    <w:rsid w:val="0079773B"/>
    <w:rsid w:val="00797AEE"/>
    <w:rsid w:val="00797C92"/>
    <w:rsid w:val="00797CA4"/>
    <w:rsid w:val="00797E13"/>
    <w:rsid w:val="007A026D"/>
    <w:rsid w:val="007A02D8"/>
    <w:rsid w:val="007A04EB"/>
    <w:rsid w:val="007A09EB"/>
    <w:rsid w:val="007A0C51"/>
    <w:rsid w:val="007A0DF8"/>
    <w:rsid w:val="007A0FDA"/>
    <w:rsid w:val="007A11EF"/>
    <w:rsid w:val="007A1492"/>
    <w:rsid w:val="007A1FDD"/>
    <w:rsid w:val="007A2222"/>
    <w:rsid w:val="007A27AE"/>
    <w:rsid w:val="007A28CE"/>
    <w:rsid w:val="007A29FA"/>
    <w:rsid w:val="007A2A52"/>
    <w:rsid w:val="007A2AC6"/>
    <w:rsid w:val="007A2B38"/>
    <w:rsid w:val="007A39E1"/>
    <w:rsid w:val="007A3EF4"/>
    <w:rsid w:val="007A48AB"/>
    <w:rsid w:val="007A4C1B"/>
    <w:rsid w:val="007A4FD8"/>
    <w:rsid w:val="007A57EA"/>
    <w:rsid w:val="007A5E20"/>
    <w:rsid w:val="007A68D8"/>
    <w:rsid w:val="007A7A69"/>
    <w:rsid w:val="007A7B2A"/>
    <w:rsid w:val="007A7ECF"/>
    <w:rsid w:val="007B0ABA"/>
    <w:rsid w:val="007B0AEC"/>
    <w:rsid w:val="007B0C1D"/>
    <w:rsid w:val="007B0EA8"/>
    <w:rsid w:val="007B1A65"/>
    <w:rsid w:val="007B1D79"/>
    <w:rsid w:val="007B20E9"/>
    <w:rsid w:val="007B2115"/>
    <w:rsid w:val="007B2218"/>
    <w:rsid w:val="007B2248"/>
    <w:rsid w:val="007B246C"/>
    <w:rsid w:val="007B2B93"/>
    <w:rsid w:val="007B2CA7"/>
    <w:rsid w:val="007B2CD1"/>
    <w:rsid w:val="007B311C"/>
    <w:rsid w:val="007B386C"/>
    <w:rsid w:val="007B39ED"/>
    <w:rsid w:val="007B3C02"/>
    <w:rsid w:val="007B3E47"/>
    <w:rsid w:val="007B3F00"/>
    <w:rsid w:val="007B4CB7"/>
    <w:rsid w:val="007B4D58"/>
    <w:rsid w:val="007B4E63"/>
    <w:rsid w:val="007B4EB7"/>
    <w:rsid w:val="007B4FB6"/>
    <w:rsid w:val="007B5191"/>
    <w:rsid w:val="007B51DD"/>
    <w:rsid w:val="007B52DB"/>
    <w:rsid w:val="007B5754"/>
    <w:rsid w:val="007B5946"/>
    <w:rsid w:val="007B5B96"/>
    <w:rsid w:val="007B5C90"/>
    <w:rsid w:val="007B6612"/>
    <w:rsid w:val="007B6817"/>
    <w:rsid w:val="007B6B9B"/>
    <w:rsid w:val="007B6BA7"/>
    <w:rsid w:val="007B6D18"/>
    <w:rsid w:val="007B7B2F"/>
    <w:rsid w:val="007B7C75"/>
    <w:rsid w:val="007B7FBD"/>
    <w:rsid w:val="007C029B"/>
    <w:rsid w:val="007C02A7"/>
    <w:rsid w:val="007C0BAE"/>
    <w:rsid w:val="007C1434"/>
    <w:rsid w:val="007C1736"/>
    <w:rsid w:val="007C1A50"/>
    <w:rsid w:val="007C1EAD"/>
    <w:rsid w:val="007C217F"/>
    <w:rsid w:val="007C21D1"/>
    <w:rsid w:val="007C24E6"/>
    <w:rsid w:val="007C2C3F"/>
    <w:rsid w:val="007C2E3B"/>
    <w:rsid w:val="007C389F"/>
    <w:rsid w:val="007C3A3E"/>
    <w:rsid w:val="007C3CCF"/>
    <w:rsid w:val="007C3E01"/>
    <w:rsid w:val="007C4CD1"/>
    <w:rsid w:val="007C52E2"/>
    <w:rsid w:val="007C5509"/>
    <w:rsid w:val="007C5FFA"/>
    <w:rsid w:val="007C6042"/>
    <w:rsid w:val="007C6478"/>
    <w:rsid w:val="007C64A6"/>
    <w:rsid w:val="007C69E8"/>
    <w:rsid w:val="007C72EB"/>
    <w:rsid w:val="007C7B99"/>
    <w:rsid w:val="007C7CD0"/>
    <w:rsid w:val="007C7FB9"/>
    <w:rsid w:val="007D02DB"/>
    <w:rsid w:val="007D077F"/>
    <w:rsid w:val="007D0AD9"/>
    <w:rsid w:val="007D0C81"/>
    <w:rsid w:val="007D0E02"/>
    <w:rsid w:val="007D0F17"/>
    <w:rsid w:val="007D188D"/>
    <w:rsid w:val="007D1D3A"/>
    <w:rsid w:val="007D1F25"/>
    <w:rsid w:val="007D1FB4"/>
    <w:rsid w:val="007D206D"/>
    <w:rsid w:val="007D2346"/>
    <w:rsid w:val="007D2A89"/>
    <w:rsid w:val="007D2FF5"/>
    <w:rsid w:val="007D32E3"/>
    <w:rsid w:val="007D3355"/>
    <w:rsid w:val="007D335F"/>
    <w:rsid w:val="007D35A3"/>
    <w:rsid w:val="007D43C8"/>
    <w:rsid w:val="007D578D"/>
    <w:rsid w:val="007D5DC5"/>
    <w:rsid w:val="007D6150"/>
    <w:rsid w:val="007D65C7"/>
    <w:rsid w:val="007D6A48"/>
    <w:rsid w:val="007D6DEC"/>
    <w:rsid w:val="007D71D0"/>
    <w:rsid w:val="007D7B67"/>
    <w:rsid w:val="007D7F7A"/>
    <w:rsid w:val="007E001D"/>
    <w:rsid w:val="007E05F0"/>
    <w:rsid w:val="007E0D34"/>
    <w:rsid w:val="007E0E81"/>
    <w:rsid w:val="007E0EEC"/>
    <w:rsid w:val="007E13DD"/>
    <w:rsid w:val="007E158F"/>
    <w:rsid w:val="007E15E7"/>
    <w:rsid w:val="007E197C"/>
    <w:rsid w:val="007E1F5A"/>
    <w:rsid w:val="007E234C"/>
    <w:rsid w:val="007E28F3"/>
    <w:rsid w:val="007E31B1"/>
    <w:rsid w:val="007E32BC"/>
    <w:rsid w:val="007E3760"/>
    <w:rsid w:val="007E3DB0"/>
    <w:rsid w:val="007E4617"/>
    <w:rsid w:val="007E49C4"/>
    <w:rsid w:val="007E5514"/>
    <w:rsid w:val="007E5721"/>
    <w:rsid w:val="007E5B9A"/>
    <w:rsid w:val="007E5DE9"/>
    <w:rsid w:val="007E6CF7"/>
    <w:rsid w:val="007E6D57"/>
    <w:rsid w:val="007E6FCD"/>
    <w:rsid w:val="007E7566"/>
    <w:rsid w:val="007E76D3"/>
    <w:rsid w:val="007E77EB"/>
    <w:rsid w:val="007F0744"/>
    <w:rsid w:val="007F0DD5"/>
    <w:rsid w:val="007F0E6D"/>
    <w:rsid w:val="007F1354"/>
    <w:rsid w:val="007F153A"/>
    <w:rsid w:val="007F1CCA"/>
    <w:rsid w:val="007F1D0E"/>
    <w:rsid w:val="007F2381"/>
    <w:rsid w:val="007F242F"/>
    <w:rsid w:val="007F28D0"/>
    <w:rsid w:val="007F33BB"/>
    <w:rsid w:val="007F35BB"/>
    <w:rsid w:val="007F3953"/>
    <w:rsid w:val="007F3B2E"/>
    <w:rsid w:val="007F3C0B"/>
    <w:rsid w:val="007F3DBC"/>
    <w:rsid w:val="007F3F75"/>
    <w:rsid w:val="007F4120"/>
    <w:rsid w:val="007F4269"/>
    <w:rsid w:val="007F4496"/>
    <w:rsid w:val="007F4639"/>
    <w:rsid w:val="007F4E1F"/>
    <w:rsid w:val="007F4FD1"/>
    <w:rsid w:val="007F509C"/>
    <w:rsid w:val="007F57EA"/>
    <w:rsid w:val="007F5AEB"/>
    <w:rsid w:val="007F5B69"/>
    <w:rsid w:val="007F631A"/>
    <w:rsid w:val="007F6927"/>
    <w:rsid w:val="007F70C9"/>
    <w:rsid w:val="007F73FF"/>
    <w:rsid w:val="007F745C"/>
    <w:rsid w:val="007F7B43"/>
    <w:rsid w:val="0080150D"/>
    <w:rsid w:val="008015C4"/>
    <w:rsid w:val="00801722"/>
    <w:rsid w:val="0080178F"/>
    <w:rsid w:val="0080186D"/>
    <w:rsid w:val="008019AC"/>
    <w:rsid w:val="00801D9E"/>
    <w:rsid w:val="00801F65"/>
    <w:rsid w:val="0080219E"/>
    <w:rsid w:val="00802BB6"/>
    <w:rsid w:val="00802BD5"/>
    <w:rsid w:val="00802C83"/>
    <w:rsid w:val="00802D2E"/>
    <w:rsid w:val="008038BF"/>
    <w:rsid w:val="008040DE"/>
    <w:rsid w:val="0080425D"/>
    <w:rsid w:val="00804906"/>
    <w:rsid w:val="00804AF8"/>
    <w:rsid w:val="00805290"/>
    <w:rsid w:val="0080596F"/>
    <w:rsid w:val="00805BC0"/>
    <w:rsid w:val="00805BE8"/>
    <w:rsid w:val="00805F4B"/>
    <w:rsid w:val="008063C8"/>
    <w:rsid w:val="008064D2"/>
    <w:rsid w:val="00806546"/>
    <w:rsid w:val="00806689"/>
    <w:rsid w:val="0080673C"/>
    <w:rsid w:val="00807194"/>
    <w:rsid w:val="008071E3"/>
    <w:rsid w:val="00807265"/>
    <w:rsid w:val="0080726B"/>
    <w:rsid w:val="008072BC"/>
    <w:rsid w:val="00807BEC"/>
    <w:rsid w:val="008100FB"/>
    <w:rsid w:val="00810280"/>
    <w:rsid w:val="0081047E"/>
    <w:rsid w:val="008104F2"/>
    <w:rsid w:val="008107F6"/>
    <w:rsid w:val="00810A64"/>
    <w:rsid w:val="00811043"/>
    <w:rsid w:val="008112A3"/>
    <w:rsid w:val="008114DB"/>
    <w:rsid w:val="00812166"/>
    <w:rsid w:val="00812308"/>
    <w:rsid w:val="008125A6"/>
    <w:rsid w:val="008134EF"/>
    <w:rsid w:val="0081378D"/>
    <w:rsid w:val="008139C9"/>
    <w:rsid w:val="00813BEF"/>
    <w:rsid w:val="00813C48"/>
    <w:rsid w:val="00813C94"/>
    <w:rsid w:val="0081447C"/>
    <w:rsid w:val="008144D9"/>
    <w:rsid w:val="00814BA3"/>
    <w:rsid w:val="00814E08"/>
    <w:rsid w:val="00815145"/>
    <w:rsid w:val="0081591E"/>
    <w:rsid w:val="00815A14"/>
    <w:rsid w:val="00816122"/>
    <w:rsid w:val="0081649E"/>
    <w:rsid w:val="0081654E"/>
    <w:rsid w:val="00816622"/>
    <w:rsid w:val="00816A27"/>
    <w:rsid w:val="00816A82"/>
    <w:rsid w:val="00816DD5"/>
    <w:rsid w:val="008175C1"/>
    <w:rsid w:val="00817A37"/>
    <w:rsid w:val="00817EFF"/>
    <w:rsid w:val="00817F1E"/>
    <w:rsid w:val="00820022"/>
    <w:rsid w:val="00820F74"/>
    <w:rsid w:val="00820FAC"/>
    <w:rsid w:val="00821715"/>
    <w:rsid w:val="0082190D"/>
    <w:rsid w:val="00821C3B"/>
    <w:rsid w:val="008224ED"/>
    <w:rsid w:val="00822626"/>
    <w:rsid w:val="00822899"/>
    <w:rsid w:val="00822A19"/>
    <w:rsid w:val="00822AA8"/>
    <w:rsid w:val="00822B8D"/>
    <w:rsid w:val="00822BBB"/>
    <w:rsid w:val="00822FE0"/>
    <w:rsid w:val="008231E8"/>
    <w:rsid w:val="00823352"/>
    <w:rsid w:val="0082369B"/>
    <w:rsid w:val="008237E7"/>
    <w:rsid w:val="008238AF"/>
    <w:rsid w:val="008238CE"/>
    <w:rsid w:val="00823E70"/>
    <w:rsid w:val="00823E78"/>
    <w:rsid w:val="00823FFE"/>
    <w:rsid w:val="0082437D"/>
    <w:rsid w:val="00824A1C"/>
    <w:rsid w:val="00824E13"/>
    <w:rsid w:val="008253A6"/>
    <w:rsid w:val="00825B4E"/>
    <w:rsid w:val="00825E60"/>
    <w:rsid w:val="00825ECD"/>
    <w:rsid w:val="008268FE"/>
    <w:rsid w:val="00826B1E"/>
    <w:rsid w:val="00826F21"/>
    <w:rsid w:val="00827533"/>
    <w:rsid w:val="00827610"/>
    <w:rsid w:val="008277F1"/>
    <w:rsid w:val="00827972"/>
    <w:rsid w:val="00827A1B"/>
    <w:rsid w:val="00827B81"/>
    <w:rsid w:val="008306B9"/>
    <w:rsid w:val="0083070A"/>
    <w:rsid w:val="00830966"/>
    <w:rsid w:val="00830F81"/>
    <w:rsid w:val="00831232"/>
    <w:rsid w:val="00831315"/>
    <w:rsid w:val="008313E3"/>
    <w:rsid w:val="0083159C"/>
    <w:rsid w:val="008316F3"/>
    <w:rsid w:val="00831BFE"/>
    <w:rsid w:val="00831C0F"/>
    <w:rsid w:val="00831C2C"/>
    <w:rsid w:val="008321BE"/>
    <w:rsid w:val="00832255"/>
    <w:rsid w:val="008329A9"/>
    <w:rsid w:val="00832CBA"/>
    <w:rsid w:val="00832E83"/>
    <w:rsid w:val="0083310C"/>
    <w:rsid w:val="00833291"/>
    <w:rsid w:val="00833DEA"/>
    <w:rsid w:val="00834263"/>
    <w:rsid w:val="00834A08"/>
    <w:rsid w:val="00835974"/>
    <w:rsid w:val="00835EF5"/>
    <w:rsid w:val="008366F8"/>
    <w:rsid w:val="00836746"/>
    <w:rsid w:val="00836B68"/>
    <w:rsid w:val="00836D21"/>
    <w:rsid w:val="00836D99"/>
    <w:rsid w:val="00836E74"/>
    <w:rsid w:val="008373B7"/>
    <w:rsid w:val="008373C2"/>
    <w:rsid w:val="0083740C"/>
    <w:rsid w:val="00837C9E"/>
    <w:rsid w:val="00837CE7"/>
    <w:rsid w:val="00840240"/>
    <w:rsid w:val="0084082B"/>
    <w:rsid w:val="00840B08"/>
    <w:rsid w:val="0084154E"/>
    <w:rsid w:val="00841B80"/>
    <w:rsid w:val="00841FB0"/>
    <w:rsid w:val="00842007"/>
    <w:rsid w:val="008420C1"/>
    <w:rsid w:val="008421F5"/>
    <w:rsid w:val="0084287E"/>
    <w:rsid w:val="00842DFF"/>
    <w:rsid w:val="00842FCD"/>
    <w:rsid w:val="0084327E"/>
    <w:rsid w:val="0084352C"/>
    <w:rsid w:val="00843D2D"/>
    <w:rsid w:val="00843E86"/>
    <w:rsid w:val="008442B2"/>
    <w:rsid w:val="0084446D"/>
    <w:rsid w:val="00844B7F"/>
    <w:rsid w:val="00844D96"/>
    <w:rsid w:val="00845D96"/>
    <w:rsid w:val="00845F22"/>
    <w:rsid w:val="0084633D"/>
    <w:rsid w:val="0084651D"/>
    <w:rsid w:val="008465C4"/>
    <w:rsid w:val="008467E1"/>
    <w:rsid w:val="00846AEF"/>
    <w:rsid w:val="008470D0"/>
    <w:rsid w:val="00847660"/>
    <w:rsid w:val="00847779"/>
    <w:rsid w:val="00847996"/>
    <w:rsid w:val="008479C6"/>
    <w:rsid w:val="00847E37"/>
    <w:rsid w:val="00850F7F"/>
    <w:rsid w:val="008515B7"/>
    <w:rsid w:val="00851713"/>
    <w:rsid w:val="00851AF9"/>
    <w:rsid w:val="00852146"/>
    <w:rsid w:val="0085219C"/>
    <w:rsid w:val="00853157"/>
    <w:rsid w:val="008533B7"/>
    <w:rsid w:val="00853732"/>
    <w:rsid w:val="00853A7D"/>
    <w:rsid w:val="00854B20"/>
    <w:rsid w:val="00855042"/>
    <w:rsid w:val="0085524F"/>
    <w:rsid w:val="00855364"/>
    <w:rsid w:val="00855553"/>
    <w:rsid w:val="00855B12"/>
    <w:rsid w:val="00855BA2"/>
    <w:rsid w:val="00855E84"/>
    <w:rsid w:val="0085674F"/>
    <w:rsid w:val="008568FA"/>
    <w:rsid w:val="00856944"/>
    <w:rsid w:val="00856C21"/>
    <w:rsid w:val="00856C68"/>
    <w:rsid w:val="008575A6"/>
    <w:rsid w:val="00857886"/>
    <w:rsid w:val="008578F7"/>
    <w:rsid w:val="008579EE"/>
    <w:rsid w:val="0086018C"/>
    <w:rsid w:val="008603DE"/>
    <w:rsid w:val="008606F9"/>
    <w:rsid w:val="00860B77"/>
    <w:rsid w:val="00862C04"/>
    <w:rsid w:val="00862C40"/>
    <w:rsid w:val="00862E55"/>
    <w:rsid w:val="00862E5F"/>
    <w:rsid w:val="00862E95"/>
    <w:rsid w:val="00863B47"/>
    <w:rsid w:val="00864961"/>
    <w:rsid w:val="00864A08"/>
    <w:rsid w:val="00864C62"/>
    <w:rsid w:val="0086501C"/>
    <w:rsid w:val="00865025"/>
    <w:rsid w:val="008650B1"/>
    <w:rsid w:val="00865A03"/>
    <w:rsid w:val="00865F4C"/>
    <w:rsid w:val="00866598"/>
    <w:rsid w:val="00866998"/>
    <w:rsid w:val="00866EFA"/>
    <w:rsid w:val="00867310"/>
    <w:rsid w:val="008675B8"/>
    <w:rsid w:val="00867973"/>
    <w:rsid w:val="00871668"/>
    <w:rsid w:val="00871A15"/>
    <w:rsid w:val="00871A8F"/>
    <w:rsid w:val="00871A9D"/>
    <w:rsid w:val="00871B29"/>
    <w:rsid w:val="0087267A"/>
    <w:rsid w:val="00872A71"/>
    <w:rsid w:val="00873FA9"/>
    <w:rsid w:val="0087431C"/>
    <w:rsid w:val="0087461A"/>
    <w:rsid w:val="00874FD1"/>
    <w:rsid w:val="00875474"/>
    <w:rsid w:val="008757B9"/>
    <w:rsid w:val="0087589E"/>
    <w:rsid w:val="00875EED"/>
    <w:rsid w:val="00876473"/>
    <w:rsid w:val="0087697F"/>
    <w:rsid w:val="008769F3"/>
    <w:rsid w:val="00877237"/>
    <w:rsid w:val="00877631"/>
    <w:rsid w:val="008776CA"/>
    <w:rsid w:val="00877AD6"/>
    <w:rsid w:val="00877C4A"/>
    <w:rsid w:val="008802C7"/>
    <w:rsid w:val="008803AC"/>
    <w:rsid w:val="00880543"/>
    <w:rsid w:val="0088063C"/>
    <w:rsid w:val="00880C1B"/>
    <w:rsid w:val="008812BA"/>
    <w:rsid w:val="00881828"/>
    <w:rsid w:val="008818CE"/>
    <w:rsid w:val="0088197F"/>
    <w:rsid w:val="0088230A"/>
    <w:rsid w:val="00882386"/>
    <w:rsid w:val="00882399"/>
    <w:rsid w:val="008824F1"/>
    <w:rsid w:val="00882DE3"/>
    <w:rsid w:val="00882FFB"/>
    <w:rsid w:val="0088330C"/>
    <w:rsid w:val="00884129"/>
    <w:rsid w:val="00884433"/>
    <w:rsid w:val="008846EB"/>
    <w:rsid w:val="00884D49"/>
    <w:rsid w:val="00885107"/>
    <w:rsid w:val="0088518F"/>
    <w:rsid w:val="0088546F"/>
    <w:rsid w:val="0088566F"/>
    <w:rsid w:val="0088579A"/>
    <w:rsid w:val="00885C36"/>
    <w:rsid w:val="00885C9A"/>
    <w:rsid w:val="00885E18"/>
    <w:rsid w:val="00885FCA"/>
    <w:rsid w:val="0088658A"/>
    <w:rsid w:val="00886A27"/>
    <w:rsid w:val="00886D6B"/>
    <w:rsid w:val="00886E93"/>
    <w:rsid w:val="00887041"/>
    <w:rsid w:val="0088705F"/>
    <w:rsid w:val="0088775E"/>
    <w:rsid w:val="0088790D"/>
    <w:rsid w:val="008879B8"/>
    <w:rsid w:val="00887E67"/>
    <w:rsid w:val="00887F3E"/>
    <w:rsid w:val="008900AA"/>
    <w:rsid w:val="00890493"/>
    <w:rsid w:val="00890B2E"/>
    <w:rsid w:val="008919A1"/>
    <w:rsid w:val="00891DA0"/>
    <w:rsid w:val="00891DEA"/>
    <w:rsid w:val="008920BA"/>
    <w:rsid w:val="00892D9B"/>
    <w:rsid w:val="00893536"/>
    <w:rsid w:val="00893E40"/>
    <w:rsid w:val="008940F0"/>
    <w:rsid w:val="00894701"/>
    <w:rsid w:val="0089477A"/>
    <w:rsid w:val="00895A85"/>
    <w:rsid w:val="00895B0D"/>
    <w:rsid w:val="00895E84"/>
    <w:rsid w:val="00895EAE"/>
    <w:rsid w:val="00895F15"/>
    <w:rsid w:val="00895FE2"/>
    <w:rsid w:val="00896143"/>
    <w:rsid w:val="0089648C"/>
    <w:rsid w:val="0089657B"/>
    <w:rsid w:val="00896B4B"/>
    <w:rsid w:val="00896CD2"/>
    <w:rsid w:val="00896F29"/>
    <w:rsid w:val="00897038"/>
    <w:rsid w:val="00897883"/>
    <w:rsid w:val="00897E5B"/>
    <w:rsid w:val="008A0002"/>
    <w:rsid w:val="008A02FB"/>
    <w:rsid w:val="008A0329"/>
    <w:rsid w:val="008A0495"/>
    <w:rsid w:val="008A09F2"/>
    <w:rsid w:val="008A0A1D"/>
    <w:rsid w:val="008A0C18"/>
    <w:rsid w:val="008A0C31"/>
    <w:rsid w:val="008A11BE"/>
    <w:rsid w:val="008A1763"/>
    <w:rsid w:val="008A1851"/>
    <w:rsid w:val="008A1977"/>
    <w:rsid w:val="008A1AAD"/>
    <w:rsid w:val="008A1FD4"/>
    <w:rsid w:val="008A2159"/>
    <w:rsid w:val="008A217D"/>
    <w:rsid w:val="008A237C"/>
    <w:rsid w:val="008A2630"/>
    <w:rsid w:val="008A277D"/>
    <w:rsid w:val="008A2F5F"/>
    <w:rsid w:val="008A34B1"/>
    <w:rsid w:val="008A3863"/>
    <w:rsid w:val="008A3895"/>
    <w:rsid w:val="008A3B4C"/>
    <w:rsid w:val="008A3D0F"/>
    <w:rsid w:val="008A40CD"/>
    <w:rsid w:val="008A430C"/>
    <w:rsid w:val="008A43CD"/>
    <w:rsid w:val="008A4604"/>
    <w:rsid w:val="008A488A"/>
    <w:rsid w:val="008A555D"/>
    <w:rsid w:val="008A5752"/>
    <w:rsid w:val="008A5C4A"/>
    <w:rsid w:val="008A61CF"/>
    <w:rsid w:val="008A6953"/>
    <w:rsid w:val="008A6CED"/>
    <w:rsid w:val="008A6F8B"/>
    <w:rsid w:val="008A7116"/>
    <w:rsid w:val="008B005E"/>
    <w:rsid w:val="008B0321"/>
    <w:rsid w:val="008B0782"/>
    <w:rsid w:val="008B0EF4"/>
    <w:rsid w:val="008B16D1"/>
    <w:rsid w:val="008B17C3"/>
    <w:rsid w:val="008B1877"/>
    <w:rsid w:val="008B19A6"/>
    <w:rsid w:val="008B2111"/>
    <w:rsid w:val="008B23E1"/>
    <w:rsid w:val="008B28B5"/>
    <w:rsid w:val="008B2F37"/>
    <w:rsid w:val="008B33AD"/>
    <w:rsid w:val="008B3576"/>
    <w:rsid w:val="008B36D3"/>
    <w:rsid w:val="008B39BC"/>
    <w:rsid w:val="008B3B3E"/>
    <w:rsid w:val="008B3D3F"/>
    <w:rsid w:val="008B3E25"/>
    <w:rsid w:val="008B4585"/>
    <w:rsid w:val="008B4A25"/>
    <w:rsid w:val="008B4C81"/>
    <w:rsid w:val="008B4EA9"/>
    <w:rsid w:val="008B5053"/>
    <w:rsid w:val="008B5186"/>
    <w:rsid w:val="008B558A"/>
    <w:rsid w:val="008B5732"/>
    <w:rsid w:val="008B5B44"/>
    <w:rsid w:val="008B5F04"/>
    <w:rsid w:val="008B65EB"/>
    <w:rsid w:val="008B694B"/>
    <w:rsid w:val="008B6B31"/>
    <w:rsid w:val="008B6D7A"/>
    <w:rsid w:val="008B755F"/>
    <w:rsid w:val="008B7645"/>
    <w:rsid w:val="008C033B"/>
    <w:rsid w:val="008C041E"/>
    <w:rsid w:val="008C0A54"/>
    <w:rsid w:val="008C0D7B"/>
    <w:rsid w:val="008C0DCF"/>
    <w:rsid w:val="008C0EB1"/>
    <w:rsid w:val="008C0F92"/>
    <w:rsid w:val="008C17DE"/>
    <w:rsid w:val="008C2C5F"/>
    <w:rsid w:val="008C31F5"/>
    <w:rsid w:val="008C377F"/>
    <w:rsid w:val="008C3D1B"/>
    <w:rsid w:val="008C499A"/>
    <w:rsid w:val="008C4AD0"/>
    <w:rsid w:val="008C4DE8"/>
    <w:rsid w:val="008C58B8"/>
    <w:rsid w:val="008C5EEB"/>
    <w:rsid w:val="008C6031"/>
    <w:rsid w:val="008C62E6"/>
    <w:rsid w:val="008C65B6"/>
    <w:rsid w:val="008C692F"/>
    <w:rsid w:val="008C7158"/>
    <w:rsid w:val="008C726E"/>
    <w:rsid w:val="008C76CF"/>
    <w:rsid w:val="008C7947"/>
    <w:rsid w:val="008C79E0"/>
    <w:rsid w:val="008D0317"/>
    <w:rsid w:val="008D1169"/>
    <w:rsid w:val="008D1309"/>
    <w:rsid w:val="008D149A"/>
    <w:rsid w:val="008D169B"/>
    <w:rsid w:val="008D17B0"/>
    <w:rsid w:val="008D1E83"/>
    <w:rsid w:val="008D2191"/>
    <w:rsid w:val="008D2222"/>
    <w:rsid w:val="008D29AD"/>
    <w:rsid w:val="008D302E"/>
    <w:rsid w:val="008D30D3"/>
    <w:rsid w:val="008D359C"/>
    <w:rsid w:val="008D35CF"/>
    <w:rsid w:val="008D36E3"/>
    <w:rsid w:val="008D38CB"/>
    <w:rsid w:val="008D418E"/>
    <w:rsid w:val="008D438A"/>
    <w:rsid w:val="008D450F"/>
    <w:rsid w:val="008D4F5B"/>
    <w:rsid w:val="008D52C2"/>
    <w:rsid w:val="008D52FC"/>
    <w:rsid w:val="008D5353"/>
    <w:rsid w:val="008D5B2F"/>
    <w:rsid w:val="008D5F80"/>
    <w:rsid w:val="008D6003"/>
    <w:rsid w:val="008D6403"/>
    <w:rsid w:val="008D65AE"/>
    <w:rsid w:val="008D68D1"/>
    <w:rsid w:val="008D708B"/>
    <w:rsid w:val="008D71BA"/>
    <w:rsid w:val="008D7665"/>
    <w:rsid w:val="008D7729"/>
    <w:rsid w:val="008E06D4"/>
    <w:rsid w:val="008E0C26"/>
    <w:rsid w:val="008E0F7A"/>
    <w:rsid w:val="008E169F"/>
    <w:rsid w:val="008E21B6"/>
    <w:rsid w:val="008E2716"/>
    <w:rsid w:val="008E29D3"/>
    <w:rsid w:val="008E319C"/>
    <w:rsid w:val="008E31AC"/>
    <w:rsid w:val="008E3585"/>
    <w:rsid w:val="008E362F"/>
    <w:rsid w:val="008E3944"/>
    <w:rsid w:val="008E3FD6"/>
    <w:rsid w:val="008E40B1"/>
    <w:rsid w:val="008E41AC"/>
    <w:rsid w:val="008E44E7"/>
    <w:rsid w:val="008E455B"/>
    <w:rsid w:val="008E49E9"/>
    <w:rsid w:val="008E503D"/>
    <w:rsid w:val="008E5213"/>
    <w:rsid w:val="008E5224"/>
    <w:rsid w:val="008E5256"/>
    <w:rsid w:val="008E54BF"/>
    <w:rsid w:val="008E5792"/>
    <w:rsid w:val="008E5BDB"/>
    <w:rsid w:val="008E5C59"/>
    <w:rsid w:val="008E5F03"/>
    <w:rsid w:val="008E6295"/>
    <w:rsid w:val="008E6472"/>
    <w:rsid w:val="008E6781"/>
    <w:rsid w:val="008E6C99"/>
    <w:rsid w:val="008E6E3D"/>
    <w:rsid w:val="008E6F1C"/>
    <w:rsid w:val="008E6F25"/>
    <w:rsid w:val="008E7440"/>
    <w:rsid w:val="008F02B3"/>
    <w:rsid w:val="008F04D7"/>
    <w:rsid w:val="008F076C"/>
    <w:rsid w:val="008F0BB7"/>
    <w:rsid w:val="008F0C5B"/>
    <w:rsid w:val="008F0EAA"/>
    <w:rsid w:val="008F2191"/>
    <w:rsid w:val="008F26F6"/>
    <w:rsid w:val="008F2C81"/>
    <w:rsid w:val="008F2FC3"/>
    <w:rsid w:val="008F30A4"/>
    <w:rsid w:val="008F3119"/>
    <w:rsid w:val="008F33AF"/>
    <w:rsid w:val="008F4BBB"/>
    <w:rsid w:val="008F4D6B"/>
    <w:rsid w:val="008F4DC5"/>
    <w:rsid w:val="008F5006"/>
    <w:rsid w:val="008F5638"/>
    <w:rsid w:val="008F56CF"/>
    <w:rsid w:val="008F5BB1"/>
    <w:rsid w:val="008F5F1A"/>
    <w:rsid w:val="008F6320"/>
    <w:rsid w:val="008F662B"/>
    <w:rsid w:val="008F6E84"/>
    <w:rsid w:val="008F704A"/>
    <w:rsid w:val="008F71C4"/>
    <w:rsid w:val="008F78CE"/>
    <w:rsid w:val="008F7C64"/>
    <w:rsid w:val="00900484"/>
    <w:rsid w:val="00900518"/>
    <w:rsid w:val="009006DE"/>
    <w:rsid w:val="00900876"/>
    <w:rsid w:val="00900A2D"/>
    <w:rsid w:val="00900E01"/>
    <w:rsid w:val="0090112F"/>
    <w:rsid w:val="0090125E"/>
    <w:rsid w:val="0090161B"/>
    <w:rsid w:val="0090207A"/>
    <w:rsid w:val="009022D4"/>
    <w:rsid w:val="009027EF"/>
    <w:rsid w:val="00902A20"/>
    <w:rsid w:val="00902A69"/>
    <w:rsid w:val="00902CF3"/>
    <w:rsid w:val="00903097"/>
    <w:rsid w:val="009036DF"/>
    <w:rsid w:val="00903BB7"/>
    <w:rsid w:val="00904576"/>
    <w:rsid w:val="0090469E"/>
    <w:rsid w:val="00904AB3"/>
    <w:rsid w:val="00904FA0"/>
    <w:rsid w:val="0090531E"/>
    <w:rsid w:val="00905507"/>
    <w:rsid w:val="00905621"/>
    <w:rsid w:val="00905707"/>
    <w:rsid w:val="00905BF8"/>
    <w:rsid w:val="00905BFE"/>
    <w:rsid w:val="00905CCD"/>
    <w:rsid w:val="00905D1B"/>
    <w:rsid w:val="009065BB"/>
    <w:rsid w:val="00906CB0"/>
    <w:rsid w:val="009073A5"/>
    <w:rsid w:val="009075E4"/>
    <w:rsid w:val="0090768E"/>
    <w:rsid w:val="00910154"/>
    <w:rsid w:val="00910747"/>
    <w:rsid w:val="00910B87"/>
    <w:rsid w:val="00910D0F"/>
    <w:rsid w:val="0091176F"/>
    <w:rsid w:val="00911F9E"/>
    <w:rsid w:val="00911FB4"/>
    <w:rsid w:val="00912AF2"/>
    <w:rsid w:val="009134A0"/>
    <w:rsid w:val="0091357E"/>
    <w:rsid w:val="009136DE"/>
    <w:rsid w:val="009142D8"/>
    <w:rsid w:val="00914864"/>
    <w:rsid w:val="00914CF4"/>
    <w:rsid w:val="00915921"/>
    <w:rsid w:val="00915AC1"/>
    <w:rsid w:val="00915ACF"/>
    <w:rsid w:val="00915BF2"/>
    <w:rsid w:val="00915D68"/>
    <w:rsid w:val="00915E94"/>
    <w:rsid w:val="00916218"/>
    <w:rsid w:val="00916385"/>
    <w:rsid w:val="00916551"/>
    <w:rsid w:val="00916829"/>
    <w:rsid w:val="0091736E"/>
    <w:rsid w:val="009173AC"/>
    <w:rsid w:val="009178F1"/>
    <w:rsid w:val="00920315"/>
    <w:rsid w:val="00920347"/>
    <w:rsid w:val="009209B0"/>
    <w:rsid w:val="00920D9A"/>
    <w:rsid w:val="00920DA9"/>
    <w:rsid w:val="00920DAC"/>
    <w:rsid w:val="009210FE"/>
    <w:rsid w:val="00921389"/>
    <w:rsid w:val="00921792"/>
    <w:rsid w:val="009225CB"/>
    <w:rsid w:val="0092296A"/>
    <w:rsid w:val="00923260"/>
    <w:rsid w:val="0092328C"/>
    <w:rsid w:val="009232EE"/>
    <w:rsid w:val="00923494"/>
    <w:rsid w:val="0092350A"/>
    <w:rsid w:val="0092377B"/>
    <w:rsid w:val="00923C53"/>
    <w:rsid w:val="009241D5"/>
    <w:rsid w:val="00924C94"/>
    <w:rsid w:val="00924D6A"/>
    <w:rsid w:val="00925389"/>
    <w:rsid w:val="00925473"/>
    <w:rsid w:val="00925686"/>
    <w:rsid w:val="009258DF"/>
    <w:rsid w:val="009258E9"/>
    <w:rsid w:val="00925A2B"/>
    <w:rsid w:val="00925AE2"/>
    <w:rsid w:val="00925D97"/>
    <w:rsid w:val="00926149"/>
    <w:rsid w:val="00926448"/>
    <w:rsid w:val="0092658D"/>
    <w:rsid w:val="00926842"/>
    <w:rsid w:val="00926963"/>
    <w:rsid w:val="00926ECE"/>
    <w:rsid w:val="009272AB"/>
    <w:rsid w:val="00927394"/>
    <w:rsid w:val="0092757B"/>
    <w:rsid w:val="009277D0"/>
    <w:rsid w:val="00927FBE"/>
    <w:rsid w:val="00930033"/>
    <w:rsid w:val="0093079F"/>
    <w:rsid w:val="009308DD"/>
    <w:rsid w:val="0093142C"/>
    <w:rsid w:val="00931915"/>
    <w:rsid w:val="00931A82"/>
    <w:rsid w:val="00931ADE"/>
    <w:rsid w:val="00931B0D"/>
    <w:rsid w:val="00931F6F"/>
    <w:rsid w:val="00931FF3"/>
    <w:rsid w:val="00932040"/>
    <w:rsid w:val="00932531"/>
    <w:rsid w:val="00932F7C"/>
    <w:rsid w:val="00932FBA"/>
    <w:rsid w:val="00934691"/>
    <w:rsid w:val="00934CED"/>
    <w:rsid w:val="00935027"/>
    <w:rsid w:val="0093510D"/>
    <w:rsid w:val="00935371"/>
    <w:rsid w:val="009355B3"/>
    <w:rsid w:val="00936242"/>
    <w:rsid w:val="009363EB"/>
    <w:rsid w:val="009365E5"/>
    <w:rsid w:val="00936656"/>
    <w:rsid w:val="009367FD"/>
    <w:rsid w:val="00936E9D"/>
    <w:rsid w:val="00936EDC"/>
    <w:rsid w:val="00937C74"/>
    <w:rsid w:val="00937D87"/>
    <w:rsid w:val="00940C00"/>
    <w:rsid w:val="00941CE1"/>
    <w:rsid w:val="0094282C"/>
    <w:rsid w:val="00942C16"/>
    <w:rsid w:val="00942EBC"/>
    <w:rsid w:val="00942FD6"/>
    <w:rsid w:val="009434E0"/>
    <w:rsid w:val="009435EB"/>
    <w:rsid w:val="00943653"/>
    <w:rsid w:val="00943724"/>
    <w:rsid w:val="00943D19"/>
    <w:rsid w:val="0094413D"/>
    <w:rsid w:val="009444A9"/>
    <w:rsid w:val="00944BFF"/>
    <w:rsid w:val="00944FE8"/>
    <w:rsid w:val="009458E5"/>
    <w:rsid w:val="00945ABE"/>
    <w:rsid w:val="00945C39"/>
    <w:rsid w:val="009461A2"/>
    <w:rsid w:val="009465B4"/>
    <w:rsid w:val="0094676B"/>
    <w:rsid w:val="00946DB5"/>
    <w:rsid w:val="00947E83"/>
    <w:rsid w:val="009502F0"/>
    <w:rsid w:val="009504BB"/>
    <w:rsid w:val="0095073A"/>
    <w:rsid w:val="009508AC"/>
    <w:rsid w:val="00950922"/>
    <w:rsid w:val="0095098E"/>
    <w:rsid w:val="00950EE0"/>
    <w:rsid w:val="0095227E"/>
    <w:rsid w:val="009522E1"/>
    <w:rsid w:val="00952518"/>
    <w:rsid w:val="009527DC"/>
    <w:rsid w:val="00952A57"/>
    <w:rsid w:val="00952F31"/>
    <w:rsid w:val="00953287"/>
    <w:rsid w:val="009532D1"/>
    <w:rsid w:val="00953394"/>
    <w:rsid w:val="0095392B"/>
    <w:rsid w:val="00953ABC"/>
    <w:rsid w:val="00953DEA"/>
    <w:rsid w:val="00953FC7"/>
    <w:rsid w:val="0095405D"/>
    <w:rsid w:val="00954094"/>
    <w:rsid w:val="009543CE"/>
    <w:rsid w:val="0095443E"/>
    <w:rsid w:val="009548E9"/>
    <w:rsid w:val="00954F50"/>
    <w:rsid w:val="00955160"/>
    <w:rsid w:val="009551F2"/>
    <w:rsid w:val="00955488"/>
    <w:rsid w:val="00955621"/>
    <w:rsid w:val="00955D64"/>
    <w:rsid w:val="00956C09"/>
    <w:rsid w:val="00957207"/>
    <w:rsid w:val="009603B4"/>
    <w:rsid w:val="00961339"/>
    <w:rsid w:val="00961F1C"/>
    <w:rsid w:val="0096208D"/>
    <w:rsid w:val="009626ED"/>
    <w:rsid w:val="00962D86"/>
    <w:rsid w:val="009632BB"/>
    <w:rsid w:val="00963FB7"/>
    <w:rsid w:val="0096465B"/>
    <w:rsid w:val="009649AD"/>
    <w:rsid w:val="009649CD"/>
    <w:rsid w:val="009649DD"/>
    <w:rsid w:val="00964DBF"/>
    <w:rsid w:val="009650E7"/>
    <w:rsid w:val="0096541B"/>
    <w:rsid w:val="00965633"/>
    <w:rsid w:val="00965B0F"/>
    <w:rsid w:val="009662BE"/>
    <w:rsid w:val="009665C3"/>
    <w:rsid w:val="0096709A"/>
    <w:rsid w:val="0096785D"/>
    <w:rsid w:val="00967954"/>
    <w:rsid w:val="00970453"/>
    <w:rsid w:val="00970CAF"/>
    <w:rsid w:val="00971517"/>
    <w:rsid w:val="00971C64"/>
    <w:rsid w:val="00971FE3"/>
    <w:rsid w:val="00972CA8"/>
    <w:rsid w:val="0097344F"/>
    <w:rsid w:val="00973D3E"/>
    <w:rsid w:val="00973DC9"/>
    <w:rsid w:val="00973F32"/>
    <w:rsid w:val="00974431"/>
    <w:rsid w:val="00974DE4"/>
    <w:rsid w:val="00974F2E"/>
    <w:rsid w:val="009751FB"/>
    <w:rsid w:val="009755D2"/>
    <w:rsid w:val="009758BA"/>
    <w:rsid w:val="00975C0E"/>
    <w:rsid w:val="009760B9"/>
    <w:rsid w:val="00976154"/>
    <w:rsid w:val="009763D3"/>
    <w:rsid w:val="00976552"/>
    <w:rsid w:val="00976D01"/>
    <w:rsid w:val="0097703B"/>
    <w:rsid w:val="00980995"/>
    <w:rsid w:val="00980AAF"/>
    <w:rsid w:val="00980FFD"/>
    <w:rsid w:val="0098120F"/>
    <w:rsid w:val="00981669"/>
    <w:rsid w:val="009825D5"/>
    <w:rsid w:val="00982A06"/>
    <w:rsid w:val="00982C63"/>
    <w:rsid w:val="00982E8C"/>
    <w:rsid w:val="0098366E"/>
    <w:rsid w:val="009837BD"/>
    <w:rsid w:val="009838AB"/>
    <w:rsid w:val="00983A1C"/>
    <w:rsid w:val="00983BF1"/>
    <w:rsid w:val="00983C27"/>
    <w:rsid w:val="009840F6"/>
    <w:rsid w:val="0098517E"/>
    <w:rsid w:val="009856C3"/>
    <w:rsid w:val="00985B27"/>
    <w:rsid w:val="00985BEF"/>
    <w:rsid w:val="00985D67"/>
    <w:rsid w:val="009862D6"/>
    <w:rsid w:val="009862D9"/>
    <w:rsid w:val="009863A3"/>
    <w:rsid w:val="00986518"/>
    <w:rsid w:val="00986806"/>
    <w:rsid w:val="00986CEF"/>
    <w:rsid w:val="0098755A"/>
    <w:rsid w:val="00987598"/>
    <w:rsid w:val="0098776A"/>
    <w:rsid w:val="00987773"/>
    <w:rsid w:val="00987A99"/>
    <w:rsid w:val="00987E05"/>
    <w:rsid w:val="00987FCA"/>
    <w:rsid w:val="0099115F"/>
    <w:rsid w:val="00991917"/>
    <w:rsid w:val="00991A6C"/>
    <w:rsid w:val="00993853"/>
    <w:rsid w:val="009938DC"/>
    <w:rsid w:val="00993F95"/>
    <w:rsid w:val="009942AB"/>
    <w:rsid w:val="009942F1"/>
    <w:rsid w:val="009946AC"/>
    <w:rsid w:val="009948FD"/>
    <w:rsid w:val="0099499A"/>
    <w:rsid w:val="00994AC9"/>
    <w:rsid w:val="00994F2A"/>
    <w:rsid w:val="00995567"/>
    <w:rsid w:val="00995751"/>
    <w:rsid w:val="00995B2E"/>
    <w:rsid w:val="00995FE7"/>
    <w:rsid w:val="009960E1"/>
    <w:rsid w:val="00996AA3"/>
    <w:rsid w:val="00996B41"/>
    <w:rsid w:val="00996D6A"/>
    <w:rsid w:val="0099740B"/>
    <w:rsid w:val="0099777E"/>
    <w:rsid w:val="00997797"/>
    <w:rsid w:val="009A074F"/>
    <w:rsid w:val="009A0A2E"/>
    <w:rsid w:val="009A106E"/>
    <w:rsid w:val="009A1705"/>
    <w:rsid w:val="009A1753"/>
    <w:rsid w:val="009A1879"/>
    <w:rsid w:val="009A1C6E"/>
    <w:rsid w:val="009A22E7"/>
    <w:rsid w:val="009A2534"/>
    <w:rsid w:val="009A2ADC"/>
    <w:rsid w:val="009A2DE4"/>
    <w:rsid w:val="009A2EB8"/>
    <w:rsid w:val="009A3339"/>
    <w:rsid w:val="009A3C67"/>
    <w:rsid w:val="009A3F43"/>
    <w:rsid w:val="009A41DD"/>
    <w:rsid w:val="009A446D"/>
    <w:rsid w:val="009A4705"/>
    <w:rsid w:val="009A4996"/>
    <w:rsid w:val="009A49B6"/>
    <w:rsid w:val="009A5171"/>
    <w:rsid w:val="009A52E8"/>
    <w:rsid w:val="009A58D9"/>
    <w:rsid w:val="009A5969"/>
    <w:rsid w:val="009A5A36"/>
    <w:rsid w:val="009A5E0A"/>
    <w:rsid w:val="009A63D8"/>
    <w:rsid w:val="009A69E5"/>
    <w:rsid w:val="009A75B0"/>
    <w:rsid w:val="009A7856"/>
    <w:rsid w:val="009A7B33"/>
    <w:rsid w:val="009A7BB7"/>
    <w:rsid w:val="009A7C6D"/>
    <w:rsid w:val="009A7D51"/>
    <w:rsid w:val="009A7E4B"/>
    <w:rsid w:val="009B0770"/>
    <w:rsid w:val="009B0790"/>
    <w:rsid w:val="009B1758"/>
    <w:rsid w:val="009B1BA2"/>
    <w:rsid w:val="009B23AA"/>
    <w:rsid w:val="009B2788"/>
    <w:rsid w:val="009B2CD8"/>
    <w:rsid w:val="009B2D92"/>
    <w:rsid w:val="009B3B26"/>
    <w:rsid w:val="009B40C3"/>
    <w:rsid w:val="009B4299"/>
    <w:rsid w:val="009B4A5C"/>
    <w:rsid w:val="009B4A87"/>
    <w:rsid w:val="009B4E5B"/>
    <w:rsid w:val="009B5107"/>
    <w:rsid w:val="009B5133"/>
    <w:rsid w:val="009B566E"/>
    <w:rsid w:val="009B56DC"/>
    <w:rsid w:val="009B6136"/>
    <w:rsid w:val="009B66CF"/>
    <w:rsid w:val="009B6D00"/>
    <w:rsid w:val="009B6D4B"/>
    <w:rsid w:val="009B6DEE"/>
    <w:rsid w:val="009B71AB"/>
    <w:rsid w:val="009B778D"/>
    <w:rsid w:val="009B7850"/>
    <w:rsid w:val="009B7DB1"/>
    <w:rsid w:val="009C00CE"/>
    <w:rsid w:val="009C0362"/>
    <w:rsid w:val="009C0443"/>
    <w:rsid w:val="009C0444"/>
    <w:rsid w:val="009C0483"/>
    <w:rsid w:val="009C04BB"/>
    <w:rsid w:val="009C0519"/>
    <w:rsid w:val="009C0F66"/>
    <w:rsid w:val="009C0FF0"/>
    <w:rsid w:val="009C12CE"/>
    <w:rsid w:val="009C158B"/>
    <w:rsid w:val="009C1ACB"/>
    <w:rsid w:val="009C1DD8"/>
    <w:rsid w:val="009C1E9E"/>
    <w:rsid w:val="009C1ED8"/>
    <w:rsid w:val="009C2810"/>
    <w:rsid w:val="009C2E50"/>
    <w:rsid w:val="009C33C3"/>
    <w:rsid w:val="009C36BD"/>
    <w:rsid w:val="009C47B8"/>
    <w:rsid w:val="009C484C"/>
    <w:rsid w:val="009C4AE0"/>
    <w:rsid w:val="009C4FD0"/>
    <w:rsid w:val="009C50C8"/>
    <w:rsid w:val="009C561B"/>
    <w:rsid w:val="009C567E"/>
    <w:rsid w:val="009C5B31"/>
    <w:rsid w:val="009C5E20"/>
    <w:rsid w:val="009C6261"/>
    <w:rsid w:val="009C699F"/>
    <w:rsid w:val="009C6B66"/>
    <w:rsid w:val="009C6CEF"/>
    <w:rsid w:val="009C75E9"/>
    <w:rsid w:val="009C799D"/>
    <w:rsid w:val="009D018A"/>
    <w:rsid w:val="009D039D"/>
    <w:rsid w:val="009D1BA3"/>
    <w:rsid w:val="009D1E02"/>
    <w:rsid w:val="009D2C05"/>
    <w:rsid w:val="009D2E1C"/>
    <w:rsid w:val="009D311C"/>
    <w:rsid w:val="009D43F5"/>
    <w:rsid w:val="009D4939"/>
    <w:rsid w:val="009D4A4A"/>
    <w:rsid w:val="009D4F37"/>
    <w:rsid w:val="009D5648"/>
    <w:rsid w:val="009D59FB"/>
    <w:rsid w:val="009D5E05"/>
    <w:rsid w:val="009D66D0"/>
    <w:rsid w:val="009D6C21"/>
    <w:rsid w:val="009D7748"/>
    <w:rsid w:val="009D7922"/>
    <w:rsid w:val="009E00CF"/>
    <w:rsid w:val="009E0105"/>
    <w:rsid w:val="009E0186"/>
    <w:rsid w:val="009E02A3"/>
    <w:rsid w:val="009E0445"/>
    <w:rsid w:val="009E0449"/>
    <w:rsid w:val="009E082A"/>
    <w:rsid w:val="009E0832"/>
    <w:rsid w:val="009E0F2A"/>
    <w:rsid w:val="009E1109"/>
    <w:rsid w:val="009E11E0"/>
    <w:rsid w:val="009E132C"/>
    <w:rsid w:val="009E196F"/>
    <w:rsid w:val="009E1DEE"/>
    <w:rsid w:val="009E27AD"/>
    <w:rsid w:val="009E2B2C"/>
    <w:rsid w:val="009E3B54"/>
    <w:rsid w:val="009E3E7E"/>
    <w:rsid w:val="009E4058"/>
    <w:rsid w:val="009E445B"/>
    <w:rsid w:val="009E4625"/>
    <w:rsid w:val="009E48BF"/>
    <w:rsid w:val="009E492C"/>
    <w:rsid w:val="009E5163"/>
    <w:rsid w:val="009E5228"/>
    <w:rsid w:val="009E54E4"/>
    <w:rsid w:val="009E59E8"/>
    <w:rsid w:val="009E5AA1"/>
    <w:rsid w:val="009E5E84"/>
    <w:rsid w:val="009E5E8D"/>
    <w:rsid w:val="009E604A"/>
    <w:rsid w:val="009E63C7"/>
    <w:rsid w:val="009E6715"/>
    <w:rsid w:val="009E6B38"/>
    <w:rsid w:val="009E6D59"/>
    <w:rsid w:val="009E70CC"/>
    <w:rsid w:val="009E71D7"/>
    <w:rsid w:val="009E7DC6"/>
    <w:rsid w:val="009F0146"/>
    <w:rsid w:val="009F055D"/>
    <w:rsid w:val="009F0584"/>
    <w:rsid w:val="009F1364"/>
    <w:rsid w:val="009F1589"/>
    <w:rsid w:val="009F1A3A"/>
    <w:rsid w:val="009F1E1D"/>
    <w:rsid w:val="009F1EBC"/>
    <w:rsid w:val="009F2236"/>
    <w:rsid w:val="009F23F2"/>
    <w:rsid w:val="009F24BB"/>
    <w:rsid w:val="009F2E84"/>
    <w:rsid w:val="009F3585"/>
    <w:rsid w:val="009F35DB"/>
    <w:rsid w:val="009F4175"/>
    <w:rsid w:val="009F43E4"/>
    <w:rsid w:val="009F4624"/>
    <w:rsid w:val="009F4AEA"/>
    <w:rsid w:val="009F535F"/>
    <w:rsid w:val="009F543B"/>
    <w:rsid w:val="009F5475"/>
    <w:rsid w:val="009F5D2B"/>
    <w:rsid w:val="009F5E5A"/>
    <w:rsid w:val="009F5F32"/>
    <w:rsid w:val="009F6DC8"/>
    <w:rsid w:val="009F79B5"/>
    <w:rsid w:val="009F7A28"/>
    <w:rsid w:val="009F7FD8"/>
    <w:rsid w:val="00A000A7"/>
    <w:rsid w:val="00A000C1"/>
    <w:rsid w:val="00A000F6"/>
    <w:rsid w:val="00A006A4"/>
    <w:rsid w:val="00A00867"/>
    <w:rsid w:val="00A008A6"/>
    <w:rsid w:val="00A008D4"/>
    <w:rsid w:val="00A00D54"/>
    <w:rsid w:val="00A00DFC"/>
    <w:rsid w:val="00A01007"/>
    <w:rsid w:val="00A01076"/>
    <w:rsid w:val="00A01184"/>
    <w:rsid w:val="00A0148B"/>
    <w:rsid w:val="00A018AF"/>
    <w:rsid w:val="00A02180"/>
    <w:rsid w:val="00A025D7"/>
    <w:rsid w:val="00A0261A"/>
    <w:rsid w:val="00A02DBD"/>
    <w:rsid w:val="00A02ED1"/>
    <w:rsid w:val="00A03010"/>
    <w:rsid w:val="00A030E1"/>
    <w:rsid w:val="00A030E7"/>
    <w:rsid w:val="00A0321B"/>
    <w:rsid w:val="00A03360"/>
    <w:rsid w:val="00A0343B"/>
    <w:rsid w:val="00A035AA"/>
    <w:rsid w:val="00A03804"/>
    <w:rsid w:val="00A04139"/>
    <w:rsid w:val="00A04BF3"/>
    <w:rsid w:val="00A04F8C"/>
    <w:rsid w:val="00A05221"/>
    <w:rsid w:val="00A05233"/>
    <w:rsid w:val="00A057BB"/>
    <w:rsid w:val="00A05D7F"/>
    <w:rsid w:val="00A05EED"/>
    <w:rsid w:val="00A0612C"/>
    <w:rsid w:val="00A06A40"/>
    <w:rsid w:val="00A06CC2"/>
    <w:rsid w:val="00A06DE7"/>
    <w:rsid w:val="00A0714B"/>
    <w:rsid w:val="00A07203"/>
    <w:rsid w:val="00A079A3"/>
    <w:rsid w:val="00A079F0"/>
    <w:rsid w:val="00A07AFA"/>
    <w:rsid w:val="00A07D11"/>
    <w:rsid w:val="00A07DFB"/>
    <w:rsid w:val="00A10092"/>
    <w:rsid w:val="00A100A4"/>
    <w:rsid w:val="00A10124"/>
    <w:rsid w:val="00A10144"/>
    <w:rsid w:val="00A101F3"/>
    <w:rsid w:val="00A10962"/>
    <w:rsid w:val="00A10A3D"/>
    <w:rsid w:val="00A112FB"/>
    <w:rsid w:val="00A11713"/>
    <w:rsid w:val="00A11B5C"/>
    <w:rsid w:val="00A11D19"/>
    <w:rsid w:val="00A12016"/>
    <w:rsid w:val="00A120C9"/>
    <w:rsid w:val="00A12240"/>
    <w:rsid w:val="00A123B6"/>
    <w:rsid w:val="00A12A31"/>
    <w:rsid w:val="00A12D6E"/>
    <w:rsid w:val="00A1346A"/>
    <w:rsid w:val="00A13547"/>
    <w:rsid w:val="00A1393A"/>
    <w:rsid w:val="00A13DFA"/>
    <w:rsid w:val="00A143FD"/>
    <w:rsid w:val="00A1450B"/>
    <w:rsid w:val="00A1486A"/>
    <w:rsid w:val="00A14943"/>
    <w:rsid w:val="00A149F3"/>
    <w:rsid w:val="00A14C8E"/>
    <w:rsid w:val="00A15305"/>
    <w:rsid w:val="00A15604"/>
    <w:rsid w:val="00A1572F"/>
    <w:rsid w:val="00A158E6"/>
    <w:rsid w:val="00A160EA"/>
    <w:rsid w:val="00A16BB6"/>
    <w:rsid w:val="00A16C24"/>
    <w:rsid w:val="00A16F0F"/>
    <w:rsid w:val="00A16FEF"/>
    <w:rsid w:val="00A17083"/>
    <w:rsid w:val="00A17114"/>
    <w:rsid w:val="00A17479"/>
    <w:rsid w:val="00A17738"/>
    <w:rsid w:val="00A20314"/>
    <w:rsid w:val="00A20FED"/>
    <w:rsid w:val="00A21142"/>
    <w:rsid w:val="00A2161B"/>
    <w:rsid w:val="00A21AE0"/>
    <w:rsid w:val="00A21C85"/>
    <w:rsid w:val="00A22207"/>
    <w:rsid w:val="00A22238"/>
    <w:rsid w:val="00A22457"/>
    <w:rsid w:val="00A22AC5"/>
    <w:rsid w:val="00A22C0D"/>
    <w:rsid w:val="00A22E64"/>
    <w:rsid w:val="00A23D87"/>
    <w:rsid w:val="00A23F62"/>
    <w:rsid w:val="00A23F8B"/>
    <w:rsid w:val="00A246B1"/>
    <w:rsid w:val="00A24915"/>
    <w:rsid w:val="00A251B4"/>
    <w:rsid w:val="00A25279"/>
    <w:rsid w:val="00A253E8"/>
    <w:rsid w:val="00A25C0F"/>
    <w:rsid w:val="00A25D79"/>
    <w:rsid w:val="00A25DEB"/>
    <w:rsid w:val="00A26890"/>
    <w:rsid w:val="00A26E23"/>
    <w:rsid w:val="00A27087"/>
    <w:rsid w:val="00A2743E"/>
    <w:rsid w:val="00A2754C"/>
    <w:rsid w:val="00A27DF2"/>
    <w:rsid w:val="00A300FF"/>
    <w:rsid w:val="00A30E63"/>
    <w:rsid w:val="00A317C1"/>
    <w:rsid w:val="00A31B10"/>
    <w:rsid w:val="00A31F82"/>
    <w:rsid w:val="00A32CE2"/>
    <w:rsid w:val="00A32E9C"/>
    <w:rsid w:val="00A32F96"/>
    <w:rsid w:val="00A333E2"/>
    <w:rsid w:val="00A33583"/>
    <w:rsid w:val="00A33CB8"/>
    <w:rsid w:val="00A34161"/>
    <w:rsid w:val="00A34342"/>
    <w:rsid w:val="00A3438E"/>
    <w:rsid w:val="00A34929"/>
    <w:rsid w:val="00A34A83"/>
    <w:rsid w:val="00A352B2"/>
    <w:rsid w:val="00A3558D"/>
    <w:rsid w:val="00A35826"/>
    <w:rsid w:val="00A35A80"/>
    <w:rsid w:val="00A35B65"/>
    <w:rsid w:val="00A363BB"/>
    <w:rsid w:val="00A368D5"/>
    <w:rsid w:val="00A3698B"/>
    <w:rsid w:val="00A370AD"/>
    <w:rsid w:val="00A3726B"/>
    <w:rsid w:val="00A373B1"/>
    <w:rsid w:val="00A37429"/>
    <w:rsid w:val="00A37892"/>
    <w:rsid w:val="00A378FC"/>
    <w:rsid w:val="00A37B07"/>
    <w:rsid w:val="00A37EC2"/>
    <w:rsid w:val="00A37F41"/>
    <w:rsid w:val="00A408C4"/>
    <w:rsid w:val="00A409AE"/>
    <w:rsid w:val="00A40BB1"/>
    <w:rsid w:val="00A40E8D"/>
    <w:rsid w:val="00A41619"/>
    <w:rsid w:val="00A416B2"/>
    <w:rsid w:val="00A41AC8"/>
    <w:rsid w:val="00A41FD8"/>
    <w:rsid w:val="00A42710"/>
    <w:rsid w:val="00A42888"/>
    <w:rsid w:val="00A42AE7"/>
    <w:rsid w:val="00A44B55"/>
    <w:rsid w:val="00A44DBC"/>
    <w:rsid w:val="00A455FE"/>
    <w:rsid w:val="00A45F51"/>
    <w:rsid w:val="00A46210"/>
    <w:rsid w:val="00A464B5"/>
    <w:rsid w:val="00A4665D"/>
    <w:rsid w:val="00A4674F"/>
    <w:rsid w:val="00A46E09"/>
    <w:rsid w:val="00A471B9"/>
    <w:rsid w:val="00A47470"/>
    <w:rsid w:val="00A4787D"/>
    <w:rsid w:val="00A50C46"/>
    <w:rsid w:val="00A50CC5"/>
    <w:rsid w:val="00A514E6"/>
    <w:rsid w:val="00A52126"/>
    <w:rsid w:val="00A521BE"/>
    <w:rsid w:val="00A53365"/>
    <w:rsid w:val="00A533DC"/>
    <w:rsid w:val="00A533F5"/>
    <w:rsid w:val="00A53603"/>
    <w:rsid w:val="00A53B90"/>
    <w:rsid w:val="00A54C9F"/>
    <w:rsid w:val="00A54D36"/>
    <w:rsid w:val="00A55104"/>
    <w:rsid w:val="00A551FD"/>
    <w:rsid w:val="00A55BD2"/>
    <w:rsid w:val="00A55F8F"/>
    <w:rsid w:val="00A56077"/>
    <w:rsid w:val="00A560A9"/>
    <w:rsid w:val="00A56EA9"/>
    <w:rsid w:val="00A57650"/>
    <w:rsid w:val="00A5766E"/>
    <w:rsid w:val="00A57DDA"/>
    <w:rsid w:val="00A57F48"/>
    <w:rsid w:val="00A57FE1"/>
    <w:rsid w:val="00A6014A"/>
    <w:rsid w:val="00A602E7"/>
    <w:rsid w:val="00A6033F"/>
    <w:rsid w:val="00A609A7"/>
    <w:rsid w:val="00A60C9C"/>
    <w:rsid w:val="00A60E73"/>
    <w:rsid w:val="00A61043"/>
    <w:rsid w:val="00A6153D"/>
    <w:rsid w:val="00A61690"/>
    <w:rsid w:val="00A61A13"/>
    <w:rsid w:val="00A61E72"/>
    <w:rsid w:val="00A6202C"/>
    <w:rsid w:val="00A624E1"/>
    <w:rsid w:val="00A62CFF"/>
    <w:rsid w:val="00A62D9A"/>
    <w:rsid w:val="00A62F9C"/>
    <w:rsid w:val="00A63032"/>
    <w:rsid w:val="00A63727"/>
    <w:rsid w:val="00A63F74"/>
    <w:rsid w:val="00A63F9C"/>
    <w:rsid w:val="00A64139"/>
    <w:rsid w:val="00A64149"/>
    <w:rsid w:val="00A64642"/>
    <w:rsid w:val="00A64B07"/>
    <w:rsid w:val="00A65489"/>
    <w:rsid w:val="00A65814"/>
    <w:rsid w:val="00A65A22"/>
    <w:rsid w:val="00A65B64"/>
    <w:rsid w:val="00A665B4"/>
    <w:rsid w:val="00A66887"/>
    <w:rsid w:val="00A66AE3"/>
    <w:rsid w:val="00A66C44"/>
    <w:rsid w:val="00A67367"/>
    <w:rsid w:val="00A67640"/>
    <w:rsid w:val="00A67764"/>
    <w:rsid w:val="00A677B3"/>
    <w:rsid w:val="00A67BCB"/>
    <w:rsid w:val="00A70194"/>
    <w:rsid w:val="00A702E6"/>
    <w:rsid w:val="00A70523"/>
    <w:rsid w:val="00A7095B"/>
    <w:rsid w:val="00A70F85"/>
    <w:rsid w:val="00A71225"/>
    <w:rsid w:val="00A7128B"/>
    <w:rsid w:val="00A7128C"/>
    <w:rsid w:val="00A713B3"/>
    <w:rsid w:val="00A71499"/>
    <w:rsid w:val="00A71C7D"/>
    <w:rsid w:val="00A71D1F"/>
    <w:rsid w:val="00A7228E"/>
    <w:rsid w:val="00A723ED"/>
    <w:rsid w:val="00A725AD"/>
    <w:rsid w:val="00A72926"/>
    <w:rsid w:val="00A72A5D"/>
    <w:rsid w:val="00A73569"/>
    <w:rsid w:val="00A73A0C"/>
    <w:rsid w:val="00A74036"/>
    <w:rsid w:val="00A7433C"/>
    <w:rsid w:val="00A74344"/>
    <w:rsid w:val="00A744AB"/>
    <w:rsid w:val="00A744FF"/>
    <w:rsid w:val="00A74832"/>
    <w:rsid w:val="00A74CE0"/>
    <w:rsid w:val="00A757B7"/>
    <w:rsid w:val="00A75A4F"/>
    <w:rsid w:val="00A75DAC"/>
    <w:rsid w:val="00A760D5"/>
    <w:rsid w:val="00A76491"/>
    <w:rsid w:val="00A76A17"/>
    <w:rsid w:val="00A76C7F"/>
    <w:rsid w:val="00A775E1"/>
    <w:rsid w:val="00A775E5"/>
    <w:rsid w:val="00A779E8"/>
    <w:rsid w:val="00A77D5E"/>
    <w:rsid w:val="00A77D9C"/>
    <w:rsid w:val="00A77EF1"/>
    <w:rsid w:val="00A8022A"/>
    <w:rsid w:val="00A8024D"/>
    <w:rsid w:val="00A80650"/>
    <w:rsid w:val="00A80A82"/>
    <w:rsid w:val="00A80EAC"/>
    <w:rsid w:val="00A816CF"/>
    <w:rsid w:val="00A817E6"/>
    <w:rsid w:val="00A81E75"/>
    <w:rsid w:val="00A81F98"/>
    <w:rsid w:val="00A82111"/>
    <w:rsid w:val="00A821BF"/>
    <w:rsid w:val="00A823C0"/>
    <w:rsid w:val="00A824B5"/>
    <w:rsid w:val="00A827F7"/>
    <w:rsid w:val="00A82B27"/>
    <w:rsid w:val="00A82B34"/>
    <w:rsid w:val="00A8300F"/>
    <w:rsid w:val="00A834FB"/>
    <w:rsid w:val="00A839E1"/>
    <w:rsid w:val="00A842F9"/>
    <w:rsid w:val="00A84372"/>
    <w:rsid w:val="00A8462B"/>
    <w:rsid w:val="00A85056"/>
    <w:rsid w:val="00A85543"/>
    <w:rsid w:val="00A859C0"/>
    <w:rsid w:val="00A85E76"/>
    <w:rsid w:val="00A8634F"/>
    <w:rsid w:val="00A8674F"/>
    <w:rsid w:val="00A87477"/>
    <w:rsid w:val="00A87920"/>
    <w:rsid w:val="00A87A7C"/>
    <w:rsid w:val="00A905F9"/>
    <w:rsid w:val="00A906C9"/>
    <w:rsid w:val="00A909CD"/>
    <w:rsid w:val="00A90F9D"/>
    <w:rsid w:val="00A9130C"/>
    <w:rsid w:val="00A9194E"/>
    <w:rsid w:val="00A91D4F"/>
    <w:rsid w:val="00A91DBE"/>
    <w:rsid w:val="00A91DD6"/>
    <w:rsid w:val="00A91F07"/>
    <w:rsid w:val="00A91FC7"/>
    <w:rsid w:val="00A91FCB"/>
    <w:rsid w:val="00A9249F"/>
    <w:rsid w:val="00A924C1"/>
    <w:rsid w:val="00A927B3"/>
    <w:rsid w:val="00A92A79"/>
    <w:rsid w:val="00A92E60"/>
    <w:rsid w:val="00A931AB"/>
    <w:rsid w:val="00A9357D"/>
    <w:rsid w:val="00A93704"/>
    <w:rsid w:val="00A93E27"/>
    <w:rsid w:val="00A94592"/>
    <w:rsid w:val="00A9463C"/>
    <w:rsid w:val="00A94828"/>
    <w:rsid w:val="00A94E2F"/>
    <w:rsid w:val="00A953C4"/>
    <w:rsid w:val="00A95889"/>
    <w:rsid w:val="00A95900"/>
    <w:rsid w:val="00A95B96"/>
    <w:rsid w:val="00A95BE0"/>
    <w:rsid w:val="00A95F05"/>
    <w:rsid w:val="00A96303"/>
    <w:rsid w:val="00A96426"/>
    <w:rsid w:val="00A964CF"/>
    <w:rsid w:val="00A96850"/>
    <w:rsid w:val="00A96B9D"/>
    <w:rsid w:val="00A97D43"/>
    <w:rsid w:val="00A97D68"/>
    <w:rsid w:val="00A97FEF"/>
    <w:rsid w:val="00AA0361"/>
    <w:rsid w:val="00AA0628"/>
    <w:rsid w:val="00AA062B"/>
    <w:rsid w:val="00AA1242"/>
    <w:rsid w:val="00AA1C46"/>
    <w:rsid w:val="00AA2028"/>
    <w:rsid w:val="00AA23F7"/>
    <w:rsid w:val="00AA2789"/>
    <w:rsid w:val="00AA281E"/>
    <w:rsid w:val="00AA290C"/>
    <w:rsid w:val="00AA2A47"/>
    <w:rsid w:val="00AA2CAE"/>
    <w:rsid w:val="00AA2E21"/>
    <w:rsid w:val="00AA2F41"/>
    <w:rsid w:val="00AA3578"/>
    <w:rsid w:val="00AA373C"/>
    <w:rsid w:val="00AA3CDE"/>
    <w:rsid w:val="00AA433B"/>
    <w:rsid w:val="00AA47BE"/>
    <w:rsid w:val="00AA4A23"/>
    <w:rsid w:val="00AA505C"/>
    <w:rsid w:val="00AA529F"/>
    <w:rsid w:val="00AA5BC3"/>
    <w:rsid w:val="00AA6287"/>
    <w:rsid w:val="00AA62E7"/>
    <w:rsid w:val="00AA6692"/>
    <w:rsid w:val="00AA687C"/>
    <w:rsid w:val="00AA6D20"/>
    <w:rsid w:val="00AA6DEE"/>
    <w:rsid w:val="00AA73F0"/>
    <w:rsid w:val="00AA7738"/>
    <w:rsid w:val="00AA7B5C"/>
    <w:rsid w:val="00AA7F6D"/>
    <w:rsid w:val="00AB0901"/>
    <w:rsid w:val="00AB16EB"/>
    <w:rsid w:val="00AB16F8"/>
    <w:rsid w:val="00AB1F45"/>
    <w:rsid w:val="00AB1FE3"/>
    <w:rsid w:val="00AB24D8"/>
    <w:rsid w:val="00AB2910"/>
    <w:rsid w:val="00AB394A"/>
    <w:rsid w:val="00AB3D0F"/>
    <w:rsid w:val="00AB423D"/>
    <w:rsid w:val="00AB43F8"/>
    <w:rsid w:val="00AB4AA3"/>
    <w:rsid w:val="00AB4E9F"/>
    <w:rsid w:val="00AB51C2"/>
    <w:rsid w:val="00AB61C9"/>
    <w:rsid w:val="00AB6480"/>
    <w:rsid w:val="00AB6A59"/>
    <w:rsid w:val="00AB7AEF"/>
    <w:rsid w:val="00AB7C9E"/>
    <w:rsid w:val="00AC032A"/>
    <w:rsid w:val="00AC048C"/>
    <w:rsid w:val="00AC04DD"/>
    <w:rsid w:val="00AC0571"/>
    <w:rsid w:val="00AC072B"/>
    <w:rsid w:val="00AC0745"/>
    <w:rsid w:val="00AC07F7"/>
    <w:rsid w:val="00AC115D"/>
    <w:rsid w:val="00AC1357"/>
    <w:rsid w:val="00AC187D"/>
    <w:rsid w:val="00AC1F24"/>
    <w:rsid w:val="00AC240C"/>
    <w:rsid w:val="00AC2514"/>
    <w:rsid w:val="00AC2D7C"/>
    <w:rsid w:val="00AC2FB2"/>
    <w:rsid w:val="00AC2FB6"/>
    <w:rsid w:val="00AC35AB"/>
    <w:rsid w:val="00AC3B2A"/>
    <w:rsid w:val="00AC4714"/>
    <w:rsid w:val="00AC4AEF"/>
    <w:rsid w:val="00AC4B6E"/>
    <w:rsid w:val="00AC4C0C"/>
    <w:rsid w:val="00AC4C3A"/>
    <w:rsid w:val="00AC52CF"/>
    <w:rsid w:val="00AC54CE"/>
    <w:rsid w:val="00AC5901"/>
    <w:rsid w:val="00AC5F02"/>
    <w:rsid w:val="00AC6138"/>
    <w:rsid w:val="00AC6203"/>
    <w:rsid w:val="00AC639D"/>
    <w:rsid w:val="00AC6B88"/>
    <w:rsid w:val="00AC6CD6"/>
    <w:rsid w:val="00AC7231"/>
    <w:rsid w:val="00AC792F"/>
    <w:rsid w:val="00AC79D8"/>
    <w:rsid w:val="00AC7CE0"/>
    <w:rsid w:val="00AD0065"/>
    <w:rsid w:val="00AD0339"/>
    <w:rsid w:val="00AD10E7"/>
    <w:rsid w:val="00AD129C"/>
    <w:rsid w:val="00AD1E2C"/>
    <w:rsid w:val="00AD1FD1"/>
    <w:rsid w:val="00AD212F"/>
    <w:rsid w:val="00AD2C0E"/>
    <w:rsid w:val="00AD2DF9"/>
    <w:rsid w:val="00AD3262"/>
    <w:rsid w:val="00AD329B"/>
    <w:rsid w:val="00AD3316"/>
    <w:rsid w:val="00AD3453"/>
    <w:rsid w:val="00AD348A"/>
    <w:rsid w:val="00AD369F"/>
    <w:rsid w:val="00AD3EA6"/>
    <w:rsid w:val="00AD41E0"/>
    <w:rsid w:val="00AD4639"/>
    <w:rsid w:val="00AD4C6E"/>
    <w:rsid w:val="00AD4C93"/>
    <w:rsid w:val="00AD5108"/>
    <w:rsid w:val="00AD53A0"/>
    <w:rsid w:val="00AD5AC5"/>
    <w:rsid w:val="00AD5D84"/>
    <w:rsid w:val="00AD6593"/>
    <w:rsid w:val="00AD6A60"/>
    <w:rsid w:val="00AD6DF7"/>
    <w:rsid w:val="00AD6FE7"/>
    <w:rsid w:val="00AD7058"/>
    <w:rsid w:val="00AD7104"/>
    <w:rsid w:val="00AD7A3B"/>
    <w:rsid w:val="00AD7D0A"/>
    <w:rsid w:val="00AD7D26"/>
    <w:rsid w:val="00AE00C7"/>
    <w:rsid w:val="00AE0297"/>
    <w:rsid w:val="00AE0C16"/>
    <w:rsid w:val="00AE0C98"/>
    <w:rsid w:val="00AE0E13"/>
    <w:rsid w:val="00AE17C0"/>
    <w:rsid w:val="00AE211D"/>
    <w:rsid w:val="00AE2530"/>
    <w:rsid w:val="00AE2BD4"/>
    <w:rsid w:val="00AE2FDC"/>
    <w:rsid w:val="00AE363A"/>
    <w:rsid w:val="00AE366D"/>
    <w:rsid w:val="00AE3843"/>
    <w:rsid w:val="00AE3846"/>
    <w:rsid w:val="00AE3B39"/>
    <w:rsid w:val="00AE3E4D"/>
    <w:rsid w:val="00AE3FE4"/>
    <w:rsid w:val="00AE414E"/>
    <w:rsid w:val="00AE441B"/>
    <w:rsid w:val="00AE453A"/>
    <w:rsid w:val="00AE49EE"/>
    <w:rsid w:val="00AE4A91"/>
    <w:rsid w:val="00AE4B20"/>
    <w:rsid w:val="00AE4E70"/>
    <w:rsid w:val="00AE57BA"/>
    <w:rsid w:val="00AE5DD9"/>
    <w:rsid w:val="00AE5FD0"/>
    <w:rsid w:val="00AE632A"/>
    <w:rsid w:val="00AE6877"/>
    <w:rsid w:val="00AE69C1"/>
    <w:rsid w:val="00AE7000"/>
    <w:rsid w:val="00AE700F"/>
    <w:rsid w:val="00AE705B"/>
    <w:rsid w:val="00AE7769"/>
    <w:rsid w:val="00AE7879"/>
    <w:rsid w:val="00AE78AA"/>
    <w:rsid w:val="00AE7A97"/>
    <w:rsid w:val="00AF014D"/>
    <w:rsid w:val="00AF0493"/>
    <w:rsid w:val="00AF0546"/>
    <w:rsid w:val="00AF106B"/>
    <w:rsid w:val="00AF1542"/>
    <w:rsid w:val="00AF192A"/>
    <w:rsid w:val="00AF1B41"/>
    <w:rsid w:val="00AF20E3"/>
    <w:rsid w:val="00AF2186"/>
    <w:rsid w:val="00AF218B"/>
    <w:rsid w:val="00AF2226"/>
    <w:rsid w:val="00AF230E"/>
    <w:rsid w:val="00AF2525"/>
    <w:rsid w:val="00AF3088"/>
    <w:rsid w:val="00AF34F4"/>
    <w:rsid w:val="00AF3856"/>
    <w:rsid w:val="00AF3DE5"/>
    <w:rsid w:val="00AF4597"/>
    <w:rsid w:val="00AF467B"/>
    <w:rsid w:val="00AF4920"/>
    <w:rsid w:val="00AF51E6"/>
    <w:rsid w:val="00AF5343"/>
    <w:rsid w:val="00AF59B3"/>
    <w:rsid w:val="00AF616E"/>
    <w:rsid w:val="00AF6521"/>
    <w:rsid w:val="00AF6D31"/>
    <w:rsid w:val="00AF7CD7"/>
    <w:rsid w:val="00AF7D16"/>
    <w:rsid w:val="00AF7DD8"/>
    <w:rsid w:val="00AF7FD8"/>
    <w:rsid w:val="00B001B2"/>
    <w:rsid w:val="00B0071C"/>
    <w:rsid w:val="00B00A27"/>
    <w:rsid w:val="00B00E54"/>
    <w:rsid w:val="00B00F9A"/>
    <w:rsid w:val="00B0157D"/>
    <w:rsid w:val="00B01704"/>
    <w:rsid w:val="00B018AE"/>
    <w:rsid w:val="00B018C9"/>
    <w:rsid w:val="00B0265E"/>
    <w:rsid w:val="00B028A4"/>
    <w:rsid w:val="00B03384"/>
    <w:rsid w:val="00B036E2"/>
    <w:rsid w:val="00B040F0"/>
    <w:rsid w:val="00B041F1"/>
    <w:rsid w:val="00B04C7C"/>
    <w:rsid w:val="00B0500D"/>
    <w:rsid w:val="00B05424"/>
    <w:rsid w:val="00B05D3A"/>
    <w:rsid w:val="00B06541"/>
    <w:rsid w:val="00B07042"/>
    <w:rsid w:val="00B070A9"/>
    <w:rsid w:val="00B070BA"/>
    <w:rsid w:val="00B071DD"/>
    <w:rsid w:val="00B07552"/>
    <w:rsid w:val="00B07CF5"/>
    <w:rsid w:val="00B10539"/>
    <w:rsid w:val="00B10ACB"/>
    <w:rsid w:val="00B1104A"/>
    <w:rsid w:val="00B1119C"/>
    <w:rsid w:val="00B11655"/>
    <w:rsid w:val="00B119C7"/>
    <w:rsid w:val="00B11F4C"/>
    <w:rsid w:val="00B1228B"/>
    <w:rsid w:val="00B12609"/>
    <w:rsid w:val="00B12845"/>
    <w:rsid w:val="00B12C33"/>
    <w:rsid w:val="00B12DB3"/>
    <w:rsid w:val="00B13115"/>
    <w:rsid w:val="00B13947"/>
    <w:rsid w:val="00B13B1C"/>
    <w:rsid w:val="00B13EDD"/>
    <w:rsid w:val="00B14C3F"/>
    <w:rsid w:val="00B1505F"/>
    <w:rsid w:val="00B1549D"/>
    <w:rsid w:val="00B154BB"/>
    <w:rsid w:val="00B15809"/>
    <w:rsid w:val="00B15995"/>
    <w:rsid w:val="00B15C02"/>
    <w:rsid w:val="00B1675F"/>
    <w:rsid w:val="00B16A7B"/>
    <w:rsid w:val="00B16B27"/>
    <w:rsid w:val="00B171D7"/>
    <w:rsid w:val="00B17631"/>
    <w:rsid w:val="00B17948"/>
    <w:rsid w:val="00B17D49"/>
    <w:rsid w:val="00B17DE2"/>
    <w:rsid w:val="00B20102"/>
    <w:rsid w:val="00B2016A"/>
    <w:rsid w:val="00B20341"/>
    <w:rsid w:val="00B20753"/>
    <w:rsid w:val="00B2082A"/>
    <w:rsid w:val="00B20C5A"/>
    <w:rsid w:val="00B20D71"/>
    <w:rsid w:val="00B20EE2"/>
    <w:rsid w:val="00B21333"/>
    <w:rsid w:val="00B21C90"/>
    <w:rsid w:val="00B21F2A"/>
    <w:rsid w:val="00B21F9D"/>
    <w:rsid w:val="00B220CE"/>
    <w:rsid w:val="00B22181"/>
    <w:rsid w:val="00B221A7"/>
    <w:rsid w:val="00B224BB"/>
    <w:rsid w:val="00B2286A"/>
    <w:rsid w:val="00B22909"/>
    <w:rsid w:val="00B22D4E"/>
    <w:rsid w:val="00B22E35"/>
    <w:rsid w:val="00B22FB8"/>
    <w:rsid w:val="00B236F6"/>
    <w:rsid w:val="00B238ED"/>
    <w:rsid w:val="00B24579"/>
    <w:rsid w:val="00B245E8"/>
    <w:rsid w:val="00B24906"/>
    <w:rsid w:val="00B249CD"/>
    <w:rsid w:val="00B24FEE"/>
    <w:rsid w:val="00B252E1"/>
    <w:rsid w:val="00B25588"/>
    <w:rsid w:val="00B25694"/>
    <w:rsid w:val="00B25D1F"/>
    <w:rsid w:val="00B26194"/>
    <w:rsid w:val="00B26AE3"/>
    <w:rsid w:val="00B26C78"/>
    <w:rsid w:val="00B26D52"/>
    <w:rsid w:val="00B26F8C"/>
    <w:rsid w:val="00B27406"/>
    <w:rsid w:val="00B27C8E"/>
    <w:rsid w:val="00B30DC9"/>
    <w:rsid w:val="00B30E73"/>
    <w:rsid w:val="00B31496"/>
    <w:rsid w:val="00B31B7E"/>
    <w:rsid w:val="00B31EAC"/>
    <w:rsid w:val="00B3252A"/>
    <w:rsid w:val="00B3292C"/>
    <w:rsid w:val="00B331DA"/>
    <w:rsid w:val="00B33960"/>
    <w:rsid w:val="00B3437D"/>
    <w:rsid w:val="00B343E1"/>
    <w:rsid w:val="00B34B8A"/>
    <w:rsid w:val="00B34C38"/>
    <w:rsid w:val="00B34FED"/>
    <w:rsid w:val="00B35288"/>
    <w:rsid w:val="00B352A0"/>
    <w:rsid w:val="00B35491"/>
    <w:rsid w:val="00B35D25"/>
    <w:rsid w:val="00B35DFE"/>
    <w:rsid w:val="00B36087"/>
    <w:rsid w:val="00B36194"/>
    <w:rsid w:val="00B36870"/>
    <w:rsid w:val="00B368DA"/>
    <w:rsid w:val="00B36E2B"/>
    <w:rsid w:val="00B36FA8"/>
    <w:rsid w:val="00B372A5"/>
    <w:rsid w:val="00B37846"/>
    <w:rsid w:val="00B378C4"/>
    <w:rsid w:val="00B37AA5"/>
    <w:rsid w:val="00B37BA5"/>
    <w:rsid w:val="00B4016F"/>
    <w:rsid w:val="00B402B9"/>
    <w:rsid w:val="00B40625"/>
    <w:rsid w:val="00B406B2"/>
    <w:rsid w:val="00B40D7D"/>
    <w:rsid w:val="00B40E6E"/>
    <w:rsid w:val="00B40F46"/>
    <w:rsid w:val="00B40FB7"/>
    <w:rsid w:val="00B4180B"/>
    <w:rsid w:val="00B41842"/>
    <w:rsid w:val="00B418D3"/>
    <w:rsid w:val="00B42117"/>
    <w:rsid w:val="00B42267"/>
    <w:rsid w:val="00B424E5"/>
    <w:rsid w:val="00B4272C"/>
    <w:rsid w:val="00B4335B"/>
    <w:rsid w:val="00B441BC"/>
    <w:rsid w:val="00B4428F"/>
    <w:rsid w:val="00B44581"/>
    <w:rsid w:val="00B44EB9"/>
    <w:rsid w:val="00B45494"/>
    <w:rsid w:val="00B45DC9"/>
    <w:rsid w:val="00B46213"/>
    <w:rsid w:val="00B463B0"/>
    <w:rsid w:val="00B463C1"/>
    <w:rsid w:val="00B469CA"/>
    <w:rsid w:val="00B46A88"/>
    <w:rsid w:val="00B46C6F"/>
    <w:rsid w:val="00B46E50"/>
    <w:rsid w:val="00B46FA7"/>
    <w:rsid w:val="00B471D4"/>
    <w:rsid w:val="00B47BEB"/>
    <w:rsid w:val="00B5009B"/>
    <w:rsid w:val="00B50379"/>
    <w:rsid w:val="00B5099F"/>
    <w:rsid w:val="00B50B51"/>
    <w:rsid w:val="00B50CEA"/>
    <w:rsid w:val="00B50F90"/>
    <w:rsid w:val="00B51861"/>
    <w:rsid w:val="00B51897"/>
    <w:rsid w:val="00B51911"/>
    <w:rsid w:val="00B51F9D"/>
    <w:rsid w:val="00B520C2"/>
    <w:rsid w:val="00B526F6"/>
    <w:rsid w:val="00B5298D"/>
    <w:rsid w:val="00B52998"/>
    <w:rsid w:val="00B529E6"/>
    <w:rsid w:val="00B53141"/>
    <w:rsid w:val="00B531BD"/>
    <w:rsid w:val="00B532DE"/>
    <w:rsid w:val="00B5374D"/>
    <w:rsid w:val="00B53B14"/>
    <w:rsid w:val="00B547F1"/>
    <w:rsid w:val="00B5490F"/>
    <w:rsid w:val="00B553FF"/>
    <w:rsid w:val="00B555FA"/>
    <w:rsid w:val="00B55792"/>
    <w:rsid w:val="00B5670A"/>
    <w:rsid w:val="00B56C3B"/>
    <w:rsid w:val="00B56EFC"/>
    <w:rsid w:val="00B57009"/>
    <w:rsid w:val="00B570D5"/>
    <w:rsid w:val="00B601DA"/>
    <w:rsid w:val="00B601F8"/>
    <w:rsid w:val="00B60443"/>
    <w:rsid w:val="00B6062C"/>
    <w:rsid w:val="00B60A87"/>
    <w:rsid w:val="00B60C46"/>
    <w:rsid w:val="00B60D86"/>
    <w:rsid w:val="00B618EA"/>
    <w:rsid w:val="00B61D9C"/>
    <w:rsid w:val="00B629BC"/>
    <w:rsid w:val="00B629DB"/>
    <w:rsid w:val="00B63007"/>
    <w:rsid w:val="00B634B6"/>
    <w:rsid w:val="00B63586"/>
    <w:rsid w:val="00B6398D"/>
    <w:rsid w:val="00B63F69"/>
    <w:rsid w:val="00B6460D"/>
    <w:rsid w:val="00B658A3"/>
    <w:rsid w:val="00B659BC"/>
    <w:rsid w:val="00B65F04"/>
    <w:rsid w:val="00B66FFF"/>
    <w:rsid w:val="00B6799C"/>
    <w:rsid w:val="00B67B3A"/>
    <w:rsid w:val="00B67BC4"/>
    <w:rsid w:val="00B70148"/>
    <w:rsid w:val="00B703C0"/>
    <w:rsid w:val="00B7100E"/>
    <w:rsid w:val="00B71669"/>
    <w:rsid w:val="00B719BE"/>
    <w:rsid w:val="00B71DFE"/>
    <w:rsid w:val="00B7205C"/>
    <w:rsid w:val="00B726AF"/>
    <w:rsid w:val="00B726BC"/>
    <w:rsid w:val="00B72F46"/>
    <w:rsid w:val="00B730BF"/>
    <w:rsid w:val="00B738B1"/>
    <w:rsid w:val="00B73ABE"/>
    <w:rsid w:val="00B744FB"/>
    <w:rsid w:val="00B746DA"/>
    <w:rsid w:val="00B746F9"/>
    <w:rsid w:val="00B74A19"/>
    <w:rsid w:val="00B74A5F"/>
    <w:rsid w:val="00B7571A"/>
    <w:rsid w:val="00B75935"/>
    <w:rsid w:val="00B75997"/>
    <w:rsid w:val="00B7603C"/>
    <w:rsid w:val="00B77187"/>
    <w:rsid w:val="00B77227"/>
    <w:rsid w:val="00B77A02"/>
    <w:rsid w:val="00B77BF0"/>
    <w:rsid w:val="00B80FEB"/>
    <w:rsid w:val="00B81301"/>
    <w:rsid w:val="00B81407"/>
    <w:rsid w:val="00B815EA"/>
    <w:rsid w:val="00B8192C"/>
    <w:rsid w:val="00B819C1"/>
    <w:rsid w:val="00B81DEA"/>
    <w:rsid w:val="00B823B3"/>
    <w:rsid w:val="00B82794"/>
    <w:rsid w:val="00B82896"/>
    <w:rsid w:val="00B82AB5"/>
    <w:rsid w:val="00B83034"/>
    <w:rsid w:val="00B831ED"/>
    <w:rsid w:val="00B837ED"/>
    <w:rsid w:val="00B83AC4"/>
    <w:rsid w:val="00B83B33"/>
    <w:rsid w:val="00B84634"/>
    <w:rsid w:val="00B8481D"/>
    <w:rsid w:val="00B84AD3"/>
    <w:rsid w:val="00B84F8A"/>
    <w:rsid w:val="00B850F0"/>
    <w:rsid w:val="00B856FF"/>
    <w:rsid w:val="00B86963"/>
    <w:rsid w:val="00B86F13"/>
    <w:rsid w:val="00B87377"/>
    <w:rsid w:val="00B87768"/>
    <w:rsid w:val="00B878A8"/>
    <w:rsid w:val="00B905B0"/>
    <w:rsid w:val="00B906BF"/>
    <w:rsid w:val="00B90A34"/>
    <w:rsid w:val="00B90A78"/>
    <w:rsid w:val="00B91379"/>
    <w:rsid w:val="00B91612"/>
    <w:rsid w:val="00B9222A"/>
    <w:rsid w:val="00B92387"/>
    <w:rsid w:val="00B9240D"/>
    <w:rsid w:val="00B9255D"/>
    <w:rsid w:val="00B92D3A"/>
    <w:rsid w:val="00B930D6"/>
    <w:rsid w:val="00B936CC"/>
    <w:rsid w:val="00B9397C"/>
    <w:rsid w:val="00B94207"/>
    <w:rsid w:val="00B94227"/>
    <w:rsid w:val="00B94312"/>
    <w:rsid w:val="00B9439E"/>
    <w:rsid w:val="00B94A9A"/>
    <w:rsid w:val="00B94D31"/>
    <w:rsid w:val="00B94E0F"/>
    <w:rsid w:val="00B9505F"/>
    <w:rsid w:val="00B9570F"/>
    <w:rsid w:val="00B9580C"/>
    <w:rsid w:val="00B96006"/>
    <w:rsid w:val="00B96210"/>
    <w:rsid w:val="00B966E9"/>
    <w:rsid w:val="00B9673E"/>
    <w:rsid w:val="00B96952"/>
    <w:rsid w:val="00B96BA9"/>
    <w:rsid w:val="00B96BAB"/>
    <w:rsid w:val="00B96E15"/>
    <w:rsid w:val="00B97350"/>
    <w:rsid w:val="00B97366"/>
    <w:rsid w:val="00B97C9D"/>
    <w:rsid w:val="00BA01E8"/>
    <w:rsid w:val="00BA025C"/>
    <w:rsid w:val="00BA029E"/>
    <w:rsid w:val="00BA05B8"/>
    <w:rsid w:val="00BA0966"/>
    <w:rsid w:val="00BA096B"/>
    <w:rsid w:val="00BA0ADA"/>
    <w:rsid w:val="00BA0B67"/>
    <w:rsid w:val="00BA0F89"/>
    <w:rsid w:val="00BA16E0"/>
    <w:rsid w:val="00BA181C"/>
    <w:rsid w:val="00BA1926"/>
    <w:rsid w:val="00BA1DAA"/>
    <w:rsid w:val="00BA205E"/>
    <w:rsid w:val="00BA2268"/>
    <w:rsid w:val="00BA23DF"/>
    <w:rsid w:val="00BA280A"/>
    <w:rsid w:val="00BA40DA"/>
    <w:rsid w:val="00BA40EF"/>
    <w:rsid w:val="00BA421F"/>
    <w:rsid w:val="00BA46E4"/>
    <w:rsid w:val="00BA4CEA"/>
    <w:rsid w:val="00BA4DFF"/>
    <w:rsid w:val="00BA4F16"/>
    <w:rsid w:val="00BA5AAD"/>
    <w:rsid w:val="00BA5B24"/>
    <w:rsid w:val="00BA5BA9"/>
    <w:rsid w:val="00BA5EC8"/>
    <w:rsid w:val="00BA649F"/>
    <w:rsid w:val="00BA6624"/>
    <w:rsid w:val="00BA664E"/>
    <w:rsid w:val="00BA6674"/>
    <w:rsid w:val="00BA6E1E"/>
    <w:rsid w:val="00BA6E34"/>
    <w:rsid w:val="00BA7E0C"/>
    <w:rsid w:val="00BA7FB2"/>
    <w:rsid w:val="00BB003F"/>
    <w:rsid w:val="00BB0255"/>
    <w:rsid w:val="00BB0445"/>
    <w:rsid w:val="00BB0591"/>
    <w:rsid w:val="00BB06C3"/>
    <w:rsid w:val="00BB0885"/>
    <w:rsid w:val="00BB0DEF"/>
    <w:rsid w:val="00BB1270"/>
    <w:rsid w:val="00BB13C7"/>
    <w:rsid w:val="00BB165A"/>
    <w:rsid w:val="00BB198A"/>
    <w:rsid w:val="00BB1B21"/>
    <w:rsid w:val="00BB1B48"/>
    <w:rsid w:val="00BB26F9"/>
    <w:rsid w:val="00BB344C"/>
    <w:rsid w:val="00BB3487"/>
    <w:rsid w:val="00BB3C5D"/>
    <w:rsid w:val="00BB3DC8"/>
    <w:rsid w:val="00BB41FC"/>
    <w:rsid w:val="00BB4294"/>
    <w:rsid w:val="00BB482F"/>
    <w:rsid w:val="00BB49E8"/>
    <w:rsid w:val="00BB4D53"/>
    <w:rsid w:val="00BB5408"/>
    <w:rsid w:val="00BB55B3"/>
    <w:rsid w:val="00BB58D3"/>
    <w:rsid w:val="00BB5CB3"/>
    <w:rsid w:val="00BB5DB2"/>
    <w:rsid w:val="00BB60D9"/>
    <w:rsid w:val="00BB6917"/>
    <w:rsid w:val="00BB73A6"/>
    <w:rsid w:val="00BC08DC"/>
    <w:rsid w:val="00BC0B80"/>
    <w:rsid w:val="00BC160D"/>
    <w:rsid w:val="00BC1FC8"/>
    <w:rsid w:val="00BC230A"/>
    <w:rsid w:val="00BC2565"/>
    <w:rsid w:val="00BC25F6"/>
    <w:rsid w:val="00BC2607"/>
    <w:rsid w:val="00BC2633"/>
    <w:rsid w:val="00BC29C5"/>
    <w:rsid w:val="00BC29FE"/>
    <w:rsid w:val="00BC2F05"/>
    <w:rsid w:val="00BC3244"/>
    <w:rsid w:val="00BC45BA"/>
    <w:rsid w:val="00BC45EF"/>
    <w:rsid w:val="00BC4B42"/>
    <w:rsid w:val="00BC4B85"/>
    <w:rsid w:val="00BC4F07"/>
    <w:rsid w:val="00BC63E7"/>
    <w:rsid w:val="00BC6402"/>
    <w:rsid w:val="00BC644F"/>
    <w:rsid w:val="00BC69CA"/>
    <w:rsid w:val="00BC724D"/>
    <w:rsid w:val="00BC72C5"/>
    <w:rsid w:val="00BC79EE"/>
    <w:rsid w:val="00BD023A"/>
    <w:rsid w:val="00BD03CD"/>
    <w:rsid w:val="00BD0C3A"/>
    <w:rsid w:val="00BD0D89"/>
    <w:rsid w:val="00BD159E"/>
    <w:rsid w:val="00BD17B1"/>
    <w:rsid w:val="00BD219F"/>
    <w:rsid w:val="00BD30BD"/>
    <w:rsid w:val="00BD3508"/>
    <w:rsid w:val="00BD3567"/>
    <w:rsid w:val="00BD361D"/>
    <w:rsid w:val="00BD3924"/>
    <w:rsid w:val="00BD406B"/>
    <w:rsid w:val="00BD46BD"/>
    <w:rsid w:val="00BD4726"/>
    <w:rsid w:val="00BD490B"/>
    <w:rsid w:val="00BD4952"/>
    <w:rsid w:val="00BD4998"/>
    <w:rsid w:val="00BD4FBB"/>
    <w:rsid w:val="00BD5151"/>
    <w:rsid w:val="00BD51B0"/>
    <w:rsid w:val="00BD58F1"/>
    <w:rsid w:val="00BD5B26"/>
    <w:rsid w:val="00BD5EA8"/>
    <w:rsid w:val="00BD6322"/>
    <w:rsid w:val="00BD64FC"/>
    <w:rsid w:val="00BD65A8"/>
    <w:rsid w:val="00BD6B64"/>
    <w:rsid w:val="00BD6D58"/>
    <w:rsid w:val="00BD6FDF"/>
    <w:rsid w:val="00BD75CD"/>
    <w:rsid w:val="00BD777A"/>
    <w:rsid w:val="00BD7ADB"/>
    <w:rsid w:val="00BD7B11"/>
    <w:rsid w:val="00BD7FE5"/>
    <w:rsid w:val="00BE03F5"/>
    <w:rsid w:val="00BE072B"/>
    <w:rsid w:val="00BE0B7B"/>
    <w:rsid w:val="00BE0C10"/>
    <w:rsid w:val="00BE0E5B"/>
    <w:rsid w:val="00BE1195"/>
    <w:rsid w:val="00BE15DD"/>
    <w:rsid w:val="00BE15F3"/>
    <w:rsid w:val="00BE18F2"/>
    <w:rsid w:val="00BE1B22"/>
    <w:rsid w:val="00BE1FDA"/>
    <w:rsid w:val="00BE2469"/>
    <w:rsid w:val="00BE2813"/>
    <w:rsid w:val="00BE2CE7"/>
    <w:rsid w:val="00BE2E84"/>
    <w:rsid w:val="00BE2F70"/>
    <w:rsid w:val="00BE32F1"/>
    <w:rsid w:val="00BE3493"/>
    <w:rsid w:val="00BE389B"/>
    <w:rsid w:val="00BE39BD"/>
    <w:rsid w:val="00BE3FCB"/>
    <w:rsid w:val="00BE4020"/>
    <w:rsid w:val="00BE450F"/>
    <w:rsid w:val="00BE4E9D"/>
    <w:rsid w:val="00BE4F4B"/>
    <w:rsid w:val="00BE50F4"/>
    <w:rsid w:val="00BE52E9"/>
    <w:rsid w:val="00BE56C6"/>
    <w:rsid w:val="00BE5857"/>
    <w:rsid w:val="00BE5A9D"/>
    <w:rsid w:val="00BE5BD5"/>
    <w:rsid w:val="00BE6999"/>
    <w:rsid w:val="00BE6B8F"/>
    <w:rsid w:val="00BE6BF1"/>
    <w:rsid w:val="00BE7232"/>
    <w:rsid w:val="00BE7693"/>
    <w:rsid w:val="00BE780C"/>
    <w:rsid w:val="00BE7BE2"/>
    <w:rsid w:val="00BE7CEC"/>
    <w:rsid w:val="00BE7D9A"/>
    <w:rsid w:val="00BF047B"/>
    <w:rsid w:val="00BF169A"/>
    <w:rsid w:val="00BF177B"/>
    <w:rsid w:val="00BF1A35"/>
    <w:rsid w:val="00BF1BE4"/>
    <w:rsid w:val="00BF25CF"/>
    <w:rsid w:val="00BF263D"/>
    <w:rsid w:val="00BF2719"/>
    <w:rsid w:val="00BF2AD9"/>
    <w:rsid w:val="00BF328E"/>
    <w:rsid w:val="00BF33B5"/>
    <w:rsid w:val="00BF3460"/>
    <w:rsid w:val="00BF3707"/>
    <w:rsid w:val="00BF3FB0"/>
    <w:rsid w:val="00BF42E9"/>
    <w:rsid w:val="00BF4430"/>
    <w:rsid w:val="00BF4D5C"/>
    <w:rsid w:val="00BF563B"/>
    <w:rsid w:val="00BF5677"/>
    <w:rsid w:val="00BF654D"/>
    <w:rsid w:val="00BF696F"/>
    <w:rsid w:val="00BF6CE5"/>
    <w:rsid w:val="00BF6DB3"/>
    <w:rsid w:val="00BF7115"/>
    <w:rsid w:val="00BF7217"/>
    <w:rsid w:val="00BF74CF"/>
    <w:rsid w:val="00BF755E"/>
    <w:rsid w:val="00C00197"/>
    <w:rsid w:val="00C003C6"/>
    <w:rsid w:val="00C00489"/>
    <w:rsid w:val="00C00816"/>
    <w:rsid w:val="00C00907"/>
    <w:rsid w:val="00C016AA"/>
    <w:rsid w:val="00C0184E"/>
    <w:rsid w:val="00C01B2E"/>
    <w:rsid w:val="00C01E31"/>
    <w:rsid w:val="00C020AA"/>
    <w:rsid w:val="00C0233A"/>
    <w:rsid w:val="00C02676"/>
    <w:rsid w:val="00C026B7"/>
    <w:rsid w:val="00C02857"/>
    <w:rsid w:val="00C036AD"/>
    <w:rsid w:val="00C03939"/>
    <w:rsid w:val="00C03B66"/>
    <w:rsid w:val="00C045E7"/>
    <w:rsid w:val="00C0498D"/>
    <w:rsid w:val="00C04A5E"/>
    <w:rsid w:val="00C05B5A"/>
    <w:rsid w:val="00C05FC1"/>
    <w:rsid w:val="00C061E2"/>
    <w:rsid w:val="00C061F0"/>
    <w:rsid w:val="00C069F2"/>
    <w:rsid w:val="00C06C91"/>
    <w:rsid w:val="00C06D09"/>
    <w:rsid w:val="00C0703F"/>
    <w:rsid w:val="00C0776E"/>
    <w:rsid w:val="00C07D2E"/>
    <w:rsid w:val="00C07EF4"/>
    <w:rsid w:val="00C0D61C"/>
    <w:rsid w:val="00C10201"/>
    <w:rsid w:val="00C10206"/>
    <w:rsid w:val="00C10284"/>
    <w:rsid w:val="00C103F2"/>
    <w:rsid w:val="00C10A1B"/>
    <w:rsid w:val="00C10CB0"/>
    <w:rsid w:val="00C10F64"/>
    <w:rsid w:val="00C113A5"/>
    <w:rsid w:val="00C1149E"/>
    <w:rsid w:val="00C1164C"/>
    <w:rsid w:val="00C11A54"/>
    <w:rsid w:val="00C120A1"/>
    <w:rsid w:val="00C12476"/>
    <w:rsid w:val="00C1252D"/>
    <w:rsid w:val="00C126F9"/>
    <w:rsid w:val="00C12E8B"/>
    <w:rsid w:val="00C13290"/>
    <w:rsid w:val="00C13624"/>
    <w:rsid w:val="00C13A54"/>
    <w:rsid w:val="00C13EF9"/>
    <w:rsid w:val="00C15245"/>
    <w:rsid w:val="00C15878"/>
    <w:rsid w:val="00C15DB1"/>
    <w:rsid w:val="00C1658C"/>
    <w:rsid w:val="00C16826"/>
    <w:rsid w:val="00C16884"/>
    <w:rsid w:val="00C1697E"/>
    <w:rsid w:val="00C16E72"/>
    <w:rsid w:val="00C1737F"/>
    <w:rsid w:val="00C2057D"/>
    <w:rsid w:val="00C207FF"/>
    <w:rsid w:val="00C20D43"/>
    <w:rsid w:val="00C20FE6"/>
    <w:rsid w:val="00C2106D"/>
    <w:rsid w:val="00C218DE"/>
    <w:rsid w:val="00C218EC"/>
    <w:rsid w:val="00C223E4"/>
    <w:rsid w:val="00C22571"/>
    <w:rsid w:val="00C2273A"/>
    <w:rsid w:val="00C227CF"/>
    <w:rsid w:val="00C227E9"/>
    <w:rsid w:val="00C22A9B"/>
    <w:rsid w:val="00C22DE3"/>
    <w:rsid w:val="00C232A6"/>
    <w:rsid w:val="00C235D2"/>
    <w:rsid w:val="00C23DDC"/>
    <w:rsid w:val="00C24377"/>
    <w:rsid w:val="00C249E1"/>
    <w:rsid w:val="00C24A33"/>
    <w:rsid w:val="00C24DA1"/>
    <w:rsid w:val="00C24E4E"/>
    <w:rsid w:val="00C24EB6"/>
    <w:rsid w:val="00C251D9"/>
    <w:rsid w:val="00C257FA"/>
    <w:rsid w:val="00C25AA0"/>
    <w:rsid w:val="00C25BD2"/>
    <w:rsid w:val="00C25C95"/>
    <w:rsid w:val="00C25DEB"/>
    <w:rsid w:val="00C26672"/>
    <w:rsid w:val="00C26824"/>
    <w:rsid w:val="00C26B0E"/>
    <w:rsid w:val="00C27496"/>
    <w:rsid w:val="00C276D2"/>
    <w:rsid w:val="00C27719"/>
    <w:rsid w:val="00C2789E"/>
    <w:rsid w:val="00C27C81"/>
    <w:rsid w:val="00C27F2B"/>
    <w:rsid w:val="00C30068"/>
    <w:rsid w:val="00C30236"/>
    <w:rsid w:val="00C305C0"/>
    <w:rsid w:val="00C30B48"/>
    <w:rsid w:val="00C30D2A"/>
    <w:rsid w:val="00C31331"/>
    <w:rsid w:val="00C315C0"/>
    <w:rsid w:val="00C318B4"/>
    <w:rsid w:val="00C3259A"/>
    <w:rsid w:val="00C32963"/>
    <w:rsid w:val="00C32A8F"/>
    <w:rsid w:val="00C32AA1"/>
    <w:rsid w:val="00C32FB0"/>
    <w:rsid w:val="00C3301B"/>
    <w:rsid w:val="00C33137"/>
    <w:rsid w:val="00C33420"/>
    <w:rsid w:val="00C33506"/>
    <w:rsid w:val="00C33DA5"/>
    <w:rsid w:val="00C34693"/>
    <w:rsid w:val="00C3490F"/>
    <w:rsid w:val="00C3568F"/>
    <w:rsid w:val="00C35C29"/>
    <w:rsid w:val="00C35EC7"/>
    <w:rsid w:val="00C363D0"/>
    <w:rsid w:val="00C365F7"/>
    <w:rsid w:val="00C3664B"/>
    <w:rsid w:val="00C36669"/>
    <w:rsid w:val="00C368D1"/>
    <w:rsid w:val="00C36CEB"/>
    <w:rsid w:val="00C37196"/>
    <w:rsid w:val="00C373FD"/>
    <w:rsid w:val="00C37F12"/>
    <w:rsid w:val="00C40233"/>
    <w:rsid w:val="00C40642"/>
    <w:rsid w:val="00C40651"/>
    <w:rsid w:val="00C40C25"/>
    <w:rsid w:val="00C412F3"/>
    <w:rsid w:val="00C4147F"/>
    <w:rsid w:val="00C41731"/>
    <w:rsid w:val="00C419E7"/>
    <w:rsid w:val="00C42827"/>
    <w:rsid w:val="00C42F67"/>
    <w:rsid w:val="00C433BD"/>
    <w:rsid w:val="00C43999"/>
    <w:rsid w:val="00C43D8F"/>
    <w:rsid w:val="00C4413C"/>
    <w:rsid w:val="00C44883"/>
    <w:rsid w:val="00C44CAB"/>
    <w:rsid w:val="00C44EB8"/>
    <w:rsid w:val="00C45142"/>
    <w:rsid w:val="00C452AF"/>
    <w:rsid w:val="00C4558F"/>
    <w:rsid w:val="00C45649"/>
    <w:rsid w:val="00C458DD"/>
    <w:rsid w:val="00C45BD4"/>
    <w:rsid w:val="00C45C6F"/>
    <w:rsid w:val="00C45EB0"/>
    <w:rsid w:val="00C46067"/>
    <w:rsid w:val="00C46DC7"/>
    <w:rsid w:val="00C46F38"/>
    <w:rsid w:val="00C4710D"/>
    <w:rsid w:val="00C47385"/>
    <w:rsid w:val="00C4785A"/>
    <w:rsid w:val="00C47D25"/>
    <w:rsid w:val="00C47E1C"/>
    <w:rsid w:val="00C501AE"/>
    <w:rsid w:val="00C50EC6"/>
    <w:rsid w:val="00C5189A"/>
    <w:rsid w:val="00C51D85"/>
    <w:rsid w:val="00C51F16"/>
    <w:rsid w:val="00C52007"/>
    <w:rsid w:val="00C5279C"/>
    <w:rsid w:val="00C527E8"/>
    <w:rsid w:val="00C530C5"/>
    <w:rsid w:val="00C53ACF"/>
    <w:rsid w:val="00C53BF0"/>
    <w:rsid w:val="00C53E05"/>
    <w:rsid w:val="00C53E92"/>
    <w:rsid w:val="00C55101"/>
    <w:rsid w:val="00C55A09"/>
    <w:rsid w:val="00C55F4D"/>
    <w:rsid w:val="00C562D5"/>
    <w:rsid w:val="00C564D3"/>
    <w:rsid w:val="00C56C01"/>
    <w:rsid w:val="00C56E0C"/>
    <w:rsid w:val="00C572AC"/>
    <w:rsid w:val="00C57733"/>
    <w:rsid w:val="00C578FB"/>
    <w:rsid w:val="00C57921"/>
    <w:rsid w:val="00C57B21"/>
    <w:rsid w:val="00C57DAB"/>
    <w:rsid w:val="00C57DDD"/>
    <w:rsid w:val="00C6001B"/>
    <w:rsid w:val="00C60ACC"/>
    <w:rsid w:val="00C6169A"/>
    <w:rsid w:val="00C6192F"/>
    <w:rsid w:val="00C61BA9"/>
    <w:rsid w:val="00C62A6D"/>
    <w:rsid w:val="00C62BDF"/>
    <w:rsid w:val="00C62C53"/>
    <w:rsid w:val="00C62F85"/>
    <w:rsid w:val="00C634FD"/>
    <w:rsid w:val="00C636CF"/>
    <w:rsid w:val="00C64705"/>
    <w:rsid w:val="00C64736"/>
    <w:rsid w:val="00C654D4"/>
    <w:rsid w:val="00C65782"/>
    <w:rsid w:val="00C65876"/>
    <w:rsid w:val="00C65E42"/>
    <w:rsid w:val="00C66713"/>
    <w:rsid w:val="00C667C7"/>
    <w:rsid w:val="00C66A85"/>
    <w:rsid w:val="00C66B86"/>
    <w:rsid w:val="00C66E54"/>
    <w:rsid w:val="00C67232"/>
    <w:rsid w:val="00C674A9"/>
    <w:rsid w:val="00C677B6"/>
    <w:rsid w:val="00C67AA1"/>
    <w:rsid w:val="00C67BA8"/>
    <w:rsid w:val="00C67D99"/>
    <w:rsid w:val="00C67EBC"/>
    <w:rsid w:val="00C67EE3"/>
    <w:rsid w:val="00C706FD"/>
    <w:rsid w:val="00C70E9C"/>
    <w:rsid w:val="00C70F8D"/>
    <w:rsid w:val="00C7116F"/>
    <w:rsid w:val="00C71455"/>
    <w:rsid w:val="00C71E6C"/>
    <w:rsid w:val="00C72E7C"/>
    <w:rsid w:val="00C72F93"/>
    <w:rsid w:val="00C7369A"/>
    <w:rsid w:val="00C73856"/>
    <w:rsid w:val="00C739AA"/>
    <w:rsid w:val="00C74116"/>
    <w:rsid w:val="00C744A4"/>
    <w:rsid w:val="00C74B59"/>
    <w:rsid w:val="00C74D2E"/>
    <w:rsid w:val="00C75204"/>
    <w:rsid w:val="00C7533E"/>
    <w:rsid w:val="00C760AA"/>
    <w:rsid w:val="00C761C8"/>
    <w:rsid w:val="00C76870"/>
    <w:rsid w:val="00C7717B"/>
    <w:rsid w:val="00C7718F"/>
    <w:rsid w:val="00C77237"/>
    <w:rsid w:val="00C773A6"/>
    <w:rsid w:val="00C779DA"/>
    <w:rsid w:val="00C77C63"/>
    <w:rsid w:val="00C77D43"/>
    <w:rsid w:val="00C80071"/>
    <w:rsid w:val="00C8019A"/>
    <w:rsid w:val="00C80237"/>
    <w:rsid w:val="00C80383"/>
    <w:rsid w:val="00C80485"/>
    <w:rsid w:val="00C805BC"/>
    <w:rsid w:val="00C80F36"/>
    <w:rsid w:val="00C81065"/>
    <w:rsid w:val="00C810E4"/>
    <w:rsid w:val="00C81DE9"/>
    <w:rsid w:val="00C820C7"/>
    <w:rsid w:val="00C821ED"/>
    <w:rsid w:val="00C8245E"/>
    <w:rsid w:val="00C839A4"/>
    <w:rsid w:val="00C83DCA"/>
    <w:rsid w:val="00C84B92"/>
    <w:rsid w:val="00C84C5D"/>
    <w:rsid w:val="00C8501F"/>
    <w:rsid w:val="00C8624E"/>
    <w:rsid w:val="00C864A7"/>
    <w:rsid w:val="00C86603"/>
    <w:rsid w:val="00C86BB2"/>
    <w:rsid w:val="00C87064"/>
    <w:rsid w:val="00C8766A"/>
    <w:rsid w:val="00C87BBD"/>
    <w:rsid w:val="00C87CAE"/>
    <w:rsid w:val="00C87E3A"/>
    <w:rsid w:val="00C903C0"/>
    <w:rsid w:val="00C91314"/>
    <w:rsid w:val="00C91511"/>
    <w:rsid w:val="00C917CF"/>
    <w:rsid w:val="00C91CD5"/>
    <w:rsid w:val="00C9254A"/>
    <w:rsid w:val="00C92636"/>
    <w:rsid w:val="00C92AA4"/>
    <w:rsid w:val="00C92ABC"/>
    <w:rsid w:val="00C92BA0"/>
    <w:rsid w:val="00C92D2C"/>
    <w:rsid w:val="00C92DB7"/>
    <w:rsid w:val="00C92E58"/>
    <w:rsid w:val="00C93241"/>
    <w:rsid w:val="00C9396D"/>
    <w:rsid w:val="00C942AE"/>
    <w:rsid w:val="00C94557"/>
    <w:rsid w:val="00C9561A"/>
    <w:rsid w:val="00C95842"/>
    <w:rsid w:val="00C95CB3"/>
    <w:rsid w:val="00C96024"/>
    <w:rsid w:val="00C96456"/>
    <w:rsid w:val="00C96527"/>
    <w:rsid w:val="00C9667A"/>
    <w:rsid w:val="00C967F9"/>
    <w:rsid w:val="00C96910"/>
    <w:rsid w:val="00C96A68"/>
    <w:rsid w:val="00C9727F"/>
    <w:rsid w:val="00C97497"/>
    <w:rsid w:val="00C97DBC"/>
    <w:rsid w:val="00C97DD2"/>
    <w:rsid w:val="00CA037E"/>
    <w:rsid w:val="00CA06B0"/>
    <w:rsid w:val="00CA0E22"/>
    <w:rsid w:val="00CA0F5B"/>
    <w:rsid w:val="00CA1BD3"/>
    <w:rsid w:val="00CA2014"/>
    <w:rsid w:val="00CA23A2"/>
    <w:rsid w:val="00CA31C4"/>
    <w:rsid w:val="00CA3416"/>
    <w:rsid w:val="00CA359A"/>
    <w:rsid w:val="00CA3979"/>
    <w:rsid w:val="00CA3C73"/>
    <w:rsid w:val="00CA4B05"/>
    <w:rsid w:val="00CA5679"/>
    <w:rsid w:val="00CA6446"/>
    <w:rsid w:val="00CA64B1"/>
    <w:rsid w:val="00CA6B53"/>
    <w:rsid w:val="00CA718A"/>
    <w:rsid w:val="00CA7418"/>
    <w:rsid w:val="00CA7928"/>
    <w:rsid w:val="00CA7C55"/>
    <w:rsid w:val="00CA7FDD"/>
    <w:rsid w:val="00CB05FD"/>
    <w:rsid w:val="00CB0922"/>
    <w:rsid w:val="00CB0A30"/>
    <w:rsid w:val="00CB0B74"/>
    <w:rsid w:val="00CB0EA5"/>
    <w:rsid w:val="00CB0F42"/>
    <w:rsid w:val="00CB1365"/>
    <w:rsid w:val="00CB137F"/>
    <w:rsid w:val="00CB13E8"/>
    <w:rsid w:val="00CB14D9"/>
    <w:rsid w:val="00CB1748"/>
    <w:rsid w:val="00CB20D7"/>
    <w:rsid w:val="00CB21E3"/>
    <w:rsid w:val="00CB2471"/>
    <w:rsid w:val="00CB24EF"/>
    <w:rsid w:val="00CB24F7"/>
    <w:rsid w:val="00CB2940"/>
    <w:rsid w:val="00CB2A12"/>
    <w:rsid w:val="00CB2A9D"/>
    <w:rsid w:val="00CB2CA7"/>
    <w:rsid w:val="00CB2D08"/>
    <w:rsid w:val="00CB2FBA"/>
    <w:rsid w:val="00CB31EB"/>
    <w:rsid w:val="00CB34C8"/>
    <w:rsid w:val="00CB3FB7"/>
    <w:rsid w:val="00CB414F"/>
    <w:rsid w:val="00CB4530"/>
    <w:rsid w:val="00CB4887"/>
    <w:rsid w:val="00CB49EA"/>
    <w:rsid w:val="00CB5657"/>
    <w:rsid w:val="00CB5A75"/>
    <w:rsid w:val="00CB6247"/>
    <w:rsid w:val="00CB6301"/>
    <w:rsid w:val="00CB64BD"/>
    <w:rsid w:val="00CB6524"/>
    <w:rsid w:val="00CB65FF"/>
    <w:rsid w:val="00CB6E4D"/>
    <w:rsid w:val="00CB714E"/>
    <w:rsid w:val="00CB773C"/>
    <w:rsid w:val="00CC066E"/>
    <w:rsid w:val="00CC06BF"/>
    <w:rsid w:val="00CC0965"/>
    <w:rsid w:val="00CC0BD5"/>
    <w:rsid w:val="00CC1353"/>
    <w:rsid w:val="00CC1A47"/>
    <w:rsid w:val="00CC1F5C"/>
    <w:rsid w:val="00CC23D7"/>
    <w:rsid w:val="00CC2578"/>
    <w:rsid w:val="00CC2963"/>
    <w:rsid w:val="00CC2B92"/>
    <w:rsid w:val="00CC3037"/>
    <w:rsid w:val="00CC3BD1"/>
    <w:rsid w:val="00CC3EB9"/>
    <w:rsid w:val="00CC45E0"/>
    <w:rsid w:val="00CC4692"/>
    <w:rsid w:val="00CC4C03"/>
    <w:rsid w:val="00CC5470"/>
    <w:rsid w:val="00CC5A03"/>
    <w:rsid w:val="00CC5DFC"/>
    <w:rsid w:val="00CC64CD"/>
    <w:rsid w:val="00CC6694"/>
    <w:rsid w:val="00CC7046"/>
    <w:rsid w:val="00CC7C7D"/>
    <w:rsid w:val="00CD0098"/>
    <w:rsid w:val="00CD0401"/>
    <w:rsid w:val="00CD0659"/>
    <w:rsid w:val="00CD0DB0"/>
    <w:rsid w:val="00CD10D3"/>
    <w:rsid w:val="00CD1755"/>
    <w:rsid w:val="00CD17AE"/>
    <w:rsid w:val="00CD198B"/>
    <w:rsid w:val="00CD263D"/>
    <w:rsid w:val="00CD29DF"/>
    <w:rsid w:val="00CD3A47"/>
    <w:rsid w:val="00CD3D4F"/>
    <w:rsid w:val="00CD3D84"/>
    <w:rsid w:val="00CD3EDB"/>
    <w:rsid w:val="00CD4168"/>
    <w:rsid w:val="00CD43DF"/>
    <w:rsid w:val="00CD4410"/>
    <w:rsid w:val="00CD45C1"/>
    <w:rsid w:val="00CD4D7E"/>
    <w:rsid w:val="00CD50F4"/>
    <w:rsid w:val="00CD5CF7"/>
    <w:rsid w:val="00CD63FA"/>
    <w:rsid w:val="00CD6410"/>
    <w:rsid w:val="00CD645B"/>
    <w:rsid w:val="00CD653D"/>
    <w:rsid w:val="00CD6576"/>
    <w:rsid w:val="00CD77B2"/>
    <w:rsid w:val="00CD7946"/>
    <w:rsid w:val="00CE0954"/>
    <w:rsid w:val="00CE09E8"/>
    <w:rsid w:val="00CE0D48"/>
    <w:rsid w:val="00CE0FB8"/>
    <w:rsid w:val="00CE1194"/>
    <w:rsid w:val="00CE1779"/>
    <w:rsid w:val="00CE18CD"/>
    <w:rsid w:val="00CE19BE"/>
    <w:rsid w:val="00CE1B24"/>
    <w:rsid w:val="00CE1EE3"/>
    <w:rsid w:val="00CE2276"/>
    <w:rsid w:val="00CE244D"/>
    <w:rsid w:val="00CE2CBD"/>
    <w:rsid w:val="00CE3639"/>
    <w:rsid w:val="00CE3777"/>
    <w:rsid w:val="00CE395A"/>
    <w:rsid w:val="00CE3C6E"/>
    <w:rsid w:val="00CE3CC8"/>
    <w:rsid w:val="00CE40D4"/>
    <w:rsid w:val="00CE4259"/>
    <w:rsid w:val="00CE5163"/>
    <w:rsid w:val="00CE52E2"/>
    <w:rsid w:val="00CE57F4"/>
    <w:rsid w:val="00CE5868"/>
    <w:rsid w:val="00CE5D5F"/>
    <w:rsid w:val="00CE6353"/>
    <w:rsid w:val="00CE6BAB"/>
    <w:rsid w:val="00CE702F"/>
    <w:rsid w:val="00CE7636"/>
    <w:rsid w:val="00CE7BB6"/>
    <w:rsid w:val="00CE7CE7"/>
    <w:rsid w:val="00CE7CF0"/>
    <w:rsid w:val="00CE7D18"/>
    <w:rsid w:val="00CF0444"/>
    <w:rsid w:val="00CF0ECC"/>
    <w:rsid w:val="00CF15EB"/>
    <w:rsid w:val="00CF179C"/>
    <w:rsid w:val="00CF1D9C"/>
    <w:rsid w:val="00CF2138"/>
    <w:rsid w:val="00CF2265"/>
    <w:rsid w:val="00CF235C"/>
    <w:rsid w:val="00CF26EB"/>
    <w:rsid w:val="00CF2B9F"/>
    <w:rsid w:val="00CF2EE0"/>
    <w:rsid w:val="00CF3866"/>
    <w:rsid w:val="00CF38DD"/>
    <w:rsid w:val="00CF3DAB"/>
    <w:rsid w:val="00CF3FA3"/>
    <w:rsid w:val="00CF4299"/>
    <w:rsid w:val="00CF4498"/>
    <w:rsid w:val="00CF5B5A"/>
    <w:rsid w:val="00CF5CC8"/>
    <w:rsid w:val="00CF6E31"/>
    <w:rsid w:val="00CF6E9A"/>
    <w:rsid w:val="00CF76F5"/>
    <w:rsid w:val="00CF76FB"/>
    <w:rsid w:val="00CF775A"/>
    <w:rsid w:val="00CF7A2E"/>
    <w:rsid w:val="00D00382"/>
    <w:rsid w:val="00D008AF"/>
    <w:rsid w:val="00D00A6E"/>
    <w:rsid w:val="00D00D76"/>
    <w:rsid w:val="00D010E9"/>
    <w:rsid w:val="00D01117"/>
    <w:rsid w:val="00D01617"/>
    <w:rsid w:val="00D023D8"/>
    <w:rsid w:val="00D02A97"/>
    <w:rsid w:val="00D02AA5"/>
    <w:rsid w:val="00D02D41"/>
    <w:rsid w:val="00D02FB3"/>
    <w:rsid w:val="00D035C0"/>
    <w:rsid w:val="00D03807"/>
    <w:rsid w:val="00D03B4A"/>
    <w:rsid w:val="00D03B65"/>
    <w:rsid w:val="00D04329"/>
    <w:rsid w:val="00D04555"/>
    <w:rsid w:val="00D055E5"/>
    <w:rsid w:val="00D059E4"/>
    <w:rsid w:val="00D05AC8"/>
    <w:rsid w:val="00D05C4E"/>
    <w:rsid w:val="00D06139"/>
    <w:rsid w:val="00D06909"/>
    <w:rsid w:val="00D07121"/>
    <w:rsid w:val="00D07AE2"/>
    <w:rsid w:val="00D1079D"/>
    <w:rsid w:val="00D11199"/>
    <w:rsid w:val="00D116C5"/>
    <w:rsid w:val="00D11A04"/>
    <w:rsid w:val="00D126C5"/>
    <w:rsid w:val="00D12728"/>
    <w:rsid w:val="00D12C39"/>
    <w:rsid w:val="00D12E29"/>
    <w:rsid w:val="00D130B4"/>
    <w:rsid w:val="00D1368E"/>
    <w:rsid w:val="00D13709"/>
    <w:rsid w:val="00D13B59"/>
    <w:rsid w:val="00D13D20"/>
    <w:rsid w:val="00D13DD6"/>
    <w:rsid w:val="00D13DF5"/>
    <w:rsid w:val="00D14132"/>
    <w:rsid w:val="00D14331"/>
    <w:rsid w:val="00D1470D"/>
    <w:rsid w:val="00D14838"/>
    <w:rsid w:val="00D14ADC"/>
    <w:rsid w:val="00D1505C"/>
    <w:rsid w:val="00D1509B"/>
    <w:rsid w:val="00D15598"/>
    <w:rsid w:val="00D15B00"/>
    <w:rsid w:val="00D161EA"/>
    <w:rsid w:val="00D16C58"/>
    <w:rsid w:val="00D16CA1"/>
    <w:rsid w:val="00D16EF7"/>
    <w:rsid w:val="00D1712D"/>
    <w:rsid w:val="00D17175"/>
    <w:rsid w:val="00D17296"/>
    <w:rsid w:val="00D1748A"/>
    <w:rsid w:val="00D17550"/>
    <w:rsid w:val="00D17F53"/>
    <w:rsid w:val="00D2060D"/>
    <w:rsid w:val="00D206BA"/>
    <w:rsid w:val="00D2113C"/>
    <w:rsid w:val="00D215A0"/>
    <w:rsid w:val="00D21B94"/>
    <w:rsid w:val="00D21D75"/>
    <w:rsid w:val="00D21F06"/>
    <w:rsid w:val="00D222F8"/>
    <w:rsid w:val="00D2288E"/>
    <w:rsid w:val="00D22C02"/>
    <w:rsid w:val="00D22DB3"/>
    <w:rsid w:val="00D22E7C"/>
    <w:rsid w:val="00D231ED"/>
    <w:rsid w:val="00D2339F"/>
    <w:rsid w:val="00D2348E"/>
    <w:rsid w:val="00D23C70"/>
    <w:rsid w:val="00D23DFE"/>
    <w:rsid w:val="00D23E8C"/>
    <w:rsid w:val="00D23E9B"/>
    <w:rsid w:val="00D2404B"/>
    <w:rsid w:val="00D2421E"/>
    <w:rsid w:val="00D24DF7"/>
    <w:rsid w:val="00D255DA"/>
    <w:rsid w:val="00D2638B"/>
    <w:rsid w:val="00D266C2"/>
    <w:rsid w:val="00D26C52"/>
    <w:rsid w:val="00D26DE8"/>
    <w:rsid w:val="00D271AD"/>
    <w:rsid w:val="00D2740A"/>
    <w:rsid w:val="00D277E9"/>
    <w:rsid w:val="00D27802"/>
    <w:rsid w:val="00D27C28"/>
    <w:rsid w:val="00D3020C"/>
    <w:rsid w:val="00D308E0"/>
    <w:rsid w:val="00D309C4"/>
    <w:rsid w:val="00D30A2D"/>
    <w:rsid w:val="00D30B86"/>
    <w:rsid w:val="00D31563"/>
    <w:rsid w:val="00D31882"/>
    <w:rsid w:val="00D31CD0"/>
    <w:rsid w:val="00D31CF9"/>
    <w:rsid w:val="00D31D84"/>
    <w:rsid w:val="00D32164"/>
    <w:rsid w:val="00D32558"/>
    <w:rsid w:val="00D335BA"/>
    <w:rsid w:val="00D3364B"/>
    <w:rsid w:val="00D34116"/>
    <w:rsid w:val="00D34203"/>
    <w:rsid w:val="00D34AA2"/>
    <w:rsid w:val="00D34C71"/>
    <w:rsid w:val="00D3541C"/>
    <w:rsid w:val="00D354EF"/>
    <w:rsid w:val="00D358B2"/>
    <w:rsid w:val="00D35A5D"/>
    <w:rsid w:val="00D35A69"/>
    <w:rsid w:val="00D35BDF"/>
    <w:rsid w:val="00D35C36"/>
    <w:rsid w:val="00D35EE5"/>
    <w:rsid w:val="00D364FD"/>
    <w:rsid w:val="00D36B8B"/>
    <w:rsid w:val="00D374EA"/>
    <w:rsid w:val="00D37A14"/>
    <w:rsid w:val="00D37BEB"/>
    <w:rsid w:val="00D401AB"/>
    <w:rsid w:val="00D40691"/>
    <w:rsid w:val="00D407E3"/>
    <w:rsid w:val="00D409F2"/>
    <w:rsid w:val="00D40ADC"/>
    <w:rsid w:val="00D40B5C"/>
    <w:rsid w:val="00D40F10"/>
    <w:rsid w:val="00D424E9"/>
    <w:rsid w:val="00D427BB"/>
    <w:rsid w:val="00D43427"/>
    <w:rsid w:val="00D4351C"/>
    <w:rsid w:val="00D435C9"/>
    <w:rsid w:val="00D43819"/>
    <w:rsid w:val="00D43AE7"/>
    <w:rsid w:val="00D43B03"/>
    <w:rsid w:val="00D44259"/>
    <w:rsid w:val="00D44510"/>
    <w:rsid w:val="00D44876"/>
    <w:rsid w:val="00D44C16"/>
    <w:rsid w:val="00D44E3E"/>
    <w:rsid w:val="00D45642"/>
    <w:rsid w:val="00D456A1"/>
    <w:rsid w:val="00D45C40"/>
    <w:rsid w:val="00D45E78"/>
    <w:rsid w:val="00D46CD4"/>
    <w:rsid w:val="00D46D18"/>
    <w:rsid w:val="00D46E4F"/>
    <w:rsid w:val="00D47337"/>
    <w:rsid w:val="00D4797C"/>
    <w:rsid w:val="00D47C4E"/>
    <w:rsid w:val="00D47CA3"/>
    <w:rsid w:val="00D500F9"/>
    <w:rsid w:val="00D502AD"/>
    <w:rsid w:val="00D505FD"/>
    <w:rsid w:val="00D506B2"/>
    <w:rsid w:val="00D50DE8"/>
    <w:rsid w:val="00D51206"/>
    <w:rsid w:val="00D518D7"/>
    <w:rsid w:val="00D519BA"/>
    <w:rsid w:val="00D51D0F"/>
    <w:rsid w:val="00D51EFE"/>
    <w:rsid w:val="00D52273"/>
    <w:rsid w:val="00D52871"/>
    <w:rsid w:val="00D52910"/>
    <w:rsid w:val="00D52CAD"/>
    <w:rsid w:val="00D52ED6"/>
    <w:rsid w:val="00D5311B"/>
    <w:rsid w:val="00D53124"/>
    <w:rsid w:val="00D5378F"/>
    <w:rsid w:val="00D547C0"/>
    <w:rsid w:val="00D54FED"/>
    <w:rsid w:val="00D55135"/>
    <w:rsid w:val="00D55BCA"/>
    <w:rsid w:val="00D55D43"/>
    <w:rsid w:val="00D55D70"/>
    <w:rsid w:val="00D5603B"/>
    <w:rsid w:val="00D5662F"/>
    <w:rsid w:val="00D56700"/>
    <w:rsid w:val="00D56813"/>
    <w:rsid w:val="00D56B9B"/>
    <w:rsid w:val="00D56FA5"/>
    <w:rsid w:val="00D5735E"/>
    <w:rsid w:val="00D5770A"/>
    <w:rsid w:val="00D57C2E"/>
    <w:rsid w:val="00D57F86"/>
    <w:rsid w:val="00D6049F"/>
    <w:rsid w:val="00D6095F"/>
    <w:rsid w:val="00D617E9"/>
    <w:rsid w:val="00D61889"/>
    <w:rsid w:val="00D61A3F"/>
    <w:rsid w:val="00D61C1A"/>
    <w:rsid w:val="00D61D59"/>
    <w:rsid w:val="00D61F1B"/>
    <w:rsid w:val="00D621CB"/>
    <w:rsid w:val="00D62416"/>
    <w:rsid w:val="00D62A2B"/>
    <w:rsid w:val="00D63415"/>
    <w:rsid w:val="00D63A27"/>
    <w:rsid w:val="00D6466A"/>
    <w:rsid w:val="00D65345"/>
    <w:rsid w:val="00D65856"/>
    <w:rsid w:val="00D66058"/>
    <w:rsid w:val="00D6606A"/>
    <w:rsid w:val="00D66093"/>
    <w:rsid w:val="00D660C9"/>
    <w:rsid w:val="00D6646A"/>
    <w:rsid w:val="00D66A83"/>
    <w:rsid w:val="00D66F07"/>
    <w:rsid w:val="00D6751B"/>
    <w:rsid w:val="00D67BC7"/>
    <w:rsid w:val="00D67C69"/>
    <w:rsid w:val="00D70294"/>
    <w:rsid w:val="00D706F1"/>
    <w:rsid w:val="00D70D4D"/>
    <w:rsid w:val="00D71014"/>
    <w:rsid w:val="00D7104C"/>
    <w:rsid w:val="00D71120"/>
    <w:rsid w:val="00D712C9"/>
    <w:rsid w:val="00D71410"/>
    <w:rsid w:val="00D71AA8"/>
    <w:rsid w:val="00D71E97"/>
    <w:rsid w:val="00D728B0"/>
    <w:rsid w:val="00D72A3E"/>
    <w:rsid w:val="00D72B31"/>
    <w:rsid w:val="00D72C4B"/>
    <w:rsid w:val="00D72D37"/>
    <w:rsid w:val="00D731BE"/>
    <w:rsid w:val="00D732B8"/>
    <w:rsid w:val="00D732F2"/>
    <w:rsid w:val="00D73855"/>
    <w:rsid w:val="00D747CE"/>
    <w:rsid w:val="00D74AD0"/>
    <w:rsid w:val="00D74C71"/>
    <w:rsid w:val="00D74F8A"/>
    <w:rsid w:val="00D7512D"/>
    <w:rsid w:val="00D75225"/>
    <w:rsid w:val="00D75374"/>
    <w:rsid w:val="00D7548B"/>
    <w:rsid w:val="00D75B3E"/>
    <w:rsid w:val="00D761AF"/>
    <w:rsid w:val="00D762EE"/>
    <w:rsid w:val="00D76FD6"/>
    <w:rsid w:val="00D77305"/>
    <w:rsid w:val="00D77AE0"/>
    <w:rsid w:val="00D80782"/>
    <w:rsid w:val="00D80A0C"/>
    <w:rsid w:val="00D80A76"/>
    <w:rsid w:val="00D80C15"/>
    <w:rsid w:val="00D80DFB"/>
    <w:rsid w:val="00D80E97"/>
    <w:rsid w:val="00D82353"/>
    <w:rsid w:val="00D82509"/>
    <w:rsid w:val="00D831A1"/>
    <w:rsid w:val="00D831C8"/>
    <w:rsid w:val="00D834C2"/>
    <w:rsid w:val="00D83C9C"/>
    <w:rsid w:val="00D83D2D"/>
    <w:rsid w:val="00D83D9A"/>
    <w:rsid w:val="00D83FC7"/>
    <w:rsid w:val="00D842B3"/>
    <w:rsid w:val="00D84332"/>
    <w:rsid w:val="00D84BBC"/>
    <w:rsid w:val="00D84C30"/>
    <w:rsid w:val="00D84DD9"/>
    <w:rsid w:val="00D85198"/>
    <w:rsid w:val="00D851D3"/>
    <w:rsid w:val="00D853D5"/>
    <w:rsid w:val="00D85B25"/>
    <w:rsid w:val="00D85B93"/>
    <w:rsid w:val="00D85D7C"/>
    <w:rsid w:val="00D8648D"/>
    <w:rsid w:val="00D86EC9"/>
    <w:rsid w:val="00D8735F"/>
    <w:rsid w:val="00D8744A"/>
    <w:rsid w:val="00D87842"/>
    <w:rsid w:val="00D878AE"/>
    <w:rsid w:val="00D910B2"/>
    <w:rsid w:val="00D91118"/>
    <w:rsid w:val="00D91331"/>
    <w:rsid w:val="00D9177C"/>
    <w:rsid w:val="00D919F6"/>
    <w:rsid w:val="00D91A05"/>
    <w:rsid w:val="00D91C3B"/>
    <w:rsid w:val="00D91F63"/>
    <w:rsid w:val="00D91FC8"/>
    <w:rsid w:val="00D9233E"/>
    <w:rsid w:val="00D92709"/>
    <w:rsid w:val="00D92E00"/>
    <w:rsid w:val="00D92E35"/>
    <w:rsid w:val="00D93053"/>
    <w:rsid w:val="00D9319C"/>
    <w:rsid w:val="00D93884"/>
    <w:rsid w:val="00D93A76"/>
    <w:rsid w:val="00D93AF8"/>
    <w:rsid w:val="00D93D2A"/>
    <w:rsid w:val="00D93D2F"/>
    <w:rsid w:val="00D94008"/>
    <w:rsid w:val="00D94746"/>
    <w:rsid w:val="00D94D2A"/>
    <w:rsid w:val="00D94DBD"/>
    <w:rsid w:val="00D9504E"/>
    <w:rsid w:val="00D95175"/>
    <w:rsid w:val="00D95BB8"/>
    <w:rsid w:val="00D95C1A"/>
    <w:rsid w:val="00D95C9F"/>
    <w:rsid w:val="00D95D82"/>
    <w:rsid w:val="00D96296"/>
    <w:rsid w:val="00D96557"/>
    <w:rsid w:val="00D96588"/>
    <w:rsid w:val="00D96BB3"/>
    <w:rsid w:val="00D96BEE"/>
    <w:rsid w:val="00D96D3F"/>
    <w:rsid w:val="00D9716E"/>
    <w:rsid w:val="00D972C5"/>
    <w:rsid w:val="00DA0048"/>
    <w:rsid w:val="00DA08FC"/>
    <w:rsid w:val="00DA0C2B"/>
    <w:rsid w:val="00DA0E1B"/>
    <w:rsid w:val="00DA104B"/>
    <w:rsid w:val="00DA22E3"/>
    <w:rsid w:val="00DA242B"/>
    <w:rsid w:val="00DA2434"/>
    <w:rsid w:val="00DA27D7"/>
    <w:rsid w:val="00DA2A6D"/>
    <w:rsid w:val="00DA2F45"/>
    <w:rsid w:val="00DA3011"/>
    <w:rsid w:val="00DA31A9"/>
    <w:rsid w:val="00DA35DA"/>
    <w:rsid w:val="00DA4A6C"/>
    <w:rsid w:val="00DA4AC9"/>
    <w:rsid w:val="00DA4E2C"/>
    <w:rsid w:val="00DA4E83"/>
    <w:rsid w:val="00DA51D0"/>
    <w:rsid w:val="00DA589A"/>
    <w:rsid w:val="00DA5ED6"/>
    <w:rsid w:val="00DA6038"/>
    <w:rsid w:val="00DA6600"/>
    <w:rsid w:val="00DA6966"/>
    <w:rsid w:val="00DA69E9"/>
    <w:rsid w:val="00DA7CBB"/>
    <w:rsid w:val="00DB043A"/>
    <w:rsid w:val="00DB0498"/>
    <w:rsid w:val="00DB06B5"/>
    <w:rsid w:val="00DB0A0F"/>
    <w:rsid w:val="00DB0EFD"/>
    <w:rsid w:val="00DB106D"/>
    <w:rsid w:val="00DB116B"/>
    <w:rsid w:val="00DB1189"/>
    <w:rsid w:val="00DB1CE7"/>
    <w:rsid w:val="00DB2916"/>
    <w:rsid w:val="00DB33CC"/>
    <w:rsid w:val="00DB34C6"/>
    <w:rsid w:val="00DB35FF"/>
    <w:rsid w:val="00DB3F7A"/>
    <w:rsid w:val="00DB4003"/>
    <w:rsid w:val="00DB440E"/>
    <w:rsid w:val="00DB450C"/>
    <w:rsid w:val="00DB4FDE"/>
    <w:rsid w:val="00DB5571"/>
    <w:rsid w:val="00DB5FC5"/>
    <w:rsid w:val="00DB66E2"/>
    <w:rsid w:val="00DB66E9"/>
    <w:rsid w:val="00DB6740"/>
    <w:rsid w:val="00DB68E9"/>
    <w:rsid w:val="00DB6D51"/>
    <w:rsid w:val="00DB6FE3"/>
    <w:rsid w:val="00DB730E"/>
    <w:rsid w:val="00DB77BF"/>
    <w:rsid w:val="00DB7D52"/>
    <w:rsid w:val="00DC0DF1"/>
    <w:rsid w:val="00DC10B4"/>
    <w:rsid w:val="00DC1126"/>
    <w:rsid w:val="00DC1765"/>
    <w:rsid w:val="00DC19DB"/>
    <w:rsid w:val="00DC1BF2"/>
    <w:rsid w:val="00DC1E26"/>
    <w:rsid w:val="00DC298D"/>
    <w:rsid w:val="00DC2BF3"/>
    <w:rsid w:val="00DC2EF3"/>
    <w:rsid w:val="00DC32FD"/>
    <w:rsid w:val="00DC333C"/>
    <w:rsid w:val="00DC3916"/>
    <w:rsid w:val="00DC39A8"/>
    <w:rsid w:val="00DC3A2A"/>
    <w:rsid w:val="00DC3F83"/>
    <w:rsid w:val="00DC4449"/>
    <w:rsid w:val="00DC4466"/>
    <w:rsid w:val="00DC4F58"/>
    <w:rsid w:val="00DC5672"/>
    <w:rsid w:val="00DC6496"/>
    <w:rsid w:val="00DC675D"/>
    <w:rsid w:val="00DC6B58"/>
    <w:rsid w:val="00DC6C5E"/>
    <w:rsid w:val="00DC6D0C"/>
    <w:rsid w:val="00DC76A9"/>
    <w:rsid w:val="00DC7743"/>
    <w:rsid w:val="00DC7F12"/>
    <w:rsid w:val="00DD00D4"/>
    <w:rsid w:val="00DD0324"/>
    <w:rsid w:val="00DD040A"/>
    <w:rsid w:val="00DD08AB"/>
    <w:rsid w:val="00DD0E81"/>
    <w:rsid w:val="00DD1222"/>
    <w:rsid w:val="00DD1680"/>
    <w:rsid w:val="00DD17AE"/>
    <w:rsid w:val="00DD1968"/>
    <w:rsid w:val="00DD1BCF"/>
    <w:rsid w:val="00DD1F70"/>
    <w:rsid w:val="00DD1FD1"/>
    <w:rsid w:val="00DD201F"/>
    <w:rsid w:val="00DD2211"/>
    <w:rsid w:val="00DD2463"/>
    <w:rsid w:val="00DD258A"/>
    <w:rsid w:val="00DD26EB"/>
    <w:rsid w:val="00DD31C5"/>
    <w:rsid w:val="00DD321E"/>
    <w:rsid w:val="00DD33C1"/>
    <w:rsid w:val="00DD382E"/>
    <w:rsid w:val="00DD3971"/>
    <w:rsid w:val="00DD39E5"/>
    <w:rsid w:val="00DD3C99"/>
    <w:rsid w:val="00DD3EAE"/>
    <w:rsid w:val="00DD42B4"/>
    <w:rsid w:val="00DD468F"/>
    <w:rsid w:val="00DD4C6F"/>
    <w:rsid w:val="00DD4DA2"/>
    <w:rsid w:val="00DD4EE9"/>
    <w:rsid w:val="00DD4EFD"/>
    <w:rsid w:val="00DD5096"/>
    <w:rsid w:val="00DD5157"/>
    <w:rsid w:val="00DD52EE"/>
    <w:rsid w:val="00DD5DAA"/>
    <w:rsid w:val="00DD609E"/>
    <w:rsid w:val="00DD6137"/>
    <w:rsid w:val="00DD650F"/>
    <w:rsid w:val="00DD6569"/>
    <w:rsid w:val="00DD667A"/>
    <w:rsid w:val="00DD6A84"/>
    <w:rsid w:val="00DD6D4E"/>
    <w:rsid w:val="00DD6FD0"/>
    <w:rsid w:val="00DD7013"/>
    <w:rsid w:val="00DD70D4"/>
    <w:rsid w:val="00DD78DF"/>
    <w:rsid w:val="00DD7DF7"/>
    <w:rsid w:val="00DE09DF"/>
    <w:rsid w:val="00DE109D"/>
    <w:rsid w:val="00DE115F"/>
    <w:rsid w:val="00DE137F"/>
    <w:rsid w:val="00DE201C"/>
    <w:rsid w:val="00DE28BE"/>
    <w:rsid w:val="00DE28F4"/>
    <w:rsid w:val="00DE29FC"/>
    <w:rsid w:val="00DE2C5B"/>
    <w:rsid w:val="00DE2DD8"/>
    <w:rsid w:val="00DE3303"/>
    <w:rsid w:val="00DE4233"/>
    <w:rsid w:val="00DE47E1"/>
    <w:rsid w:val="00DE4812"/>
    <w:rsid w:val="00DE4C1B"/>
    <w:rsid w:val="00DE4D0D"/>
    <w:rsid w:val="00DE547F"/>
    <w:rsid w:val="00DE5DAB"/>
    <w:rsid w:val="00DE61B4"/>
    <w:rsid w:val="00DE6265"/>
    <w:rsid w:val="00DE645C"/>
    <w:rsid w:val="00DE65A0"/>
    <w:rsid w:val="00DE687E"/>
    <w:rsid w:val="00DE718A"/>
    <w:rsid w:val="00DE731F"/>
    <w:rsid w:val="00DE7405"/>
    <w:rsid w:val="00DE7652"/>
    <w:rsid w:val="00DE79AB"/>
    <w:rsid w:val="00DF0042"/>
    <w:rsid w:val="00DF0198"/>
    <w:rsid w:val="00DF0342"/>
    <w:rsid w:val="00DF053B"/>
    <w:rsid w:val="00DF1274"/>
    <w:rsid w:val="00DF13B5"/>
    <w:rsid w:val="00DF16FB"/>
    <w:rsid w:val="00DF1C03"/>
    <w:rsid w:val="00DF21BD"/>
    <w:rsid w:val="00DF266D"/>
    <w:rsid w:val="00DF2AF0"/>
    <w:rsid w:val="00DF2E2E"/>
    <w:rsid w:val="00DF2FBF"/>
    <w:rsid w:val="00DF33FD"/>
    <w:rsid w:val="00DF3C3C"/>
    <w:rsid w:val="00DF3F7D"/>
    <w:rsid w:val="00DF495C"/>
    <w:rsid w:val="00DF5485"/>
    <w:rsid w:val="00DF5F86"/>
    <w:rsid w:val="00DF69AC"/>
    <w:rsid w:val="00DF6AF4"/>
    <w:rsid w:val="00DF6E0C"/>
    <w:rsid w:val="00DF73B2"/>
    <w:rsid w:val="00DF7445"/>
    <w:rsid w:val="00DF7622"/>
    <w:rsid w:val="00DF785C"/>
    <w:rsid w:val="00DF7EE7"/>
    <w:rsid w:val="00E000B0"/>
    <w:rsid w:val="00E0031B"/>
    <w:rsid w:val="00E0033D"/>
    <w:rsid w:val="00E003BE"/>
    <w:rsid w:val="00E00B38"/>
    <w:rsid w:val="00E014A9"/>
    <w:rsid w:val="00E027AB"/>
    <w:rsid w:val="00E029EF"/>
    <w:rsid w:val="00E02B96"/>
    <w:rsid w:val="00E0300E"/>
    <w:rsid w:val="00E0302C"/>
    <w:rsid w:val="00E0348A"/>
    <w:rsid w:val="00E03567"/>
    <w:rsid w:val="00E039D8"/>
    <w:rsid w:val="00E03BF8"/>
    <w:rsid w:val="00E0410F"/>
    <w:rsid w:val="00E045E6"/>
    <w:rsid w:val="00E047BC"/>
    <w:rsid w:val="00E04817"/>
    <w:rsid w:val="00E05222"/>
    <w:rsid w:val="00E053CA"/>
    <w:rsid w:val="00E0584A"/>
    <w:rsid w:val="00E05A79"/>
    <w:rsid w:val="00E05BCB"/>
    <w:rsid w:val="00E05F12"/>
    <w:rsid w:val="00E06544"/>
    <w:rsid w:val="00E065A7"/>
    <w:rsid w:val="00E06AB6"/>
    <w:rsid w:val="00E0709C"/>
    <w:rsid w:val="00E07768"/>
    <w:rsid w:val="00E0790C"/>
    <w:rsid w:val="00E07931"/>
    <w:rsid w:val="00E079A9"/>
    <w:rsid w:val="00E07ED1"/>
    <w:rsid w:val="00E10356"/>
    <w:rsid w:val="00E10393"/>
    <w:rsid w:val="00E10F50"/>
    <w:rsid w:val="00E12048"/>
    <w:rsid w:val="00E12492"/>
    <w:rsid w:val="00E12930"/>
    <w:rsid w:val="00E12E28"/>
    <w:rsid w:val="00E1334F"/>
    <w:rsid w:val="00E135E3"/>
    <w:rsid w:val="00E138BA"/>
    <w:rsid w:val="00E13A4E"/>
    <w:rsid w:val="00E13AC4"/>
    <w:rsid w:val="00E13C45"/>
    <w:rsid w:val="00E1418F"/>
    <w:rsid w:val="00E1452A"/>
    <w:rsid w:val="00E145DC"/>
    <w:rsid w:val="00E14A7C"/>
    <w:rsid w:val="00E15562"/>
    <w:rsid w:val="00E158B3"/>
    <w:rsid w:val="00E159E5"/>
    <w:rsid w:val="00E15CBE"/>
    <w:rsid w:val="00E15CC3"/>
    <w:rsid w:val="00E15F5E"/>
    <w:rsid w:val="00E16289"/>
    <w:rsid w:val="00E16610"/>
    <w:rsid w:val="00E17B32"/>
    <w:rsid w:val="00E17C1E"/>
    <w:rsid w:val="00E17EC7"/>
    <w:rsid w:val="00E200B5"/>
    <w:rsid w:val="00E2021B"/>
    <w:rsid w:val="00E2042D"/>
    <w:rsid w:val="00E20535"/>
    <w:rsid w:val="00E205FE"/>
    <w:rsid w:val="00E20ABA"/>
    <w:rsid w:val="00E20E10"/>
    <w:rsid w:val="00E211B5"/>
    <w:rsid w:val="00E212DE"/>
    <w:rsid w:val="00E21DAF"/>
    <w:rsid w:val="00E21EF9"/>
    <w:rsid w:val="00E22308"/>
    <w:rsid w:val="00E22464"/>
    <w:rsid w:val="00E22BFA"/>
    <w:rsid w:val="00E22CC8"/>
    <w:rsid w:val="00E22DC5"/>
    <w:rsid w:val="00E2331F"/>
    <w:rsid w:val="00E2353C"/>
    <w:rsid w:val="00E237CE"/>
    <w:rsid w:val="00E239CA"/>
    <w:rsid w:val="00E23C20"/>
    <w:rsid w:val="00E23D85"/>
    <w:rsid w:val="00E23F08"/>
    <w:rsid w:val="00E242DF"/>
    <w:rsid w:val="00E24CE1"/>
    <w:rsid w:val="00E251D9"/>
    <w:rsid w:val="00E26023"/>
    <w:rsid w:val="00E262E9"/>
    <w:rsid w:val="00E2652F"/>
    <w:rsid w:val="00E26972"/>
    <w:rsid w:val="00E26B2E"/>
    <w:rsid w:val="00E2700D"/>
    <w:rsid w:val="00E279EE"/>
    <w:rsid w:val="00E27D6A"/>
    <w:rsid w:val="00E27F42"/>
    <w:rsid w:val="00E3002F"/>
    <w:rsid w:val="00E307AA"/>
    <w:rsid w:val="00E30DE1"/>
    <w:rsid w:val="00E3130A"/>
    <w:rsid w:val="00E318BB"/>
    <w:rsid w:val="00E31935"/>
    <w:rsid w:val="00E31B6A"/>
    <w:rsid w:val="00E31F75"/>
    <w:rsid w:val="00E3266B"/>
    <w:rsid w:val="00E327BD"/>
    <w:rsid w:val="00E3333E"/>
    <w:rsid w:val="00E337FC"/>
    <w:rsid w:val="00E33A83"/>
    <w:rsid w:val="00E340B9"/>
    <w:rsid w:val="00E34CE1"/>
    <w:rsid w:val="00E35407"/>
    <w:rsid w:val="00E35527"/>
    <w:rsid w:val="00E36374"/>
    <w:rsid w:val="00E36675"/>
    <w:rsid w:val="00E366AA"/>
    <w:rsid w:val="00E36AA7"/>
    <w:rsid w:val="00E36B19"/>
    <w:rsid w:val="00E3763B"/>
    <w:rsid w:val="00E3790E"/>
    <w:rsid w:val="00E37E13"/>
    <w:rsid w:val="00E37F42"/>
    <w:rsid w:val="00E40BC6"/>
    <w:rsid w:val="00E412D6"/>
    <w:rsid w:val="00E41952"/>
    <w:rsid w:val="00E42311"/>
    <w:rsid w:val="00E427BE"/>
    <w:rsid w:val="00E43C01"/>
    <w:rsid w:val="00E43C38"/>
    <w:rsid w:val="00E43DE4"/>
    <w:rsid w:val="00E43E94"/>
    <w:rsid w:val="00E44AC9"/>
    <w:rsid w:val="00E44C4A"/>
    <w:rsid w:val="00E44E7F"/>
    <w:rsid w:val="00E45516"/>
    <w:rsid w:val="00E45918"/>
    <w:rsid w:val="00E45949"/>
    <w:rsid w:val="00E45E20"/>
    <w:rsid w:val="00E46021"/>
    <w:rsid w:val="00E46054"/>
    <w:rsid w:val="00E464C2"/>
    <w:rsid w:val="00E465BF"/>
    <w:rsid w:val="00E4763B"/>
    <w:rsid w:val="00E47700"/>
    <w:rsid w:val="00E47A13"/>
    <w:rsid w:val="00E47AC6"/>
    <w:rsid w:val="00E50289"/>
    <w:rsid w:val="00E50B31"/>
    <w:rsid w:val="00E50D9D"/>
    <w:rsid w:val="00E50F30"/>
    <w:rsid w:val="00E50FC5"/>
    <w:rsid w:val="00E51272"/>
    <w:rsid w:val="00E514CF"/>
    <w:rsid w:val="00E518CA"/>
    <w:rsid w:val="00E51910"/>
    <w:rsid w:val="00E51A99"/>
    <w:rsid w:val="00E521CE"/>
    <w:rsid w:val="00E523C6"/>
    <w:rsid w:val="00E52672"/>
    <w:rsid w:val="00E528C9"/>
    <w:rsid w:val="00E529A1"/>
    <w:rsid w:val="00E52A81"/>
    <w:rsid w:val="00E53C6A"/>
    <w:rsid w:val="00E540D3"/>
    <w:rsid w:val="00E54685"/>
    <w:rsid w:val="00E549A4"/>
    <w:rsid w:val="00E55866"/>
    <w:rsid w:val="00E55E64"/>
    <w:rsid w:val="00E56105"/>
    <w:rsid w:val="00E561B0"/>
    <w:rsid w:val="00E565AC"/>
    <w:rsid w:val="00E565BD"/>
    <w:rsid w:val="00E56979"/>
    <w:rsid w:val="00E57179"/>
    <w:rsid w:val="00E571E6"/>
    <w:rsid w:val="00E572DC"/>
    <w:rsid w:val="00E57567"/>
    <w:rsid w:val="00E579A0"/>
    <w:rsid w:val="00E57D05"/>
    <w:rsid w:val="00E57F10"/>
    <w:rsid w:val="00E6000D"/>
    <w:rsid w:val="00E60881"/>
    <w:rsid w:val="00E60B13"/>
    <w:rsid w:val="00E60F2E"/>
    <w:rsid w:val="00E61673"/>
    <w:rsid w:val="00E619A9"/>
    <w:rsid w:val="00E61B28"/>
    <w:rsid w:val="00E61BA4"/>
    <w:rsid w:val="00E61F1A"/>
    <w:rsid w:val="00E6249B"/>
    <w:rsid w:val="00E62F55"/>
    <w:rsid w:val="00E6310B"/>
    <w:rsid w:val="00E6382F"/>
    <w:rsid w:val="00E63BAE"/>
    <w:rsid w:val="00E64934"/>
    <w:rsid w:val="00E649E3"/>
    <w:rsid w:val="00E65190"/>
    <w:rsid w:val="00E65476"/>
    <w:rsid w:val="00E65856"/>
    <w:rsid w:val="00E6590E"/>
    <w:rsid w:val="00E65BA5"/>
    <w:rsid w:val="00E65EB7"/>
    <w:rsid w:val="00E65EE7"/>
    <w:rsid w:val="00E666E0"/>
    <w:rsid w:val="00E66F53"/>
    <w:rsid w:val="00E67AE4"/>
    <w:rsid w:val="00E67EB0"/>
    <w:rsid w:val="00E70418"/>
    <w:rsid w:val="00E70775"/>
    <w:rsid w:val="00E707CC"/>
    <w:rsid w:val="00E70AAF"/>
    <w:rsid w:val="00E71356"/>
    <w:rsid w:val="00E71479"/>
    <w:rsid w:val="00E714B5"/>
    <w:rsid w:val="00E71711"/>
    <w:rsid w:val="00E718D9"/>
    <w:rsid w:val="00E71BF8"/>
    <w:rsid w:val="00E71C73"/>
    <w:rsid w:val="00E71CAF"/>
    <w:rsid w:val="00E722CA"/>
    <w:rsid w:val="00E7232D"/>
    <w:rsid w:val="00E726B5"/>
    <w:rsid w:val="00E72922"/>
    <w:rsid w:val="00E7299C"/>
    <w:rsid w:val="00E72FD6"/>
    <w:rsid w:val="00E73114"/>
    <w:rsid w:val="00E7398E"/>
    <w:rsid w:val="00E73A98"/>
    <w:rsid w:val="00E73CA0"/>
    <w:rsid w:val="00E74AD9"/>
    <w:rsid w:val="00E74BE2"/>
    <w:rsid w:val="00E74EF4"/>
    <w:rsid w:val="00E7586A"/>
    <w:rsid w:val="00E7598D"/>
    <w:rsid w:val="00E764AC"/>
    <w:rsid w:val="00E773C8"/>
    <w:rsid w:val="00E800AE"/>
    <w:rsid w:val="00E80339"/>
    <w:rsid w:val="00E811F4"/>
    <w:rsid w:val="00E812E0"/>
    <w:rsid w:val="00E813CA"/>
    <w:rsid w:val="00E81818"/>
    <w:rsid w:val="00E8184B"/>
    <w:rsid w:val="00E8197B"/>
    <w:rsid w:val="00E822E5"/>
    <w:rsid w:val="00E82584"/>
    <w:rsid w:val="00E82C17"/>
    <w:rsid w:val="00E830CA"/>
    <w:rsid w:val="00E833C2"/>
    <w:rsid w:val="00E837A0"/>
    <w:rsid w:val="00E838A3"/>
    <w:rsid w:val="00E83A66"/>
    <w:rsid w:val="00E83CB8"/>
    <w:rsid w:val="00E8404F"/>
    <w:rsid w:val="00E8412D"/>
    <w:rsid w:val="00E8417A"/>
    <w:rsid w:val="00E844B9"/>
    <w:rsid w:val="00E8502E"/>
    <w:rsid w:val="00E85502"/>
    <w:rsid w:val="00E8565D"/>
    <w:rsid w:val="00E85783"/>
    <w:rsid w:val="00E85D17"/>
    <w:rsid w:val="00E85E4F"/>
    <w:rsid w:val="00E86C11"/>
    <w:rsid w:val="00E86C91"/>
    <w:rsid w:val="00E86D4B"/>
    <w:rsid w:val="00E870C4"/>
    <w:rsid w:val="00E87A47"/>
    <w:rsid w:val="00E9009F"/>
    <w:rsid w:val="00E90104"/>
    <w:rsid w:val="00E90585"/>
    <w:rsid w:val="00E9091A"/>
    <w:rsid w:val="00E9092D"/>
    <w:rsid w:val="00E914EC"/>
    <w:rsid w:val="00E91EA2"/>
    <w:rsid w:val="00E91F00"/>
    <w:rsid w:val="00E9207C"/>
    <w:rsid w:val="00E92842"/>
    <w:rsid w:val="00E92AA8"/>
    <w:rsid w:val="00E93467"/>
    <w:rsid w:val="00E9348B"/>
    <w:rsid w:val="00E93767"/>
    <w:rsid w:val="00E93A9F"/>
    <w:rsid w:val="00E93E09"/>
    <w:rsid w:val="00E93F27"/>
    <w:rsid w:val="00E94010"/>
    <w:rsid w:val="00E9403C"/>
    <w:rsid w:val="00E941B2"/>
    <w:rsid w:val="00E94756"/>
    <w:rsid w:val="00E96838"/>
    <w:rsid w:val="00E96B68"/>
    <w:rsid w:val="00E96D02"/>
    <w:rsid w:val="00E97A1E"/>
    <w:rsid w:val="00E97D16"/>
    <w:rsid w:val="00E97F1E"/>
    <w:rsid w:val="00EA0D8C"/>
    <w:rsid w:val="00EA1629"/>
    <w:rsid w:val="00EA1811"/>
    <w:rsid w:val="00EA198E"/>
    <w:rsid w:val="00EA1A35"/>
    <w:rsid w:val="00EA1D26"/>
    <w:rsid w:val="00EA2210"/>
    <w:rsid w:val="00EA2482"/>
    <w:rsid w:val="00EA25B7"/>
    <w:rsid w:val="00EA264B"/>
    <w:rsid w:val="00EA2826"/>
    <w:rsid w:val="00EA2C75"/>
    <w:rsid w:val="00EA2E4B"/>
    <w:rsid w:val="00EA2FB2"/>
    <w:rsid w:val="00EA316A"/>
    <w:rsid w:val="00EA3A77"/>
    <w:rsid w:val="00EA4335"/>
    <w:rsid w:val="00EA48E6"/>
    <w:rsid w:val="00EA4ADD"/>
    <w:rsid w:val="00EA4F4E"/>
    <w:rsid w:val="00EA5087"/>
    <w:rsid w:val="00EA5330"/>
    <w:rsid w:val="00EA56AF"/>
    <w:rsid w:val="00EA58BC"/>
    <w:rsid w:val="00EA654A"/>
    <w:rsid w:val="00EA6555"/>
    <w:rsid w:val="00EA699E"/>
    <w:rsid w:val="00EA69D9"/>
    <w:rsid w:val="00EA70F7"/>
    <w:rsid w:val="00EA7AEE"/>
    <w:rsid w:val="00EA7D1B"/>
    <w:rsid w:val="00EB0436"/>
    <w:rsid w:val="00EB0578"/>
    <w:rsid w:val="00EB0644"/>
    <w:rsid w:val="00EB0787"/>
    <w:rsid w:val="00EB0CF1"/>
    <w:rsid w:val="00EB0FF1"/>
    <w:rsid w:val="00EB1AB1"/>
    <w:rsid w:val="00EB1B85"/>
    <w:rsid w:val="00EB1C6A"/>
    <w:rsid w:val="00EB1EBB"/>
    <w:rsid w:val="00EB22F2"/>
    <w:rsid w:val="00EB268A"/>
    <w:rsid w:val="00EB27FD"/>
    <w:rsid w:val="00EB2F25"/>
    <w:rsid w:val="00EB31B0"/>
    <w:rsid w:val="00EB39E8"/>
    <w:rsid w:val="00EB3E15"/>
    <w:rsid w:val="00EB468C"/>
    <w:rsid w:val="00EB4B36"/>
    <w:rsid w:val="00EB4F09"/>
    <w:rsid w:val="00EB63F0"/>
    <w:rsid w:val="00EB6774"/>
    <w:rsid w:val="00EB6C42"/>
    <w:rsid w:val="00EB6CA0"/>
    <w:rsid w:val="00EB6DC0"/>
    <w:rsid w:val="00EB70FB"/>
    <w:rsid w:val="00EB73F1"/>
    <w:rsid w:val="00EC02DD"/>
    <w:rsid w:val="00EC04B9"/>
    <w:rsid w:val="00EC0578"/>
    <w:rsid w:val="00EC057C"/>
    <w:rsid w:val="00EC0583"/>
    <w:rsid w:val="00EC1348"/>
    <w:rsid w:val="00EC148F"/>
    <w:rsid w:val="00EC14C0"/>
    <w:rsid w:val="00EC1C24"/>
    <w:rsid w:val="00EC1CB6"/>
    <w:rsid w:val="00EC1D5F"/>
    <w:rsid w:val="00EC1F90"/>
    <w:rsid w:val="00EC215F"/>
    <w:rsid w:val="00EC220F"/>
    <w:rsid w:val="00EC2515"/>
    <w:rsid w:val="00EC3BC6"/>
    <w:rsid w:val="00EC3C10"/>
    <w:rsid w:val="00EC3DC8"/>
    <w:rsid w:val="00EC3EF8"/>
    <w:rsid w:val="00EC406B"/>
    <w:rsid w:val="00EC4759"/>
    <w:rsid w:val="00EC50A2"/>
    <w:rsid w:val="00EC528B"/>
    <w:rsid w:val="00EC53C6"/>
    <w:rsid w:val="00EC588D"/>
    <w:rsid w:val="00EC5A2F"/>
    <w:rsid w:val="00EC5D0C"/>
    <w:rsid w:val="00EC6055"/>
    <w:rsid w:val="00EC62AF"/>
    <w:rsid w:val="00EC65DC"/>
    <w:rsid w:val="00EC6695"/>
    <w:rsid w:val="00EC6C8F"/>
    <w:rsid w:val="00EC6F1D"/>
    <w:rsid w:val="00EC72EA"/>
    <w:rsid w:val="00EC7457"/>
    <w:rsid w:val="00EC7572"/>
    <w:rsid w:val="00EC7DAD"/>
    <w:rsid w:val="00ED0BD7"/>
    <w:rsid w:val="00ED0D6F"/>
    <w:rsid w:val="00ED10BD"/>
    <w:rsid w:val="00ED1843"/>
    <w:rsid w:val="00ED1F08"/>
    <w:rsid w:val="00ED1FA0"/>
    <w:rsid w:val="00ED223D"/>
    <w:rsid w:val="00ED29C9"/>
    <w:rsid w:val="00ED29E2"/>
    <w:rsid w:val="00ED2FB7"/>
    <w:rsid w:val="00ED3160"/>
    <w:rsid w:val="00ED3312"/>
    <w:rsid w:val="00ED4783"/>
    <w:rsid w:val="00ED4C22"/>
    <w:rsid w:val="00ED57DA"/>
    <w:rsid w:val="00ED5A17"/>
    <w:rsid w:val="00ED5D48"/>
    <w:rsid w:val="00ED67A6"/>
    <w:rsid w:val="00ED6C24"/>
    <w:rsid w:val="00ED723D"/>
    <w:rsid w:val="00ED726C"/>
    <w:rsid w:val="00ED7B53"/>
    <w:rsid w:val="00ED7EC4"/>
    <w:rsid w:val="00EE00E3"/>
    <w:rsid w:val="00EE01BB"/>
    <w:rsid w:val="00EE0403"/>
    <w:rsid w:val="00EE0568"/>
    <w:rsid w:val="00EE0729"/>
    <w:rsid w:val="00EE073E"/>
    <w:rsid w:val="00EE07A7"/>
    <w:rsid w:val="00EE0899"/>
    <w:rsid w:val="00EE0A67"/>
    <w:rsid w:val="00EE109B"/>
    <w:rsid w:val="00EE14F6"/>
    <w:rsid w:val="00EE15E9"/>
    <w:rsid w:val="00EE19CD"/>
    <w:rsid w:val="00EE1E2E"/>
    <w:rsid w:val="00EE203B"/>
    <w:rsid w:val="00EE2589"/>
    <w:rsid w:val="00EE2664"/>
    <w:rsid w:val="00EE2A51"/>
    <w:rsid w:val="00EE2F85"/>
    <w:rsid w:val="00EE3127"/>
    <w:rsid w:val="00EE355B"/>
    <w:rsid w:val="00EE3890"/>
    <w:rsid w:val="00EE3968"/>
    <w:rsid w:val="00EE3976"/>
    <w:rsid w:val="00EE3D99"/>
    <w:rsid w:val="00EE4C23"/>
    <w:rsid w:val="00EE581D"/>
    <w:rsid w:val="00EE5BBD"/>
    <w:rsid w:val="00EE5F2A"/>
    <w:rsid w:val="00EE64DA"/>
    <w:rsid w:val="00EE6516"/>
    <w:rsid w:val="00EE680D"/>
    <w:rsid w:val="00EE6C46"/>
    <w:rsid w:val="00EE6CD2"/>
    <w:rsid w:val="00EE75DB"/>
    <w:rsid w:val="00EE7C6F"/>
    <w:rsid w:val="00EF01D5"/>
    <w:rsid w:val="00EF0929"/>
    <w:rsid w:val="00EF0EC7"/>
    <w:rsid w:val="00EF152F"/>
    <w:rsid w:val="00EF1691"/>
    <w:rsid w:val="00EF17D8"/>
    <w:rsid w:val="00EF1865"/>
    <w:rsid w:val="00EF1AC8"/>
    <w:rsid w:val="00EF1BD9"/>
    <w:rsid w:val="00EF1CE7"/>
    <w:rsid w:val="00EF1D9E"/>
    <w:rsid w:val="00EF22BE"/>
    <w:rsid w:val="00EF29EF"/>
    <w:rsid w:val="00EF2A5D"/>
    <w:rsid w:val="00EF301E"/>
    <w:rsid w:val="00EF303C"/>
    <w:rsid w:val="00EF3141"/>
    <w:rsid w:val="00EF37F0"/>
    <w:rsid w:val="00EF3B66"/>
    <w:rsid w:val="00EF3B83"/>
    <w:rsid w:val="00EF3BCE"/>
    <w:rsid w:val="00EF3C30"/>
    <w:rsid w:val="00EF4035"/>
    <w:rsid w:val="00EF4201"/>
    <w:rsid w:val="00EF45A5"/>
    <w:rsid w:val="00EF4601"/>
    <w:rsid w:val="00EF46C1"/>
    <w:rsid w:val="00EF49D7"/>
    <w:rsid w:val="00EF4BEA"/>
    <w:rsid w:val="00EF4D2F"/>
    <w:rsid w:val="00EF4E1A"/>
    <w:rsid w:val="00EF5358"/>
    <w:rsid w:val="00EF5768"/>
    <w:rsid w:val="00EF60B6"/>
    <w:rsid w:val="00EF63E9"/>
    <w:rsid w:val="00EF66C7"/>
    <w:rsid w:val="00EF6AD7"/>
    <w:rsid w:val="00EF6DC0"/>
    <w:rsid w:val="00EF715F"/>
    <w:rsid w:val="00EF74D8"/>
    <w:rsid w:val="00EF74E8"/>
    <w:rsid w:val="00EF78FF"/>
    <w:rsid w:val="00EF7D08"/>
    <w:rsid w:val="00EF7F57"/>
    <w:rsid w:val="00F001DE"/>
    <w:rsid w:val="00F0075B"/>
    <w:rsid w:val="00F00E1E"/>
    <w:rsid w:val="00F014F7"/>
    <w:rsid w:val="00F01759"/>
    <w:rsid w:val="00F01B90"/>
    <w:rsid w:val="00F01BCE"/>
    <w:rsid w:val="00F022EF"/>
    <w:rsid w:val="00F028FC"/>
    <w:rsid w:val="00F02E94"/>
    <w:rsid w:val="00F033FE"/>
    <w:rsid w:val="00F03CB3"/>
    <w:rsid w:val="00F03CFE"/>
    <w:rsid w:val="00F040EE"/>
    <w:rsid w:val="00F04305"/>
    <w:rsid w:val="00F0444A"/>
    <w:rsid w:val="00F0477E"/>
    <w:rsid w:val="00F04CAB"/>
    <w:rsid w:val="00F04FF1"/>
    <w:rsid w:val="00F05001"/>
    <w:rsid w:val="00F052C2"/>
    <w:rsid w:val="00F05408"/>
    <w:rsid w:val="00F05C8B"/>
    <w:rsid w:val="00F0664A"/>
    <w:rsid w:val="00F06B83"/>
    <w:rsid w:val="00F07E3B"/>
    <w:rsid w:val="00F07EC0"/>
    <w:rsid w:val="00F10A4A"/>
    <w:rsid w:val="00F10BA8"/>
    <w:rsid w:val="00F10F49"/>
    <w:rsid w:val="00F115CF"/>
    <w:rsid w:val="00F11614"/>
    <w:rsid w:val="00F1254B"/>
    <w:rsid w:val="00F12732"/>
    <w:rsid w:val="00F12A29"/>
    <w:rsid w:val="00F12D01"/>
    <w:rsid w:val="00F13015"/>
    <w:rsid w:val="00F13417"/>
    <w:rsid w:val="00F14090"/>
    <w:rsid w:val="00F14404"/>
    <w:rsid w:val="00F1490C"/>
    <w:rsid w:val="00F14ADD"/>
    <w:rsid w:val="00F15DF8"/>
    <w:rsid w:val="00F15F16"/>
    <w:rsid w:val="00F1665E"/>
    <w:rsid w:val="00F168B6"/>
    <w:rsid w:val="00F16A47"/>
    <w:rsid w:val="00F17479"/>
    <w:rsid w:val="00F17C7E"/>
    <w:rsid w:val="00F17D62"/>
    <w:rsid w:val="00F2086C"/>
    <w:rsid w:val="00F20A53"/>
    <w:rsid w:val="00F20B90"/>
    <w:rsid w:val="00F20F84"/>
    <w:rsid w:val="00F2146C"/>
    <w:rsid w:val="00F21496"/>
    <w:rsid w:val="00F214B2"/>
    <w:rsid w:val="00F21B7E"/>
    <w:rsid w:val="00F21C28"/>
    <w:rsid w:val="00F22D0A"/>
    <w:rsid w:val="00F22FF3"/>
    <w:rsid w:val="00F2315D"/>
    <w:rsid w:val="00F23795"/>
    <w:rsid w:val="00F238E3"/>
    <w:rsid w:val="00F23BFF"/>
    <w:rsid w:val="00F2404F"/>
    <w:rsid w:val="00F2426B"/>
    <w:rsid w:val="00F245AB"/>
    <w:rsid w:val="00F2479E"/>
    <w:rsid w:val="00F248D2"/>
    <w:rsid w:val="00F253E7"/>
    <w:rsid w:val="00F2549A"/>
    <w:rsid w:val="00F25822"/>
    <w:rsid w:val="00F25D8E"/>
    <w:rsid w:val="00F25DEE"/>
    <w:rsid w:val="00F26D4C"/>
    <w:rsid w:val="00F26DFA"/>
    <w:rsid w:val="00F27009"/>
    <w:rsid w:val="00F274CD"/>
    <w:rsid w:val="00F27D7C"/>
    <w:rsid w:val="00F27E96"/>
    <w:rsid w:val="00F30654"/>
    <w:rsid w:val="00F30DFB"/>
    <w:rsid w:val="00F30EED"/>
    <w:rsid w:val="00F3263E"/>
    <w:rsid w:val="00F32798"/>
    <w:rsid w:val="00F32982"/>
    <w:rsid w:val="00F3346E"/>
    <w:rsid w:val="00F345EA"/>
    <w:rsid w:val="00F3477A"/>
    <w:rsid w:val="00F34784"/>
    <w:rsid w:val="00F347FE"/>
    <w:rsid w:val="00F34E83"/>
    <w:rsid w:val="00F353D9"/>
    <w:rsid w:val="00F35B17"/>
    <w:rsid w:val="00F364F5"/>
    <w:rsid w:val="00F366C0"/>
    <w:rsid w:val="00F373EF"/>
    <w:rsid w:val="00F37566"/>
    <w:rsid w:val="00F37AB8"/>
    <w:rsid w:val="00F37AF4"/>
    <w:rsid w:val="00F37F1E"/>
    <w:rsid w:val="00F37F20"/>
    <w:rsid w:val="00F400DB"/>
    <w:rsid w:val="00F4069C"/>
    <w:rsid w:val="00F40E1F"/>
    <w:rsid w:val="00F40E82"/>
    <w:rsid w:val="00F40F3D"/>
    <w:rsid w:val="00F417D7"/>
    <w:rsid w:val="00F41AC7"/>
    <w:rsid w:val="00F41C1E"/>
    <w:rsid w:val="00F41E0E"/>
    <w:rsid w:val="00F42115"/>
    <w:rsid w:val="00F424A3"/>
    <w:rsid w:val="00F42722"/>
    <w:rsid w:val="00F42A1F"/>
    <w:rsid w:val="00F42D35"/>
    <w:rsid w:val="00F42DDF"/>
    <w:rsid w:val="00F42F39"/>
    <w:rsid w:val="00F4344B"/>
    <w:rsid w:val="00F43B34"/>
    <w:rsid w:val="00F441D2"/>
    <w:rsid w:val="00F44368"/>
    <w:rsid w:val="00F447C2"/>
    <w:rsid w:val="00F44902"/>
    <w:rsid w:val="00F44B89"/>
    <w:rsid w:val="00F44F04"/>
    <w:rsid w:val="00F44F06"/>
    <w:rsid w:val="00F454C9"/>
    <w:rsid w:val="00F45557"/>
    <w:rsid w:val="00F45C05"/>
    <w:rsid w:val="00F45CC8"/>
    <w:rsid w:val="00F468F6"/>
    <w:rsid w:val="00F46E69"/>
    <w:rsid w:val="00F47263"/>
    <w:rsid w:val="00F476B1"/>
    <w:rsid w:val="00F47729"/>
    <w:rsid w:val="00F47C5E"/>
    <w:rsid w:val="00F47DA7"/>
    <w:rsid w:val="00F50202"/>
    <w:rsid w:val="00F5076B"/>
    <w:rsid w:val="00F5082E"/>
    <w:rsid w:val="00F50D09"/>
    <w:rsid w:val="00F513DD"/>
    <w:rsid w:val="00F514B3"/>
    <w:rsid w:val="00F51D14"/>
    <w:rsid w:val="00F520BC"/>
    <w:rsid w:val="00F52BA7"/>
    <w:rsid w:val="00F52F98"/>
    <w:rsid w:val="00F53030"/>
    <w:rsid w:val="00F535BF"/>
    <w:rsid w:val="00F53BAF"/>
    <w:rsid w:val="00F53C3D"/>
    <w:rsid w:val="00F53F9B"/>
    <w:rsid w:val="00F54859"/>
    <w:rsid w:val="00F54AB0"/>
    <w:rsid w:val="00F54D55"/>
    <w:rsid w:val="00F54DAA"/>
    <w:rsid w:val="00F54EED"/>
    <w:rsid w:val="00F5572B"/>
    <w:rsid w:val="00F56A59"/>
    <w:rsid w:val="00F57012"/>
    <w:rsid w:val="00F57468"/>
    <w:rsid w:val="00F575D2"/>
    <w:rsid w:val="00F57A59"/>
    <w:rsid w:val="00F57CB8"/>
    <w:rsid w:val="00F57F37"/>
    <w:rsid w:val="00F60A5F"/>
    <w:rsid w:val="00F60C3D"/>
    <w:rsid w:val="00F60F96"/>
    <w:rsid w:val="00F610C1"/>
    <w:rsid w:val="00F61437"/>
    <w:rsid w:val="00F614AF"/>
    <w:rsid w:val="00F6150D"/>
    <w:rsid w:val="00F61736"/>
    <w:rsid w:val="00F61770"/>
    <w:rsid w:val="00F61A6A"/>
    <w:rsid w:val="00F62392"/>
    <w:rsid w:val="00F62422"/>
    <w:rsid w:val="00F626CA"/>
    <w:rsid w:val="00F62AD1"/>
    <w:rsid w:val="00F62B11"/>
    <w:rsid w:val="00F63CB7"/>
    <w:rsid w:val="00F63FB5"/>
    <w:rsid w:val="00F6447A"/>
    <w:rsid w:val="00F64E4A"/>
    <w:rsid w:val="00F65248"/>
    <w:rsid w:val="00F65492"/>
    <w:rsid w:val="00F65506"/>
    <w:rsid w:val="00F656D4"/>
    <w:rsid w:val="00F65A71"/>
    <w:rsid w:val="00F65ED0"/>
    <w:rsid w:val="00F66656"/>
    <w:rsid w:val="00F67392"/>
    <w:rsid w:val="00F6794E"/>
    <w:rsid w:val="00F67AF2"/>
    <w:rsid w:val="00F701F3"/>
    <w:rsid w:val="00F70395"/>
    <w:rsid w:val="00F70BB1"/>
    <w:rsid w:val="00F70FBD"/>
    <w:rsid w:val="00F71482"/>
    <w:rsid w:val="00F71574"/>
    <w:rsid w:val="00F7171B"/>
    <w:rsid w:val="00F71A2C"/>
    <w:rsid w:val="00F722DD"/>
    <w:rsid w:val="00F72349"/>
    <w:rsid w:val="00F72A70"/>
    <w:rsid w:val="00F72B9D"/>
    <w:rsid w:val="00F72E3B"/>
    <w:rsid w:val="00F72F34"/>
    <w:rsid w:val="00F73147"/>
    <w:rsid w:val="00F736B1"/>
    <w:rsid w:val="00F736C9"/>
    <w:rsid w:val="00F7377D"/>
    <w:rsid w:val="00F738D6"/>
    <w:rsid w:val="00F7397E"/>
    <w:rsid w:val="00F73AFA"/>
    <w:rsid w:val="00F73C2B"/>
    <w:rsid w:val="00F74396"/>
    <w:rsid w:val="00F744BE"/>
    <w:rsid w:val="00F74D10"/>
    <w:rsid w:val="00F754B4"/>
    <w:rsid w:val="00F757D4"/>
    <w:rsid w:val="00F761A0"/>
    <w:rsid w:val="00F76420"/>
    <w:rsid w:val="00F765CD"/>
    <w:rsid w:val="00F76DF2"/>
    <w:rsid w:val="00F770CB"/>
    <w:rsid w:val="00F77520"/>
    <w:rsid w:val="00F77B57"/>
    <w:rsid w:val="00F77D7D"/>
    <w:rsid w:val="00F80405"/>
    <w:rsid w:val="00F8046D"/>
    <w:rsid w:val="00F8057F"/>
    <w:rsid w:val="00F80768"/>
    <w:rsid w:val="00F8078D"/>
    <w:rsid w:val="00F80CD4"/>
    <w:rsid w:val="00F80D1E"/>
    <w:rsid w:val="00F80F52"/>
    <w:rsid w:val="00F81119"/>
    <w:rsid w:val="00F81232"/>
    <w:rsid w:val="00F816DF"/>
    <w:rsid w:val="00F817D2"/>
    <w:rsid w:val="00F81973"/>
    <w:rsid w:val="00F81C45"/>
    <w:rsid w:val="00F823EC"/>
    <w:rsid w:val="00F82F4B"/>
    <w:rsid w:val="00F82F7C"/>
    <w:rsid w:val="00F84223"/>
    <w:rsid w:val="00F84771"/>
    <w:rsid w:val="00F84BB2"/>
    <w:rsid w:val="00F8511F"/>
    <w:rsid w:val="00F851F9"/>
    <w:rsid w:val="00F85245"/>
    <w:rsid w:val="00F85286"/>
    <w:rsid w:val="00F8575C"/>
    <w:rsid w:val="00F85F34"/>
    <w:rsid w:val="00F865DC"/>
    <w:rsid w:val="00F866EB"/>
    <w:rsid w:val="00F86DCB"/>
    <w:rsid w:val="00F86FFE"/>
    <w:rsid w:val="00F873F0"/>
    <w:rsid w:val="00F874B0"/>
    <w:rsid w:val="00F87945"/>
    <w:rsid w:val="00F900FD"/>
    <w:rsid w:val="00F90365"/>
    <w:rsid w:val="00F903D1"/>
    <w:rsid w:val="00F91471"/>
    <w:rsid w:val="00F914EE"/>
    <w:rsid w:val="00F91AF6"/>
    <w:rsid w:val="00F91C78"/>
    <w:rsid w:val="00F91E44"/>
    <w:rsid w:val="00F923AB"/>
    <w:rsid w:val="00F9240F"/>
    <w:rsid w:val="00F92481"/>
    <w:rsid w:val="00F925F1"/>
    <w:rsid w:val="00F9278F"/>
    <w:rsid w:val="00F92960"/>
    <w:rsid w:val="00F92B17"/>
    <w:rsid w:val="00F93513"/>
    <w:rsid w:val="00F93755"/>
    <w:rsid w:val="00F93ABA"/>
    <w:rsid w:val="00F93F40"/>
    <w:rsid w:val="00F940C4"/>
    <w:rsid w:val="00F94560"/>
    <w:rsid w:val="00F94971"/>
    <w:rsid w:val="00F9646E"/>
    <w:rsid w:val="00F9658A"/>
    <w:rsid w:val="00F96E34"/>
    <w:rsid w:val="00F96E8A"/>
    <w:rsid w:val="00F96EC1"/>
    <w:rsid w:val="00F97044"/>
    <w:rsid w:val="00F97494"/>
    <w:rsid w:val="00F97D6D"/>
    <w:rsid w:val="00F97DC3"/>
    <w:rsid w:val="00F97FF4"/>
    <w:rsid w:val="00FA01FA"/>
    <w:rsid w:val="00FA027B"/>
    <w:rsid w:val="00FA02BA"/>
    <w:rsid w:val="00FA0911"/>
    <w:rsid w:val="00FA0D3E"/>
    <w:rsid w:val="00FA0D81"/>
    <w:rsid w:val="00FA0DC5"/>
    <w:rsid w:val="00FA0DE1"/>
    <w:rsid w:val="00FA1067"/>
    <w:rsid w:val="00FA1183"/>
    <w:rsid w:val="00FA1315"/>
    <w:rsid w:val="00FA1316"/>
    <w:rsid w:val="00FA16F4"/>
    <w:rsid w:val="00FA179B"/>
    <w:rsid w:val="00FA1B8C"/>
    <w:rsid w:val="00FA1D35"/>
    <w:rsid w:val="00FA2227"/>
    <w:rsid w:val="00FA229B"/>
    <w:rsid w:val="00FA237E"/>
    <w:rsid w:val="00FA29C7"/>
    <w:rsid w:val="00FA2A5C"/>
    <w:rsid w:val="00FA2F6A"/>
    <w:rsid w:val="00FA2F72"/>
    <w:rsid w:val="00FA307F"/>
    <w:rsid w:val="00FA3757"/>
    <w:rsid w:val="00FA401E"/>
    <w:rsid w:val="00FA406C"/>
    <w:rsid w:val="00FA4229"/>
    <w:rsid w:val="00FA451A"/>
    <w:rsid w:val="00FA47C0"/>
    <w:rsid w:val="00FA47C4"/>
    <w:rsid w:val="00FA4C39"/>
    <w:rsid w:val="00FA4DA4"/>
    <w:rsid w:val="00FA4F37"/>
    <w:rsid w:val="00FA4F8F"/>
    <w:rsid w:val="00FA51A5"/>
    <w:rsid w:val="00FA5311"/>
    <w:rsid w:val="00FA54F3"/>
    <w:rsid w:val="00FA5C2B"/>
    <w:rsid w:val="00FA5D32"/>
    <w:rsid w:val="00FA5FB6"/>
    <w:rsid w:val="00FA6031"/>
    <w:rsid w:val="00FA68D9"/>
    <w:rsid w:val="00FA6D60"/>
    <w:rsid w:val="00FA6E4C"/>
    <w:rsid w:val="00FA6E59"/>
    <w:rsid w:val="00FA789F"/>
    <w:rsid w:val="00FB0460"/>
    <w:rsid w:val="00FB05DB"/>
    <w:rsid w:val="00FB0D1C"/>
    <w:rsid w:val="00FB0D99"/>
    <w:rsid w:val="00FB0F09"/>
    <w:rsid w:val="00FB164E"/>
    <w:rsid w:val="00FB17C4"/>
    <w:rsid w:val="00FB19F6"/>
    <w:rsid w:val="00FB1BCB"/>
    <w:rsid w:val="00FB2903"/>
    <w:rsid w:val="00FB2B30"/>
    <w:rsid w:val="00FB3776"/>
    <w:rsid w:val="00FB37F8"/>
    <w:rsid w:val="00FB3913"/>
    <w:rsid w:val="00FB3C53"/>
    <w:rsid w:val="00FB4777"/>
    <w:rsid w:val="00FB5803"/>
    <w:rsid w:val="00FB5813"/>
    <w:rsid w:val="00FB5A0F"/>
    <w:rsid w:val="00FB61CA"/>
    <w:rsid w:val="00FB677F"/>
    <w:rsid w:val="00FB6C4C"/>
    <w:rsid w:val="00FB6F2B"/>
    <w:rsid w:val="00FB7064"/>
    <w:rsid w:val="00FB7AE8"/>
    <w:rsid w:val="00FB7C34"/>
    <w:rsid w:val="00FC0182"/>
    <w:rsid w:val="00FC0847"/>
    <w:rsid w:val="00FC0E3B"/>
    <w:rsid w:val="00FC0E7E"/>
    <w:rsid w:val="00FC1032"/>
    <w:rsid w:val="00FC18C8"/>
    <w:rsid w:val="00FC1BB5"/>
    <w:rsid w:val="00FC1E98"/>
    <w:rsid w:val="00FC21BD"/>
    <w:rsid w:val="00FC2E65"/>
    <w:rsid w:val="00FC3062"/>
    <w:rsid w:val="00FC35C2"/>
    <w:rsid w:val="00FC3605"/>
    <w:rsid w:val="00FC3E91"/>
    <w:rsid w:val="00FC48E6"/>
    <w:rsid w:val="00FC48EB"/>
    <w:rsid w:val="00FC4AF7"/>
    <w:rsid w:val="00FC4DC6"/>
    <w:rsid w:val="00FC54C9"/>
    <w:rsid w:val="00FC55CF"/>
    <w:rsid w:val="00FC5669"/>
    <w:rsid w:val="00FC5F6B"/>
    <w:rsid w:val="00FC61A6"/>
    <w:rsid w:val="00FC61E0"/>
    <w:rsid w:val="00FC6990"/>
    <w:rsid w:val="00FC6DE0"/>
    <w:rsid w:val="00FC78CB"/>
    <w:rsid w:val="00FC7ABA"/>
    <w:rsid w:val="00FD0703"/>
    <w:rsid w:val="00FD0A98"/>
    <w:rsid w:val="00FD0E96"/>
    <w:rsid w:val="00FD0F87"/>
    <w:rsid w:val="00FD101B"/>
    <w:rsid w:val="00FD1573"/>
    <w:rsid w:val="00FD1D31"/>
    <w:rsid w:val="00FD2173"/>
    <w:rsid w:val="00FD21C2"/>
    <w:rsid w:val="00FD2B8E"/>
    <w:rsid w:val="00FD3008"/>
    <w:rsid w:val="00FD35A1"/>
    <w:rsid w:val="00FD3618"/>
    <w:rsid w:val="00FD3E38"/>
    <w:rsid w:val="00FD3E3F"/>
    <w:rsid w:val="00FD3E6F"/>
    <w:rsid w:val="00FD40E8"/>
    <w:rsid w:val="00FD4D44"/>
    <w:rsid w:val="00FD4D96"/>
    <w:rsid w:val="00FD4F4C"/>
    <w:rsid w:val="00FD4FDD"/>
    <w:rsid w:val="00FD4FF3"/>
    <w:rsid w:val="00FD50A2"/>
    <w:rsid w:val="00FD5196"/>
    <w:rsid w:val="00FD5D13"/>
    <w:rsid w:val="00FD5F9F"/>
    <w:rsid w:val="00FD67E2"/>
    <w:rsid w:val="00FD6A4C"/>
    <w:rsid w:val="00FD6BF9"/>
    <w:rsid w:val="00FD7399"/>
    <w:rsid w:val="00FD7715"/>
    <w:rsid w:val="00FD77B6"/>
    <w:rsid w:val="00FD77E3"/>
    <w:rsid w:val="00FD7A85"/>
    <w:rsid w:val="00FD7BAC"/>
    <w:rsid w:val="00FE0187"/>
    <w:rsid w:val="00FE0535"/>
    <w:rsid w:val="00FE0614"/>
    <w:rsid w:val="00FE0EE0"/>
    <w:rsid w:val="00FE1290"/>
    <w:rsid w:val="00FE18F9"/>
    <w:rsid w:val="00FE2335"/>
    <w:rsid w:val="00FE23A7"/>
    <w:rsid w:val="00FE25D4"/>
    <w:rsid w:val="00FE29E9"/>
    <w:rsid w:val="00FE2A93"/>
    <w:rsid w:val="00FE2C0C"/>
    <w:rsid w:val="00FE2E67"/>
    <w:rsid w:val="00FE2FE8"/>
    <w:rsid w:val="00FE306E"/>
    <w:rsid w:val="00FE3EF9"/>
    <w:rsid w:val="00FE56C2"/>
    <w:rsid w:val="00FE5DA6"/>
    <w:rsid w:val="00FE60AF"/>
    <w:rsid w:val="00FE6677"/>
    <w:rsid w:val="00FE691D"/>
    <w:rsid w:val="00FE6D7E"/>
    <w:rsid w:val="00FE731B"/>
    <w:rsid w:val="00FE755D"/>
    <w:rsid w:val="00FE75DE"/>
    <w:rsid w:val="00FE7613"/>
    <w:rsid w:val="00FE78DD"/>
    <w:rsid w:val="00FE7B39"/>
    <w:rsid w:val="00FE7C7F"/>
    <w:rsid w:val="00FF08C7"/>
    <w:rsid w:val="00FF0BA9"/>
    <w:rsid w:val="00FF0EA2"/>
    <w:rsid w:val="00FF1022"/>
    <w:rsid w:val="00FF1269"/>
    <w:rsid w:val="00FF1458"/>
    <w:rsid w:val="00FF1923"/>
    <w:rsid w:val="00FF1C08"/>
    <w:rsid w:val="00FF269B"/>
    <w:rsid w:val="00FF2A4F"/>
    <w:rsid w:val="00FF2A95"/>
    <w:rsid w:val="00FF2C78"/>
    <w:rsid w:val="00FF33B3"/>
    <w:rsid w:val="00FF3691"/>
    <w:rsid w:val="00FF3BFC"/>
    <w:rsid w:val="00FF4155"/>
    <w:rsid w:val="00FF4607"/>
    <w:rsid w:val="00FF48BB"/>
    <w:rsid w:val="00FF51B6"/>
    <w:rsid w:val="00FF533A"/>
    <w:rsid w:val="00FF57D2"/>
    <w:rsid w:val="00FF5CB3"/>
    <w:rsid w:val="00FF5D04"/>
    <w:rsid w:val="00FF660D"/>
    <w:rsid w:val="00FF66CC"/>
    <w:rsid w:val="00FF6B2D"/>
    <w:rsid w:val="00FF6B68"/>
    <w:rsid w:val="00FF6F9B"/>
    <w:rsid w:val="00FF7655"/>
    <w:rsid w:val="01304C43"/>
    <w:rsid w:val="014455CB"/>
    <w:rsid w:val="0148D654"/>
    <w:rsid w:val="01A09119"/>
    <w:rsid w:val="01A9A173"/>
    <w:rsid w:val="01CAB880"/>
    <w:rsid w:val="01F7D23C"/>
    <w:rsid w:val="020265E2"/>
    <w:rsid w:val="022B94BC"/>
    <w:rsid w:val="0231999E"/>
    <w:rsid w:val="027B2A6E"/>
    <w:rsid w:val="02939970"/>
    <w:rsid w:val="02985435"/>
    <w:rsid w:val="029BAD95"/>
    <w:rsid w:val="02C078E5"/>
    <w:rsid w:val="02CF4F79"/>
    <w:rsid w:val="03030C8E"/>
    <w:rsid w:val="031B6EF5"/>
    <w:rsid w:val="03200B9F"/>
    <w:rsid w:val="03455A67"/>
    <w:rsid w:val="037C4437"/>
    <w:rsid w:val="038F8CD5"/>
    <w:rsid w:val="03D49B13"/>
    <w:rsid w:val="041203E2"/>
    <w:rsid w:val="04153ABD"/>
    <w:rsid w:val="044A8557"/>
    <w:rsid w:val="04585DB2"/>
    <w:rsid w:val="045F9B86"/>
    <w:rsid w:val="049D2F62"/>
    <w:rsid w:val="04BC61F0"/>
    <w:rsid w:val="04C6A16B"/>
    <w:rsid w:val="04E5B223"/>
    <w:rsid w:val="051BD7FF"/>
    <w:rsid w:val="054A375C"/>
    <w:rsid w:val="056B4BDB"/>
    <w:rsid w:val="0596AAD2"/>
    <w:rsid w:val="05D57A81"/>
    <w:rsid w:val="065C7321"/>
    <w:rsid w:val="0694C7AD"/>
    <w:rsid w:val="0697C5D1"/>
    <w:rsid w:val="06B011FA"/>
    <w:rsid w:val="06BD8BB7"/>
    <w:rsid w:val="06C5EF50"/>
    <w:rsid w:val="06D36623"/>
    <w:rsid w:val="0702EFA9"/>
    <w:rsid w:val="0746ECE4"/>
    <w:rsid w:val="07C14858"/>
    <w:rsid w:val="07C989F9"/>
    <w:rsid w:val="07D834BB"/>
    <w:rsid w:val="07EDE727"/>
    <w:rsid w:val="07F84C5D"/>
    <w:rsid w:val="08066BF0"/>
    <w:rsid w:val="0811E520"/>
    <w:rsid w:val="08128BAC"/>
    <w:rsid w:val="0851B2C6"/>
    <w:rsid w:val="08570328"/>
    <w:rsid w:val="08596BC5"/>
    <w:rsid w:val="0882BE9F"/>
    <w:rsid w:val="08EDA66C"/>
    <w:rsid w:val="08FD27CC"/>
    <w:rsid w:val="09321067"/>
    <w:rsid w:val="09423A6A"/>
    <w:rsid w:val="099A128E"/>
    <w:rsid w:val="09BA0B53"/>
    <w:rsid w:val="09CACA40"/>
    <w:rsid w:val="0A1C35AE"/>
    <w:rsid w:val="0A6CBF9E"/>
    <w:rsid w:val="0A76FAFB"/>
    <w:rsid w:val="0A998AEE"/>
    <w:rsid w:val="0ACB7606"/>
    <w:rsid w:val="0AF30354"/>
    <w:rsid w:val="0AFB0870"/>
    <w:rsid w:val="0B03C1EB"/>
    <w:rsid w:val="0B1920A1"/>
    <w:rsid w:val="0BE47BC6"/>
    <w:rsid w:val="0BEB3642"/>
    <w:rsid w:val="0C360BA9"/>
    <w:rsid w:val="0C468A9B"/>
    <w:rsid w:val="0C9BAB95"/>
    <w:rsid w:val="0CBEAD9B"/>
    <w:rsid w:val="0CC22C93"/>
    <w:rsid w:val="0CD1B350"/>
    <w:rsid w:val="0CE542DC"/>
    <w:rsid w:val="0CEAFF95"/>
    <w:rsid w:val="0D2A1647"/>
    <w:rsid w:val="0D85FEF1"/>
    <w:rsid w:val="0D88808E"/>
    <w:rsid w:val="0D88BEA6"/>
    <w:rsid w:val="0DE18D8C"/>
    <w:rsid w:val="0E5BDA7D"/>
    <w:rsid w:val="0E76F4C5"/>
    <w:rsid w:val="0EB0C41F"/>
    <w:rsid w:val="0EDFCFE8"/>
    <w:rsid w:val="0EDFEE7E"/>
    <w:rsid w:val="0F1C8A3D"/>
    <w:rsid w:val="0F7F62DE"/>
    <w:rsid w:val="0FBE3807"/>
    <w:rsid w:val="10084C21"/>
    <w:rsid w:val="107C523D"/>
    <w:rsid w:val="108021DA"/>
    <w:rsid w:val="1092B589"/>
    <w:rsid w:val="10C3E050"/>
    <w:rsid w:val="10CAD08E"/>
    <w:rsid w:val="10F95997"/>
    <w:rsid w:val="112A9BF6"/>
    <w:rsid w:val="113AB78A"/>
    <w:rsid w:val="1165DEE3"/>
    <w:rsid w:val="11831310"/>
    <w:rsid w:val="11AE2967"/>
    <w:rsid w:val="11F22AB5"/>
    <w:rsid w:val="123E897F"/>
    <w:rsid w:val="1242DAB6"/>
    <w:rsid w:val="1293B7F1"/>
    <w:rsid w:val="12B39E9A"/>
    <w:rsid w:val="12BEE473"/>
    <w:rsid w:val="12D0FEC3"/>
    <w:rsid w:val="13298363"/>
    <w:rsid w:val="135EE232"/>
    <w:rsid w:val="13644B86"/>
    <w:rsid w:val="13808CF5"/>
    <w:rsid w:val="13C24EA6"/>
    <w:rsid w:val="13D14159"/>
    <w:rsid w:val="13FD2D00"/>
    <w:rsid w:val="140CCEBD"/>
    <w:rsid w:val="14172DCD"/>
    <w:rsid w:val="141DF473"/>
    <w:rsid w:val="142238A0"/>
    <w:rsid w:val="142835B9"/>
    <w:rsid w:val="142F3DEC"/>
    <w:rsid w:val="143155F3"/>
    <w:rsid w:val="1432598B"/>
    <w:rsid w:val="14394025"/>
    <w:rsid w:val="144A476A"/>
    <w:rsid w:val="14791448"/>
    <w:rsid w:val="14D7E657"/>
    <w:rsid w:val="14F0FB86"/>
    <w:rsid w:val="151300FA"/>
    <w:rsid w:val="153270AF"/>
    <w:rsid w:val="1554A956"/>
    <w:rsid w:val="1561E65A"/>
    <w:rsid w:val="1596805A"/>
    <w:rsid w:val="15C4005E"/>
    <w:rsid w:val="15F826CD"/>
    <w:rsid w:val="1624CF54"/>
    <w:rsid w:val="163F9F7C"/>
    <w:rsid w:val="165B55A7"/>
    <w:rsid w:val="165F6D39"/>
    <w:rsid w:val="167F9397"/>
    <w:rsid w:val="16BB284C"/>
    <w:rsid w:val="1761349B"/>
    <w:rsid w:val="179BAD7C"/>
    <w:rsid w:val="17C488AF"/>
    <w:rsid w:val="17DE15B3"/>
    <w:rsid w:val="187CF876"/>
    <w:rsid w:val="18BC315D"/>
    <w:rsid w:val="18DFEB40"/>
    <w:rsid w:val="18FB8E37"/>
    <w:rsid w:val="1953D8FE"/>
    <w:rsid w:val="1966AD17"/>
    <w:rsid w:val="19858AC7"/>
    <w:rsid w:val="199C1A68"/>
    <w:rsid w:val="19B6C9D1"/>
    <w:rsid w:val="19EEC80E"/>
    <w:rsid w:val="19EFCD6F"/>
    <w:rsid w:val="1A2358CD"/>
    <w:rsid w:val="1A413D15"/>
    <w:rsid w:val="1A5B87D1"/>
    <w:rsid w:val="1AA474B7"/>
    <w:rsid w:val="1AC72C60"/>
    <w:rsid w:val="1AEAF184"/>
    <w:rsid w:val="1AEB316B"/>
    <w:rsid w:val="1B03D893"/>
    <w:rsid w:val="1B49E491"/>
    <w:rsid w:val="1B5BB366"/>
    <w:rsid w:val="1B7DEF87"/>
    <w:rsid w:val="1BD7E6D3"/>
    <w:rsid w:val="1BED18C7"/>
    <w:rsid w:val="1BFA30E7"/>
    <w:rsid w:val="1C4FAFB8"/>
    <w:rsid w:val="1C720A01"/>
    <w:rsid w:val="1D1E8435"/>
    <w:rsid w:val="1DB162C6"/>
    <w:rsid w:val="1DC0B406"/>
    <w:rsid w:val="1DDF8FEC"/>
    <w:rsid w:val="1E6CB901"/>
    <w:rsid w:val="1E9BEF1C"/>
    <w:rsid w:val="1EB84AC0"/>
    <w:rsid w:val="1EB90D7E"/>
    <w:rsid w:val="1EC22F21"/>
    <w:rsid w:val="1ED14CD6"/>
    <w:rsid w:val="1EF99623"/>
    <w:rsid w:val="1F395785"/>
    <w:rsid w:val="1F4676FF"/>
    <w:rsid w:val="1F56970F"/>
    <w:rsid w:val="1F865406"/>
    <w:rsid w:val="1FAF4977"/>
    <w:rsid w:val="1FB4C970"/>
    <w:rsid w:val="1FCF7BEC"/>
    <w:rsid w:val="1FE133C3"/>
    <w:rsid w:val="2004B6E6"/>
    <w:rsid w:val="201C2BDE"/>
    <w:rsid w:val="202F1F12"/>
    <w:rsid w:val="204127FD"/>
    <w:rsid w:val="204349DA"/>
    <w:rsid w:val="20A8CDE6"/>
    <w:rsid w:val="20BA04A3"/>
    <w:rsid w:val="20C68070"/>
    <w:rsid w:val="20FE395B"/>
    <w:rsid w:val="2137F777"/>
    <w:rsid w:val="215ABF2A"/>
    <w:rsid w:val="21796102"/>
    <w:rsid w:val="219F4033"/>
    <w:rsid w:val="21AB6BCE"/>
    <w:rsid w:val="21ECAAE2"/>
    <w:rsid w:val="21FF6D41"/>
    <w:rsid w:val="220DEED9"/>
    <w:rsid w:val="222ADDBF"/>
    <w:rsid w:val="228E7DB7"/>
    <w:rsid w:val="22BA1714"/>
    <w:rsid w:val="22C513F3"/>
    <w:rsid w:val="22C51A3E"/>
    <w:rsid w:val="22FEF918"/>
    <w:rsid w:val="233F088F"/>
    <w:rsid w:val="233F140F"/>
    <w:rsid w:val="2356AE86"/>
    <w:rsid w:val="2362F11F"/>
    <w:rsid w:val="2374ADF7"/>
    <w:rsid w:val="237DF74E"/>
    <w:rsid w:val="23C12757"/>
    <w:rsid w:val="23DD948E"/>
    <w:rsid w:val="23E5BBD0"/>
    <w:rsid w:val="23ED85F5"/>
    <w:rsid w:val="2404E96D"/>
    <w:rsid w:val="24377987"/>
    <w:rsid w:val="24821A53"/>
    <w:rsid w:val="24A6D6C4"/>
    <w:rsid w:val="2508B2E7"/>
    <w:rsid w:val="2539DE4E"/>
    <w:rsid w:val="253F25F3"/>
    <w:rsid w:val="2543704C"/>
    <w:rsid w:val="254E9E6A"/>
    <w:rsid w:val="25656E1D"/>
    <w:rsid w:val="25874867"/>
    <w:rsid w:val="25925F5C"/>
    <w:rsid w:val="259B2B40"/>
    <w:rsid w:val="259D8C45"/>
    <w:rsid w:val="25A96F5C"/>
    <w:rsid w:val="25DCC8CB"/>
    <w:rsid w:val="25F22A63"/>
    <w:rsid w:val="264CA919"/>
    <w:rsid w:val="26525E6E"/>
    <w:rsid w:val="26AFB0C7"/>
    <w:rsid w:val="26B922B6"/>
    <w:rsid w:val="2726968B"/>
    <w:rsid w:val="272AFFDB"/>
    <w:rsid w:val="273C1495"/>
    <w:rsid w:val="275C6CF3"/>
    <w:rsid w:val="277464B8"/>
    <w:rsid w:val="277D250E"/>
    <w:rsid w:val="280564FD"/>
    <w:rsid w:val="2805D697"/>
    <w:rsid w:val="28377339"/>
    <w:rsid w:val="287AD986"/>
    <w:rsid w:val="289AB76E"/>
    <w:rsid w:val="28A4FE03"/>
    <w:rsid w:val="28E817A7"/>
    <w:rsid w:val="2906603D"/>
    <w:rsid w:val="2920F59B"/>
    <w:rsid w:val="2928D87C"/>
    <w:rsid w:val="2963DABF"/>
    <w:rsid w:val="299C2963"/>
    <w:rsid w:val="299CEE97"/>
    <w:rsid w:val="299DEE27"/>
    <w:rsid w:val="29A7A2BE"/>
    <w:rsid w:val="2A191396"/>
    <w:rsid w:val="2A44975E"/>
    <w:rsid w:val="2A4B1E36"/>
    <w:rsid w:val="2A62EAF1"/>
    <w:rsid w:val="2AC1585D"/>
    <w:rsid w:val="2ACE853C"/>
    <w:rsid w:val="2AF89A8B"/>
    <w:rsid w:val="2B15853C"/>
    <w:rsid w:val="2B21E9E3"/>
    <w:rsid w:val="2B388D22"/>
    <w:rsid w:val="2B3DE379"/>
    <w:rsid w:val="2B4408A9"/>
    <w:rsid w:val="2BA5242F"/>
    <w:rsid w:val="2BB05794"/>
    <w:rsid w:val="2BEB4F51"/>
    <w:rsid w:val="2C147834"/>
    <w:rsid w:val="2C52B9D2"/>
    <w:rsid w:val="2C925AF1"/>
    <w:rsid w:val="2CA24D44"/>
    <w:rsid w:val="2CC620F4"/>
    <w:rsid w:val="2CDFD90A"/>
    <w:rsid w:val="2CED6EBE"/>
    <w:rsid w:val="2CF66452"/>
    <w:rsid w:val="2D06FC66"/>
    <w:rsid w:val="2D1D9DF0"/>
    <w:rsid w:val="2D4E7150"/>
    <w:rsid w:val="2D93C75F"/>
    <w:rsid w:val="2DEC7A04"/>
    <w:rsid w:val="2E2C770F"/>
    <w:rsid w:val="2E4F127E"/>
    <w:rsid w:val="2E897F38"/>
    <w:rsid w:val="2EA5C2CB"/>
    <w:rsid w:val="2EAAB884"/>
    <w:rsid w:val="2EC6DCF2"/>
    <w:rsid w:val="2EEFEBAA"/>
    <w:rsid w:val="2F1D7FCF"/>
    <w:rsid w:val="2F2469EB"/>
    <w:rsid w:val="2F393BCB"/>
    <w:rsid w:val="2F885031"/>
    <w:rsid w:val="2FD7E1A0"/>
    <w:rsid w:val="2FFA6B9B"/>
    <w:rsid w:val="301B06C0"/>
    <w:rsid w:val="307C3068"/>
    <w:rsid w:val="308EBD53"/>
    <w:rsid w:val="30AFAF17"/>
    <w:rsid w:val="31213817"/>
    <w:rsid w:val="3178D07A"/>
    <w:rsid w:val="31C5A2A7"/>
    <w:rsid w:val="31E7582E"/>
    <w:rsid w:val="31EA03C0"/>
    <w:rsid w:val="320FB796"/>
    <w:rsid w:val="322FB8B3"/>
    <w:rsid w:val="32880CAC"/>
    <w:rsid w:val="32D6A63F"/>
    <w:rsid w:val="32E2CA05"/>
    <w:rsid w:val="32E348F5"/>
    <w:rsid w:val="32EAFC5D"/>
    <w:rsid w:val="32F397DA"/>
    <w:rsid w:val="3315352C"/>
    <w:rsid w:val="3326CCA0"/>
    <w:rsid w:val="337578A4"/>
    <w:rsid w:val="3381CEF4"/>
    <w:rsid w:val="33AFDDDA"/>
    <w:rsid w:val="33C041CE"/>
    <w:rsid w:val="33E180CB"/>
    <w:rsid w:val="343D36A4"/>
    <w:rsid w:val="34D6EF7F"/>
    <w:rsid w:val="354957AB"/>
    <w:rsid w:val="355C69AA"/>
    <w:rsid w:val="358B013A"/>
    <w:rsid w:val="35A4CAF9"/>
    <w:rsid w:val="35ADF9F6"/>
    <w:rsid w:val="35BC8F1C"/>
    <w:rsid w:val="35BD312C"/>
    <w:rsid w:val="361127EC"/>
    <w:rsid w:val="36320428"/>
    <w:rsid w:val="3656BAB7"/>
    <w:rsid w:val="36B57DF0"/>
    <w:rsid w:val="36B696F3"/>
    <w:rsid w:val="36BF6CAE"/>
    <w:rsid w:val="36C81962"/>
    <w:rsid w:val="36C86FDB"/>
    <w:rsid w:val="37051388"/>
    <w:rsid w:val="3726A664"/>
    <w:rsid w:val="37456675"/>
    <w:rsid w:val="37637D50"/>
    <w:rsid w:val="3780CC92"/>
    <w:rsid w:val="37B9BB27"/>
    <w:rsid w:val="37E9AA2F"/>
    <w:rsid w:val="38063E14"/>
    <w:rsid w:val="3819CFA5"/>
    <w:rsid w:val="3832B72E"/>
    <w:rsid w:val="384DEB78"/>
    <w:rsid w:val="38990816"/>
    <w:rsid w:val="38F093DA"/>
    <w:rsid w:val="3919D529"/>
    <w:rsid w:val="391B6DE0"/>
    <w:rsid w:val="3929B0C8"/>
    <w:rsid w:val="397F02C1"/>
    <w:rsid w:val="39802DE1"/>
    <w:rsid w:val="39D66F0A"/>
    <w:rsid w:val="3A3799F2"/>
    <w:rsid w:val="3A54785F"/>
    <w:rsid w:val="3A5F7977"/>
    <w:rsid w:val="3A70FB8F"/>
    <w:rsid w:val="3A735027"/>
    <w:rsid w:val="3B33A0F2"/>
    <w:rsid w:val="3B39AE10"/>
    <w:rsid w:val="3B3AE564"/>
    <w:rsid w:val="3B4A2B08"/>
    <w:rsid w:val="3B577E37"/>
    <w:rsid w:val="3B9B242C"/>
    <w:rsid w:val="3BA8C596"/>
    <w:rsid w:val="3BBF439C"/>
    <w:rsid w:val="3BC9EF36"/>
    <w:rsid w:val="3BDA93B6"/>
    <w:rsid w:val="3BE6388E"/>
    <w:rsid w:val="3BEA57B7"/>
    <w:rsid w:val="3C3DCE47"/>
    <w:rsid w:val="3C55984E"/>
    <w:rsid w:val="3C5EFFD8"/>
    <w:rsid w:val="3CA32A1D"/>
    <w:rsid w:val="3CAD6A38"/>
    <w:rsid w:val="3CD152CE"/>
    <w:rsid w:val="3CFB2B24"/>
    <w:rsid w:val="3D033446"/>
    <w:rsid w:val="3D3B45E0"/>
    <w:rsid w:val="3D50B68E"/>
    <w:rsid w:val="3D8B00EF"/>
    <w:rsid w:val="3D9BB953"/>
    <w:rsid w:val="3DBAF57D"/>
    <w:rsid w:val="3DD40AB2"/>
    <w:rsid w:val="3EC120F1"/>
    <w:rsid w:val="3EF71B49"/>
    <w:rsid w:val="3F382EB5"/>
    <w:rsid w:val="3F62F7BD"/>
    <w:rsid w:val="3FAF6355"/>
    <w:rsid w:val="3FB38080"/>
    <w:rsid w:val="3FE84971"/>
    <w:rsid w:val="403945A0"/>
    <w:rsid w:val="406628AF"/>
    <w:rsid w:val="40696B4B"/>
    <w:rsid w:val="40698393"/>
    <w:rsid w:val="407DAE5C"/>
    <w:rsid w:val="4095605C"/>
    <w:rsid w:val="40B16CC2"/>
    <w:rsid w:val="40B590F8"/>
    <w:rsid w:val="40D8727D"/>
    <w:rsid w:val="40DAF504"/>
    <w:rsid w:val="40E089C0"/>
    <w:rsid w:val="40FA49C3"/>
    <w:rsid w:val="41567748"/>
    <w:rsid w:val="417A9E88"/>
    <w:rsid w:val="41C3B806"/>
    <w:rsid w:val="41F97395"/>
    <w:rsid w:val="4220A4B6"/>
    <w:rsid w:val="42881B7D"/>
    <w:rsid w:val="42BCE9DC"/>
    <w:rsid w:val="42CAA145"/>
    <w:rsid w:val="42EF7D82"/>
    <w:rsid w:val="42F4B78F"/>
    <w:rsid w:val="42FE3850"/>
    <w:rsid w:val="43119C48"/>
    <w:rsid w:val="432A5C55"/>
    <w:rsid w:val="4366D328"/>
    <w:rsid w:val="436E43A5"/>
    <w:rsid w:val="439C8C7F"/>
    <w:rsid w:val="43B66ED7"/>
    <w:rsid w:val="440B5BFC"/>
    <w:rsid w:val="447C3932"/>
    <w:rsid w:val="44B12B4F"/>
    <w:rsid w:val="44D23F2B"/>
    <w:rsid w:val="44DB66B9"/>
    <w:rsid w:val="450EBDBB"/>
    <w:rsid w:val="45176EED"/>
    <w:rsid w:val="45A0E88E"/>
    <w:rsid w:val="45AF3DA3"/>
    <w:rsid w:val="45B98A89"/>
    <w:rsid w:val="45D929BE"/>
    <w:rsid w:val="461224C7"/>
    <w:rsid w:val="461C5FCD"/>
    <w:rsid w:val="467697A6"/>
    <w:rsid w:val="46BE8B7A"/>
    <w:rsid w:val="46E04AB7"/>
    <w:rsid w:val="471E518C"/>
    <w:rsid w:val="47555AEA"/>
    <w:rsid w:val="4786097A"/>
    <w:rsid w:val="479B7D52"/>
    <w:rsid w:val="47A66657"/>
    <w:rsid w:val="47BB84AD"/>
    <w:rsid w:val="47EF10CB"/>
    <w:rsid w:val="47F9ABA8"/>
    <w:rsid w:val="480BA437"/>
    <w:rsid w:val="483428D9"/>
    <w:rsid w:val="488D6D24"/>
    <w:rsid w:val="48959CB0"/>
    <w:rsid w:val="489C0669"/>
    <w:rsid w:val="48B03B03"/>
    <w:rsid w:val="48B22F56"/>
    <w:rsid w:val="48D9A4F9"/>
    <w:rsid w:val="48D9B840"/>
    <w:rsid w:val="48E12A3D"/>
    <w:rsid w:val="490935C8"/>
    <w:rsid w:val="4961E84F"/>
    <w:rsid w:val="49BBBD21"/>
    <w:rsid w:val="4A0F21C8"/>
    <w:rsid w:val="4A203CD2"/>
    <w:rsid w:val="4A2BBC2B"/>
    <w:rsid w:val="4A313164"/>
    <w:rsid w:val="4A32D135"/>
    <w:rsid w:val="4AB79198"/>
    <w:rsid w:val="4B06EC55"/>
    <w:rsid w:val="4B35E2DD"/>
    <w:rsid w:val="4B360539"/>
    <w:rsid w:val="4B402866"/>
    <w:rsid w:val="4B49AD9D"/>
    <w:rsid w:val="4B5C60BB"/>
    <w:rsid w:val="4B5F6B25"/>
    <w:rsid w:val="4B85D18A"/>
    <w:rsid w:val="4BC7D4E3"/>
    <w:rsid w:val="4BFA458C"/>
    <w:rsid w:val="4C711CFB"/>
    <w:rsid w:val="4C8A94FC"/>
    <w:rsid w:val="4C9EC350"/>
    <w:rsid w:val="4C9F9263"/>
    <w:rsid w:val="4CA9578F"/>
    <w:rsid w:val="4CC2388C"/>
    <w:rsid w:val="4CC749B9"/>
    <w:rsid w:val="4CE749E9"/>
    <w:rsid w:val="4CF3B7F2"/>
    <w:rsid w:val="4CFC536F"/>
    <w:rsid w:val="4CFF26B0"/>
    <w:rsid w:val="4D1A2830"/>
    <w:rsid w:val="4D28BB8A"/>
    <w:rsid w:val="4D3813E6"/>
    <w:rsid w:val="4D537E10"/>
    <w:rsid w:val="4D5FDE48"/>
    <w:rsid w:val="4D7D2735"/>
    <w:rsid w:val="4DE26E13"/>
    <w:rsid w:val="4DF7A01F"/>
    <w:rsid w:val="4E275DF3"/>
    <w:rsid w:val="4E3EEAAD"/>
    <w:rsid w:val="4E3FFF4B"/>
    <w:rsid w:val="4E6186FC"/>
    <w:rsid w:val="4E665A8C"/>
    <w:rsid w:val="4EAC48DC"/>
    <w:rsid w:val="4EC3DEC7"/>
    <w:rsid w:val="4EFE0E74"/>
    <w:rsid w:val="4F00FB3B"/>
    <w:rsid w:val="4F0F4456"/>
    <w:rsid w:val="4F523602"/>
    <w:rsid w:val="4F5F8C53"/>
    <w:rsid w:val="4F8B7CAB"/>
    <w:rsid w:val="4F92CE10"/>
    <w:rsid w:val="4F9AEF2C"/>
    <w:rsid w:val="4FBC3996"/>
    <w:rsid w:val="4FF2D583"/>
    <w:rsid w:val="5065D87D"/>
    <w:rsid w:val="506E3643"/>
    <w:rsid w:val="50979DB2"/>
    <w:rsid w:val="50B7146B"/>
    <w:rsid w:val="510998A4"/>
    <w:rsid w:val="511F3B25"/>
    <w:rsid w:val="5146AF76"/>
    <w:rsid w:val="51765B47"/>
    <w:rsid w:val="5194110E"/>
    <w:rsid w:val="51CDEF1C"/>
    <w:rsid w:val="51DDAE91"/>
    <w:rsid w:val="52012419"/>
    <w:rsid w:val="5219D08F"/>
    <w:rsid w:val="52327431"/>
    <w:rsid w:val="5236C905"/>
    <w:rsid w:val="5248C709"/>
    <w:rsid w:val="524D6BE8"/>
    <w:rsid w:val="526D3883"/>
    <w:rsid w:val="52864F0C"/>
    <w:rsid w:val="52A28ACD"/>
    <w:rsid w:val="52BCAEC6"/>
    <w:rsid w:val="52C08DB7"/>
    <w:rsid w:val="52FFBCAC"/>
    <w:rsid w:val="530BAEB9"/>
    <w:rsid w:val="53118F91"/>
    <w:rsid w:val="53378ADD"/>
    <w:rsid w:val="53A7CA1A"/>
    <w:rsid w:val="53F4CC47"/>
    <w:rsid w:val="540464B3"/>
    <w:rsid w:val="549281B2"/>
    <w:rsid w:val="54B17A3B"/>
    <w:rsid w:val="54D76786"/>
    <w:rsid w:val="550F475B"/>
    <w:rsid w:val="5516FFB2"/>
    <w:rsid w:val="554E0094"/>
    <w:rsid w:val="555A2D93"/>
    <w:rsid w:val="5582AAA3"/>
    <w:rsid w:val="558318A8"/>
    <w:rsid w:val="558B49F3"/>
    <w:rsid w:val="55B4A69F"/>
    <w:rsid w:val="55DB9F12"/>
    <w:rsid w:val="55EE982C"/>
    <w:rsid w:val="564C7165"/>
    <w:rsid w:val="564E42A3"/>
    <w:rsid w:val="567AD566"/>
    <w:rsid w:val="56E26ACC"/>
    <w:rsid w:val="56E52B65"/>
    <w:rsid w:val="5713E87B"/>
    <w:rsid w:val="57392CEA"/>
    <w:rsid w:val="57D9ABA3"/>
    <w:rsid w:val="58048835"/>
    <w:rsid w:val="580D65FF"/>
    <w:rsid w:val="5814FF85"/>
    <w:rsid w:val="58219228"/>
    <w:rsid w:val="5848850D"/>
    <w:rsid w:val="5852835D"/>
    <w:rsid w:val="585AD572"/>
    <w:rsid w:val="5893D1A5"/>
    <w:rsid w:val="58A17FC5"/>
    <w:rsid w:val="58C3E9E2"/>
    <w:rsid w:val="58CEFD6A"/>
    <w:rsid w:val="59741B20"/>
    <w:rsid w:val="59CE30C6"/>
    <w:rsid w:val="59D73E2F"/>
    <w:rsid w:val="59E232CE"/>
    <w:rsid w:val="5A01A378"/>
    <w:rsid w:val="5A2FEDAD"/>
    <w:rsid w:val="5A6D2F15"/>
    <w:rsid w:val="5A98A5E4"/>
    <w:rsid w:val="5A9D1DA0"/>
    <w:rsid w:val="5AA887DE"/>
    <w:rsid w:val="5AD15193"/>
    <w:rsid w:val="5B0E1661"/>
    <w:rsid w:val="5B6A7D53"/>
    <w:rsid w:val="5B74A6DD"/>
    <w:rsid w:val="5B7A6780"/>
    <w:rsid w:val="5B8C448E"/>
    <w:rsid w:val="5BA14091"/>
    <w:rsid w:val="5BAC6129"/>
    <w:rsid w:val="5BBB47DE"/>
    <w:rsid w:val="5BC91582"/>
    <w:rsid w:val="5BEE7710"/>
    <w:rsid w:val="5BFA9B40"/>
    <w:rsid w:val="5C087389"/>
    <w:rsid w:val="5C5866BC"/>
    <w:rsid w:val="5C5E301D"/>
    <w:rsid w:val="5D12D132"/>
    <w:rsid w:val="5D15354A"/>
    <w:rsid w:val="5D32A65B"/>
    <w:rsid w:val="5D4FD003"/>
    <w:rsid w:val="5D5714B8"/>
    <w:rsid w:val="5D644A4B"/>
    <w:rsid w:val="5D9C3B7F"/>
    <w:rsid w:val="5DA93CEE"/>
    <w:rsid w:val="5EDA8738"/>
    <w:rsid w:val="5EDDDC4B"/>
    <w:rsid w:val="5F00B644"/>
    <w:rsid w:val="5F2F000F"/>
    <w:rsid w:val="5F4F64A8"/>
    <w:rsid w:val="5F7A8135"/>
    <w:rsid w:val="5FA31E8C"/>
    <w:rsid w:val="601CAF62"/>
    <w:rsid w:val="601EA7C0"/>
    <w:rsid w:val="608E6769"/>
    <w:rsid w:val="60BF2695"/>
    <w:rsid w:val="613487FF"/>
    <w:rsid w:val="61578D1F"/>
    <w:rsid w:val="615E8AD3"/>
    <w:rsid w:val="6176D7FB"/>
    <w:rsid w:val="61B7B774"/>
    <w:rsid w:val="620B539C"/>
    <w:rsid w:val="6264379D"/>
    <w:rsid w:val="62727E37"/>
    <w:rsid w:val="629DC54A"/>
    <w:rsid w:val="62B323E7"/>
    <w:rsid w:val="62B68388"/>
    <w:rsid w:val="6379A856"/>
    <w:rsid w:val="6398E253"/>
    <w:rsid w:val="63E24601"/>
    <w:rsid w:val="63FB9B95"/>
    <w:rsid w:val="63FEAECE"/>
    <w:rsid w:val="64068AA9"/>
    <w:rsid w:val="641457FE"/>
    <w:rsid w:val="64188B54"/>
    <w:rsid w:val="64202EC1"/>
    <w:rsid w:val="646897FE"/>
    <w:rsid w:val="6477320F"/>
    <w:rsid w:val="64C24C22"/>
    <w:rsid w:val="64D0CED6"/>
    <w:rsid w:val="64F0586F"/>
    <w:rsid w:val="64FFCDD9"/>
    <w:rsid w:val="6510496A"/>
    <w:rsid w:val="6516113C"/>
    <w:rsid w:val="654D6C48"/>
    <w:rsid w:val="655B7F98"/>
    <w:rsid w:val="65DB5977"/>
    <w:rsid w:val="6612AC7B"/>
    <w:rsid w:val="6617FDD7"/>
    <w:rsid w:val="66251DD6"/>
    <w:rsid w:val="662F5C93"/>
    <w:rsid w:val="663325D1"/>
    <w:rsid w:val="6645553A"/>
    <w:rsid w:val="6672C502"/>
    <w:rsid w:val="672D8A3C"/>
    <w:rsid w:val="674B37EF"/>
    <w:rsid w:val="6751F222"/>
    <w:rsid w:val="677C5D66"/>
    <w:rsid w:val="679C1D9E"/>
    <w:rsid w:val="67E2FE28"/>
    <w:rsid w:val="67E86C84"/>
    <w:rsid w:val="6822F8A1"/>
    <w:rsid w:val="68A2686E"/>
    <w:rsid w:val="68A9535F"/>
    <w:rsid w:val="690E5178"/>
    <w:rsid w:val="692CE849"/>
    <w:rsid w:val="695FEBCC"/>
    <w:rsid w:val="696243C2"/>
    <w:rsid w:val="6964D246"/>
    <w:rsid w:val="69E99525"/>
    <w:rsid w:val="6A3008E7"/>
    <w:rsid w:val="6A5FBC90"/>
    <w:rsid w:val="6A83F34A"/>
    <w:rsid w:val="6B856586"/>
    <w:rsid w:val="6BCB25CD"/>
    <w:rsid w:val="6BE8C1E8"/>
    <w:rsid w:val="6C0363FB"/>
    <w:rsid w:val="6C05B1D5"/>
    <w:rsid w:val="6C2194F2"/>
    <w:rsid w:val="6C4C39A9"/>
    <w:rsid w:val="6C63F5AD"/>
    <w:rsid w:val="6C6C4187"/>
    <w:rsid w:val="6C6D227F"/>
    <w:rsid w:val="6CDAB41A"/>
    <w:rsid w:val="6CEA2443"/>
    <w:rsid w:val="6D294D4E"/>
    <w:rsid w:val="6D52462B"/>
    <w:rsid w:val="6D8E477A"/>
    <w:rsid w:val="6DB8E134"/>
    <w:rsid w:val="6E9D881E"/>
    <w:rsid w:val="6EB20265"/>
    <w:rsid w:val="6EF8B324"/>
    <w:rsid w:val="6F06C294"/>
    <w:rsid w:val="6F457657"/>
    <w:rsid w:val="6FD07C62"/>
    <w:rsid w:val="6FE08944"/>
    <w:rsid w:val="6FE46017"/>
    <w:rsid w:val="6FE6627D"/>
    <w:rsid w:val="6FF02EB7"/>
    <w:rsid w:val="6FF5F991"/>
    <w:rsid w:val="6FF748DF"/>
    <w:rsid w:val="70065F94"/>
    <w:rsid w:val="700FE56F"/>
    <w:rsid w:val="7016413D"/>
    <w:rsid w:val="705063B6"/>
    <w:rsid w:val="7059DD60"/>
    <w:rsid w:val="70634B24"/>
    <w:rsid w:val="7063B5DF"/>
    <w:rsid w:val="707CA27A"/>
    <w:rsid w:val="70935DCB"/>
    <w:rsid w:val="70937337"/>
    <w:rsid w:val="709C4520"/>
    <w:rsid w:val="70B4E479"/>
    <w:rsid w:val="70E291B6"/>
    <w:rsid w:val="70E693F6"/>
    <w:rsid w:val="70F653C6"/>
    <w:rsid w:val="70FCEE3A"/>
    <w:rsid w:val="71308BFF"/>
    <w:rsid w:val="7130E4B0"/>
    <w:rsid w:val="71373F32"/>
    <w:rsid w:val="71810035"/>
    <w:rsid w:val="71854669"/>
    <w:rsid w:val="71963C5E"/>
    <w:rsid w:val="723E6356"/>
    <w:rsid w:val="72419617"/>
    <w:rsid w:val="7257C68C"/>
    <w:rsid w:val="7271B25B"/>
    <w:rsid w:val="72A18818"/>
    <w:rsid w:val="72BD8982"/>
    <w:rsid w:val="72C5D23D"/>
    <w:rsid w:val="72F21D78"/>
    <w:rsid w:val="73429AFA"/>
    <w:rsid w:val="734A4E16"/>
    <w:rsid w:val="7360E622"/>
    <w:rsid w:val="73764F9A"/>
    <w:rsid w:val="738D1883"/>
    <w:rsid w:val="7398B411"/>
    <w:rsid w:val="73995F20"/>
    <w:rsid w:val="73A0B623"/>
    <w:rsid w:val="73B16DEF"/>
    <w:rsid w:val="73C60FB9"/>
    <w:rsid w:val="73FEB2E1"/>
    <w:rsid w:val="741CD4A6"/>
    <w:rsid w:val="7464156F"/>
    <w:rsid w:val="747323A5"/>
    <w:rsid w:val="7477BDAA"/>
    <w:rsid w:val="747D1128"/>
    <w:rsid w:val="74C92432"/>
    <w:rsid w:val="74E2E82C"/>
    <w:rsid w:val="74FFC30F"/>
    <w:rsid w:val="7507BDA0"/>
    <w:rsid w:val="7555928D"/>
    <w:rsid w:val="757936D9"/>
    <w:rsid w:val="7598BB4A"/>
    <w:rsid w:val="75BD12F0"/>
    <w:rsid w:val="75BD5B3E"/>
    <w:rsid w:val="761A4070"/>
    <w:rsid w:val="762FF597"/>
    <w:rsid w:val="76CA9F49"/>
    <w:rsid w:val="77028680"/>
    <w:rsid w:val="7744B118"/>
    <w:rsid w:val="77942E77"/>
    <w:rsid w:val="77B45308"/>
    <w:rsid w:val="77C4E9BB"/>
    <w:rsid w:val="77E04AC5"/>
    <w:rsid w:val="78580A8C"/>
    <w:rsid w:val="78ADA9EF"/>
    <w:rsid w:val="78AF3EA9"/>
    <w:rsid w:val="78BE8AB7"/>
    <w:rsid w:val="78DE7926"/>
    <w:rsid w:val="78ED83E0"/>
    <w:rsid w:val="78F0D888"/>
    <w:rsid w:val="78FAD9E6"/>
    <w:rsid w:val="7903EFB0"/>
    <w:rsid w:val="794F66D3"/>
    <w:rsid w:val="79AE6A75"/>
    <w:rsid w:val="79AF2064"/>
    <w:rsid w:val="79BDB878"/>
    <w:rsid w:val="79CF075F"/>
    <w:rsid w:val="79F16BB0"/>
    <w:rsid w:val="7A2FB23F"/>
    <w:rsid w:val="7A3C6D5E"/>
    <w:rsid w:val="7A3E50F5"/>
    <w:rsid w:val="7A4E0F8C"/>
    <w:rsid w:val="7A72B417"/>
    <w:rsid w:val="7AB864E8"/>
    <w:rsid w:val="7AE439FD"/>
    <w:rsid w:val="7AE8C1B6"/>
    <w:rsid w:val="7AEE19EF"/>
    <w:rsid w:val="7AF59548"/>
    <w:rsid w:val="7B288365"/>
    <w:rsid w:val="7B3CD387"/>
    <w:rsid w:val="7B5E19A8"/>
    <w:rsid w:val="7B6FEFBB"/>
    <w:rsid w:val="7B9E8940"/>
    <w:rsid w:val="7BACF684"/>
    <w:rsid w:val="7BEE4051"/>
    <w:rsid w:val="7C268B62"/>
    <w:rsid w:val="7C59E464"/>
    <w:rsid w:val="7C609B99"/>
    <w:rsid w:val="7C8C59D2"/>
    <w:rsid w:val="7CBE22E4"/>
    <w:rsid w:val="7CCC2CAB"/>
    <w:rsid w:val="7D14E81D"/>
    <w:rsid w:val="7D19BA7F"/>
    <w:rsid w:val="7D694076"/>
    <w:rsid w:val="7D726ADC"/>
    <w:rsid w:val="7D90396F"/>
    <w:rsid w:val="7DBBAE71"/>
    <w:rsid w:val="7E5C14C5"/>
    <w:rsid w:val="7E6F00EE"/>
    <w:rsid w:val="7E783339"/>
    <w:rsid w:val="7F010B97"/>
    <w:rsid w:val="7F11C51A"/>
    <w:rsid w:val="7F578BD2"/>
    <w:rsid w:val="7F80627F"/>
    <w:rsid w:val="7F8D6FE7"/>
    <w:rsid w:val="7FC1CA67"/>
    <w:rsid w:val="7FD5814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7A7A1C0"/>
  <w15:docId w15:val="{DA85B3DE-32DE-4CD6-B5B2-BE6A8417E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76">
    <w:lsdException w:name="Normal" w:locked="0" w:qFormat="1"/>
    <w:lsdException w:name="heading 1" w:locked="0" w:uiPriority="9" w:qFormat="1"/>
    <w:lsdException w:name="heading 2" w:locked="0" w:qFormat="1"/>
    <w:lsdException w:name="heading 3" w:locked="0" w:qFormat="1"/>
    <w:lsdException w:name="heading 4" w:locked="0" w:qFormat="1"/>
    <w:lsdException w:name="heading 5" w:locked="0" w:qFormat="1"/>
    <w:lsdException w:name="heading 6" w:locked="0" w:qFormat="1"/>
    <w:lsdException w:name="heading 7" w:locked="0" w:semiHidden="1" w:unhideWhenUsed="1" w:qFormat="1"/>
    <w:lsdException w:name="heading 8" w:locked="0" w:semiHidden="1" w:unhideWhenUsed="1" w:qFormat="1"/>
    <w:lsdException w:name="heading 9" w:locked="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locked="0" w:semiHidden="1" w:unhideWhenUsed="1"/>
    <w:lsdException w:name="toc 5" w:locked="0" w:semiHidden="1" w:unhideWhenUsed="1"/>
    <w:lsdException w:name="toc 6" w:locked="0" w:semiHidden="1" w:unhideWhenUsed="1"/>
    <w:lsdException w:name="toc 7" w:locked="0" w:semiHidden="1" w:unhideWhenUsed="1"/>
    <w:lsdException w:name="toc 8" w:locked="0" w:semiHidden="1" w:unhideWhenUsed="1"/>
    <w:lsdException w:name="toc 9" w:locked="0" w:semiHidden="1" w:unhideWhenUsed="1"/>
    <w:lsdException w:name="Normal Indent" w:semiHidden="1" w:unhideWhenUsed="1"/>
    <w:lsdException w:name="footnote text" w:locked="0" w:semiHidden="1" w:unhideWhenUsed="1"/>
    <w:lsdException w:name="annotation text" w:locked="0" w:semiHidden="1" w:uiPriority="99" w:unhideWhenUsed="1"/>
    <w:lsdException w:name="header" w:locked="0" w:semiHidden="1" w:uiPriority="99" w:unhideWhenUsed="1"/>
    <w:lsdException w:name="footer" w:locked="0" w:semiHidden="1" w:uiPriority="99" w:unhideWhenUsed="1"/>
    <w:lsdException w:name="index heading" w:semiHidden="1" w:unhideWhenUsed="1"/>
    <w:lsdException w:name="caption" w:locked="0" w:semiHidden="1" w:unhideWhenUsed="1" w:qFormat="1"/>
    <w:lsdException w:name="table of figures" w:locked="0" w:semiHidden="1" w:uiPriority="99" w:unhideWhenUsed="1"/>
    <w:lsdException w:name="envelope address" w:semiHidden="1" w:unhideWhenUsed="1"/>
    <w:lsdException w:name="envelope return" w:semiHidden="1" w:unhideWhenUsed="1"/>
    <w:lsdException w:name="footnote reference" w:locked="0" w:semiHidden="1" w:unhideWhenUsed="1"/>
    <w:lsdException w:name="annotation reference" w:locked="0"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locked="0" w:semiHidden="1" w:unhideWhenUsed="1"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0"/>
    <w:lsdException w:name="Closing" w:semiHidden="1" w:unhideWhenUsed="1"/>
    <w:lsdException w:name="Signature" w:semiHidden="1" w:unhideWhenUsed="1"/>
    <w:lsdException w:name="Default Paragraph Font" w:locked="0" w:semiHidden="1" w:uiPriority="1" w:unhideWhenUsed="1"/>
    <w:lsdException w:name="Body Text" w:locked="0" w:semiHidden="1" w:unhideWhenUsed="1" w:qFormat="1"/>
    <w:lsdException w:name="Body Text Indent" w:locked="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locked="0"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iPriority="99" w:unhideWhenUsed="1"/>
    <w:lsdException w:name="Table Grid" w:locked="0" w:uiPriority="39"/>
    <w:lsdException w:name="Table Theme" w:semiHidden="1" w:unhideWhenUsed="1"/>
    <w:lsdException w:name="Placeholder Text" w:locked="0" w:semiHidden="1" w:uiPriority="99"/>
    <w:lsdException w:name="No Spacing" w:uiPriority="1" w:qFormat="1"/>
    <w:lsdException w:name="Light Shading" w:locked="0"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locked="0" w:uiPriority="64"/>
    <w:lsdException w:name="Medium List 1 Accent 1" w:uiPriority="65"/>
    <w:lsdException w:name="Revision" w:locked="0" w:semiHidden="1" w:uiPriority="99"/>
    <w:lsdException w:name="List Paragraph" w:uiPriority="1" w:qFormat="1"/>
    <w:lsdException w:name="Quote" w:locked="0" w:uiPriority="29"/>
    <w:lsdException w:name="Intense Quote" w:uiPriority="30"/>
    <w:lsdException w:name="Medium List 2 Accent 1" w:locked="0" w:uiPriority="66"/>
    <w:lsdException w:name="Medium Grid 1 Accent 1" w:locked="0"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atentStyles>
  <w:style w:type="paragraph" w:default="1" w:styleId="Normal">
    <w:name w:val="Normal"/>
    <w:qFormat/>
    <w:rsid w:val="003968DF"/>
    <w:rPr>
      <w:sz w:val="24"/>
      <w:szCs w:val="24"/>
    </w:rPr>
  </w:style>
  <w:style w:type="paragraph" w:styleId="Heading1">
    <w:name w:val="heading 1"/>
    <w:next w:val="BodyText"/>
    <w:link w:val="Heading1Char"/>
    <w:uiPriority w:val="9"/>
    <w:qFormat/>
    <w:rsid w:val="00BD4952"/>
    <w:pPr>
      <w:keepNext/>
      <w:pageBreakBefore/>
      <w:numPr>
        <w:numId w:val="10"/>
      </w:numPr>
      <w:pBdr>
        <w:top w:val="single" w:sz="4" w:space="1" w:color="auto"/>
        <w:bottom w:val="single" w:sz="4" w:space="1" w:color="auto"/>
      </w:pBdr>
      <w:shd w:val="clear" w:color="auto" w:fill="D9D9D9" w:themeFill="background1" w:themeFillShade="D9"/>
      <w:adjustRightInd w:val="0"/>
      <w:snapToGrid w:val="0"/>
      <w:spacing w:before="120" w:after="240"/>
      <w:outlineLvl w:val="0"/>
    </w:pPr>
    <w:rPr>
      <w:rFonts w:ascii="Franklin Gothic Demi Cond" w:hAnsi="Franklin Gothic Demi Cond" w:cs="Arial"/>
      <w:color w:val="002060"/>
      <w:kern w:val="40"/>
      <w:sz w:val="28"/>
      <w:szCs w:val="28"/>
    </w:rPr>
  </w:style>
  <w:style w:type="paragraph" w:styleId="Heading2">
    <w:name w:val="heading 2"/>
    <w:basedOn w:val="Heading1"/>
    <w:next w:val="BodyText"/>
    <w:link w:val="Heading2Char"/>
    <w:qFormat/>
    <w:rsid w:val="00D34116"/>
    <w:pPr>
      <w:pageBreakBefore w:val="0"/>
      <w:numPr>
        <w:ilvl w:val="1"/>
      </w:numPr>
      <w:spacing w:before="600" w:after="120"/>
      <w:outlineLvl w:val="1"/>
    </w:pPr>
    <w:rPr>
      <w:rFonts w:ascii="Arial" w:hAnsi="Arial"/>
      <w:noProof/>
      <w:color w:val="0070C0"/>
      <w:sz w:val="24"/>
    </w:rPr>
  </w:style>
  <w:style w:type="paragraph" w:styleId="Heading3">
    <w:name w:val="heading 3"/>
    <w:next w:val="BodyText"/>
    <w:link w:val="Heading3Char"/>
    <w:qFormat/>
    <w:rsid w:val="001913B6"/>
    <w:pPr>
      <w:keepNext/>
      <w:numPr>
        <w:ilvl w:val="2"/>
        <w:numId w:val="10"/>
      </w:numPr>
      <w:spacing w:before="360" w:after="120"/>
      <w:outlineLvl w:val="2"/>
    </w:pPr>
    <w:rPr>
      <w:rFonts w:ascii="Arial Bold" w:hAnsi="Arial Bold"/>
      <w:b/>
      <w:color w:val="000080"/>
      <w:sz w:val="24"/>
      <w:szCs w:val="22"/>
    </w:rPr>
  </w:style>
  <w:style w:type="paragraph" w:styleId="Heading4">
    <w:name w:val="heading 4"/>
    <w:next w:val="BodyText"/>
    <w:link w:val="Heading4Char"/>
    <w:qFormat/>
    <w:rsid w:val="005778A1"/>
    <w:pPr>
      <w:keepNext/>
      <w:numPr>
        <w:ilvl w:val="3"/>
        <w:numId w:val="10"/>
      </w:numPr>
      <w:spacing w:before="240" w:after="60"/>
      <w:outlineLvl w:val="3"/>
    </w:pPr>
    <w:rPr>
      <w:rFonts w:ascii="Arial Bold" w:hAnsi="Arial Bold"/>
      <w:b/>
      <w:color w:val="0070C0"/>
      <w:sz w:val="22"/>
    </w:rPr>
  </w:style>
  <w:style w:type="paragraph" w:styleId="Heading5">
    <w:name w:val="heading 5"/>
    <w:next w:val="BodyText"/>
    <w:link w:val="Heading5Char"/>
    <w:qFormat/>
    <w:rsid w:val="007F4496"/>
    <w:pPr>
      <w:numPr>
        <w:ilvl w:val="4"/>
        <w:numId w:val="10"/>
      </w:numPr>
      <w:spacing w:before="120" w:after="120"/>
      <w:outlineLvl w:val="4"/>
    </w:pPr>
    <w:rPr>
      <w:rFonts w:ascii="Arial Bold" w:hAnsi="Arial Bold" w:cs="Times New Roman Bold"/>
      <w:b/>
      <w:color w:val="002060"/>
      <w:sz w:val="24"/>
    </w:rPr>
  </w:style>
  <w:style w:type="paragraph" w:styleId="Heading6">
    <w:name w:val="heading 6"/>
    <w:basedOn w:val="Normal"/>
    <w:next w:val="Normal"/>
    <w:link w:val="Heading6Char"/>
    <w:qFormat/>
    <w:locked/>
    <w:rsid w:val="007F4496"/>
    <w:pPr>
      <w:numPr>
        <w:ilvl w:val="5"/>
        <w:numId w:val="10"/>
      </w:numPr>
      <w:tabs>
        <w:tab w:val="left" w:pos="1260"/>
      </w:tabs>
      <w:spacing w:before="240" w:after="60"/>
      <w:outlineLvl w:val="5"/>
    </w:pPr>
    <w:rPr>
      <w:rFonts w:ascii="Arial" w:hAnsi="Arial"/>
      <w:b/>
      <w:color w:val="4F81BD"/>
      <w:sz w:val="20"/>
    </w:rPr>
  </w:style>
  <w:style w:type="paragraph" w:styleId="Heading7">
    <w:name w:val="heading 7"/>
    <w:basedOn w:val="Normal"/>
    <w:next w:val="Normal"/>
    <w:link w:val="Heading7Char"/>
    <w:qFormat/>
    <w:locked/>
    <w:rsid w:val="007F4496"/>
    <w:pPr>
      <w:numPr>
        <w:ilvl w:val="6"/>
        <w:numId w:val="10"/>
      </w:numPr>
      <w:spacing w:before="240" w:after="60"/>
      <w:outlineLvl w:val="6"/>
    </w:pPr>
    <w:rPr>
      <w:i/>
      <w:sz w:val="20"/>
    </w:rPr>
  </w:style>
  <w:style w:type="paragraph" w:styleId="Heading8">
    <w:name w:val="heading 8"/>
    <w:basedOn w:val="Heading7"/>
    <w:next w:val="Normal"/>
    <w:link w:val="Heading8Char"/>
    <w:qFormat/>
    <w:locked/>
    <w:rsid w:val="007F4496"/>
    <w:pPr>
      <w:numPr>
        <w:ilvl w:val="7"/>
      </w:numPr>
      <w:outlineLvl w:val="7"/>
    </w:pPr>
    <w:rPr>
      <w:i w:val="0"/>
    </w:rPr>
  </w:style>
  <w:style w:type="paragraph" w:styleId="Heading9">
    <w:name w:val="heading 9"/>
    <w:basedOn w:val="Heading8"/>
    <w:next w:val="Normal"/>
    <w:link w:val="Heading9Char"/>
    <w:qFormat/>
    <w:locked/>
    <w:rsid w:val="007F4496"/>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DC7743"/>
    <w:pPr>
      <w:tabs>
        <w:tab w:val="center" w:pos="4320"/>
        <w:tab w:val="right" w:pos="9360"/>
      </w:tabs>
    </w:pPr>
    <w:rPr>
      <w:rFonts w:ascii="Franklin Gothic Medium Cond" w:hAnsi="Franklin Gothic Medium Cond"/>
      <w:sz w:val="16"/>
      <w:szCs w:val="16"/>
    </w:rPr>
  </w:style>
  <w:style w:type="paragraph" w:styleId="Title">
    <w:name w:val="Title"/>
    <w:basedOn w:val="Normal"/>
    <w:link w:val="TitleChar"/>
    <w:rsid w:val="00FA5311"/>
    <w:pPr>
      <w:spacing w:before="240" w:after="240"/>
      <w:contextualSpacing/>
    </w:pPr>
    <w:rPr>
      <w:rFonts w:ascii="Franklin Gothic Demi" w:hAnsi="Franklin Gothic Demi" w:cs="Times New Roman Bold"/>
      <w:color w:val="002060"/>
      <w:sz w:val="48"/>
      <w:szCs w:val="36"/>
    </w:rPr>
  </w:style>
  <w:style w:type="paragraph" w:customStyle="1" w:styleId="ParagraphHeading">
    <w:name w:val="Paragraph Heading"/>
    <w:basedOn w:val="Heading3"/>
    <w:next w:val="BodyText"/>
    <w:qFormat/>
    <w:rsid w:val="00F60A5F"/>
    <w:pPr>
      <w:numPr>
        <w:ilvl w:val="0"/>
        <w:numId w:val="0"/>
      </w:numPr>
      <w:spacing w:before="240" w:after="0"/>
      <w:outlineLvl w:val="9"/>
    </w:pPr>
    <w:rPr>
      <w:snapToGrid w:val="0"/>
      <w:color w:val="002060"/>
      <w:spacing w:val="-10"/>
    </w:rPr>
  </w:style>
  <w:style w:type="paragraph" w:styleId="Caption">
    <w:name w:val="caption"/>
    <w:aliases w:val="Caption Char1 Char,Caption Char Char Char,Caption Char Char,cp,cp1,Caption Char Char2 Char,Caption Char Char Char1 Char,Caption Char Char Char Char1 Char,Caption Char Char Char Char Char Char,Caption Char Char1,Caption Char2 Char,Caption Char1"/>
    <w:basedOn w:val="Normal"/>
    <w:next w:val="CaptionDescription"/>
    <w:link w:val="CaptionChar"/>
    <w:qFormat/>
    <w:rsid w:val="00AA2028"/>
    <w:pPr>
      <w:keepNext/>
      <w:pBdr>
        <w:top w:val="single" w:sz="4" w:space="1" w:color="808080"/>
      </w:pBdr>
      <w:spacing w:before="240"/>
    </w:pPr>
    <w:rPr>
      <w:rFonts w:ascii="Arial" w:hAnsi="Arial"/>
      <w:b/>
      <w:color w:val="002060"/>
      <w:sz w:val="18"/>
      <w:szCs w:val="20"/>
    </w:rPr>
  </w:style>
  <w:style w:type="paragraph" w:styleId="Footer">
    <w:name w:val="footer"/>
    <w:basedOn w:val="Normal"/>
    <w:link w:val="FooterChar"/>
    <w:uiPriority w:val="99"/>
    <w:rsid w:val="00AA6D20"/>
    <w:pPr>
      <w:tabs>
        <w:tab w:val="center" w:pos="4680"/>
        <w:tab w:val="right" w:pos="9360"/>
      </w:tabs>
    </w:pPr>
    <w:rPr>
      <w:rFonts w:ascii="Franklin Gothic Medium Cond" w:hAnsi="Franklin Gothic Medium Cond"/>
      <w:sz w:val="16"/>
      <w:szCs w:val="20"/>
    </w:rPr>
  </w:style>
  <w:style w:type="character" w:styleId="FootnoteReference">
    <w:name w:val="footnote reference"/>
    <w:semiHidden/>
    <w:locked/>
    <w:rsid w:val="000F0ECD"/>
    <w:rPr>
      <w:vertAlign w:val="superscript"/>
    </w:rPr>
  </w:style>
  <w:style w:type="paragraph" w:styleId="FootnoteText">
    <w:name w:val="footnote text"/>
    <w:basedOn w:val="Normal"/>
    <w:link w:val="FootnoteTextChar"/>
    <w:semiHidden/>
    <w:locked/>
    <w:rsid w:val="000F0ECD"/>
    <w:rPr>
      <w:sz w:val="20"/>
      <w:szCs w:val="20"/>
    </w:rPr>
  </w:style>
  <w:style w:type="character" w:customStyle="1" w:styleId="FooterChar">
    <w:name w:val="Footer Char"/>
    <w:link w:val="Footer"/>
    <w:uiPriority w:val="99"/>
    <w:rsid w:val="00AA6D20"/>
    <w:rPr>
      <w:rFonts w:ascii="Franklin Gothic Medium Cond" w:hAnsi="Franklin Gothic Medium Cond"/>
      <w:sz w:val="16"/>
    </w:rPr>
  </w:style>
  <w:style w:type="paragraph" w:styleId="Subtitle">
    <w:name w:val="Subtitle"/>
    <w:basedOn w:val="Normal"/>
    <w:next w:val="Normal"/>
    <w:link w:val="SubtitleChar"/>
    <w:rsid w:val="003E1BA0"/>
    <w:pPr>
      <w:spacing w:after="60"/>
    </w:pPr>
    <w:rPr>
      <w:rFonts w:ascii="Franklin Gothic Demi Cond" w:hAnsi="Franklin Gothic Demi Cond"/>
      <w:sz w:val="36"/>
    </w:rPr>
  </w:style>
  <w:style w:type="paragraph" w:styleId="TableofFigures">
    <w:name w:val="table of figures"/>
    <w:basedOn w:val="TOC2"/>
    <w:next w:val="Normal"/>
    <w:uiPriority w:val="99"/>
    <w:locked/>
    <w:rsid w:val="00C00197"/>
    <w:pPr>
      <w:tabs>
        <w:tab w:val="clear" w:pos="270"/>
        <w:tab w:val="clear" w:pos="630"/>
        <w:tab w:val="clear" w:pos="720"/>
        <w:tab w:val="clear" w:pos="900"/>
        <w:tab w:val="clear" w:pos="9360"/>
      </w:tabs>
      <w:spacing w:before="0"/>
      <w:ind w:left="400" w:hanging="400"/>
      <w:contextualSpacing w:val="0"/>
    </w:pPr>
    <w:rPr>
      <w:rFonts w:asciiTheme="minorHAnsi" w:hAnsiTheme="minorHAnsi"/>
      <w:smallCaps/>
      <w:noProof w:val="0"/>
      <w:szCs w:val="20"/>
    </w:rPr>
  </w:style>
  <w:style w:type="paragraph" w:styleId="TOC1">
    <w:name w:val="toc 1"/>
    <w:basedOn w:val="Normal"/>
    <w:next w:val="Normal"/>
    <w:autoRedefine/>
    <w:uiPriority w:val="39"/>
    <w:rsid w:val="00522A12"/>
    <w:pPr>
      <w:tabs>
        <w:tab w:val="left" w:pos="360"/>
        <w:tab w:val="left" w:pos="600"/>
        <w:tab w:val="right" w:leader="dot" w:pos="9350"/>
      </w:tabs>
      <w:spacing w:before="120"/>
      <w:ind w:left="360" w:hanging="360"/>
    </w:pPr>
    <w:rPr>
      <w:rFonts w:ascii="Arial Narrow" w:hAnsi="Arial Narrow"/>
      <w:b/>
      <w:bCs/>
      <w:noProof/>
      <w:sz w:val="20"/>
      <w:szCs w:val="22"/>
    </w:rPr>
  </w:style>
  <w:style w:type="paragraph" w:styleId="TOC2">
    <w:name w:val="toc 2"/>
    <w:basedOn w:val="Normal"/>
    <w:next w:val="Normal"/>
    <w:autoRedefine/>
    <w:uiPriority w:val="39"/>
    <w:rsid w:val="0093510D"/>
    <w:pPr>
      <w:tabs>
        <w:tab w:val="left" w:pos="270"/>
        <w:tab w:val="left" w:pos="630"/>
        <w:tab w:val="left" w:pos="720"/>
        <w:tab w:val="left" w:pos="900"/>
        <w:tab w:val="right" w:leader="dot" w:pos="9360"/>
      </w:tabs>
      <w:spacing w:before="120"/>
      <w:ind w:left="562" w:hanging="360"/>
      <w:contextualSpacing/>
    </w:pPr>
    <w:rPr>
      <w:rFonts w:ascii="Arial Narrow" w:hAnsi="Arial Narrow"/>
      <w:noProof/>
      <w:sz w:val="20"/>
    </w:rPr>
  </w:style>
  <w:style w:type="paragraph" w:styleId="TOC3">
    <w:name w:val="toc 3"/>
    <w:basedOn w:val="Normal"/>
    <w:next w:val="Normal"/>
    <w:uiPriority w:val="39"/>
    <w:rsid w:val="002714A3"/>
    <w:pPr>
      <w:tabs>
        <w:tab w:val="left" w:pos="1440"/>
        <w:tab w:val="left" w:leader="dot" w:pos="8640"/>
      </w:tabs>
      <w:spacing w:before="120"/>
      <w:ind w:left="720"/>
      <w:contextualSpacing/>
    </w:pPr>
    <w:rPr>
      <w:rFonts w:ascii="Arial Narrow" w:hAnsi="Arial Narrow"/>
      <w:iCs/>
      <w:noProof/>
      <w:sz w:val="20"/>
    </w:rPr>
  </w:style>
  <w:style w:type="paragraph" w:styleId="TOC4">
    <w:name w:val="toc 4"/>
    <w:basedOn w:val="Normal"/>
    <w:next w:val="Normal"/>
    <w:autoRedefine/>
    <w:semiHidden/>
    <w:rsid w:val="000F0ECD"/>
    <w:pPr>
      <w:ind w:left="600"/>
    </w:pPr>
    <w:rPr>
      <w:szCs w:val="21"/>
    </w:rPr>
  </w:style>
  <w:style w:type="paragraph" w:styleId="TOC5">
    <w:name w:val="toc 5"/>
    <w:basedOn w:val="Normal"/>
    <w:next w:val="Normal"/>
    <w:autoRedefine/>
    <w:semiHidden/>
    <w:locked/>
    <w:rsid w:val="000F0ECD"/>
    <w:pPr>
      <w:ind w:left="800"/>
    </w:pPr>
    <w:rPr>
      <w:szCs w:val="21"/>
    </w:rPr>
  </w:style>
  <w:style w:type="paragraph" w:styleId="TOC6">
    <w:name w:val="toc 6"/>
    <w:basedOn w:val="Normal"/>
    <w:next w:val="Normal"/>
    <w:autoRedefine/>
    <w:semiHidden/>
    <w:locked/>
    <w:rsid w:val="000F0ECD"/>
    <w:pPr>
      <w:ind w:left="1000"/>
    </w:pPr>
    <w:rPr>
      <w:szCs w:val="21"/>
    </w:rPr>
  </w:style>
  <w:style w:type="paragraph" w:styleId="TOC7">
    <w:name w:val="toc 7"/>
    <w:basedOn w:val="Normal"/>
    <w:next w:val="Normal"/>
    <w:autoRedefine/>
    <w:semiHidden/>
    <w:locked/>
    <w:rsid w:val="000F0ECD"/>
    <w:pPr>
      <w:ind w:left="1200"/>
    </w:pPr>
    <w:rPr>
      <w:szCs w:val="21"/>
    </w:rPr>
  </w:style>
  <w:style w:type="paragraph" w:styleId="TOC8">
    <w:name w:val="toc 8"/>
    <w:basedOn w:val="Normal"/>
    <w:next w:val="Normal"/>
    <w:autoRedefine/>
    <w:semiHidden/>
    <w:locked/>
    <w:rsid w:val="000F0ECD"/>
    <w:pPr>
      <w:ind w:left="1400"/>
    </w:pPr>
    <w:rPr>
      <w:szCs w:val="21"/>
    </w:rPr>
  </w:style>
  <w:style w:type="paragraph" w:styleId="TOC9">
    <w:name w:val="toc 9"/>
    <w:basedOn w:val="Normal"/>
    <w:next w:val="Normal"/>
    <w:autoRedefine/>
    <w:semiHidden/>
    <w:locked/>
    <w:rsid w:val="000F0ECD"/>
    <w:pPr>
      <w:ind w:left="1600"/>
    </w:pPr>
    <w:rPr>
      <w:szCs w:val="21"/>
    </w:rPr>
  </w:style>
  <w:style w:type="character" w:customStyle="1" w:styleId="SubtitleChar">
    <w:name w:val="Subtitle Char"/>
    <w:link w:val="Subtitle"/>
    <w:rsid w:val="003E1BA0"/>
    <w:rPr>
      <w:rFonts w:ascii="Franklin Gothic Demi Cond" w:hAnsi="Franklin Gothic Demi Cond"/>
      <w:sz w:val="36"/>
      <w:szCs w:val="24"/>
    </w:rPr>
  </w:style>
  <w:style w:type="character" w:styleId="CommentReference">
    <w:name w:val="annotation reference"/>
    <w:uiPriority w:val="99"/>
    <w:semiHidden/>
    <w:locked/>
    <w:rsid w:val="000F0ECD"/>
    <w:rPr>
      <w:sz w:val="16"/>
      <w:szCs w:val="16"/>
    </w:rPr>
  </w:style>
  <w:style w:type="paragraph" w:styleId="CommentText">
    <w:name w:val="annotation text"/>
    <w:basedOn w:val="Normal"/>
    <w:link w:val="CommentTextChar"/>
    <w:uiPriority w:val="99"/>
    <w:semiHidden/>
    <w:locked/>
    <w:rsid w:val="000F0ECD"/>
  </w:style>
  <w:style w:type="character" w:customStyle="1" w:styleId="HeaderChar">
    <w:name w:val="Header Char"/>
    <w:link w:val="Header"/>
    <w:uiPriority w:val="99"/>
    <w:rsid w:val="00DC7743"/>
    <w:rPr>
      <w:rFonts w:ascii="Franklin Gothic Medium Cond" w:hAnsi="Franklin Gothic Medium Cond"/>
      <w:sz w:val="16"/>
      <w:szCs w:val="16"/>
    </w:rPr>
  </w:style>
  <w:style w:type="paragraph" w:customStyle="1" w:styleId="TableTextBullet">
    <w:name w:val="Table Text Bullet"/>
    <w:basedOn w:val="TableText"/>
    <w:qFormat/>
    <w:rsid w:val="003D0108"/>
    <w:pPr>
      <w:numPr>
        <w:numId w:val="5"/>
      </w:numPr>
    </w:pPr>
  </w:style>
  <w:style w:type="character" w:styleId="Hyperlink">
    <w:name w:val="Hyperlink"/>
    <w:uiPriority w:val="99"/>
    <w:locked/>
    <w:rsid w:val="0006128E"/>
    <w:rPr>
      <w:color w:val="0000FF"/>
      <w:u w:val="single"/>
    </w:rPr>
  </w:style>
  <w:style w:type="character" w:customStyle="1" w:styleId="CommentTextChar">
    <w:name w:val="Comment Text Char"/>
    <w:link w:val="CommentText"/>
    <w:uiPriority w:val="99"/>
    <w:semiHidden/>
    <w:rsid w:val="007C3CCF"/>
    <w:rPr>
      <w:rFonts w:ascii="Arial" w:hAnsi="Arial"/>
    </w:rPr>
  </w:style>
  <w:style w:type="paragraph" w:customStyle="1" w:styleId="TextBoxAttribution">
    <w:name w:val="Text Box Attribution"/>
    <w:basedOn w:val="Normal"/>
    <w:next w:val="Normal"/>
    <w:qFormat/>
    <w:rsid w:val="00E51910"/>
    <w:pPr>
      <w:tabs>
        <w:tab w:val="left" w:pos="720"/>
      </w:tabs>
      <w:jc w:val="right"/>
    </w:pPr>
    <w:rPr>
      <w:rFonts w:ascii="Franklin Gothic Demi Cond" w:hAnsi="Franklin Gothic Demi Cond" w:cs="Arial"/>
      <w:iCs/>
      <w:color w:val="0070C0"/>
      <w:sz w:val="18"/>
      <w:szCs w:val="22"/>
    </w:rPr>
  </w:style>
  <w:style w:type="character" w:customStyle="1" w:styleId="TitleChar">
    <w:name w:val="Title Char"/>
    <w:link w:val="Title"/>
    <w:rsid w:val="00E812E0"/>
    <w:rPr>
      <w:rFonts w:ascii="Franklin Gothic Demi" w:hAnsi="Franklin Gothic Demi" w:cs="Times New Roman Bold"/>
      <w:color w:val="002060"/>
      <w:sz w:val="48"/>
      <w:szCs w:val="36"/>
    </w:rPr>
  </w:style>
  <w:style w:type="paragraph" w:styleId="BodyText">
    <w:name w:val="Body Text"/>
    <w:basedOn w:val="Normal"/>
    <w:link w:val="BodyTextChar"/>
    <w:qFormat/>
    <w:rsid w:val="00F85286"/>
    <w:pPr>
      <w:spacing w:before="120" w:after="120"/>
    </w:pPr>
    <w:rPr>
      <w:szCs w:val="20"/>
    </w:rPr>
  </w:style>
  <w:style w:type="paragraph" w:customStyle="1" w:styleId="Heading1-NoNumbering">
    <w:name w:val="Heading 1 - No Numbering"/>
    <w:basedOn w:val="Heading1"/>
    <w:next w:val="BodyText"/>
    <w:qFormat/>
    <w:rsid w:val="009942AB"/>
    <w:pPr>
      <w:numPr>
        <w:numId w:val="0"/>
      </w:numPr>
    </w:pPr>
  </w:style>
  <w:style w:type="numbering" w:customStyle="1" w:styleId="RequirementLevel2">
    <w:name w:val="Requirement Level 2"/>
    <w:basedOn w:val="NoList"/>
    <w:locked/>
    <w:rsid w:val="00695A5F"/>
    <w:pPr>
      <w:numPr>
        <w:numId w:val="1"/>
      </w:numPr>
    </w:pPr>
  </w:style>
  <w:style w:type="paragraph" w:customStyle="1" w:styleId="TableTitle">
    <w:name w:val="Table Title"/>
    <w:basedOn w:val="TableText"/>
    <w:qFormat/>
    <w:locked/>
    <w:rsid w:val="00B26D52"/>
    <w:rPr>
      <w:rFonts w:cs="Arial"/>
      <w:b/>
      <w:sz w:val="18"/>
    </w:rPr>
  </w:style>
  <w:style w:type="character" w:customStyle="1" w:styleId="Heading2Char">
    <w:name w:val="Heading 2 Char"/>
    <w:link w:val="Heading2"/>
    <w:rsid w:val="00D34116"/>
    <w:rPr>
      <w:rFonts w:ascii="Arial" w:hAnsi="Arial" w:cs="Arial"/>
      <w:noProof/>
      <w:color w:val="0070C0"/>
      <w:kern w:val="40"/>
      <w:sz w:val="24"/>
      <w:szCs w:val="28"/>
      <w:shd w:val="clear" w:color="auto" w:fill="D9D9D9" w:themeFill="background1" w:themeFillShade="D9"/>
    </w:rPr>
  </w:style>
  <w:style w:type="table" w:styleId="TableGrid">
    <w:name w:val="Table Grid"/>
    <w:basedOn w:val="TableNormal"/>
    <w:uiPriority w:val="39"/>
    <w:locked/>
    <w:rsid w:val="00996B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link w:val="Heading4"/>
    <w:rsid w:val="005778A1"/>
    <w:rPr>
      <w:rFonts w:ascii="Arial Bold" w:hAnsi="Arial Bold"/>
      <w:b/>
      <w:color w:val="0070C0"/>
      <w:sz w:val="22"/>
    </w:rPr>
  </w:style>
  <w:style w:type="character" w:customStyle="1" w:styleId="CaptionChar">
    <w:name w:val="Caption Char"/>
    <w:aliases w:val="Caption Char1 Char Char,Caption Char Char Char Char,Caption Char Char Char1,cp Char,cp1 Char,Caption Char Char2 Char Char,Caption Char Char Char1 Char Char,Caption Char Char Char Char1 Char Char,Caption Char Char Char Char Char Char Char"/>
    <w:link w:val="Caption"/>
    <w:rsid w:val="00E82C17"/>
    <w:rPr>
      <w:rFonts w:ascii="Arial" w:hAnsi="Arial"/>
      <w:b/>
      <w:color w:val="002060"/>
      <w:sz w:val="18"/>
    </w:rPr>
  </w:style>
  <w:style w:type="paragraph" w:customStyle="1" w:styleId="VolumeHeading">
    <w:name w:val="Volume Heading"/>
    <w:basedOn w:val="Normal"/>
    <w:link w:val="VolumeHeadingChar"/>
    <w:qFormat/>
    <w:rsid w:val="0071728B"/>
    <w:pPr>
      <w:spacing w:after="240" w:line="264" w:lineRule="auto"/>
    </w:pPr>
    <w:rPr>
      <w:rFonts w:ascii="Arial Bold" w:hAnsi="Arial Bold"/>
      <w:b/>
      <w:color w:val="0070C0"/>
    </w:rPr>
  </w:style>
  <w:style w:type="character" w:customStyle="1" w:styleId="VolumeHeadingChar">
    <w:name w:val="Volume Heading Char"/>
    <w:link w:val="VolumeHeading"/>
    <w:rsid w:val="0071728B"/>
    <w:rPr>
      <w:rFonts w:ascii="Arial Bold" w:hAnsi="Arial Bold"/>
      <w:b/>
      <w:color w:val="0070C0"/>
      <w:sz w:val="24"/>
      <w:szCs w:val="24"/>
    </w:rPr>
  </w:style>
  <w:style w:type="numbering" w:customStyle="1" w:styleId="TableBullet">
    <w:name w:val="Table Bullet"/>
    <w:basedOn w:val="NoList"/>
    <w:locked/>
    <w:rsid w:val="00801F65"/>
    <w:pPr>
      <w:numPr>
        <w:numId w:val="4"/>
      </w:numPr>
    </w:pPr>
  </w:style>
  <w:style w:type="paragraph" w:customStyle="1" w:styleId="TextBoxText">
    <w:name w:val="Text Box Text"/>
    <w:basedOn w:val="Normal"/>
    <w:qFormat/>
    <w:rsid w:val="004855DD"/>
    <w:pPr>
      <w:spacing w:after="120"/>
    </w:pPr>
    <w:rPr>
      <w:rFonts w:ascii="Candara" w:hAnsi="Candara"/>
      <w:sz w:val="20"/>
      <w:szCs w:val="20"/>
    </w:rPr>
  </w:style>
  <w:style w:type="paragraph" w:customStyle="1" w:styleId="TextBoxTitle">
    <w:name w:val="Text Box Title"/>
    <w:basedOn w:val="Normal"/>
    <w:qFormat/>
    <w:rsid w:val="00E82C17"/>
    <w:pPr>
      <w:pBdr>
        <w:bottom w:val="single" w:sz="4" w:space="1" w:color="808080"/>
      </w:pBdr>
      <w:spacing w:after="120"/>
      <w:jc w:val="center"/>
    </w:pPr>
    <w:rPr>
      <w:rFonts w:ascii="Candara" w:hAnsi="Candara"/>
      <w:b/>
      <w:color w:val="0070C0"/>
      <w:sz w:val="20"/>
      <w:szCs w:val="20"/>
    </w:rPr>
  </w:style>
  <w:style w:type="paragraph" w:customStyle="1" w:styleId="CaptionDescription">
    <w:name w:val="Caption Description"/>
    <w:basedOn w:val="Caption"/>
    <w:link w:val="CaptionDescriptionChar"/>
    <w:qFormat/>
    <w:rsid w:val="005A5DE0"/>
    <w:pPr>
      <w:spacing w:before="0" w:after="120"/>
    </w:pPr>
    <w:rPr>
      <w:b w:val="0"/>
      <w:color w:val="0070C0"/>
    </w:rPr>
  </w:style>
  <w:style w:type="paragraph" w:customStyle="1" w:styleId="TextBoxBullet">
    <w:name w:val="Text Box Bullet"/>
    <w:basedOn w:val="TextBoxText"/>
    <w:next w:val="TextBoxText"/>
    <w:rsid w:val="00DC7743"/>
    <w:pPr>
      <w:numPr>
        <w:numId w:val="3"/>
      </w:numPr>
      <w:tabs>
        <w:tab w:val="left" w:pos="180"/>
      </w:tabs>
      <w:spacing w:after="40"/>
      <w:ind w:left="180" w:hanging="180"/>
    </w:pPr>
    <w:rPr>
      <w:szCs w:val="24"/>
    </w:rPr>
  </w:style>
  <w:style w:type="paragraph" w:customStyle="1" w:styleId="Bullet1">
    <w:name w:val="Bullet 1"/>
    <w:basedOn w:val="Normal"/>
    <w:link w:val="Bullet1Char"/>
    <w:qFormat/>
    <w:rsid w:val="006C15AE"/>
    <w:pPr>
      <w:numPr>
        <w:numId w:val="6"/>
      </w:numPr>
      <w:spacing w:after="240"/>
      <w:contextualSpacing/>
    </w:pPr>
  </w:style>
  <w:style w:type="paragraph" w:customStyle="1" w:styleId="Bullet3">
    <w:name w:val="Bullet 3"/>
    <w:basedOn w:val="Bullet1"/>
    <w:rsid w:val="005A5DE0"/>
    <w:pPr>
      <w:numPr>
        <w:numId w:val="2"/>
      </w:numPr>
      <w:autoSpaceDE w:val="0"/>
      <w:autoSpaceDN w:val="0"/>
      <w:spacing w:after="120"/>
      <w:contextualSpacing w:val="0"/>
    </w:pPr>
    <w:rPr>
      <w:rFonts w:cs="Arial"/>
      <w:snapToGrid w:val="0"/>
    </w:rPr>
  </w:style>
  <w:style w:type="character" w:customStyle="1" w:styleId="BodyTextChar">
    <w:name w:val="Body Text Char"/>
    <w:link w:val="BodyText"/>
    <w:rsid w:val="00F85286"/>
    <w:rPr>
      <w:sz w:val="24"/>
    </w:rPr>
  </w:style>
  <w:style w:type="paragraph" w:customStyle="1" w:styleId="TableText">
    <w:name w:val="Table Text"/>
    <w:basedOn w:val="Normal"/>
    <w:link w:val="TableTextChar"/>
    <w:qFormat/>
    <w:rsid w:val="00663D02"/>
    <w:pPr>
      <w:spacing w:before="40" w:after="40"/>
    </w:pPr>
    <w:rPr>
      <w:rFonts w:ascii="Arial Narrow" w:hAnsi="Arial Narrow"/>
      <w:sz w:val="20"/>
      <w:szCs w:val="20"/>
    </w:rPr>
  </w:style>
  <w:style w:type="character" w:customStyle="1" w:styleId="Bullet1Char">
    <w:name w:val="Bullet 1 Char"/>
    <w:link w:val="Bullet1"/>
    <w:rsid w:val="006C15AE"/>
    <w:rPr>
      <w:sz w:val="24"/>
      <w:szCs w:val="24"/>
    </w:rPr>
  </w:style>
  <w:style w:type="paragraph" w:customStyle="1" w:styleId="Bullet2">
    <w:name w:val="Bullet 2"/>
    <w:basedOn w:val="Normal"/>
    <w:link w:val="Bullet2Char"/>
    <w:qFormat/>
    <w:rsid w:val="006C15AE"/>
    <w:pPr>
      <w:numPr>
        <w:numId w:val="7"/>
      </w:numPr>
      <w:spacing w:after="40"/>
      <w:contextualSpacing/>
    </w:pPr>
  </w:style>
  <w:style w:type="paragraph" w:styleId="EndnoteText">
    <w:name w:val="endnote text"/>
    <w:basedOn w:val="Normal"/>
    <w:link w:val="EndnoteTextChar"/>
    <w:locked/>
    <w:rsid w:val="00514F56"/>
    <w:rPr>
      <w:sz w:val="20"/>
      <w:szCs w:val="20"/>
    </w:rPr>
  </w:style>
  <w:style w:type="paragraph" w:styleId="BodyTextIndent">
    <w:name w:val="Body Text Indent"/>
    <w:basedOn w:val="BodyText"/>
    <w:link w:val="BodyTextIndentChar"/>
    <w:rsid w:val="00B0071C"/>
    <w:pPr>
      <w:ind w:left="720"/>
    </w:pPr>
  </w:style>
  <w:style w:type="character" w:customStyle="1" w:styleId="Bullet2Char">
    <w:name w:val="Bullet 2 Char"/>
    <w:link w:val="Bullet2"/>
    <w:rsid w:val="006C15AE"/>
    <w:rPr>
      <w:sz w:val="24"/>
      <w:szCs w:val="24"/>
    </w:rPr>
  </w:style>
  <w:style w:type="character" w:customStyle="1" w:styleId="EndnoteTextChar">
    <w:name w:val="Endnote Text Char"/>
    <w:basedOn w:val="DefaultParagraphFont"/>
    <w:link w:val="EndnoteText"/>
    <w:rsid w:val="00514F56"/>
  </w:style>
  <w:style w:type="character" w:customStyle="1" w:styleId="TableTextChar">
    <w:name w:val="Table Text Char"/>
    <w:link w:val="TableText"/>
    <w:rsid w:val="00663D02"/>
    <w:rPr>
      <w:rFonts w:ascii="Arial Narrow" w:hAnsi="Arial Narrow"/>
    </w:rPr>
  </w:style>
  <w:style w:type="table" w:customStyle="1" w:styleId="TemplateTableDefault">
    <w:name w:val="Template Table Default"/>
    <w:basedOn w:val="TableNormal"/>
    <w:uiPriority w:val="60"/>
    <w:locked/>
    <w:rsid w:val="00986518"/>
    <w:pPr>
      <w:spacing w:after="120"/>
    </w:pPr>
    <w:rPr>
      <w:rFonts w:ascii="Arial Narrow" w:hAnsi="Arial Narrow"/>
      <w:color w:val="000000"/>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vAlign w:val="center"/>
    </w:tcPr>
    <w:tblStylePr w:type="firstRow">
      <w:pPr>
        <w:spacing w:before="0" w:after="0" w:line="240" w:lineRule="auto"/>
        <w:jc w:val="center"/>
      </w:pPr>
      <w:rPr>
        <w:rFonts w:ascii="Candara" w:hAnsi="Candara"/>
        <w:b/>
        <w:bCs/>
        <w:sz w:val="18"/>
      </w:rPr>
      <w:tblPr/>
      <w:trPr>
        <w:cantSplit w:val="0"/>
        <w:tblHeader/>
      </w:trPr>
      <w:tcPr>
        <w:shd w:val="clear" w:color="auto" w:fill="C6D9F1"/>
        <w:vAlign w:val="center"/>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2Horz">
      <w:tblPr/>
      <w:tcPr>
        <w:shd w:val="clear" w:color="auto" w:fill="D9D9D9"/>
      </w:tcPr>
    </w:tblStylePr>
  </w:style>
  <w:style w:type="character" w:styleId="PlaceholderText">
    <w:name w:val="Placeholder Text"/>
    <w:uiPriority w:val="99"/>
    <w:semiHidden/>
    <w:locked/>
    <w:rsid w:val="00DC7743"/>
    <w:rPr>
      <w:color w:val="808080"/>
    </w:rPr>
  </w:style>
  <w:style w:type="character" w:styleId="EndnoteReference">
    <w:name w:val="endnote reference"/>
    <w:locked/>
    <w:rsid w:val="00514F56"/>
    <w:rPr>
      <w:vertAlign w:val="superscript"/>
    </w:rPr>
  </w:style>
  <w:style w:type="paragraph" w:customStyle="1" w:styleId="Bullet4">
    <w:name w:val="Bullet 4"/>
    <w:basedOn w:val="Bullet1"/>
    <w:qFormat/>
    <w:rsid w:val="005A5DE0"/>
    <w:pPr>
      <w:numPr>
        <w:numId w:val="8"/>
      </w:numPr>
      <w:contextualSpacing w:val="0"/>
    </w:pPr>
    <w:rPr>
      <w:noProof/>
    </w:rPr>
  </w:style>
  <w:style w:type="character" w:customStyle="1" w:styleId="BodyTextIndentChar">
    <w:name w:val="Body Text Indent Char"/>
    <w:link w:val="BodyTextIndent"/>
    <w:rsid w:val="00B0071C"/>
    <w:rPr>
      <w:sz w:val="24"/>
    </w:rPr>
  </w:style>
  <w:style w:type="table" w:styleId="LightShading">
    <w:name w:val="Light Shading"/>
    <w:basedOn w:val="TableNormal"/>
    <w:uiPriority w:val="60"/>
    <w:locked/>
    <w:rsid w:val="00BE2F7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TOCHeading">
    <w:name w:val="TOC Heading"/>
    <w:basedOn w:val="Heading1"/>
    <w:next w:val="Normal"/>
    <w:uiPriority w:val="39"/>
    <w:unhideWhenUsed/>
    <w:qFormat/>
    <w:rsid w:val="00E003BE"/>
    <w:pPr>
      <w:numPr>
        <w:numId w:val="0"/>
      </w:numPr>
      <w:adjustRightInd/>
      <w:snapToGrid/>
      <w:outlineLvl w:val="9"/>
    </w:pPr>
    <w:rPr>
      <w:rFonts w:cs="Times New Roman"/>
      <w:bCs/>
      <w:color w:val="auto"/>
      <w:kern w:val="32"/>
      <w:szCs w:val="32"/>
    </w:rPr>
  </w:style>
  <w:style w:type="paragraph" w:customStyle="1" w:styleId="TableMetadata">
    <w:name w:val="Table Metadata"/>
    <w:basedOn w:val="TableText"/>
    <w:qFormat/>
    <w:locked/>
    <w:rsid w:val="00FA401E"/>
    <w:rPr>
      <w:i/>
      <w:color w:val="7F7F7F"/>
      <w:sz w:val="18"/>
    </w:rPr>
  </w:style>
  <w:style w:type="character" w:customStyle="1" w:styleId="Heading1Char">
    <w:name w:val="Heading 1 Char"/>
    <w:link w:val="Heading1"/>
    <w:uiPriority w:val="9"/>
    <w:rsid w:val="00BD4952"/>
    <w:rPr>
      <w:rFonts w:ascii="Franklin Gothic Demi Cond" w:hAnsi="Franklin Gothic Demi Cond" w:cs="Arial"/>
      <w:color w:val="002060"/>
      <w:kern w:val="40"/>
      <w:sz w:val="28"/>
      <w:szCs w:val="28"/>
      <w:shd w:val="clear" w:color="auto" w:fill="D9D9D9" w:themeFill="background1" w:themeFillShade="D9"/>
    </w:rPr>
  </w:style>
  <w:style w:type="table" w:styleId="MediumShading2-Accent1">
    <w:name w:val="Medium Shading 2 Accent 1"/>
    <w:basedOn w:val="TableNormal"/>
    <w:uiPriority w:val="64"/>
    <w:locked/>
    <w:rsid w:val="00BC69C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locked/>
    <w:rsid w:val="00BC69CA"/>
    <w:rPr>
      <w:rFonts w:ascii="Cambria" w:hAnsi="Cambria"/>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Grid1-Accent1">
    <w:name w:val="Medium Grid 1 Accent 1"/>
    <w:basedOn w:val="TableNormal"/>
    <w:uiPriority w:val="67"/>
    <w:locked/>
    <w:rsid w:val="00BC69CA"/>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paragraph" w:customStyle="1" w:styleId="SectionThesis">
    <w:name w:val="Section Thesis"/>
    <w:basedOn w:val="TextBoxText"/>
    <w:next w:val="BodyText"/>
    <w:qFormat/>
    <w:rsid w:val="002A56BA"/>
    <w:pPr>
      <w:pBdr>
        <w:top w:val="single" w:sz="4" w:space="1" w:color="7F7F7F"/>
        <w:left w:val="single" w:sz="4" w:space="4" w:color="7F7F7F"/>
        <w:bottom w:val="single" w:sz="4" w:space="1" w:color="7F7F7F"/>
        <w:right w:val="single" w:sz="4" w:space="4" w:color="7F7F7F"/>
      </w:pBdr>
      <w:shd w:val="clear" w:color="auto" w:fill="D9D9D9"/>
      <w:jc w:val="center"/>
    </w:pPr>
    <w:rPr>
      <w:noProof/>
      <w:color w:val="1F497D"/>
    </w:rPr>
  </w:style>
  <w:style w:type="paragraph" w:customStyle="1" w:styleId="AppendixHeading">
    <w:name w:val="Appendix Heading"/>
    <w:basedOn w:val="VolumeHeading"/>
    <w:next w:val="BodyText"/>
    <w:qFormat/>
    <w:rsid w:val="00A370AD"/>
    <w:pPr>
      <w:pageBreakBefore/>
      <w:numPr>
        <w:numId w:val="9"/>
      </w:numPr>
      <w:spacing w:line="240" w:lineRule="auto"/>
      <w:outlineLvl w:val="0"/>
    </w:pPr>
    <w:rPr>
      <w:caps/>
      <w:spacing w:val="-20"/>
    </w:rPr>
  </w:style>
  <w:style w:type="paragraph" w:customStyle="1" w:styleId="AppendixHeading1">
    <w:name w:val="Appendix Heading 1"/>
    <w:basedOn w:val="Heading1"/>
    <w:next w:val="BodyText"/>
    <w:qFormat/>
    <w:rsid w:val="000A60E7"/>
    <w:pPr>
      <w:numPr>
        <w:ilvl w:val="1"/>
        <w:numId w:val="9"/>
      </w:numPr>
      <w:tabs>
        <w:tab w:val="left" w:pos="1080"/>
      </w:tabs>
      <w:outlineLvl w:val="1"/>
    </w:pPr>
  </w:style>
  <w:style w:type="paragraph" w:customStyle="1" w:styleId="AppendixHeading2">
    <w:name w:val="Appendix Heading 2"/>
    <w:basedOn w:val="AppendixHeading1"/>
    <w:next w:val="BodyText"/>
    <w:qFormat/>
    <w:rsid w:val="005907D9"/>
    <w:pPr>
      <w:numPr>
        <w:ilvl w:val="2"/>
      </w:numPr>
      <w:outlineLvl w:val="2"/>
    </w:pPr>
    <w:rPr>
      <w:color w:val="0070C0"/>
    </w:rPr>
  </w:style>
  <w:style w:type="paragraph" w:customStyle="1" w:styleId="AppendixHeading3">
    <w:name w:val="Appendix Heading 3"/>
    <w:basedOn w:val="AppendixHeading2"/>
    <w:next w:val="BodyText"/>
    <w:qFormat/>
    <w:rsid w:val="003611D5"/>
    <w:pPr>
      <w:numPr>
        <w:ilvl w:val="3"/>
      </w:numPr>
    </w:pPr>
    <w:rPr>
      <w:color w:val="002060"/>
    </w:rPr>
  </w:style>
  <w:style w:type="paragraph" w:customStyle="1" w:styleId="AppendixHeading4">
    <w:name w:val="Appendix Heading 4"/>
    <w:basedOn w:val="AppendixHeading3"/>
    <w:next w:val="BodyText"/>
    <w:qFormat/>
    <w:rsid w:val="003611D5"/>
    <w:pPr>
      <w:numPr>
        <w:ilvl w:val="4"/>
      </w:numPr>
      <w:tabs>
        <w:tab w:val="clear" w:pos="1080"/>
        <w:tab w:val="left" w:pos="1440"/>
      </w:tabs>
      <w:outlineLvl w:val="3"/>
    </w:pPr>
    <w:rPr>
      <w:noProof/>
      <w:color w:val="4F81BD"/>
    </w:rPr>
  </w:style>
  <w:style w:type="table" w:customStyle="1" w:styleId="TemplateTable2">
    <w:name w:val="Template Table 2"/>
    <w:basedOn w:val="TableNormal"/>
    <w:uiPriority w:val="99"/>
    <w:rsid w:val="00986518"/>
    <w:rPr>
      <w:rFonts w:ascii="Arial Narrow" w:hAnsi="Arial Narrow"/>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cantSplit/>
    </w:trPr>
    <w:tcPr>
      <w:vAlign w:val="center"/>
    </w:tcPr>
    <w:tblStylePr w:type="firstRow">
      <w:pPr>
        <w:wordWrap/>
        <w:jc w:val="center"/>
      </w:pPr>
      <w:rPr>
        <w:b/>
        <w:color w:val="auto"/>
      </w:rPr>
      <w:tblPr/>
      <w:trPr>
        <w:cantSplit w:val="0"/>
        <w:tblHeader/>
      </w:trPr>
      <w:tcPr>
        <w:shd w:val="clear" w:color="auto" w:fill="C6D9F1"/>
      </w:tcPr>
    </w:tblStylePr>
    <w:tblStylePr w:type="lastRow">
      <w:rPr>
        <w:b/>
      </w:rPr>
    </w:tblStylePr>
    <w:tblStylePr w:type="firstCol">
      <w:rPr>
        <w:b/>
      </w:rPr>
    </w:tblStylePr>
  </w:style>
  <w:style w:type="table" w:styleId="Table3Deffects1">
    <w:name w:val="Table 3D effects 1"/>
    <w:basedOn w:val="TableNormal"/>
    <w:locked/>
    <w:rsid w:val="009522E1"/>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locked/>
    <w:rsid w:val="009522E1"/>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CoverPageClientName">
    <w:name w:val="Cover Page Client Name"/>
    <w:basedOn w:val="Normal"/>
    <w:qFormat/>
    <w:rsid w:val="00E8502E"/>
    <w:pPr>
      <w:widowControl w:val="0"/>
      <w:autoSpaceDE w:val="0"/>
      <w:autoSpaceDN w:val="0"/>
      <w:adjustRightInd w:val="0"/>
      <w:spacing w:after="1170" w:line="288" w:lineRule="auto"/>
      <w:textAlignment w:val="center"/>
    </w:pPr>
    <w:rPr>
      <w:rFonts w:ascii="Roboto-Bold" w:eastAsia="MS Mincho" w:hAnsi="Roboto-Bold" w:cs="Roboto-Bold"/>
      <w:b/>
      <w:bCs/>
      <w:color w:val="C06A28"/>
      <w:spacing w:val="26"/>
      <w:sz w:val="28"/>
      <w:szCs w:val="26"/>
    </w:rPr>
  </w:style>
  <w:style w:type="paragraph" w:customStyle="1" w:styleId="CoverPageSubheading">
    <w:name w:val="Cover Page Subheading"/>
    <w:basedOn w:val="Normal"/>
    <w:qFormat/>
    <w:rsid w:val="00E8502E"/>
    <w:pPr>
      <w:widowControl w:val="0"/>
      <w:autoSpaceDE w:val="0"/>
      <w:autoSpaceDN w:val="0"/>
      <w:adjustRightInd w:val="0"/>
      <w:spacing w:after="630" w:line="288" w:lineRule="auto"/>
      <w:textAlignment w:val="center"/>
    </w:pPr>
    <w:rPr>
      <w:rFonts w:ascii="Roboto-Bold" w:eastAsia="MS Mincho" w:hAnsi="Roboto-Bold" w:cs="Roboto-Bold"/>
      <w:b/>
      <w:bCs/>
      <w:color w:val="023F67"/>
      <w:sz w:val="32"/>
      <w:szCs w:val="32"/>
    </w:rPr>
  </w:style>
  <w:style w:type="paragraph" w:customStyle="1" w:styleId="CoverPageNormalText">
    <w:name w:val="Cover Page Normal Text"/>
    <w:basedOn w:val="Normal"/>
    <w:qFormat/>
    <w:rsid w:val="00B24906"/>
    <w:pPr>
      <w:widowControl w:val="0"/>
      <w:autoSpaceDE w:val="0"/>
      <w:autoSpaceDN w:val="0"/>
      <w:adjustRightInd w:val="0"/>
      <w:spacing w:after="90" w:line="288" w:lineRule="auto"/>
      <w:ind w:left="-360"/>
      <w:textAlignment w:val="center"/>
    </w:pPr>
    <w:rPr>
      <w:rFonts w:ascii="Roboto-Bold" w:eastAsia="MS Mincho" w:hAnsi="Roboto-Bold" w:cs="Roboto-Bold"/>
      <w:b/>
      <w:bCs/>
      <w:color w:val="023F67"/>
    </w:rPr>
  </w:style>
  <w:style w:type="character" w:customStyle="1" w:styleId="In-LineParagraphHeading">
    <w:name w:val="In-Line Paragraph Heading"/>
    <w:uiPriority w:val="1"/>
    <w:qFormat/>
    <w:rsid w:val="004855DD"/>
    <w:rPr>
      <w:rFonts w:ascii="Franklin Gothic Demi Cond" w:hAnsi="Franklin Gothic Demi Cond"/>
      <w:color w:val="0070C0"/>
      <w:sz w:val="24"/>
    </w:rPr>
  </w:style>
  <w:style w:type="paragraph" w:customStyle="1" w:styleId="ParagraphHeading2">
    <w:name w:val="Paragraph Heading 2"/>
    <w:basedOn w:val="Normal"/>
    <w:next w:val="BodyText"/>
    <w:qFormat/>
    <w:rsid w:val="00E82C17"/>
    <w:rPr>
      <w:rFonts w:ascii="Arial Bold" w:hAnsi="Arial Bold"/>
      <w:b/>
      <w:noProof/>
      <w:snapToGrid w:val="0"/>
      <w:color w:val="0070C0"/>
      <w:spacing w:val="-10"/>
      <w:szCs w:val="22"/>
    </w:rPr>
  </w:style>
  <w:style w:type="table" w:styleId="PlainTable2">
    <w:name w:val="Plain Table 2"/>
    <w:basedOn w:val="TableNormal"/>
    <w:uiPriority w:val="42"/>
    <w:rsid w:val="0076045F"/>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emplateTable3">
    <w:name w:val="Template Table 3"/>
    <w:basedOn w:val="TableNormal"/>
    <w:uiPriority w:val="99"/>
    <w:rsid w:val="0076045F"/>
    <w:tblPr>
      <w:tblBorders>
        <w:insideH w:val="single" w:sz="4" w:space="0" w:color="808080"/>
      </w:tblBorders>
    </w:tblPr>
    <w:tblStylePr w:type="firstRow">
      <w:tblPr/>
      <w:tcPr>
        <w:shd w:val="clear" w:color="auto" w:fill="DBE5F1"/>
      </w:tcPr>
    </w:tblStylePr>
  </w:style>
  <w:style w:type="character" w:styleId="Strong">
    <w:name w:val="Strong"/>
    <w:basedOn w:val="DefaultParagraphFont"/>
    <w:uiPriority w:val="22"/>
    <w:qFormat/>
    <w:locked/>
    <w:rsid w:val="00165A31"/>
    <w:rPr>
      <w:b/>
      <w:bCs/>
    </w:rPr>
  </w:style>
  <w:style w:type="character" w:customStyle="1" w:styleId="CaptionDescriptionChar">
    <w:name w:val="Caption Description Char"/>
    <w:basedOn w:val="CaptionChar"/>
    <w:link w:val="CaptionDescription"/>
    <w:locked/>
    <w:rsid w:val="00165A31"/>
    <w:rPr>
      <w:rFonts w:ascii="Arial" w:hAnsi="Arial"/>
      <w:b w:val="0"/>
      <w:color w:val="0070C0"/>
      <w:sz w:val="18"/>
    </w:rPr>
  </w:style>
  <w:style w:type="paragraph" w:customStyle="1" w:styleId="CoverTitle">
    <w:name w:val="Cover Title"/>
    <w:basedOn w:val="Normal"/>
    <w:qFormat/>
    <w:rsid w:val="00B24906"/>
    <w:pPr>
      <w:widowControl w:val="0"/>
      <w:autoSpaceDE w:val="0"/>
      <w:autoSpaceDN w:val="0"/>
      <w:adjustRightInd w:val="0"/>
      <w:spacing w:after="80" w:line="288" w:lineRule="auto"/>
      <w:ind w:left="-360"/>
      <w:textAlignment w:val="center"/>
    </w:pPr>
    <w:rPr>
      <w:rFonts w:ascii="Arial" w:hAnsi="Arial" w:cs="Arial"/>
      <w:b/>
      <w:bCs/>
      <w:color w:val="023F67"/>
      <w:spacing w:val="-10"/>
      <w:sz w:val="36"/>
      <w:szCs w:val="48"/>
    </w:rPr>
  </w:style>
  <w:style w:type="paragraph" w:customStyle="1" w:styleId="CoverClient">
    <w:name w:val="Cover Client"/>
    <w:basedOn w:val="Normal"/>
    <w:qFormat/>
    <w:rsid w:val="00B24906"/>
    <w:pPr>
      <w:widowControl w:val="0"/>
      <w:autoSpaceDE w:val="0"/>
      <w:autoSpaceDN w:val="0"/>
      <w:adjustRightInd w:val="0"/>
      <w:spacing w:after="300" w:line="288" w:lineRule="auto"/>
      <w:ind w:left="-360"/>
      <w:textAlignment w:val="center"/>
    </w:pPr>
    <w:rPr>
      <w:rFonts w:ascii="Arial" w:hAnsi="Arial" w:cs="Arial"/>
      <w:b/>
      <w:bCs/>
      <w:color w:val="EDA820"/>
      <w:spacing w:val="26"/>
      <w:sz w:val="26"/>
      <w:szCs w:val="26"/>
    </w:rPr>
  </w:style>
  <w:style w:type="paragraph" w:customStyle="1" w:styleId="CoverSolicitation">
    <w:name w:val="Cover Solicitation"/>
    <w:basedOn w:val="Normal"/>
    <w:qFormat/>
    <w:rsid w:val="00B24906"/>
    <w:pPr>
      <w:widowControl w:val="0"/>
      <w:autoSpaceDE w:val="0"/>
      <w:autoSpaceDN w:val="0"/>
      <w:adjustRightInd w:val="0"/>
      <w:spacing w:after="480" w:line="288" w:lineRule="auto"/>
      <w:ind w:left="-360"/>
      <w:textAlignment w:val="center"/>
    </w:pPr>
    <w:rPr>
      <w:rFonts w:ascii="Arial" w:hAnsi="Arial" w:cs="Arial"/>
      <w:b/>
      <w:bCs/>
      <w:color w:val="023F67"/>
      <w:sz w:val="26"/>
      <w:szCs w:val="26"/>
    </w:rPr>
  </w:style>
  <w:style w:type="paragraph" w:customStyle="1" w:styleId="CoverDocumentType">
    <w:name w:val="Cover Document Type"/>
    <w:basedOn w:val="Normal"/>
    <w:qFormat/>
    <w:rsid w:val="00B24906"/>
    <w:pPr>
      <w:widowControl w:val="0"/>
      <w:autoSpaceDE w:val="0"/>
      <w:autoSpaceDN w:val="0"/>
      <w:adjustRightInd w:val="0"/>
      <w:spacing w:after="480" w:line="288" w:lineRule="auto"/>
      <w:ind w:left="-360"/>
      <w:textAlignment w:val="center"/>
    </w:pPr>
    <w:rPr>
      <w:rFonts w:ascii="Arial" w:hAnsi="Arial" w:cs="Arial"/>
      <w:b/>
      <w:bCs/>
      <w:color w:val="EDA820"/>
      <w:sz w:val="30"/>
      <w:szCs w:val="30"/>
    </w:rPr>
  </w:style>
  <w:style w:type="paragraph" w:customStyle="1" w:styleId="Cover-REIAddress">
    <w:name w:val="Cover - REI Address"/>
    <w:basedOn w:val="Normal"/>
    <w:qFormat/>
    <w:rsid w:val="00B24906"/>
    <w:pPr>
      <w:widowControl w:val="0"/>
      <w:autoSpaceDE w:val="0"/>
      <w:autoSpaceDN w:val="0"/>
      <w:adjustRightInd w:val="0"/>
      <w:spacing w:after="100" w:line="288" w:lineRule="auto"/>
      <w:ind w:left="-360"/>
      <w:textAlignment w:val="center"/>
    </w:pPr>
    <w:rPr>
      <w:rFonts w:ascii="Roboto-Regular" w:hAnsi="Roboto-Regular" w:cs="Roboto-Regular"/>
      <w:b/>
      <w:color w:val="EDA820"/>
      <w:sz w:val="20"/>
      <w:szCs w:val="20"/>
    </w:rPr>
  </w:style>
  <w:style w:type="paragraph" w:customStyle="1" w:styleId="Default">
    <w:name w:val="Default"/>
    <w:rsid w:val="000E192C"/>
    <w:pPr>
      <w:autoSpaceDE w:val="0"/>
      <w:autoSpaceDN w:val="0"/>
      <w:adjustRightInd w:val="0"/>
    </w:pPr>
    <w:rPr>
      <w:rFonts w:ascii="Calibri" w:hAnsi="Calibri" w:cs="Calibri"/>
      <w:color w:val="000000"/>
      <w:sz w:val="24"/>
      <w:szCs w:val="24"/>
    </w:rPr>
  </w:style>
  <w:style w:type="paragraph" w:customStyle="1" w:styleId="Normal1">
    <w:name w:val="Normal1"/>
    <w:rsid w:val="000120E9"/>
    <w:pPr>
      <w:spacing w:line="276" w:lineRule="auto"/>
    </w:pPr>
    <w:rPr>
      <w:rFonts w:ascii="Arial" w:eastAsia="Arial" w:hAnsi="Arial" w:cs="Arial"/>
      <w:color w:val="000000"/>
      <w:sz w:val="22"/>
      <w:lang w:val="en-CA" w:eastAsia="en-CA"/>
    </w:rPr>
  </w:style>
  <w:style w:type="paragraph" w:styleId="BalloonText">
    <w:name w:val="Balloon Text"/>
    <w:basedOn w:val="Normal"/>
    <w:link w:val="BalloonTextChar"/>
    <w:uiPriority w:val="99"/>
    <w:semiHidden/>
    <w:unhideWhenUsed/>
    <w:rsid w:val="000120E9"/>
    <w:rPr>
      <w:rFonts w:ascii="Tahoma" w:eastAsia="Arial" w:hAnsi="Tahoma" w:cs="Tahoma"/>
      <w:color w:val="000000"/>
      <w:sz w:val="16"/>
      <w:szCs w:val="16"/>
      <w:lang w:val="en-CA" w:eastAsia="en-CA"/>
    </w:rPr>
  </w:style>
  <w:style w:type="character" w:customStyle="1" w:styleId="BalloonTextChar">
    <w:name w:val="Balloon Text Char"/>
    <w:basedOn w:val="DefaultParagraphFont"/>
    <w:link w:val="BalloonText"/>
    <w:uiPriority w:val="99"/>
    <w:semiHidden/>
    <w:rsid w:val="000120E9"/>
    <w:rPr>
      <w:rFonts w:ascii="Tahoma" w:eastAsia="Arial" w:hAnsi="Tahoma" w:cs="Tahoma"/>
      <w:color w:val="000000"/>
      <w:sz w:val="16"/>
      <w:szCs w:val="16"/>
      <w:lang w:val="en-CA" w:eastAsia="en-CA"/>
    </w:rPr>
  </w:style>
  <w:style w:type="paragraph" w:customStyle="1" w:styleId="TitlePage-MainTitle">
    <w:name w:val="Title Page - Main Title"/>
    <w:basedOn w:val="Normal"/>
    <w:qFormat/>
    <w:rsid w:val="00C45EB0"/>
    <w:pPr>
      <w:widowControl w:val="0"/>
      <w:autoSpaceDE w:val="0"/>
      <w:autoSpaceDN w:val="0"/>
      <w:adjustRightInd w:val="0"/>
      <w:spacing w:after="80" w:line="288" w:lineRule="auto"/>
      <w:ind w:left="-720"/>
      <w:textAlignment w:val="center"/>
    </w:pPr>
    <w:rPr>
      <w:rFonts w:ascii="Arial" w:hAnsi="Arial" w:cs="Arial"/>
      <w:b/>
      <w:bCs/>
      <w:color w:val="023F67"/>
      <w:spacing w:val="-10"/>
      <w:sz w:val="44"/>
      <w:szCs w:val="44"/>
    </w:rPr>
  </w:style>
  <w:style w:type="paragraph" w:customStyle="1" w:styleId="TitlePage-MinorTitle">
    <w:name w:val="Title Page - Minor Title"/>
    <w:basedOn w:val="Normal"/>
    <w:qFormat/>
    <w:rsid w:val="00C45EB0"/>
    <w:pPr>
      <w:widowControl w:val="0"/>
      <w:autoSpaceDE w:val="0"/>
      <w:autoSpaceDN w:val="0"/>
      <w:adjustRightInd w:val="0"/>
      <w:spacing w:after="300" w:line="288" w:lineRule="auto"/>
      <w:ind w:left="-720"/>
      <w:textAlignment w:val="center"/>
    </w:pPr>
    <w:rPr>
      <w:rFonts w:ascii="Arial" w:hAnsi="Arial" w:cs="Arial"/>
      <w:b/>
      <w:bCs/>
      <w:color w:val="EDA820"/>
      <w:spacing w:val="26"/>
      <w:sz w:val="26"/>
      <w:szCs w:val="26"/>
    </w:rPr>
  </w:style>
  <w:style w:type="paragraph" w:customStyle="1" w:styleId="ProposalQuote">
    <w:name w:val="Proposal Quote"/>
    <w:basedOn w:val="BodyText"/>
    <w:next w:val="Normal"/>
    <w:qFormat/>
    <w:rsid w:val="004906FA"/>
    <w:pPr>
      <w:spacing w:before="240" w:after="240"/>
    </w:pPr>
    <w:rPr>
      <w:i/>
      <w:sz w:val="20"/>
    </w:rPr>
  </w:style>
  <w:style w:type="paragraph" w:styleId="CommentSubject">
    <w:name w:val="annotation subject"/>
    <w:basedOn w:val="CommentText"/>
    <w:next w:val="CommentText"/>
    <w:link w:val="CommentSubjectChar"/>
    <w:semiHidden/>
    <w:unhideWhenUsed/>
    <w:locked/>
    <w:rsid w:val="00E6590E"/>
    <w:rPr>
      <w:b/>
      <w:bCs/>
    </w:rPr>
  </w:style>
  <w:style w:type="character" w:customStyle="1" w:styleId="CommentSubjectChar">
    <w:name w:val="Comment Subject Char"/>
    <w:basedOn w:val="CommentTextChar"/>
    <w:link w:val="CommentSubject"/>
    <w:semiHidden/>
    <w:rsid w:val="00E6590E"/>
    <w:rPr>
      <w:rFonts w:ascii="Arial" w:hAnsi="Arial"/>
      <w:b/>
      <w:bCs/>
    </w:rPr>
  </w:style>
  <w:style w:type="paragraph" w:styleId="ListParagraph">
    <w:name w:val="List Paragraph"/>
    <w:aliases w:val="Bullets,List - Dash"/>
    <w:basedOn w:val="Normal"/>
    <w:link w:val="ListParagraphChar"/>
    <w:uiPriority w:val="1"/>
    <w:qFormat/>
    <w:locked/>
    <w:rsid w:val="00805F4B"/>
    <w:pPr>
      <w:ind w:left="720"/>
      <w:contextualSpacing/>
    </w:pPr>
    <w:rPr>
      <w:rFonts w:asciiTheme="minorHAnsi" w:hAnsiTheme="minorHAnsi"/>
    </w:rPr>
  </w:style>
  <w:style w:type="character" w:customStyle="1" w:styleId="ListParagraphChar">
    <w:name w:val="List Paragraph Char"/>
    <w:aliases w:val="Bullets Char,List - Dash Char"/>
    <w:link w:val="ListParagraph"/>
    <w:uiPriority w:val="34"/>
    <w:locked/>
    <w:rsid w:val="00805F4B"/>
    <w:rPr>
      <w:rFonts w:asciiTheme="minorHAnsi" w:hAnsiTheme="minorHAnsi"/>
      <w:sz w:val="24"/>
      <w:szCs w:val="24"/>
    </w:rPr>
  </w:style>
  <w:style w:type="paragraph" w:styleId="Revision">
    <w:name w:val="Revision"/>
    <w:hidden/>
    <w:uiPriority w:val="99"/>
    <w:semiHidden/>
    <w:rsid w:val="00EA3A77"/>
  </w:style>
  <w:style w:type="paragraph" w:styleId="NormalWeb">
    <w:name w:val="Normal (Web)"/>
    <w:basedOn w:val="Normal"/>
    <w:uiPriority w:val="99"/>
    <w:unhideWhenUsed/>
    <w:locked/>
    <w:rsid w:val="0080673C"/>
    <w:pPr>
      <w:spacing w:before="100" w:beforeAutospacing="1" w:after="100" w:afterAutospacing="1"/>
    </w:pPr>
  </w:style>
  <w:style w:type="character" w:customStyle="1" w:styleId="apple-converted-space">
    <w:name w:val="apple-converted-space"/>
    <w:basedOn w:val="DefaultParagraphFont"/>
    <w:rsid w:val="0080673C"/>
  </w:style>
  <w:style w:type="character" w:customStyle="1" w:styleId="cxexpandedcontent">
    <w:name w:val="cxexpandedcontent"/>
    <w:basedOn w:val="DefaultParagraphFont"/>
    <w:rsid w:val="0080673C"/>
  </w:style>
  <w:style w:type="paragraph" w:customStyle="1" w:styleId="TitlePage-SoliciationNumber">
    <w:name w:val="Title Page - Soliciation Number"/>
    <w:basedOn w:val="Normal"/>
    <w:qFormat/>
    <w:rsid w:val="00C45EB0"/>
    <w:pPr>
      <w:widowControl w:val="0"/>
      <w:autoSpaceDE w:val="0"/>
      <w:autoSpaceDN w:val="0"/>
      <w:adjustRightInd w:val="0"/>
      <w:spacing w:after="480" w:line="288" w:lineRule="auto"/>
      <w:ind w:left="-720"/>
      <w:textAlignment w:val="center"/>
    </w:pPr>
    <w:rPr>
      <w:rFonts w:ascii="Arial" w:hAnsi="Arial" w:cs="Arial"/>
      <w:b/>
      <w:bCs/>
      <w:color w:val="023F67"/>
      <w:sz w:val="26"/>
      <w:szCs w:val="26"/>
    </w:rPr>
  </w:style>
  <w:style w:type="paragraph" w:customStyle="1" w:styleId="TitlePage-VolumeName">
    <w:name w:val="Title Page - Volume Name"/>
    <w:basedOn w:val="Normal"/>
    <w:qFormat/>
    <w:rsid w:val="00C45EB0"/>
    <w:pPr>
      <w:widowControl w:val="0"/>
      <w:autoSpaceDE w:val="0"/>
      <w:autoSpaceDN w:val="0"/>
      <w:adjustRightInd w:val="0"/>
      <w:spacing w:after="480" w:line="288" w:lineRule="auto"/>
      <w:ind w:left="-720"/>
      <w:textAlignment w:val="center"/>
    </w:pPr>
    <w:rPr>
      <w:rFonts w:ascii="Arial" w:hAnsi="Arial" w:cs="Arial"/>
      <w:b/>
      <w:bCs/>
      <w:color w:val="EDA820"/>
      <w:sz w:val="30"/>
      <w:szCs w:val="30"/>
    </w:rPr>
  </w:style>
  <w:style w:type="paragraph" w:customStyle="1" w:styleId="TitlePage-SubmittedTo">
    <w:name w:val="Title Page - Submitted To"/>
    <w:basedOn w:val="Normal"/>
    <w:qFormat/>
    <w:rsid w:val="00C45EB0"/>
    <w:pPr>
      <w:widowControl w:val="0"/>
      <w:autoSpaceDE w:val="0"/>
      <w:autoSpaceDN w:val="0"/>
      <w:adjustRightInd w:val="0"/>
      <w:spacing w:after="140" w:line="288" w:lineRule="auto"/>
      <w:ind w:left="-720"/>
      <w:textAlignment w:val="center"/>
    </w:pPr>
    <w:rPr>
      <w:rFonts w:ascii="Arial" w:hAnsi="Arial" w:cs="Arial"/>
      <w:i/>
      <w:iCs/>
      <w:color w:val="023F67"/>
      <w:sz w:val="20"/>
      <w:szCs w:val="20"/>
    </w:rPr>
  </w:style>
  <w:style w:type="paragraph" w:customStyle="1" w:styleId="TitlePage-PersonName">
    <w:name w:val="Title Page - Person Name"/>
    <w:basedOn w:val="Normal"/>
    <w:qFormat/>
    <w:rsid w:val="00C45EB0"/>
    <w:pPr>
      <w:widowControl w:val="0"/>
      <w:autoSpaceDE w:val="0"/>
      <w:autoSpaceDN w:val="0"/>
      <w:adjustRightInd w:val="0"/>
      <w:spacing w:after="240" w:line="288" w:lineRule="auto"/>
      <w:ind w:left="-720"/>
      <w:textAlignment w:val="center"/>
    </w:pPr>
    <w:rPr>
      <w:rFonts w:ascii="Arial" w:hAnsi="Arial" w:cs="Arial"/>
      <w:b/>
      <w:bCs/>
      <w:color w:val="023F67"/>
      <w:sz w:val="20"/>
      <w:szCs w:val="20"/>
    </w:rPr>
  </w:style>
  <w:style w:type="paragraph" w:customStyle="1" w:styleId="TitlePage-EmailAddress">
    <w:name w:val="Title Page - Email Address"/>
    <w:basedOn w:val="TitlePage-PersonName"/>
    <w:qFormat/>
    <w:rsid w:val="00C45EB0"/>
  </w:style>
  <w:style w:type="paragraph" w:customStyle="1" w:styleId="TitlePage-Date">
    <w:name w:val="Title Page - Date"/>
    <w:basedOn w:val="Normal"/>
    <w:qFormat/>
    <w:rsid w:val="00C45EB0"/>
    <w:pPr>
      <w:widowControl w:val="0"/>
      <w:autoSpaceDE w:val="0"/>
      <w:autoSpaceDN w:val="0"/>
      <w:adjustRightInd w:val="0"/>
      <w:spacing w:after="100" w:line="288" w:lineRule="auto"/>
      <w:ind w:left="-720"/>
      <w:textAlignment w:val="center"/>
    </w:pPr>
    <w:rPr>
      <w:rFonts w:ascii="Arial" w:hAnsi="Arial" w:cs="Arial"/>
      <w:b/>
      <w:bCs/>
      <w:color w:val="023F67"/>
      <w:sz w:val="26"/>
      <w:szCs w:val="26"/>
    </w:rPr>
  </w:style>
  <w:style w:type="paragraph" w:customStyle="1" w:styleId="TitlePage-Logo">
    <w:name w:val="Title Page - Logo"/>
    <w:basedOn w:val="Normal"/>
    <w:qFormat/>
    <w:rsid w:val="00C45EB0"/>
    <w:pPr>
      <w:widowControl w:val="0"/>
      <w:autoSpaceDE w:val="0"/>
      <w:autoSpaceDN w:val="0"/>
      <w:adjustRightInd w:val="0"/>
      <w:spacing w:after="100" w:line="288" w:lineRule="auto"/>
      <w:ind w:left="-720"/>
      <w:textAlignment w:val="center"/>
    </w:pPr>
    <w:rPr>
      <w:rFonts w:ascii="Arial" w:hAnsi="Arial" w:cs="Arial"/>
      <w:b/>
      <w:bCs/>
      <w:noProof/>
      <w:color w:val="023F67"/>
      <w:sz w:val="26"/>
      <w:szCs w:val="26"/>
    </w:rPr>
  </w:style>
  <w:style w:type="paragraph" w:customStyle="1" w:styleId="TitlePage-Address">
    <w:name w:val="Title Page - Address"/>
    <w:basedOn w:val="Normal"/>
    <w:qFormat/>
    <w:rsid w:val="00C45EB0"/>
    <w:rPr>
      <w:rFonts w:ascii="Roboto-Regular" w:hAnsi="Roboto-Regular" w:cs="Roboto-Regular"/>
      <w:b/>
      <w:color w:val="EDA820"/>
      <w:sz w:val="20"/>
      <w:szCs w:val="20"/>
    </w:rPr>
  </w:style>
  <w:style w:type="paragraph" w:customStyle="1" w:styleId="BodyText-NoSpace">
    <w:name w:val="Body Text - No Space"/>
    <w:basedOn w:val="BodyText"/>
    <w:qFormat/>
    <w:rsid w:val="00D853D5"/>
    <w:pPr>
      <w:spacing w:after="0"/>
    </w:pPr>
  </w:style>
  <w:style w:type="paragraph" w:customStyle="1" w:styleId="AppendixATableText">
    <w:name w:val="Appendix A Table Text"/>
    <w:basedOn w:val="Normal"/>
    <w:qFormat/>
    <w:rsid w:val="00D853D5"/>
    <w:pPr>
      <w:jc w:val="center"/>
    </w:pPr>
    <w:rPr>
      <w:rFonts w:ascii="Arial" w:hAnsi="Arial" w:cs="Arial"/>
      <w:sz w:val="20"/>
      <w:szCs w:val="20"/>
    </w:rPr>
  </w:style>
  <w:style w:type="paragraph" w:customStyle="1" w:styleId="BlueIntro">
    <w:name w:val="Blue Intro"/>
    <w:basedOn w:val="Normal1"/>
    <w:qFormat/>
    <w:rsid w:val="002774D3"/>
    <w:pPr>
      <w:spacing w:after="240" w:line="240" w:lineRule="auto"/>
    </w:pPr>
    <w:rPr>
      <w:rFonts w:ascii="Times New Roman" w:eastAsia="Times New Roman" w:hAnsi="Times New Roman" w:cs="Times New Roman"/>
      <w:b/>
      <w:color w:val="0070C0"/>
      <w:sz w:val="24"/>
    </w:rPr>
  </w:style>
  <w:style w:type="paragraph" w:customStyle="1" w:styleId="BidResponseBullet1">
    <w:name w:val="Bid Response Bullet 1"/>
    <w:basedOn w:val="Normal"/>
    <w:rsid w:val="00CE3CC8"/>
    <w:pPr>
      <w:numPr>
        <w:numId w:val="11"/>
      </w:numPr>
      <w:spacing w:before="120" w:after="120"/>
    </w:pPr>
    <w:rPr>
      <w:rFonts w:ascii="Georgia" w:eastAsiaTheme="minorHAnsi" w:hAnsi="Georgia"/>
      <w:color w:val="0070C0"/>
      <w:sz w:val="22"/>
      <w:szCs w:val="22"/>
    </w:rPr>
  </w:style>
  <w:style w:type="paragraph" w:customStyle="1" w:styleId="Paragraph">
    <w:name w:val="Paragraph"/>
    <w:basedOn w:val="BodyText"/>
    <w:link w:val="ParagraphChar"/>
    <w:qFormat/>
    <w:rsid w:val="004F65B3"/>
    <w:pPr>
      <w:spacing w:before="200" w:after="200"/>
    </w:pPr>
    <w:rPr>
      <w:szCs w:val="24"/>
    </w:rPr>
  </w:style>
  <w:style w:type="character" w:customStyle="1" w:styleId="ParagraphChar">
    <w:name w:val="Paragraph Char"/>
    <w:basedOn w:val="BodyTextChar"/>
    <w:link w:val="Paragraph"/>
    <w:rsid w:val="004F65B3"/>
    <w:rPr>
      <w:sz w:val="24"/>
      <w:szCs w:val="24"/>
    </w:rPr>
  </w:style>
  <w:style w:type="table" w:styleId="TableGrid5">
    <w:name w:val="Table Grid 5"/>
    <w:basedOn w:val="TableNormal"/>
    <w:semiHidden/>
    <w:locked/>
    <w:rsid w:val="002E3B4A"/>
    <w:pPr>
      <w:spacing w:after="12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ResumeNormal">
    <w:name w:val="Resume Normal"/>
    <w:basedOn w:val="Normal"/>
    <w:link w:val="ResumeNormalChar"/>
    <w:qFormat/>
    <w:rsid w:val="0037556B"/>
    <w:rPr>
      <w:rFonts w:ascii="Arial" w:hAnsi="Arial" w:cs="Arial"/>
      <w:sz w:val="20"/>
    </w:rPr>
  </w:style>
  <w:style w:type="character" w:customStyle="1" w:styleId="ResumeNormalChar">
    <w:name w:val="Resume Normal Char"/>
    <w:basedOn w:val="DefaultParagraphFont"/>
    <w:link w:val="ResumeNormal"/>
    <w:rsid w:val="0037556B"/>
    <w:rPr>
      <w:rFonts w:ascii="Arial" w:hAnsi="Arial" w:cs="Arial"/>
      <w:szCs w:val="24"/>
    </w:rPr>
  </w:style>
  <w:style w:type="paragraph" w:customStyle="1" w:styleId="ResumeRoleTitle">
    <w:name w:val="Resume Role Title"/>
    <w:basedOn w:val="ResumeNormal"/>
    <w:next w:val="ResumeNormal"/>
    <w:qFormat/>
    <w:rsid w:val="0037556B"/>
    <w:pPr>
      <w:keepNext/>
      <w:spacing w:before="240"/>
      <w:contextualSpacing/>
    </w:pPr>
    <w:rPr>
      <w:b/>
    </w:rPr>
  </w:style>
  <w:style w:type="character" w:customStyle="1" w:styleId="ph">
    <w:name w:val="ph"/>
    <w:basedOn w:val="DefaultParagraphFont"/>
    <w:rsid w:val="00780C5A"/>
  </w:style>
  <w:style w:type="paragraph" w:customStyle="1" w:styleId="Question">
    <w:name w:val="Question"/>
    <w:basedOn w:val="BodyText"/>
    <w:next w:val="BodyText"/>
    <w:qFormat/>
    <w:rsid w:val="004C7FB9"/>
    <w:rPr>
      <w:rFonts w:asciiTheme="minorHAnsi" w:hAnsiTheme="minorHAnsi"/>
      <w:sz w:val="22"/>
    </w:rPr>
  </w:style>
  <w:style w:type="character" w:styleId="FollowedHyperlink">
    <w:name w:val="FollowedHyperlink"/>
    <w:basedOn w:val="DefaultParagraphFont"/>
    <w:semiHidden/>
    <w:unhideWhenUsed/>
    <w:locked/>
    <w:rsid w:val="00EB6774"/>
    <w:rPr>
      <w:color w:val="800080" w:themeColor="followedHyperlink"/>
      <w:u w:val="single"/>
    </w:rPr>
  </w:style>
  <w:style w:type="character" w:customStyle="1" w:styleId="Heading3Char">
    <w:name w:val="Heading 3 Char"/>
    <w:basedOn w:val="DefaultParagraphFont"/>
    <w:link w:val="Heading3"/>
    <w:rsid w:val="001913B6"/>
    <w:rPr>
      <w:rFonts w:ascii="Arial Bold" w:hAnsi="Arial Bold"/>
      <w:b/>
      <w:color w:val="000080"/>
      <w:sz w:val="24"/>
      <w:szCs w:val="22"/>
    </w:rPr>
  </w:style>
  <w:style w:type="character" w:customStyle="1" w:styleId="Heading5Char">
    <w:name w:val="Heading 5 Char"/>
    <w:basedOn w:val="DefaultParagraphFont"/>
    <w:link w:val="Heading5"/>
    <w:rsid w:val="00A64642"/>
    <w:rPr>
      <w:rFonts w:ascii="Arial Bold" w:hAnsi="Arial Bold" w:cs="Times New Roman Bold"/>
      <w:b/>
      <w:color w:val="002060"/>
      <w:sz w:val="24"/>
    </w:rPr>
  </w:style>
  <w:style w:type="character" w:customStyle="1" w:styleId="Heading6Char">
    <w:name w:val="Heading 6 Char"/>
    <w:basedOn w:val="DefaultParagraphFont"/>
    <w:link w:val="Heading6"/>
    <w:rsid w:val="00A64642"/>
    <w:rPr>
      <w:rFonts w:ascii="Arial" w:hAnsi="Arial"/>
      <w:b/>
      <w:color w:val="4F81BD"/>
      <w:szCs w:val="24"/>
    </w:rPr>
  </w:style>
  <w:style w:type="character" w:customStyle="1" w:styleId="Heading7Char">
    <w:name w:val="Heading 7 Char"/>
    <w:basedOn w:val="DefaultParagraphFont"/>
    <w:link w:val="Heading7"/>
    <w:rsid w:val="00A64642"/>
    <w:rPr>
      <w:i/>
      <w:szCs w:val="24"/>
    </w:rPr>
  </w:style>
  <w:style w:type="character" w:customStyle="1" w:styleId="Heading8Char">
    <w:name w:val="Heading 8 Char"/>
    <w:basedOn w:val="DefaultParagraphFont"/>
    <w:link w:val="Heading8"/>
    <w:rsid w:val="00A64642"/>
    <w:rPr>
      <w:szCs w:val="24"/>
    </w:rPr>
  </w:style>
  <w:style w:type="character" w:customStyle="1" w:styleId="Heading9Char">
    <w:name w:val="Heading 9 Char"/>
    <w:basedOn w:val="DefaultParagraphFont"/>
    <w:link w:val="Heading9"/>
    <w:rsid w:val="00A64642"/>
    <w:rPr>
      <w:szCs w:val="24"/>
    </w:rPr>
  </w:style>
  <w:style w:type="character" w:customStyle="1" w:styleId="FootnoteTextChar">
    <w:name w:val="Footnote Text Char"/>
    <w:basedOn w:val="DefaultParagraphFont"/>
    <w:link w:val="FootnoteText"/>
    <w:semiHidden/>
    <w:rsid w:val="00A64642"/>
  </w:style>
  <w:style w:type="paragraph" w:customStyle="1" w:styleId="SectionTitle">
    <w:name w:val="Section Title"/>
    <w:basedOn w:val="Normal"/>
    <w:next w:val="Normal"/>
    <w:rsid w:val="000C3ECD"/>
    <w:pPr>
      <w:pBdr>
        <w:bottom w:val="single" w:sz="6" w:space="1" w:color="808080"/>
      </w:pBdr>
      <w:spacing w:before="220" w:line="220" w:lineRule="atLeast"/>
    </w:pPr>
    <w:rPr>
      <w:rFonts w:ascii="Garamond" w:hAnsi="Garamond"/>
      <w:caps/>
      <w:spacing w:val="15"/>
      <w:sz w:val="20"/>
      <w:szCs w:val="20"/>
    </w:rPr>
  </w:style>
  <w:style w:type="paragraph" w:customStyle="1" w:styleId="BodyA">
    <w:name w:val="Body A"/>
    <w:rsid w:val="0088705F"/>
    <w:pPr>
      <w:pBdr>
        <w:top w:val="nil"/>
        <w:left w:val="nil"/>
        <w:bottom w:val="nil"/>
        <w:right w:val="nil"/>
        <w:between w:val="nil"/>
        <w:bar w:val="nil"/>
      </w:pBdr>
    </w:pPr>
    <w:rPr>
      <w:rFonts w:ascii="Helvetica" w:eastAsia="Helvetica" w:hAnsi="Helvetica" w:cs="Helvetica"/>
      <w:color w:val="000000"/>
      <w:sz w:val="22"/>
      <w:szCs w:val="22"/>
      <w:u w:color="000000"/>
      <w:bdr w:val="nil"/>
    </w:rPr>
  </w:style>
  <w:style w:type="paragraph" w:customStyle="1" w:styleId="BodyText1">
    <w:name w:val="Body Text1"/>
    <w:rsid w:val="0088705F"/>
    <w:pPr>
      <w:widowControl w:val="0"/>
      <w:pBdr>
        <w:top w:val="nil"/>
        <w:left w:val="nil"/>
        <w:bottom w:val="nil"/>
        <w:right w:val="nil"/>
        <w:between w:val="nil"/>
        <w:bar w:val="nil"/>
      </w:pBdr>
      <w:ind w:left="840"/>
    </w:pPr>
    <w:rPr>
      <w:rFonts w:eastAsia="Arial Unicode MS" w:hAnsi="Arial Unicode MS" w:cs="Arial Unicode MS"/>
      <w:color w:val="000000"/>
      <w:sz w:val="24"/>
      <w:szCs w:val="24"/>
      <w:u w:color="000000"/>
      <w:bdr w:val="nil"/>
    </w:rPr>
  </w:style>
  <w:style w:type="numbering" w:customStyle="1" w:styleId="List37">
    <w:name w:val="List 37"/>
    <w:basedOn w:val="NoList"/>
    <w:rsid w:val="0088705F"/>
    <w:pPr>
      <w:numPr>
        <w:numId w:val="12"/>
      </w:numPr>
    </w:pPr>
  </w:style>
  <w:style w:type="numbering" w:customStyle="1" w:styleId="List38">
    <w:name w:val="List 38"/>
    <w:basedOn w:val="NoList"/>
    <w:rsid w:val="0088705F"/>
    <w:pPr>
      <w:numPr>
        <w:numId w:val="13"/>
      </w:numPr>
    </w:pPr>
  </w:style>
  <w:style w:type="numbering" w:customStyle="1" w:styleId="List36">
    <w:name w:val="List 36"/>
    <w:basedOn w:val="NoList"/>
    <w:rsid w:val="0088705F"/>
    <w:pPr>
      <w:numPr>
        <w:numId w:val="14"/>
      </w:numPr>
    </w:pPr>
  </w:style>
  <w:style w:type="numbering" w:customStyle="1" w:styleId="List39">
    <w:name w:val="List 39"/>
    <w:basedOn w:val="NoList"/>
    <w:rsid w:val="006043C2"/>
    <w:pPr>
      <w:numPr>
        <w:numId w:val="15"/>
      </w:numPr>
    </w:pPr>
  </w:style>
  <w:style w:type="character" w:customStyle="1" w:styleId="Hyperlink4">
    <w:name w:val="Hyperlink.4"/>
    <w:basedOn w:val="DefaultParagraphFont"/>
    <w:rsid w:val="006043C2"/>
    <w:rPr>
      <w:color w:val="000000"/>
      <w:sz w:val="20"/>
      <w:szCs w:val="20"/>
      <w:u w:val="single" w:color="000000"/>
    </w:rPr>
  </w:style>
  <w:style w:type="paragraph" w:customStyle="1" w:styleId="ResumeBullet">
    <w:name w:val="Resume Bullet"/>
    <w:basedOn w:val="ResumeNormal"/>
    <w:qFormat/>
    <w:rsid w:val="00862E5F"/>
    <w:pPr>
      <w:numPr>
        <w:numId w:val="16"/>
      </w:numPr>
      <w:tabs>
        <w:tab w:val="clear" w:pos="1080"/>
      </w:tabs>
      <w:ind w:left="360"/>
    </w:pPr>
    <w:rPr>
      <w:szCs w:val="20"/>
    </w:rPr>
  </w:style>
  <w:style w:type="paragraph" w:customStyle="1" w:styleId="ResumeName">
    <w:name w:val="Resume Name"/>
    <w:basedOn w:val="Heading1"/>
    <w:next w:val="ResumeNormal"/>
    <w:qFormat/>
    <w:rsid w:val="00862E5F"/>
    <w:pPr>
      <w:numPr>
        <w:numId w:val="0"/>
      </w:numPr>
      <w:pBdr>
        <w:top w:val="none" w:sz="0" w:space="0" w:color="auto"/>
        <w:bottom w:val="none" w:sz="0" w:space="0" w:color="auto"/>
      </w:pBdr>
      <w:shd w:val="clear" w:color="auto" w:fill="auto"/>
      <w:tabs>
        <w:tab w:val="right" w:pos="9360"/>
      </w:tabs>
      <w:adjustRightInd/>
      <w:snapToGrid/>
      <w:spacing w:before="0" w:after="0"/>
      <w:outlineLvl w:val="2"/>
    </w:pPr>
    <w:rPr>
      <w:rFonts w:ascii="Arial Bold" w:hAnsi="Arial Bold"/>
      <w:b/>
      <w:color w:val="auto"/>
      <w:kern w:val="28"/>
      <w:szCs w:val="20"/>
    </w:rPr>
  </w:style>
  <w:style w:type="paragraph" w:customStyle="1" w:styleId="ResumeSectionHeading">
    <w:name w:val="Resume Section Heading"/>
    <w:basedOn w:val="ResumeNormal"/>
    <w:next w:val="ResumeNormal"/>
    <w:qFormat/>
    <w:rsid w:val="00862E5F"/>
    <w:pPr>
      <w:keepNext/>
      <w:suppressAutoHyphens/>
      <w:spacing w:before="240" w:after="120"/>
    </w:pPr>
    <w:rPr>
      <w:b/>
      <w:caps/>
      <w:szCs w:val="20"/>
    </w:rPr>
  </w:style>
  <w:style w:type="paragraph" w:customStyle="1" w:styleId="ResumeTableText">
    <w:name w:val="Resume Table Text"/>
    <w:basedOn w:val="ResumeNormal"/>
    <w:rsid w:val="00862E5F"/>
    <w:rPr>
      <w:sz w:val="18"/>
    </w:rPr>
  </w:style>
  <w:style w:type="paragraph" w:customStyle="1" w:styleId="ResumeTableTitle">
    <w:name w:val="Resume Table Title"/>
    <w:basedOn w:val="ResumeTableText"/>
    <w:rsid w:val="00862E5F"/>
    <w:pPr>
      <w:jc w:val="center"/>
    </w:pPr>
    <w:rPr>
      <w:b/>
      <w:sz w:val="16"/>
    </w:rPr>
  </w:style>
  <w:style w:type="paragraph" w:customStyle="1" w:styleId="Answer">
    <w:name w:val="Answer"/>
    <w:basedOn w:val="Normal"/>
    <w:qFormat/>
    <w:rsid w:val="007F5B69"/>
    <w:pPr>
      <w:autoSpaceDE w:val="0"/>
      <w:autoSpaceDN w:val="0"/>
      <w:adjustRightInd w:val="0"/>
      <w:spacing w:after="240"/>
      <w:ind w:left="1094" w:hanging="14"/>
    </w:pPr>
    <w:rPr>
      <w:rFonts w:ascii="Arial" w:eastAsiaTheme="minorHAnsi" w:hAnsi="Arial" w:cs="Arial"/>
      <w:color w:val="000000"/>
      <w:szCs w:val="20"/>
    </w:rPr>
  </w:style>
  <w:style w:type="character" w:customStyle="1" w:styleId="tgc">
    <w:name w:val="_tgc"/>
    <w:basedOn w:val="DefaultParagraphFont"/>
    <w:rsid w:val="00DE47E1"/>
  </w:style>
  <w:style w:type="paragraph" w:customStyle="1" w:styleId="ParagraphText">
    <w:name w:val="Paragraph Text"/>
    <w:basedOn w:val="BodyText"/>
    <w:uiPriority w:val="1"/>
    <w:qFormat/>
    <w:rsid w:val="00E565AC"/>
    <w:pPr>
      <w:widowControl w:val="0"/>
      <w:spacing w:after="240"/>
      <w:ind w:left="720"/>
    </w:pPr>
    <w:rPr>
      <w:rFonts w:ascii="Arial" w:eastAsia="Arial" w:hAnsi="Arial" w:cstheme="minorBidi"/>
      <w:sz w:val="20"/>
    </w:rPr>
  </w:style>
  <w:style w:type="table" w:styleId="GridTable4-Accent5">
    <w:name w:val="Grid Table 4 Accent 5"/>
    <w:basedOn w:val="TableNormal"/>
    <w:uiPriority w:val="49"/>
    <w:rsid w:val="00E565AC"/>
    <w:rPr>
      <w:rFonts w:asciiTheme="minorHAnsi" w:eastAsiaTheme="minorHAnsi" w:hAnsiTheme="minorHAnsi" w:cstheme="minorBidi"/>
      <w:sz w:val="22"/>
      <w:szCs w:val="22"/>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1">
    <w:name w:val="Grid Table 4 Accent 1"/>
    <w:basedOn w:val="TableNormal"/>
    <w:uiPriority w:val="49"/>
    <w:rsid w:val="00B50CE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Grid0">
    <w:name w:val="TableGrid"/>
    <w:rsid w:val="00BD58F1"/>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ListTable3-Accent1">
    <w:name w:val="List Table 3 Accent 1"/>
    <w:basedOn w:val="TableNormal"/>
    <w:uiPriority w:val="48"/>
    <w:rsid w:val="00D15598"/>
    <w:rPr>
      <w:rFonts w:asciiTheme="minorHAnsi" w:eastAsiaTheme="minorEastAsia" w:hAnsiTheme="minorHAnsi" w:cstheme="minorBidi"/>
      <w:sz w:val="22"/>
      <w:szCs w:val="22"/>
    </w:r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customStyle="1" w:styleId="TextBoxTitle2">
    <w:name w:val="Text Box Title 2"/>
    <w:basedOn w:val="Normal"/>
    <w:next w:val="Normal"/>
    <w:qFormat/>
    <w:rsid w:val="00C251D9"/>
    <w:pPr>
      <w:pBdr>
        <w:left w:val="single" w:sz="18" w:space="4" w:color="00B050"/>
      </w:pBdr>
      <w:spacing w:after="80"/>
    </w:pPr>
    <w:rPr>
      <w:rFonts w:ascii="Franklin Gothic Medium Cond" w:hAnsi="Franklin Gothic Medium Cond"/>
      <w:noProof/>
      <w:color w:val="002060"/>
      <w:sz w:val="20"/>
      <w:szCs w:val="20"/>
    </w:rPr>
  </w:style>
  <w:style w:type="table" w:styleId="GridTable5Dark-Accent1">
    <w:name w:val="Grid Table 5 Dark Accent 1"/>
    <w:basedOn w:val="TableNormal"/>
    <w:uiPriority w:val="50"/>
    <w:rsid w:val="006C015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PlainTable21">
    <w:name w:val="Plain Table 21"/>
    <w:basedOn w:val="TableNormal"/>
    <w:uiPriority w:val="42"/>
    <w:rsid w:val="00383DFF"/>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GridTable4-Accent51">
    <w:name w:val="Grid Table 4 - Accent 51"/>
    <w:basedOn w:val="TableNormal"/>
    <w:uiPriority w:val="49"/>
    <w:rsid w:val="00383DFF"/>
    <w:rPr>
      <w:rFonts w:asciiTheme="minorHAnsi" w:eastAsiaTheme="minorHAnsi" w:hAnsiTheme="minorHAnsi" w:cstheme="minorBidi"/>
      <w:sz w:val="22"/>
      <w:szCs w:val="22"/>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11">
    <w:name w:val="Grid Table 4 - Accent 11"/>
    <w:basedOn w:val="TableNormal"/>
    <w:uiPriority w:val="49"/>
    <w:rsid w:val="00383DF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3-Accent11">
    <w:name w:val="List Table 3 - Accent 11"/>
    <w:basedOn w:val="TableNormal"/>
    <w:uiPriority w:val="48"/>
    <w:rsid w:val="00383DFF"/>
    <w:rPr>
      <w:rFonts w:asciiTheme="minorHAnsi" w:eastAsiaTheme="minorEastAsia" w:hAnsiTheme="minorHAnsi" w:cstheme="minorBidi"/>
      <w:sz w:val="22"/>
      <w:szCs w:val="22"/>
    </w:r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customStyle="1" w:styleId="GridTable5Dark-Accent11">
    <w:name w:val="Grid Table 5 Dark - Accent 11"/>
    <w:basedOn w:val="TableNormal"/>
    <w:uiPriority w:val="50"/>
    <w:rsid w:val="00383DF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RezName">
    <w:name w:val="RezName"/>
    <w:basedOn w:val="Normal"/>
    <w:next w:val="Normal"/>
    <w:qFormat/>
    <w:rsid w:val="00A77D9C"/>
    <w:pPr>
      <w:pBdr>
        <w:top w:val="double" w:sz="4" w:space="6" w:color="auto"/>
      </w:pBdr>
      <w:shd w:val="clear" w:color="auto" w:fill="365F91" w:themeFill="accent1" w:themeFillShade="BF"/>
      <w:tabs>
        <w:tab w:val="left" w:pos="720"/>
      </w:tabs>
      <w:jc w:val="center"/>
    </w:pPr>
    <w:rPr>
      <w:rFonts w:ascii="Arial Bold" w:hAnsi="Arial Bold" w:cs="Arial"/>
      <w:b/>
      <w:color w:val="FFFFFF" w:themeColor="background1"/>
    </w:rPr>
  </w:style>
  <w:style w:type="paragraph" w:customStyle="1" w:styleId="RezHead">
    <w:name w:val="RezHead"/>
    <w:basedOn w:val="Normal"/>
    <w:qFormat/>
    <w:rsid w:val="00A77D9C"/>
    <w:pPr>
      <w:tabs>
        <w:tab w:val="left" w:pos="720"/>
      </w:tabs>
      <w:spacing w:after="120"/>
    </w:pPr>
    <w:rPr>
      <w:rFonts w:ascii="Arial" w:hAnsi="Arial" w:cs="Arial"/>
      <w:b/>
      <w:color w:val="365F91" w:themeColor="accent1" w:themeShade="BF"/>
    </w:rPr>
  </w:style>
  <w:style w:type="paragraph" w:customStyle="1" w:styleId="RezCompany">
    <w:name w:val="RezCompany"/>
    <w:basedOn w:val="Normal"/>
    <w:qFormat/>
    <w:rsid w:val="00A77D9C"/>
    <w:rPr>
      <w:b/>
      <w:szCs w:val="22"/>
    </w:rPr>
  </w:style>
  <w:style w:type="paragraph" w:customStyle="1" w:styleId="RezBullet">
    <w:name w:val="RezBullet"/>
    <w:basedOn w:val="ListParagraph"/>
    <w:qFormat/>
    <w:rsid w:val="00A77D9C"/>
    <w:pPr>
      <w:tabs>
        <w:tab w:val="num" w:pos="360"/>
        <w:tab w:val="left" w:pos="720"/>
      </w:tabs>
      <w:spacing w:after="60"/>
      <w:ind w:left="360" w:hanging="360"/>
    </w:pPr>
    <w:rPr>
      <w:rFonts w:ascii="Times New Roman" w:hAnsi="Times New Roman"/>
      <w:szCs w:val="22"/>
    </w:rPr>
  </w:style>
  <w:style w:type="paragraph" w:customStyle="1" w:styleId="RezNoBullet">
    <w:name w:val="RezNoBullet"/>
    <w:basedOn w:val="Normal"/>
    <w:qFormat/>
    <w:rsid w:val="00A77D9C"/>
    <w:pPr>
      <w:tabs>
        <w:tab w:val="left" w:pos="720"/>
      </w:tabs>
      <w:spacing w:after="120"/>
      <w:contextualSpacing/>
    </w:pPr>
    <w:rPr>
      <w:szCs w:val="22"/>
    </w:rPr>
  </w:style>
  <w:style w:type="paragraph" w:customStyle="1" w:styleId="prj1">
    <w:name w:val="prj1"/>
    <w:basedOn w:val="Normal"/>
    <w:rsid w:val="005C1202"/>
    <w:pPr>
      <w:pBdr>
        <w:top w:val="single" w:sz="4" w:space="0" w:color="B1BBCC"/>
        <w:left w:val="single" w:sz="4" w:space="0" w:color="B1BBCC"/>
        <w:bottom w:val="single" w:sz="4" w:space="0" w:color="B1BBCC"/>
        <w:right w:val="single" w:sz="4" w:space="0" w:color="B1BBCC"/>
      </w:pBdr>
      <w:spacing w:before="100" w:beforeAutospacing="1" w:after="100" w:afterAutospacing="1"/>
    </w:pPr>
    <w:rPr>
      <w:rFonts w:ascii="Calibri" w:hAnsi="Calibri"/>
      <w:sz w:val="22"/>
      <w:szCs w:val="22"/>
    </w:rPr>
  </w:style>
  <w:style w:type="paragraph" w:customStyle="1" w:styleId="TextBoxQuote">
    <w:name w:val="Text Box Quote"/>
    <w:basedOn w:val="TextBoxText"/>
    <w:qFormat/>
    <w:rsid w:val="00CB49EA"/>
    <w:pPr>
      <w:pBdr>
        <w:top w:val="single" w:sz="18" w:space="1" w:color="7030A0"/>
      </w:pBdr>
      <w:spacing w:after="0"/>
    </w:pPr>
    <w:rPr>
      <w:i/>
      <w:color w:val="000000" w:themeColor="text1"/>
      <w:sz w:val="19"/>
    </w:rPr>
  </w:style>
  <w:style w:type="table" w:styleId="GridTable2-Accent1">
    <w:name w:val="Grid Table 2 Accent 1"/>
    <w:basedOn w:val="TableNormal"/>
    <w:uiPriority w:val="47"/>
    <w:rsid w:val="00E37F42"/>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mw-headline">
    <w:name w:val="mw-headline"/>
    <w:basedOn w:val="DefaultParagraphFont"/>
    <w:rsid w:val="00CB4887"/>
  </w:style>
  <w:style w:type="character" w:styleId="HTMLCode">
    <w:name w:val="HTML Code"/>
    <w:basedOn w:val="DefaultParagraphFont"/>
    <w:uiPriority w:val="99"/>
    <w:semiHidden/>
    <w:unhideWhenUsed/>
    <w:locked/>
    <w:rsid w:val="00CB4887"/>
    <w:rPr>
      <w:rFonts w:ascii="Courier New" w:eastAsia="Times New Roman" w:hAnsi="Courier New" w:cs="Courier New"/>
      <w:sz w:val="20"/>
      <w:szCs w:val="20"/>
    </w:rPr>
  </w:style>
  <w:style w:type="character" w:customStyle="1" w:styleId="figcap">
    <w:name w:val="figcap"/>
    <w:basedOn w:val="DefaultParagraphFont"/>
    <w:rsid w:val="00CC23D7"/>
  </w:style>
  <w:style w:type="paragraph" w:customStyle="1" w:styleId="p">
    <w:name w:val="p"/>
    <w:basedOn w:val="Normal"/>
    <w:rsid w:val="00653377"/>
    <w:pPr>
      <w:spacing w:before="100" w:beforeAutospacing="1" w:after="100" w:afterAutospacing="1"/>
    </w:pPr>
  </w:style>
  <w:style w:type="paragraph" w:customStyle="1" w:styleId="li">
    <w:name w:val="li"/>
    <w:basedOn w:val="Normal"/>
    <w:rsid w:val="00653377"/>
    <w:pPr>
      <w:spacing w:before="100" w:beforeAutospacing="1" w:after="100" w:afterAutospacing="1"/>
    </w:pPr>
  </w:style>
  <w:style w:type="character" w:styleId="Emphasis">
    <w:name w:val="Emphasis"/>
    <w:basedOn w:val="DefaultParagraphFont"/>
    <w:uiPriority w:val="20"/>
    <w:qFormat/>
    <w:locked/>
    <w:rsid w:val="00435B0D"/>
    <w:rPr>
      <w:i/>
      <w:iCs/>
    </w:rPr>
  </w:style>
  <w:style w:type="character" w:styleId="UnresolvedMention">
    <w:name w:val="Unresolved Mention"/>
    <w:basedOn w:val="DefaultParagraphFont"/>
    <w:locked/>
    <w:rsid w:val="00B837ED"/>
    <w:rPr>
      <w:color w:val="605E5C"/>
      <w:shd w:val="clear" w:color="auto" w:fill="E1DFDD"/>
    </w:rPr>
  </w:style>
  <w:style w:type="character" w:styleId="Mention">
    <w:name w:val="Mention"/>
    <w:basedOn w:val="DefaultParagraphFont"/>
    <w:uiPriority w:val="99"/>
    <w:unhideWhenUsed/>
    <w:rsid w:val="00B837ED"/>
    <w:rPr>
      <w:color w:val="2B579A"/>
      <w:shd w:val="clear" w:color="auto" w:fill="E1DFDD"/>
    </w:rPr>
  </w:style>
  <w:style w:type="paragraph" w:customStyle="1" w:styleId="paragraph0">
    <w:name w:val="paragraph"/>
    <w:basedOn w:val="Normal"/>
    <w:rsid w:val="00D61C1A"/>
    <w:pPr>
      <w:spacing w:before="100" w:beforeAutospacing="1" w:after="100" w:afterAutospacing="1"/>
    </w:pPr>
  </w:style>
  <w:style w:type="character" w:customStyle="1" w:styleId="normaltextrun">
    <w:name w:val="normaltextrun"/>
    <w:basedOn w:val="DefaultParagraphFont"/>
    <w:rsid w:val="00D61C1A"/>
  </w:style>
  <w:style w:type="character" w:customStyle="1" w:styleId="eop">
    <w:name w:val="eop"/>
    <w:basedOn w:val="DefaultParagraphFont"/>
    <w:rsid w:val="00D61C1A"/>
  </w:style>
  <w:style w:type="paragraph" w:customStyle="1" w:styleId="TableParagraph">
    <w:name w:val="Table Paragraph"/>
    <w:basedOn w:val="Normal"/>
    <w:uiPriority w:val="1"/>
    <w:qFormat/>
    <w:rsid w:val="008A1977"/>
    <w:pPr>
      <w:widowControl w:val="0"/>
      <w:autoSpaceDE w:val="0"/>
      <w:autoSpaceDN w:val="0"/>
    </w:pPr>
    <w:rPr>
      <w:rFonts w:ascii="Verdana" w:eastAsia="Verdana" w:hAnsi="Verdana" w:cs="Verdana"/>
      <w:sz w:val="22"/>
      <w:szCs w:val="22"/>
    </w:rPr>
  </w:style>
  <w:style w:type="paragraph" w:customStyle="1" w:styleId="ResumeREIRoleTitle">
    <w:name w:val="Resume REI Role Title"/>
    <w:basedOn w:val="Normal"/>
    <w:uiPriority w:val="99"/>
    <w:rsid w:val="000B0EEC"/>
    <w:pPr>
      <w:keepNext/>
      <w:spacing w:after="240"/>
      <w:contextualSpacing/>
    </w:pPr>
    <w:rPr>
      <w:rFonts w:eastAsia="Calibri"/>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7515">
      <w:bodyDiv w:val="1"/>
      <w:marLeft w:val="0"/>
      <w:marRight w:val="0"/>
      <w:marTop w:val="0"/>
      <w:marBottom w:val="0"/>
      <w:divBdr>
        <w:top w:val="none" w:sz="0" w:space="0" w:color="auto"/>
        <w:left w:val="none" w:sz="0" w:space="0" w:color="auto"/>
        <w:bottom w:val="none" w:sz="0" w:space="0" w:color="auto"/>
        <w:right w:val="none" w:sz="0" w:space="0" w:color="auto"/>
      </w:divBdr>
      <w:divsChild>
        <w:div w:id="627781445">
          <w:marLeft w:val="0"/>
          <w:marRight w:val="0"/>
          <w:marTop w:val="0"/>
          <w:marBottom w:val="0"/>
          <w:divBdr>
            <w:top w:val="none" w:sz="0" w:space="0" w:color="auto"/>
            <w:left w:val="none" w:sz="0" w:space="0" w:color="auto"/>
            <w:bottom w:val="none" w:sz="0" w:space="0" w:color="auto"/>
            <w:right w:val="none" w:sz="0" w:space="0" w:color="auto"/>
          </w:divBdr>
        </w:div>
        <w:div w:id="759790656">
          <w:marLeft w:val="0"/>
          <w:marRight w:val="0"/>
          <w:marTop w:val="0"/>
          <w:marBottom w:val="0"/>
          <w:divBdr>
            <w:top w:val="none" w:sz="0" w:space="0" w:color="auto"/>
            <w:left w:val="none" w:sz="0" w:space="0" w:color="auto"/>
            <w:bottom w:val="none" w:sz="0" w:space="0" w:color="auto"/>
            <w:right w:val="none" w:sz="0" w:space="0" w:color="auto"/>
          </w:divBdr>
        </w:div>
        <w:div w:id="1102264011">
          <w:marLeft w:val="0"/>
          <w:marRight w:val="0"/>
          <w:marTop w:val="0"/>
          <w:marBottom w:val="0"/>
          <w:divBdr>
            <w:top w:val="none" w:sz="0" w:space="0" w:color="auto"/>
            <w:left w:val="none" w:sz="0" w:space="0" w:color="auto"/>
            <w:bottom w:val="none" w:sz="0" w:space="0" w:color="auto"/>
            <w:right w:val="none" w:sz="0" w:space="0" w:color="auto"/>
          </w:divBdr>
        </w:div>
        <w:div w:id="1188444509">
          <w:marLeft w:val="0"/>
          <w:marRight w:val="0"/>
          <w:marTop w:val="0"/>
          <w:marBottom w:val="0"/>
          <w:divBdr>
            <w:top w:val="none" w:sz="0" w:space="0" w:color="auto"/>
            <w:left w:val="none" w:sz="0" w:space="0" w:color="auto"/>
            <w:bottom w:val="none" w:sz="0" w:space="0" w:color="auto"/>
            <w:right w:val="none" w:sz="0" w:space="0" w:color="auto"/>
          </w:divBdr>
        </w:div>
        <w:div w:id="1421413588">
          <w:marLeft w:val="0"/>
          <w:marRight w:val="0"/>
          <w:marTop w:val="0"/>
          <w:marBottom w:val="0"/>
          <w:divBdr>
            <w:top w:val="none" w:sz="0" w:space="0" w:color="auto"/>
            <w:left w:val="none" w:sz="0" w:space="0" w:color="auto"/>
            <w:bottom w:val="none" w:sz="0" w:space="0" w:color="auto"/>
            <w:right w:val="none" w:sz="0" w:space="0" w:color="auto"/>
          </w:divBdr>
        </w:div>
      </w:divsChild>
    </w:div>
    <w:div w:id="6564235">
      <w:bodyDiv w:val="1"/>
      <w:marLeft w:val="0"/>
      <w:marRight w:val="0"/>
      <w:marTop w:val="0"/>
      <w:marBottom w:val="0"/>
      <w:divBdr>
        <w:top w:val="none" w:sz="0" w:space="0" w:color="auto"/>
        <w:left w:val="none" w:sz="0" w:space="0" w:color="auto"/>
        <w:bottom w:val="none" w:sz="0" w:space="0" w:color="auto"/>
        <w:right w:val="none" w:sz="0" w:space="0" w:color="auto"/>
      </w:divBdr>
    </w:div>
    <w:div w:id="37315053">
      <w:bodyDiv w:val="1"/>
      <w:marLeft w:val="0"/>
      <w:marRight w:val="0"/>
      <w:marTop w:val="0"/>
      <w:marBottom w:val="0"/>
      <w:divBdr>
        <w:top w:val="none" w:sz="0" w:space="0" w:color="auto"/>
        <w:left w:val="none" w:sz="0" w:space="0" w:color="auto"/>
        <w:bottom w:val="none" w:sz="0" w:space="0" w:color="auto"/>
        <w:right w:val="none" w:sz="0" w:space="0" w:color="auto"/>
      </w:divBdr>
    </w:div>
    <w:div w:id="45957452">
      <w:bodyDiv w:val="1"/>
      <w:marLeft w:val="0"/>
      <w:marRight w:val="0"/>
      <w:marTop w:val="0"/>
      <w:marBottom w:val="0"/>
      <w:divBdr>
        <w:top w:val="none" w:sz="0" w:space="0" w:color="auto"/>
        <w:left w:val="none" w:sz="0" w:space="0" w:color="auto"/>
        <w:bottom w:val="none" w:sz="0" w:space="0" w:color="auto"/>
        <w:right w:val="none" w:sz="0" w:space="0" w:color="auto"/>
      </w:divBdr>
    </w:div>
    <w:div w:id="52122215">
      <w:bodyDiv w:val="1"/>
      <w:marLeft w:val="0"/>
      <w:marRight w:val="0"/>
      <w:marTop w:val="0"/>
      <w:marBottom w:val="0"/>
      <w:divBdr>
        <w:top w:val="none" w:sz="0" w:space="0" w:color="auto"/>
        <w:left w:val="none" w:sz="0" w:space="0" w:color="auto"/>
        <w:bottom w:val="none" w:sz="0" w:space="0" w:color="auto"/>
        <w:right w:val="none" w:sz="0" w:space="0" w:color="auto"/>
      </w:divBdr>
    </w:div>
    <w:div w:id="54278211">
      <w:bodyDiv w:val="1"/>
      <w:marLeft w:val="0"/>
      <w:marRight w:val="0"/>
      <w:marTop w:val="0"/>
      <w:marBottom w:val="0"/>
      <w:divBdr>
        <w:top w:val="none" w:sz="0" w:space="0" w:color="auto"/>
        <w:left w:val="none" w:sz="0" w:space="0" w:color="auto"/>
        <w:bottom w:val="none" w:sz="0" w:space="0" w:color="auto"/>
        <w:right w:val="none" w:sz="0" w:space="0" w:color="auto"/>
      </w:divBdr>
      <w:divsChild>
        <w:div w:id="1766073166">
          <w:marLeft w:val="0"/>
          <w:marRight w:val="0"/>
          <w:marTop w:val="0"/>
          <w:marBottom w:val="0"/>
          <w:divBdr>
            <w:top w:val="none" w:sz="0" w:space="0" w:color="auto"/>
            <w:left w:val="none" w:sz="0" w:space="0" w:color="auto"/>
            <w:bottom w:val="none" w:sz="0" w:space="0" w:color="auto"/>
            <w:right w:val="none" w:sz="0" w:space="0" w:color="auto"/>
          </w:divBdr>
          <w:divsChild>
            <w:div w:id="1252853263">
              <w:marLeft w:val="0"/>
              <w:marRight w:val="0"/>
              <w:marTop w:val="0"/>
              <w:marBottom w:val="0"/>
              <w:divBdr>
                <w:top w:val="none" w:sz="0" w:space="0" w:color="auto"/>
                <w:left w:val="none" w:sz="0" w:space="0" w:color="auto"/>
                <w:bottom w:val="none" w:sz="0" w:space="0" w:color="auto"/>
                <w:right w:val="none" w:sz="0" w:space="0" w:color="auto"/>
              </w:divBdr>
              <w:divsChild>
                <w:div w:id="133845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28007">
      <w:bodyDiv w:val="1"/>
      <w:marLeft w:val="0"/>
      <w:marRight w:val="0"/>
      <w:marTop w:val="0"/>
      <w:marBottom w:val="0"/>
      <w:divBdr>
        <w:top w:val="none" w:sz="0" w:space="0" w:color="auto"/>
        <w:left w:val="none" w:sz="0" w:space="0" w:color="auto"/>
        <w:bottom w:val="none" w:sz="0" w:space="0" w:color="auto"/>
        <w:right w:val="none" w:sz="0" w:space="0" w:color="auto"/>
      </w:divBdr>
    </w:div>
    <w:div w:id="70663683">
      <w:bodyDiv w:val="1"/>
      <w:marLeft w:val="0"/>
      <w:marRight w:val="0"/>
      <w:marTop w:val="0"/>
      <w:marBottom w:val="0"/>
      <w:divBdr>
        <w:top w:val="none" w:sz="0" w:space="0" w:color="auto"/>
        <w:left w:val="none" w:sz="0" w:space="0" w:color="auto"/>
        <w:bottom w:val="none" w:sz="0" w:space="0" w:color="auto"/>
        <w:right w:val="none" w:sz="0" w:space="0" w:color="auto"/>
      </w:divBdr>
    </w:div>
    <w:div w:id="82335112">
      <w:bodyDiv w:val="1"/>
      <w:marLeft w:val="0"/>
      <w:marRight w:val="0"/>
      <w:marTop w:val="0"/>
      <w:marBottom w:val="0"/>
      <w:divBdr>
        <w:top w:val="none" w:sz="0" w:space="0" w:color="auto"/>
        <w:left w:val="none" w:sz="0" w:space="0" w:color="auto"/>
        <w:bottom w:val="none" w:sz="0" w:space="0" w:color="auto"/>
        <w:right w:val="none" w:sz="0" w:space="0" w:color="auto"/>
      </w:divBdr>
    </w:div>
    <w:div w:id="94253744">
      <w:bodyDiv w:val="1"/>
      <w:marLeft w:val="0"/>
      <w:marRight w:val="0"/>
      <w:marTop w:val="0"/>
      <w:marBottom w:val="0"/>
      <w:divBdr>
        <w:top w:val="none" w:sz="0" w:space="0" w:color="auto"/>
        <w:left w:val="none" w:sz="0" w:space="0" w:color="auto"/>
        <w:bottom w:val="none" w:sz="0" w:space="0" w:color="auto"/>
        <w:right w:val="none" w:sz="0" w:space="0" w:color="auto"/>
      </w:divBdr>
    </w:div>
    <w:div w:id="111753987">
      <w:bodyDiv w:val="1"/>
      <w:marLeft w:val="0"/>
      <w:marRight w:val="0"/>
      <w:marTop w:val="0"/>
      <w:marBottom w:val="0"/>
      <w:divBdr>
        <w:top w:val="none" w:sz="0" w:space="0" w:color="auto"/>
        <w:left w:val="none" w:sz="0" w:space="0" w:color="auto"/>
        <w:bottom w:val="none" w:sz="0" w:space="0" w:color="auto"/>
        <w:right w:val="none" w:sz="0" w:space="0" w:color="auto"/>
      </w:divBdr>
    </w:div>
    <w:div w:id="135413307">
      <w:bodyDiv w:val="1"/>
      <w:marLeft w:val="0"/>
      <w:marRight w:val="0"/>
      <w:marTop w:val="0"/>
      <w:marBottom w:val="0"/>
      <w:divBdr>
        <w:top w:val="none" w:sz="0" w:space="0" w:color="auto"/>
        <w:left w:val="none" w:sz="0" w:space="0" w:color="auto"/>
        <w:bottom w:val="none" w:sz="0" w:space="0" w:color="auto"/>
        <w:right w:val="none" w:sz="0" w:space="0" w:color="auto"/>
      </w:divBdr>
    </w:div>
    <w:div w:id="137764451">
      <w:bodyDiv w:val="1"/>
      <w:marLeft w:val="0"/>
      <w:marRight w:val="0"/>
      <w:marTop w:val="0"/>
      <w:marBottom w:val="0"/>
      <w:divBdr>
        <w:top w:val="none" w:sz="0" w:space="0" w:color="auto"/>
        <w:left w:val="none" w:sz="0" w:space="0" w:color="auto"/>
        <w:bottom w:val="none" w:sz="0" w:space="0" w:color="auto"/>
        <w:right w:val="none" w:sz="0" w:space="0" w:color="auto"/>
      </w:divBdr>
    </w:div>
    <w:div w:id="153690934">
      <w:bodyDiv w:val="1"/>
      <w:marLeft w:val="0"/>
      <w:marRight w:val="0"/>
      <w:marTop w:val="0"/>
      <w:marBottom w:val="0"/>
      <w:divBdr>
        <w:top w:val="none" w:sz="0" w:space="0" w:color="auto"/>
        <w:left w:val="none" w:sz="0" w:space="0" w:color="auto"/>
        <w:bottom w:val="none" w:sz="0" w:space="0" w:color="auto"/>
        <w:right w:val="none" w:sz="0" w:space="0" w:color="auto"/>
      </w:divBdr>
    </w:div>
    <w:div w:id="175078515">
      <w:bodyDiv w:val="1"/>
      <w:marLeft w:val="0"/>
      <w:marRight w:val="0"/>
      <w:marTop w:val="0"/>
      <w:marBottom w:val="0"/>
      <w:divBdr>
        <w:top w:val="none" w:sz="0" w:space="0" w:color="auto"/>
        <w:left w:val="none" w:sz="0" w:space="0" w:color="auto"/>
        <w:bottom w:val="none" w:sz="0" w:space="0" w:color="auto"/>
        <w:right w:val="none" w:sz="0" w:space="0" w:color="auto"/>
      </w:divBdr>
    </w:div>
    <w:div w:id="179053023">
      <w:bodyDiv w:val="1"/>
      <w:marLeft w:val="0"/>
      <w:marRight w:val="0"/>
      <w:marTop w:val="0"/>
      <w:marBottom w:val="0"/>
      <w:divBdr>
        <w:top w:val="none" w:sz="0" w:space="0" w:color="auto"/>
        <w:left w:val="none" w:sz="0" w:space="0" w:color="auto"/>
        <w:bottom w:val="none" w:sz="0" w:space="0" w:color="auto"/>
        <w:right w:val="none" w:sz="0" w:space="0" w:color="auto"/>
      </w:divBdr>
    </w:div>
    <w:div w:id="182786697">
      <w:bodyDiv w:val="1"/>
      <w:marLeft w:val="0"/>
      <w:marRight w:val="0"/>
      <w:marTop w:val="0"/>
      <w:marBottom w:val="0"/>
      <w:divBdr>
        <w:top w:val="none" w:sz="0" w:space="0" w:color="auto"/>
        <w:left w:val="none" w:sz="0" w:space="0" w:color="auto"/>
        <w:bottom w:val="none" w:sz="0" w:space="0" w:color="auto"/>
        <w:right w:val="none" w:sz="0" w:space="0" w:color="auto"/>
      </w:divBdr>
    </w:div>
    <w:div w:id="184712683">
      <w:bodyDiv w:val="1"/>
      <w:marLeft w:val="0"/>
      <w:marRight w:val="0"/>
      <w:marTop w:val="0"/>
      <w:marBottom w:val="0"/>
      <w:divBdr>
        <w:top w:val="none" w:sz="0" w:space="0" w:color="auto"/>
        <w:left w:val="none" w:sz="0" w:space="0" w:color="auto"/>
        <w:bottom w:val="none" w:sz="0" w:space="0" w:color="auto"/>
        <w:right w:val="none" w:sz="0" w:space="0" w:color="auto"/>
      </w:divBdr>
    </w:div>
    <w:div w:id="221213927">
      <w:bodyDiv w:val="1"/>
      <w:marLeft w:val="0"/>
      <w:marRight w:val="0"/>
      <w:marTop w:val="0"/>
      <w:marBottom w:val="0"/>
      <w:divBdr>
        <w:top w:val="none" w:sz="0" w:space="0" w:color="auto"/>
        <w:left w:val="none" w:sz="0" w:space="0" w:color="auto"/>
        <w:bottom w:val="none" w:sz="0" w:space="0" w:color="auto"/>
        <w:right w:val="none" w:sz="0" w:space="0" w:color="auto"/>
      </w:divBdr>
    </w:div>
    <w:div w:id="224723153">
      <w:bodyDiv w:val="1"/>
      <w:marLeft w:val="0"/>
      <w:marRight w:val="0"/>
      <w:marTop w:val="0"/>
      <w:marBottom w:val="0"/>
      <w:divBdr>
        <w:top w:val="none" w:sz="0" w:space="0" w:color="auto"/>
        <w:left w:val="none" w:sz="0" w:space="0" w:color="auto"/>
        <w:bottom w:val="none" w:sz="0" w:space="0" w:color="auto"/>
        <w:right w:val="none" w:sz="0" w:space="0" w:color="auto"/>
      </w:divBdr>
    </w:div>
    <w:div w:id="253393847">
      <w:bodyDiv w:val="1"/>
      <w:marLeft w:val="0"/>
      <w:marRight w:val="0"/>
      <w:marTop w:val="0"/>
      <w:marBottom w:val="0"/>
      <w:divBdr>
        <w:top w:val="none" w:sz="0" w:space="0" w:color="auto"/>
        <w:left w:val="none" w:sz="0" w:space="0" w:color="auto"/>
        <w:bottom w:val="none" w:sz="0" w:space="0" w:color="auto"/>
        <w:right w:val="none" w:sz="0" w:space="0" w:color="auto"/>
      </w:divBdr>
    </w:div>
    <w:div w:id="259921366">
      <w:bodyDiv w:val="1"/>
      <w:marLeft w:val="0"/>
      <w:marRight w:val="0"/>
      <w:marTop w:val="0"/>
      <w:marBottom w:val="0"/>
      <w:divBdr>
        <w:top w:val="none" w:sz="0" w:space="0" w:color="auto"/>
        <w:left w:val="none" w:sz="0" w:space="0" w:color="auto"/>
        <w:bottom w:val="none" w:sz="0" w:space="0" w:color="auto"/>
        <w:right w:val="none" w:sz="0" w:space="0" w:color="auto"/>
      </w:divBdr>
    </w:div>
    <w:div w:id="260647287">
      <w:bodyDiv w:val="1"/>
      <w:marLeft w:val="0"/>
      <w:marRight w:val="0"/>
      <w:marTop w:val="0"/>
      <w:marBottom w:val="0"/>
      <w:divBdr>
        <w:top w:val="none" w:sz="0" w:space="0" w:color="auto"/>
        <w:left w:val="none" w:sz="0" w:space="0" w:color="auto"/>
        <w:bottom w:val="none" w:sz="0" w:space="0" w:color="auto"/>
        <w:right w:val="none" w:sz="0" w:space="0" w:color="auto"/>
      </w:divBdr>
    </w:div>
    <w:div w:id="279731295">
      <w:bodyDiv w:val="1"/>
      <w:marLeft w:val="0"/>
      <w:marRight w:val="0"/>
      <w:marTop w:val="0"/>
      <w:marBottom w:val="0"/>
      <w:divBdr>
        <w:top w:val="none" w:sz="0" w:space="0" w:color="auto"/>
        <w:left w:val="none" w:sz="0" w:space="0" w:color="auto"/>
        <w:bottom w:val="none" w:sz="0" w:space="0" w:color="auto"/>
        <w:right w:val="none" w:sz="0" w:space="0" w:color="auto"/>
      </w:divBdr>
    </w:div>
    <w:div w:id="279916795">
      <w:bodyDiv w:val="1"/>
      <w:marLeft w:val="0"/>
      <w:marRight w:val="0"/>
      <w:marTop w:val="0"/>
      <w:marBottom w:val="0"/>
      <w:divBdr>
        <w:top w:val="none" w:sz="0" w:space="0" w:color="auto"/>
        <w:left w:val="none" w:sz="0" w:space="0" w:color="auto"/>
        <w:bottom w:val="none" w:sz="0" w:space="0" w:color="auto"/>
        <w:right w:val="none" w:sz="0" w:space="0" w:color="auto"/>
      </w:divBdr>
    </w:div>
    <w:div w:id="282152632">
      <w:bodyDiv w:val="1"/>
      <w:marLeft w:val="0"/>
      <w:marRight w:val="0"/>
      <w:marTop w:val="0"/>
      <w:marBottom w:val="0"/>
      <w:divBdr>
        <w:top w:val="none" w:sz="0" w:space="0" w:color="auto"/>
        <w:left w:val="none" w:sz="0" w:space="0" w:color="auto"/>
        <w:bottom w:val="none" w:sz="0" w:space="0" w:color="auto"/>
        <w:right w:val="none" w:sz="0" w:space="0" w:color="auto"/>
      </w:divBdr>
    </w:div>
    <w:div w:id="283973752">
      <w:bodyDiv w:val="1"/>
      <w:marLeft w:val="0"/>
      <w:marRight w:val="0"/>
      <w:marTop w:val="0"/>
      <w:marBottom w:val="0"/>
      <w:divBdr>
        <w:top w:val="none" w:sz="0" w:space="0" w:color="auto"/>
        <w:left w:val="none" w:sz="0" w:space="0" w:color="auto"/>
        <w:bottom w:val="none" w:sz="0" w:space="0" w:color="auto"/>
        <w:right w:val="none" w:sz="0" w:space="0" w:color="auto"/>
      </w:divBdr>
    </w:div>
    <w:div w:id="285234253">
      <w:bodyDiv w:val="1"/>
      <w:marLeft w:val="0"/>
      <w:marRight w:val="0"/>
      <w:marTop w:val="0"/>
      <w:marBottom w:val="0"/>
      <w:divBdr>
        <w:top w:val="none" w:sz="0" w:space="0" w:color="auto"/>
        <w:left w:val="none" w:sz="0" w:space="0" w:color="auto"/>
        <w:bottom w:val="none" w:sz="0" w:space="0" w:color="auto"/>
        <w:right w:val="none" w:sz="0" w:space="0" w:color="auto"/>
      </w:divBdr>
    </w:div>
    <w:div w:id="304316056">
      <w:bodyDiv w:val="1"/>
      <w:marLeft w:val="0"/>
      <w:marRight w:val="0"/>
      <w:marTop w:val="0"/>
      <w:marBottom w:val="0"/>
      <w:divBdr>
        <w:top w:val="none" w:sz="0" w:space="0" w:color="auto"/>
        <w:left w:val="none" w:sz="0" w:space="0" w:color="auto"/>
        <w:bottom w:val="none" w:sz="0" w:space="0" w:color="auto"/>
        <w:right w:val="none" w:sz="0" w:space="0" w:color="auto"/>
      </w:divBdr>
    </w:div>
    <w:div w:id="312565100">
      <w:bodyDiv w:val="1"/>
      <w:marLeft w:val="0"/>
      <w:marRight w:val="0"/>
      <w:marTop w:val="0"/>
      <w:marBottom w:val="0"/>
      <w:divBdr>
        <w:top w:val="none" w:sz="0" w:space="0" w:color="auto"/>
        <w:left w:val="none" w:sz="0" w:space="0" w:color="auto"/>
        <w:bottom w:val="none" w:sz="0" w:space="0" w:color="auto"/>
        <w:right w:val="none" w:sz="0" w:space="0" w:color="auto"/>
      </w:divBdr>
      <w:divsChild>
        <w:div w:id="593321059">
          <w:marLeft w:val="0"/>
          <w:marRight w:val="0"/>
          <w:marTop w:val="0"/>
          <w:marBottom w:val="0"/>
          <w:divBdr>
            <w:top w:val="none" w:sz="0" w:space="0" w:color="auto"/>
            <w:left w:val="none" w:sz="0" w:space="0" w:color="auto"/>
            <w:bottom w:val="none" w:sz="0" w:space="0" w:color="auto"/>
            <w:right w:val="none" w:sz="0" w:space="0" w:color="auto"/>
          </w:divBdr>
        </w:div>
        <w:div w:id="689064066">
          <w:marLeft w:val="0"/>
          <w:marRight w:val="0"/>
          <w:marTop w:val="0"/>
          <w:marBottom w:val="0"/>
          <w:divBdr>
            <w:top w:val="none" w:sz="0" w:space="0" w:color="auto"/>
            <w:left w:val="none" w:sz="0" w:space="0" w:color="auto"/>
            <w:bottom w:val="none" w:sz="0" w:space="0" w:color="auto"/>
            <w:right w:val="none" w:sz="0" w:space="0" w:color="auto"/>
          </w:divBdr>
        </w:div>
        <w:div w:id="1080760066">
          <w:marLeft w:val="0"/>
          <w:marRight w:val="0"/>
          <w:marTop w:val="0"/>
          <w:marBottom w:val="0"/>
          <w:divBdr>
            <w:top w:val="none" w:sz="0" w:space="0" w:color="auto"/>
            <w:left w:val="none" w:sz="0" w:space="0" w:color="auto"/>
            <w:bottom w:val="none" w:sz="0" w:space="0" w:color="auto"/>
            <w:right w:val="none" w:sz="0" w:space="0" w:color="auto"/>
          </w:divBdr>
        </w:div>
        <w:div w:id="1100374405">
          <w:marLeft w:val="0"/>
          <w:marRight w:val="0"/>
          <w:marTop w:val="0"/>
          <w:marBottom w:val="0"/>
          <w:divBdr>
            <w:top w:val="none" w:sz="0" w:space="0" w:color="auto"/>
            <w:left w:val="none" w:sz="0" w:space="0" w:color="auto"/>
            <w:bottom w:val="none" w:sz="0" w:space="0" w:color="auto"/>
            <w:right w:val="none" w:sz="0" w:space="0" w:color="auto"/>
          </w:divBdr>
        </w:div>
        <w:div w:id="1295022516">
          <w:marLeft w:val="0"/>
          <w:marRight w:val="0"/>
          <w:marTop w:val="0"/>
          <w:marBottom w:val="0"/>
          <w:divBdr>
            <w:top w:val="none" w:sz="0" w:space="0" w:color="auto"/>
            <w:left w:val="none" w:sz="0" w:space="0" w:color="auto"/>
            <w:bottom w:val="none" w:sz="0" w:space="0" w:color="auto"/>
            <w:right w:val="none" w:sz="0" w:space="0" w:color="auto"/>
          </w:divBdr>
        </w:div>
        <w:div w:id="1858886566">
          <w:marLeft w:val="0"/>
          <w:marRight w:val="0"/>
          <w:marTop w:val="0"/>
          <w:marBottom w:val="0"/>
          <w:divBdr>
            <w:top w:val="none" w:sz="0" w:space="0" w:color="auto"/>
            <w:left w:val="none" w:sz="0" w:space="0" w:color="auto"/>
            <w:bottom w:val="none" w:sz="0" w:space="0" w:color="auto"/>
            <w:right w:val="none" w:sz="0" w:space="0" w:color="auto"/>
          </w:divBdr>
        </w:div>
      </w:divsChild>
    </w:div>
    <w:div w:id="315228448">
      <w:bodyDiv w:val="1"/>
      <w:marLeft w:val="0"/>
      <w:marRight w:val="0"/>
      <w:marTop w:val="0"/>
      <w:marBottom w:val="0"/>
      <w:divBdr>
        <w:top w:val="none" w:sz="0" w:space="0" w:color="auto"/>
        <w:left w:val="none" w:sz="0" w:space="0" w:color="auto"/>
        <w:bottom w:val="none" w:sz="0" w:space="0" w:color="auto"/>
        <w:right w:val="none" w:sz="0" w:space="0" w:color="auto"/>
      </w:divBdr>
    </w:div>
    <w:div w:id="342973715">
      <w:bodyDiv w:val="1"/>
      <w:marLeft w:val="0"/>
      <w:marRight w:val="0"/>
      <w:marTop w:val="0"/>
      <w:marBottom w:val="0"/>
      <w:divBdr>
        <w:top w:val="none" w:sz="0" w:space="0" w:color="auto"/>
        <w:left w:val="none" w:sz="0" w:space="0" w:color="auto"/>
        <w:bottom w:val="none" w:sz="0" w:space="0" w:color="auto"/>
        <w:right w:val="none" w:sz="0" w:space="0" w:color="auto"/>
      </w:divBdr>
    </w:div>
    <w:div w:id="364797448">
      <w:bodyDiv w:val="1"/>
      <w:marLeft w:val="0"/>
      <w:marRight w:val="0"/>
      <w:marTop w:val="0"/>
      <w:marBottom w:val="0"/>
      <w:divBdr>
        <w:top w:val="none" w:sz="0" w:space="0" w:color="auto"/>
        <w:left w:val="none" w:sz="0" w:space="0" w:color="auto"/>
        <w:bottom w:val="none" w:sz="0" w:space="0" w:color="auto"/>
        <w:right w:val="none" w:sz="0" w:space="0" w:color="auto"/>
      </w:divBdr>
    </w:div>
    <w:div w:id="368072021">
      <w:bodyDiv w:val="1"/>
      <w:marLeft w:val="0"/>
      <w:marRight w:val="0"/>
      <w:marTop w:val="0"/>
      <w:marBottom w:val="0"/>
      <w:divBdr>
        <w:top w:val="none" w:sz="0" w:space="0" w:color="auto"/>
        <w:left w:val="none" w:sz="0" w:space="0" w:color="auto"/>
        <w:bottom w:val="none" w:sz="0" w:space="0" w:color="auto"/>
        <w:right w:val="none" w:sz="0" w:space="0" w:color="auto"/>
      </w:divBdr>
    </w:div>
    <w:div w:id="378630003">
      <w:bodyDiv w:val="1"/>
      <w:marLeft w:val="0"/>
      <w:marRight w:val="0"/>
      <w:marTop w:val="0"/>
      <w:marBottom w:val="0"/>
      <w:divBdr>
        <w:top w:val="none" w:sz="0" w:space="0" w:color="auto"/>
        <w:left w:val="none" w:sz="0" w:space="0" w:color="auto"/>
        <w:bottom w:val="none" w:sz="0" w:space="0" w:color="auto"/>
        <w:right w:val="none" w:sz="0" w:space="0" w:color="auto"/>
      </w:divBdr>
    </w:div>
    <w:div w:id="383987378">
      <w:bodyDiv w:val="1"/>
      <w:marLeft w:val="0"/>
      <w:marRight w:val="0"/>
      <w:marTop w:val="0"/>
      <w:marBottom w:val="0"/>
      <w:divBdr>
        <w:top w:val="none" w:sz="0" w:space="0" w:color="auto"/>
        <w:left w:val="none" w:sz="0" w:space="0" w:color="auto"/>
        <w:bottom w:val="none" w:sz="0" w:space="0" w:color="auto"/>
        <w:right w:val="none" w:sz="0" w:space="0" w:color="auto"/>
      </w:divBdr>
    </w:div>
    <w:div w:id="384917198">
      <w:bodyDiv w:val="1"/>
      <w:marLeft w:val="0"/>
      <w:marRight w:val="0"/>
      <w:marTop w:val="0"/>
      <w:marBottom w:val="0"/>
      <w:divBdr>
        <w:top w:val="none" w:sz="0" w:space="0" w:color="auto"/>
        <w:left w:val="none" w:sz="0" w:space="0" w:color="auto"/>
        <w:bottom w:val="none" w:sz="0" w:space="0" w:color="auto"/>
        <w:right w:val="none" w:sz="0" w:space="0" w:color="auto"/>
      </w:divBdr>
    </w:div>
    <w:div w:id="390353298">
      <w:bodyDiv w:val="1"/>
      <w:marLeft w:val="0"/>
      <w:marRight w:val="0"/>
      <w:marTop w:val="0"/>
      <w:marBottom w:val="0"/>
      <w:divBdr>
        <w:top w:val="none" w:sz="0" w:space="0" w:color="auto"/>
        <w:left w:val="none" w:sz="0" w:space="0" w:color="auto"/>
        <w:bottom w:val="none" w:sz="0" w:space="0" w:color="auto"/>
        <w:right w:val="none" w:sz="0" w:space="0" w:color="auto"/>
      </w:divBdr>
    </w:div>
    <w:div w:id="410927056">
      <w:bodyDiv w:val="1"/>
      <w:marLeft w:val="0"/>
      <w:marRight w:val="0"/>
      <w:marTop w:val="0"/>
      <w:marBottom w:val="0"/>
      <w:divBdr>
        <w:top w:val="none" w:sz="0" w:space="0" w:color="auto"/>
        <w:left w:val="none" w:sz="0" w:space="0" w:color="auto"/>
        <w:bottom w:val="none" w:sz="0" w:space="0" w:color="auto"/>
        <w:right w:val="none" w:sz="0" w:space="0" w:color="auto"/>
      </w:divBdr>
    </w:div>
    <w:div w:id="415398801">
      <w:bodyDiv w:val="1"/>
      <w:marLeft w:val="0"/>
      <w:marRight w:val="0"/>
      <w:marTop w:val="0"/>
      <w:marBottom w:val="0"/>
      <w:divBdr>
        <w:top w:val="none" w:sz="0" w:space="0" w:color="auto"/>
        <w:left w:val="none" w:sz="0" w:space="0" w:color="auto"/>
        <w:bottom w:val="none" w:sz="0" w:space="0" w:color="auto"/>
        <w:right w:val="none" w:sz="0" w:space="0" w:color="auto"/>
      </w:divBdr>
    </w:div>
    <w:div w:id="417291168">
      <w:bodyDiv w:val="1"/>
      <w:marLeft w:val="0"/>
      <w:marRight w:val="0"/>
      <w:marTop w:val="0"/>
      <w:marBottom w:val="0"/>
      <w:divBdr>
        <w:top w:val="none" w:sz="0" w:space="0" w:color="auto"/>
        <w:left w:val="none" w:sz="0" w:space="0" w:color="auto"/>
        <w:bottom w:val="none" w:sz="0" w:space="0" w:color="auto"/>
        <w:right w:val="none" w:sz="0" w:space="0" w:color="auto"/>
      </w:divBdr>
    </w:div>
    <w:div w:id="427501414">
      <w:bodyDiv w:val="1"/>
      <w:marLeft w:val="0"/>
      <w:marRight w:val="0"/>
      <w:marTop w:val="0"/>
      <w:marBottom w:val="0"/>
      <w:divBdr>
        <w:top w:val="none" w:sz="0" w:space="0" w:color="auto"/>
        <w:left w:val="none" w:sz="0" w:space="0" w:color="auto"/>
        <w:bottom w:val="none" w:sz="0" w:space="0" w:color="auto"/>
        <w:right w:val="none" w:sz="0" w:space="0" w:color="auto"/>
      </w:divBdr>
    </w:div>
    <w:div w:id="466552103">
      <w:bodyDiv w:val="1"/>
      <w:marLeft w:val="0"/>
      <w:marRight w:val="0"/>
      <w:marTop w:val="0"/>
      <w:marBottom w:val="0"/>
      <w:divBdr>
        <w:top w:val="none" w:sz="0" w:space="0" w:color="auto"/>
        <w:left w:val="none" w:sz="0" w:space="0" w:color="auto"/>
        <w:bottom w:val="none" w:sz="0" w:space="0" w:color="auto"/>
        <w:right w:val="none" w:sz="0" w:space="0" w:color="auto"/>
      </w:divBdr>
    </w:div>
    <w:div w:id="482740572">
      <w:bodyDiv w:val="1"/>
      <w:marLeft w:val="0"/>
      <w:marRight w:val="0"/>
      <w:marTop w:val="0"/>
      <w:marBottom w:val="0"/>
      <w:divBdr>
        <w:top w:val="none" w:sz="0" w:space="0" w:color="auto"/>
        <w:left w:val="none" w:sz="0" w:space="0" w:color="auto"/>
        <w:bottom w:val="none" w:sz="0" w:space="0" w:color="auto"/>
        <w:right w:val="none" w:sz="0" w:space="0" w:color="auto"/>
      </w:divBdr>
    </w:div>
    <w:div w:id="502210945">
      <w:bodyDiv w:val="1"/>
      <w:marLeft w:val="0"/>
      <w:marRight w:val="0"/>
      <w:marTop w:val="0"/>
      <w:marBottom w:val="0"/>
      <w:divBdr>
        <w:top w:val="none" w:sz="0" w:space="0" w:color="auto"/>
        <w:left w:val="none" w:sz="0" w:space="0" w:color="auto"/>
        <w:bottom w:val="none" w:sz="0" w:space="0" w:color="auto"/>
        <w:right w:val="none" w:sz="0" w:space="0" w:color="auto"/>
      </w:divBdr>
    </w:div>
    <w:div w:id="520626340">
      <w:bodyDiv w:val="1"/>
      <w:marLeft w:val="0"/>
      <w:marRight w:val="0"/>
      <w:marTop w:val="0"/>
      <w:marBottom w:val="0"/>
      <w:divBdr>
        <w:top w:val="none" w:sz="0" w:space="0" w:color="auto"/>
        <w:left w:val="none" w:sz="0" w:space="0" w:color="auto"/>
        <w:bottom w:val="none" w:sz="0" w:space="0" w:color="auto"/>
        <w:right w:val="none" w:sz="0" w:space="0" w:color="auto"/>
      </w:divBdr>
    </w:div>
    <w:div w:id="522596439">
      <w:bodyDiv w:val="1"/>
      <w:marLeft w:val="0"/>
      <w:marRight w:val="0"/>
      <w:marTop w:val="0"/>
      <w:marBottom w:val="0"/>
      <w:divBdr>
        <w:top w:val="none" w:sz="0" w:space="0" w:color="auto"/>
        <w:left w:val="none" w:sz="0" w:space="0" w:color="auto"/>
        <w:bottom w:val="none" w:sz="0" w:space="0" w:color="auto"/>
        <w:right w:val="none" w:sz="0" w:space="0" w:color="auto"/>
      </w:divBdr>
    </w:div>
    <w:div w:id="522668215">
      <w:bodyDiv w:val="1"/>
      <w:marLeft w:val="0"/>
      <w:marRight w:val="0"/>
      <w:marTop w:val="0"/>
      <w:marBottom w:val="0"/>
      <w:divBdr>
        <w:top w:val="none" w:sz="0" w:space="0" w:color="auto"/>
        <w:left w:val="none" w:sz="0" w:space="0" w:color="auto"/>
        <w:bottom w:val="none" w:sz="0" w:space="0" w:color="auto"/>
        <w:right w:val="none" w:sz="0" w:space="0" w:color="auto"/>
      </w:divBdr>
    </w:div>
    <w:div w:id="524443369">
      <w:bodyDiv w:val="1"/>
      <w:marLeft w:val="0"/>
      <w:marRight w:val="0"/>
      <w:marTop w:val="0"/>
      <w:marBottom w:val="0"/>
      <w:divBdr>
        <w:top w:val="none" w:sz="0" w:space="0" w:color="auto"/>
        <w:left w:val="none" w:sz="0" w:space="0" w:color="auto"/>
        <w:bottom w:val="none" w:sz="0" w:space="0" w:color="auto"/>
        <w:right w:val="none" w:sz="0" w:space="0" w:color="auto"/>
      </w:divBdr>
      <w:divsChild>
        <w:div w:id="189299465">
          <w:marLeft w:val="0"/>
          <w:marRight w:val="0"/>
          <w:marTop w:val="0"/>
          <w:marBottom w:val="0"/>
          <w:divBdr>
            <w:top w:val="none" w:sz="0" w:space="0" w:color="auto"/>
            <w:left w:val="none" w:sz="0" w:space="0" w:color="auto"/>
            <w:bottom w:val="none" w:sz="0" w:space="0" w:color="auto"/>
            <w:right w:val="none" w:sz="0" w:space="0" w:color="auto"/>
          </w:divBdr>
        </w:div>
        <w:div w:id="300615949">
          <w:marLeft w:val="0"/>
          <w:marRight w:val="0"/>
          <w:marTop w:val="0"/>
          <w:marBottom w:val="0"/>
          <w:divBdr>
            <w:top w:val="none" w:sz="0" w:space="0" w:color="auto"/>
            <w:left w:val="none" w:sz="0" w:space="0" w:color="auto"/>
            <w:bottom w:val="none" w:sz="0" w:space="0" w:color="auto"/>
            <w:right w:val="none" w:sz="0" w:space="0" w:color="auto"/>
          </w:divBdr>
        </w:div>
        <w:div w:id="735904754">
          <w:marLeft w:val="0"/>
          <w:marRight w:val="0"/>
          <w:marTop w:val="0"/>
          <w:marBottom w:val="0"/>
          <w:divBdr>
            <w:top w:val="none" w:sz="0" w:space="0" w:color="auto"/>
            <w:left w:val="none" w:sz="0" w:space="0" w:color="auto"/>
            <w:bottom w:val="none" w:sz="0" w:space="0" w:color="auto"/>
            <w:right w:val="none" w:sz="0" w:space="0" w:color="auto"/>
          </w:divBdr>
        </w:div>
        <w:div w:id="1199775715">
          <w:marLeft w:val="0"/>
          <w:marRight w:val="0"/>
          <w:marTop w:val="0"/>
          <w:marBottom w:val="0"/>
          <w:divBdr>
            <w:top w:val="none" w:sz="0" w:space="0" w:color="auto"/>
            <w:left w:val="none" w:sz="0" w:space="0" w:color="auto"/>
            <w:bottom w:val="none" w:sz="0" w:space="0" w:color="auto"/>
            <w:right w:val="none" w:sz="0" w:space="0" w:color="auto"/>
          </w:divBdr>
        </w:div>
        <w:div w:id="1346052139">
          <w:marLeft w:val="0"/>
          <w:marRight w:val="0"/>
          <w:marTop w:val="0"/>
          <w:marBottom w:val="0"/>
          <w:divBdr>
            <w:top w:val="none" w:sz="0" w:space="0" w:color="auto"/>
            <w:left w:val="none" w:sz="0" w:space="0" w:color="auto"/>
            <w:bottom w:val="none" w:sz="0" w:space="0" w:color="auto"/>
            <w:right w:val="none" w:sz="0" w:space="0" w:color="auto"/>
          </w:divBdr>
        </w:div>
        <w:div w:id="1377583932">
          <w:marLeft w:val="0"/>
          <w:marRight w:val="0"/>
          <w:marTop w:val="0"/>
          <w:marBottom w:val="0"/>
          <w:divBdr>
            <w:top w:val="none" w:sz="0" w:space="0" w:color="auto"/>
            <w:left w:val="none" w:sz="0" w:space="0" w:color="auto"/>
            <w:bottom w:val="none" w:sz="0" w:space="0" w:color="auto"/>
            <w:right w:val="none" w:sz="0" w:space="0" w:color="auto"/>
          </w:divBdr>
        </w:div>
        <w:div w:id="1438476538">
          <w:marLeft w:val="0"/>
          <w:marRight w:val="0"/>
          <w:marTop w:val="0"/>
          <w:marBottom w:val="0"/>
          <w:divBdr>
            <w:top w:val="none" w:sz="0" w:space="0" w:color="auto"/>
            <w:left w:val="none" w:sz="0" w:space="0" w:color="auto"/>
            <w:bottom w:val="none" w:sz="0" w:space="0" w:color="auto"/>
            <w:right w:val="none" w:sz="0" w:space="0" w:color="auto"/>
          </w:divBdr>
        </w:div>
        <w:div w:id="1753431169">
          <w:marLeft w:val="0"/>
          <w:marRight w:val="0"/>
          <w:marTop w:val="0"/>
          <w:marBottom w:val="0"/>
          <w:divBdr>
            <w:top w:val="none" w:sz="0" w:space="0" w:color="auto"/>
            <w:left w:val="none" w:sz="0" w:space="0" w:color="auto"/>
            <w:bottom w:val="none" w:sz="0" w:space="0" w:color="auto"/>
            <w:right w:val="none" w:sz="0" w:space="0" w:color="auto"/>
          </w:divBdr>
        </w:div>
        <w:div w:id="1853183668">
          <w:marLeft w:val="0"/>
          <w:marRight w:val="0"/>
          <w:marTop w:val="0"/>
          <w:marBottom w:val="0"/>
          <w:divBdr>
            <w:top w:val="none" w:sz="0" w:space="0" w:color="auto"/>
            <w:left w:val="none" w:sz="0" w:space="0" w:color="auto"/>
            <w:bottom w:val="none" w:sz="0" w:space="0" w:color="auto"/>
            <w:right w:val="none" w:sz="0" w:space="0" w:color="auto"/>
          </w:divBdr>
        </w:div>
        <w:div w:id="1935892450">
          <w:marLeft w:val="0"/>
          <w:marRight w:val="0"/>
          <w:marTop w:val="0"/>
          <w:marBottom w:val="0"/>
          <w:divBdr>
            <w:top w:val="none" w:sz="0" w:space="0" w:color="auto"/>
            <w:left w:val="none" w:sz="0" w:space="0" w:color="auto"/>
            <w:bottom w:val="none" w:sz="0" w:space="0" w:color="auto"/>
            <w:right w:val="none" w:sz="0" w:space="0" w:color="auto"/>
          </w:divBdr>
        </w:div>
      </w:divsChild>
    </w:div>
    <w:div w:id="530532146">
      <w:bodyDiv w:val="1"/>
      <w:marLeft w:val="0"/>
      <w:marRight w:val="0"/>
      <w:marTop w:val="0"/>
      <w:marBottom w:val="0"/>
      <w:divBdr>
        <w:top w:val="none" w:sz="0" w:space="0" w:color="auto"/>
        <w:left w:val="none" w:sz="0" w:space="0" w:color="auto"/>
        <w:bottom w:val="none" w:sz="0" w:space="0" w:color="auto"/>
        <w:right w:val="none" w:sz="0" w:space="0" w:color="auto"/>
      </w:divBdr>
    </w:div>
    <w:div w:id="554973328">
      <w:bodyDiv w:val="1"/>
      <w:marLeft w:val="0"/>
      <w:marRight w:val="0"/>
      <w:marTop w:val="0"/>
      <w:marBottom w:val="0"/>
      <w:divBdr>
        <w:top w:val="none" w:sz="0" w:space="0" w:color="auto"/>
        <w:left w:val="none" w:sz="0" w:space="0" w:color="auto"/>
        <w:bottom w:val="none" w:sz="0" w:space="0" w:color="auto"/>
        <w:right w:val="none" w:sz="0" w:space="0" w:color="auto"/>
      </w:divBdr>
    </w:div>
    <w:div w:id="557713100">
      <w:bodyDiv w:val="1"/>
      <w:marLeft w:val="0"/>
      <w:marRight w:val="0"/>
      <w:marTop w:val="0"/>
      <w:marBottom w:val="0"/>
      <w:divBdr>
        <w:top w:val="none" w:sz="0" w:space="0" w:color="auto"/>
        <w:left w:val="none" w:sz="0" w:space="0" w:color="auto"/>
        <w:bottom w:val="none" w:sz="0" w:space="0" w:color="auto"/>
        <w:right w:val="none" w:sz="0" w:space="0" w:color="auto"/>
      </w:divBdr>
    </w:div>
    <w:div w:id="583152368">
      <w:bodyDiv w:val="1"/>
      <w:marLeft w:val="0"/>
      <w:marRight w:val="0"/>
      <w:marTop w:val="0"/>
      <w:marBottom w:val="0"/>
      <w:divBdr>
        <w:top w:val="none" w:sz="0" w:space="0" w:color="auto"/>
        <w:left w:val="none" w:sz="0" w:space="0" w:color="auto"/>
        <w:bottom w:val="none" w:sz="0" w:space="0" w:color="auto"/>
        <w:right w:val="none" w:sz="0" w:space="0" w:color="auto"/>
      </w:divBdr>
      <w:divsChild>
        <w:div w:id="1099520941">
          <w:marLeft w:val="0"/>
          <w:marRight w:val="0"/>
          <w:marTop w:val="0"/>
          <w:marBottom w:val="0"/>
          <w:divBdr>
            <w:top w:val="none" w:sz="0" w:space="0" w:color="auto"/>
            <w:left w:val="none" w:sz="0" w:space="0" w:color="auto"/>
            <w:bottom w:val="none" w:sz="0" w:space="0" w:color="auto"/>
            <w:right w:val="none" w:sz="0" w:space="0" w:color="auto"/>
          </w:divBdr>
          <w:divsChild>
            <w:div w:id="108934881">
              <w:marLeft w:val="0"/>
              <w:marRight w:val="0"/>
              <w:marTop w:val="0"/>
              <w:marBottom w:val="0"/>
              <w:divBdr>
                <w:top w:val="none" w:sz="0" w:space="0" w:color="auto"/>
                <w:left w:val="none" w:sz="0" w:space="0" w:color="auto"/>
                <w:bottom w:val="none" w:sz="0" w:space="0" w:color="auto"/>
                <w:right w:val="none" w:sz="0" w:space="0" w:color="auto"/>
              </w:divBdr>
            </w:div>
            <w:div w:id="403650682">
              <w:marLeft w:val="0"/>
              <w:marRight w:val="0"/>
              <w:marTop w:val="0"/>
              <w:marBottom w:val="0"/>
              <w:divBdr>
                <w:top w:val="none" w:sz="0" w:space="0" w:color="auto"/>
                <w:left w:val="none" w:sz="0" w:space="0" w:color="auto"/>
                <w:bottom w:val="none" w:sz="0" w:space="0" w:color="auto"/>
                <w:right w:val="none" w:sz="0" w:space="0" w:color="auto"/>
              </w:divBdr>
            </w:div>
            <w:div w:id="873423854">
              <w:marLeft w:val="0"/>
              <w:marRight w:val="0"/>
              <w:marTop w:val="0"/>
              <w:marBottom w:val="0"/>
              <w:divBdr>
                <w:top w:val="none" w:sz="0" w:space="0" w:color="auto"/>
                <w:left w:val="none" w:sz="0" w:space="0" w:color="auto"/>
                <w:bottom w:val="none" w:sz="0" w:space="0" w:color="auto"/>
                <w:right w:val="none" w:sz="0" w:space="0" w:color="auto"/>
              </w:divBdr>
            </w:div>
            <w:div w:id="938026348">
              <w:marLeft w:val="0"/>
              <w:marRight w:val="0"/>
              <w:marTop w:val="0"/>
              <w:marBottom w:val="0"/>
              <w:divBdr>
                <w:top w:val="none" w:sz="0" w:space="0" w:color="auto"/>
                <w:left w:val="none" w:sz="0" w:space="0" w:color="auto"/>
                <w:bottom w:val="none" w:sz="0" w:space="0" w:color="auto"/>
                <w:right w:val="none" w:sz="0" w:space="0" w:color="auto"/>
              </w:divBdr>
            </w:div>
            <w:div w:id="946547260">
              <w:marLeft w:val="0"/>
              <w:marRight w:val="0"/>
              <w:marTop w:val="0"/>
              <w:marBottom w:val="0"/>
              <w:divBdr>
                <w:top w:val="none" w:sz="0" w:space="0" w:color="auto"/>
                <w:left w:val="none" w:sz="0" w:space="0" w:color="auto"/>
                <w:bottom w:val="none" w:sz="0" w:space="0" w:color="auto"/>
                <w:right w:val="none" w:sz="0" w:space="0" w:color="auto"/>
              </w:divBdr>
            </w:div>
            <w:div w:id="1061710278">
              <w:marLeft w:val="0"/>
              <w:marRight w:val="0"/>
              <w:marTop w:val="0"/>
              <w:marBottom w:val="0"/>
              <w:divBdr>
                <w:top w:val="none" w:sz="0" w:space="0" w:color="auto"/>
                <w:left w:val="none" w:sz="0" w:space="0" w:color="auto"/>
                <w:bottom w:val="none" w:sz="0" w:space="0" w:color="auto"/>
                <w:right w:val="none" w:sz="0" w:space="0" w:color="auto"/>
              </w:divBdr>
            </w:div>
            <w:div w:id="1101339491">
              <w:marLeft w:val="0"/>
              <w:marRight w:val="0"/>
              <w:marTop w:val="0"/>
              <w:marBottom w:val="0"/>
              <w:divBdr>
                <w:top w:val="none" w:sz="0" w:space="0" w:color="auto"/>
                <w:left w:val="none" w:sz="0" w:space="0" w:color="auto"/>
                <w:bottom w:val="none" w:sz="0" w:space="0" w:color="auto"/>
                <w:right w:val="none" w:sz="0" w:space="0" w:color="auto"/>
              </w:divBdr>
            </w:div>
            <w:div w:id="1409812811">
              <w:marLeft w:val="0"/>
              <w:marRight w:val="0"/>
              <w:marTop w:val="0"/>
              <w:marBottom w:val="0"/>
              <w:divBdr>
                <w:top w:val="none" w:sz="0" w:space="0" w:color="auto"/>
                <w:left w:val="none" w:sz="0" w:space="0" w:color="auto"/>
                <w:bottom w:val="none" w:sz="0" w:space="0" w:color="auto"/>
                <w:right w:val="none" w:sz="0" w:space="0" w:color="auto"/>
              </w:divBdr>
            </w:div>
            <w:div w:id="1618296424">
              <w:marLeft w:val="0"/>
              <w:marRight w:val="0"/>
              <w:marTop w:val="0"/>
              <w:marBottom w:val="0"/>
              <w:divBdr>
                <w:top w:val="none" w:sz="0" w:space="0" w:color="auto"/>
                <w:left w:val="none" w:sz="0" w:space="0" w:color="auto"/>
                <w:bottom w:val="none" w:sz="0" w:space="0" w:color="auto"/>
                <w:right w:val="none" w:sz="0" w:space="0" w:color="auto"/>
              </w:divBdr>
            </w:div>
            <w:div w:id="1687057574">
              <w:marLeft w:val="0"/>
              <w:marRight w:val="0"/>
              <w:marTop w:val="0"/>
              <w:marBottom w:val="0"/>
              <w:divBdr>
                <w:top w:val="none" w:sz="0" w:space="0" w:color="auto"/>
                <w:left w:val="none" w:sz="0" w:space="0" w:color="auto"/>
                <w:bottom w:val="none" w:sz="0" w:space="0" w:color="auto"/>
                <w:right w:val="none" w:sz="0" w:space="0" w:color="auto"/>
              </w:divBdr>
            </w:div>
            <w:div w:id="199460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31811">
      <w:bodyDiv w:val="1"/>
      <w:marLeft w:val="0"/>
      <w:marRight w:val="0"/>
      <w:marTop w:val="0"/>
      <w:marBottom w:val="0"/>
      <w:divBdr>
        <w:top w:val="none" w:sz="0" w:space="0" w:color="auto"/>
        <w:left w:val="none" w:sz="0" w:space="0" w:color="auto"/>
        <w:bottom w:val="none" w:sz="0" w:space="0" w:color="auto"/>
        <w:right w:val="none" w:sz="0" w:space="0" w:color="auto"/>
      </w:divBdr>
    </w:div>
    <w:div w:id="599223468">
      <w:bodyDiv w:val="1"/>
      <w:marLeft w:val="0"/>
      <w:marRight w:val="0"/>
      <w:marTop w:val="0"/>
      <w:marBottom w:val="0"/>
      <w:divBdr>
        <w:top w:val="none" w:sz="0" w:space="0" w:color="auto"/>
        <w:left w:val="none" w:sz="0" w:space="0" w:color="auto"/>
        <w:bottom w:val="none" w:sz="0" w:space="0" w:color="auto"/>
        <w:right w:val="none" w:sz="0" w:space="0" w:color="auto"/>
      </w:divBdr>
    </w:div>
    <w:div w:id="603072666">
      <w:bodyDiv w:val="1"/>
      <w:marLeft w:val="0"/>
      <w:marRight w:val="0"/>
      <w:marTop w:val="0"/>
      <w:marBottom w:val="0"/>
      <w:divBdr>
        <w:top w:val="none" w:sz="0" w:space="0" w:color="auto"/>
        <w:left w:val="none" w:sz="0" w:space="0" w:color="auto"/>
        <w:bottom w:val="none" w:sz="0" w:space="0" w:color="auto"/>
        <w:right w:val="none" w:sz="0" w:space="0" w:color="auto"/>
      </w:divBdr>
    </w:div>
    <w:div w:id="603995386">
      <w:bodyDiv w:val="1"/>
      <w:marLeft w:val="0"/>
      <w:marRight w:val="0"/>
      <w:marTop w:val="0"/>
      <w:marBottom w:val="0"/>
      <w:divBdr>
        <w:top w:val="none" w:sz="0" w:space="0" w:color="auto"/>
        <w:left w:val="none" w:sz="0" w:space="0" w:color="auto"/>
        <w:bottom w:val="none" w:sz="0" w:space="0" w:color="auto"/>
        <w:right w:val="none" w:sz="0" w:space="0" w:color="auto"/>
      </w:divBdr>
    </w:div>
    <w:div w:id="610011891">
      <w:bodyDiv w:val="1"/>
      <w:marLeft w:val="0"/>
      <w:marRight w:val="0"/>
      <w:marTop w:val="0"/>
      <w:marBottom w:val="0"/>
      <w:divBdr>
        <w:top w:val="none" w:sz="0" w:space="0" w:color="auto"/>
        <w:left w:val="none" w:sz="0" w:space="0" w:color="auto"/>
        <w:bottom w:val="none" w:sz="0" w:space="0" w:color="auto"/>
        <w:right w:val="none" w:sz="0" w:space="0" w:color="auto"/>
      </w:divBdr>
    </w:div>
    <w:div w:id="610165266">
      <w:bodyDiv w:val="1"/>
      <w:marLeft w:val="0"/>
      <w:marRight w:val="0"/>
      <w:marTop w:val="0"/>
      <w:marBottom w:val="0"/>
      <w:divBdr>
        <w:top w:val="none" w:sz="0" w:space="0" w:color="auto"/>
        <w:left w:val="none" w:sz="0" w:space="0" w:color="auto"/>
        <w:bottom w:val="none" w:sz="0" w:space="0" w:color="auto"/>
        <w:right w:val="none" w:sz="0" w:space="0" w:color="auto"/>
      </w:divBdr>
      <w:divsChild>
        <w:div w:id="176238164">
          <w:marLeft w:val="0"/>
          <w:marRight w:val="0"/>
          <w:marTop w:val="0"/>
          <w:marBottom w:val="0"/>
          <w:divBdr>
            <w:top w:val="none" w:sz="0" w:space="0" w:color="auto"/>
            <w:left w:val="none" w:sz="0" w:space="0" w:color="auto"/>
            <w:bottom w:val="none" w:sz="0" w:space="0" w:color="auto"/>
            <w:right w:val="none" w:sz="0" w:space="0" w:color="auto"/>
          </w:divBdr>
        </w:div>
        <w:div w:id="390931871">
          <w:marLeft w:val="0"/>
          <w:marRight w:val="0"/>
          <w:marTop w:val="0"/>
          <w:marBottom w:val="0"/>
          <w:divBdr>
            <w:top w:val="none" w:sz="0" w:space="0" w:color="auto"/>
            <w:left w:val="none" w:sz="0" w:space="0" w:color="auto"/>
            <w:bottom w:val="none" w:sz="0" w:space="0" w:color="auto"/>
            <w:right w:val="none" w:sz="0" w:space="0" w:color="auto"/>
          </w:divBdr>
        </w:div>
        <w:div w:id="499855852">
          <w:marLeft w:val="0"/>
          <w:marRight w:val="0"/>
          <w:marTop w:val="0"/>
          <w:marBottom w:val="0"/>
          <w:divBdr>
            <w:top w:val="none" w:sz="0" w:space="0" w:color="auto"/>
            <w:left w:val="none" w:sz="0" w:space="0" w:color="auto"/>
            <w:bottom w:val="none" w:sz="0" w:space="0" w:color="auto"/>
            <w:right w:val="none" w:sz="0" w:space="0" w:color="auto"/>
          </w:divBdr>
        </w:div>
        <w:div w:id="502741170">
          <w:marLeft w:val="0"/>
          <w:marRight w:val="0"/>
          <w:marTop w:val="0"/>
          <w:marBottom w:val="0"/>
          <w:divBdr>
            <w:top w:val="none" w:sz="0" w:space="0" w:color="auto"/>
            <w:left w:val="none" w:sz="0" w:space="0" w:color="auto"/>
            <w:bottom w:val="none" w:sz="0" w:space="0" w:color="auto"/>
            <w:right w:val="none" w:sz="0" w:space="0" w:color="auto"/>
          </w:divBdr>
        </w:div>
        <w:div w:id="921138435">
          <w:marLeft w:val="0"/>
          <w:marRight w:val="0"/>
          <w:marTop w:val="0"/>
          <w:marBottom w:val="0"/>
          <w:divBdr>
            <w:top w:val="none" w:sz="0" w:space="0" w:color="auto"/>
            <w:left w:val="none" w:sz="0" w:space="0" w:color="auto"/>
            <w:bottom w:val="none" w:sz="0" w:space="0" w:color="auto"/>
            <w:right w:val="none" w:sz="0" w:space="0" w:color="auto"/>
          </w:divBdr>
        </w:div>
        <w:div w:id="940534158">
          <w:marLeft w:val="0"/>
          <w:marRight w:val="0"/>
          <w:marTop w:val="0"/>
          <w:marBottom w:val="0"/>
          <w:divBdr>
            <w:top w:val="none" w:sz="0" w:space="0" w:color="auto"/>
            <w:left w:val="none" w:sz="0" w:space="0" w:color="auto"/>
            <w:bottom w:val="none" w:sz="0" w:space="0" w:color="auto"/>
            <w:right w:val="none" w:sz="0" w:space="0" w:color="auto"/>
          </w:divBdr>
        </w:div>
        <w:div w:id="1283263655">
          <w:marLeft w:val="0"/>
          <w:marRight w:val="0"/>
          <w:marTop w:val="0"/>
          <w:marBottom w:val="0"/>
          <w:divBdr>
            <w:top w:val="none" w:sz="0" w:space="0" w:color="auto"/>
            <w:left w:val="none" w:sz="0" w:space="0" w:color="auto"/>
            <w:bottom w:val="none" w:sz="0" w:space="0" w:color="auto"/>
            <w:right w:val="none" w:sz="0" w:space="0" w:color="auto"/>
          </w:divBdr>
        </w:div>
        <w:div w:id="1321151068">
          <w:marLeft w:val="0"/>
          <w:marRight w:val="0"/>
          <w:marTop w:val="0"/>
          <w:marBottom w:val="0"/>
          <w:divBdr>
            <w:top w:val="none" w:sz="0" w:space="0" w:color="auto"/>
            <w:left w:val="none" w:sz="0" w:space="0" w:color="auto"/>
            <w:bottom w:val="none" w:sz="0" w:space="0" w:color="auto"/>
            <w:right w:val="none" w:sz="0" w:space="0" w:color="auto"/>
          </w:divBdr>
        </w:div>
        <w:div w:id="1709066934">
          <w:marLeft w:val="0"/>
          <w:marRight w:val="0"/>
          <w:marTop w:val="0"/>
          <w:marBottom w:val="0"/>
          <w:divBdr>
            <w:top w:val="none" w:sz="0" w:space="0" w:color="auto"/>
            <w:left w:val="none" w:sz="0" w:space="0" w:color="auto"/>
            <w:bottom w:val="none" w:sz="0" w:space="0" w:color="auto"/>
            <w:right w:val="none" w:sz="0" w:space="0" w:color="auto"/>
          </w:divBdr>
        </w:div>
        <w:div w:id="1897740030">
          <w:marLeft w:val="0"/>
          <w:marRight w:val="0"/>
          <w:marTop w:val="0"/>
          <w:marBottom w:val="0"/>
          <w:divBdr>
            <w:top w:val="none" w:sz="0" w:space="0" w:color="auto"/>
            <w:left w:val="none" w:sz="0" w:space="0" w:color="auto"/>
            <w:bottom w:val="none" w:sz="0" w:space="0" w:color="auto"/>
            <w:right w:val="none" w:sz="0" w:space="0" w:color="auto"/>
          </w:divBdr>
        </w:div>
      </w:divsChild>
    </w:div>
    <w:div w:id="633485669">
      <w:bodyDiv w:val="1"/>
      <w:marLeft w:val="0"/>
      <w:marRight w:val="0"/>
      <w:marTop w:val="0"/>
      <w:marBottom w:val="0"/>
      <w:divBdr>
        <w:top w:val="none" w:sz="0" w:space="0" w:color="auto"/>
        <w:left w:val="none" w:sz="0" w:space="0" w:color="auto"/>
        <w:bottom w:val="none" w:sz="0" w:space="0" w:color="auto"/>
        <w:right w:val="none" w:sz="0" w:space="0" w:color="auto"/>
      </w:divBdr>
      <w:divsChild>
        <w:div w:id="91752774">
          <w:marLeft w:val="0"/>
          <w:marRight w:val="0"/>
          <w:marTop w:val="0"/>
          <w:marBottom w:val="0"/>
          <w:divBdr>
            <w:top w:val="none" w:sz="0" w:space="0" w:color="auto"/>
            <w:left w:val="none" w:sz="0" w:space="0" w:color="auto"/>
            <w:bottom w:val="none" w:sz="0" w:space="0" w:color="auto"/>
            <w:right w:val="none" w:sz="0" w:space="0" w:color="auto"/>
          </w:divBdr>
        </w:div>
        <w:div w:id="269318660">
          <w:marLeft w:val="0"/>
          <w:marRight w:val="0"/>
          <w:marTop w:val="0"/>
          <w:marBottom w:val="0"/>
          <w:divBdr>
            <w:top w:val="none" w:sz="0" w:space="0" w:color="auto"/>
            <w:left w:val="none" w:sz="0" w:space="0" w:color="auto"/>
            <w:bottom w:val="none" w:sz="0" w:space="0" w:color="auto"/>
            <w:right w:val="none" w:sz="0" w:space="0" w:color="auto"/>
          </w:divBdr>
        </w:div>
        <w:div w:id="355156471">
          <w:marLeft w:val="0"/>
          <w:marRight w:val="0"/>
          <w:marTop w:val="0"/>
          <w:marBottom w:val="0"/>
          <w:divBdr>
            <w:top w:val="none" w:sz="0" w:space="0" w:color="auto"/>
            <w:left w:val="none" w:sz="0" w:space="0" w:color="auto"/>
            <w:bottom w:val="none" w:sz="0" w:space="0" w:color="auto"/>
            <w:right w:val="none" w:sz="0" w:space="0" w:color="auto"/>
          </w:divBdr>
        </w:div>
        <w:div w:id="499585305">
          <w:marLeft w:val="0"/>
          <w:marRight w:val="0"/>
          <w:marTop w:val="0"/>
          <w:marBottom w:val="0"/>
          <w:divBdr>
            <w:top w:val="none" w:sz="0" w:space="0" w:color="auto"/>
            <w:left w:val="none" w:sz="0" w:space="0" w:color="auto"/>
            <w:bottom w:val="none" w:sz="0" w:space="0" w:color="auto"/>
            <w:right w:val="none" w:sz="0" w:space="0" w:color="auto"/>
          </w:divBdr>
        </w:div>
        <w:div w:id="584535634">
          <w:marLeft w:val="0"/>
          <w:marRight w:val="0"/>
          <w:marTop w:val="0"/>
          <w:marBottom w:val="0"/>
          <w:divBdr>
            <w:top w:val="none" w:sz="0" w:space="0" w:color="auto"/>
            <w:left w:val="none" w:sz="0" w:space="0" w:color="auto"/>
            <w:bottom w:val="none" w:sz="0" w:space="0" w:color="auto"/>
            <w:right w:val="none" w:sz="0" w:space="0" w:color="auto"/>
          </w:divBdr>
        </w:div>
        <w:div w:id="599871594">
          <w:marLeft w:val="0"/>
          <w:marRight w:val="0"/>
          <w:marTop w:val="0"/>
          <w:marBottom w:val="0"/>
          <w:divBdr>
            <w:top w:val="none" w:sz="0" w:space="0" w:color="auto"/>
            <w:left w:val="none" w:sz="0" w:space="0" w:color="auto"/>
            <w:bottom w:val="none" w:sz="0" w:space="0" w:color="auto"/>
            <w:right w:val="none" w:sz="0" w:space="0" w:color="auto"/>
          </w:divBdr>
        </w:div>
        <w:div w:id="775104402">
          <w:marLeft w:val="0"/>
          <w:marRight w:val="0"/>
          <w:marTop w:val="0"/>
          <w:marBottom w:val="0"/>
          <w:divBdr>
            <w:top w:val="none" w:sz="0" w:space="0" w:color="auto"/>
            <w:left w:val="none" w:sz="0" w:space="0" w:color="auto"/>
            <w:bottom w:val="none" w:sz="0" w:space="0" w:color="auto"/>
            <w:right w:val="none" w:sz="0" w:space="0" w:color="auto"/>
          </w:divBdr>
        </w:div>
        <w:div w:id="1086343166">
          <w:marLeft w:val="0"/>
          <w:marRight w:val="0"/>
          <w:marTop w:val="0"/>
          <w:marBottom w:val="0"/>
          <w:divBdr>
            <w:top w:val="none" w:sz="0" w:space="0" w:color="auto"/>
            <w:left w:val="none" w:sz="0" w:space="0" w:color="auto"/>
            <w:bottom w:val="none" w:sz="0" w:space="0" w:color="auto"/>
            <w:right w:val="none" w:sz="0" w:space="0" w:color="auto"/>
          </w:divBdr>
        </w:div>
        <w:div w:id="1575505585">
          <w:marLeft w:val="0"/>
          <w:marRight w:val="0"/>
          <w:marTop w:val="0"/>
          <w:marBottom w:val="0"/>
          <w:divBdr>
            <w:top w:val="none" w:sz="0" w:space="0" w:color="auto"/>
            <w:left w:val="none" w:sz="0" w:space="0" w:color="auto"/>
            <w:bottom w:val="none" w:sz="0" w:space="0" w:color="auto"/>
            <w:right w:val="none" w:sz="0" w:space="0" w:color="auto"/>
          </w:divBdr>
        </w:div>
        <w:div w:id="1887066122">
          <w:marLeft w:val="0"/>
          <w:marRight w:val="0"/>
          <w:marTop w:val="0"/>
          <w:marBottom w:val="0"/>
          <w:divBdr>
            <w:top w:val="none" w:sz="0" w:space="0" w:color="auto"/>
            <w:left w:val="none" w:sz="0" w:space="0" w:color="auto"/>
            <w:bottom w:val="none" w:sz="0" w:space="0" w:color="auto"/>
            <w:right w:val="none" w:sz="0" w:space="0" w:color="auto"/>
          </w:divBdr>
        </w:div>
        <w:div w:id="1924147707">
          <w:marLeft w:val="0"/>
          <w:marRight w:val="0"/>
          <w:marTop w:val="0"/>
          <w:marBottom w:val="0"/>
          <w:divBdr>
            <w:top w:val="none" w:sz="0" w:space="0" w:color="auto"/>
            <w:left w:val="none" w:sz="0" w:space="0" w:color="auto"/>
            <w:bottom w:val="none" w:sz="0" w:space="0" w:color="auto"/>
            <w:right w:val="none" w:sz="0" w:space="0" w:color="auto"/>
          </w:divBdr>
        </w:div>
        <w:div w:id="1932808715">
          <w:marLeft w:val="0"/>
          <w:marRight w:val="0"/>
          <w:marTop w:val="0"/>
          <w:marBottom w:val="0"/>
          <w:divBdr>
            <w:top w:val="none" w:sz="0" w:space="0" w:color="auto"/>
            <w:left w:val="none" w:sz="0" w:space="0" w:color="auto"/>
            <w:bottom w:val="none" w:sz="0" w:space="0" w:color="auto"/>
            <w:right w:val="none" w:sz="0" w:space="0" w:color="auto"/>
          </w:divBdr>
        </w:div>
      </w:divsChild>
    </w:div>
    <w:div w:id="655380948">
      <w:bodyDiv w:val="1"/>
      <w:marLeft w:val="0"/>
      <w:marRight w:val="0"/>
      <w:marTop w:val="0"/>
      <w:marBottom w:val="0"/>
      <w:divBdr>
        <w:top w:val="none" w:sz="0" w:space="0" w:color="auto"/>
        <w:left w:val="none" w:sz="0" w:space="0" w:color="auto"/>
        <w:bottom w:val="none" w:sz="0" w:space="0" w:color="auto"/>
        <w:right w:val="none" w:sz="0" w:space="0" w:color="auto"/>
      </w:divBdr>
    </w:div>
    <w:div w:id="655961741">
      <w:bodyDiv w:val="1"/>
      <w:marLeft w:val="0"/>
      <w:marRight w:val="0"/>
      <w:marTop w:val="0"/>
      <w:marBottom w:val="0"/>
      <w:divBdr>
        <w:top w:val="none" w:sz="0" w:space="0" w:color="auto"/>
        <w:left w:val="none" w:sz="0" w:space="0" w:color="auto"/>
        <w:bottom w:val="none" w:sz="0" w:space="0" w:color="auto"/>
        <w:right w:val="none" w:sz="0" w:space="0" w:color="auto"/>
      </w:divBdr>
    </w:div>
    <w:div w:id="657147153">
      <w:bodyDiv w:val="1"/>
      <w:marLeft w:val="0"/>
      <w:marRight w:val="0"/>
      <w:marTop w:val="0"/>
      <w:marBottom w:val="0"/>
      <w:divBdr>
        <w:top w:val="none" w:sz="0" w:space="0" w:color="auto"/>
        <w:left w:val="none" w:sz="0" w:space="0" w:color="auto"/>
        <w:bottom w:val="none" w:sz="0" w:space="0" w:color="auto"/>
        <w:right w:val="none" w:sz="0" w:space="0" w:color="auto"/>
      </w:divBdr>
    </w:div>
    <w:div w:id="676159039">
      <w:bodyDiv w:val="1"/>
      <w:marLeft w:val="0"/>
      <w:marRight w:val="0"/>
      <w:marTop w:val="0"/>
      <w:marBottom w:val="0"/>
      <w:divBdr>
        <w:top w:val="none" w:sz="0" w:space="0" w:color="auto"/>
        <w:left w:val="none" w:sz="0" w:space="0" w:color="auto"/>
        <w:bottom w:val="none" w:sz="0" w:space="0" w:color="auto"/>
        <w:right w:val="none" w:sz="0" w:space="0" w:color="auto"/>
      </w:divBdr>
    </w:div>
    <w:div w:id="687369639">
      <w:bodyDiv w:val="1"/>
      <w:marLeft w:val="0"/>
      <w:marRight w:val="0"/>
      <w:marTop w:val="0"/>
      <w:marBottom w:val="0"/>
      <w:divBdr>
        <w:top w:val="none" w:sz="0" w:space="0" w:color="auto"/>
        <w:left w:val="none" w:sz="0" w:space="0" w:color="auto"/>
        <w:bottom w:val="none" w:sz="0" w:space="0" w:color="auto"/>
        <w:right w:val="none" w:sz="0" w:space="0" w:color="auto"/>
      </w:divBdr>
    </w:div>
    <w:div w:id="688146365">
      <w:bodyDiv w:val="1"/>
      <w:marLeft w:val="0"/>
      <w:marRight w:val="0"/>
      <w:marTop w:val="0"/>
      <w:marBottom w:val="0"/>
      <w:divBdr>
        <w:top w:val="none" w:sz="0" w:space="0" w:color="auto"/>
        <w:left w:val="none" w:sz="0" w:space="0" w:color="auto"/>
        <w:bottom w:val="none" w:sz="0" w:space="0" w:color="auto"/>
        <w:right w:val="none" w:sz="0" w:space="0" w:color="auto"/>
      </w:divBdr>
    </w:div>
    <w:div w:id="688675318">
      <w:bodyDiv w:val="1"/>
      <w:marLeft w:val="0"/>
      <w:marRight w:val="0"/>
      <w:marTop w:val="0"/>
      <w:marBottom w:val="0"/>
      <w:divBdr>
        <w:top w:val="none" w:sz="0" w:space="0" w:color="auto"/>
        <w:left w:val="none" w:sz="0" w:space="0" w:color="auto"/>
        <w:bottom w:val="none" w:sz="0" w:space="0" w:color="auto"/>
        <w:right w:val="none" w:sz="0" w:space="0" w:color="auto"/>
      </w:divBdr>
    </w:div>
    <w:div w:id="697899878">
      <w:bodyDiv w:val="1"/>
      <w:marLeft w:val="0"/>
      <w:marRight w:val="0"/>
      <w:marTop w:val="0"/>
      <w:marBottom w:val="0"/>
      <w:divBdr>
        <w:top w:val="none" w:sz="0" w:space="0" w:color="auto"/>
        <w:left w:val="none" w:sz="0" w:space="0" w:color="auto"/>
        <w:bottom w:val="none" w:sz="0" w:space="0" w:color="auto"/>
        <w:right w:val="none" w:sz="0" w:space="0" w:color="auto"/>
      </w:divBdr>
      <w:divsChild>
        <w:div w:id="350224950">
          <w:marLeft w:val="0"/>
          <w:marRight w:val="0"/>
          <w:marTop w:val="0"/>
          <w:marBottom w:val="0"/>
          <w:divBdr>
            <w:top w:val="none" w:sz="0" w:space="0" w:color="auto"/>
            <w:left w:val="none" w:sz="0" w:space="0" w:color="auto"/>
            <w:bottom w:val="none" w:sz="0" w:space="0" w:color="auto"/>
            <w:right w:val="none" w:sz="0" w:space="0" w:color="auto"/>
          </w:divBdr>
        </w:div>
        <w:div w:id="821315288">
          <w:marLeft w:val="0"/>
          <w:marRight w:val="0"/>
          <w:marTop w:val="0"/>
          <w:marBottom w:val="0"/>
          <w:divBdr>
            <w:top w:val="none" w:sz="0" w:space="0" w:color="auto"/>
            <w:left w:val="none" w:sz="0" w:space="0" w:color="auto"/>
            <w:bottom w:val="none" w:sz="0" w:space="0" w:color="auto"/>
            <w:right w:val="none" w:sz="0" w:space="0" w:color="auto"/>
          </w:divBdr>
        </w:div>
        <w:div w:id="1132943882">
          <w:marLeft w:val="0"/>
          <w:marRight w:val="0"/>
          <w:marTop w:val="0"/>
          <w:marBottom w:val="0"/>
          <w:divBdr>
            <w:top w:val="none" w:sz="0" w:space="0" w:color="auto"/>
            <w:left w:val="none" w:sz="0" w:space="0" w:color="auto"/>
            <w:bottom w:val="none" w:sz="0" w:space="0" w:color="auto"/>
            <w:right w:val="none" w:sz="0" w:space="0" w:color="auto"/>
          </w:divBdr>
        </w:div>
        <w:div w:id="1133523049">
          <w:marLeft w:val="0"/>
          <w:marRight w:val="0"/>
          <w:marTop w:val="0"/>
          <w:marBottom w:val="0"/>
          <w:divBdr>
            <w:top w:val="none" w:sz="0" w:space="0" w:color="auto"/>
            <w:left w:val="none" w:sz="0" w:space="0" w:color="auto"/>
            <w:bottom w:val="none" w:sz="0" w:space="0" w:color="auto"/>
            <w:right w:val="none" w:sz="0" w:space="0" w:color="auto"/>
          </w:divBdr>
        </w:div>
        <w:div w:id="1476332740">
          <w:marLeft w:val="0"/>
          <w:marRight w:val="0"/>
          <w:marTop w:val="0"/>
          <w:marBottom w:val="0"/>
          <w:divBdr>
            <w:top w:val="none" w:sz="0" w:space="0" w:color="auto"/>
            <w:left w:val="none" w:sz="0" w:space="0" w:color="auto"/>
            <w:bottom w:val="none" w:sz="0" w:space="0" w:color="auto"/>
            <w:right w:val="none" w:sz="0" w:space="0" w:color="auto"/>
          </w:divBdr>
        </w:div>
        <w:div w:id="1568607617">
          <w:marLeft w:val="0"/>
          <w:marRight w:val="0"/>
          <w:marTop w:val="0"/>
          <w:marBottom w:val="0"/>
          <w:divBdr>
            <w:top w:val="none" w:sz="0" w:space="0" w:color="auto"/>
            <w:left w:val="none" w:sz="0" w:space="0" w:color="auto"/>
            <w:bottom w:val="none" w:sz="0" w:space="0" w:color="auto"/>
            <w:right w:val="none" w:sz="0" w:space="0" w:color="auto"/>
          </w:divBdr>
        </w:div>
      </w:divsChild>
    </w:div>
    <w:div w:id="700715082">
      <w:bodyDiv w:val="1"/>
      <w:marLeft w:val="0"/>
      <w:marRight w:val="0"/>
      <w:marTop w:val="0"/>
      <w:marBottom w:val="0"/>
      <w:divBdr>
        <w:top w:val="none" w:sz="0" w:space="0" w:color="auto"/>
        <w:left w:val="none" w:sz="0" w:space="0" w:color="auto"/>
        <w:bottom w:val="none" w:sz="0" w:space="0" w:color="auto"/>
        <w:right w:val="none" w:sz="0" w:space="0" w:color="auto"/>
      </w:divBdr>
    </w:div>
    <w:div w:id="700865060">
      <w:bodyDiv w:val="1"/>
      <w:marLeft w:val="0"/>
      <w:marRight w:val="0"/>
      <w:marTop w:val="0"/>
      <w:marBottom w:val="0"/>
      <w:divBdr>
        <w:top w:val="none" w:sz="0" w:space="0" w:color="auto"/>
        <w:left w:val="none" w:sz="0" w:space="0" w:color="auto"/>
        <w:bottom w:val="none" w:sz="0" w:space="0" w:color="auto"/>
        <w:right w:val="none" w:sz="0" w:space="0" w:color="auto"/>
      </w:divBdr>
    </w:div>
    <w:div w:id="728381531">
      <w:bodyDiv w:val="1"/>
      <w:marLeft w:val="0"/>
      <w:marRight w:val="0"/>
      <w:marTop w:val="0"/>
      <w:marBottom w:val="0"/>
      <w:divBdr>
        <w:top w:val="none" w:sz="0" w:space="0" w:color="auto"/>
        <w:left w:val="none" w:sz="0" w:space="0" w:color="auto"/>
        <w:bottom w:val="none" w:sz="0" w:space="0" w:color="auto"/>
        <w:right w:val="none" w:sz="0" w:space="0" w:color="auto"/>
      </w:divBdr>
    </w:div>
    <w:div w:id="745608519">
      <w:bodyDiv w:val="1"/>
      <w:marLeft w:val="0"/>
      <w:marRight w:val="0"/>
      <w:marTop w:val="0"/>
      <w:marBottom w:val="0"/>
      <w:divBdr>
        <w:top w:val="none" w:sz="0" w:space="0" w:color="auto"/>
        <w:left w:val="none" w:sz="0" w:space="0" w:color="auto"/>
        <w:bottom w:val="none" w:sz="0" w:space="0" w:color="auto"/>
        <w:right w:val="none" w:sz="0" w:space="0" w:color="auto"/>
      </w:divBdr>
    </w:div>
    <w:div w:id="747309189">
      <w:bodyDiv w:val="1"/>
      <w:marLeft w:val="0"/>
      <w:marRight w:val="0"/>
      <w:marTop w:val="0"/>
      <w:marBottom w:val="0"/>
      <w:divBdr>
        <w:top w:val="none" w:sz="0" w:space="0" w:color="auto"/>
        <w:left w:val="none" w:sz="0" w:space="0" w:color="auto"/>
        <w:bottom w:val="none" w:sz="0" w:space="0" w:color="auto"/>
        <w:right w:val="none" w:sz="0" w:space="0" w:color="auto"/>
      </w:divBdr>
    </w:div>
    <w:div w:id="756101481">
      <w:bodyDiv w:val="1"/>
      <w:marLeft w:val="0"/>
      <w:marRight w:val="0"/>
      <w:marTop w:val="0"/>
      <w:marBottom w:val="0"/>
      <w:divBdr>
        <w:top w:val="none" w:sz="0" w:space="0" w:color="auto"/>
        <w:left w:val="none" w:sz="0" w:space="0" w:color="auto"/>
        <w:bottom w:val="none" w:sz="0" w:space="0" w:color="auto"/>
        <w:right w:val="none" w:sz="0" w:space="0" w:color="auto"/>
      </w:divBdr>
    </w:div>
    <w:div w:id="765269038">
      <w:bodyDiv w:val="1"/>
      <w:marLeft w:val="0"/>
      <w:marRight w:val="0"/>
      <w:marTop w:val="0"/>
      <w:marBottom w:val="0"/>
      <w:divBdr>
        <w:top w:val="none" w:sz="0" w:space="0" w:color="auto"/>
        <w:left w:val="none" w:sz="0" w:space="0" w:color="auto"/>
        <w:bottom w:val="none" w:sz="0" w:space="0" w:color="auto"/>
        <w:right w:val="none" w:sz="0" w:space="0" w:color="auto"/>
      </w:divBdr>
    </w:div>
    <w:div w:id="790510640">
      <w:bodyDiv w:val="1"/>
      <w:marLeft w:val="0"/>
      <w:marRight w:val="0"/>
      <w:marTop w:val="0"/>
      <w:marBottom w:val="0"/>
      <w:divBdr>
        <w:top w:val="none" w:sz="0" w:space="0" w:color="auto"/>
        <w:left w:val="none" w:sz="0" w:space="0" w:color="auto"/>
        <w:bottom w:val="none" w:sz="0" w:space="0" w:color="auto"/>
        <w:right w:val="none" w:sz="0" w:space="0" w:color="auto"/>
      </w:divBdr>
    </w:div>
    <w:div w:id="797185066">
      <w:bodyDiv w:val="1"/>
      <w:marLeft w:val="0"/>
      <w:marRight w:val="0"/>
      <w:marTop w:val="0"/>
      <w:marBottom w:val="0"/>
      <w:divBdr>
        <w:top w:val="none" w:sz="0" w:space="0" w:color="auto"/>
        <w:left w:val="none" w:sz="0" w:space="0" w:color="auto"/>
        <w:bottom w:val="none" w:sz="0" w:space="0" w:color="auto"/>
        <w:right w:val="none" w:sz="0" w:space="0" w:color="auto"/>
      </w:divBdr>
    </w:div>
    <w:div w:id="813912953">
      <w:bodyDiv w:val="1"/>
      <w:marLeft w:val="0"/>
      <w:marRight w:val="0"/>
      <w:marTop w:val="0"/>
      <w:marBottom w:val="0"/>
      <w:divBdr>
        <w:top w:val="none" w:sz="0" w:space="0" w:color="auto"/>
        <w:left w:val="none" w:sz="0" w:space="0" w:color="auto"/>
        <w:bottom w:val="none" w:sz="0" w:space="0" w:color="auto"/>
        <w:right w:val="none" w:sz="0" w:space="0" w:color="auto"/>
      </w:divBdr>
      <w:divsChild>
        <w:div w:id="2071494653">
          <w:marLeft w:val="0"/>
          <w:marRight w:val="0"/>
          <w:marTop w:val="0"/>
          <w:marBottom w:val="0"/>
          <w:divBdr>
            <w:top w:val="none" w:sz="0" w:space="0" w:color="auto"/>
            <w:left w:val="none" w:sz="0" w:space="0" w:color="auto"/>
            <w:bottom w:val="none" w:sz="0" w:space="0" w:color="auto"/>
            <w:right w:val="none" w:sz="0" w:space="0" w:color="auto"/>
          </w:divBdr>
          <w:divsChild>
            <w:div w:id="123308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69743">
      <w:bodyDiv w:val="1"/>
      <w:marLeft w:val="0"/>
      <w:marRight w:val="0"/>
      <w:marTop w:val="0"/>
      <w:marBottom w:val="0"/>
      <w:divBdr>
        <w:top w:val="none" w:sz="0" w:space="0" w:color="auto"/>
        <w:left w:val="none" w:sz="0" w:space="0" w:color="auto"/>
        <w:bottom w:val="none" w:sz="0" w:space="0" w:color="auto"/>
        <w:right w:val="none" w:sz="0" w:space="0" w:color="auto"/>
      </w:divBdr>
    </w:div>
    <w:div w:id="832840001">
      <w:bodyDiv w:val="1"/>
      <w:marLeft w:val="0"/>
      <w:marRight w:val="0"/>
      <w:marTop w:val="0"/>
      <w:marBottom w:val="0"/>
      <w:divBdr>
        <w:top w:val="none" w:sz="0" w:space="0" w:color="auto"/>
        <w:left w:val="none" w:sz="0" w:space="0" w:color="auto"/>
        <w:bottom w:val="none" w:sz="0" w:space="0" w:color="auto"/>
        <w:right w:val="none" w:sz="0" w:space="0" w:color="auto"/>
      </w:divBdr>
    </w:div>
    <w:div w:id="842552073">
      <w:bodyDiv w:val="1"/>
      <w:marLeft w:val="0"/>
      <w:marRight w:val="0"/>
      <w:marTop w:val="0"/>
      <w:marBottom w:val="0"/>
      <w:divBdr>
        <w:top w:val="none" w:sz="0" w:space="0" w:color="auto"/>
        <w:left w:val="none" w:sz="0" w:space="0" w:color="auto"/>
        <w:bottom w:val="none" w:sz="0" w:space="0" w:color="auto"/>
        <w:right w:val="none" w:sz="0" w:space="0" w:color="auto"/>
      </w:divBdr>
    </w:div>
    <w:div w:id="888419973">
      <w:bodyDiv w:val="1"/>
      <w:marLeft w:val="0"/>
      <w:marRight w:val="0"/>
      <w:marTop w:val="0"/>
      <w:marBottom w:val="0"/>
      <w:divBdr>
        <w:top w:val="none" w:sz="0" w:space="0" w:color="auto"/>
        <w:left w:val="none" w:sz="0" w:space="0" w:color="auto"/>
        <w:bottom w:val="none" w:sz="0" w:space="0" w:color="auto"/>
        <w:right w:val="none" w:sz="0" w:space="0" w:color="auto"/>
      </w:divBdr>
    </w:div>
    <w:div w:id="889001451">
      <w:bodyDiv w:val="1"/>
      <w:marLeft w:val="0"/>
      <w:marRight w:val="0"/>
      <w:marTop w:val="0"/>
      <w:marBottom w:val="0"/>
      <w:divBdr>
        <w:top w:val="none" w:sz="0" w:space="0" w:color="auto"/>
        <w:left w:val="none" w:sz="0" w:space="0" w:color="auto"/>
        <w:bottom w:val="none" w:sz="0" w:space="0" w:color="auto"/>
        <w:right w:val="none" w:sz="0" w:space="0" w:color="auto"/>
      </w:divBdr>
    </w:div>
    <w:div w:id="914046169">
      <w:bodyDiv w:val="1"/>
      <w:marLeft w:val="0"/>
      <w:marRight w:val="0"/>
      <w:marTop w:val="0"/>
      <w:marBottom w:val="0"/>
      <w:divBdr>
        <w:top w:val="none" w:sz="0" w:space="0" w:color="auto"/>
        <w:left w:val="none" w:sz="0" w:space="0" w:color="auto"/>
        <w:bottom w:val="none" w:sz="0" w:space="0" w:color="auto"/>
        <w:right w:val="none" w:sz="0" w:space="0" w:color="auto"/>
      </w:divBdr>
    </w:div>
    <w:div w:id="914507633">
      <w:bodyDiv w:val="1"/>
      <w:marLeft w:val="0"/>
      <w:marRight w:val="0"/>
      <w:marTop w:val="0"/>
      <w:marBottom w:val="0"/>
      <w:divBdr>
        <w:top w:val="none" w:sz="0" w:space="0" w:color="auto"/>
        <w:left w:val="none" w:sz="0" w:space="0" w:color="auto"/>
        <w:bottom w:val="none" w:sz="0" w:space="0" w:color="auto"/>
        <w:right w:val="none" w:sz="0" w:space="0" w:color="auto"/>
      </w:divBdr>
    </w:div>
    <w:div w:id="957639006">
      <w:bodyDiv w:val="1"/>
      <w:marLeft w:val="0"/>
      <w:marRight w:val="0"/>
      <w:marTop w:val="0"/>
      <w:marBottom w:val="0"/>
      <w:divBdr>
        <w:top w:val="none" w:sz="0" w:space="0" w:color="auto"/>
        <w:left w:val="none" w:sz="0" w:space="0" w:color="auto"/>
        <w:bottom w:val="none" w:sz="0" w:space="0" w:color="auto"/>
        <w:right w:val="none" w:sz="0" w:space="0" w:color="auto"/>
      </w:divBdr>
    </w:div>
    <w:div w:id="972490938">
      <w:bodyDiv w:val="1"/>
      <w:marLeft w:val="0"/>
      <w:marRight w:val="0"/>
      <w:marTop w:val="0"/>
      <w:marBottom w:val="0"/>
      <w:divBdr>
        <w:top w:val="none" w:sz="0" w:space="0" w:color="auto"/>
        <w:left w:val="none" w:sz="0" w:space="0" w:color="auto"/>
        <w:bottom w:val="none" w:sz="0" w:space="0" w:color="auto"/>
        <w:right w:val="none" w:sz="0" w:space="0" w:color="auto"/>
      </w:divBdr>
    </w:div>
    <w:div w:id="981695722">
      <w:bodyDiv w:val="1"/>
      <w:marLeft w:val="0"/>
      <w:marRight w:val="0"/>
      <w:marTop w:val="0"/>
      <w:marBottom w:val="0"/>
      <w:divBdr>
        <w:top w:val="none" w:sz="0" w:space="0" w:color="auto"/>
        <w:left w:val="none" w:sz="0" w:space="0" w:color="auto"/>
        <w:bottom w:val="none" w:sz="0" w:space="0" w:color="auto"/>
        <w:right w:val="none" w:sz="0" w:space="0" w:color="auto"/>
      </w:divBdr>
    </w:div>
    <w:div w:id="985663114">
      <w:bodyDiv w:val="1"/>
      <w:marLeft w:val="0"/>
      <w:marRight w:val="0"/>
      <w:marTop w:val="0"/>
      <w:marBottom w:val="0"/>
      <w:divBdr>
        <w:top w:val="none" w:sz="0" w:space="0" w:color="auto"/>
        <w:left w:val="none" w:sz="0" w:space="0" w:color="auto"/>
        <w:bottom w:val="none" w:sz="0" w:space="0" w:color="auto"/>
        <w:right w:val="none" w:sz="0" w:space="0" w:color="auto"/>
      </w:divBdr>
    </w:div>
    <w:div w:id="1009286524">
      <w:bodyDiv w:val="1"/>
      <w:marLeft w:val="0"/>
      <w:marRight w:val="0"/>
      <w:marTop w:val="0"/>
      <w:marBottom w:val="0"/>
      <w:divBdr>
        <w:top w:val="none" w:sz="0" w:space="0" w:color="auto"/>
        <w:left w:val="none" w:sz="0" w:space="0" w:color="auto"/>
        <w:bottom w:val="none" w:sz="0" w:space="0" w:color="auto"/>
        <w:right w:val="none" w:sz="0" w:space="0" w:color="auto"/>
      </w:divBdr>
    </w:div>
    <w:div w:id="1049186925">
      <w:bodyDiv w:val="1"/>
      <w:marLeft w:val="0"/>
      <w:marRight w:val="0"/>
      <w:marTop w:val="0"/>
      <w:marBottom w:val="0"/>
      <w:divBdr>
        <w:top w:val="none" w:sz="0" w:space="0" w:color="auto"/>
        <w:left w:val="none" w:sz="0" w:space="0" w:color="auto"/>
        <w:bottom w:val="none" w:sz="0" w:space="0" w:color="auto"/>
        <w:right w:val="none" w:sz="0" w:space="0" w:color="auto"/>
      </w:divBdr>
      <w:divsChild>
        <w:div w:id="761879069">
          <w:marLeft w:val="0"/>
          <w:marRight w:val="0"/>
          <w:marTop w:val="0"/>
          <w:marBottom w:val="0"/>
          <w:divBdr>
            <w:top w:val="none" w:sz="0" w:space="0" w:color="auto"/>
            <w:left w:val="none" w:sz="0" w:space="0" w:color="auto"/>
            <w:bottom w:val="none" w:sz="0" w:space="0" w:color="auto"/>
            <w:right w:val="none" w:sz="0" w:space="0" w:color="auto"/>
          </w:divBdr>
        </w:div>
        <w:div w:id="1032874868">
          <w:marLeft w:val="0"/>
          <w:marRight w:val="0"/>
          <w:marTop w:val="0"/>
          <w:marBottom w:val="0"/>
          <w:divBdr>
            <w:top w:val="none" w:sz="0" w:space="0" w:color="auto"/>
            <w:left w:val="none" w:sz="0" w:space="0" w:color="auto"/>
            <w:bottom w:val="none" w:sz="0" w:space="0" w:color="auto"/>
            <w:right w:val="none" w:sz="0" w:space="0" w:color="auto"/>
          </w:divBdr>
        </w:div>
        <w:div w:id="1284115929">
          <w:marLeft w:val="0"/>
          <w:marRight w:val="0"/>
          <w:marTop w:val="0"/>
          <w:marBottom w:val="0"/>
          <w:divBdr>
            <w:top w:val="none" w:sz="0" w:space="0" w:color="auto"/>
            <w:left w:val="none" w:sz="0" w:space="0" w:color="auto"/>
            <w:bottom w:val="none" w:sz="0" w:space="0" w:color="auto"/>
            <w:right w:val="none" w:sz="0" w:space="0" w:color="auto"/>
          </w:divBdr>
        </w:div>
        <w:div w:id="1335760152">
          <w:marLeft w:val="0"/>
          <w:marRight w:val="0"/>
          <w:marTop w:val="0"/>
          <w:marBottom w:val="0"/>
          <w:divBdr>
            <w:top w:val="none" w:sz="0" w:space="0" w:color="auto"/>
            <w:left w:val="none" w:sz="0" w:space="0" w:color="auto"/>
            <w:bottom w:val="none" w:sz="0" w:space="0" w:color="auto"/>
            <w:right w:val="none" w:sz="0" w:space="0" w:color="auto"/>
          </w:divBdr>
        </w:div>
        <w:div w:id="1550410113">
          <w:marLeft w:val="0"/>
          <w:marRight w:val="0"/>
          <w:marTop w:val="0"/>
          <w:marBottom w:val="0"/>
          <w:divBdr>
            <w:top w:val="none" w:sz="0" w:space="0" w:color="auto"/>
            <w:left w:val="none" w:sz="0" w:space="0" w:color="auto"/>
            <w:bottom w:val="none" w:sz="0" w:space="0" w:color="auto"/>
            <w:right w:val="none" w:sz="0" w:space="0" w:color="auto"/>
          </w:divBdr>
        </w:div>
        <w:div w:id="1629050347">
          <w:marLeft w:val="0"/>
          <w:marRight w:val="0"/>
          <w:marTop w:val="0"/>
          <w:marBottom w:val="0"/>
          <w:divBdr>
            <w:top w:val="none" w:sz="0" w:space="0" w:color="auto"/>
            <w:left w:val="none" w:sz="0" w:space="0" w:color="auto"/>
            <w:bottom w:val="none" w:sz="0" w:space="0" w:color="auto"/>
            <w:right w:val="none" w:sz="0" w:space="0" w:color="auto"/>
          </w:divBdr>
        </w:div>
        <w:div w:id="1879469049">
          <w:marLeft w:val="0"/>
          <w:marRight w:val="0"/>
          <w:marTop w:val="0"/>
          <w:marBottom w:val="0"/>
          <w:divBdr>
            <w:top w:val="none" w:sz="0" w:space="0" w:color="auto"/>
            <w:left w:val="none" w:sz="0" w:space="0" w:color="auto"/>
            <w:bottom w:val="none" w:sz="0" w:space="0" w:color="auto"/>
            <w:right w:val="none" w:sz="0" w:space="0" w:color="auto"/>
          </w:divBdr>
        </w:div>
      </w:divsChild>
    </w:div>
    <w:div w:id="1071580978">
      <w:bodyDiv w:val="1"/>
      <w:marLeft w:val="0"/>
      <w:marRight w:val="0"/>
      <w:marTop w:val="0"/>
      <w:marBottom w:val="0"/>
      <w:divBdr>
        <w:top w:val="none" w:sz="0" w:space="0" w:color="auto"/>
        <w:left w:val="none" w:sz="0" w:space="0" w:color="auto"/>
        <w:bottom w:val="none" w:sz="0" w:space="0" w:color="auto"/>
        <w:right w:val="none" w:sz="0" w:space="0" w:color="auto"/>
      </w:divBdr>
    </w:div>
    <w:div w:id="1098409631">
      <w:bodyDiv w:val="1"/>
      <w:marLeft w:val="0"/>
      <w:marRight w:val="0"/>
      <w:marTop w:val="0"/>
      <w:marBottom w:val="0"/>
      <w:divBdr>
        <w:top w:val="none" w:sz="0" w:space="0" w:color="auto"/>
        <w:left w:val="none" w:sz="0" w:space="0" w:color="auto"/>
        <w:bottom w:val="none" w:sz="0" w:space="0" w:color="auto"/>
        <w:right w:val="none" w:sz="0" w:space="0" w:color="auto"/>
      </w:divBdr>
    </w:div>
    <w:div w:id="1106002359">
      <w:bodyDiv w:val="1"/>
      <w:marLeft w:val="0"/>
      <w:marRight w:val="0"/>
      <w:marTop w:val="0"/>
      <w:marBottom w:val="0"/>
      <w:divBdr>
        <w:top w:val="none" w:sz="0" w:space="0" w:color="auto"/>
        <w:left w:val="none" w:sz="0" w:space="0" w:color="auto"/>
        <w:bottom w:val="none" w:sz="0" w:space="0" w:color="auto"/>
        <w:right w:val="none" w:sz="0" w:space="0" w:color="auto"/>
      </w:divBdr>
    </w:div>
    <w:div w:id="1127621474">
      <w:bodyDiv w:val="1"/>
      <w:marLeft w:val="0"/>
      <w:marRight w:val="0"/>
      <w:marTop w:val="0"/>
      <w:marBottom w:val="0"/>
      <w:divBdr>
        <w:top w:val="none" w:sz="0" w:space="0" w:color="auto"/>
        <w:left w:val="none" w:sz="0" w:space="0" w:color="auto"/>
        <w:bottom w:val="none" w:sz="0" w:space="0" w:color="auto"/>
        <w:right w:val="none" w:sz="0" w:space="0" w:color="auto"/>
      </w:divBdr>
    </w:div>
    <w:div w:id="1128084566">
      <w:bodyDiv w:val="1"/>
      <w:marLeft w:val="0"/>
      <w:marRight w:val="0"/>
      <w:marTop w:val="0"/>
      <w:marBottom w:val="0"/>
      <w:divBdr>
        <w:top w:val="none" w:sz="0" w:space="0" w:color="auto"/>
        <w:left w:val="none" w:sz="0" w:space="0" w:color="auto"/>
        <w:bottom w:val="none" w:sz="0" w:space="0" w:color="auto"/>
        <w:right w:val="none" w:sz="0" w:space="0" w:color="auto"/>
      </w:divBdr>
    </w:div>
    <w:div w:id="1129662719">
      <w:bodyDiv w:val="1"/>
      <w:marLeft w:val="0"/>
      <w:marRight w:val="0"/>
      <w:marTop w:val="0"/>
      <w:marBottom w:val="0"/>
      <w:divBdr>
        <w:top w:val="none" w:sz="0" w:space="0" w:color="auto"/>
        <w:left w:val="none" w:sz="0" w:space="0" w:color="auto"/>
        <w:bottom w:val="none" w:sz="0" w:space="0" w:color="auto"/>
        <w:right w:val="none" w:sz="0" w:space="0" w:color="auto"/>
      </w:divBdr>
    </w:div>
    <w:div w:id="1167598428">
      <w:bodyDiv w:val="1"/>
      <w:marLeft w:val="0"/>
      <w:marRight w:val="0"/>
      <w:marTop w:val="0"/>
      <w:marBottom w:val="0"/>
      <w:divBdr>
        <w:top w:val="none" w:sz="0" w:space="0" w:color="auto"/>
        <w:left w:val="none" w:sz="0" w:space="0" w:color="auto"/>
        <w:bottom w:val="none" w:sz="0" w:space="0" w:color="auto"/>
        <w:right w:val="none" w:sz="0" w:space="0" w:color="auto"/>
      </w:divBdr>
    </w:div>
    <w:div w:id="1190027751">
      <w:bodyDiv w:val="1"/>
      <w:marLeft w:val="0"/>
      <w:marRight w:val="0"/>
      <w:marTop w:val="0"/>
      <w:marBottom w:val="0"/>
      <w:divBdr>
        <w:top w:val="none" w:sz="0" w:space="0" w:color="auto"/>
        <w:left w:val="none" w:sz="0" w:space="0" w:color="auto"/>
        <w:bottom w:val="none" w:sz="0" w:space="0" w:color="auto"/>
        <w:right w:val="none" w:sz="0" w:space="0" w:color="auto"/>
      </w:divBdr>
    </w:div>
    <w:div w:id="1229145365">
      <w:bodyDiv w:val="1"/>
      <w:marLeft w:val="0"/>
      <w:marRight w:val="0"/>
      <w:marTop w:val="0"/>
      <w:marBottom w:val="0"/>
      <w:divBdr>
        <w:top w:val="none" w:sz="0" w:space="0" w:color="auto"/>
        <w:left w:val="none" w:sz="0" w:space="0" w:color="auto"/>
        <w:bottom w:val="none" w:sz="0" w:space="0" w:color="auto"/>
        <w:right w:val="none" w:sz="0" w:space="0" w:color="auto"/>
      </w:divBdr>
    </w:div>
    <w:div w:id="1230116114">
      <w:bodyDiv w:val="1"/>
      <w:marLeft w:val="0"/>
      <w:marRight w:val="0"/>
      <w:marTop w:val="0"/>
      <w:marBottom w:val="0"/>
      <w:divBdr>
        <w:top w:val="none" w:sz="0" w:space="0" w:color="auto"/>
        <w:left w:val="none" w:sz="0" w:space="0" w:color="auto"/>
        <w:bottom w:val="none" w:sz="0" w:space="0" w:color="auto"/>
        <w:right w:val="none" w:sz="0" w:space="0" w:color="auto"/>
      </w:divBdr>
    </w:div>
    <w:div w:id="1267301447">
      <w:bodyDiv w:val="1"/>
      <w:marLeft w:val="0"/>
      <w:marRight w:val="0"/>
      <w:marTop w:val="0"/>
      <w:marBottom w:val="0"/>
      <w:divBdr>
        <w:top w:val="none" w:sz="0" w:space="0" w:color="auto"/>
        <w:left w:val="none" w:sz="0" w:space="0" w:color="auto"/>
        <w:bottom w:val="none" w:sz="0" w:space="0" w:color="auto"/>
        <w:right w:val="none" w:sz="0" w:space="0" w:color="auto"/>
      </w:divBdr>
      <w:divsChild>
        <w:div w:id="355815657">
          <w:marLeft w:val="0"/>
          <w:marRight w:val="0"/>
          <w:marTop w:val="0"/>
          <w:marBottom w:val="0"/>
          <w:divBdr>
            <w:top w:val="none" w:sz="0" w:space="0" w:color="auto"/>
            <w:left w:val="none" w:sz="0" w:space="0" w:color="auto"/>
            <w:bottom w:val="none" w:sz="0" w:space="0" w:color="auto"/>
            <w:right w:val="none" w:sz="0" w:space="0" w:color="auto"/>
          </w:divBdr>
        </w:div>
        <w:div w:id="573321881">
          <w:marLeft w:val="0"/>
          <w:marRight w:val="0"/>
          <w:marTop w:val="0"/>
          <w:marBottom w:val="0"/>
          <w:divBdr>
            <w:top w:val="none" w:sz="0" w:space="0" w:color="auto"/>
            <w:left w:val="none" w:sz="0" w:space="0" w:color="auto"/>
            <w:bottom w:val="none" w:sz="0" w:space="0" w:color="auto"/>
            <w:right w:val="none" w:sz="0" w:space="0" w:color="auto"/>
          </w:divBdr>
        </w:div>
        <w:div w:id="588084584">
          <w:marLeft w:val="0"/>
          <w:marRight w:val="0"/>
          <w:marTop w:val="0"/>
          <w:marBottom w:val="0"/>
          <w:divBdr>
            <w:top w:val="none" w:sz="0" w:space="0" w:color="auto"/>
            <w:left w:val="none" w:sz="0" w:space="0" w:color="auto"/>
            <w:bottom w:val="none" w:sz="0" w:space="0" w:color="auto"/>
            <w:right w:val="none" w:sz="0" w:space="0" w:color="auto"/>
          </w:divBdr>
        </w:div>
        <w:div w:id="744959460">
          <w:marLeft w:val="0"/>
          <w:marRight w:val="0"/>
          <w:marTop w:val="0"/>
          <w:marBottom w:val="0"/>
          <w:divBdr>
            <w:top w:val="none" w:sz="0" w:space="0" w:color="auto"/>
            <w:left w:val="none" w:sz="0" w:space="0" w:color="auto"/>
            <w:bottom w:val="none" w:sz="0" w:space="0" w:color="auto"/>
            <w:right w:val="none" w:sz="0" w:space="0" w:color="auto"/>
          </w:divBdr>
        </w:div>
      </w:divsChild>
    </w:div>
    <w:div w:id="1267688481">
      <w:bodyDiv w:val="1"/>
      <w:marLeft w:val="0"/>
      <w:marRight w:val="0"/>
      <w:marTop w:val="0"/>
      <w:marBottom w:val="0"/>
      <w:divBdr>
        <w:top w:val="none" w:sz="0" w:space="0" w:color="auto"/>
        <w:left w:val="none" w:sz="0" w:space="0" w:color="auto"/>
        <w:bottom w:val="none" w:sz="0" w:space="0" w:color="auto"/>
        <w:right w:val="none" w:sz="0" w:space="0" w:color="auto"/>
      </w:divBdr>
    </w:div>
    <w:div w:id="1270429077">
      <w:bodyDiv w:val="1"/>
      <w:marLeft w:val="0"/>
      <w:marRight w:val="0"/>
      <w:marTop w:val="0"/>
      <w:marBottom w:val="0"/>
      <w:divBdr>
        <w:top w:val="none" w:sz="0" w:space="0" w:color="auto"/>
        <w:left w:val="none" w:sz="0" w:space="0" w:color="auto"/>
        <w:bottom w:val="none" w:sz="0" w:space="0" w:color="auto"/>
        <w:right w:val="none" w:sz="0" w:space="0" w:color="auto"/>
      </w:divBdr>
    </w:div>
    <w:div w:id="1288051856">
      <w:bodyDiv w:val="1"/>
      <w:marLeft w:val="0"/>
      <w:marRight w:val="0"/>
      <w:marTop w:val="0"/>
      <w:marBottom w:val="0"/>
      <w:divBdr>
        <w:top w:val="none" w:sz="0" w:space="0" w:color="auto"/>
        <w:left w:val="none" w:sz="0" w:space="0" w:color="auto"/>
        <w:bottom w:val="none" w:sz="0" w:space="0" w:color="auto"/>
        <w:right w:val="none" w:sz="0" w:space="0" w:color="auto"/>
      </w:divBdr>
    </w:div>
    <w:div w:id="1302034363">
      <w:bodyDiv w:val="1"/>
      <w:marLeft w:val="0"/>
      <w:marRight w:val="0"/>
      <w:marTop w:val="0"/>
      <w:marBottom w:val="0"/>
      <w:divBdr>
        <w:top w:val="none" w:sz="0" w:space="0" w:color="auto"/>
        <w:left w:val="none" w:sz="0" w:space="0" w:color="auto"/>
        <w:bottom w:val="none" w:sz="0" w:space="0" w:color="auto"/>
        <w:right w:val="none" w:sz="0" w:space="0" w:color="auto"/>
      </w:divBdr>
    </w:div>
    <w:div w:id="1329213513">
      <w:bodyDiv w:val="1"/>
      <w:marLeft w:val="0"/>
      <w:marRight w:val="0"/>
      <w:marTop w:val="0"/>
      <w:marBottom w:val="0"/>
      <w:divBdr>
        <w:top w:val="none" w:sz="0" w:space="0" w:color="auto"/>
        <w:left w:val="none" w:sz="0" w:space="0" w:color="auto"/>
        <w:bottom w:val="none" w:sz="0" w:space="0" w:color="auto"/>
        <w:right w:val="none" w:sz="0" w:space="0" w:color="auto"/>
      </w:divBdr>
    </w:div>
    <w:div w:id="1330324536">
      <w:bodyDiv w:val="1"/>
      <w:marLeft w:val="0"/>
      <w:marRight w:val="0"/>
      <w:marTop w:val="0"/>
      <w:marBottom w:val="0"/>
      <w:divBdr>
        <w:top w:val="none" w:sz="0" w:space="0" w:color="auto"/>
        <w:left w:val="none" w:sz="0" w:space="0" w:color="auto"/>
        <w:bottom w:val="none" w:sz="0" w:space="0" w:color="auto"/>
        <w:right w:val="none" w:sz="0" w:space="0" w:color="auto"/>
      </w:divBdr>
    </w:div>
    <w:div w:id="1338340868">
      <w:bodyDiv w:val="1"/>
      <w:marLeft w:val="0"/>
      <w:marRight w:val="0"/>
      <w:marTop w:val="0"/>
      <w:marBottom w:val="0"/>
      <w:divBdr>
        <w:top w:val="none" w:sz="0" w:space="0" w:color="auto"/>
        <w:left w:val="none" w:sz="0" w:space="0" w:color="auto"/>
        <w:bottom w:val="none" w:sz="0" w:space="0" w:color="auto"/>
        <w:right w:val="none" w:sz="0" w:space="0" w:color="auto"/>
      </w:divBdr>
    </w:div>
    <w:div w:id="1345549846">
      <w:bodyDiv w:val="1"/>
      <w:marLeft w:val="0"/>
      <w:marRight w:val="0"/>
      <w:marTop w:val="0"/>
      <w:marBottom w:val="0"/>
      <w:divBdr>
        <w:top w:val="none" w:sz="0" w:space="0" w:color="auto"/>
        <w:left w:val="none" w:sz="0" w:space="0" w:color="auto"/>
        <w:bottom w:val="none" w:sz="0" w:space="0" w:color="auto"/>
        <w:right w:val="none" w:sz="0" w:space="0" w:color="auto"/>
      </w:divBdr>
    </w:div>
    <w:div w:id="1352993513">
      <w:bodyDiv w:val="1"/>
      <w:marLeft w:val="0"/>
      <w:marRight w:val="0"/>
      <w:marTop w:val="0"/>
      <w:marBottom w:val="0"/>
      <w:divBdr>
        <w:top w:val="none" w:sz="0" w:space="0" w:color="auto"/>
        <w:left w:val="none" w:sz="0" w:space="0" w:color="auto"/>
        <w:bottom w:val="none" w:sz="0" w:space="0" w:color="auto"/>
        <w:right w:val="none" w:sz="0" w:space="0" w:color="auto"/>
      </w:divBdr>
    </w:div>
    <w:div w:id="1360008065">
      <w:bodyDiv w:val="1"/>
      <w:marLeft w:val="0"/>
      <w:marRight w:val="0"/>
      <w:marTop w:val="0"/>
      <w:marBottom w:val="0"/>
      <w:divBdr>
        <w:top w:val="none" w:sz="0" w:space="0" w:color="auto"/>
        <w:left w:val="none" w:sz="0" w:space="0" w:color="auto"/>
        <w:bottom w:val="none" w:sz="0" w:space="0" w:color="auto"/>
        <w:right w:val="none" w:sz="0" w:space="0" w:color="auto"/>
      </w:divBdr>
    </w:div>
    <w:div w:id="1367221621">
      <w:bodyDiv w:val="1"/>
      <w:marLeft w:val="0"/>
      <w:marRight w:val="0"/>
      <w:marTop w:val="0"/>
      <w:marBottom w:val="0"/>
      <w:divBdr>
        <w:top w:val="none" w:sz="0" w:space="0" w:color="auto"/>
        <w:left w:val="none" w:sz="0" w:space="0" w:color="auto"/>
        <w:bottom w:val="none" w:sz="0" w:space="0" w:color="auto"/>
        <w:right w:val="none" w:sz="0" w:space="0" w:color="auto"/>
      </w:divBdr>
    </w:div>
    <w:div w:id="1435707555">
      <w:bodyDiv w:val="1"/>
      <w:marLeft w:val="0"/>
      <w:marRight w:val="0"/>
      <w:marTop w:val="0"/>
      <w:marBottom w:val="0"/>
      <w:divBdr>
        <w:top w:val="none" w:sz="0" w:space="0" w:color="auto"/>
        <w:left w:val="none" w:sz="0" w:space="0" w:color="auto"/>
        <w:bottom w:val="none" w:sz="0" w:space="0" w:color="auto"/>
        <w:right w:val="none" w:sz="0" w:space="0" w:color="auto"/>
      </w:divBdr>
    </w:div>
    <w:div w:id="1449204908">
      <w:bodyDiv w:val="1"/>
      <w:marLeft w:val="0"/>
      <w:marRight w:val="0"/>
      <w:marTop w:val="0"/>
      <w:marBottom w:val="0"/>
      <w:divBdr>
        <w:top w:val="none" w:sz="0" w:space="0" w:color="auto"/>
        <w:left w:val="none" w:sz="0" w:space="0" w:color="auto"/>
        <w:bottom w:val="none" w:sz="0" w:space="0" w:color="auto"/>
        <w:right w:val="none" w:sz="0" w:space="0" w:color="auto"/>
      </w:divBdr>
    </w:div>
    <w:div w:id="1452748964">
      <w:bodyDiv w:val="1"/>
      <w:marLeft w:val="0"/>
      <w:marRight w:val="0"/>
      <w:marTop w:val="0"/>
      <w:marBottom w:val="0"/>
      <w:divBdr>
        <w:top w:val="none" w:sz="0" w:space="0" w:color="auto"/>
        <w:left w:val="none" w:sz="0" w:space="0" w:color="auto"/>
        <w:bottom w:val="none" w:sz="0" w:space="0" w:color="auto"/>
        <w:right w:val="none" w:sz="0" w:space="0" w:color="auto"/>
      </w:divBdr>
    </w:div>
    <w:div w:id="1460108763">
      <w:bodyDiv w:val="1"/>
      <w:marLeft w:val="0"/>
      <w:marRight w:val="0"/>
      <w:marTop w:val="0"/>
      <w:marBottom w:val="0"/>
      <w:divBdr>
        <w:top w:val="none" w:sz="0" w:space="0" w:color="auto"/>
        <w:left w:val="none" w:sz="0" w:space="0" w:color="auto"/>
        <w:bottom w:val="none" w:sz="0" w:space="0" w:color="auto"/>
        <w:right w:val="none" w:sz="0" w:space="0" w:color="auto"/>
      </w:divBdr>
      <w:divsChild>
        <w:div w:id="426847311">
          <w:marLeft w:val="0"/>
          <w:marRight w:val="0"/>
          <w:marTop w:val="0"/>
          <w:marBottom w:val="0"/>
          <w:divBdr>
            <w:top w:val="none" w:sz="0" w:space="0" w:color="auto"/>
            <w:left w:val="none" w:sz="0" w:space="0" w:color="auto"/>
            <w:bottom w:val="none" w:sz="0" w:space="0" w:color="auto"/>
            <w:right w:val="none" w:sz="0" w:space="0" w:color="auto"/>
          </w:divBdr>
        </w:div>
        <w:div w:id="495613454">
          <w:marLeft w:val="0"/>
          <w:marRight w:val="0"/>
          <w:marTop w:val="0"/>
          <w:marBottom w:val="0"/>
          <w:divBdr>
            <w:top w:val="none" w:sz="0" w:space="0" w:color="auto"/>
            <w:left w:val="none" w:sz="0" w:space="0" w:color="auto"/>
            <w:bottom w:val="none" w:sz="0" w:space="0" w:color="auto"/>
            <w:right w:val="none" w:sz="0" w:space="0" w:color="auto"/>
          </w:divBdr>
        </w:div>
        <w:div w:id="563026698">
          <w:marLeft w:val="0"/>
          <w:marRight w:val="0"/>
          <w:marTop w:val="0"/>
          <w:marBottom w:val="0"/>
          <w:divBdr>
            <w:top w:val="none" w:sz="0" w:space="0" w:color="auto"/>
            <w:left w:val="none" w:sz="0" w:space="0" w:color="auto"/>
            <w:bottom w:val="none" w:sz="0" w:space="0" w:color="auto"/>
            <w:right w:val="none" w:sz="0" w:space="0" w:color="auto"/>
          </w:divBdr>
        </w:div>
        <w:div w:id="807549657">
          <w:marLeft w:val="0"/>
          <w:marRight w:val="0"/>
          <w:marTop w:val="0"/>
          <w:marBottom w:val="0"/>
          <w:divBdr>
            <w:top w:val="none" w:sz="0" w:space="0" w:color="auto"/>
            <w:left w:val="none" w:sz="0" w:space="0" w:color="auto"/>
            <w:bottom w:val="none" w:sz="0" w:space="0" w:color="auto"/>
            <w:right w:val="none" w:sz="0" w:space="0" w:color="auto"/>
          </w:divBdr>
        </w:div>
        <w:div w:id="1355227079">
          <w:marLeft w:val="0"/>
          <w:marRight w:val="0"/>
          <w:marTop w:val="0"/>
          <w:marBottom w:val="0"/>
          <w:divBdr>
            <w:top w:val="none" w:sz="0" w:space="0" w:color="auto"/>
            <w:left w:val="none" w:sz="0" w:space="0" w:color="auto"/>
            <w:bottom w:val="none" w:sz="0" w:space="0" w:color="auto"/>
            <w:right w:val="none" w:sz="0" w:space="0" w:color="auto"/>
          </w:divBdr>
        </w:div>
        <w:div w:id="1993097742">
          <w:marLeft w:val="0"/>
          <w:marRight w:val="0"/>
          <w:marTop w:val="0"/>
          <w:marBottom w:val="0"/>
          <w:divBdr>
            <w:top w:val="none" w:sz="0" w:space="0" w:color="auto"/>
            <w:left w:val="none" w:sz="0" w:space="0" w:color="auto"/>
            <w:bottom w:val="none" w:sz="0" w:space="0" w:color="auto"/>
            <w:right w:val="none" w:sz="0" w:space="0" w:color="auto"/>
          </w:divBdr>
        </w:div>
      </w:divsChild>
    </w:div>
    <w:div w:id="1471899022">
      <w:bodyDiv w:val="1"/>
      <w:marLeft w:val="0"/>
      <w:marRight w:val="0"/>
      <w:marTop w:val="0"/>
      <w:marBottom w:val="0"/>
      <w:divBdr>
        <w:top w:val="none" w:sz="0" w:space="0" w:color="auto"/>
        <w:left w:val="none" w:sz="0" w:space="0" w:color="auto"/>
        <w:bottom w:val="none" w:sz="0" w:space="0" w:color="auto"/>
        <w:right w:val="none" w:sz="0" w:space="0" w:color="auto"/>
      </w:divBdr>
    </w:div>
    <w:div w:id="1492671550">
      <w:bodyDiv w:val="1"/>
      <w:marLeft w:val="0"/>
      <w:marRight w:val="0"/>
      <w:marTop w:val="0"/>
      <w:marBottom w:val="0"/>
      <w:divBdr>
        <w:top w:val="none" w:sz="0" w:space="0" w:color="auto"/>
        <w:left w:val="none" w:sz="0" w:space="0" w:color="auto"/>
        <w:bottom w:val="none" w:sz="0" w:space="0" w:color="auto"/>
        <w:right w:val="none" w:sz="0" w:space="0" w:color="auto"/>
      </w:divBdr>
    </w:div>
    <w:div w:id="1508713095">
      <w:bodyDiv w:val="1"/>
      <w:marLeft w:val="0"/>
      <w:marRight w:val="0"/>
      <w:marTop w:val="0"/>
      <w:marBottom w:val="0"/>
      <w:divBdr>
        <w:top w:val="none" w:sz="0" w:space="0" w:color="auto"/>
        <w:left w:val="none" w:sz="0" w:space="0" w:color="auto"/>
        <w:bottom w:val="none" w:sz="0" w:space="0" w:color="auto"/>
        <w:right w:val="none" w:sz="0" w:space="0" w:color="auto"/>
      </w:divBdr>
      <w:divsChild>
        <w:div w:id="710570004">
          <w:marLeft w:val="0"/>
          <w:marRight w:val="0"/>
          <w:marTop w:val="0"/>
          <w:marBottom w:val="0"/>
          <w:divBdr>
            <w:top w:val="none" w:sz="0" w:space="0" w:color="auto"/>
            <w:left w:val="none" w:sz="0" w:space="0" w:color="auto"/>
            <w:bottom w:val="none" w:sz="0" w:space="0" w:color="auto"/>
            <w:right w:val="none" w:sz="0" w:space="0" w:color="auto"/>
          </w:divBdr>
          <w:divsChild>
            <w:div w:id="1347486141">
              <w:marLeft w:val="0"/>
              <w:marRight w:val="0"/>
              <w:marTop w:val="0"/>
              <w:marBottom w:val="0"/>
              <w:divBdr>
                <w:top w:val="none" w:sz="0" w:space="0" w:color="auto"/>
                <w:left w:val="none" w:sz="0" w:space="0" w:color="auto"/>
                <w:bottom w:val="none" w:sz="0" w:space="0" w:color="auto"/>
                <w:right w:val="none" w:sz="0" w:space="0" w:color="auto"/>
              </w:divBdr>
              <w:divsChild>
                <w:div w:id="301546649">
                  <w:marLeft w:val="0"/>
                  <w:marRight w:val="0"/>
                  <w:marTop w:val="0"/>
                  <w:marBottom w:val="0"/>
                  <w:divBdr>
                    <w:top w:val="none" w:sz="0" w:space="0" w:color="auto"/>
                    <w:left w:val="none" w:sz="0" w:space="0" w:color="auto"/>
                    <w:bottom w:val="none" w:sz="0" w:space="0" w:color="auto"/>
                    <w:right w:val="none" w:sz="0" w:space="0" w:color="auto"/>
                  </w:divBdr>
                  <w:divsChild>
                    <w:div w:id="1722093192">
                      <w:marLeft w:val="0"/>
                      <w:marRight w:val="0"/>
                      <w:marTop w:val="300"/>
                      <w:marBottom w:val="300"/>
                      <w:divBdr>
                        <w:top w:val="none" w:sz="0" w:space="0" w:color="auto"/>
                        <w:left w:val="none" w:sz="0" w:space="0" w:color="auto"/>
                        <w:bottom w:val="none" w:sz="0" w:space="0" w:color="auto"/>
                        <w:right w:val="none" w:sz="0" w:space="0" w:color="auto"/>
                      </w:divBdr>
                    </w:div>
                  </w:divsChild>
                </w:div>
                <w:div w:id="164064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4624">
          <w:marLeft w:val="0"/>
          <w:marRight w:val="0"/>
          <w:marTop w:val="0"/>
          <w:marBottom w:val="300"/>
          <w:divBdr>
            <w:top w:val="none" w:sz="0" w:space="0" w:color="auto"/>
            <w:left w:val="none" w:sz="0" w:space="0" w:color="auto"/>
            <w:bottom w:val="none" w:sz="0" w:space="0" w:color="auto"/>
            <w:right w:val="none" w:sz="0" w:space="0" w:color="auto"/>
          </w:divBdr>
          <w:divsChild>
            <w:div w:id="1329333271">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 w:id="1527602781">
      <w:bodyDiv w:val="1"/>
      <w:marLeft w:val="0"/>
      <w:marRight w:val="0"/>
      <w:marTop w:val="0"/>
      <w:marBottom w:val="0"/>
      <w:divBdr>
        <w:top w:val="none" w:sz="0" w:space="0" w:color="auto"/>
        <w:left w:val="none" w:sz="0" w:space="0" w:color="auto"/>
        <w:bottom w:val="none" w:sz="0" w:space="0" w:color="auto"/>
        <w:right w:val="none" w:sz="0" w:space="0" w:color="auto"/>
      </w:divBdr>
    </w:div>
    <w:div w:id="1543011701">
      <w:bodyDiv w:val="1"/>
      <w:marLeft w:val="0"/>
      <w:marRight w:val="0"/>
      <w:marTop w:val="0"/>
      <w:marBottom w:val="0"/>
      <w:divBdr>
        <w:top w:val="none" w:sz="0" w:space="0" w:color="auto"/>
        <w:left w:val="none" w:sz="0" w:space="0" w:color="auto"/>
        <w:bottom w:val="none" w:sz="0" w:space="0" w:color="auto"/>
        <w:right w:val="none" w:sz="0" w:space="0" w:color="auto"/>
      </w:divBdr>
    </w:div>
    <w:div w:id="1558320915">
      <w:bodyDiv w:val="1"/>
      <w:marLeft w:val="0"/>
      <w:marRight w:val="0"/>
      <w:marTop w:val="0"/>
      <w:marBottom w:val="0"/>
      <w:divBdr>
        <w:top w:val="none" w:sz="0" w:space="0" w:color="auto"/>
        <w:left w:val="none" w:sz="0" w:space="0" w:color="auto"/>
        <w:bottom w:val="none" w:sz="0" w:space="0" w:color="auto"/>
        <w:right w:val="none" w:sz="0" w:space="0" w:color="auto"/>
      </w:divBdr>
    </w:div>
    <w:div w:id="1560752376">
      <w:bodyDiv w:val="1"/>
      <w:marLeft w:val="0"/>
      <w:marRight w:val="0"/>
      <w:marTop w:val="0"/>
      <w:marBottom w:val="0"/>
      <w:divBdr>
        <w:top w:val="none" w:sz="0" w:space="0" w:color="auto"/>
        <w:left w:val="none" w:sz="0" w:space="0" w:color="auto"/>
        <w:bottom w:val="none" w:sz="0" w:space="0" w:color="auto"/>
        <w:right w:val="none" w:sz="0" w:space="0" w:color="auto"/>
      </w:divBdr>
    </w:div>
    <w:div w:id="1595748137">
      <w:bodyDiv w:val="1"/>
      <w:marLeft w:val="0"/>
      <w:marRight w:val="0"/>
      <w:marTop w:val="0"/>
      <w:marBottom w:val="0"/>
      <w:divBdr>
        <w:top w:val="none" w:sz="0" w:space="0" w:color="auto"/>
        <w:left w:val="none" w:sz="0" w:space="0" w:color="auto"/>
        <w:bottom w:val="none" w:sz="0" w:space="0" w:color="auto"/>
        <w:right w:val="none" w:sz="0" w:space="0" w:color="auto"/>
      </w:divBdr>
    </w:div>
    <w:div w:id="1618834412">
      <w:bodyDiv w:val="1"/>
      <w:marLeft w:val="0"/>
      <w:marRight w:val="0"/>
      <w:marTop w:val="0"/>
      <w:marBottom w:val="0"/>
      <w:divBdr>
        <w:top w:val="none" w:sz="0" w:space="0" w:color="auto"/>
        <w:left w:val="none" w:sz="0" w:space="0" w:color="auto"/>
        <w:bottom w:val="none" w:sz="0" w:space="0" w:color="auto"/>
        <w:right w:val="none" w:sz="0" w:space="0" w:color="auto"/>
      </w:divBdr>
    </w:div>
    <w:div w:id="1641880257">
      <w:bodyDiv w:val="1"/>
      <w:marLeft w:val="0"/>
      <w:marRight w:val="0"/>
      <w:marTop w:val="0"/>
      <w:marBottom w:val="0"/>
      <w:divBdr>
        <w:top w:val="none" w:sz="0" w:space="0" w:color="auto"/>
        <w:left w:val="none" w:sz="0" w:space="0" w:color="auto"/>
        <w:bottom w:val="none" w:sz="0" w:space="0" w:color="auto"/>
        <w:right w:val="none" w:sz="0" w:space="0" w:color="auto"/>
      </w:divBdr>
    </w:div>
    <w:div w:id="1644045056">
      <w:bodyDiv w:val="1"/>
      <w:marLeft w:val="0"/>
      <w:marRight w:val="0"/>
      <w:marTop w:val="0"/>
      <w:marBottom w:val="0"/>
      <w:divBdr>
        <w:top w:val="none" w:sz="0" w:space="0" w:color="auto"/>
        <w:left w:val="none" w:sz="0" w:space="0" w:color="auto"/>
        <w:bottom w:val="none" w:sz="0" w:space="0" w:color="auto"/>
        <w:right w:val="none" w:sz="0" w:space="0" w:color="auto"/>
      </w:divBdr>
    </w:div>
    <w:div w:id="1659771576">
      <w:bodyDiv w:val="1"/>
      <w:marLeft w:val="0"/>
      <w:marRight w:val="0"/>
      <w:marTop w:val="0"/>
      <w:marBottom w:val="0"/>
      <w:divBdr>
        <w:top w:val="none" w:sz="0" w:space="0" w:color="auto"/>
        <w:left w:val="none" w:sz="0" w:space="0" w:color="auto"/>
        <w:bottom w:val="none" w:sz="0" w:space="0" w:color="auto"/>
        <w:right w:val="none" w:sz="0" w:space="0" w:color="auto"/>
      </w:divBdr>
    </w:div>
    <w:div w:id="1671711731">
      <w:bodyDiv w:val="1"/>
      <w:marLeft w:val="0"/>
      <w:marRight w:val="0"/>
      <w:marTop w:val="0"/>
      <w:marBottom w:val="0"/>
      <w:divBdr>
        <w:top w:val="none" w:sz="0" w:space="0" w:color="auto"/>
        <w:left w:val="none" w:sz="0" w:space="0" w:color="auto"/>
        <w:bottom w:val="none" w:sz="0" w:space="0" w:color="auto"/>
        <w:right w:val="none" w:sz="0" w:space="0" w:color="auto"/>
      </w:divBdr>
    </w:div>
    <w:div w:id="1677728312">
      <w:bodyDiv w:val="1"/>
      <w:marLeft w:val="0"/>
      <w:marRight w:val="0"/>
      <w:marTop w:val="0"/>
      <w:marBottom w:val="0"/>
      <w:divBdr>
        <w:top w:val="none" w:sz="0" w:space="0" w:color="auto"/>
        <w:left w:val="none" w:sz="0" w:space="0" w:color="auto"/>
        <w:bottom w:val="none" w:sz="0" w:space="0" w:color="auto"/>
        <w:right w:val="none" w:sz="0" w:space="0" w:color="auto"/>
      </w:divBdr>
    </w:div>
    <w:div w:id="1729650533">
      <w:bodyDiv w:val="1"/>
      <w:marLeft w:val="0"/>
      <w:marRight w:val="0"/>
      <w:marTop w:val="0"/>
      <w:marBottom w:val="0"/>
      <w:divBdr>
        <w:top w:val="none" w:sz="0" w:space="0" w:color="auto"/>
        <w:left w:val="none" w:sz="0" w:space="0" w:color="auto"/>
        <w:bottom w:val="none" w:sz="0" w:space="0" w:color="auto"/>
        <w:right w:val="none" w:sz="0" w:space="0" w:color="auto"/>
      </w:divBdr>
    </w:div>
    <w:div w:id="1746223804">
      <w:bodyDiv w:val="1"/>
      <w:marLeft w:val="0"/>
      <w:marRight w:val="0"/>
      <w:marTop w:val="0"/>
      <w:marBottom w:val="0"/>
      <w:divBdr>
        <w:top w:val="none" w:sz="0" w:space="0" w:color="auto"/>
        <w:left w:val="none" w:sz="0" w:space="0" w:color="auto"/>
        <w:bottom w:val="none" w:sz="0" w:space="0" w:color="auto"/>
        <w:right w:val="none" w:sz="0" w:space="0" w:color="auto"/>
      </w:divBdr>
    </w:div>
    <w:div w:id="1748922765">
      <w:bodyDiv w:val="1"/>
      <w:marLeft w:val="0"/>
      <w:marRight w:val="0"/>
      <w:marTop w:val="0"/>
      <w:marBottom w:val="0"/>
      <w:divBdr>
        <w:top w:val="none" w:sz="0" w:space="0" w:color="auto"/>
        <w:left w:val="none" w:sz="0" w:space="0" w:color="auto"/>
        <w:bottom w:val="none" w:sz="0" w:space="0" w:color="auto"/>
        <w:right w:val="none" w:sz="0" w:space="0" w:color="auto"/>
      </w:divBdr>
    </w:div>
    <w:div w:id="1749113677">
      <w:bodyDiv w:val="1"/>
      <w:marLeft w:val="0"/>
      <w:marRight w:val="0"/>
      <w:marTop w:val="0"/>
      <w:marBottom w:val="0"/>
      <w:divBdr>
        <w:top w:val="none" w:sz="0" w:space="0" w:color="auto"/>
        <w:left w:val="none" w:sz="0" w:space="0" w:color="auto"/>
        <w:bottom w:val="none" w:sz="0" w:space="0" w:color="auto"/>
        <w:right w:val="none" w:sz="0" w:space="0" w:color="auto"/>
      </w:divBdr>
    </w:div>
    <w:div w:id="1752699102">
      <w:bodyDiv w:val="1"/>
      <w:marLeft w:val="0"/>
      <w:marRight w:val="0"/>
      <w:marTop w:val="0"/>
      <w:marBottom w:val="0"/>
      <w:divBdr>
        <w:top w:val="none" w:sz="0" w:space="0" w:color="auto"/>
        <w:left w:val="none" w:sz="0" w:space="0" w:color="auto"/>
        <w:bottom w:val="none" w:sz="0" w:space="0" w:color="auto"/>
        <w:right w:val="none" w:sz="0" w:space="0" w:color="auto"/>
      </w:divBdr>
    </w:div>
    <w:div w:id="1754664756">
      <w:bodyDiv w:val="1"/>
      <w:marLeft w:val="0"/>
      <w:marRight w:val="0"/>
      <w:marTop w:val="0"/>
      <w:marBottom w:val="0"/>
      <w:divBdr>
        <w:top w:val="none" w:sz="0" w:space="0" w:color="auto"/>
        <w:left w:val="none" w:sz="0" w:space="0" w:color="auto"/>
        <w:bottom w:val="none" w:sz="0" w:space="0" w:color="auto"/>
        <w:right w:val="none" w:sz="0" w:space="0" w:color="auto"/>
      </w:divBdr>
    </w:div>
    <w:div w:id="1765228732">
      <w:bodyDiv w:val="1"/>
      <w:marLeft w:val="0"/>
      <w:marRight w:val="0"/>
      <w:marTop w:val="0"/>
      <w:marBottom w:val="0"/>
      <w:divBdr>
        <w:top w:val="none" w:sz="0" w:space="0" w:color="auto"/>
        <w:left w:val="none" w:sz="0" w:space="0" w:color="auto"/>
        <w:bottom w:val="none" w:sz="0" w:space="0" w:color="auto"/>
        <w:right w:val="none" w:sz="0" w:space="0" w:color="auto"/>
      </w:divBdr>
    </w:div>
    <w:div w:id="1774857953">
      <w:bodyDiv w:val="1"/>
      <w:marLeft w:val="0"/>
      <w:marRight w:val="0"/>
      <w:marTop w:val="0"/>
      <w:marBottom w:val="0"/>
      <w:divBdr>
        <w:top w:val="none" w:sz="0" w:space="0" w:color="auto"/>
        <w:left w:val="none" w:sz="0" w:space="0" w:color="auto"/>
        <w:bottom w:val="none" w:sz="0" w:space="0" w:color="auto"/>
        <w:right w:val="none" w:sz="0" w:space="0" w:color="auto"/>
      </w:divBdr>
    </w:div>
    <w:div w:id="1776559326">
      <w:bodyDiv w:val="1"/>
      <w:marLeft w:val="0"/>
      <w:marRight w:val="0"/>
      <w:marTop w:val="0"/>
      <w:marBottom w:val="0"/>
      <w:divBdr>
        <w:top w:val="none" w:sz="0" w:space="0" w:color="auto"/>
        <w:left w:val="none" w:sz="0" w:space="0" w:color="auto"/>
        <w:bottom w:val="none" w:sz="0" w:space="0" w:color="auto"/>
        <w:right w:val="none" w:sz="0" w:space="0" w:color="auto"/>
      </w:divBdr>
    </w:div>
    <w:div w:id="1777286545">
      <w:bodyDiv w:val="1"/>
      <w:marLeft w:val="0"/>
      <w:marRight w:val="0"/>
      <w:marTop w:val="0"/>
      <w:marBottom w:val="0"/>
      <w:divBdr>
        <w:top w:val="none" w:sz="0" w:space="0" w:color="auto"/>
        <w:left w:val="none" w:sz="0" w:space="0" w:color="auto"/>
        <w:bottom w:val="none" w:sz="0" w:space="0" w:color="auto"/>
        <w:right w:val="none" w:sz="0" w:space="0" w:color="auto"/>
      </w:divBdr>
    </w:div>
    <w:div w:id="1790395860">
      <w:bodyDiv w:val="1"/>
      <w:marLeft w:val="0"/>
      <w:marRight w:val="0"/>
      <w:marTop w:val="0"/>
      <w:marBottom w:val="0"/>
      <w:divBdr>
        <w:top w:val="none" w:sz="0" w:space="0" w:color="auto"/>
        <w:left w:val="none" w:sz="0" w:space="0" w:color="auto"/>
        <w:bottom w:val="none" w:sz="0" w:space="0" w:color="auto"/>
        <w:right w:val="none" w:sz="0" w:space="0" w:color="auto"/>
      </w:divBdr>
    </w:div>
    <w:div w:id="1804344042">
      <w:bodyDiv w:val="1"/>
      <w:marLeft w:val="0"/>
      <w:marRight w:val="0"/>
      <w:marTop w:val="0"/>
      <w:marBottom w:val="0"/>
      <w:divBdr>
        <w:top w:val="none" w:sz="0" w:space="0" w:color="auto"/>
        <w:left w:val="none" w:sz="0" w:space="0" w:color="auto"/>
        <w:bottom w:val="none" w:sz="0" w:space="0" w:color="auto"/>
        <w:right w:val="none" w:sz="0" w:space="0" w:color="auto"/>
      </w:divBdr>
    </w:div>
    <w:div w:id="1816139917">
      <w:bodyDiv w:val="1"/>
      <w:marLeft w:val="0"/>
      <w:marRight w:val="0"/>
      <w:marTop w:val="0"/>
      <w:marBottom w:val="0"/>
      <w:divBdr>
        <w:top w:val="none" w:sz="0" w:space="0" w:color="auto"/>
        <w:left w:val="none" w:sz="0" w:space="0" w:color="auto"/>
        <w:bottom w:val="none" w:sz="0" w:space="0" w:color="auto"/>
        <w:right w:val="none" w:sz="0" w:space="0" w:color="auto"/>
      </w:divBdr>
      <w:divsChild>
        <w:div w:id="239950843">
          <w:marLeft w:val="0"/>
          <w:marRight w:val="0"/>
          <w:marTop w:val="0"/>
          <w:marBottom w:val="0"/>
          <w:divBdr>
            <w:top w:val="none" w:sz="0" w:space="0" w:color="auto"/>
            <w:left w:val="none" w:sz="0" w:space="0" w:color="auto"/>
            <w:bottom w:val="none" w:sz="0" w:space="0" w:color="auto"/>
            <w:right w:val="none" w:sz="0" w:space="0" w:color="auto"/>
          </w:divBdr>
        </w:div>
        <w:div w:id="858465666">
          <w:marLeft w:val="0"/>
          <w:marRight w:val="0"/>
          <w:marTop w:val="0"/>
          <w:marBottom w:val="0"/>
          <w:divBdr>
            <w:top w:val="none" w:sz="0" w:space="0" w:color="auto"/>
            <w:left w:val="none" w:sz="0" w:space="0" w:color="auto"/>
            <w:bottom w:val="none" w:sz="0" w:space="0" w:color="auto"/>
            <w:right w:val="none" w:sz="0" w:space="0" w:color="auto"/>
          </w:divBdr>
        </w:div>
        <w:div w:id="1142583099">
          <w:marLeft w:val="0"/>
          <w:marRight w:val="0"/>
          <w:marTop w:val="0"/>
          <w:marBottom w:val="0"/>
          <w:divBdr>
            <w:top w:val="none" w:sz="0" w:space="0" w:color="auto"/>
            <w:left w:val="none" w:sz="0" w:space="0" w:color="auto"/>
            <w:bottom w:val="none" w:sz="0" w:space="0" w:color="auto"/>
            <w:right w:val="none" w:sz="0" w:space="0" w:color="auto"/>
          </w:divBdr>
        </w:div>
        <w:div w:id="1708598384">
          <w:marLeft w:val="0"/>
          <w:marRight w:val="0"/>
          <w:marTop w:val="0"/>
          <w:marBottom w:val="0"/>
          <w:divBdr>
            <w:top w:val="none" w:sz="0" w:space="0" w:color="auto"/>
            <w:left w:val="none" w:sz="0" w:space="0" w:color="auto"/>
            <w:bottom w:val="none" w:sz="0" w:space="0" w:color="auto"/>
            <w:right w:val="none" w:sz="0" w:space="0" w:color="auto"/>
          </w:divBdr>
        </w:div>
        <w:div w:id="2018269810">
          <w:marLeft w:val="0"/>
          <w:marRight w:val="0"/>
          <w:marTop w:val="0"/>
          <w:marBottom w:val="0"/>
          <w:divBdr>
            <w:top w:val="none" w:sz="0" w:space="0" w:color="auto"/>
            <w:left w:val="none" w:sz="0" w:space="0" w:color="auto"/>
            <w:bottom w:val="none" w:sz="0" w:space="0" w:color="auto"/>
            <w:right w:val="none" w:sz="0" w:space="0" w:color="auto"/>
          </w:divBdr>
        </w:div>
        <w:div w:id="2083673749">
          <w:marLeft w:val="0"/>
          <w:marRight w:val="0"/>
          <w:marTop w:val="0"/>
          <w:marBottom w:val="0"/>
          <w:divBdr>
            <w:top w:val="none" w:sz="0" w:space="0" w:color="auto"/>
            <w:left w:val="none" w:sz="0" w:space="0" w:color="auto"/>
            <w:bottom w:val="none" w:sz="0" w:space="0" w:color="auto"/>
            <w:right w:val="none" w:sz="0" w:space="0" w:color="auto"/>
          </w:divBdr>
        </w:div>
      </w:divsChild>
    </w:div>
    <w:div w:id="1826162892">
      <w:bodyDiv w:val="1"/>
      <w:marLeft w:val="0"/>
      <w:marRight w:val="0"/>
      <w:marTop w:val="0"/>
      <w:marBottom w:val="0"/>
      <w:divBdr>
        <w:top w:val="none" w:sz="0" w:space="0" w:color="auto"/>
        <w:left w:val="none" w:sz="0" w:space="0" w:color="auto"/>
        <w:bottom w:val="none" w:sz="0" w:space="0" w:color="auto"/>
        <w:right w:val="none" w:sz="0" w:space="0" w:color="auto"/>
      </w:divBdr>
    </w:div>
    <w:div w:id="1830557231">
      <w:bodyDiv w:val="1"/>
      <w:marLeft w:val="0"/>
      <w:marRight w:val="0"/>
      <w:marTop w:val="0"/>
      <w:marBottom w:val="0"/>
      <w:divBdr>
        <w:top w:val="none" w:sz="0" w:space="0" w:color="auto"/>
        <w:left w:val="none" w:sz="0" w:space="0" w:color="auto"/>
        <w:bottom w:val="none" w:sz="0" w:space="0" w:color="auto"/>
        <w:right w:val="none" w:sz="0" w:space="0" w:color="auto"/>
      </w:divBdr>
    </w:div>
    <w:div w:id="1831019180">
      <w:bodyDiv w:val="1"/>
      <w:marLeft w:val="0"/>
      <w:marRight w:val="0"/>
      <w:marTop w:val="0"/>
      <w:marBottom w:val="0"/>
      <w:divBdr>
        <w:top w:val="none" w:sz="0" w:space="0" w:color="auto"/>
        <w:left w:val="none" w:sz="0" w:space="0" w:color="auto"/>
        <w:bottom w:val="none" w:sz="0" w:space="0" w:color="auto"/>
        <w:right w:val="none" w:sz="0" w:space="0" w:color="auto"/>
      </w:divBdr>
      <w:divsChild>
        <w:div w:id="68576773">
          <w:marLeft w:val="0"/>
          <w:marRight w:val="0"/>
          <w:marTop w:val="0"/>
          <w:marBottom w:val="0"/>
          <w:divBdr>
            <w:top w:val="none" w:sz="0" w:space="0" w:color="auto"/>
            <w:left w:val="none" w:sz="0" w:space="0" w:color="auto"/>
            <w:bottom w:val="none" w:sz="0" w:space="0" w:color="auto"/>
            <w:right w:val="none" w:sz="0" w:space="0" w:color="auto"/>
          </w:divBdr>
        </w:div>
      </w:divsChild>
    </w:div>
    <w:div w:id="1836149163">
      <w:bodyDiv w:val="1"/>
      <w:marLeft w:val="0"/>
      <w:marRight w:val="0"/>
      <w:marTop w:val="0"/>
      <w:marBottom w:val="0"/>
      <w:divBdr>
        <w:top w:val="none" w:sz="0" w:space="0" w:color="auto"/>
        <w:left w:val="none" w:sz="0" w:space="0" w:color="auto"/>
        <w:bottom w:val="none" w:sz="0" w:space="0" w:color="auto"/>
        <w:right w:val="none" w:sz="0" w:space="0" w:color="auto"/>
      </w:divBdr>
    </w:div>
    <w:div w:id="1902449166">
      <w:bodyDiv w:val="1"/>
      <w:marLeft w:val="0"/>
      <w:marRight w:val="0"/>
      <w:marTop w:val="0"/>
      <w:marBottom w:val="0"/>
      <w:divBdr>
        <w:top w:val="none" w:sz="0" w:space="0" w:color="auto"/>
        <w:left w:val="none" w:sz="0" w:space="0" w:color="auto"/>
        <w:bottom w:val="none" w:sz="0" w:space="0" w:color="auto"/>
        <w:right w:val="none" w:sz="0" w:space="0" w:color="auto"/>
      </w:divBdr>
    </w:div>
    <w:div w:id="1906331224">
      <w:bodyDiv w:val="1"/>
      <w:marLeft w:val="0"/>
      <w:marRight w:val="0"/>
      <w:marTop w:val="0"/>
      <w:marBottom w:val="0"/>
      <w:divBdr>
        <w:top w:val="none" w:sz="0" w:space="0" w:color="auto"/>
        <w:left w:val="none" w:sz="0" w:space="0" w:color="auto"/>
        <w:bottom w:val="none" w:sz="0" w:space="0" w:color="auto"/>
        <w:right w:val="none" w:sz="0" w:space="0" w:color="auto"/>
      </w:divBdr>
    </w:div>
    <w:div w:id="1915778709">
      <w:bodyDiv w:val="1"/>
      <w:marLeft w:val="0"/>
      <w:marRight w:val="0"/>
      <w:marTop w:val="0"/>
      <w:marBottom w:val="0"/>
      <w:divBdr>
        <w:top w:val="none" w:sz="0" w:space="0" w:color="auto"/>
        <w:left w:val="none" w:sz="0" w:space="0" w:color="auto"/>
        <w:bottom w:val="none" w:sz="0" w:space="0" w:color="auto"/>
        <w:right w:val="none" w:sz="0" w:space="0" w:color="auto"/>
      </w:divBdr>
    </w:div>
    <w:div w:id="1918200758">
      <w:bodyDiv w:val="1"/>
      <w:marLeft w:val="0"/>
      <w:marRight w:val="0"/>
      <w:marTop w:val="0"/>
      <w:marBottom w:val="0"/>
      <w:divBdr>
        <w:top w:val="none" w:sz="0" w:space="0" w:color="auto"/>
        <w:left w:val="none" w:sz="0" w:space="0" w:color="auto"/>
        <w:bottom w:val="none" w:sz="0" w:space="0" w:color="auto"/>
        <w:right w:val="none" w:sz="0" w:space="0" w:color="auto"/>
      </w:divBdr>
    </w:div>
    <w:div w:id="1922177498">
      <w:bodyDiv w:val="1"/>
      <w:marLeft w:val="0"/>
      <w:marRight w:val="0"/>
      <w:marTop w:val="0"/>
      <w:marBottom w:val="0"/>
      <w:divBdr>
        <w:top w:val="none" w:sz="0" w:space="0" w:color="auto"/>
        <w:left w:val="none" w:sz="0" w:space="0" w:color="auto"/>
        <w:bottom w:val="none" w:sz="0" w:space="0" w:color="auto"/>
        <w:right w:val="none" w:sz="0" w:space="0" w:color="auto"/>
      </w:divBdr>
    </w:div>
    <w:div w:id="1940941732">
      <w:bodyDiv w:val="1"/>
      <w:marLeft w:val="0"/>
      <w:marRight w:val="0"/>
      <w:marTop w:val="0"/>
      <w:marBottom w:val="0"/>
      <w:divBdr>
        <w:top w:val="none" w:sz="0" w:space="0" w:color="auto"/>
        <w:left w:val="none" w:sz="0" w:space="0" w:color="auto"/>
        <w:bottom w:val="none" w:sz="0" w:space="0" w:color="auto"/>
        <w:right w:val="none" w:sz="0" w:space="0" w:color="auto"/>
      </w:divBdr>
    </w:div>
    <w:div w:id="1954290764">
      <w:bodyDiv w:val="1"/>
      <w:marLeft w:val="0"/>
      <w:marRight w:val="0"/>
      <w:marTop w:val="0"/>
      <w:marBottom w:val="0"/>
      <w:divBdr>
        <w:top w:val="none" w:sz="0" w:space="0" w:color="auto"/>
        <w:left w:val="none" w:sz="0" w:space="0" w:color="auto"/>
        <w:bottom w:val="none" w:sz="0" w:space="0" w:color="auto"/>
        <w:right w:val="none" w:sz="0" w:space="0" w:color="auto"/>
      </w:divBdr>
    </w:div>
    <w:div w:id="1955403783">
      <w:bodyDiv w:val="1"/>
      <w:marLeft w:val="0"/>
      <w:marRight w:val="0"/>
      <w:marTop w:val="0"/>
      <w:marBottom w:val="0"/>
      <w:divBdr>
        <w:top w:val="none" w:sz="0" w:space="0" w:color="auto"/>
        <w:left w:val="none" w:sz="0" w:space="0" w:color="auto"/>
        <w:bottom w:val="none" w:sz="0" w:space="0" w:color="auto"/>
        <w:right w:val="none" w:sz="0" w:space="0" w:color="auto"/>
      </w:divBdr>
    </w:div>
    <w:div w:id="1966933009">
      <w:bodyDiv w:val="1"/>
      <w:marLeft w:val="0"/>
      <w:marRight w:val="0"/>
      <w:marTop w:val="0"/>
      <w:marBottom w:val="0"/>
      <w:divBdr>
        <w:top w:val="none" w:sz="0" w:space="0" w:color="auto"/>
        <w:left w:val="none" w:sz="0" w:space="0" w:color="auto"/>
        <w:bottom w:val="none" w:sz="0" w:space="0" w:color="auto"/>
        <w:right w:val="none" w:sz="0" w:space="0" w:color="auto"/>
      </w:divBdr>
    </w:div>
    <w:div w:id="1993437367">
      <w:bodyDiv w:val="1"/>
      <w:marLeft w:val="0"/>
      <w:marRight w:val="0"/>
      <w:marTop w:val="0"/>
      <w:marBottom w:val="0"/>
      <w:divBdr>
        <w:top w:val="none" w:sz="0" w:space="0" w:color="auto"/>
        <w:left w:val="none" w:sz="0" w:space="0" w:color="auto"/>
        <w:bottom w:val="none" w:sz="0" w:space="0" w:color="auto"/>
        <w:right w:val="none" w:sz="0" w:space="0" w:color="auto"/>
      </w:divBdr>
    </w:div>
    <w:div w:id="2007052881">
      <w:bodyDiv w:val="1"/>
      <w:marLeft w:val="0"/>
      <w:marRight w:val="0"/>
      <w:marTop w:val="0"/>
      <w:marBottom w:val="0"/>
      <w:divBdr>
        <w:top w:val="none" w:sz="0" w:space="0" w:color="auto"/>
        <w:left w:val="none" w:sz="0" w:space="0" w:color="auto"/>
        <w:bottom w:val="none" w:sz="0" w:space="0" w:color="auto"/>
        <w:right w:val="none" w:sz="0" w:space="0" w:color="auto"/>
      </w:divBdr>
    </w:div>
    <w:div w:id="2018338386">
      <w:bodyDiv w:val="1"/>
      <w:marLeft w:val="0"/>
      <w:marRight w:val="0"/>
      <w:marTop w:val="0"/>
      <w:marBottom w:val="0"/>
      <w:divBdr>
        <w:top w:val="none" w:sz="0" w:space="0" w:color="auto"/>
        <w:left w:val="none" w:sz="0" w:space="0" w:color="auto"/>
        <w:bottom w:val="none" w:sz="0" w:space="0" w:color="auto"/>
        <w:right w:val="none" w:sz="0" w:space="0" w:color="auto"/>
      </w:divBdr>
    </w:div>
    <w:div w:id="2022004109">
      <w:bodyDiv w:val="1"/>
      <w:marLeft w:val="0"/>
      <w:marRight w:val="0"/>
      <w:marTop w:val="0"/>
      <w:marBottom w:val="0"/>
      <w:divBdr>
        <w:top w:val="none" w:sz="0" w:space="0" w:color="auto"/>
        <w:left w:val="none" w:sz="0" w:space="0" w:color="auto"/>
        <w:bottom w:val="none" w:sz="0" w:space="0" w:color="auto"/>
        <w:right w:val="none" w:sz="0" w:space="0" w:color="auto"/>
      </w:divBdr>
    </w:div>
    <w:div w:id="2048410975">
      <w:bodyDiv w:val="1"/>
      <w:marLeft w:val="0"/>
      <w:marRight w:val="0"/>
      <w:marTop w:val="0"/>
      <w:marBottom w:val="0"/>
      <w:divBdr>
        <w:top w:val="none" w:sz="0" w:space="0" w:color="auto"/>
        <w:left w:val="none" w:sz="0" w:space="0" w:color="auto"/>
        <w:bottom w:val="none" w:sz="0" w:space="0" w:color="auto"/>
        <w:right w:val="none" w:sz="0" w:space="0" w:color="auto"/>
      </w:divBdr>
    </w:div>
    <w:div w:id="2056197784">
      <w:bodyDiv w:val="1"/>
      <w:marLeft w:val="0"/>
      <w:marRight w:val="0"/>
      <w:marTop w:val="0"/>
      <w:marBottom w:val="0"/>
      <w:divBdr>
        <w:top w:val="none" w:sz="0" w:space="0" w:color="auto"/>
        <w:left w:val="none" w:sz="0" w:space="0" w:color="auto"/>
        <w:bottom w:val="none" w:sz="0" w:space="0" w:color="auto"/>
        <w:right w:val="none" w:sz="0" w:space="0" w:color="auto"/>
      </w:divBdr>
    </w:div>
    <w:div w:id="2060786721">
      <w:bodyDiv w:val="1"/>
      <w:marLeft w:val="0"/>
      <w:marRight w:val="0"/>
      <w:marTop w:val="0"/>
      <w:marBottom w:val="0"/>
      <w:divBdr>
        <w:top w:val="none" w:sz="0" w:space="0" w:color="auto"/>
        <w:left w:val="none" w:sz="0" w:space="0" w:color="auto"/>
        <w:bottom w:val="none" w:sz="0" w:space="0" w:color="auto"/>
        <w:right w:val="none" w:sz="0" w:space="0" w:color="auto"/>
      </w:divBdr>
      <w:divsChild>
        <w:div w:id="915214036">
          <w:marLeft w:val="0"/>
          <w:marRight w:val="0"/>
          <w:marTop w:val="0"/>
          <w:marBottom w:val="0"/>
          <w:divBdr>
            <w:top w:val="none" w:sz="0" w:space="0" w:color="auto"/>
            <w:left w:val="none" w:sz="0" w:space="0" w:color="auto"/>
            <w:bottom w:val="none" w:sz="0" w:space="0" w:color="auto"/>
            <w:right w:val="none" w:sz="0" w:space="0" w:color="auto"/>
          </w:divBdr>
        </w:div>
        <w:div w:id="1033461715">
          <w:marLeft w:val="0"/>
          <w:marRight w:val="0"/>
          <w:marTop w:val="0"/>
          <w:marBottom w:val="0"/>
          <w:divBdr>
            <w:top w:val="none" w:sz="0" w:space="0" w:color="auto"/>
            <w:left w:val="none" w:sz="0" w:space="0" w:color="auto"/>
            <w:bottom w:val="none" w:sz="0" w:space="0" w:color="auto"/>
            <w:right w:val="none" w:sz="0" w:space="0" w:color="auto"/>
          </w:divBdr>
        </w:div>
        <w:div w:id="1346594238">
          <w:marLeft w:val="0"/>
          <w:marRight w:val="0"/>
          <w:marTop w:val="0"/>
          <w:marBottom w:val="0"/>
          <w:divBdr>
            <w:top w:val="none" w:sz="0" w:space="0" w:color="auto"/>
            <w:left w:val="none" w:sz="0" w:space="0" w:color="auto"/>
            <w:bottom w:val="none" w:sz="0" w:space="0" w:color="auto"/>
            <w:right w:val="none" w:sz="0" w:space="0" w:color="auto"/>
          </w:divBdr>
        </w:div>
        <w:div w:id="1460151825">
          <w:marLeft w:val="0"/>
          <w:marRight w:val="0"/>
          <w:marTop w:val="0"/>
          <w:marBottom w:val="0"/>
          <w:divBdr>
            <w:top w:val="none" w:sz="0" w:space="0" w:color="auto"/>
            <w:left w:val="none" w:sz="0" w:space="0" w:color="auto"/>
            <w:bottom w:val="none" w:sz="0" w:space="0" w:color="auto"/>
            <w:right w:val="none" w:sz="0" w:space="0" w:color="auto"/>
          </w:divBdr>
        </w:div>
      </w:divsChild>
    </w:div>
    <w:div w:id="2077168078">
      <w:bodyDiv w:val="1"/>
      <w:marLeft w:val="0"/>
      <w:marRight w:val="0"/>
      <w:marTop w:val="0"/>
      <w:marBottom w:val="0"/>
      <w:divBdr>
        <w:top w:val="none" w:sz="0" w:space="0" w:color="auto"/>
        <w:left w:val="none" w:sz="0" w:space="0" w:color="auto"/>
        <w:bottom w:val="none" w:sz="0" w:space="0" w:color="auto"/>
        <w:right w:val="none" w:sz="0" w:space="0" w:color="auto"/>
      </w:divBdr>
    </w:div>
    <w:div w:id="2110588646">
      <w:bodyDiv w:val="1"/>
      <w:marLeft w:val="0"/>
      <w:marRight w:val="0"/>
      <w:marTop w:val="0"/>
      <w:marBottom w:val="0"/>
      <w:divBdr>
        <w:top w:val="none" w:sz="0" w:space="0" w:color="auto"/>
        <w:left w:val="none" w:sz="0" w:space="0" w:color="auto"/>
        <w:bottom w:val="none" w:sz="0" w:space="0" w:color="auto"/>
        <w:right w:val="none" w:sz="0" w:space="0" w:color="auto"/>
      </w:divBdr>
    </w:div>
    <w:div w:id="2114475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3.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appexchange.salesforce.com/" TargetMode="External"/><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emf"/><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2.png"/><Relationship Id="rId19" Type="http://schemas.openxmlformats.org/officeDocument/2006/relationships/image" Target="media/image6.emf"/><Relationship Id="rId14" Type="http://schemas.openxmlformats.org/officeDocument/2006/relationships/footer" Target="footer1.xml"/><Relationship Id="rId22" Type="http://schemas.openxmlformats.org/officeDocument/2006/relationships/image" Target="media/image7.em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27.png"/><Relationship Id="rId56" Type="http://schemas.openxmlformats.org/officeDocument/2006/relationships/image" Target="media/image38.png"/><Relationship Id="rId64" Type="http://schemas.openxmlformats.org/officeDocument/2006/relationships/hyperlink" Target="mailto:enterpriseservices@vita.virginia.gov" TargetMode="Externa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hyperlink" Target="https://help.salesforce.com/articleView?id=reports_limiting.htm&amp;language=en_US" TargetMode="External"/><Relationship Id="rId67" Type="http://schemas.microsoft.com/office/2019/05/relationships/documenttasks" Target="documenttasks/documenttasks1.xml"/><Relationship Id="rId20" Type="http://schemas.openxmlformats.org/officeDocument/2006/relationships/package" Target="embeddings/Microsoft_Word_Document.docx"/><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package" Target="embeddings/Microsoft_Excel_Worksheet.xlsx"/><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3.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chambers\Documents\REI\PROPOSALS\1-Active\2014-10-30%20CDC%20DCIPHER%20RFI\Template\CDC%20DCIPHER%20Template.dotx" TargetMode="External"/></Relationships>
</file>

<file path=word/documenttasks/documenttasks1.xml><?xml version="1.0" encoding="utf-8"?>
<t:Tasks xmlns:t="http://schemas.microsoft.com/office/tasks/2019/documenttasks" xmlns:oel="http://schemas.microsoft.com/office/2019/extlst">
  <t:Task id="{8369E566-7721-40F3-9E96-6A819D63811D}">
    <t:Anchor>
      <t:Comment id="600666817"/>
    </t:Anchor>
    <t:History>
      <t:Event id="{C41EF659-400E-419E-9854-999F81F57DD3}" time="2021-02-10T11:14:21Z">
        <t:Attribution userId="S::steve.lancaster@stealth-us.com::06df96c0-1fbb-4208-a3ce-aae3db696814" userProvider="AD" userName="Steve Lancaster"/>
        <t:Anchor>
          <t:Comment id="616911131"/>
        </t:Anchor>
        <t:Create/>
      </t:Event>
      <t:Event id="{4FF34C56-5A55-490C-80EF-45880EAF7EEE}" time="2021-02-10T11:14:21Z">
        <t:Attribution userId="S::steve.lancaster@stealth-us.com::06df96c0-1fbb-4208-a3ce-aae3db696814" userProvider="AD" userName="Steve Lancaster"/>
        <t:Anchor>
          <t:Comment id="616911131"/>
        </t:Anchor>
        <t:Assign userId="S::nesha.hanna@stealth-us.com::54d1c055-3b98-4668-a54b-8eda6b5eefaf" userProvider="AD" userName="Nesha Hanna"/>
      </t:Event>
      <t:Event id="{30EA6420-BD69-4C44-B365-22CAF0855BA4}" time="2021-02-10T11:14:21Z">
        <t:Attribution userId="S::steve.lancaster@stealth-us.com::06df96c0-1fbb-4208-a3ce-aae3db696814" userProvider="AD" userName="Steve Lancaster"/>
        <t:Anchor>
          <t:Comment id="616911131"/>
        </t:Anchor>
        <t:SetTitle title="@Nesha Hanna They want everything in one document so if WORD is needed, then fine. Personally I would always prefer PDF"/>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94B8782C6255EA4BBB4FAE2460AD2927" ma:contentTypeVersion="19" ma:contentTypeDescription="Create a new document." ma:contentTypeScope="" ma:versionID="709b3eb2aaf7d25f220a360a8e47732e">
  <xsd:schema xmlns:xsd="http://www.w3.org/2001/XMLSchema" xmlns:xs="http://www.w3.org/2001/XMLSchema" xmlns:p="http://schemas.microsoft.com/office/2006/metadata/properties" xmlns:ns2="012dfaf2-0648-4b7c-affc-747545cf8c05" xmlns:ns3="25099bb4-f3d9-4612-bc47-fddcd7f34272" targetNamespace="http://schemas.microsoft.com/office/2006/metadata/properties" ma:root="true" ma:fieldsID="03e4cdf20b3be6e0d6dcc890021de382" ns2:_="" ns3:_="">
    <xsd:import namespace="012dfaf2-0648-4b7c-affc-747545cf8c05"/>
    <xsd:import namespace="25099bb4-f3d9-4612-bc47-fddcd7f3427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lcf76f155ced4ddcb4097134ff3c332f" minOccurs="0"/>
                <xsd:element ref="ns2:TaxCatchAll" minOccurs="0"/>
                <xsd:element ref="ns3:MediaServiceObjectDetectorVersions" minOccurs="0"/>
                <xsd:element ref="ns3:MediaLengthInSeconds" minOccurs="0"/>
                <xsd:element ref="ns3:MediaServiceSearchProperties" minOccurs="0"/>
                <xsd:element ref="ns3:Comme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2dfaf2-0648-4b7c-affc-747545cf8c0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cba2ffc4-fdd9-4de2-b877-14ab9152a4f5}" ma:internalName="TaxCatchAll" ma:showField="CatchAllData" ma:web="012dfaf2-0648-4b7c-affc-747545cf8c05">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5099bb4-f3d9-4612-bc47-fddcd7f34272"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0a73619f-64f5-4268-8263-66187efbd2c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Comments" ma:index="25" nillable="true" ma:displayName="Comments" ma:format="Dropdown" ma:internalName="Comments">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haredWithUsers xmlns="012dfaf2-0648-4b7c-affc-747545cf8c05">
      <UserInfo>
        <DisplayName>Nambi Raghupathy</DisplayName>
        <AccountId>12</AccountId>
        <AccountType/>
      </UserInfo>
    </SharedWithUsers>
    <lcf76f155ced4ddcb4097134ff3c332f xmlns="25099bb4-f3d9-4612-bc47-fddcd7f34272">
      <Terms xmlns="http://schemas.microsoft.com/office/infopath/2007/PartnerControls"/>
    </lcf76f155ced4ddcb4097134ff3c332f>
    <TaxCatchAll xmlns="012dfaf2-0648-4b7c-affc-747545cf8c05" xsi:nil="true"/>
    <Comments xmlns="25099bb4-f3d9-4612-bc47-fddcd7f34272" xsi:nil="true"/>
  </documentManagement>
</p:properties>
</file>

<file path=customXml/itemProps1.xml><?xml version="1.0" encoding="utf-8"?>
<ds:datastoreItem xmlns:ds="http://schemas.openxmlformats.org/officeDocument/2006/customXml" ds:itemID="{2620C4DE-EF59-40D1-B0C7-39C597AA9D5B}">
  <ds:schemaRefs>
    <ds:schemaRef ds:uri="http://schemas.openxmlformats.org/officeDocument/2006/bibliography"/>
  </ds:schemaRefs>
</ds:datastoreItem>
</file>

<file path=customXml/itemProps2.xml><?xml version="1.0" encoding="utf-8"?>
<ds:datastoreItem xmlns:ds="http://schemas.openxmlformats.org/officeDocument/2006/customXml" ds:itemID="{2DC0F7C1-7BA7-422D-AA5D-3C9112E54F0F}"/>
</file>

<file path=customXml/itemProps3.xml><?xml version="1.0" encoding="utf-8"?>
<ds:datastoreItem xmlns:ds="http://schemas.openxmlformats.org/officeDocument/2006/customXml" ds:itemID="{F4FFA760-4F3F-4F39-999C-D1AFBDCD0AFB}">
  <ds:schemaRefs>
    <ds:schemaRef ds:uri="http://schemas.microsoft.com/sharepoint/v3/contenttype/forms"/>
  </ds:schemaRefs>
</ds:datastoreItem>
</file>

<file path=customXml/itemProps4.xml><?xml version="1.0" encoding="utf-8"?>
<ds:datastoreItem xmlns:ds="http://schemas.openxmlformats.org/officeDocument/2006/customXml" ds:itemID="{1E9EA046-A58E-430D-8511-F17676AB02C0}">
  <ds:schemaRefs>
    <ds:schemaRef ds:uri="http://schemas.microsoft.com/office/2006/metadata/properties"/>
    <ds:schemaRef ds:uri="http://schemas.microsoft.com/office/infopath/2007/PartnerControls"/>
    <ds:schemaRef ds:uri="012dfaf2-0648-4b7c-affc-747545cf8c05"/>
    <ds:schemaRef ds:uri="25099bb4-f3d9-4612-bc47-fddcd7f34272"/>
  </ds:schemaRefs>
</ds:datastoreItem>
</file>

<file path=docProps/app.xml><?xml version="1.0" encoding="utf-8"?>
<Properties xmlns="http://schemas.openxmlformats.org/officeDocument/2006/extended-properties" xmlns:vt="http://schemas.openxmlformats.org/officeDocument/2006/docPropsVTypes">
  <Template>CDC DCIPHER Template.dotx</Template>
  <TotalTime>15</TotalTime>
  <Pages>52</Pages>
  <Words>8517</Words>
  <Characters>49745</Characters>
  <Application>Microsoft Office Word</Application>
  <DocSecurity>0</DocSecurity>
  <Lines>1156</Lines>
  <Paragraphs>485</Paragraphs>
  <ScaleCrop>false</ScaleCrop>
  <HeadingPairs>
    <vt:vector size="2" baseType="variant">
      <vt:variant>
        <vt:lpstr>Title</vt:lpstr>
      </vt:variant>
      <vt:variant>
        <vt:i4>1</vt:i4>
      </vt:variant>
    </vt:vector>
  </HeadingPairs>
  <TitlesOfParts>
    <vt:vector size="1" baseType="lpstr">
      <vt:lpstr/>
    </vt:vector>
  </TitlesOfParts>
  <Company>REI Systems</Company>
  <LinksUpToDate>false</LinksUpToDate>
  <CharactersWithSpaces>57777</CharactersWithSpaces>
  <SharedDoc>false</SharedDoc>
  <HLinks>
    <vt:vector size="60" baseType="variant">
      <vt:variant>
        <vt:i4>116</vt:i4>
      </vt:variant>
      <vt:variant>
        <vt:i4>57</vt:i4>
      </vt:variant>
      <vt:variant>
        <vt:i4>0</vt:i4>
      </vt:variant>
      <vt:variant>
        <vt:i4>5</vt:i4>
      </vt:variant>
      <vt:variant>
        <vt:lpwstr>mailto:enterpriseservices@vita.virginia.gov</vt:lpwstr>
      </vt:variant>
      <vt:variant>
        <vt:lpwstr/>
      </vt:variant>
      <vt:variant>
        <vt:i4>1704020</vt:i4>
      </vt:variant>
      <vt:variant>
        <vt:i4>54</vt:i4>
      </vt:variant>
      <vt:variant>
        <vt:i4>0</vt:i4>
      </vt:variant>
      <vt:variant>
        <vt:i4>5</vt:i4>
      </vt:variant>
      <vt:variant>
        <vt:lpwstr>https://help.salesforce.com/articleView?id=reports_limiting.htm&amp;language=en_US</vt:lpwstr>
      </vt:variant>
      <vt:variant>
        <vt:lpwstr/>
      </vt:variant>
      <vt:variant>
        <vt:i4>3407979</vt:i4>
      </vt:variant>
      <vt:variant>
        <vt:i4>51</vt:i4>
      </vt:variant>
      <vt:variant>
        <vt:i4>0</vt:i4>
      </vt:variant>
      <vt:variant>
        <vt:i4>5</vt:i4>
      </vt:variant>
      <vt:variant>
        <vt:lpwstr>https://appexchange.salesforce.com/</vt:lpwstr>
      </vt:variant>
      <vt:variant>
        <vt:lpwstr/>
      </vt:variant>
      <vt:variant>
        <vt:i4>1114175</vt:i4>
      </vt:variant>
      <vt:variant>
        <vt:i4>38</vt:i4>
      </vt:variant>
      <vt:variant>
        <vt:i4>0</vt:i4>
      </vt:variant>
      <vt:variant>
        <vt:i4>5</vt:i4>
      </vt:variant>
      <vt:variant>
        <vt:lpwstr/>
      </vt:variant>
      <vt:variant>
        <vt:lpwstr>_Toc63851909</vt:lpwstr>
      </vt:variant>
      <vt:variant>
        <vt:i4>1048639</vt:i4>
      </vt:variant>
      <vt:variant>
        <vt:i4>32</vt:i4>
      </vt:variant>
      <vt:variant>
        <vt:i4>0</vt:i4>
      </vt:variant>
      <vt:variant>
        <vt:i4>5</vt:i4>
      </vt:variant>
      <vt:variant>
        <vt:lpwstr/>
      </vt:variant>
      <vt:variant>
        <vt:lpwstr>_Toc63851908</vt:lpwstr>
      </vt:variant>
      <vt:variant>
        <vt:i4>2031679</vt:i4>
      </vt:variant>
      <vt:variant>
        <vt:i4>26</vt:i4>
      </vt:variant>
      <vt:variant>
        <vt:i4>0</vt:i4>
      </vt:variant>
      <vt:variant>
        <vt:i4>5</vt:i4>
      </vt:variant>
      <vt:variant>
        <vt:lpwstr/>
      </vt:variant>
      <vt:variant>
        <vt:lpwstr>_Toc63851907</vt:lpwstr>
      </vt:variant>
      <vt:variant>
        <vt:i4>1966143</vt:i4>
      </vt:variant>
      <vt:variant>
        <vt:i4>20</vt:i4>
      </vt:variant>
      <vt:variant>
        <vt:i4>0</vt:i4>
      </vt:variant>
      <vt:variant>
        <vt:i4>5</vt:i4>
      </vt:variant>
      <vt:variant>
        <vt:lpwstr/>
      </vt:variant>
      <vt:variant>
        <vt:lpwstr>_Toc63851906</vt:lpwstr>
      </vt:variant>
      <vt:variant>
        <vt:i4>1900607</vt:i4>
      </vt:variant>
      <vt:variant>
        <vt:i4>14</vt:i4>
      </vt:variant>
      <vt:variant>
        <vt:i4>0</vt:i4>
      </vt:variant>
      <vt:variant>
        <vt:i4>5</vt:i4>
      </vt:variant>
      <vt:variant>
        <vt:lpwstr/>
      </vt:variant>
      <vt:variant>
        <vt:lpwstr>_Toc63851905</vt:lpwstr>
      </vt:variant>
      <vt:variant>
        <vt:i4>1835071</vt:i4>
      </vt:variant>
      <vt:variant>
        <vt:i4>8</vt:i4>
      </vt:variant>
      <vt:variant>
        <vt:i4>0</vt:i4>
      </vt:variant>
      <vt:variant>
        <vt:i4>5</vt:i4>
      </vt:variant>
      <vt:variant>
        <vt:lpwstr/>
      </vt:variant>
      <vt:variant>
        <vt:lpwstr>_Toc63851904</vt:lpwstr>
      </vt:variant>
      <vt:variant>
        <vt:i4>1769535</vt:i4>
      </vt:variant>
      <vt:variant>
        <vt:i4>2</vt:i4>
      </vt:variant>
      <vt:variant>
        <vt:i4>0</vt:i4>
      </vt:variant>
      <vt:variant>
        <vt:i4>5</vt:i4>
      </vt:variant>
      <vt:variant>
        <vt:lpwstr/>
      </vt:variant>
      <vt:variant>
        <vt:lpwstr>_Toc63851903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Stealth Solutions</dc:creator>
  <cp:keywords/>
  <dc:description/>
  <cp:lastModifiedBy>Rahul Sundrani</cp:lastModifiedBy>
  <cp:revision>7</cp:revision>
  <cp:lastPrinted>2021-01-21T07:54:00Z</cp:lastPrinted>
  <dcterms:created xsi:type="dcterms:W3CDTF">2021-02-10T18:24:00Z</dcterms:created>
  <dcterms:modified xsi:type="dcterms:W3CDTF">2022-10-12T11:00:00Z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lpwstr>1200.00000000000</vt:lpwstr>
  </property>
  <property fmtid="{D5CDD505-2E9C-101B-9397-08002B2CF9AE}" pid="3" name="Tags">
    <vt:lpwstr>Proposal</vt:lpwstr>
  </property>
  <property fmtid="{D5CDD505-2E9C-101B-9397-08002B2CF9AE}" pid="4" name="Date completed">
    <vt:lpwstr>October 30, 2014</vt:lpwstr>
  </property>
  <property fmtid="{D5CDD505-2E9C-101B-9397-08002B2CF9AE}" pid="5" name="ContentTypeId">
    <vt:lpwstr>0x01010094B8782C6255EA4BBB4FAE2460AD2927</vt:lpwstr>
  </property>
  <property fmtid="{D5CDD505-2E9C-101B-9397-08002B2CF9AE}" pid="6" name="_dlc_DocIdItemGuid">
    <vt:lpwstr>fb85d8e5-7502-443c-9dfe-6d7a74ddca0b</vt:lpwstr>
  </property>
  <property fmtid="{D5CDD505-2E9C-101B-9397-08002B2CF9AE}" pid="7" name="_dlc_DocId">
    <vt:lpwstr>XRTWYTFQFQVN-9-810</vt:lpwstr>
  </property>
  <property fmtid="{D5CDD505-2E9C-101B-9397-08002B2CF9AE}" pid="8" name="_dlc_DocIdUrl">
    <vt:lpwstr>https://saas.reisys.com/SAAS/_layouts/15/DocIdRedir.aspx?ID=XRTWYTFQFQVN-9-810, XRTWYTFQFQVN-9-810</vt:lpwstr>
  </property>
  <property fmtid="{D5CDD505-2E9C-101B-9397-08002B2CF9AE}" pid="9" name="MediaServiceImageTags">
    <vt:lpwstr/>
  </property>
  <property fmtid="{D5CDD505-2E9C-101B-9397-08002B2CF9AE}" pid="10" name="GrammarlyDocumentId">
    <vt:lpwstr>ec35731d4e12c9c4197b658aacef895cea40b3707da8d0bab91ffed17b1183d0</vt:lpwstr>
  </property>
</Properties>
</file>