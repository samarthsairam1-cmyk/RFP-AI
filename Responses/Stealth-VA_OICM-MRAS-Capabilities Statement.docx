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CF266" w14:textId="77777777" w:rsidR="00895B0D" w:rsidRPr="006731B1" w:rsidRDefault="00895B0D" w:rsidP="00895B0D">
      <w:pPr>
        <w:pStyle w:val="BodyText"/>
        <w:ind w:left="-630"/>
        <w:rPr>
          <w:rFonts w:ascii="Calibri" w:hAnsi="Calibri" w:cs="Calibri"/>
          <w:color w:val="FFFFFF" w:themeColor="background1"/>
          <w:sz w:val="36"/>
          <w:szCs w:val="36"/>
        </w:rPr>
      </w:pPr>
      <w:r w:rsidRPr="00895B0D">
        <w:rPr>
          <w:noProof/>
        </w:rPr>
        <w:drawing>
          <wp:inline distT="0" distB="0" distL="0" distR="0" wp14:anchorId="285E19A7" wp14:editId="3D0ADB95">
            <wp:extent cx="6738424" cy="1260759"/>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14:paraId="55AC308F" w14:textId="77777777" w:rsidR="00895B0D" w:rsidRPr="00535304" w:rsidRDefault="00895B0D">
      <w:pPr>
        <w:spacing w:beforeLines="60" w:before="144" w:afterLines="60" w:after="144"/>
        <w:rPr>
          <w:rFonts w:ascii="Calibri" w:hAnsi="Calibri" w:cs="Calibri"/>
          <w:color w:val="FF0000"/>
          <w:sz w:val="20"/>
          <w:szCs w:val="20"/>
          <w:shd w:val="clear" w:color="auto" w:fill="FFFFFF"/>
        </w:rPr>
      </w:pPr>
    </w:p>
    <w:p w14:paraId="658544DF" w14:textId="746CF3A2" w:rsidR="006C1F48" w:rsidRPr="00223642" w:rsidRDefault="00895B0D" w:rsidP="49B3EBEB">
      <w:pPr>
        <w:spacing w:beforeLines="60" w:before="144" w:afterLines="60" w:after="144"/>
        <w:jc w:val="center"/>
        <w:rPr>
          <w:rFonts w:ascii="Calibri" w:hAnsi="Calibri" w:cs="Calibri"/>
          <w:b/>
          <w:bCs/>
          <w:color w:val="365F91" w:themeColor="accent1" w:themeShade="BF"/>
          <w:sz w:val="44"/>
          <w:szCs w:val="44"/>
        </w:rPr>
      </w:pPr>
      <w:r w:rsidRPr="00ED2001">
        <w:rPr>
          <w:rFonts w:ascii="Calibri" w:hAnsi="Calibri" w:cs="Calibri"/>
          <w:b/>
          <w:bCs/>
          <w:color w:val="365F91" w:themeColor="accent1" w:themeShade="BF"/>
          <w:sz w:val="44"/>
          <w:szCs w:val="44"/>
          <w:shd w:val="clear" w:color="auto" w:fill="FFFFFF"/>
        </w:rPr>
        <w:t xml:space="preserve">Stealth Solutions, Inc. </w:t>
      </w:r>
      <w:r w:rsidRPr="00ED2001">
        <w:rPr>
          <w:rFonts w:ascii="Calibri" w:hAnsi="Calibri" w:cs="Calibri"/>
          <w:b/>
          <w:bCs/>
          <w:color w:val="365F91" w:themeColor="accent1" w:themeShade="BF"/>
          <w:sz w:val="44"/>
          <w:szCs w:val="44"/>
          <w:shd w:val="clear" w:color="auto" w:fill="FFFFFF"/>
        </w:rPr>
        <w:br/>
      </w:r>
      <w:r w:rsidR="004D7736">
        <w:rPr>
          <w:rFonts w:ascii="Calibri" w:hAnsi="Calibri" w:cs="Calibri"/>
          <w:b/>
          <w:bCs/>
          <w:color w:val="365F91" w:themeColor="accent1" w:themeShade="BF"/>
          <w:sz w:val="44"/>
          <w:szCs w:val="44"/>
          <w:shd w:val="clear" w:color="auto" w:fill="FFFFFF"/>
        </w:rPr>
        <w:t>Response</w:t>
      </w:r>
      <w:r w:rsidRPr="00ED2001">
        <w:rPr>
          <w:rFonts w:ascii="Calibri" w:hAnsi="Calibri" w:cs="Calibri"/>
          <w:b/>
          <w:bCs/>
          <w:color w:val="365F91" w:themeColor="accent1" w:themeShade="BF"/>
          <w:sz w:val="44"/>
          <w:szCs w:val="44"/>
          <w:shd w:val="clear" w:color="auto" w:fill="FFFFFF"/>
        </w:rPr>
        <w:br/>
        <w:t xml:space="preserve">to </w:t>
      </w:r>
      <w:r>
        <w:rPr>
          <w:rFonts w:ascii="Calibri" w:hAnsi="Calibri" w:cs="Calibri"/>
          <w:b/>
          <w:bCs/>
          <w:color w:val="365F91" w:themeColor="accent1" w:themeShade="BF"/>
          <w:sz w:val="44"/>
          <w:szCs w:val="44"/>
          <w:shd w:val="clear" w:color="auto" w:fill="FFFFFF"/>
        </w:rPr>
        <w:br/>
      </w:r>
      <w:r w:rsidR="00F00EDB" w:rsidRPr="00223642">
        <w:rPr>
          <w:rFonts w:ascii="Calibri" w:hAnsi="Calibri" w:cs="Calibri"/>
          <w:b/>
          <w:bCs/>
          <w:color w:val="365F91" w:themeColor="accent1" w:themeShade="BF"/>
          <w:sz w:val="44"/>
          <w:szCs w:val="44"/>
          <w:highlight w:val="yellow"/>
          <w:shd w:val="clear" w:color="auto" w:fill="FFFFFF"/>
        </w:rPr>
        <w:t xml:space="preserve">Department of </w:t>
      </w:r>
      <w:r w:rsidR="72095E82" w:rsidRPr="00223642">
        <w:rPr>
          <w:rFonts w:ascii="Calibri" w:hAnsi="Calibri" w:cs="Calibri"/>
          <w:b/>
          <w:bCs/>
          <w:color w:val="365F91" w:themeColor="accent1" w:themeShade="BF"/>
          <w:sz w:val="44"/>
          <w:szCs w:val="44"/>
          <w:highlight w:val="yellow"/>
          <w:shd w:val="clear" w:color="auto" w:fill="FFFFFF"/>
        </w:rPr>
        <w:t>Health and Human Services</w:t>
      </w:r>
    </w:p>
    <w:p w14:paraId="6FCFA0FE" w14:textId="2DADB5F6" w:rsidR="006C1F48" w:rsidRPr="00223642" w:rsidRDefault="72095E82" w:rsidP="49B3EBEB">
      <w:pPr>
        <w:pStyle w:val="BodyText"/>
        <w:spacing w:beforeLines="60" w:before="144" w:afterLines="60" w:after="144"/>
        <w:jc w:val="center"/>
        <w:rPr>
          <w:rFonts w:ascii="Calibri" w:hAnsi="Calibri" w:cs="Calibri"/>
          <w:b/>
          <w:bCs/>
          <w:color w:val="365F91" w:themeColor="accent1" w:themeShade="BF"/>
          <w:sz w:val="44"/>
          <w:szCs w:val="44"/>
          <w:highlight w:val="yellow"/>
        </w:rPr>
      </w:pPr>
      <w:r w:rsidRPr="49B3EBEB">
        <w:rPr>
          <w:rFonts w:ascii="Calibri" w:hAnsi="Calibri" w:cs="Calibri"/>
          <w:b/>
          <w:bCs/>
          <w:color w:val="365F91" w:themeColor="accent1" w:themeShade="BF"/>
          <w:sz w:val="44"/>
          <w:szCs w:val="44"/>
          <w:highlight w:val="yellow"/>
        </w:rPr>
        <w:t>Food and Drug Administration (FDA)</w:t>
      </w:r>
    </w:p>
    <w:p w14:paraId="14874FD9" w14:textId="35ED9199" w:rsidR="00895B0D" w:rsidRPr="00AD7679" w:rsidRDefault="00895B0D">
      <w:pPr>
        <w:spacing w:beforeLines="60" w:before="144" w:afterLines="60" w:after="144"/>
        <w:jc w:val="center"/>
        <w:rPr>
          <w:rFonts w:ascii="Calibri" w:hAnsi="Calibri" w:cs="Calibri"/>
          <w:b/>
          <w:bCs/>
          <w:color w:val="365F91" w:themeColor="accent1" w:themeShade="BF"/>
          <w:sz w:val="44"/>
          <w:szCs w:val="44"/>
          <w:shd w:val="clear" w:color="auto" w:fill="FFFFFF"/>
        </w:rPr>
      </w:pPr>
      <w:r w:rsidRPr="00223642">
        <w:rPr>
          <w:rFonts w:ascii="Calibri" w:hAnsi="Calibri" w:cs="Calibri"/>
          <w:b/>
          <w:bCs/>
          <w:color w:val="365F91" w:themeColor="accent1" w:themeShade="BF"/>
          <w:sz w:val="44"/>
          <w:szCs w:val="44"/>
          <w:highlight w:val="yellow"/>
          <w:shd w:val="clear" w:color="auto" w:fill="FFFFFF"/>
        </w:rPr>
        <w:t xml:space="preserve">Request for </w:t>
      </w:r>
      <w:r w:rsidR="00322FE1" w:rsidRPr="00223642">
        <w:rPr>
          <w:rFonts w:ascii="Calibri" w:hAnsi="Calibri" w:cs="Calibri"/>
          <w:b/>
          <w:bCs/>
          <w:color w:val="365F91" w:themeColor="accent1" w:themeShade="BF"/>
          <w:sz w:val="44"/>
          <w:szCs w:val="44"/>
          <w:highlight w:val="yellow"/>
          <w:shd w:val="clear" w:color="auto" w:fill="FFFFFF"/>
        </w:rPr>
        <w:t>Information (RFI)</w:t>
      </w:r>
    </w:p>
    <w:p w14:paraId="260EE70A" w14:textId="77777777" w:rsidR="00895B0D" w:rsidRPr="00AD7679" w:rsidRDefault="00895B0D">
      <w:pPr>
        <w:spacing w:beforeLines="60" w:before="144" w:afterLines="60" w:after="144"/>
        <w:rPr>
          <w:rFonts w:ascii="Calibri" w:hAnsi="Calibri" w:cs="Calibri"/>
          <w:b/>
          <w:bCs/>
          <w:color w:val="365F91" w:themeColor="accent1" w:themeShade="BF"/>
          <w:sz w:val="44"/>
          <w:szCs w:val="44"/>
          <w:shd w:val="clear" w:color="auto" w:fill="FFFFFF"/>
        </w:rPr>
      </w:pPr>
    </w:p>
    <w:p w14:paraId="24C22EBF" w14:textId="1140D304" w:rsidR="00895B0D" w:rsidRPr="00AD7679" w:rsidRDefault="00223642">
      <w:pPr>
        <w:spacing w:beforeLines="60" w:before="144" w:afterLines="60" w:after="144"/>
        <w:jc w:val="center"/>
        <w:rPr>
          <w:rFonts w:ascii="Calibri" w:hAnsi="Calibri" w:cs="Calibri"/>
          <w:b/>
          <w:bCs/>
          <w:color w:val="365F91" w:themeColor="accent1" w:themeShade="BF"/>
          <w:sz w:val="44"/>
          <w:szCs w:val="44"/>
          <w:shd w:val="clear" w:color="auto" w:fill="FFFFFF"/>
        </w:rPr>
      </w:pPr>
      <w:r>
        <w:rPr>
          <w:rFonts w:ascii="Calibri" w:hAnsi="Calibri" w:cs="Calibri"/>
          <w:b/>
          <w:bCs/>
          <w:color w:val="365F91" w:themeColor="accent1" w:themeShade="BF"/>
          <w:sz w:val="44"/>
          <w:szCs w:val="44"/>
          <w:shd w:val="clear" w:color="auto" w:fill="FFFFFF"/>
        </w:rPr>
        <w:t>July 3</w:t>
      </w:r>
      <w:r w:rsidR="009B5061">
        <w:rPr>
          <w:rFonts w:ascii="Calibri" w:hAnsi="Calibri" w:cs="Calibri"/>
          <w:b/>
          <w:bCs/>
          <w:color w:val="365F91" w:themeColor="accent1" w:themeShade="BF"/>
          <w:sz w:val="44"/>
          <w:szCs w:val="44"/>
          <w:shd w:val="clear" w:color="auto" w:fill="FFFFFF"/>
        </w:rPr>
        <w:t>, 2025</w:t>
      </w:r>
    </w:p>
    <w:p w14:paraId="48880D22" w14:textId="77777777" w:rsidR="00895B0D" w:rsidRDefault="00895B0D">
      <w:pPr>
        <w:spacing w:beforeLines="60" w:before="144" w:afterLines="60" w:after="144"/>
        <w:rPr>
          <w:rFonts w:ascii="Calibri" w:hAnsi="Calibri" w:cs="Calibri"/>
          <w:color w:val="365F91" w:themeColor="accent1" w:themeShade="BF"/>
          <w:sz w:val="20"/>
          <w:szCs w:val="20"/>
          <w:shd w:val="clear" w:color="auto" w:fill="FFFFFF"/>
        </w:rPr>
      </w:pPr>
    </w:p>
    <w:p w14:paraId="266CB096" w14:textId="77777777" w:rsidR="00895B0D" w:rsidRPr="00ED2001" w:rsidRDefault="00895B0D">
      <w:pPr>
        <w:spacing w:beforeLines="60" w:before="144" w:afterLines="60" w:after="144"/>
        <w:rPr>
          <w:rFonts w:ascii="Calibri" w:hAnsi="Calibri" w:cs="Calibri"/>
          <w:color w:val="365F91" w:themeColor="accent1" w:themeShade="BF"/>
          <w:sz w:val="20"/>
          <w:szCs w:val="20"/>
          <w:shd w:val="clear" w:color="auto" w:fill="FFFFFF"/>
        </w:rPr>
      </w:pPr>
    </w:p>
    <w:p w14:paraId="32BF3F2A" w14:textId="77777777" w:rsidR="00895B0D" w:rsidRPr="00ED2001" w:rsidRDefault="00895B0D">
      <w:pPr>
        <w:spacing w:beforeLines="60" w:before="144" w:afterLines="60" w:after="144"/>
        <w:rPr>
          <w:rFonts w:ascii="Calibri" w:hAnsi="Calibri" w:cs="Calibri"/>
          <w:color w:val="365F91" w:themeColor="accent1" w:themeShade="BF"/>
          <w:sz w:val="20"/>
          <w:szCs w:val="20"/>
          <w:shd w:val="clear" w:color="auto" w:fill="FFFFFF"/>
        </w:rPr>
      </w:pPr>
    </w:p>
    <w:tbl>
      <w:tblPr>
        <w:tblStyle w:val="TableGrid"/>
        <w:tblW w:w="935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B0D" w:rsidRPr="00ED2001" w14:paraId="1796F9E4" w14:textId="77777777">
        <w:tc>
          <w:tcPr>
            <w:tcW w:w="4675" w:type="dxa"/>
          </w:tcPr>
          <w:p w14:paraId="6DE6EB79" w14:textId="7107718A" w:rsidR="00895B0D" w:rsidRDefault="00895B0D">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 xml:space="preserve">Submitted </w:t>
            </w:r>
            <w:r>
              <w:rPr>
                <w:rFonts w:ascii="Calibri" w:hAnsi="Calibri" w:cs="Calibri"/>
                <w:color w:val="365F91" w:themeColor="accent1" w:themeShade="BF"/>
                <w:sz w:val="20"/>
                <w:szCs w:val="20"/>
                <w:shd w:val="clear" w:color="auto" w:fill="FFFFFF"/>
              </w:rPr>
              <w:t xml:space="preserve">electronically </w:t>
            </w:r>
            <w:r w:rsidRPr="00ED2001">
              <w:rPr>
                <w:rFonts w:ascii="Calibri" w:hAnsi="Calibri" w:cs="Calibri"/>
                <w:color w:val="365F91" w:themeColor="accent1" w:themeShade="BF"/>
                <w:sz w:val="20"/>
                <w:szCs w:val="20"/>
                <w:shd w:val="clear" w:color="auto" w:fill="FFFFFF"/>
              </w:rPr>
              <w:t>to:</w:t>
            </w:r>
          </w:p>
          <w:p w14:paraId="07B90B3E" w14:textId="7D3926BB" w:rsidR="001B5F0E" w:rsidRDefault="001B5F0E" w:rsidP="001B5F0E">
            <w:pPr>
              <w:spacing w:beforeLines="60" w:before="144" w:afterLines="60" w:after="144"/>
              <w:ind w:left="341"/>
              <w:rPr>
                <w:rFonts w:ascii="Calibri" w:hAnsi="Calibri" w:cs="Calibri"/>
                <w:color w:val="365F91" w:themeColor="accent1" w:themeShade="BF"/>
                <w:sz w:val="20"/>
                <w:szCs w:val="20"/>
              </w:rPr>
            </w:pPr>
            <w:r w:rsidRPr="001B5F0E">
              <w:rPr>
                <w:rFonts w:ascii="Calibri" w:hAnsi="Calibri" w:cs="Calibri"/>
                <w:color w:val="365F91" w:themeColor="accent1" w:themeShade="BF"/>
                <w:sz w:val="20"/>
                <w:szCs w:val="20"/>
              </w:rPr>
              <w:t xml:space="preserve">U.S. General Services Administration </w:t>
            </w:r>
            <w:hyperlink r:id="rId12" w:history="1">
              <w:r w:rsidRPr="00AC4EF7">
                <w:rPr>
                  <w:rStyle w:val="Hyperlink"/>
                  <w:rFonts w:ascii="Calibri" w:hAnsi="Calibri" w:cs="Calibri"/>
                  <w:sz w:val="20"/>
                  <w:szCs w:val="20"/>
                </w:rPr>
                <w:t>www.gsa.gov/mras</w:t>
              </w:r>
            </w:hyperlink>
          </w:p>
          <w:p w14:paraId="2BC95B45" w14:textId="7F99B7B0" w:rsidR="001B5F0E" w:rsidRPr="00ED2001" w:rsidRDefault="001B5F0E" w:rsidP="001B5F0E">
            <w:pPr>
              <w:spacing w:beforeLines="60" w:before="144" w:afterLines="60" w:after="144"/>
              <w:ind w:left="341"/>
              <w:rPr>
                <w:rFonts w:ascii="Calibri" w:hAnsi="Calibri" w:cs="Calibri"/>
                <w:color w:val="365F91" w:themeColor="accent1" w:themeShade="BF"/>
                <w:sz w:val="20"/>
                <w:szCs w:val="20"/>
                <w:shd w:val="clear" w:color="auto" w:fill="FFFFFF"/>
              </w:rPr>
            </w:pPr>
          </w:p>
        </w:tc>
        <w:tc>
          <w:tcPr>
            <w:tcW w:w="4675" w:type="dxa"/>
          </w:tcPr>
          <w:p w14:paraId="66BF3EA1" w14:textId="77777777" w:rsidR="00895B0D" w:rsidRPr="00ED2001" w:rsidRDefault="00895B0D">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Submitted by:</w:t>
            </w:r>
          </w:p>
          <w:p w14:paraId="51D29B27" w14:textId="18506D91" w:rsidR="00895B0D" w:rsidRPr="00ED2001" w:rsidRDefault="00895B0D">
            <w:pPr>
              <w:spacing w:beforeLines="60" w:before="144" w:afterLines="60" w:after="144"/>
              <w:ind w:left="337"/>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Rahul Sundrani, President</w:t>
            </w:r>
            <w:r>
              <w:rPr>
                <w:rFonts w:ascii="Calibri" w:hAnsi="Calibri" w:cs="Calibri"/>
                <w:color w:val="365F91" w:themeColor="accent1" w:themeShade="BF"/>
                <w:sz w:val="20"/>
                <w:szCs w:val="20"/>
                <w:shd w:val="clear" w:color="auto" w:fill="FFFFFF"/>
              </w:rPr>
              <w:br/>
            </w:r>
            <w:r w:rsidR="00EB3D2B">
              <w:rPr>
                <w:rFonts w:ascii="Calibri" w:hAnsi="Calibri" w:cs="Calibri"/>
                <w:color w:val="365F91" w:themeColor="accent1" w:themeShade="BF"/>
                <w:sz w:val="20"/>
                <w:szCs w:val="20"/>
                <w:shd w:val="clear" w:color="auto" w:fill="FFFFFF"/>
              </w:rPr>
              <w:t>46191 Westlake Dr. #112</w:t>
            </w:r>
            <w:r>
              <w:rPr>
                <w:rFonts w:ascii="Calibri" w:hAnsi="Calibri" w:cs="Calibri"/>
                <w:color w:val="365F91" w:themeColor="accent1" w:themeShade="BF"/>
                <w:sz w:val="20"/>
                <w:szCs w:val="20"/>
                <w:shd w:val="clear" w:color="auto" w:fill="FFFFFF"/>
              </w:rPr>
              <w:br/>
            </w:r>
            <w:r w:rsidRPr="00ED2001">
              <w:rPr>
                <w:rFonts w:ascii="Calibri" w:hAnsi="Calibri" w:cs="Calibri"/>
                <w:color w:val="365F91" w:themeColor="accent1" w:themeShade="BF"/>
                <w:sz w:val="20"/>
                <w:szCs w:val="20"/>
                <w:shd w:val="clear" w:color="auto" w:fill="FFFFFF"/>
              </w:rPr>
              <w:t>Sterling, VA 20164</w:t>
            </w:r>
          </w:p>
        </w:tc>
      </w:tr>
    </w:tbl>
    <w:p w14:paraId="15FD67B0" w14:textId="77777777" w:rsidR="00895B0D" w:rsidRDefault="00895B0D">
      <w:pPr>
        <w:rPr>
          <w:rFonts w:ascii="Arial" w:hAnsi="Arial" w:cs="Arial"/>
          <w:color w:val="000000"/>
          <w:sz w:val="4"/>
          <w:szCs w:val="4"/>
        </w:rPr>
      </w:pPr>
    </w:p>
    <w:p w14:paraId="357F85D5" w14:textId="77777777" w:rsidR="00895B0D" w:rsidRDefault="00895B0D">
      <w:pPr>
        <w:rPr>
          <w:rFonts w:ascii="Arial" w:hAnsi="Arial" w:cs="Arial"/>
          <w:color w:val="000000"/>
          <w:sz w:val="4"/>
          <w:szCs w:val="4"/>
        </w:rPr>
      </w:pPr>
    </w:p>
    <w:p w14:paraId="69A4FAB9" w14:textId="77777777" w:rsidR="0084287E" w:rsidRDefault="0084287E" w:rsidP="0084287E">
      <w:pPr>
        <w:sectPr w:rsidR="0084287E" w:rsidSect="00895B0D">
          <w:headerReference w:type="default" r:id="rId13"/>
          <w:pgSz w:w="12240" w:h="15840" w:code="1"/>
          <w:pgMar w:top="858" w:right="1440" w:bottom="1440" w:left="1440" w:header="808"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124AECA" w14:textId="16A1D76F" w:rsidR="00AD7679" w:rsidRDefault="00761371" w:rsidP="00761371">
      <w:pPr>
        <w:pStyle w:val="Heading1-NoNumbering"/>
      </w:pPr>
      <w:r>
        <w:t>Stealth Solutions, Inc.</w:t>
      </w:r>
    </w:p>
    <w:p w14:paraId="26380236" w14:textId="5B283193" w:rsidR="7D78D731" w:rsidRDefault="7D78D731" w:rsidP="009A0B58">
      <w:pPr>
        <w:pStyle w:val="BodyText"/>
      </w:pPr>
      <w:r w:rsidRPr="49B3EBEB">
        <w:t>Stealth Solution Inc., a certified SBA 8(a) small business and prime contractor on 8(a) STARS III and GSA</w:t>
      </w:r>
      <w:r w:rsidR="009A0B58">
        <w:t xml:space="preserve"> </w:t>
      </w:r>
      <w:r w:rsidRPr="49B3EBEB">
        <w:t>MAS</w:t>
      </w:r>
      <w:r w:rsidR="009A0B58">
        <w:t xml:space="preserve"> contracts</w:t>
      </w:r>
      <w:r w:rsidRPr="49B3EBEB">
        <w:t>, delivers secure, scalable web modernization, Drupal development, and DevSecOps-driven cloud solutions for Federal agencies.</w:t>
      </w:r>
    </w:p>
    <w:p w14:paraId="708A1A0A" w14:textId="55A97F7C" w:rsidR="7D78D731" w:rsidRDefault="7D78D731" w:rsidP="49B3EBEB">
      <w:pPr>
        <w:spacing w:before="240" w:after="240"/>
      </w:pPr>
      <w:r w:rsidRPr="49B3EBEB">
        <w:rPr>
          <w:b/>
          <w:bCs/>
          <w:u w:val="single"/>
        </w:rPr>
        <w:t>Relevant Experience:</w:t>
      </w:r>
    </w:p>
    <w:p w14:paraId="444EA52D" w14:textId="18CCF1C6" w:rsidR="7D78D731" w:rsidRDefault="7D78D731" w:rsidP="49B3EBEB">
      <w:pPr>
        <w:spacing w:before="240" w:after="240"/>
      </w:pPr>
      <w:r>
        <w:br/>
      </w:r>
      <w:r w:rsidRPr="49B3EBEB">
        <w:t>Since 2022, Stealth has been supporting the National Telecommunications and Information Administration (NTIA) in modernizing critical public-facing websites, including NTIA.gov, BroadbandUSA, and Internet for All, migrating them from Azure to Acquia Cloud with full Drupal 10 upgrades. Our work included enhancing performance, accessibility (Section 508, WCAG 2.1), USWDS-compliant design, and security in line with FedRAMP standards.</w:t>
      </w:r>
    </w:p>
    <w:p w14:paraId="1A00A84A" w14:textId="3A3A9BF7" w:rsidR="7D78D731" w:rsidRDefault="7D78D731" w:rsidP="49B3EBEB">
      <w:pPr>
        <w:spacing w:before="240" w:after="240"/>
        <w:rPr>
          <w:b/>
          <w:bCs/>
          <w:u w:val="single"/>
        </w:rPr>
      </w:pPr>
      <w:r w:rsidRPr="49B3EBEB">
        <w:rPr>
          <w:b/>
          <w:bCs/>
          <w:u w:val="single"/>
        </w:rPr>
        <w:t>Alignment with FDA WCS Requirements:</w:t>
      </w:r>
    </w:p>
    <w:p w14:paraId="3E350785" w14:textId="5A607DA7" w:rsidR="7D78D731" w:rsidRDefault="7D78D731" w:rsidP="49B3EBEB">
      <w:pPr>
        <w:pStyle w:val="ListParagraph"/>
        <w:numPr>
          <w:ilvl w:val="0"/>
          <w:numId w:val="1"/>
        </w:numPr>
        <w:spacing w:before="240" w:after="240"/>
      </w:pPr>
      <w:r w:rsidRPr="49B3EBEB">
        <w:rPr>
          <w:b/>
          <w:bCs/>
        </w:rPr>
        <w:t>Drupal Development &amp; Upgrades:</w:t>
      </w:r>
      <w:r>
        <w:br/>
      </w:r>
      <w:r w:rsidRPr="49B3EBEB">
        <w:t>Successfully executed Drupal 10 upgrades with custom modules, automated security patching, and performance tuning, supporting system administration for Acquia-hosted environments.</w:t>
      </w:r>
    </w:p>
    <w:p w14:paraId="027055C4" w14:textId="6A3FBF5C" w:rsidR="7D78D731" w:rsidRDefault="7D78D731" w:rsidP="49B3EBEB">
      <w:pPr>
        <w:pStyle w:val="ListParagraph"/>
        <w:numPr>
          <w:ilvl w:val="0"/>
          <w:numId w:val="1"/>
        </w:numPr>
        <w:spacing w:before="240" w:after="240"/>
      </w:pPr>
      <w:r w:rsidRPr="49B3EBEB">
        <w:rPr>
          <w:b/>
          <w:bCs/>
        </w:rPr>
        <w:t>Cloud Migration &amp; Hosting:</w:t>
      </w:r>
      <w:r>
        <w:br/>
      </w:r>
      <w:r w:rsidRPr="49B3EBEB">
        <w:t>Proven expertise migrating high-profile Federal sites to managed cloud platforms (Acquia), ensuring reliable uptime, scalable architecture, and secure hosting per FedRAMP and FDA requirements.</w:t>
      </w:r>
    </w:p>
    <w:p w14:paraId="225EE01F" w14:textId="5676FE90" w:rsidR="7D78D731" w:rsidRDefault="7D78D731" w:rsidP="49B3EBEB">
      <w:pPr>
        <w:pStyle w:val="ListParagraph"/>
        <w:numPr>
          <w:ilvl w:val="0"/>
          <w:numId w:val="1"/>
        </w:numPr>
        <w:spacing w:before="240" w:after="240"/>
      </w:pPr>
      <w:r w:rsidRPr="49B3EBEB">
        <w:rPr>
          <w:b/>
          <w:bCs/>
        </w:rPr>
        <w:t>Web Content Management &amp; Support:</w:t>
      </w:r>
      <w:r>
        <w:br/>
      </w:r>
      <w:r w:rsidRPr="49B3EBEB">
        <w:t xml:space="preserve">Our projects involved end-to-end CMS management, continuous monitoring, user support, and real-time troubleshooting aligned with strict SLAs—parallel to FDA’s O&amp;M expectations for </w:t>
      </w:r>
      <w:hyperlink r:id="rId14">
        <w:r w:rsidRPr="49B3EBEB">
          <w:rPr>
            <w:rStyle w:val="Hyperlink"/>
          </w:rPr>
          <w:t>www.fda.gov</w:t>
        </w:r>
      </w:hyperlink>
      <w:r w:rsidRPr="49B3EBEB">
        <w:t xml:space="preserve"> and internal applications.</w:t>
      </w:r>
    </w:p>
    <w:p w14:paraId="56FCBC1A" w14:textId="5221A3DB" w:rsidR="7D78D731" w:rsidRDefault="7D78D731" w:rsidP="49B3EBEB">
      <w:pPr>
        <w:pStyle w:val="ListParagraph"/>
        <w:numPr>
          <w:ilvl w:val="0"/>
          <w:numId w:val="1"/>
        </w:numPr>
        <w:spacing w:before="240" w:after="240"/>
      </w:pPr>
      <w:r w:rsidRPr="49B3EBEB">
        <w:rPr>
          <w:b/>
          <w:bCs/>
        </w:rPr>
        <w:t>Section 508 Compliance &amp; Automation:</w:t>
      </w:r>
      <w:r>
        <w:br/>
      </w:r>
      <w:r w:rsidRPr="49B3EBEB">
        <w:t xml:space="preserve"> Implemented automated accessibility tools (e.g., Siteimprove, Axe </w:t>
      </w:r>
      <w:proofErr w:type="spellStart"/>
      <w:r w:rsidRPr="49B3EBEB">
        <w:t>DevTools</w:t>
      </w:r>
      <w:proofErr w:type="spellEnd"/>
      <w:r w:rsidRPr="49B3EBEB">
        <w:t>) ensuring WCAG 2.1 and Section 508 compliance across web platforms, directly supporting FDA's 508 remediation and usability requirements.</w:t>
      </w:r>
    </w:p>
    <w:p w14:paraId="63441BA2" w14:textId="42C801E8" w:rsidR="7D78D731" w:rsidRDefault="7D78D731" w:rsidP="49B3EBEB">
      <w:pPr>
        <w:pStyle w:val="ListParagraph"/>
        <w:numPr>
          <w:ilvl w:val="0"/>
          <w:numId w:val="1"/>
        </w:numPr>
        <w:spacing w:before="240" w:after="240"/>
      </w:pPr>
      <w:r w:rsidRPr="49B3EBEB">
        <w:rPr>
          <w:b/>
          <w:bCs/>
        </w:rPr>
        <w:t>DevSecOps &amp; CI/CD Integration:</w:t>
      </w:r>
      <w:r>
        <w:br/>
      </w:r>
      <w:r w:rsidRPr="49B3EBEB">
        <w:t>Established secure CI/CD pipelines integrated with GitLab and cloud environments, enabling automated deployments, vulnerability scans, and rollback mechanisms—supporting FDA’s Change Control and release management needs.</w:t>
      </w:r>
    </w:p>
    <w:p w14:paraId="1F5E2265" w14:textId="5BACBA0E" w:rsidR="7D78D731" w:rsidRDefault="7D78D731" w:rsidP="49B3EBEB">
      <w:pPr>
        <w:pStyle w:val="ListParagraph"/>
        <w:numPr>
          <w:ilvl w:val="0"/>
          <w:numId w:val="1"/>
        </w:numPr>
        <w:spacing w:before="240" w:after="240"/>
      </w:pPr>
      <w:r w:rsidRPr="49B3EBEB">
        <w:rPr>
          <w:b/>
          <w:bCs/>
        </w:rPr>
        <w:t>Analytics &amp; Optimization:</w:t>
      </w:r>
      <w:r>
        <w:br/>
      </w:r>
      <w:r w:rsidRPr="49B3EBEB">
        <w:t>Provided Google Analytics support, traffic reporting, and performance enhancements—mirroring FDA's requirement for web analytics and continuous system optimization.</w:t>
      </w:r>
    </w:p>
    <w:p w14:paraId="0929C8E9" w14:textId="77777777" w:rsidR="005A35A9" w:rsidRDefault="005A35A9">
      <w:pPr>
        <w:rPr>
          <w:b/>
          <w:bCs/>
          <w:u w:val="single"/>
        </w:rPr>
      </w:pPr>
      <w:r>
        <w:rPr>
          <w:b/>
          <w:bCs/>
          <w:u w:val="single"/>
        </w:rPr>
        <w:br w:type="page"/>
      </w:r>
    </w:p>
    <w:p w14:paraId="1029A829" w14:textId="2159B2B7" w:rsidR="7D78D731" w:rsidRDefault="7D78D731" w:rsidP="49B3EBEB">
      <w:pPr>
        <w:spacing w:before="240" w:after="240"/>
        <w:rPr>
          <w:b/>
          <w:bCs/>
          <w:u w:val="single"/>
        </w:rPr>
      </w:pPr>
      <w:r w:rsidRPr="49B3EBEB">
        <w:rPr>
          <w:b/>
          <w:bCs/>
          <w:u w:val="single"/>
        </w:rPr>
        <w:t>Why Stealth for FDA WCS:</w:t>
      </w:r>
    </w:p>
    <w:p w14:paraId="4F22D1B9" w14:textId="0BA0228C" w:rsidR="7D78D731" w:rsidRDefault="7D78D731" w:rsidP="49B3EBEB">
      <w:pPr>
        <w:pStyle w:val="ListParagraph"/>
        <w:numPr>
          <w:ilvl w:val="0"/>
          <w:numId w:val="2"/>
        </w:numPr>
        <w:spacing w:before="240" w:after="240"/>
      </w:pPr>
      <w:r w:rsidRPr="49B3EBEB">
        <w:t>Proven Drupal 10 migration &amp; modernization for Federal websites</w:t>
      </w:r>
    </w:p>
    <w:p w14:paraId="308E016C" w14:textId="6A1E2761" w:rsidR="7D78D731" w:rsidRDefault="7D78D731" w:rsidP="49B3EBEB">
      <w:pPr>
        <w:pStyle w:val="ListParagraph"/>
        <w:numPr>
          <w:ilvl w:val="0"/>
          <w:numId w:val="2"/>
        </w:numPr>
        <w:spacing w:before="240" w:after="240"/>
      </w:pPr>
      <w:r w:rsidRPr="49B3EBEB">
        <w:t>Acquia Partner with cloud expertise and enterprise-grade performance</w:t>
      </w:r>
    </w:p>
    <w:p w14:paraId="5120C142" w14:textId="4F82A89B" w:rsidR="7D78D731" w:rsidRDefault="7D78D731" w:rsidP="49B3EBEB">
      <w:pPr>
        <w:pStyle w:val="ListParagraph"/>
        <w:numPr>
          <w:ilvl w:val="0"/>
          <w:numId w:val="2"/>
        </w:numPr>
        <w:spacing w:before="240" w:after="240"/>
      </w:pPr>
      <w:r w:rsidRPr="49B3EBEB">
        <w:t>Extensive 508, USWDS, and security compliance implementation</w:t>
      </w:r>
    </w:p>
    <w:p w14:paraId="2C74620C" w14:textId="50AF34C4" w:rsidR="7D78D731" w:rsidRDefault="7D78D731" w:rsidP="49B3EBEB">
      <w:pPr>
        <w:pStyle w:val="ListParagraph"/>
        <w:numPr>
          <w:ilvl w:val="0"/>
          <w:numId w:val="2"/>
        </w:numPr>
        <w:spacing w:before="240" w:after="240"/>
      </w:pPr>
      <w:r w:rsidRPr="49B3EBEB">
        <w:t xml:space="preserve">8(a) STARS III contract for </w:t>
      </w:r>
      <w:r w:rsidR="005A35A9" w:rsidRPr="49B3EBEB">
        <w:t>streamlined</w:t>
      </w:r>
      <w:r w:rsidRPr="49B3EBEB">
        <w:t xml:space="preserve"> low-risk sole source procurement</w:t>
      </w:r>
    </w:p>
    <w:p w14:paraId="4ADB09E9" w14:textId="59E6193F" w:rsidR="00761371" w:rsidRDefault="00761371" w:rsidP="00761371">
      <w:pPr>
        <w:pStyle w:val="Heading1-NoNumbering"/>
      </w:pPr>
      <w:r>
        <w:t>Past Performance</w:t>
      </w:r>
    </w:p>
    <w:p w14:paraId="16190ECE" w14:textId="71B45F9B" w:rsidR="00B42B2C" w:rsidRPr="00F34636" w:rsidRDefault="00F34636" w:rsidP="000E31F0">
      <w:pPr>
        <w:pStyle w:val="ParagraphHeading"/>
      </w:pPr>
      <w:r w:rsidRPr="00F34636">
        <w:t>Reference 1</w:t>
      </w:r>
    </w:p>
    <w:tbl>
      <w:tblPr>
        <w:tblStyle w:val="TableGrid"/>
        <w:tblW w:w="0" w:type="auto"/>
        <w:tblLook w:val="04A0" w:firstRow="1" w:lastRow="0" w:firstColumn="1" w:lastColumn="0" w:noHBand="0" w:noVBand="1"/>
      </w:tblPr>
      <w:tblGrid>
        <w:gridCol w:w="4135"/>
        <w:gridCol w:w="4932"/>
      </w:tblGrid>
      <w:tr w:rsidR="00761371" w:rsidRPr="00761371" w14:paraId="5DB67D9C" w14:textId="3308ABB7" w:rsidTr="49B3EBEB">
        <w:tc>
          <w:tcPr>
            <w:tcW w:w="4135" w:type="dxa"/>
          </w:tcPr>
          <w:p w14:paraId="092B505C" w14:textId="77777777" w:rsidR="00761371" w:rsidRPr="00761371" w:rsidRDefault="00761371" w:rsidP="00E14636">
            <w:pPr>
              <w:pStyle w:val="BodyText"/>
              <w:spacing w:before="120" w:after="120"/>
              <w:ind w:left="337" w:hanging="337"/>
            </w:pPr>
            <w:r w:rsidRPr="00761371">
              <w:t>1.</w:t>
            </w:r>
            <w:r w:rsidRPr="00761371">
              <w:tab/>
              <w:t>Customer Name</w:t>
            </w:r>
          </w:p>
        </w:tc>
        <w:tc>
          <w:tcPr>
            <w:tcW w:w="4932" w:type="dxa"/>
          </w:tcPr>
          <w:p w14:paraId="6EB06A1D" w14:textId="435A4851" w:rsidR="00761371" w:rsidRPr="00761371" w:rsidRDefault="670B8736" w:rsidP="00E14636">
            <w:pPr>
              <w:pStyle w:val="BodyText"/>
              <w:spacing w:before="120" w:after="120"/>
            </w:pPr>
            <w:r>
              <w:t>Web Development Services for the National Telecommunications and Information Administration</w:t>
            </w:r>
          </w:p>
        </w:tc>
      </w:tr>
      <w:tr w:rsidR="00761371" w:rsidRPr="00761371" w14:paraId="6DAC99C3" w14:textId="7C7712EB" w:rsidTr="49B3EBEB">
        <w:tc>
          <w:tcPr>
            <w:tcW w:w="4135" w:type="dxa"/>
          </w:tcPr>
          <w:p w14:paraId="3CFDBF9C" w14:textId="77777777" w:rsidR="00761371" w:rsidRPr="00761371" w:rsidRDefault="00761371" w:rsidP="00E14636">
            <w:pPr>
              <w:pStyle w:val="BodyText"/>
              <w:spacing w:before="120" w:after="120"/>
              <w:ind w:left="337" w:hanging="337"/>
            </w:pPr>
            <w:r w:rsidRPr="00761371">
              <w:t>2.</w:t>
            </w:r>
            <w:r w:rsidRPr="00761371">
              <w:tab/>
              <w:t>Customer/Client POC Email</w:t>
            </w:r>
          </w:p>
        </w:tc>
        <w:tc>
          <w:tcPr>
            <w:tcW w:w="4932" w:type="dxa"/>
          </w:tcPr>
          <w:p w14:paraId="7F1DBB80" w14:textId="234862AF" w:rsidR="00761371" w:rsidRPr="00761371" w:rsidRDefault="0F5D19F1" w:rsidP="49B3EBEB">
            <w:pPr>
              <w:spacing w:before="120" w:after="120"/>
            </w:pPr>
            <w:r w:rsidRPr="49B3EBEB">
              <w:t>Soma Chary (COR) / schary@ntia.gov</w:t>
            </w:r>
          </w:p>
        </w:tc>
      </w:tr>
      <w:tr w:rsidR="00761371" w:rsidRPr="00761371" w14:paraId="6CA24132" w14:textId="52902EB3" w:rsidTr="49B3EBEB">
        <w:tc>
          <w:tcPr>
            <w:tcW w:w="4135" w:type="dxa"/>
          </w:tcPr>
          <w:p w14:paraId="1193C2BB" w14:textId="77777777" w:rsidR="00761371" w:rsidRPr="00761371" w:rsidRDefault="00761371" w:rsidP="00E14636">
            <w:pPr>
              <w:pStyle w:val="BodyText"/>
              <w:spacing w:before="120" w:after="120"/>
              <w:ind w:left="337" w:hanging="337"/>
            </w:pPr>
            <w:r w:rsidRPr="00761371">
              <w:t>3.</w:t>
            </w:r>
            <w:r w:rsidRPr="00761371">
              <w:tab/>
              <w:t>Total Contract Value</w:t>
            </w:r>
          </w:p>
        </w:tc>
        <w:tc>
          <w:tcPr>
            <w:tcW w:w="4932" w:type="dxa"/>
          </w:tcPr>
          <w:p w14:paraId="005C621F" w14:textId="064E2FF6" w:rsidR="00761371" w:rsidRPr="00761371" w:rsidRDefault="0010EC0C" w:rsidP="49B3EBEB">
            <w:pPr>
              <w:spacing w:before="120" w:after="120"/>
            </w:pPr>
            <w:r w:rsidRPr="49B3EBEB">
              <w:t xml:space="preserve">$3,420,896.55  </w:t>
            </w:r>
          </w:p>
        </w:tc>
      </w:tr>
      <w:tr w:rsidR="00761371" w:rsidRPr="00761371" w14:paraId="0C168B5A" w14:textId="4937865F" w:rsidTr="49B3EBEB">
        <w:tc>
          <w:tcPr>
            <w:tcW w:w="4135" w:type="dxa"/>
          </w:tcPr>
          <w:p w14:paraId="27ABFD06" w14:textId="77777777" w:rsidR="00761371" w:rsidRPr="00761371" w:rsidRDefault="00761371" w:rsidP="00E14636">
            <w:pPr>
              <w:pStyle w:val="BodyText"/>
              <w:spacing w:before="120" w:after="120"/>
              <w:ind w:left="337" w:hanging="337"/>
            </w:pPr>
            <w:r w:rsidRPr="00761371">
              <w:t>4.</w:t>
            </w:r>
            <w:r w:rsidRPr="00761371">
              <w:tab/>
              <w:t>Period of Performance</w:t>
            </w:r>
          </w:p>
        </w:tc>
        <w:tc>
          <w:tcPr>
            <w:tcW w:w="4932" w:type="dxa"/>
          </w:tcPr>
          <w:p w14:paraId="722AB54A" w14:textId="39FDF8E9" w:rsidR="00761371" w:rsidRPr="00761371" w:rsidRDefault="409BC411" w:rsidP="49B3EBEB">
            <w:pPr>
              <w:spacing w:before="120" w:after="120"/>
            </w:pPr>
            <w:r w:rsidRPr="49B3EBEB">
              <w:t>09/01/2022 – 08/31/2027</w:t>
            </w:r>
          </w:p>
        </w:tc>
      </w:tr>
      <w:tr w:rsidR="00761371" w:rsidRPr="00761371" w14:paraId="2D372619" w14:textId="71AF488B" w:rsidTr="49B3EBEB">
        <w:tc>
          <w:tcPr>
            <w:tcW w:w="4135" w:type="dxa"/>
          </w:tcPr>
          <w:p w14:paraId="57ECA9B3" w14:textId="77777777" w:rsidR="00761371" w:rsidRPr="00761371" w:rsidRDefault="00761371" w:rsidP="00E14636">
            <w:pPr>
              <w:pStyle w:val="BodyText"/>
              <w:spacing w:before="120" w:after="120"/>
              <w:ind w:left="337" w:hanging="337"/>
            </w:pPr>
            <w:r w:rsidRPr="00761371">
              <w:t>5.</w:t>
            </w:r>
            <w:r w:rsidRPr="00761371">
              <w:tab/>
              <w:t>Brief Description of Services Provided</w:t>
            </w:r>
          </w:p>
        </w:tc>
        <w:tc>
          <w:tcPr>
            <w:tcW w:w="4932" w:type="dxa"/>
          </w:tcPr>
          <w:p w14:paraId="3BDCDBB4" w14:textId="2E943790" w:rsidR="00761371" w:rsidRPr="00761371" w:rsidRDefault="58F049BA" w:rsidP="49B3EBEB">
            <w:pPr>
              <w:spacing w:before="240" w:after="240"/>
            </w:pPr>
            <w:r w:rsidRPr="49B3EBEB">
              <w:t xml:space="preserve">Stealth Solution Inc. provides ongoing web development, modernization, and cloud migration services for the National Telecommunications and Information Administration (NTIA). Our team is responsible for the development, administration, and support of NTIA’s suite of public-facing websites, including </w:t>
            </w:r>
            <w:r w:rsidRPr="49B3EBEB">
              <w:rPr>
                <w:b/>
                <w:bCs/>
              </w:rPr>
              <w:t>NTIA.gov</w:t>
            </w:r>
            <w:r w:rsidRPr="49B3EBEB">
              <w:t xml:space="preserve">, </w:t>
            </w:r>
            <w:r w:rsidRPr="49B3EBEB">
              <w:rPr>
                <w:b/>
                <w:bCs/>
              </w:rPr>
              <w:t>BroadbandUSA</w:t>
            </w:r>
            <w:r w:rsidRPr="49B3EBEB">
              <w:t xml:space="preserve">, </w:t>
            </w:r>
            <w:r w:rsidRPr="49B3EBEB">
              <w:rPr>
                <w:b/>
                <w:bCs/>
              </w:rPr>
              <w:t>BTOP</w:t>
            </w:r>
            <w:r w:rsidRPr="49B3EBEB">
              <w:t xml:space="preserve">, the </w:t>
            </w:r>
            <w:r w:rsidRPr="49B3EBEB">
              <w:rPr>
                <w:b/>
                <w:bCs/>
              </w:rPr>
              <w:t>State Broadband Initiative</w:t>
            </w:r>
            <w:r w:rsidRPr="49B3EBEB">
              <w:t xml:space="preserve">, </w:t>
            </w:r>
            <w:r w:rsidRPr="49B3EBEB">
              <w:rPr>
                <w:b/>
                <w:bCs/>
              </w:rPr>
              <w:t>ITS</w:t>
            </w:r>
            <w:r w:rsidRPr="49B3EBEB">
              <w:t xml:space="preserve">, and the </w:t>
            </w:r>
            <w:r w:rsidRPr="49B3EBEB">
              <w:rPr>
                <w:b/>
                <w:bCs/>
              </w:rPr>
              <w:t>Federal Spectrum Compendium</w:t>
            </w:r>
            <w:r w:rsidRPr="49B3EBEB">
              <w:t>.</w:t>
            </w:r>
          </w:p>
          <w:p w14:paraId="2672B41C" w14:textId="343D5A03" w:rsidR="00761371" w:rsidRPr="00761371" w:rsidRDefault="58F049BA" w:rsidP="49B3EBEB">
            <w:pPr>
              <w:spacing w:before="240" w:after="240"/>
            </w:pPr>
            <w:r w:rsidRPr="49B3EBEB">
              <w:t xml:space="preserve">The project scope includes migrating NTIA’s web portfolio from on-premises infrastructure to a secure, scalable cloud environment while ensuring full compliance with </w:t>
            </w:r>
            <w:r w:rsidRPr="49B3EBEB">
              <w:rPr>
                <w:b/>
                <w:bCs/>
              </w:rPr>
              <w:t>Section 508</w:t>
            </w:r>
            <w:r w:rsidRPr="49B3EBEB">
              <w:t xml:space="preserve">, </w:t>
            </w:r>
            <w:r w:rsidRPr="49B3EBEB">
              <w:rPr>
                <w:b/>
                <w:bCs/>
              </w:rPr>
              <w:t>WCAG 2.1</w:t>
            </w:r>
            <w:r w:rsidRPr="49B3EBEB">
              <w:t xml:space="preserve">, and </w:t>
            </w:r>
            <w:r w:rsidRPr="49B3EBEB">
              <w:rPr>
                <w:b/>
                <w:bCs/>
              </w:rPr>
              <w:t>USWDS</w:t>
            </w:r>
            <w:r w:rsidRPr="49B3EBEB">
              <w:t xml:space="preserve"> requirements. Our team led efforts to enhance site performance, improve mobile accessibility, and modernize the overall user experience across all platforms.</w:t>
            </w:r>
          </w:p>
          <w:p w14:paraId="6C7F02C4" w14:textId="1BF0CE60" w:rsidR="00761371" w:rsidRPr="00761371" w:rsidRDefault="58F049BA" w:rsidP="49B3EBEB">
            <w:pPr>
              <w:spacing w:before="240" w:after="240"/>
            </w:pPr>
            <w:r w:rsidRPr="49B3EBEB">
              <w:t>Stealth’s role also includes managing Drupal CMS upgrades, implementing secure development practices, providing user support, and ensuring continuous alignment with evolving federal web standards.</w:t>
            </w:r>
          </w:p>
        </w:tc>
      </w:tr>
      <w:tr w:rsidR="00761371" w:rsidRPr="00761371" w14:paraId="772828A8" w14:textId="60C54364" w:rsidTr="49B3EBEB">
        <w:tc>
          <w:tcPr>
            <w:tcW w:w="4135" w:type="dxa"/>
          </w:tcPr>
          <w:p w14:paraId="37BD6067" w14:textId="77777777" w:rsidR="00761371" w:rsidRPr="00761371" w:rsidRDefault="00761371" w:rsidP="00E14636">
            <w:pPr>
              <w:pStyle w:val="BodyText"/>
              <w:spacing w:before="120" w:after="120"/>
              <w:ind w:left="337" w:hanging="337"/>
            </w:pPr>
            <w:r w:rsidRPr="00761371">
              <w:t>6.</w:t>
            </w:r>
            <w:r w:rsidRPr="00761371">
              <w:tab/>
              <w:t>Indicate if there is a CPARS (Contractor Performance Assessment Reporting System) Available</w:t>
            </w:r>
          </w:p>
        </w:tc>
        <w:tc>
          <w:tcPr>
            <w:tcW w:w="4932" w:type="dxa"/>
          </w:tcPr>
          <w:p w14:paraId="0AB7309E" w14:textId="5F0243B4" w:rsidR="00761371" w:rsidRPr="001B5F0E" w:rsidRDefault="26E6ACFF" w:rsidP="28BDA2F6">
            <w:pPr>
              <w:pStyle w:val="BodyText"/>
              <w:spacing w:before="120" w:after="120"/>
            </w:pPr>
            <w:r>
              <w:t>Yes</w:t>
            </w:r>
          </w:p>
        </w:tc>
      </w:tr>
    </w:tbl>
    <w:p w14:paraId="43B6D216" w14:textId="6F76AD61" w:rsidR="003D3947" w:rsidRDefault="003D3947" w:rsidP="006F1CF0">
      <w:pPr>
        <w:pStyle w:val="ParagraphHeading"/>
      </w:pPr>
    </w:p>
    <w:sectPr w:rsidR="003D3947" w:rsidSect="00EB3D2B">
      <w:headerReference w:type="default" r:id="rId15"/>
      <w:footerReference w:type="default" r:id="rId16"/>
      <w:pgSz w:w="12240" w:h="15840" w:code="1"/>
      <w:pgMar w:top="1440" w:right="1440" w:bottom="144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7027D" w14:textId="77777777" w:rsidR="00C17273" w:rsidRDefault="00C17273">
      <w:r>
        <w:separator/>
      </w:r>
    </w:p>
    <w:p w14:paraId="25373015" w14:textId="77777777" w:rsidR="00C17273" w:rsidRDefault="00C17273"/>
    <w:p w14:paraId="513C51B8" w14:textId="77777777" w:rsidR="00C17273" w:rsidRDefault="00C17273"/>
    <w:p w14:paraId="1217F39C" w14:textId="77777777" w:rsidR="00C17273" w:rsidRDefault="00C17273"/>
  </w:endnote>
  <w:endnote w:type="continuationSeparator" w:id="0">
    <w:p w14:paraId="0600C873" w14:textId="77777777" w:rsidR="00C17273" w:rsidRDefault="00C17273">
      <w:r>
        <w:continuationSeparator/>
      </w:r>
    </w:p>
    <w:p w14:paraId="67169A2C" w14:textId="77777777" w:rsidR="00C17273" w:rsidRDefault="00C17273"/>
    <w:p w14:paraId="6925853D" w14:textId="77777777" w:rsidR="00C17273" w:rsidRDefault="00C17273"/>
    <w:p w14:paraId="5F756DA5" w14:textId="77777777" w:rsidR="00C17273" w:rsidRDefault="00C17273"/>
  </w:endnote>
  <w:endnote w:type="continuationNotice" w:id="1">
    <w:p w14:paraId="03C1C129" w14:textId="77777777" w:rsidR="00C17273" w:rsidRDefault="00C17273"/>
    <w:p w14:paraId="3B1BE988" w14:textId="77777777" w:rsidR="00C17273" w:rsidRDefault="00C17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Demi Cond">
    <w:charset w:val="00"/>
    <w:family w:val="swiss"/>
    <w:pitch w:val="variable"/>
    <w:sig w:usb0="00000287" w:usb1="000000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sig w:usb0="01053AFF" w:usb1="0000008D" w:usb2="00000000" w:usb3="00000000" w:csb0="006609FF" w:csb1="00BD5CC0"/>
  </w:font>
  <w:font w:name="Franklin Gothic Medium Cond">
    <w:altName w:val="Calibri"/>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Roboto-Regular">
    <w:altName w:val="Arial"/>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2"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EA8A" w14:textId="3E96D949" w:rsidR="00D34116" w:rsidRPr="00322FE1" w:rsidRDefault="00223642" w:rsidP="00EB3D2B">
    <w:pPr>
      <w:pStyle w:val="Footer"/>
      <w:pBdr>
        <w:top w:val="single" w:sz="4" w:space="1" w:color="auto"/>
      </w:pBdr>
      <w:tabs>
        <w:tab w:val="clear" w:pos="4680"/>
        <w:tab w:val="clear" w:pos="9360"/>
        <w:tab w:val="center" w:pos="4770"/>
        <w:tab w:val="left" w:pos="8911"/>
        <w:tab w:val="right" w:pos="12780"/>
      </w:tabs>
      <w:rPr>
        <w:szCs w:val="16"/>
      </w:rPr>
    </w:pPr>
    <w:r>
      <w:rPr>
        <w:szCs w:val="16"/>
      </w:rPr>
      <w:t>July 3</w:t>
    </w:r>
    <w:r w:rsidR="00991F78">
      <w:rPr>
        <w:szCs w:val="16"/>
      </w:rPr>
      <w:t>, 2025</w:t>
    </w:r>
    <w:r w:rsidR="00EB3D2B">
      <w:rPr>
        <w:szCs w:val="16"/>
      </w:rPr>
      <w:tab/>
    </w:r>
    <w:r w:rsidR="00D34116">
      <w:rPr>
        <w:szCs w:val="16"/>
      </w:rPr>
      <w:tab/>
    </w:r>
    <w:r w:rsidR="00EB3D2B">
      <w:rPr>
        <w:szCs w:val="16"/>
      </w:rPr>
      <w:tab/>
    </w:r>
    <w:r w:rsidR="00D34116">
      <w:fldChar w:fldCharType="begin"/>
    </w:r>
    <w:r w:rsidR="00D34116">
      <w:instrText xml:space="preserve"> PAGE   \* MERGEFORMAT </w:instrText>
    </w:r>
    <w:r w:rsidR="00D34116">
      <w:fldChar w:fldCharType="separate"/>
    </w:r>
    <w:r w:rsidR="00D34116">
      <w:rPr>
        <w:noProof/>
      </w:rPr>
      <w:t>8</w:t>
    </w:r>
    <w:r w:rsidR="00D341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4788D" w14:textId="77777777" w:rsidR="00C17273" w:rsidRDefault="00C17273">
      <w:r>
        <w:separator/>
      </w:r>
    </w:p>
    <w:p w14:paraId="3C919CA7" w14:textId="77777777" w:rsidR="00C17273" w:rsidRDefault="00C17273"/>
    <w:p w14:paraId="39338E02" w14:textId="77777777" w:rsidR="00C17273" w:rsidRDefault="00C17273"/>
    <w:p w14:paraId="09DBA651" w14:textId="77777777" w:rsidR="00C17273" w:rsidRDefault="00C17273"/>
  </w:footnote>
  <w:footnote w:type="continuationSeparator" w:id="0">
    <w:p w14:paraId="6310CE31" w14:textId="77777777" w:rsidR="00C17273" w:rsidRDefault="00C17273">
      <w:r>
        <w:continuationSeparator/>
      </w:r>
    </w:p>
    <w:p w14:paraId="16C32637" w14:textId="77777777" w:rsidR="00C17273" w:rsidRDefault="00C17273"/>
    <w:p w14:paraId="579DBB7C" w14:textId="77777777" w:rsidR="00C17273" w:rsidRDefault="00C17273"/>
    <w:p w14:paraId="592E6407" w14:textId="77777777" w:rsidR="00C17273" w:rsidRDefault="00C17273"/>
  </w:footnote>
  <w:footnote w:type="continuationNotice" w:id="1">
    <w:p w14:paraId="6477C623" w14:textId="77777777" w:rsidR="00C17273" w:rsidRDefault="00C17273"/>
    <w:p w14:paraId="61F919A9" w14:textId="77777777" w:rsidR="00C17273" w:rsidRDefault="00C17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EB541" w14:textId="77777777" w:rsidR="0084287E" w:rsidRPr="00C2789E" w:rsidRDefault="0084287E">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A81BE3" w:rsidRPr="00A81BE3" w14:paraId="1B693E72" w14:textId="77777777">
      <w:tc>
        <w:tcPr>
          <w:tcW w:w="4765" w:type="dxa"/>
        </w:tcPr>
        <w:p w14:paraId="2DECA111" w14:textId="25D8C0AD" w:rsidR="0084287E" w:rsidRPr="008622C4" w:rsidRDefault="0084287E" w:rsidP="0084287E">
          <w:pPr>
            <w:pStyle w:val="Header"/>
            <w:rPr>
              <w:noProof/>
            </w:rPr>
          </w:pPr>
          <w:r w:rsidRPr="008622C4">
            <w:rPr>
              <w:noProof/>
            </w:rPr>
            <w:drawing>
              <wp:inline distT="0" distB="0" distL="0" distR="0" wp14:anchorId="5EEF6645" wp14:editId="21334880">
                <wp:extent cx="1180214" cy="595836"/>
                <wp:effectExtent l="0" t="0" r="1270" b="0"/>
                <wp:docPr id="1" name="Picture 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9EBDD9E" w14:textId="77777777" w:rsidR="0084287E" w:rsidRPr="008622C4" w:rsidRDefault="0084287E" w:rsidP="0084287E">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4B1FF0C4" w14:textId="0E9965A0" w:rsidR="00322FE1" w:rsidRPr="00A81BE3" w:rsidRDefault="003B6349" w:rsidP="0084287E">
          <w:pPr>
            <w:pStyle w:val="Header"/>
            <w:jc w:val="right"/>
            <w:rPr>
              <w:noProof/>
              <w:color w:val="000000" w:themeColor="text1"/>
            </w:rPr>
          </w:pPr>
          <w:r w:rsidRPr="00A81BE3">
            <w:rPr>
              <w:noProof/>
              <w:color w:val="000000" w:themeColor="text1"/>
            </w:rPr>
            <w:t xml:space="preserve">Department of </w:t>
          </w:r>
          <w:r w:rsidR="004A3F01" w:rsidRPr="00A81BE3">
            <w:rPr>
              <w:noProof/>
              <w:color w:val="000000" w:themeColor="text1"/>
            </w:rPr>
            <w:t>Veterans</w:t>
          </w:r>
          <w:r w:rsidRPr="00A81BE3">
            <w:rPr>
              <w:noProof/>
              <w:color w:val="000000" w:themeColor="text1"/>
            </w:rPr>
            <w:t xml:space="preserve"> Affa</w:t>
          </w:r>
          <w:r w:rsidR="004A3F01" w:rsidRPr="00A81BE3">
            <w:rPr>
              <w:noProof/>
              <w:color w:val="000000" w:themeColor="text1"/>
            </w:rPr>
            <w:t>irs</w:t>
          </w:r>
        </w:p>
        <w:p w14:paraId="6782AE65" w14:textId="2ADDDCA1" w:rsidR="0084287E" w:rsidRPr="00A81BE3" w:rsidRDefault="004A3F01" w:rsidP="00322FE1">
          <w:pPr>
            <w:pStyle w:val="Header"/>
            <w:jc w:val="right"/>
            <w:rPr>
              <w:noProof/>
              <w:color w:val="000000" w:themeColor="text1"/>
            </w:rPr>
          </w:pPr>
          <w:r w:rsidRPr="00A81BE3">
            <w:rPr>
              <w:noProof/>
              <w:color w:val="000000" w:themeColor="text1"/>
            </w:rPr>
            <w:t>Office of Investigations Case Management (OICM)</w:t>
          </w:r>
          <w:r w:rsidR="00322FE1" w:rsidRPr="00A81BE3">
            <w:rPr>
              <w:noProof/>
              <w:color w:val="000000" w:themeColor="text1"/>
            </w:rPr>
            <w:br/>
          </w:r>
          <w:r w:rsidR="00A659D5" w:rsidRPr="00A81BE3">
            <w:rPr>
              <w:noProof/>
              <w:color w:val="000000" w:themeColor="text1"/>
            </w:rPr>
            <w:t xml:space="preserve">Request for </w:t>
          </w:r>
          <w:r w:rsidRPr="00A81BE3">
            <w:rPr>
              <w:noProof/>
              <w:color w:val="000000" w:themeColor="text1"/>
            </w:rPr>
            <w:t>Information</w:t>
          </w:r>
        </w:p>
      </w:tc>
    </w:tr>
  </w:tbl>
  <w:p w14:paraId="5BA1ED76" w14:textId="77777777" w:rsidR="00D34116" w:rsidRPr="0084287E" w:rsidRDefault="00D34116" w:rsidP="0084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E4D05"/>
    <w:multiLevelType w:val="hybridMultilevel"/>
    <w:tmpl w:val="DD34A2CA"/>
    <w:lvl w:ilvl="0" w:tplc="AF328EC8">
      <w:start w:val="1"/>
      <w:numFmt w:val="bullet"/>
      <w:lvlText w:val=""/>
      <w:lvlJc w:val="left"/>
      <w:pPr>
        <w:ind w:left="720" w:hanging="360"/>
      </w:pPr>
      <w:rPr>
        <w:rFonts w:ascii="Symbol" w:hAnsi="Symbol" w:hint="default"/>
      </w:rPr>
    </w:lvl>
    <w:lvl w:ilvl="1" w:tplc="09CAE0FE">
      <w:start w:val="1"/>
      <w:numFmt w:val="bullet"/>
      <w:lvlText w:val="o"/>
      <w:lvlJc w:val="left"/>
      <w:pPr>
        <w:ind w:left="1440" w:hanging="360"/>
      </w:pPr>
      <w:rPr>
        <w:rFonts w:ascii="Courier New" w:hAnsi="Courier New" w:hint="default"/>
      </w:rPr>
    </w:lvl>
    <w:lvl w:ilvl="2" w:tplc="05445D24">
      <w:start w:val="1"/>
      <w:numFmt w:val="bullet"/>
      <w:lvlText w:val=""/>
      <w:lvlJc w:val="left"/>
      <w:pPr>
        <w:ind w:left="2160" w:hanging="360"/>
      </w:pPr>
      <w:rPr>
        <w:rFonts w:ascii="Wingdings" w:hAnsi="Wingdings" w:hint="default"/>
      </w:rPr>
    </w:lvl>
    <w:lvl w:ilvl="3" w:tplc="A42A6CF4">
      <w:start w:val="1"/>
      <w:numFmt w:val="bullet"/>
      <w:lvlText w:val=""/>
      <w:lvlJc w:val="left"/>
      <w:pPr>
        <w:ind w:left="2880" w:hanging="360"/>
      </w:pPr>
      <w:rPr>
        <w:rFonts w:ascii="Symbol" w:hAnsi="Symbol" w:hint="default"/>
      </w:rPr>
    </w:lvl>
    <w:lvl w:ilvl="4" w:tplc="4C0CE994">
      <w:start w:val="1"/>
      <w:numFmt w:val="bullet"/>
      <w:lvlText w:val="o"/>
      <w:lvlJc w:val="left"/>
      <w:pPr>
        <w:ind w:left="3600" w:hanging="360"/>
      </w:pPr>
      <w:rPr>
        <w:rFonts w:ascii="Courier New" w:hAnsi="Courier New" w:hint="default"/>
      </w:rPr>
    </w:lvl>
    <w:lvl w:ilvl="5" w:tplc="9B4EA868">
      <w:start w:val="1"/>
      <w:numFmt w:val="bullet"/>
      <w:lvlText w:val=""/>
      <w:lvlJc w:val="left"/>
      <w:pPr>
        <w:ind w:left="4320" w:hanging="360"/>
      </w:pPr>
      <w:rPr>
        <w:rFonts w:ascii="Wingdings" w:hAnsi="Wingdings" w:hint="default"/>
      </w:rPr>
    </w:lvl>
    <w:lvl w:ilvl="6" w:tplc="0B2AC344">
      <w:start w:val="1"/>
      <w:numFmt w:val="bullet"/>
      <w:lvlText w:val=""/>
      <w:lvlJc w:val="left"/>
      <w:pPr>
        <w:ind w:left="5040" w:hanging="360"/>
      </w:pPr>
      <w:rPr>
        <w:rFonts w:ascii="Symbol" w:hAnsi="Symbol" w:hint="default"/>
      </w:rPr>
    </w:lvl>
    <w:lvl w:ilvl="7" w:tplc="7E3C32A2">
      <w:start w:val="1"/>
      <w:numFmt w:val="bullet"/>
      <w:lvlText w:val="o"/>
      <w:lvlJc w:val="left"/>
      <w:pPr>
        <w:ind w:left="5760" w:hanging="360"/>
      </w:pPr>
      <w:rPr>
        <w:rFonts w:ascii="Courier New" w:hAnsi="Courier New" w:hint="default"/>
      </w:rPr>
    </w:lvl>
    <w:lvl w:ilvl="8" w:tplc="DAFA2CC0">
      <w:start w:val="1"/>
      <w:numFmt w:val="bullet"/>
      <w:lvlText w:val=""/>
      <w:lvlJc w:val="left"/>
      <w:pPr>
        <w:ind w:left="6480" w:hanging="360"/>
      </w:pPr>
      <w:rPr>
        <w:rFonts w:ascii="Wingdings" w:hAnsi="Wingdings" w:hint="default"/>
      </w:rPr>
    </w:lvl>
  </w:abstractNum>
  <w:abstractNum w:abstractNumId="7" w15:restartNumberingAfterBreak="0">
    <w:nsid w:val="1294663F"/>
    <w:multiLevelType w:val="hybridMultilevel"/>
    <w:tmpl w:val="7974C2B4"/>
    <w:lvl w:ilvl="0" w:tplc="04090011">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4386DAB"/>
    <w:multiLevelType w:val="hybridMultilevel"/>
    <w:tmpl w:val="78C463A2"/>
    <w:lvl w:ilvl="0" w:tplc="6CEE4DF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70C625C"/>
    <w:multiLevelType w:val="hybridMultilevel"/>
    <w:tmpl w:val="1506F118"/>
    <w:lvl w:ilvl="0" w:tplc="CFAC7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3" w15:restartNumberingAfterBreak="0">
    <w:nsid w:val="30D87F54"/>
    <w:multiLevelType w:val="multilevel"/>
    <w:tmpl w:val="0D1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C7F82"/>
    <w:multiLevelType w:val="multilevel"/>
    <w:tmpl w:val="72FA67C8"/>
    <w:lvl w:ilvl="0">
      <w:start w:val="1"/>
      <w:numFmt w:val="bullet"/>
      <w:pStyle w:val="Bullet1"/>
      <w:lvlText w:val=""/>
      <w:lvlJc w:val="left"/>
      <w:pPr>
        <w:ind w:left="720" w:hanging="360"/>
      </w:pPr>
      <w:rPr>
        <w:rFonts w:ascii="Wingdings" w:hAnsi="Wingding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4747645"/>
    <w:multiLevelType w:val="hybridMultilevel"/>
    <w:tmpl w:val="7974C2B4"/>
    <w:lvl w:ilvl="0" w:tplc="04090011">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9" w15:restartNumberingAfterBreak="0">
    <w:nsid w:val="51811646"/>
    <w:multiLevelType w:val="hybridMultilevel"/>
    <w:tmpl w:val="64F8D7B0"/>
    <w:lvl w:ilvl="0" w:tplc="04090001">
      <w:start w:val="1"/>
      <w:numFmt w:val="bullet"/>
      <w:lvlText w:val=""/>
      <w:lvlJc w:val="left"/>
      <w:pPr>
        <w:ind w:left="3240" w:hanging="360"/>
      </w:pPr>
      <w:rPr>
        <w:rFonts w:ascii="Symbol" w:hAnsi="Symbol"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1">
      <w:start w:val="1"/>
      <w:numFmt w:val="bullet"/>
      <w:lvlText w:val=""/>
      <w:lvlJc w:val="left"/>
      <w:pPr>
        <w:ind w:left="5400" w:hanging="360"/>
      </w:pPr>
      <w:rPr>
        <w:rFonts w:ascii="Symbol" w:hAnsi="Symbol"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21" w15:restartNumberingAfterBreak="0">
    <w:nsid w:val="624714AD"/>
    <w:multiLevelType w:val="hybridMultilevel"/>
    <w:tmpl w:val="99A4A664"/>
    <w:lvl w:ilvl="0" w:tplc="EAB6D932">
      <w:start w:val="1"/>
      <w:numFmt w:val="decimal"/>
      <w:lvlText w:val="%1."/>
      <w:lvlJc w:val="left"/>
      <w:pPr>
        <w:ind w:left="720" w:hanging="360"/>
      </w:pPr>
    </w:lvl>
    <w:lvl w:ilvl="1" w:tplc="DFA41F7A">
      <w:start w:val="1"/>
      <w:numFmt w:val="lowerLetter"/>
      <w:lvlText w:val="%2."/>
      <w:lvlJc w:val="left"/>
      <w:pPr>
        <w:ind w:left="1440" w:hanging="360"/>
      </w:pPr>
    </w:lvl>
    <w:lvl w:ilvl="2" w:tplc="0630A640">
      <w:start w:val="1"/>
      <w:numFmt w:val="lowerRoman"/>
      <w:lvlText w:val="%3."/>
      <w:lvlJc w:val="right"/>
      <w:pPr>
        <w:ind w:left="2160" w:hanging="180"/>
      </w:pPr>
    </w:lvl>
    <w:lvl w:ilvl="3" w:tplc="56E4D80A">
      <w:start w:val="1"/>
      <w:numFmt w:val="decimal"/>
      <w:lvlText w:val="%4."/>
      <w:lvlJc w:val="left"/>
      <w:pPr>
        <w:ind w:left="2880" w:hanging="360"/>
      </w:pPr>
    </w:lvl>
    <w:lvl w:ilvl="4" w:tplc="82B4D6DA">
      <w:start w:val="1"/>
      <w:numFmt w:val="lowerLetter"/>
      <w:lvlText w:val="%5."/>
      <w:lvlJc w:val="left"/>
      <w:pPr>
        <w:ind w:left="3600" w:hanging="360"/>
      </w:pPr>
    </w:lvl>
    <w:lvl w:ilvl="5" w:tplc="1A3E34F6">
      <w:start w:val="1"/>
      <w:numFmt w:val="lowerRoman"/>
      <w:lvlText w:val="%6."/>
      <w:lvlJc w:val="right"/>
      <w:pPr>
        <w:ind w:left="4320" w:hanging="180"/>
      </w:pPr>
    </w:lvl>
    <w:lvl w:ilvl="6" w:tplc="0B344C24">
      <w:start w:val="1"/>
      <w:numFmt w:val="decimal"/>
      <w:lvlText w:val="%7."/>
      <w:lvlJc w:val="left"/>
      <w:pPr>
        <w:ind w:left="5040" w:hanging="360"/>
      </w:pPr>
    </w:lvl>
    <w:lvl w:ilvl="7" w:tplc="7D0A596A">
      <w:start w:val="1"/>
      <w:numFmt w:val="lowerLetter"/>
      <w:lvlText w:val="%8."/>
      <w:lvlJc w:val="left"/>
      <w:pPr>
        <w:ind w:left="5760" w:hanging="360"/>
      </w:pPr>
    </w:lvl>
    <w:lvl w:ilvl="8" w:tplc="BF828CBE">
      <w:start w:val="1"/>
      <w:numFmt w:val="lowerRoman"/>
      <w:lvlText w:val="%9."/>
      <w:lvlJc w:val="right"/>
      <w:pPr>
        <w:ind w:left="6480" w:hanging="180"/>
      </w:pPr>
    </w:lvl>
  </w:abstractNum>
  <w:abstractNum w:abstractNumId="22"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D67DA"/>
    <w:multiLevelType w:val="hybridMultilevel"/>
    <w:tmpl w:val="EA30EFC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BE73D5"/>
    <w:multiLevelType w:val="hybridMultilevel"/>
    <w:tmpl w:val="214E22E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833034727">
    <w:abstractNumId w:val="21"/>
  </w:num>
  <w:num w:numId="2" w16cid:durableId="1172062933">
    <w:abstractNumId w:val="6"/>
  </w:num>
  <w:num w:numId="3" w16cid:durableId="932975520">
    <w:abstractNumId w:val="3"/>
  </w:num>
  <w:num w:numId="4" w16cid:durableId="1011297291">
    <w:abstractNumId w:val="11"/>
  </w:num>
  <w:num w:numId="5" w16cid:durableId="416286539">
    <w:abstractNumId w:val="5"/>
  </w:num>
  <w:num w:numId="6" w16cid:durableId="296372610">
    <w:abstractNumId w:val="4"/>
  </w:num>
  <w:num w:numId="7" w16cid:durableId="934365695">
    <w:abstractNumId w:val="18"/>
  </w:num>
  <w:num w:numId="8" w16cid:durableId="207574738">
    <w:abstractNumId w:val="14"/>
  </w:num>
  <w:num w:numId="9" w16cid:durableId="1919561378">
    <w:abstractNumId w:val="17"/>
  </w:num>
  <w:num w:numId="10" w16cid:durableId="1920946089">
    <w:abstractNumId w:val="23"/>
  </w:num>
  <w:num w:numId="11" w16cid:durableId="2125610344">
    <w:abstractNumId w:val="22"/>
  </w:num>
  <w:num w:numId="12" w16cid:durableId="1821926222">
    <w:abstractNumId w:val="16"/>
  </w:num>
  <w:num w:numId="13" w16cid:durableId="923757314">
    <w:abstractNumId w:val="2"/>
  </w:num>
  <w:num w:numId="14" w16cid:durableId="1234270142">
    <w:abstractNumId w:val="1"/>
  </w:num>
  <w:num w:numId="15" w16cid:durableId="1221331508">
    <w:abstractNumId w:val="12"/>
  </w:num>
  <w:num w:numId="16" w16cid:durableId="75367825">
    <w:abstractNumId w:val="10"/>
  </w:num>
  <w:num w:numId="17" w16cid:durableId="648948145">
    <w:abstractNumId w:val="20"/>
  </w:num>
  <w:num w:numId="18" w16cid:durableId="1536114146">
    <w:abstractNumId w:val="0"/>
  </w:num>
  <w:num w:numId="19" w16cid:durableId="1274677512">
    <w:abstractNumId w:val="8"/>
  </w:num>
  <w:num w:numId="20" w16cid:durableId="799226481">
    <w:abstractNumId w:val="7"/>
  </w:num>
  <w:num w:numId="21" w16cid:durableId="1245339094">
    <w:abstractNumId w:val="24"/>
  </w:num>
  <w:num w:numId="22" w16cid:durableId="416559151">
    <w:abstractNumId w:val="15"/>
  </w:num>
  <w:num w:numId="23" w16cid:durableId="902569674">
    <w:abstractNumId w:val="25"/>
  </w:num>
  <w:num w:numId="24" w16cid:durableId="1538809357">
    <w:abstractNumId w:val="19"/>
  </w:num>
  <w:num w:numId="25" w16cid:durableId="1101222159">
    <w:abstractNumId w:val="9"/>
  </w:num>
  <w:num w:numId="26" w16cid:durableId="1370031623">
    <w:abstractNumId w:val="16"/>
  </w:num>
  <w:num w:numId="27" w16cid:durableId="2033533815">
    <w:abstractNumId w:val="16"/>
  </w:num>
  <w:num w:numId="28" w16cid:durableId="719937899">
    <w:abstractNumId w:val="16"/>
  </w:num>
  <w:num w:numId="29" w16cid:durableId="70846079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C0D"/>
    <w:rsid w:val="000120E9"/>
    <w:rsid w:val="00012341"/>
    <w:rsid w:val="00012447"/>
    <w:rsid w:val="000125B4"/>
    <w:rsid w:val="00012F7A"/>
    <w:rsid w:val="0001349D"/>
    <w:rsid w:val="00014419"/>
    <w:rsid w:val="000149A8"/>
    <w:rsid w:val="00014CE7"/>
    <w:rsid w:val="00014FBA"/>
    <w:rsid w:val="000152A1"/>
    <w:rsid w:val="000152C7"/>
    <w:rsid w:val="00015E24"/>
    <w:rsid w:val="00015F87"/>
    <w:rsid w:val="000168A3"/>
    <w:rsid w:val="000168F4"/>
    <w:rsid w:val="00016CCC"/>
    <w:rsid w:val="00016F8F"/>
    <w:rsid w:val="00017B31"/>
    <w:rsid w:val="00017F05"/>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FFD"/>
    <w:rsid w:val="00053534"/>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9B"/>
    <w:rsid w:val="0006128E"/>
    <w:rsid w:val="000612A5"/>
    <w:rsid w:val="00061500"/>
    <w:rsid w:val="00061682"/>
    <w:rsid w:val="0006190C"/>
    <w:rsid w:val="00061CDA"/>
    <w:rsid w:val="0006237A"/>
    <w:rsid w:val="000623A8"/>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E5C"/>
    <w:rsid w:val="00072288"/>
    <w:rsid w:val="00072C71"/>
    <w:rsid w:val="00072E4C"/>
    <w:rsid w:val="000730A7"/>
    <w:rsid w:val="0007330D"/>
    <w:rsid w:val="0007350E"/>
    <w:rsid w:val="00073A36"/>
    <w:rsid w:val="00073F31"/>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7D"/>
    <w:rsid w:val="00092BCE"/>
    <w:rsid w:val="0009360E"/>
    <w:rsid w:val="00093748"/>
    <w:rsid w:val="0009394D"/>
    <w:rsid w:val="000942EF"/>
    <w:rsid w:val="000944B0"/>
    <w:rsid w:val="000945FB"/>
    <w:rsid w:val="000946E8"/>
    <w:rsid w:val="000948C9"/>
    <w:rsid w:val="00095083"/>
    <w:rsid w:val="0009552A"/>
    <w:rsid w:val="00095F72"/>
    <w:rsid w:val="00096A39"/>
    <w:rsid w:val="00096D0E"/>
    <w:rsid w:val="00097074"/>
    <w:rsid w:val="0009718D"/>
    <w:rsid w:val="00097812"/>
    <w:rsid w:val="00097B32"/>
    <w:rsid w:val="00097FFE"/>
    <w:rsid w:val="000A18A5"/>
    <w:rsid w:val="000A2086"/>
    <w:rsid w:val="000A25C5"/>
    <w:rsid w:val="000A2641"/>
    <w:rsid w:val="000A2C81"/>
    <w:rsid w:val="000A2CDB"/>
    <w:rsid w:val="000A3167"/>
    <w:rsid w:val="000A339E"/>
    <w:rsid w:val="000A3782"/>
    <w:rsid w:val="000A3914"/>
    <w:rsid w:val="000A410B"/>
    <w:rsid w:val="000A472A"/>
    <w:rsid w:val="000A5B08"/>
    <w:rsid w:val="000A5E9E"/>
    <w:rsid w:val="000A5F14"/>
    <w:rsid w:val="000A603A"/>
    <w:rsid w:val="000A60E7"/>
    <w:rsid w:val="000A64A8"/>
    <w:rsid w:val="000A6C79"/>
    <w:rsid w:val="000A6E0F"/>
    <w:rsid w:val="000A777A"/>
    <w:rsid w:val="000A7899"/>
    <w:rsid w:val="000A7B49"/>
    <w:rsid w:val="000B0540"/>
    <w:rsid w:val="000B0CBA"/>
    <w:rsid w:val="000B135D"/>
    <w:rsid w:val="000B160A"/>
    <w:rsid w:val="000B1CD9"/>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AD9"/>
    <w:rsid w:val="000D0E10"/>
    <w:rsid w:val="000D1FB4"/>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879"/>
    <w:rsid w:val="000D68BF"/>
    <w:rsid w:val="000D6D8E"/>
    <w:rsid w:val="000D6E9E"/>
    <w:rsid w:val="000D7415"/>
    <w:rsid w:val="000D777E"/>
    <w:rsid w:val="000D7EEA"/>
    <w:rsid w:val="000E067E"/>
    <w:rsid w:val="000E0AF5"/>
    <w:rsid w:val="000E0D0D"/>
    <w:rsid w:val="000E0D53"/>
    <w:rsid w:val="000E1118"/>
    <w:rsid w:val="000E1174"/>
    <w:rsid w:val="000E1421"/>
    <w:rsid w:val="000E162C"/>
    <w:rsid w:val="000E192C"/>
    <w:rsid w:val="000E31F0"/>
    <w:rsid w:val="000E378F"/>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604E"/>
    <w:rsid w:val="000F62A6"/>
    <w:rsid w:val="000F63BE"/>
    <w:rsid w:val="000F6473"/>
    <w:rsid w:val="000F7212"/>
    <w:rsid w:val="000F7374"/>
    <w:rsid w:val="000F7AC1"/>
    <w:rsid w:val="000F7E35"/>
    <w:rsid w:val="000F7EEC"/>
    <w:rsid w:val="0010022F"/>
    <w:rsid w:val="00100336"/>
    <w:rsid w:val="001003A0"/>
    <w:rsid w:val="00100831"/>
    <w:rsid w:val="00100A27"/>
    <w:rsid w:val="001020ED"/>
    <w:rsid w:val="001023F3"/>
    <w:rsid w:val="001026AA"/>
    <w:rsid w:val="00102DE1"/>
    <w:rsid w:val="00104467"/>
    <w:rsid w:val="00104729"/>
    <w:rsid w:val="00104A69"/>
    <w:rsid w:val="00104EF3"/>
    <w:rsid w:val="0010564C"/>
    <w:rsid w:val="00105886"/>
    <w:rsid w:val="00105AD3"/>
    <w:rsid w:val="001060B0"/>
    <w:rsid w:val="00106227"/>
    <w:rsid w:val="00106801"/>
    <w:rsid w:val="001076A2"/>
    <w:rsid w:val="00107791"/>
    <w:rsid w:val="00107E2D"/>
    <w:rsid w:val="0010EC0C"/>
    <w:rsid w:val="001100F7"/>
    <w:rsid w:val="001107F0"/>
    <w:rsid w:val="001108D9"/>
    <w:rsid w:val="001109FB"/>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334"/>
    <w:rsid w:val="0011565F"/>
    <w:rsid w:val="00115BD8"/>
    <w:rsid w:val="00115D32"/>
    <w:rsid w:val="0011608E"/>
    <w:rsid w:val="0011645A"/>
    <w:rsid w:val="0011693F"/>
    <w:rsid w:val="00116E70"/>
    <w:rsid w:val="00117262"/>
    <w:rsid w:val="00117786"/>
    <w:rsid w:val="001178BB"/>
    <w:rsid w:val="00117B61"/>
    <w:rsid w:val="00117DC0"/>
    <w:rsid w:val="001209AF"/>
    <w:rsid w:val="00120AC0"/>
    <w:rsid w:val="00120D55"/>
    <w:rsid w:val="00120EA4"/>
    <w:rsid w:val="00121040"/>
    <w:rsid w:val="0012155E"/>
    <w:rsid w:val="00121E7C"/>
    <w:rsid w:val="0012208C"/>
    <w:rsid w:val="00122471"/>
    <w:rsid w:val="0012279D"/>
    <w:rsid w:val="00122E93"/>
    <w:rsid w:val="00122F5F"/>
    <w:rsid w:val="001231A6"/>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143E"/>
    <w:rsid w:val="00131454"/>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54AC"/>
    <w:rsid w:val="001455BC"/>
    <w:rsid w:val="00145B0C"/>
    <w:rsid w:val="00145E99"/>
    <w:rsid w:val="00145EBF"/>
    <w:rsid w:val="001460A0"/>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BB5"/>
    <w:rsid w:val="00153626"/>
    <w:rsid w:val="00153724"/>
    <w:rsid w:val="0015375F"/>
    <w:rsid w:val="00154C1F"/>
    <w:rsid w:val="00155199"/>
    <w:rsid w:val="00155288"/>
    <w:rsid w:val="001556F2"/>
    <w:rsid w:val="00155907"/>
    <w:rsid w:val="00155C5A"/>
    <w:rsid w:val="001560C6"/>
    <w:rsid w:val="001565CD"/>
    <w:rsid w:val="0015674B"/>
    <w:rsid w:val="00156C72"/>
    <w:rsid w:val="00156C9E"/>
    <w:rsid w:val="00157B3F"/>
    <w:rsid w:val="00157CD3"/>
    <w:rsid w:val="00160387"/>
    <w:rsid w:val="001604F2"/>
    <w:rsid w:val="00160660"/>
    <w:rsid w:val="00160C93"/>
    <w:rsid w:val="00160CAD"/>
    <w:rsid w:val="001614DB"/>
    <w:rsid w:val="00162560"/>
    <w:rsid w:val="0016256A"/>
    <w:rsid w:val="00162EE4"/>
    <w:rsid w:val="0016326F"/>
    <w:rsid w:val="001638AF"/>
    <w:rsid w:val="0016428A"/>
    <w:rsid w:val="00164519"/>
    <w:rsid w:val="00164601"/>
    <w:rsid w:val="001646CE"/>
    <w:rsid w:val="00164BB6"/>
    <w:rsid w:val="001650B7"/>
    <w:rsid w:val="00165A31"/>
    <w:rsid w:val="00165BB5"/>
    <w:rsid w:val="00165BDA"/>
    <w:rsid w:val="00165CDB"/>
    <w:rsid w:val="00166B72"/>
    <w:rsid w:val="001675BB"/>
    <w:rsid w:val="0016760C"/>
    <w:rsid w:val="00167994"/>
    <w:rsid w:val="00167E9D"/>
    <w:rsid w:val="00170066"/>
    <w:rsid w:val="001700FB"/>
    <w:rsid w:val="001709B5"/>
    <w:rsid w:val="00170FE7"/>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32BA"/>
    <w:rsid w:val="001832D0"/>
    <w:rsid w:val="00183503"/>
    <w:rsid w:val="001835E4"/>
    <w:rsid w:val="00183A02"/>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2D"/>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3487"/>
    <w:rsid w:val="001B3521"/>
    <w:rsid w:val="001B357F"/>
    <w:rsid w:val="001B3647"/>
    <w:rsid w:val="001B3B23"/>
    <w:rsid w:val="001B3FA1"/>
    <w:rsid w:val="001B4032"/>
    <w:rsid w:val="001B40F7"/>
    <w:rsid w:val="001B4A9C"/>
    <w:rsid w:val="001B4E42"/>
    <w:rsid w:val="001B509C"/>
    <w:rsid w:val="001B5267"/>
    <w:rsid w:val="001B57AD"/>
    <w:rsid w:val="001B57D4"/>
    <w:rsid w:val="001B5905"/>
    <w:rsid w:val="001B5A11"/>
    <w:rsid w:val="001B5E36"/>
    <w:rsid w:val="001B5F0E"/>
    <w:rsid w:val="001B6E1C"/>
    <w:rsid w:val="001B6ED2"/>
    <w:rsid w:val="001B7E47"/>
    <w:rsid w:val="001C00CA"/>
    <w:rsid w:val="001C0AA3"/>
    <w:rsid w:val="001C0F4B"/>
    <w:rsid w:val="001C11AB"/>
    <w:rsid w:val="001C1684"/>
    <w:rsid w:val="001C16C1"/>
    <w:rsid w:val="001C1AC7"/>
    <w:rsid w:val="001C2A9D"/>
    <w:rsid w:val="001C2E57"/>
    <w:rsid w:val="001C34EF"/>
    <w:rsid w:val="001C3542"/>
    <w:rsid w:val="001C3C90"/>
    <w:rsid w:val="001C3F3E"/>
    <w:rsid w:val="001C4179"/>
    <w:rsid w:val="001C50E8"/>
    <w:rsid w:val="001C526A"/>
    <w:rsid w:val="001C5921"/>
    <w:rsid w:val="001C5995"/>
    <w:rsid w:val="001C67EB"/>
    <w:rsid w:val="001C6B66"/>
    <w:rsid w:val="001C716A"/>
    <w:rsid w:val="001C7D06"/>
    <w:rsid w:val="001D06E1"/>
    <w:rsid w:val="001D0719"/>
    <w:rsid w:val="001D07AC"/>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4DB3"/>
    <w:rsid w:val="001D51BA"/>
    <w:rsid w:val="001D57F6"/>
    <w:rsid w:val="001D5B20"/>
    <w:rsid w:val="001D5D66"/>
    <w:rsid w:val="001D6D11"/>
    <w:rsid w:val="001D6ECB"/>
    <w:rsid w:val="001D742B"/>
    <w:rsid w:val="001D75E3"/>
    <w:rsid w:val="001D7B3A"/>
    <w:rsid w:val="001E0068"/>
    <w:rsid w:val="001E05BA"/>
    <w:rsid w:val="001E06F3"/>
    <w:rsid w:val="001E08B8"/>
    <w:rsid w:val="001E0994"/>
    <w:rsid w:val="001E1123"/>
    <w:rsid w:val="001E1257"/>
    <w:rsid w:val="001E14EE"/>
    <w:rsid w:val="001E1A07"/>
    <w:rsid w:val="001E1D31"/>
    <w:rsid w:val="001E2CB5"/>
    <w:rsid w:val="001E2E29"/>
    <w:rsid w:val="001E2F44"/>
    <w:rsid w:val="001E3FF1"/>
    <w:rsid w:val="001E480E"/>
    <w:rsid w:val="001E4FAA"/>
    <w:rsid w:val="001E531F"/>
    <w:rsid w:val="001E59B0"/>
    <w:rsid w:val="001E685D"/>
    <w:rsid w:val="001E6874"/>
    <w:rsid w:val="001E6A7D"/>
    <w:rsid w:val="001E6C63"/>
    <w:rsid w:val="001E6F03"/>
    <w:rsid w:val="001E7065"/>
    <w:rsid w:val="001E7085"/>
    <w:rsid w:val="001E7752"/>
    <w:rsid w:val="001F03CB"/>
    <w:rsid w:val="001F0D49"/>
    <w:rsid w:val="001F0F92"/>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8E7"/>
    <w:rsid w:val="00212AE9"/>
    <w:rsid w:val="00213285"/>
    <w:rsid w:val="0021339C"/>
    <w:rsid w:val="0021368A"/>
    <w:rsid w:val="002138D4"/>
    <w:rsid w:val="00213DB4"/>
    <w:rsid w:val="00213DBE"/>
    <w:rsid w:val="00214031"/>
    <w:rsid w:val="00214A48"/>
    <w:rsid w:val="00214BF0"/>
    <w:rsid w:val="00214C5B"/>
    <w:rsid w:val="0021509D"/>
    <w:rsid w:val="00215189"/>
    <w:rsid w:val="00216268"/>
    <w:rsid w:val="0021650B"/>
    <w:rsid w:val="00216645"/>
    <w:rsid w:val="0021695A"/>
    <w:rsid w:val="00217081"/>
    <w:rsid w:val="0021730B"/>
    <w:rsid w:val="002174DE"/>
    <w:rsid w:val="0021751C"/>
    <w:rsid w:val="00217627"/>
    <w:rsid w:val="00217E82"/>
    <w:rsid w:val="00217E85"/>
    <w:rsid w:val="00220234"/>
    <w:rsid w:val="00220AC7"/>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642"/>
    <w:rsid w:val="00223827"/>
    <w:rsid w:val="002245BC"/>
    <w:rsid w:val="002252A2"/>
    <w:rsid w:val="002252F4"/>
    <w:rsid w:val="002253F1"/>
    <w:rsid w:val="002254FE"/>
    <w:rsid w:val="00225DC0"/>
    <w:rsid w:val="0022616C"/>
    <w:rsid w:val="00226223"/>
    <w:rsid w:val="00226706"/>
    <w:rsid w:val="00227B8E"/>
    <w:rsid w:val="0023121F"/>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90"/>
    <w:rsid w:val="002705A9"/>
    <w:rsid w:val="0027066D"/>
    <w:rsid w:val="00270C3F"/>
    <w:rsid w:val="00270CA1"/>
    <w:rsid w:val="00270EE7"/>
    <w:rsid w:val="00270F0E"/>
    <w:rsid w:val="002712FB"/>
    <w:rsid w:val="002714A3"/>
    <w:rsid w:val="0027158B"/>
    <w:rsid w:val="002719FE"/>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915"/>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883"/>
    <w:rsid w:val="002A0CDE"/>
    <w:rsid w:val="002A12EA"/>
    <w:rsid w:val="002A1378"/>
    <w:rsid w:val="002A1AA4"/>
    <w:rsid w:val="002A1C47"/>
    <w:rsid w:val="002A1E50"/>
    <w:rsid w:val="002A2160"/>
    <w:rsid w:val="002A2737"/>
    <w:rsid w:val="002A2A7F"/>
    <w:rsid w:val="002A2E93"/>
    <w:rsid w:val="002A3160"/>
    <w:rsid w:val="002A33FF"/>
    <w:rsid w:val="002A3488"/>
    <w:rsid w:val="002A386F"/>
    <w:rsid w:val="002A41D7"/>
    <w:rsid w:val="002A4298"/>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C57"/>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721"/>
    <w:rsid w:val="002C4FE4"/>
    <w:rsid w:val="002C570D"/>
    <w:rsid w:val="002C578D"/>
    <w:rsid w:val="002C5D4B"/>
    <w:rsid w:val="002C5F8C"/>
    <w:rsid w:val="002C5F9F"/>
    <w:rsid w:val="002C607C"/>
    <w:rsid w:val="002C6388"/>
    <w:rsid w:val="002C6925"/>
    <w:rsid w:val="002C6FD4"/>
    <w:rsid w:val="002C7195"/>
    <w:rsid w:val="002C7392"/>
    <w:rsid w:val="002C7DCA"/>
    <w:rsid w:val="002D076F"/>
    <w:rsid w:val="002D081E"/>
    <w:rsid w:val="002D0F92"/>
    <w:rsid w:val="002D0F97"/>
    <w:rsid w:val="002D0FCE"/>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664"/>
    <w:rsid w:val="002F6B2B"/>
    <w:rsid w:val="002F732E"/>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EE"/>
    <w:rsid w:val="00303EDD"/>
    <w:rsid w:val="00303F36"/>
    <w:rsid w:val="00304100"/>
    <w:rsid w:val="0030410C"/>
    <w:rsid w:val="003048B8"/>
    <w:rsid w:val="00304D10"/>
    <w:rsid w:val="00305146"/>
    <w:rsid w:val="00305682"/>
    <w:rsid w:val="00305BC8"/>
    <w:rsid w:val="00306119"/>
    <w:rsid w:val="00306203"/>
    <w:rsid w:val="003065D6"/>
    <w:rsid w:val="00306DAD"/>
    <w:rsid w:val="0030701B"/>
    <w:rsid w:val="003075DF"/>
    <w:rsid w:val="00307757"/>
    <w:rsid w:val="0030797C"/>
    <w:rsid w:val="003079D9"/>
    <w:rsid w:val="00307C14"/>
    <w:rsid w:val="00307EE9"/>
    <w:rsid w:val="00307FCB"/>
    <w:rsid w:val="0031008F"/>
    <w:rsid w:val="003106B2"/>
    <w:rsid w:val="00310761"/>
    <w:rsid w:val="00310D69"/>
    <w:rsid w:val="00310D73"/>
    <w:rsid w:val="00311014"/>
    <w:rsid w:val="00311459"/>
    <w:rsid w:val="00311932"/>
    <w:rsid w:val="00311CAA"/>
    <w:rsid w:val="00311D34"/>
    <w:rsid w:val="00311D61"/>
    <w:rsid w:val="003126EA"/>
    <w:rsid w:val="00312F4E"/>
    <w:rsid w:val="00313499"/>
    <w:rsid w:val="00313572"/>
    <w:rsid w:val="0031369B"/>
    <w:rsid w:val="00313BF2"/>
    <w:rsid w:val="0031474A"/>
    <w:rsid w:val="00314917"/>
    <w:rsid w:val="00314C8C"/>
    <w:rsid w:val="00314CFE"/>
    <w:rsid w:val="00314DAC"/>
    <w:rsid w:val="00314FD4"/>
    <w:rsid w:val="003151B3"/>
    <w:rsid w:val="00315288"/>
    <w:rsid w:val="003160EF"/>
    <w:rsid w:val="003161D2"/>
    <w:rsid w:val="0031630B"/>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B6"/>
    <w:rsid w:val="003330F0"/>
    <w:rsid w:val="00333F11"/>
    <w:rsid w:val="00334305"/>
    <w:rsid w:val="0033441C"/>
    <w:rsid w:val="0033471E"/>
    <w:rsid w:val="00334964"/>
    <w:rsid w:val="00334B85"/>
    <w:rsid w:val="00334D66"/>
    <w:rsid w:val="00335119"/>
    <w:rsid w:val="0033579C"/>
    <w:rsid w:val="00335DA9"/>
    <w:rsid w:val="0033657A"/>
    <w:rsid w:val="003365AB"/>
    <w:rsid w:val="00336663"/>
    <w:rsid w:val="00336E04"/>
    <w:rsid w:val="00337A5F"/>
    <w:rsid w:val="00337C6F"/>
    <w:rsid w:val="003405A5"/>
    <w:rsid w:val="00340610"/>
    <w:rsid w:val="00340A90"/>
    <w:rsid w:val="00341613"/>
    <w:rsid w:val="0034208B"/>
    <w:rsid w:val="00342093"/>
    <w:rsid w:val="0034267B"/>
    <w:rsid w:val="0034340A"/>
    <w:rsid w:val="003437A7"/>
    <w:rsid w:val="00344081"/>
    <w:rsid w:val="0034445C"/>
    <w:rsid w:val="0034466B"/>
    <w:rsid w:val="00344B06"/>
    <w:rsid w:val="00344E5B"/>
    <w:rsid w:val="00345326"/>
    <w:rsid w:val="00345430"/>
    <w:rsid w:val="00345888"/>
    <w:rsid w:val="00345BEC"/>
    <w:rsid w:val="00346EBB"/>
    <w:rsid w:val="0034701F"/>
    <w:rsid w:val="003472FD"/>
    <w:rsid w:val="00347947"/>
    <w:rsid w:val="00347AFB"/>
    <w:rsid w:val="00347FE9"/>
    <w:rsid w:val="00350692"/>
    <w:rsid w:val="00350A26"/>
    <w:rsid w:val="003517F8"/>
    <w:rsid w:val="0035180D"/>
    <w:rsid w:val="00351B8C"/>
    <w:rsid w:val="00351C53"/>
    <w:rsid w:val="0035256A"/>
    <w:rsid w:val="0035262D"/>
    <w:rsid w:val="00352993"/>
    <w:rsid w:val="00353183"/>
    <w:rsid w:val="00353B94"/>
    <w:rsid w:val="0035405C"/>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1F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296A"/>
    <w:rsid w:val="003630D3"/>
    <w:rsid w:val="003633C1"/>
    <w:rsid w:val="0036366D"/>
    <w:rsid w:val="00363969"/>
    <w:rsid w:val="00363D04"/>
    <w:rsid w:val="003640B0"/>
    <w:rsid w:val="003644D0"/>
    <w:rsid w:val="00364B26"/>
    <w:rsid w:val="00364B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1929"/>
    <w:rsid w:val="0037277D"/>
    <w:rsid w:val="003727C9"/>
    <w:rsid w:val="00372995"/>
    <w:rsid w:val="003736C4"/>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4041"/>
    <w:rsid w:val="003945EE"/>
    <w:rsid w:val="00394601"/>
    <w:rsid w:val="00394941"/>
    <w:rsid w:val="00394A2F"/>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49"/>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D0089"/>
    <w:rsid w:val="003D0108"/>
    <w:rsid w:val="003D02B9"/>
    <w:rsid w:val="003D0812"/>
    <w:rsid w:val="003D0E9F"/>
    <w:rsid w:val="003D0EA0"/>
    <w:rsid w:val="003D0FC2"/>
    <w:rsid w:val="003D13AD"/>
    <w:rsid w:val="003D1C8C"/>
    <w:rsid w:val="003D2049"/>
    <w:rsid w:val="003D215F"/>
    <w:rsid w:val="003D3100"/>
    <w:rsid w:val="003D3332"/>
    <w:rsid w:val="003D34FA"/>
    <w:rsid w:val="003D3947"/>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7353"/>
    <w:rsid w:val="003D761B"/>
    <w:rsid w:val="003E0A67"/>
    <w:rsid w:val="003E0E56"/>
    <w:rsid w:val="003E1BA0"/>
    <w:rsid w:val="003E1E2E"/>
    <w:rsid w:val="003E22F7"/>
    <w:rsid w:val="003E38ED"/>
    <w:rsid w:val="003E4304"/>
    <w:rsid w:val="003E495B"/>
    <w:rsid w:val="003E4B6B"/>
    <w:rsid w:val="003E5439"/>
    <w:rsid w:val="003E5819"/>
    <w:rsid w:val="003E5BA9"/>
    <w:rsid w:val="003E5C50"/>
    <w:rsid w:val="003E6687"/>
    <w:rsid w:val="003E681F"/>
    <w:rsid w:val="003E6D59"/>
    <w:rsid w:val="003E70F9"/>
    <w:rsid w:val="003E711A"/>
    <w:rsid w:val="003E7F98"/>
    <w:rsid w:val="003F0204"/>
    <w:rsid w:val="003F02A3"/>
    <w:rsid w:val="003F0C13"/>
    <w:rsid w:val="003F11CC"/>
    <w:rsid w:val="003F1706"/>
    <w:rsid w:val="003F17F0"/>
    <w:rsid w:val="003F1821"/>
    <w:rsid w:val="003F28BA"/>
    <w:rsid w:val="003F29C9"/>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BAC"/>
    <w:rsid w:val="00403244"/>
    <w:rsid w:val="004035C3"/>
    <w:rsid w:val="00404226"/>
    <w:rsid w:val="00404562"/>
    <w:rsid w:val="00404593"/>
    <w:rsid w:val="004046B1"/>
    <w:rsid w:val="00404798"/>
    <w:rsid w:val="004051BB"/>
    <w:rsid w:val="0040520C"/>
    <w:rsid w:val="004058F6"/>
    <w:rsid w:val="00405C71"/>
    <w:rsid w:val="004060A6"/>
    <w:rsid w:val="00406C7C"/>
    <w:rsid w:val="00407060"/>
    <w:rsid w:val="004073DA"/>
    <w:rsid w:val="004078B5"/>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30DA"/>
    <w:rsid w:val="00413386"/>
    <w:rsid w:val="00413B04"/>
    <w:rsid w:val="00413EB6"/>
    <w:rsid w:val="00414267"/>
    <w:rsid w:val="0041429D"/>
    <w:rsid w:val="00414DFA"/>
    <w:rsid w:val="00415049"/>
    <w:rsid w:val="004152FC"/>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418B"/>
    <w:rsid w:val="004244B0"/>
    <w:rsid w:val="00424A53"/>
    <w:rsid w:val="00424E09"/>
    <w:rsid w:val="004251BA"/>
    <w:rsid w:val="0042536C"/>
    <w:rsid w:val="0042547F"/>
    <w:rsid w:val="004254B4"/>
    <w:rsid w:val="0042551F"/>
    <w:rsid w:val="0042575B"/>
    <w:rsid w:val="00425EEC"/>
    <w:rsid w:val="004268F3"/>
    <w:rsid w:val="00426955"/>
    <w:rsid w:val="00426C5C"/>
    <w:rsid w:val="004270BF"/>
    <w:rsid w:val="004272C3"/>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5654"/>
    <w:rsid w:val="00435B0D"/>
    <w:rsid w:val="00435B19"/>
    <w:rsid w:val="00436038"/>
    <w:rsid w:val="00436128"/>
    <w:rsid w:val="004362CC"/>
    <w:rsid w:val="004367B5"/>
    <w:rsid w:val="00436A26"/>
    <w:rsid w:val="00437485"/>
    <w:rsid w:val="004374EE"/>
    <w:rsid w:val="004374FD"/>
    <w:rsid w:val="00437577"/>
    <w:rsid w:val="0043773C"/>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AA7"/>
    <w:rsid w:val="00446BAB"/>
    <w:rsid w:val="00447083"/>
    <w:rsid w:val="00447261"/>
    <w:rsid w:val="00447744"/>
    <w:rsid w:val="00447ADA"/>
    <w:rsid w:val="00447B94"/>
    <w:rsid w:val="00447F3D"/>
    <w:rsid w:val="00447FB1"/>
    <w:rsid w:val="0045046A"/>
    <w:rsid w:val="00450537"/>
    <w:rsid w:val="00450706"/>
    <w:rsid w:val="0045093C"/>
    <w:rsid w:val="00450B93"/>
    <w:rsid w:val="00450E7B"/>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4C0"/>
    <w:rsid w:val="0045562F"/>
    <w:rsid w:val="00455E1D"/>
    <w:rsid w:val="004562C8"/>
    <w:rsid w:val="00456472"/>
    <w:rsid w:val="00456596"/>
    <w:rsid w:val="004567D6"/>
    <w:rsid w:val="00456D41"/>
    <w:rsid w:val="00456EDF"/>
    <w:rsid w:val="00456F23"/>
    <w:rsid w:val="00456F31"/>
    <w:rsid w:val="00457310"/>
    <w:rsid w:val="00457313"/>
    <w:rsid w:val="0045778F"/>
    <w:rsid w:val="00457A8E"/>
    <w:rsid w:val="00457DA3"/>
    <w:rsid w:val="00457E22"/>
    <w:rsid w:val="0046068B"/>
    <w:rsid w:val="004609B6"/>
    <w:rsid w:val="00460A5A"/>
    <w:rsid w:val="004612D1"/>
    <w:rsid w:val="00461B84"/>
    <w:rsid w:val="0046224C"/>
    <w:rsid w:val="004625D5"/>
    <w:rsid w:val="0046269F"/>
    <w:rsid w:val="0046364D"/>
    <w:rsid w:val="004638FD"/>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70272"/>
    <w:rsid w:val="00470B32"/>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69C"/>
    <w:rsid w:val="00492EC2"/>
    <w:rsid w:val="004933BD"/>
    <w:rsid w:val="00493759"/>
    <w:rsid w:val="00493981"/>
    <w:rsid w:val="004946EF"/>
    <w:rsid w:val="0049525A"/>
    <w:rsid w:val="00495303"/>
    <w:rsid w:val="004953E0"/>
    <w:rsid w:val="00495581"/>
    <w:rsid w:val="0049577A"/>
    <w:rsid w:val="00495904"/>
    <w:rsid w:val="00495CA1"/>
    <w:rsid w:val="00495D8F"/>
    <w:rsid w:val="004960C4"/>
    <w:rsid w:val="0049616C"/>
    <w:rsid w:val="00496390"/>
    <w:rsid w:val="004964CE"/>
    <w:rsid w:val="004965A5"/>
    <w:rsid w:val="00496844"/>
    <w:rsid w:val="0049687F"/>
    <w:rsid w:val="00496B87"/>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01"/>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8F9"/>
    <w:rsid w:val="004A7BD8"/>
    <w:rsid w:val="004A7C74"/>
    <w:rsid w:val="004A7D7A"/>
    <w:rsid w:val="004A7E10"/>
    <w:rsid w:val="004B02C4"/>
    <w:rsid w:val="004B0A27"/>
    <w:rsid w:val="004B0E86"/>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EB7"/>
    <w:rsid w:val="004C0006"/>
    <w:rsid w:val="004C1092"/>
    <w:rsid w:val="004C1B38"/>
    <w:rsid w:val="004C2080"/>
    <w:rsid w:val="004C23B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3C12"/>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09F"/>
    <w:rsid w:val="004F76EE"/>
    <w:rsid w:val="004F7943"/>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4B73"/>
    <w:rsid w:val="00505749"/>
    <w:rsid w:val="00505A73"/>
    <w:rsid w:val="00505B12"/>
    <w:rsid w:val="00505DE7"/>
    <w:rsid w:val="00505E17"/>
    <w:rsid w:val="00506020"/>
    <w:rsid w:val="00506FC3"/>
    <w:rsid w:val="00507AB0"/>
    <w:rsid w:val="00507EE6"/>
    <w:rsid w:val="00507FE4"/>
    <w:rsid w:val="005100C7"/>
    <w:rsid w:val="005100FF"/>
    <w:rsid w:val="00510209"/>
    <w:rsid w:val="00510620"/>
    <w:rsid w:val="005109EA"/>
    <w:rsid w:val="00510F4E"/>
    <w:rsid w:val="00511EA7"/>
    <w:rsid w:val="00511FB6"/>
    <w:rsid w:val="005122CC"/>
    <w:rsid w:val="0051281E"/>
    <w:rsid w:val="00512A40"/>
    <w:rsid w:val="00512C10"/>
    <w:rsid w:val="005135E0"/>
    <w:rsid w:val="0051360F"/>
    <w:rsid w:val="00513688"/>
    <w:rsid w:val="00513989"/>
    <w:rsid w:val="005147DA"/>
    <w:rsid w:val="00514BAB"/>
    <w:rsid w:val="00514E60"/>
    <w:rsid w:val="00514F56"/>
    <w:rsid w:val="00515396"/>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22EC"/>
    <w:rsid w:val="00522A12"/>
    <w:rsid w:val="00522A47"/>
    <w:rsid w:val="00522D91"/>
    <w:rsid w:val="0052329F"/>
    <w:rsid w:val="00523422"/>
    <w:rsid w:val="005235CD"/>
    <w:rsid w:val="0052373A"/>
    <w:rsid w:val="00523F73"/>
    <w:rsid w:val="005245D5"/>
    <w:rsid w:val="00524F6D"/>
    <w:rsid w:val="005258EB"/>
    <w:rsid w:val="0052595E"/>
    <w:rsid w:val="00525A6A"/>
    <w:rsid w:val="00525A7B"/>
    <w:rsid w:val="00525B83"/>
    <w:rsid w:val="0052606A"/>
    <w:rsid w:val="00526327"/>
    <w:rsid w:val="00526AE8"/>
    <w:rsid w:val="00527CB6"/>
    <w:rsid w:val="00527F31"/>
    <w:rsid w:val="00530B13"/>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7004"/>
    <w:rsid w:val="0054754D"/>
    <w:rsid w:val="0055019B"/>
    <w:rsid w:val="0055021E"/>
    <w:rsid w:val="00550352"/>
    <w:rsid w:val="005505E1"/>
    <w:rsid w:val="0055062A"/>
    <w:rsid w:val="0055082E"/>
    <w:rsid w:val="00550CE3"/>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D79"/>
    <w:rsid w:val="00565E55"/>
    <w:rsid w:val="00566B30"/>
    <w:rsid w:val="00567FF0"/>
    <w:rsid w:val="00570562"/>
    <w:rsid w:val="00570F9C"/>
    <w:rsid w:val="005712C3"/>
    <w:rsid w:val="00571316"/>
    <w:rsid w:val="00571A8E"/>
    <w:rsid w:val="00571C92"/>
    <w:rsid w:val="0057207A"/>
    <w:rsid w:val="00572421"/>
    <w:rsid w:val="00572769"/>
    <w:rsid w:val="0057296E"/>
    <w:rsid w:val="00572A79"/>
    <w:rsid w:val="00572B90"/>
    <w:rsid w:val="00573202"/>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544"/>
    <w:rsid w:val="00586D57"/>
    <w:rsid w:val="00587025"/>
    <w:rsid w:val="0058798C"/>
    <w:rsid w:val="00587D5A"/>
    <w:rsid w:val="00587DD0"/>
    <w:rsid w:val="00587E19"/>
    <w:rsid w:val="00587F6C"/>
    <w:rsid w:val="00587FAF"/>
    <w:rsid w:val="005900E5"/>
    <w:rsid w:val="00590124"/>
    <w:rsid w:val="005907D9"/>
    <w:rsid w:val="005909E4"/>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A01ED"/>
    <w:rsid w:val="005A0903"/>
    <w:rsid w:val="005A0FB1"/>
    <w:rsid w:val="005A10C3"/>
    <w:rsid w:val="005A10D4"/>
    <w:rsid w:val="005A1107"/>
    <w:rsid w:val="005A1448"/>
    <w:rsid w:val="005A16BB"/>
    <w:rsid w:val="005A1A93"/>
    <w:rsid w:val="005A1C88"/>
    <w:rsid w:val="005A22F5"/>
    <w:rsid w:val="005A2F81"/>
    <w:rsid w:val="005A35A9"/>
    <w:rsid w:val="005A3810"/>
    <w:rsid w:val="005A400B"/>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785"/>
    <w:rsid w:val="005B09EE"/>
    <w:rsid w:val="005B1583"/>
    <w:rsid w:val="005B161F"/>
    <w:rsid w:val="005B1692"/>
    <w:rsid w:val="005B1F71"/>
    <w:rsid w:val="005B2388"/>
    <w:rsid w:val="005B23C4"/>
    <w:rsid w:val="005B2A49"/>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B8F"/>
    <w:rsid w:val="005C0C38"/>
    <w:rsid w:val="005C0EFC"/>
    <w:rsid w:val="005C1202"/>
    <w:rsid w:val="005C1A25"/>
    <w:rsid w:val="005C1E4F"/>
    <w:rsid w:val="005C1F18"/>
    <w:rsid w:val="005C1F4B"/>
    <w:rsid w:val="005C27E4"/>
    <w:rsid w:val="005C3177"/>
    <w:rsid w:val="005C3192"/>
    <w:rsid w:val="005C3726"/>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24B"/>
    <w:rsid w:val="005D24E8"/>
    <w:rsid w:val="005D28B2"/>
    <w:rsid w:val="005D3432"/>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75F"/>
    <w:rsid w:val="005E2BF7"/>
    <w:rsid w:val="005E2CE6"/>
    <w:rsid w:val="005E318C"/>
    <w:rsid w:val="005E33C4"/>
    <w:rsid w:val="005E364C"/>
    <w:rsid w:val="005E3DC8"/>
    <w:rsid w:val="005E3E0C"/>
    <w:rsid w:val="005E3E87"/>
    <w:rsid w:val="005E41AC"/>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58EE"/>
    <w:rsid w:val="005F5917"/>
    <w:rsid w:val="005F5CD5"/>
    <w:rsid w:val="005F60D7"/>
    <w:rsid w:val="005F6258"/>
    <w:rsid w:val="005F6B3D"/>
    <w:rsid w:val="005F6F0D"/>
    <w:rsid w:val="005F7241"/>
    <w:rsid w:val="0060031D"/>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D23"/>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2D94"/>
    <w:rsid w:val="0061312F"/>
    <w:rsid w:val="00613387"/>
    <w:rsid w:val="00613388"/>
    <w:rsid w:val="0061367B"/>
    <w:rsid w:val="006136C3"/>
    <w:rsid w:val="006139CE"/>
    <w:rsid w:val="00613D79"/>
    <w:rsid w:val="00613D7F"/>
    <w:rsid w:val="006141D6"/>
    <w:rsid w:val="00614A04"/>
    <w:rsid w:val="00614D52"/>
    <w:rsid w:val="00615115"/>
    <w:rsid w:val="00615237"/>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915"/>
    <w:rsid w:val="00623ABA"/>
    <w:rsid w:val="006241A9"/>
    <w:rsid w:val="00624393"/>
    <w:rsid w:val="00624B91"/>
    <w:rsid w:val="00624EA6"/>
    <w:rsid w:val="006252E2"/>
    <w:rsid w:val="00625A89"/>
    <w:rsid w:val="00625B54"/>
    <w:rsid w:val="00626139"/>
    <w:rsid w:val="006261B1"/>
    <w:rsid w:val="00626C2F"/>
    <w:rsid w:val="00626D78"/>
    <w:rsid w:val="0062733A"/>
    <w:rsid w:val="0062742B"/>
    <w:rsid w:val="006302D0"/>
    <w:rsid w:val="006306C7"/>
    <w:rsid w:val="00630986"/>
    <w:rsid w:val="00630AC5"/>
    <w:rsid w:val="006311F8"/>
    <w:rsid w:val="00631A7C"/>
    <w:rsid w:val="00631D0F"/>
    <w:rsid w:val="00631E58"/>
    <w:rsid w:val="006322A6"/>
    <w:rsid w:val="006322DD"/>
    <w:rsid w:val="00632C39"/>
    <w:rsid w:val="00632CA3"/>
    <w:rsid w:val="00632D0C"/>
    <w:rsid w:val="00632E9C"/>
    <w:rsid w:val="00632F1C"/>
    <w:rsid w:val="0063357D"/>
    <w:rsid w:val="00633D0B"/>
    <w:rsid w:val="0063453D"/>
    <w:rsid w:val="0063529A"/>
    <w:rsid w:val="0063574B"/>
    <w:rsid w:val="0063579F"/>
    <w:rsid w:val="00635858"/>
    <w:rsid w:val="00635BAF"/>
    <w:rsid w:val="00635ED3"/>
    <w:rsid w:val="00636165"/>
    <w:rsid w:val="0063631B"/>
    <w:rsid w:val="006365AB"/>
    <w:rsid w:val="00636C8F"/>
    <w:rsid w:val="00637199"/>
    <w:rsid w:val="006375BF"/>
    <w:rsid w:val="00637C31"/>
    <w:rsid w:val="0064010D"/>
    <w:rsid w:val="0064037E"/>
    <w:rsid w:val="00640571"/>
    <w:rsid w:val="0064082B"/>
    <w:rsid w:val="00640A4D"/>
    <w:rsid w:val="00640ADA"/>
    <w:rsid w:val="00640E3B"/>
    <w:rsid w:val="00640F54"/>
    <w:rsid w:val="00641422"/>
    <w:rsid w:val="006415C0"/>
    <w:rsid w:val="00641BF8"/>
    <w:rsid w:val="00642006"/>
    <w:rsid w:val="0064218D"/>
    <w:rsid w:val="00642C4E"/>
    <w:rsid w:val="00643969"/>
    <w:rsid w:val="006441E8"/>
    <w:rsid w:val="006444C6"/>
    <w:rsid w:val="006448C7"/>
    <w:rsid w:val="00645245"/>
    <w:rsid w:val="006452FF"/>
    <w:rsid w:val="0064558D"/>
    <w:rsid w:val="006455BA"/>
    <w:rsid w:val="00645B04"/>
    <w:rsid w:val="00645F48"/>
    <w:rsid w:val="00646BDF"/>
    <w:rsid w:val="00646E26"/>
    <w:rsid w:val="00647A47"/>
    <w:rsid w:val="00647A9E"/>
    <w:rsid w:val="0065069A"/>
    <w:rsid w:val="00651304"/>
    <w:rsid w:val="006515FC"/>
    <w:rsid w:val="006516C2"/>
    <w:rsid w:val="0065180E"/>
    <w:rsid w:val="006518B2"/>
    <w:rsid w:val="0065197B"/>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0997"/>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D6D"/>
    <w:rsid w:val="006663D3"/>
    <w:rsid w:val="00666B40"/>
    <w:rsid w:val="00666E50"/>
    <w:rsid w:val="00667B9B"/>
    <w:rsid w:val="00667BCA"/>
    <w:rsid w:val="00667E90"/>
    <w:rsid w:val="0067003C"/>
    <w:rsid w:val="00670104"/>
    <w:rsid w:val="00670541"/>
    <w:rsid w:val="006709DD"/>
    <w:rsid w:val="006712FA"/>
    <w:rsid w:val="00671B36"/>
    <w:rsid w:val="00672112"/>
    <w:rsid w:val="00672456"/>
    <w:rsid w:val="00672721"/>
    <w:rsid w:val="006728EA"/>
    <w:rsid w:val="00672C88"/>
    <w:rsid w:val="0067321A"/>
    <w:rsid w:val="006734E9"/>
    <w:rsid w:val="0067366F"/>
    <w:rsid w:val="00673F5F"/>
    <w:rsid w:val="0067410C"/>
    <w:rsid w:val="006746D8"/>
    <w:rsid w:val="00674EB2"/>
    <w:rsid w:val="00674EE1"/>
    <w:rsid w:val="00675495"/>
    <w:rsid w:val="006756D0"/>
    <w:rsid w:val="0067592D"/>
    <w:rsid w:val="006761D5"/>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5D3"/>
    <w:rsid w:val="006846BF"/>
    <w:rsid w:val="006848D3"/>
    <w:rsid w:val="00684B05"/>
    <w:rsid w:val="00684FE7"/>
    <w:rsid w:val="00685048"/>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8EE"/>
    <w:rsid w:val="00692937"/>
    <w:rsid w:val="00692B05"/>
    <w:rsid w:val="006931DE"/>
    <w:rsid w:val="006931E6"/>
    <w:rsid w:val="00693306"/>
    <w:rsid w:val="00693425"/>
    <w:rsid w:val="00693B32"/>
    <w:rsid w:val="006940EF"/>
    <w:rsid w:val="006943E9"/>
    <w:rsid w:val="00694584"/>
    <w:rsid w:val="0069470E"/>
    <w:rsid w:val="00694E71"/>
    <w:rsid w:val="0069585F"/>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486"/>
    <w:rsid w:val="006A1AA3"/>
    <w:rsid w:val="006A1D1D"/>
    <w:rsid w:val="006A1F1C"/>
    <w:rsid w:val="006A2193"/>
    <w:rsid w:val="006A231E"/>
    <w:rsid w:val="006A2767"/>
    <w:rsid w:val="006A2DF2"/>
    <w:rsid w:val="006A3881"/>
    <w:rsid w:val="006A3E05"/>
    <w:rsid w:val="006A42E3"/>
    <w:rsid w:val="006A4AF3"/>
    <w:rsid w:val="006A5043"/>
    <w:rsid w:val="006A517C"/>
    <w:rsid w:val="006A534B"/>
    <w:rsid w:val="006A5506"/>
    <w:rsid w:val="006A58C5"/>
    <w:rsid w:val="006A61F3"/>
    <w:rsid w:val="006A6368"/>
    <w:rsid w:val="006A658B"/>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760C"/>
    <w:rsid w:val="006B76CD"/>
    <w:rsid w:val="006C0154"/>
    <w:rsid w:val="006C04C1"/>
    <w:rsid w:val="006C04D5"/>
    <w:rsid w:val="006C0947"/>
    <w:rsid w:val="006C0F7F"/>
    <w:rsid w:val="006C1082"/>
    <w:rsid w:val="006C13D7"/>
    <w:rsid w:val="006C146E"/>
    <w:rsid w:val="006C15AE"/>
    <w:rsid w:val="006C17C1"/>
    <w:rsid w:val="006C1F48"/>
    <w:rsid w:val="006C220E"/>
    <w:rsid w:val="006C276B"/>
    <w:rsid w:val="006C2D74"/>
    <w:rsid w:val="006C3275"/>
    <w:rsid w:val="006C3402"/>
    <w:rsid w:val="006C3FB2"/>
    <w:rsid w:val="006C437B"/>
    <w:rsid w:val="006C4522"/>
    <w:rsid w:val="006C49F6"/>
    <w:rsid w:val="006C500C"/>
    <w:rsid w:val="006C5531"/>
    <w:rsid w:val="006C5C1B"/>
    <w:rsid w:val="006C5C2A"/>
    <w:rsid w:val="006C5DFE"/>
    <w:rsid w:val="006C64E5"/>
    <w:rsid w:val="006C66F7"/>
    <w:rsid w:val="006C6D7A"/>
    <w:rsid w:val="006D04B1"/>
    <w:rsid w:val="006D077D"/>
    <w:rsid w:val="006D08B9"/>
    <w:rsid w:val="006D0A12"/>
    <w:rsid w:val="006D12CA"/>
    <w:rsid w:val="006D1A67"/>
    <w:rsid w:val="006D20FB"/>
    <w:rsid w:val="006D2654"/>
    <w:rsid w:val="006D2698"/>
    <w:rsid w:val="006D269C"/>
    <w:rsid w:val="006D2851"/>
    <w:rsid w:val="006D2C91"/>
    <w:rsid w:val="006D2E40"/>
    <w:rsid w:val="006D3137"/>
    <w:rsid w:val="006D3393"/>
    <w:rsid w:val="006D345C"/>
    <w:rsid w:val="006D35E3"/>
    <w:rsid w:val="006D4172"/>
    <w:rsid w:val="006D44B6"/>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542"/>
    <w:rsid w:val="006E05D4"/>
    <w:rsid w:val="006E161F"/>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CF0"/>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605B"/>
    <w:rsid w:val="006F7317"/>
    <w:rsid w:val="006F78CB"/>
    <w:rsid w:val="006F78F0"/>
    <w:rsid w:val="006F7AA5"/>
    <w:rsid w:val="00700181"/>
    <w:rsid w:val="00700597"/>
    <w:rsid w:val="00700991"/>
    <w:rsid w:val="00700A85"/>
    <w:rsid w:val="00700AFB"/>
    <w:rsid w:val="00700B0C"/>
    <w:rsid w:val="007017BF"/>
    <w:rsid w:val="00701C26"/>
    <w:rsid w:val="00701E8A"/>
    <w:rsid w:val="00701F63"/>
    <w:rsid w:val="007026E4"/>
    <w:rsid w:val="00702776"/>
    <w:rsid w:val="00702BB3"/>
    <w:rsid w:val="00702E7F"/>
    <w:rsid w:val="0070311C"/>
    <w:rsid w:val="00703638"/>
    <w:rsid w:val="0070387D"/>
    <w:rsid w:val="00703DB7"/>
    <w:rsid w:val="00704B67"/>
    <w:rsid w:val="00704F64"/>
    <w:rsid w:val="007058C0"/>
    <w:rsid w:val="00705CFF"/>
    <w:rsid w:val="00705E03"/>
    <w:rsid w:val="0070603F"/>
    <w:rsid w:val="007064B2"/>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853"/>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4A52"/>
    <w:rsid w:val="00725839"/>
    <w:rsid w:val="007258A7"/>
    <w:rsid w:val="00725BA0"/>
    <w:rsid w:val="00725EE5"/>
    <w:rsid w:val="0072672C"/>
    <w:rsid w:val="00726C8F"/>
    <w:rsid w:val="00726DE1"/>
    <w:rsid w:val="007278B3"/>
    <w:rsid w:val="00727BB4"/>
    <w:rsid w:val="007304D1"/>
    <w:rsid w:val="00730507"/>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E82"/>
    <w:rsid w:val="007352BC"/>
    <w:rsid w:val="0073589C"/>
    <w:rsid w:val="00736790"/>
    <w:rsid w:val="00736807"/>
    <w:rsid w:val="007369E2"/>
    <w:rsid w:val="007371E9"/>
    <w:rsid w:val="00737C4A"/>
    <w:rsid w:val="007402E8"/>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2D9"/>
    <w:rsid w:val="007504CD"/>
    <w:rsid w:val="0075092D"/>
    <w:rsid w:val="00750F91"/>
    <w:rsid w:val="00750FC8"/>
    <w:rsid w:val="007511BB"/>
    <w:rsid w:val="007514D8"/>
    <w:rsid w:val="00751622"/>
    <w:rsid w:val="0075224C"/>
    <w:rsid w:val="0075227F"/>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371"/>
    <w:rsid w:val="0076150A"/>
    <w:rsid w:val="00761574"/>
    <w:rsid w:val="00761AA8"/>
    <w:rsid w:val="00761B2F"/>
    <w:rsid w:val="007620AE"/>
    <w:rsid w:val="00762238"/>
    <w:rsid w:val="0076242F"/>
    <w:rsid w:val="00762F48"/>
    <w:rsid w:val="00762FDC"/>
    <w:rsid w:val="007635E1"/>
    <w:rsid w:val="00763BEA"/>
    <w:rsid w:val="00763EB8"/>
    <w:rsid w:val="0076418E"/>
    <w:rsid w:val="007642B7"/>
    <w:rsid w:val="0076473C"/>
    <w:rsid w:val="007648E2"/>
    <w:rsid w:val="0076491F"/>
    <w:rsid w:val="007652F8"/>
    <w:rsid w:val="00765398"/>
    <w:rsid w:val="00765C34"/>
    <w:rsid w:val="0076661F"/>
    <w:rsid w:val="00766A05"/>
    <w:rsid w:val="00766B52"/>
    <w:rsid w:val="0076708F"/>
    <w:rsid w:val="007671E9"/>
    <w:rsid w:val="007672CA"/>
    <w:rsid w:val="007673D2"/>
    <w:rsid w:val="0077094F"/>
    <w:rsid w:val="007711B7"/>
    <w:rsid w:val="00771265"/>
    <w:rsid w:val="00771AAC"/>
    <w:rsid w:val="00771E45"/>
    <w:rsid w:val="007722A1"/>
    <w:rsid w:val="00772951"/>
    <w:rsid w:val="00772CD6"/>
    <w:rsid w:val="00772D15"/>
    <w:rsid w:val="00772E23"/>
    <w:rsid w:val="007747B8"/>
    <w:rsid w:val="00775608"/>
    <w:rsid w:val="00775796"/>
    <w:rsid w:val="00775F58"/>
    <w:rsid w:val="00775F9E"/>
    <w:rsid w:val="00775FE1"/>
    <w:rsid w:val="00775FEF"/>
    <w:rsid w:val="00775FF5"/>
    <w:rsid w:val="00776189"/>
    <w:rsid w:val="00776CF3"/>
    <w:rsid w:val="00776E26"/>
    <w:rsid w:val="00777C4E"/>
    <w:rsid w:val="00780078"/>
    <w:rsid w:val="007802D8"/>
    <w:rsid w:val="007804A3"/>
    <w:rsid w:val="0078055C"/>
    <w:rsid w:val="007806BF"/>
    <w:rsid w:val="007808BF"/>
    <w:rsid w:val="0078090C"/>
    <w:rsid w:val="00780A65"/>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7EA"/>
    <w:rsid w:val="007A5E20"/>
    <w:rsid w:val="007A68D8"/>
    <w:rsid w:val="007A7B2A"/>
    <w:rsid w:val="007A7B4E"/>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FFA"/>
    <w:rsid w:val="007C6042"/>
    <w:rsid w:val="007C6064"/>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43C8"/>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34C"/>
    <w:rsid w:val="007E31B1"/>
    <w:rsid w:val="007E32BC"/>
    <w:rsid w:val="007E3760"/>
    <w:rsid w:val="007E3DB0"/>
    <w:rsid w:val="007E4617"/>
    <w:rsid w:val="007E49C4"/>
    <w:rsid w:val="007E5514"/>
    <w:rsid w:val="007E5721"/>
    <w:rsid w:val="007E5B9A"/>
    <w:rsid w:val="007E5DE9"/>
    <w:rsid w:val="007E6CF7"/>
    <w:rsid w:val="007E6D57"/>
    <w:rsid w:val="007E6FCD"/>
    <w:rsid w:val="007E7566"/>
    <w:rsid w:val="007E76D3"/>
    <w:rsid w:val="007E77EB"/>
    <w:rsid w:val="007F0744"/>
    <w:rsid w:val="007F0DD5"/>
    <w:rsid w:val="007F0E6D"/>
    <w:rsid w:val="007F153A"/>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6B9"/>
    <w:rsid w:val="0083070A"/>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154E"/>
    <w:rsid w:val="00841B80"/>
    <w:rsid w:val="00841FB0"/>
    <w:rsid w:val="00842007"/>
    <w:rsid w:val="008420C1"/>
    <w:rsid w:val="008421F5"/>
    <w:rsid w:val="0084287E"/>
    <w:rsid w:val="00842DFF"/>
    <w:rsid w:val="00842FCD"/>
    <w:rsid w:val="0084327E"/>
    <w:rsid w:val="0084352C"/>
    <w:rsid w:val="00843D2D"/>
    <w:rsid w:val="00843E86"/>
    <w:rsid w:val="008442B2"/>
    <w:rsid w:val="0084446D"/>
    <w:rsid w:val="00844B7F"/>
    <w:rsid w:val="00844D96"/>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B47"/>
    <w:rsid w:val="00864961"/>
    <w:rsid w:val="00864A08"/>
    <w:rsid w:val="00864C62"/>
    <w:rsid w:val="0086501C"/>
    <w:rsid w:val="00865025"/>
    <w:rsid w:val="008650B1"/>
    <w:rsid w:val="00865A03"/>
    <w:rsid w:val="00866598"/>
    <w:rsid w:val="00866998"/>
    <w:rsid w:val="00866EFA"/>
    <w:rsid w:val="00867310"/>
    <w:rsid w:val="008675B8"/>
    <w:rsid w:val="00867973"/>
    <w:rsid w:val="00871668"/>
    <w:rsid w:val="00871670"/>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493"/>
    <w:rsid w:val="00890B2E"/>
    <w:rsid w:val="008919A1"/>
    <w:rsid w:val="00891DA0"/>
    <w:rsid w:val="00891DEA"/>
    <w:rsid w:val="008920BA"/>
    <w:rsid w:val="00892D9B"/>
    <w:rsid w:val="00893536"/>
    <w:rsid w:val="008940F0"/>
    <w:rsid w:val="00894701"/>
    <w:rsid w:val="0089477A"/>
    <w:rsid w:val="00895A85"/>
    <w:rsid w:val="00895B0D"/>
    <w:rsid w:val="00895E1A"/>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B64"/>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1CF"/>
    <w:rsid w:val="008A6953"/>
    <w:rsid w:val="008A6CED"/>
    <w:rsid w:val="008A6F8B"/>
    <w:rsid w:val="008A7116"/>
    <w:rsid w:val="008B005E"/>
    <w:rsid w:val="008B0321"/>
    <w:rsid w:val="008B0EF4"/>
    <w:rsid w:val="008B16D1"/>
    <w:rsid w:val="008B17C3"/>
    <w:rsid w:val="008B1877"/>
    <w:rsid w:val="008B19A6"/>
    <w:rsid w:val="008B2111"/>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B44"/>
    <w:rsid w:val="008B5F04"/>
    <w:rsid w:val="008B65EB"/>
    <w:rsid w:val="008B694B"/>
    <w:rsid w:val="008B6B31"/>
    <w:rsid w:val="008B6D7A"/>
    <w:rsid w:val="008B755F"/>
    <w:rsid w:val="008C033B"/>
    <w:rsid w:val="008C041E"/>
    <w:rsid w:val="008C0A54"/>
    <w:rsid w:val="008C0D7B"/>
    <w:rsid w:val="008C0DCF"/>
    <w:rsid w:val="008C0F92"/>
    <w:rsid w:val="008C17DE"/>
    <w:rsid w:val="008C2C5F"/>
    <w:rsid w:val="008C31F5"/>
    <w:rsid w:val="008C3D1B"/>
    <w:rsid w:val="008C4AD0"/>
    <w:rsid w:val="008C4DE8"/>
    <w:rsid w:val="008C58B8"/>
    <w:rsid w:val="008C5EEB"/>
    <w:rsid w:val="008C6031"/>
    <w:rsid w:val="008C62E6"/>
    <w:rsid w:val="008C65B6"/>
    <w:rsid w:val="008C692F"/>
    <w:rsid w:val="008C7158"/>
    <w:rsid w:val="008C726E"/>
    <w:rsid w:val="008C76CF"/>
    <w:rsid w:val="008C7947"/>
    <w:rsid w:val="008C79E0"/>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4AF"/>
    <w:rsid w:val="008D5B2F"/>
    <w:rsid w:val="008D5F80"/>
    <w:rsid w:val="008D6003"/>
    <w:rsid w:val="008D6403"/>
    <w:rsid w:val="008D65AE"/>
    <w:rsid w:val="008D68D1"/>
    <w:rsid w:val="008D708B"/>
    <w:rsid w:val="008D71BA"/>
    <w:rsid w:val="008D7729"/>
    <w:rsid w:val="008E06D4"/>
    <w:rsid w:val="008E0C26"/>
    <w:rsid w:val="008E0F7A"/>
    <w:rsid w:val="008E21B6"/>
    <w:rsid w:val="008E2716"/>
    <w:rsid w:val="008E29D3"/>
    <w:rsid w:val="008E319C"/>
    <w:rsid w:val="008E31AC"/>
    <w:rsid w:val="008E3585"/>
    <w:rsid w:val="008E362F"/>
    <w:rsid w:val="008E376D"/>
    <w:rsid w:val="008E3944"/>
    <w:rsid w:val="008E3FD6"/>
    <w:rsid w:val="008E40B1"/>
    <w:rsid w:val="008E41AC"/>
    <w:rsid w:val="008E455B"/>
    <w:rsid w:val="008E49E9"/>
    <w:rsid w:val="008E503D"/>
    <w:rsid w:val="008E5224"/>
    <w:rsid w:val="008E5256"/>
    <w:rsid w:val="008E53BD"/>
    <w:rsid w:val="008E54BF"/>
    <w:rsid w:val="008E5792"/>
    <w:rsid w:val="008E5BDB"/>
    <w:rsid w:val="008E5BF0"/>
    <w:rsid w:val="008E5C59"/>
    <w:rsid w:val="008E5F03"/>
    <w:rsid w:val="008E6295"/>
    <w:rsid w:val="008E6472"/>
    <w:rsid w:val="008E6781"/>
    <w:rsid w:val="008E6E3D"/>
    <w:rsid w:val="008E6F1C"/>
    <w:rsid w:val="008E6F25"/>
    <w:rsid w:val="008E7440"/>
    <w:rsid w:val="008F02EF"/>
    <w:rsid w:val="008F04D7"/>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22D4"/>
    <w:rsid w:val="009027EF"/>
    <w:rsid w:val="00902A20"/>
    <w:rsid w:val="00902A69"/>
    <w:rsid w:val="00902CF3"/>
    <w:rsid w:val="00903097"/>
    <w:rsid w:val="009036DF"/>
    <w:rsid w:val="00903BB7"/>
    <w:rsid w:val="0090457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10154"/>
    <w:rsid w:val="00910747"/>
    <w:rsid w:val="00910D0F"/>
    <w:rsid w:val="0091176F"/>
    <w:rsid w:val="00911FB4"/>
    <w:rsid w:val="00912AF2"/>
    <w:rsid w:val="009134A0"/>
    <w:rsid w:val="0091357E"/>
    <w:rsid w:val="009136DE"/>
    <w:rsid w:val="009142D8"/>
    <w:rsid w:val="00914CF4"/>
    <w:rsid w:val="00915921"/>
    <w:rsid w:val="00915AC1"/>
    <w:rsid w:val="00915ACF"/>
    <w:rsid w:val="00915BF2"/>
    <w:rsid w:val="00915D68"/>
    <w:rsid w:val="00915E94"/>
    <w:rsid w:val="00916218"/>
    <w:rsid w:val="00916385"/>
    <w:rsid w:val="00916551"/>
    <w:rsid w:val="00916829"/>
    <w:rsid w:val="0091736E"/>
    <w:rsid w:val="009173AC"/>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6149"/>
    <w:rsid w:val="00926448"/>
    <w:rsid w:val="0092658D"/>
    <w:rsid w:val="00926842"/>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531"/>
    <w:rsid w:val="00932F7C"/>
    <w:rsid w:val="00932FBA"/>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C00"/>
    <w:rsid w:val="0094282C"/>
    <w:rsid w:val="00942C16"/>
    <w:rsid w:val="00942EBC"/>
    <w:rsid w:val="00942FD6"/>
    <w:rsid w:val="009434E0"/>
    <w:rsid w:val="009435EB"/>
    <w:rsid w:val="00943653"/>
    <w:rsid w:val="00943724"/>
    <w:rsid w:val="00943D19"/>
    <w:rsid w:val="0094413D"/>
    <w:rsid w:val="009444A9"/>
    <w:rsid w:val="00944BFF"/>
    <w:rsid w:val="00944FE8"/>
    <w:rsid w:val="00945527"/>
    <w:rsid w:val="009458E5"/>
    <w:rsid w:val="00945ABE"/>
    <w:rsid w:val="00945C39"/>
    <w:rsid w:val="009461A2"/>
    <w:rsid w:val="009465B4"/>
    <w:rsid w:val="0094676B"/>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603B4"/>
    <w:rsid w:val="00961F1C"/>
    <w:rsid w:val="0096208D"/>
    <w:rsid w:val="009626ED"/>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25D5"/>
    <w:rsid w:val="00982A06"/>
    <w:rsid w:val="00982C63"/>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CEF"/>
    <w:rsid w:val="0098755A"/>
    <w:rsid w:val="00987598"/>
    <w:rsid w:val="0098776A"/>
    <w:rsid w:val="00987773"/>
    <w:rsid w:val="00987A99"/>
    <w:rsid w:val="00987E05"/>
    <w:rsid w:val="00987FCA"/>
    <w:rsid w:val="0099115F"/>
    <w:rsid w:val="00991917"/>
    <w:rsid w:val="00991A6C"/>
    <w:rsid w:val="00991F78"/>
    <w:rsid w:val="00993853"/>
    <w:rsid w:val="009938DC"/>
    <w:rsid w:val="00993F95"/>
    <w:rsid w:val="009942AB"/>
    <w:rsid w:val="009942F1"/>
    <w:rsid w:val="009946AC"/>
    <w:rsid w:val="009948FD"/>
    <w:rsid w:val="0099499A"/>
    <w:rsid w:val="00994AC9"/>
    <w:rsid w:val="00994F2A"/>
    <w:rsid w:val="00995567"/>
    <w:rsid w:val="00995751"/>
    <w:rsid w:val="00995B2E"/>
    <w:rsid w:val="00995FE7"/>
    <w:rsid w:val="00996AA3"/>
    <w:rsid w:val="00996B41"/>
    <w:rsid w:val="00996D6A"/>
    <w:rsid w:val="00996DA8"/>
    <w:rsid w:val="0099740B"/>
    <w:rsid w:val="0099777E"/>
    <w:rsid w:val="00997797"/>
    <w:rsid w:val="009A074F"/>
    <w:rsid w:val="009A0B58"/>
    <w:rsid w:val="009A106E"/>
    <w:rsid w:val="009A1705"/>
    <w:rsid w:val="009A1753"/>
    <w:rsid w:val="009A1879"/>
    <w:rsid w:val="009A1C6E"/>
    <w:rsid w:val="009A22E7"/>
    <w:rsid w:val="009A2534"/>
    <w:rsid w:val="009A2ADC"/>
    <w:rsid w:val="009A2DE4"/>
    <w:rsid w:val="009A2EB8"/>
    <w:rsid w:val="009A3C67"/>
    <w:rsid w:val="009A3F43"/>
    <w:rsid w:val="009A41DD"/>
    <w:rsid w:val="009A446D"/>
    <w:rsid w:val="009A4705"/>
    <w:rsid w:val="009A5171"/>
    <w:rsid w:val="009A52E8"/>
    <w:rsid w:val="009A58D9"/>
    <w:rsid w:val="009A5A36"/>
    <w:rsid w:val="009A5E0A"/>
    <w:rsid w:val="009A63D8"/>
    <w:rsid w:val="009A69E5"/>
    <w:rsid w:val="009A75B0"/>
    <w:rsid w:val="009A7856"/>
    <w:rsid w:val="009A7B33"/>
    <w:rsid w:val="009A7BB7"/>
    <w:rsid w:val="009A7C6D"/>
    <w:rsid w:val="009A7D51"/>
    <w:rsid w:val="009A7E4B"/>
    <w:rsid w:val="009B1758"/>
    <w:rsid w:val="009B1BA2"/>
    <w:rsid w:val="009B23AA"/>
    <w:rsid w:val="009B2788"/>
    <w:rsid w:val="009B2D92"/>
    <w:rsid w:val="009B3B26"/>
    <w:rsid w:val="009B40C3"/>
    <w:rsid w:val="009B4299"/>
    <w:rsid w:val="009B4A5C"/>
    <w:rsid w:val="009B4A87"/>
    <w:rsid w:val="009B4E5B"/>
    <w:rsid w:val="009B5061"/>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83"/>
    <w:rsid w:val="009C04BB"/>
    <w:rsid w:val="009C0519"/>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CEF"/>
    <w:rsid w:val="009C75E9"/>
    <w:rsid w:val="009C799D"/>
    <w:rsid w:val="009D018A"/>
    <w:rsid w:val="009D039D"/>
    <w:rsid w:val="009D1E02"/>
    <w:rsid w:val="009D2C05"/>
    <w:rsid w:val="009D2E1C"/>
    <w:rsid w:val="009D311C"/>
    <w:rsid w:val="009D4100"/>
    <w:rsid w:val="009D43F5"/>
    <w:rsid w:val="009D4939"/>
    <w:rsid w:val="009D4A4A"/>
    <w:rsid w:val="009D4F37"/>
    <w:rsid w:val="009D5648"/>
    <w:rsid w:val="009D59FB"/>
    <w:rsid w:val="009D66D0"/>
    <w:rsid w:val="009D6C21"/>
    <w:rsid w:val="009D7748"/>
    <w:rsid w:val="009D792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BE5"/>
    <w:rsid w:val="009E3E7E"/>
    <w:rsid w:val="009E4058"/>
    <w:rsid w:val="009E445B"/>
    <w:rsid w:val="009E4625"/>
    <w:rsid w:val="009E48BF"/>
    <w:rsid w:val="009E492C"/>
    <w:rsid w:val="009E5163"/>
    <w:rsid w:val="009E5228"/>
    <w:rsid w:val="009E59E8"/>
    <w:rsid w:val="009E5AA1"/>
    <w:rsid w:val="009E5E84"/>
    <w:rsid w:val="009E5E8D"/>
    <w:rsid w:val="009E604A"/>
    <w:rsid w:val="009E614A"/>
    <w:rsid w:val="009E63C7"/>
    <w:rsid w:val="009E6715"/>
    <w:rsid w:val="009E6D59"/>
    <w:rsid w:val="009E70CC"/>
    <w:rsid w:val="009E71D7"/>
    <w:rsid w:val="009E7DC6"/>
    <w:rsid w:val="009F055D"/>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7BB"/>
    <w:rsid w:val="00A05D7F"/>
    <w:rsid w:val="00A05EED"/>
    <w:rsid w:val="00A0600E"/>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346A"/>
    <w:rsid w:val="00A13547"/>
    <w:rsid w:val="00A1393A"/>
    <w:rsid w:val="00A13DFA"/>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D87"/>
    <w:rsid w:val="00A23F62"/>
    <w:rsid w:val="00A23F8B"/>
    <w:rsid w:val="00A24915"/>
    <w:rsid w:val="00A251B4"/>
    <w:rsid w:val="00A25279"/>
    <w:rsid w:val="00A253E8"/>
    <w:rsid w:val="00A25C0F"/>
    <w:rsid w:val="00A25D79"/>
    <w:rsid w:val="00A25DEB"/>
    <w:rsid w:val="00A26890"/>
    <w:rsid w:val="00A26E23"/>
    <w:rsid w:val="00A27087"/>
    <w:rsid w:val="00A2754C"/>
    <w:rsid w:val="00A27DF2"/>
    <w:rsid w:val="00A300FF"/>
    <w:rsid w:val="00A30E63"/>
    <w:rsid w:val="00A3105D"/>
    <w:rsid w:val="00A317C1"/>
    <w:rsid w:val="00A31B10"/>
    <w:rsid w:val="00A32CE2"/>
    <w:rsid w:val="00A32E9C"/>
    <w:rsid w:val="00A333E2"/>
    <w:rsid w:val="00A33583"/>
    <w:rsid w:val="00A33CB8"/>
    <w:rsid w:val="00A34161"/>
    <w:rsid w:val="00A34342"/>
    <w:rsid w:val="00A3438E"/>
    <w:rsid w:val="00A34929"/>
    <w:rsid w:val="00A34A83"/>
    <w:rsid w:val="00A34F23"/>
    <w:rsid w:val="00A352B2"/>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710"/>
    <w:rsid w:val="00A42888"/>
    <w:rsid w:val="00A42AE7"/>
    <w:rsid w:val="00A44B55"/>
    <w:rsid w:val="00A44DBC"/>
    <w:rsid w:val="00A455FE"/>
    <w:rsid w:val="00A45F51"/>
    <w:rsid w:val="00A46210"/>
    <w:rsid w:val="00A464B5"/>
    <w:rsid w:val="00A4665D"/>
    <w:rsid w:val="00A46E09"/>
    <w:rsid w:val="00A471B9"/>
    <w:rsid w:val="00A47470"/>
    <w:rsid w:val="00A4787D"/>
    <w:rsid w:val="00A50C46"/>
    <w:rsid w:val="00A50CC5"/>
    <w:rsid w:val="00A514E6"/>
    <w:rsid w:val="00A52126"/>
    <w:rsid w:val="00A521BE"/>
    <w:rsid w:val="00A53365"/>
    <w:rsid w:val="00A533DC"/>
    <w:rsid w:val="00A533F5"/>
    <w:rsid w:val="00A53603"/>
    <w:rsid w:val="00A53B90"/>
    <w:rsid w:val="00A54C9F"/>
    <w:rsid w:val="00A54D36"/>
    <w:rsid w:val="00A551FD"/>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28E"/>
    <w:rsid w:val="00A723ED"/>
    <w:rsid w:val="00A725AD"/>
    <w:rsid w:val="00A72926"/>
    <w:rsid w:val="00A72A5D"/>
    <w:rsid w:val="00A73569"/>
    <w:rsid w:val="00A74036"/>
    <w:rsid w:val="00A7433C"/>
    <w:rsid w:val="00A74344"/>
    <w:rsid w:val="00A744AB"/>
    <w:rsid w:val="00A744FF"/>
    <w:rsid w:val="00A74832"/>
    <w:rsid w:val="00A74CE0"/>
    <w:rsid w:val="00A757B7"/>
    <w:rsid w:val="00A75A4F"/>
    <w:rsid w:val="00A75DAC"/>
    <w:rsid w:val="00A760D5"/>
    <w:rsid w:val="00A76491"/>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BE3"/>
    <w:rsid w:val="00A81E75"/>
    <w:rsid w:val="00A81F98"/>
    <w:rsid w:val="00A821BF"/>
    <w:rsid w:val="00A823C0"/>
    <w:rsid w:val="00A824B5"/>
    <w:rsid w:val="00A827F7"/>
    <w:rsid w:val="00A82B27"/>
    <w:rsid w:val="00A82B34"/>
    <w:rsid w:val="00A8300F"/>
    <w:rsid w:val="00A834FB"/>
    <w:rsid w:val="00A839E1"/>
    <w:rsid w:val="00A842F9"/>
    <w:rsid w:val="00A84372"/>
    <w:rsid w:val="00A8462B"/>
    <w:rsid w:val="00A85056"/>
    <w:rsid w:val="00A85543"/>
    <w:rsid w:val="00A859C0"/>
    <w:rsid w:val="00A85E76"/>
    <w:rsid w:val="00A8634F"/>
    <w:rsid w:val="00A8674F"/>
    <w:rsid w:val="00A87920"/>
    <w:rsid w:val="00A87A7C"/>
    <w:rsid w:val="00A905F9"/>
    <w:rsid w:val="00A906C9"/>
    <w:rsid w:val="00A909CD"/>
    <w:rsid w:val="00A90F9D"/>
    <w:rsid w:val="00A91D4F"/>
    <w:rsid w:val="00A91DBE"/>
    <w:rsid w:val="00A91DD6"/>
    <w:rsid w:val="00A91F07"/>
    <w:rsid w:val="00A91F7E"/>
    <w:rsid w:val="00A91FCB"/>
    <w:rsid w:val="00A9249F"/>
    <w:rsid w:val="00A924C1"/>
    <w:rsid w:val="00A927B3"/>
    <w:rsid w:val="00A92A79"/>
    <w:rsid w:val="00A92E60"/>
    <w:rsid w:val="00A931AB"/>
    <w:rsid w:val="00A93704"/>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7D43"/>
    <w:rsid w:val="00A97D68"/>
    <w:rsid w:val="00A97FEF"/>
    <w:rsid w:val="00AA0361"/>
    <w:rsid w:val="00AA0628"/>
    <w:rsid w:val="00AA062B"/>
    <w:rsid w:val="00AA1242"/>
    <w:rsid w:val="00AA1C46"/>
    <w:rsid w:val="00AA1E45"/>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505C"/>
    <w:rsid w:val="00AA529F"/>
    <w:rsid w:val="00AA5BC3"/>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8E"/>
    <w:rsid w:val="00AC35AB"/>
    <w:rsid w:val="00AC3B2A"/>
    <w:rsid w:val="00AC4714"/>
    <w:rsid w:val="00AC4AEF"/>
    <w:rsid w:val="00AC4B6E"/>
    <w:rsid w:val="00AC4C0C"/>
    <w:rsid w:val="00AC4C3A"/>
    <w:rsid w:val="00AC52CF"/>
    <w:rsid w:val="00AC5901"/>
    <w:rsid w:val="00AC5F02"/>
    <w:rsid w:val="00AC6138"/>
    <w:rsid w:val="00AC6203"/>
    <w:rsid w:val="00AC639D"/>
    <w:rsid w:val="00AC6B88"/>
    <w:rsid w:val="00AC6CD6"/>
    <w:rsid w:val="00AC786D"/>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453"/>
    <w:rsid w:val="00AD348A"/>
    <w:rsid w:val="00AD369F"/>
    <w:rsid w:val="00AD3EA6"/>
    <w:rsid w:val="00AD41E0"/>
    <w:rsid w:val="00AD4A33"/>
    <w:rsid w:val="00AD4C6E"/>
    <w:rsid w:val="00AD4C93"/>
    <w:rsid w:val="00AD5108"/>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7C0"/>
    <w:rsid w:val="00AE211D"/>
    <w:rsid w:val="00AE2530"/>
    <w:rsid w:val="00AE2BD4"/>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7BA"/>
    <w:rsid w:val="00AE5DD9"/>
    <w:rsid w:val="00AE5FD0"/>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DE5"/>
    <w:rsid w:val="00AF4597"/>
    <w:rsid w:val="00AF467B"/>
    <w:rsid w:val="00AF4920"/>
    <w:rsid w:val="00AF51E6"/>
    <w:rsid w:val="00AF5343"/>
    <w:rsid w:val="00AF59B3"/>
    <w:rsid w:val="00AF616E"/>
    <w:rsid w:val="00AF6521"/>
    <w:rsid w:val="00AF6D31"/>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40F0"/>
    <w:rsid w:val="00B041F1"/>
    <w:rsid w:val="00B04C7C"/>
    <w:rsid w:val="00B04CC6"/>
    <w:rsid w:val="00B0500D"/>
    <w:rsid w:val="00B05424"/>
    <w:rsid w:val="00B05D3A"/>
    <w:rsid w:val="00B06541"/>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DC9"/>
    <w:rsid w:val="00B30E73"/>
    <w:rsid w:val="00B31B7E"/>
    <w:rsid w:val="00B31EAC"/>
    <w:rsid w:val="00B3252A"/>
    <w:rsid w:val="00B3292C"/>
    <w:rsid w:val="00B331DA"/>
    <w:rsid w:val="00B33960"/>
    <w:rsid w:val="00B343E1"/>
    <w:rsid w:val="00B34B8A"/>
    <w:rsid w:val="00B34C38"/>
    <w:rsid w:val="00B34FED"/>
    <w:rsid w:val="00B35288"/>
    <w:rsid w:val="00B352A0"/>
    <w:rsid w:val="00B35491"/>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80B"/>
    <w:rsid w:val="00B41842"/>
    <w:rsid w:val="00B418D3"/>
    <w:rsid w:val="00B42117"/>
    <w:rsid w:val="00B42267"/>
    <w:rsid w:val="00B424E5"/>
    <w:rsid w:val="00B4272C"/>
    <w:rsid w:val="00B42B2C"/>
    <w:rsid w:val="00B4335B"/>
    <w:rsid w:val="00B441BC"/>
    <w:rsid w:val="00B4428F"/>
    <w:rsid w:val="00B44581"/>
    <w:rsid w:val="00B44EB9"/>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53FF"/>
    <w:rsid w:val="00B555FA"/>
    <w:rsid w:val="00B55792"/>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8B1"/>
    <w:rsid w:val="00B73ABE"/>
    <w:rsid w:val="00B744FB"/>
    <w:rsid w:val="00B746DA"/>
    <w:rsid w:val="00B746F9"/>
    <w:rsid w:val="00B74A5F"/>
    <w:rsid w:val="00B7571A"/>
    <w:rsid w:val="00B75935"/>
    <w:rsid w:val="00B75997"/>
    <w:rsid w:val="00B7603C"/>
    <w:rsid w:val="00B77187"/>
    <w:rsid w:val="00B77227"/>
    <w:rsid w:val="00B77A02"/>
    <w:rsid w:val="00B77BF0"/>
    <w:rsid w:val="00B80FEB"/>
    <w:rsid w:val="00B81301"/>
    <w:rsid w:val="00B81407"/>
    <w:rsid w:val="00B815EA"/>
    <w:rsid w:val="00B8192C"/>
    <w:rsid w:val="00B81DEA"/>
    <w:rsid w:val="00B82794"/>
    <w:rsid w:val="00B82896"/>
    <w:rsid w:val="00B82AB5"/>
    <w:rsid w:val="00B83034"/>
    <w:rsid w:val="00B831ED"/>
    <w:rsid w:val="00B837ED"/>
    <w:rsid w:val="00B83AC4"/>
    <w:rsid w:val="00B83B33"/>
    <w:rsid w:val="00B84634"/>
    <w:rsid w:val="00B8481D"/>
    <w:rsid w:val="00B84AD3"/>
    <w:rsid w:val="00B84F8A"/>
    <w:rsid w:val="00B850F0"/>
    <w:rsid w:val="00B86963"/>
    <w:rsid w:val="00B86F13"/>
    <w:rsid w:val="00B87377"/>
    <w:rsid w:val="00B87768"/>
    <w:rsid w:val="00B878A8"/>
    <w:rsid w:val="00B905B0"/>
    <w:rsid w:val="00B906BF"/>
    <w:rsid w:val="00B90A34"/>
    <w:rsid w:val="00B90A78"/>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C9D"/>
    <w:rsid w:val="00BA01E8"/>
    <w:rsid w:val="00BA025C"/>
    <w:rsid w:val="00BA029E"/>
    <w:rsid w:val="00BA05B8"/>
    <w:rsid w:val="00BA096B"/>
    <w:rsid w:val="00BA0ADA"/>
    <w:rsid w:val="00BA0B67"/>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F05"/>
    <w:rsid w:val="00BC3244"/>
    <w:rsid w:val="00BC45BA"/>
    <w:rsid w:val="00BC45EF"/>
    <w:rsid w:val="00BC4B42"/>
    <w:rsid w:val="00BC4B85"/>
    <w:rsid w:val="00BC4F07"/>
    <w:rsid w:val="00BC63E7"/>
    <w:rsid w:val="00BC6402"/>
    <w:rsid w:val="00BC644F"/>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406B"/>
    <w:rsid w:val="00BD46BD"/>
    <w:rsid w:val="00BD4726"/>
    <w:rsid w:val="00BD490B"/>
    <w:rsid w:val="00BD4952"/>
    <w:rsid w:val="00BD4998"/>
    <w:rsid w:val="00BD4FBB"/>
    <w:rsid w:val="00BD5151"/>
    <w:rsid w:val="00BD51B0"/>
    <w:rsid w:val="00BD58F1"/>
    <w:rsid w:val="00BD5B26"/>
    <w:rsid w:val="00BD5EA8"/>
    <w:rsid w:val="00BD6322"/>
    <w:rsid w:val="00BD64FC"/>
    <w:rsid w:val="00BD65A8"/>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2F1"/>
    <w:rsid w:val="00BE3493"/>
    <w:rsid w:val="00BE389B"/>
    <w:rsid w:val="00BE39BD"/>
    <w:rsid w:val="00BE3FCB"/>
    <w:rsid w:val="00BE4020"/>
    <w:rsid w:val="00BE450F"/>
    <w:rsid w:val="00BE4E9D"/>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AE8"/>
    <w:rsid w:val="00C03B66"/>
    <w:rsid w:val="00C0498D"/>
    <w:rsid w:val="00C04A5E"/>
    <w:rsid w:val="00C05B5A"/>
    <w:rsid w:val="00C05FC1"/>
    <w:rsid w:val="00C061E2"/>
    <w:rsid w:val="00C069F2"/>
    <w:rsid w:val="00C06C91"/>
    <w:rsid w:val="00C06D09"/>
    <w:rsid w:val="00C0703F"/>
    <w:rsid w:val="00C0776E"/>
    <w:rsid w:val="00C07D2E"/>
    <w:rsid w:val="00C10201"/>
    <w:rsid w:val="00C10206"/>
    <w:rsid w:val="00C10284"/>
    <w:rsid w:val="00C103F2"/>
    <w:rsid w:val="00C10A1B"/>
    <w:rsid w:val="00C10CB0"/>
    <w:rsid w:val="00C10F64"/>
    <w:rsid w:val="00C113A5"/>
    <w:rsid w:val="00C1164C"/>
    <w:rsid w:val="00C11A54"/>
    <w:rsid w:val="00C120A1"/>
    <w:rsid w:val="00C12476"/>
    <w:rsid w:val="00C1252D"/>
    <w:rsid w:val="00C126F9"/>
    <w:rsid w:val="00C12E8B"/>
    <w:rsid w:val="00C13290"/>
    <w:rsid w:val="00C13624"/>
    <w:rsid w:val="00C13A54"/>
    <w:rsid w:val="00C13EF9"/>
    <w:rsid w:val="00C15245"/>
    <w:rsid w:val="00C15878"/>
    <w:rsid w:val="00C15DB1"/>
    <w:rsid w:val="00C1658C"/>
    <w:rsid w:val="00C16826"/>
    <w:rsid w:val="00C16884"/>
    <w:rsid w:val="00C1697E"/>
    <w:rsid w:val="00C16E72"/>
    <w:rsid w:val="00C17273"/>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BD2"/>
    <w:rsid w:val="00C25C95"/>
    <w:rsid w:val="00C26672"/>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30F"/>
    <w:rsid w:val="00C42827"/>
    <w:rsid w:val="00C42F67"/>
    <w:rsid w:val="00C433BD"/>
    <w:rsid w:val="00C43999"/>
    <w:rsid w:val="00C43D8F"/>
    <w:rsid w:val="00C4413C"/>
    <w:rsid w:val="00C44883"/>
    <w:rsid w:val="00C44CAB"/>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EC6"/>
    <w:rsid w:val="00C5189A"/>
    <w:rsid w:val="00C51D85"/>
    <w:rsid w:val="00C51F16"/>
    <w:rsid w:val="00C52007"/>
    <w:rsid w:val="00C5279C"/>
    <w:rsid w:val="00C527E8"/>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2A6D"/>
    <w:rsid w:val="00C62BDF"/>
    <w:rsid w:val="00C62C53"/>
    <w:rsid w:val="00C62F85"/>
    <w:rsid w:val="00C634FD"/>
    <w:rsid w:val="00C636CF"/>
    <w:rsid w:val="00C64705"/>
    <w:rsid w:val="00C64736"/>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624E"/>
    <w:rsid w:val="00C864A7"/>
    <w:rsid w:val="00C86BB2"/>
    <w:rsid w:val="00C87064"/>
    <w:rsid w:val="00C8766A"/>
    <w:rsid w:val="00C87BBD"/>
    <w:rsid w:val="00C87CAE"/>
    <w:rsid w:val="00C87E3A"/>
    <w:rsid w:val="00C903C0"/>
    <w:rsid w:val="00C90535"/>
    <w:rsid w:val="00C91511"/>
    <w:rsid w:val="00C917CF"/>
    <w:rsid w:val="00C91CD5"/>
    <w:rsid w:val="00C9254A"/>
    <w:rsid w:val="00C92636"/>
    <w:rsid w:val="00C92AA4"/>
    <w:rsid w:val="00C92BA0"/>
    <w:rsid w:val="00C92D2C"/>
    <w:rsid w:val="00C92DB7"/>
    <w:rsid w:val="00C92E58"/>
    <w:rsid w:val="00C93241"/>
    <w:rsid w:val="00C9396D"/>
    <w:rsid w:val="00C942AE"/>
    <w:rsid w:val="00C94557"/>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8A"/>
    <w:rsid w:val="00CA7418"/>
    <w:rsid w:val="00CA7928"/>
    <w:rsid w:val="00CA7C55"/>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4CD"/>
    <w:rsid w:val="00CC6694"/>
    <w:rsid w:val="00CC7046"/>
    <w:rsid w:val="00CC7C7D"/>
    <w:rsid w:val="00CD0098"/>
    <w:rsid w:val="00CD0401"/>
    <w:rsid w:val="00CD0659"/>
    <w:rsid w:val="00CD0DB0"/>
    <w:rsid w:val="00CD10D3"/>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1E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3866"/>
    <w:rsid w:val="00CF38DD"/>
    <w:rsid w:val="00CF3DAB"/>
    <w:rsid w:val="00CF3FA3"/>
    <w:rsid w:val="00CF4299"/>
    <w:rsid w:val="00CF4498"/>
    <w:rsid w:val="00CF5ACA"/>
    <w:rsid w:val="00CF5B5A"/>
    <w:rsid w:val="00CF5CC8"/>
    <w:rsid w:val="00CF6E31"/>
    <w:rsid w:val="00CF6E9A"/>
    <w:rsid w:val="00CF76F5"/>
    <w:rsid w:val="00CF76FB"/>
    <w:rsid w:val="00CF7A2E"/>
    <w:rsid w:val="00D00382"/>
    <w:rsid w:val="00D008AF"/>
    <w:rsid w:val="00D00D76"/>
    <w:rsid w:val="00D010E9"/>
    <w:rsid w:val="00D01617"/>
    <w:rsid w:val="00D023D8"/>
    <w:rsid w:val="00D02A97"/>
    <w:rsid w:val="00D02D41"/>
    <w:rsid w:val="00D02FB3"/>
    <w:rsid w:val="00D035C0"/>
    <w:rsid w:val="00D03807"/>
    <w:rsid w:val="00D03B4A"/>
    <w:rsid w:val="00D03B65"/>
    <w:rsid w:val="00D04329"/>
    <w:rsid w:val="00D04555"/>
    <w:rsid w:val="00D055E5"/>
    <w:rsid w:val="00D059E4"/>
    <w:rsid w:val="00D05AC8"/>
    <w:rsid w:val="00D05C4E"/>
    <w:rsid w:val="00D06139"/>
    <w:rsid w:val="00D06909"/>
    <w:rsid w:val="00D07121"/>
    <w:rsid w:val="00D07AE2"/>
    <w:rsid w:val="00D1079D"/>
    <w:rsid w:val="00D11199"/>
    <w:rsid w:val="00D116C5"/>
    <w:rsid w:val="00D11A04"/>
    <w:rsid w:val="00D126C5"/>
    <w:rsid w:val="00D12728"/>
    <w:rsid w:val="00D12C39"/>
    <w:rsid w:val="00D12E29"/>
    <w:rsid w:val="00D130B4"/>
    <w:rsid w:val="00D1368E"/>
    <w:rsid w:val="00D13709"/>
    <w:rsid w:val="00D13B59"/>
    <w:rsid w:val="00D13D20"/>
    <w:rsid w:val="00D13DD6"/>
    <w:rsid w:val="00D13DF5"/>
    <w:rsid w:val="00D14132"/>
    <w:rsid w:val="00D1470D"/>
    <w:rsid w:val="00D14838"/>
    <w:rsid w:val="00D14ADC"/>
    <w:rsid w:val="00D1505C"/>
    <w:rsid w:val="00D1509B"/>
    <w:rsid w:val="00D15598"/>
    <w:rsid w:val="00D15B00"/>
    <w:rsid w:val="00D161EA"/>
    <w:rsid w:val="00D16C58"/>
    <w:rsid w:val="00D16CA1"/>
    <w:rsid w:val="00D16EF7"/>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A2"/>
    <w:rsid w:val="00D34C71"/>
    <w:rsid w:val="00D3541C"/>
    <w:rsid w:val="00D354EF"/>
    <w:rsid w:val="00D358B2"/>
    <w:rsid w:val="00D35A5D"/>
    <w:rsid w:val="00D35BDF"/>
    <w:rsid w:val="00D35C36"/>
    <w:rsid w:val="00D35EE5"/>
    <w:rsid w:val="00D364FD"/>
    <w:rsid w:val="00D36B8B"/>
    <w:rsid w:val="00D374EA"/>
    <w:rsid w:val="00D37A14"/>
    <w:rsid w:val="00D37BEB"/>
    <w:rsid w:val="00D401AB"/>
    <w:rsid w:val="00D40691"/>
    <w:rsid w:val="00D407E3"/>
    <w:rsid w:val="00D409F2"/>
    <w:rsid w:val="00D40ADC"/>
    <w:rsid w:val="00D40B5C"/>
    <w:rsid w:val="00D40F10"/>
    <w:rsid w:val="00D424E9"/>
    <w:rsid w:val="00D427BB"/>
    <w:rsid w:val="00D43427"/>
    <w:rsid w:val="00D4351C"/>
    <w:rsid w:val="00D435C9"/>
    <w:rsid w:val="00D43819"/>
    <w:rsid w:val="00D43AE7"/>
    <w:rsid w:val="00D43B03"/>
    <w:rsid w:val="00D44259"/>
    <w:rsid w:val="00D44510"/>
    <w:rsid w:val="00D44876"/>
    <w:rsid w:val="00D44C16"/>
    <w:rsid w:val="00D44E3E"/>
    <w:rsid w:val="00D45642"/>
    <w:rsid w:val="00D456A1"/>
    <w:rsid w:val="00D45C40"/>
    <w:rsid w:val="00D45E78"/>
    <w:rsid w:val="00D469DC"/>
    <w:rsid w:val="00D46CD4"/>
    <w:rsid w:val="00D46D18"/>
    <w:rsid w:val="00D46E4F"/>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D6"/>
    <w:rsid w:val="00D5311B"/>
    <w:rsid w:val="00D53124"/>
    <w:rsid w:val="00D5378F"/>
    <w:rsid w:val="00D53A7A"/>
    <w:rsid w:val="00D54FED"/>
    <w:rsid w:val="00D55135"/>
    <w:rsid w:val="00D55BCA"/>
    <w:rsid w:val="00D55D70"/>
    <w:rsid w:val="00D5603B"/>
    <w:rsid w:val="00D5662F"/>
    <w:rsid w:val="00D56700"/>
    <w:rsid w:val="00D56813"/>
    <w:rsid w:val="00D56B9B"/>
    <w:rsid w:val="00D56FA5"/>
    <w:rsid w:val="00D5735E"/>
    <w:rsid w:val="00D5770A"/>
    <w:rsid w:val="00D57C2E"/>
    <w:rsid w:val="00D57F86"/>
    <w:rsid w:val="00D6049F"/>
    <w:rsid w:val="00D6095F"/>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F07"/>
    <w:rsid w:val="00D6751B"/>
    <w:rsid w:val="00D67BC7"/>
    <w:rsid w:val="00D67C69"/>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7BE"/>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2886"/>
    <w:rsid w:val="00D831A1"/>
    <w:rsid w:val="00D831C8"/>
    <w:rsid w:val="00D834C2"/>
    <w:rsid w:val="00D83C9C"/>
    <w:rsid w:val="00D83D2D"/>
    <w:rsid w:val="00D83D9A"/>
    <w:rsid w:val="00D83FC7"/>
    <w:rsid w:val="00D842B3"/>
    <w:rsid w:val="00D84BBC"/>
    <w:rsid w:val="00D84C30"/>
    <w:rsid w:val="00D84DD9"/>
    <w:rsid w:val="00D85198"/>
    <w:rsid w:val="00D851D3"/>
    <w:rsid w:val="00D853D5"/>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19C"/>
    <w:rsid w:val="00D93884"/>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8FC"/>
    <w:rsid w:val="00DA0C2B"/>
    <w:rsid w:val="00DA0E1B"/>
    <w:rsid w:val="00DA104B"/>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10B4"/>
    <w:rsid w:val="00DC1126"/>
    <w:rsid w:val="00DC1765"/>
    <w:rsid w:val="00DC1BF2"/>
    <w:rsid w:val="00DC1E26"/>
    <w:rsid w:val="00DC298D"/>
    <w:rsid w:val="00DC29EE"/>
    <w:rsid w:val="00DC2BF3"/>
    <w:rsid w:val="00DC2EF3"/>
    <w:rsid w:val="00DC333C"/>
    <w:rsid w:val="00DC3916"/>
    <w:rsid w:val="00DC39A8"/>
    <w:rsid w:val="00DC3A2A"/>
    <w:rsid w:val="00DC3F83"/>
    <w:rsid w:val="00DC4449"/>
    <w:rsid w:val="00DC4466"/>
    <w:rsid w:val="00DC6496"/>
    <w:rsid w:val="00DC675D"/>
    <w:rsid w:val="00DC6B58"/>
    <w:rsid w:val="00DC6C5E"/>
    <w:rsid w:val="00DC6D0C"/>
    <w:rsid w:val="00DC76A9"/>
    <w:rsid w:val="00DC7743"/>
    <w:rsid w:val="00DC7F12"/>
    <w:rsid w:val="00DD0324"/>
    <w:rsid w:val="00DD040A"/>
    <w:rsid w:val="00DD08AB"/>
    <w:rsid w:val="00DD0E81"/>
    <w:rsid w:val="00DD1222"/>
    <w:rsid w:val="00DD1680"/>
    <w:rsid w:val="00DD17AE"/>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2EE"/>
    <w:rsid w:val="00DD5DAA"/>
    <w:rsid w:val="00DD609E"/>
    <w:rsid w:val="00DD6137"/>
    <w:rsid w:val="00DD650F"/>
    <w:rsid w:val="00DD6569"/>
    <w:rsid w:val="00DD667A"/>
    <w:rsid w:val="00DD6A84"/>
    <w:rsid w:val="00DD6D4E"/>
    <w:rsid w:val="00DD6FD0"/>
    <w:rsid w:val="00DD7013"/>
    <w:rsid w:val="00DD70D4"/>
    <w:rsid w:val="00DD78DF"/>
    <w:rsid w:val="00DD7DF7"/>
    <w:rsid w:val="00DE109D"/>
    <w:rsid w:val="00DE115F"/>
    <w:rsid w:val="00DE137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6BC8"/>
    <w:rsid w:val="00DF6E0C"/>
    <w:rsid w:val="00DF73B2"/>
    <w:rsid w:val="00DF7445"/>
    <w:rsid w:val="00DF7622"/>
    <w:rsid w:val="00DF785C"/>
    <w:rsid w:val="00DF7EE7"/>
    <w:rsid w:val="00E000B0"/>
    <w:rsid w:val="00E0033D"/>
    <w:rsid w:val="00E003BE"/>
    <w:rsid w:val="00E00B38"/>
    <w:rsid w:val="00E014A9"/>
    <w:rsid w:val="00E027AB"/>
    <w:rsid w:val="00E029EF"/>
    <w:rsid w:val="00E02B96"/>
    <w:rsid w:val="00E0300E"/>
    <w:rsid w:val="00E0302C"/>
    <w:rsid w:val="00E0348A"/>
    <w:rsid w:val="00E03567"/>
    <w:rsid w:val="00E039D8"/>
    <w:rsid w:val="00E03BF8"/>
    <w:rsid w:val="00E0410F"/>
    <w:rsid w:val="00E045E6"/>
    <w:rsid w:val="00E047BC"/>
    <w:rsid w:val="00E04817"/>
    <w:rsid w:val="00E05222"/>
    <w:rsid w:val="00E053CA"/>
    <w:rsid w:val="00E0584A"/>
    <w:rsid w:val="00E05A79"/>
    <w:rsid w:val="00E05BCB"/>
    <w:rsid w:val="00E05F12"/>
    <w:rsid w:val="00E06544"/>
    <w:rsid w:val="00E065A7"/>
    <w:rsid w:val="00E06AB6"/>
    <w:rsid w:val="00E07768"/>
    <w:rsid w:val="00E0790C"/>
    <w:rsid w:val="00E07931"/>
    <w:rsid w:val="00E079A9"/>
    <w:rsid w:val="00E10356"/>
    <w:rsid w:val="00E10393"/>
    <w:rsid w:val="00E105A3"/>
    <w:rsid w:val="00E10F50"/>
    <w:rsid w:val="00E12048"/>
    <w:rsid w:val="00E12492"/>
    <w:rsid w:val="00E12930"/>
    <w:rsid w:val="00E1334F"/>
    <w:rsid w:val="00E135E3"/>
    <w:rsid w:val="00E13AC4"/>
    <w:rsid w:val="00E1452A"/>
    <w:rsid w:val="00E145DC"/>
    <w:rsid w:val="00E14636"/>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1B5"/>
    <w:rsid w:val="00E212DE"/>
    <w:rsid w:val="00E21DAF"/>
    <w:rsid w:val="00E21EF9"/>
    <w:rsid w:val="00E22308"/>
    <w:rsid w:val="00E22464"/>
    <w:rsid w:val="00E22BFA"/>
    <w:rsid w:val="00E22CC8"/>
    <w:rsid w:val="00E22DC5"/>
    <w:rsid w:val="00E2331F"/>
    <w:rsid w:val="00E2353C"/>
    <w:rsid w:val="00E237CE"/>
    <w:rsid w:val="00E239CA"/>
    <w:rsid w:val="00E23C20"/>
    <w:rsid w:val="00E23D85"/>
    <w:rsid w:val="00E23F08"/>
    <w:rsid w:val="00E242DF"/>
    <w:rsid w:val="00E24CE1"/>
    <w:rsid w:val="00E251D9"/>
    <w:rsid w:val="00E26023"/>
    <w:rsid w:val="00E262E9"/>
    <w:rsid w:val="00E2652F"/>
    <w:rsid w:val="00E26972"/>
    <w:rsid w:val="00E26B2E"/>
    <w:rsid w:val="00E2700D"/>
    <w:rsid w:val="00E279EE"/>
    <w:rsid w:val="00E27C18"/>
    <w:rsid w:val="00E27D6A"/>
    <w:rsid w:val="00E27F42"/>
    <w:rsid w:val="00E3002F"/>
    <w:rsid w:val="00E307AA"/>
    <w:rsid w:val="00E30DE1"/>
    <w:rsid w:val="00E3130A"/>
    <w:rsid w:val="00E318BB"/>
    <w:rsid w:val="00E31935"/>
    <w:rsid w:val="00E31B6A"/>
    <w:rsid w:val="00E31F75"/>
    <w:rsid w:val="00E327BD"/>
    <w:rsid w:val="00E3333E"/>
    <w:rsid w:val="00E337FC"/>
    <w:rsid w:val="00E340B9"/>
    <w:rsid w:val="00E34CE1"/>
    <w:rsid w:val="00E35407"/>
    <w:rsid w:val="00E35527"/>
    <w:rsid w:val="00E36675"/>
    <w:rsid w:val="00E366AA"/>
    <w:rsid w:val="00E36AA7"/>
    <w:rsid w:val="00E36B19"/>
    <w:rsid w:val="00E3763B"/>
    <w:rsid w:val="00E3790E"/>
    <w:rsid w:val="00E37E13"/>
    <w:rsid w:val="00E37F42"/>
    <w:rsid w:val="00E4024F"/>
    <w:rsid w:val="00E40BC6"/>
    <w:rsid w:val="00E412D6"/>
    <w:rsid w:val="00E41952"/>
    <w:rsid w:val="00E42311"/>
    <w:rsid w:val="00E427BE"/>
    <w:rsid w:val="00E43C01"/>
    <w:rsid w:val="00E43C38"/>
    <w:rsid w:val="00E43DE4"/>
    <w:rsid w:val="00E43E94"/>
    <w:rsid w:val="00E44AC9"/>
    <w:rsid w:val="00E44C4A"/>
    <w:rsid w:val="00E44E7F"/>
    <w:rsid w:val="00E45516"/>
    <w:rsid w:val="00E45949"/>
    <w:rsid w:val="00E45E20"/>
    <w:rsid w:val="00E46021"/>
    <w:rsid w:val="00E46054"/>
    <w:rsid w:val="00E464C2"/>
    <w:rsid w:val="00E465BF"/>
    <w:rsid w:val="00E4763B"/>
    <w:rsid w:val="00E47700"/>
    <w:rsid w:val="00E47AC6"/>
    <w:rsid w:val="00E47E2D"/>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934"/>
    <w:rsid w:val="00E649E3"/>
    <w:rsid w:val="00E65190"/>
    <w:rsid w:val="00E65476"/>
    <w:rsid w:val="00E65856"/>
    <w:rsid w:val="00E6590E"/>
    <w:rsid w:val="00E65BA5"/>
    <w:rsid w:val="00E65EB7"/>
    <w:rsid w:val="00E666E0"/>
    <w:rsid w:val="00E66F53"/>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FD6"/>
    <w:rsid w:val="00E73114"/>
    <w:rsid w:val="00E7398E"/>
    <w:rsid w:val="00E73A98"/>
    <w:rsid w:val="00E73CA0"/>
    <w:rsid w:val="00E74AD9"/>
    <w:rsid w:val="00E74BE2"/>
    <w:rsid w:val="00E74EF4"/>
    <w:rsid w:val="00E7586A"/>
    <w:rsid w:val="00E7598D"/>
    <w:rsid w:val="00E764AC"/>
    <w:rsid w:val="00E773C8"/>
    <w:rsid w:val="00E800AE"/>
    <w:rsid w:val="00E80339"/>
    <w:rsid w:val="00E811F4"/>
    <w:rsid w:val="00E812E0"/>
    <w:rsid w:val="00E813CA"/>
    <w:rsid w:val="00E81818"/>
    <w:rsid w:val="00E8197B"/>
    <w:rsid w:val="00E822E5"/>
    <w:rsid w:val="00E82584"/>
    <w:rsid w:val="00E82C17"/>
    <w:rsid w:val="00E82E28"/>
    <w:rsid w:val="00E830CA"/>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14EC"/>
    <w:rsid w:val="00E91EA2"/>
    <w:rsid w:val="00E91F00"/>
    <w:rsid w:val="00E9207C"/>
    <w:rsid w:val="00E92842"/>
    <w:rsid w:val="00E92AA8"/>
    <w:rsid w:val="00E93467"/>
    <w:rsid w:val="00E9348B"/>
    <w:rsid w:val="00E93767"/>
    <w:rsid w:val="00E93A9F"/>
    <w:rsid w:val="00E93E09"/>
    <w:rsid w:val="00E93F27"/>
    <w:rsid w:val="00E9403C"/>
    <w:rsid w:val="00E941B2"/>
    <w:rsid w:val="00E94756"/>
    <w:rsid w:val="00E96838"/>
    <w:rsid w:val="00E96B68"/>
    <w:rsid w:val="00E96D02"/>
    <w:rsid w:val="00E97A1E"/>
    <w:rsid w:val="00E97D16"/>
    <w:rsid w:val="00E97F1E"/>
    <w:rsid w:val="00EA0D8C"/>
    <w:rsid w:val="00EA1107"/>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4335"/>
    <w:rsid w:val="00EA48E6"/>
    <w:rsid w:val="00EA4ADD"/>
    <w:rsid w:val="00EA4F4E"/>
    <w:rsid w:val="00EA5087"/>
    <w:rsid w:val="00EA5330"/>
    <w:rsid w:val="00EA56AF"/>
    <w:rsid w:val="00EA58BC"/>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F25"/>
    <w:rsid w:val="00EB31B0"/>
    <w:rsid w:val="00EB39E8"/>
    <w:rsid w:val="00EB3D2B"/>
    <w:rsid w:val="00EB3E15"/>
    <w:rsid w:val="00EB468C"/>
    <w:rsid w:val="00EB4B36"/>
    <w:rsid w:val="00EB4F09"/>
    <w:rsid w:val="00EB63F0"/>
    <w:rsid w:val="00EB6774"/>
    <w:rsid w:val="00EB6C42"/>
    <w:rsid w:val="00EB6CA0"/>
    <w:rsid w:val="00EB6DC0"/>
    <w:rsid w:val="00EB70FB"/>
    <w:rsid w:val="00EB73F1"/>
    <w:rsid w:val="00EC02DD"/>
    <w:rsid w:val="00EC04B9"/>
    <w:rsid w:val="00EC0578"/>
    <w:rsid w:val="00EC057C"/>
    <w:rsid w:val="00EC0583"/>
    <w:rsid w:val="00EC1348"/>
    <w:rsid w:val="00EC148F"/>
    <w:rsid w:val="00EC14C0"/>
    <w:rsid w:val="00EC1CB6"/>
    <w:rsid w:val="00EC1D5F"/>
    <w:rsid w:val="00EC1F90"/>
    <w:rsid w:val="00EC215F"/>
    <w:rsid w:val="00EC220F"/>
    <w:rsid w:val="00EC2515"/>
    <w:rsid w:val="00EC348C"/>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C22"/>
    <w:rsid w:val="00ED57DA"/>
    <w:rsid w:val="00ED5A17"/>
    <w:rsid w:val="00ED5D48"/>
    <w:rsid w:val="00ED67A6"/>
    <w:rsid w:val="00ED6C24"/>
    <w:rsid w:val="00ED723D"/>
    <w:rsid w:val="00ED726C"/>
    <w:rsid w:val="00ED7B53"/>
    <w:rsid w:val="00ED7EC4"/>
    <w:rsid w:val="00EE00E3"/>
    <w:rsid w:val="00EE01BB"/>
    <w:rsid w:val="00EE0403"/>
    <w:rsid w:val="00EE0568"/>
    <w:rsid w:val="00EE0729"/>
    <w:rsid w:val="00EE073E"/>
    <w:rsid w:val="00EE07A7"/>
    <w:rsid w:val="00EE0899"/>
    <w:rsid w:val="00EE0A67"/>
    <w:rsid w:val="00EE109B"/>
    <w:rsid w:val="00EE14F6"/>
    <w:rsid w:val="00EE15E9"/>
    <w:rsid w:val="00EE19CD"/>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C6F"/>
    <w:rsid w:val="00EF01D5"/>
    <w:rsid w:val="00EF0929"/>
    <w:rsid w:val="00EF0EC7"/>
    <w:rsid w:val="00EF1691"/>
    <w:rsid w:val="00EF17D8"/>
    <w:rsid w:val="00EF1865"/>
    <w:rsid w:val="00EF1AC8"/>
    <w:rsid w:val="00EF1BD9"/>
    <w:rsid w:val="00EF1CE7"/>
    <w:rsid w:val="00EF1D9E"/>
    <w:rsid w:val="00EF22BE"/>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FF"/>
    <w:rsid w:val="00EF7D08"/>
    <w:rsid w:val="00EF7F57"/>
    <w:rsid w:val="00F001DE"/>
    <w:rsid w:val="00F0075B"/>
    <w:rsid w:val="00F00E1E"/>
    <w:rsid w:val="00F00EDB"/>
    <w:rsid w:val="00F014F7"/>
    <w:rsid w:val="00F01759"/>
    <w:rsid w:val="00F01B90"/>
    <w:rsid w:val="00F01BCE"/>
    <w:rsid w:val="00F022EF"/>
    <w:rsid w:val="00F028FC"/>
    <w:rsid w:val="00F02E94"/>
    <w:rsid w:val="00F033FE"/>
    <w:rsid w:val="00F03CB3"/>
    <w:rsid w:val="00F04305"/>
    <w:rsid w:val="00F0444A"/>
    <w:rsid w:val="00F0477E"/>
    <w:rsid w:val="00F04CAB"/>
    <w:rsid w:val="00F04FF1"/>
    <w:rsid w:val="00F05001"/>
    <w:rsid w:val="00F052C2"/>
    <w:rsid w:val="00F05408"/>
    <w:rsid w:val="00F05C8B"/>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2086C"/>
    <w:rsid w:val="00F20A53"/>
    <w:rsid w:val="00F20B90"/>
    <w:rsid w:val="00F20F84"/>
    <w:rsid w:val="00F2146C"/>
    <w:rsid w:val="00F21496"/>
    <w:rsid w:val="00F214B2"/>
    <w:rsid w:val="00F21B7E"/>
    <w:rsid w:val="00F21C28"/>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D7C"/>
    <w:rsid w:val="00F27E96"/>
    <w:rsid w:val="00F30DFB"/>
    <w:rsid w:val="00F30EED"/>
    <w:rsid w:val="00F3263E"/>
    <w:rsid w:val="00F32798"/>
    <w:rsid w:val="00F32982"/>
    <w:rsid w:val="00F3346E"/>
    <w:rsid w:val="00F345EA"/>
    <w:rsid w:val="00F34636"/>
    <w:rsid w:val="00F3477A"/>
    <w:rsid w:val="00F34784"/>
    <w:rsid w:val="00F347FE"/>
    <w:rsid w:val="00F34E83"/>
    <w:rsid w:val="00F353D9"/>
    <w:rsid w:val="00F35B17"/>
    <w:rsid w:val="00F364F5"/>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115"/>
    <w:rsid w:val="00F424A3"/>
    <w:rsid w:val="00F42722"/>
    <w:rsid w:val="00F42A1F"/>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D14"/>
    <w:rsid w:val="00F520BC"/>
    <w:rsid w:val="00F52F98"/>
    <w:rsid w:val="00F53030"/>
    <w:rsid w:val="00F535BF"/>
    <w:rsid w:val="00F53BAF"/>
    <w:rsid w:val="00F53C3D"/>
    <w:rsid w:val="00F53F9B"/>
    <w:rsid w:val="00F54859"/>
    <w:rsid w:val="00F54AB0"/>
    <w:rsid w:val="00F54D55"/>
    <w:rsid w:val="00F54DAA"/>
    <w:rsid w:val="00F54EED"/>
    <w:rsid w:val="00F5572B"/>
    <w:rsid w:val="00F56A59"/>
    <w:rsid w:val="00F57012"/>
    <w:rsid w:val="00F57468"/>
    <w:rsid w:val="00F575D2"/>
    <w:rsid w:val="00F57A59"/>
    <w:rsid w:val="00F57CB8"/>
    <w:rsid w:val="00F57F37"/>
    <w:rsid w:val="00F60A5F"/>
    <w:rsid w:val="00F60C3D"/>
    <w:rsid w:val="00F60F96"/>
    <w:rsid w:val="00F610C1"/>
    <w:rsid w:val="00F61371"/>
    <w:rsid w:val="00F61437"/>
    <w:rsid w:val="00F614AF"/>
    <w:rsid w:val="00F6150D"/>
    <w:rsid w:val="00F61736"/>
    <w:rsid w:val="00F61770"/>
    <w:rsid w:val="00F61A6A"/>
    <w:rsid w:val="00F62392"/>
    <w:rsid w:val="00F62422"/>
    <w:rsid w:val="00F626CA"/>
    <w:rsid w:val="00F62B11"/>
    <w:rsid w:val="00F63CB7"/>
    <w:rsid w:val="00F63FB5"/>
    <w:rsid w:val="00F6447A"/>
    <w:rsid w:val="00F64E4A"/>
    <w:rsid w:val="00F65248"/>
    <w:rsid w:val="00F65492"/>
    <w:rsid w:val="00F65506"/>
    <w:rsid w:val="00F656D4"/>
    <w:rsid w:val="00F65A71"/>
    <w:rsid w:val="00F65B2F"/>
    <w:rsid w:val="00F65ED0"/>
    <w:rsid w:val="00F66656"/>
    <w:rsid w:val="00F67392"/>
    <w:rsid w:val="00F6794E"/>
    <w:rsid w:val="00F67AF2"/>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BE"/>
    <w:rsid w:val="00F74D10"/>
    <w:rsid w:val="00F754B4"/>
    <w:rsid w:val="00F757D4"/>
    <w:rsid w:val="00F761A0"/>
    <w:rsid w:val="00F76420"/>
    <w:rsid w:val="00F765CD"/>
    <w:rsid w:val="00F76DF2"/>
    <w:rsid w:val="00F770CB"/>
    <w:rsid w:val="00F77520"/>
    <w:rsid w:val="00F77B57"/>
    <w:rsid w:val="00F77D7D"/>
    <w:rsid w:val="00F80405"/>
    <w:rsid w:val="00F8046D"/>
    <w:rsid w:val="00F80768"/>
    <w:rsid w:val="00F8078D"/>
    <w:rsid w:val="00F80D1E"/>
    <w:rsid w:val="00F80F52"/>
    <w:rsid w:val="00F81119"/>
    <w:rsid w:val="00F81232"/>
    <w:rsid w:val="00F816DF"/>
    <w:rsid w:val="00F817D2"/>
    <w:rsid w:val="00F81973"/>
    <w:rsid w:val="00F81C45"/>
    <w:rsid w:val="00F823EC"/>
    <w:rsid w:val="00F82F7C"/>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945"/>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4F3"/>
    <w:rsid w:val="00FA5C2B"/>
    <w:rsid w:val="00FA5D32"/>
    <w:rsid w:val="00FA5FB6"/>
    <w:rsid w:val="00FA6031"/>
    <w:rsid w:val="00FA6D60"/>
    <w:rsid w:val="00FA6E4C"/>
    <w:rsid w:val="00FA6E59"/>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47D9"/>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54C9"/>
    <w:rsid w:val="00FC55CF"/>
    <w:rsid w:val="00FC5669"/>
    <w:rsid w:val="00FC5F6B"/>
    <w:rsid w:val="00FC61A6"/>
    <w:rsid w:val="00FC61E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BAC"/>
    <w:rsid w:val="00FE0535"/>
    <w:rsid w:val="00FE0614"/>
    <w:rsid w:val="00FE0EE0"/>
    <w:rsid w:val="00FE1290"/>
    <w:rsid w:val="00FE18F9"/>
    <w:rsid w:val="00FE23A7"/>
    <w:rsid w:val="00FE29E9"/>
    <w:rsid w:val="00FE2A93"/>
    <w:rsid w:val="00FE2C0C"/>
    <w:rsid w:val="00FE2FE8"/>
    <w:rsid w:val="00FE306E"/>
    <w:rsid w:val="00FE3EF9"/>
    <w:rsid w:val="00FE56C2"/>
    <w:rsid w:val="00FE5DA6"/>
    <w:rsid w:val="00FE6677"/>
    <w:rsid w:val="00FE691D"/>
    <w:rsid w:val="00FE6D7E"/>
    <w:rsid w:val="00FE731B"/>
    <w:rsid w:val="00FE755D"/>
    <w:rsid w:val="00FE75DE"/>
    <w:rsid w:val="00FE7613"/>
    <w:rsid w:val="00FE78DD"/>
    <w:rsid w:val="00FE7B39"/>
    <w:rsid w:val="00FE7C7F"/>
    <w:rsid w:val="00FF08C7"/>
    <w:rsid w:val="00FF0BA9"/>
    <w:rsid w:val="00FF0EA2"/>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60D"/>
    <w:rsid w:val="00FF66CC"/>
    <w:rsid w:val="00FF6B2D"/>
    <w:rsid w:val="00FF6B68"/>
    <w:rsid w:val="00FF6F9B"/>
    <w:rsid w:val="00FF7655"/>
    <w:rsid w:val="01304C43"/>
    <w:rsid w:val="01A9A173"/>
    <w:rsid w:val="020265E2"/>
    <w:rsid w:val="029BAD95"/>
    <w:rsid w:val="03455A67"/>
    <w:rsid w:val="045F9B86"/>
    <w:rsid w:val="04E5B223"/>
    <w:rsid w:val="065C7321"/>
    <w:rsid w:val="06C5EF50"/>
    <w:rsid w:val="0B6A3A7F"/>
    <w:rsid w:val="0CE542DC"/>
    <w:rsid w:val="0F5D19F1"/>
    <w:rsid w:val="1092B589"/>
    <w:rsid w:val="153270AF"/>
    <w:rsid w:val="163F9F7C"/>
    <w:rsid w:val="16C6A2CA"/>
    <w:rsid w:val="1966AD17"/>
    <w:rsid w:val="19B6C9D1"/>
    <w:rsid w:val="1A2358CD"/>
    <w:rsid w:val="1A413D15"/>
    <w:rsid w:val="1BFA30E7"/>
    <w:rsid w:val="1C4FAFB8"/>
    <w:rsid w:val="1EB84AC0"/>
    <w:rsid w:val="1EC22F21"/>
    <w:rsid w:val="1EF99623"/>
    <w:rsid w:val="1FE133C3"/>
    <w:rsid w:val="2004B6E6"/>
    <w:rsid w:val="204127FD"/>
    <w:rsid w:val="21AB6BCE"/>
    <w:rsid w:val="233F088F"/>
    <w:rsid w:val="26E6ACFF"/>
    <w:rsid w:val="277D250E"/>
    <w:rsid w:val="280564FD"/>
    <w:rsid w:val="287AD986"/>
    <w:rsid w:val="28BDA2F6"/>
    <w:rsid w:val="2906603D"/>
    <w:rsid w:val="2A4B1E36"/>
    <w:rsid w:val="2A62EAF1"/>
    <w:rsid w:val="2AF89A8B"/>
    <w:rsid w:val="2BEB4F51"/>
    <w:rsid w:val="2D1D9DF0"/>
    <w:rsid w:val="2DEAC046"/>
    <w:rsid w:val="2F393BCB"/>
    <w:rsid w:val="2FFA6B9B"/>
    <w:rsid w:val="31E7582E"/>
    <w:rsid w:val="32880CAC"/>
    <w:rsid w:val="337578A4"/>
    <w:rsid w:val="36320428"/>
    <w:rsid w:val="36C86FDB"/>
    <w:rsid w:val="37456675"/>
    <w:rsid w:val="397F02C1"/>
    <w:rsid w:val="39802DE1"/>
    <w:rsid w:val="3A325E03"/>
    <w:rsid w:val="3A5F7977"/>
    <w:rsid w:val="3BA8C596"/>
    <w:rsid w:val="3BEA57B7"/>
    <w:rsid w:val="3CA32A1D"/>
    <w:rsid w:val="3CD152CE"/>
    <w:rsid w:val="3D8B00EF"/>
    <w:rsid w:val="3D9BB953"/>
    <w:rsid w:val="3EAFAA9F"/>
    <w:rsid w:val="3FB38080"/>
    <w:rsid w:val="409BC411"/>
    <w:rsid w:val="42021FE1"/>
    <w:rsid w:val="42A07F65"/>
    <w:rsid w:val="4337CF67"/>
    <w:rsid w:val="4366D328"/>
    <w:rsid w:val="436E43A5"/>
    <w:rsid w:val="43B66ED7"/>
    <w:rsid w:val="447C3932"/>
    <w:rsid w:val="45176EED"/>
    <w:rsid w:val="4786097A"/>
    <w:rsid w:val="47A66657"/>
    <w:rsid w:val="49B3EBEB"/>
    <w:rsid w:val="4A313164"/>
    <w:rsid w:val="4B5F6B25"/>
    <w:rsid w:val="4D28BB8A"/>
    <w:rsid w:val="4D537E10"/>
    <w:rsid w:val="4D7D2735"/>
    <w:rsid w:val="4EFE0E74"/>
    <w:rsid w:val="4F0F4456"/>
    <w:rsid w:val="4F92CE10"/>
    <w:rsid w:val="4FBC3996"/>
    <w:rsid w:val="506E3643"/>
    <w:rsid w:val="511F3B25"/>
    <w:rsid w:val="51CBB364"/>
    <w:rsid w:val="5219D08F"/>
    <w:rsid w:val="5248C709"/>
    <w:rsid w:val="524D6BE8"/>
    <w:rsid w:val="52864F0C"/>
    <w:rsid w:val="53118F91"/>
    <w:rsid w:val="5572F145"/>
    <w:rsid w:val="558B49F3"/>
    <w:rsid w:val="567AD566"/>
    <w:rsid w:val="57D9ABA3"/>
    <w:rsid w:val="5852835D"/>
    <w:rsid w:val="58F049BA"/>
    <w:rsid w:val="59741B20"/>
    <w:rsid w:val="5A01A378"/>
    <w:rsid w:val="5A9D1DA0"/>
    <w:rsid w:val="5AD15193"/>
    <w:rsid w:val="5C5866BC"/>
    <w:rsid w:val="5D4FD003"/>
    <w:rsid w:val="60C31562"/>
    <w:rsid w:val="60F00422"/>
    <w:rsid w:val="620B539C"/>
    <w:rsid w:val="63E24601"/>
    <w:rsid w:val="64252E2B"/>
    <w:rsid w:val="6510496A"/>
    <w:rsid w:val="6516113C"/>
    <w:rsid w:val="654D6C48"/>
    <w:rsid w:val="6645553A"/>
    <w:rsid w:val="670B8736"/>
    <w:rsid w:val="674B37EF"/>
    <w:rsid w:val="677C5D66"/>
    <w:rsid w:val="67E86C84"/>
    <w:rsid w:val="68A2686E"/>
    <w:rsid w:val="690E5178"/>
    <w:rsid w:val="696243C2"/>
    <w:rsid w:val="6D2FD499"/>
    <w:rsid w:val="6EB20265"/>
    <w:rsid w:val="6FE46017"/>
    <w:rsid w:val="6FE6627D"/>
    <w:rsid w:val="70935DCB"/>
    <w:rsid w:val="70937337"/>
    <w:rsid w:val="71308BFF"/>
    <w:rsid w:val="72095E82"/>
    <w:rsid w:val="72C5D23D"/>
    <w:rsid w:val="738D1883"/>
    <w:rsid w:val="73FEB2E1"/>
    <w:rsid w:val="794F66D3"/>
    <w:rsid w:val="79639226"/>
    <w:rsid w:val="7C4D7072"/>
    <w:rsid w:val="7C59E464"/>
    <w:rsid w:val="7D19BA7F"/>
    <w:rsid w:val="7D78D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B15DA8F7-ED3A-451F-9876-965FDE5C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2"/>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34116"/>
    <w:pPr>
      <w:numPr>
        <w:ilvl w:val="1"/>
      </w:numPr>
      <w:spacing w:before="600" w:after="120"/>
      <w:outlineLvl w:val="1"/>
    </w:pPr>
    <w:rPr>
      <w:rFonts w:ascii="Arial" w:hAnsi="Arial"/>
      <w:noProof/>
      <w:color w:val="0070C0"/>
      <w:sz w:val="24"/>
    </w:rPr>
  </w:style>
  <w:style w:type="paragraph" w:styleId="Heading3">
    <w:name w:val="heading 3"/>
    <w:next w:val="BodyText"/>
    <w:link w:val="Heading3Char"/>
    <w:qFormat/>
    <w:rsid w:val="001913B6"/>
    <w:pPr>
      <w:keepNext/>
      <w:numPr>
        <w:ilvl w:val="2"/>
        <w:numId w:val="12"/>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2"/>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2"/>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2"/>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2"/>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0E31F0"/>
    <w:pPr>
      <w:numPr>
        <w:ilvl w:val="0"/>
        <w:numId w:val="0"/>
      </w:numPr>
      <w:spacing w:before="240" w:after="24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7"/>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qFormat/>
    <w:rsid w:val="003908BC"/>
    <w:pPr>
      <w:spacing w:after="16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3"/>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34116"/>
    <w:rPr>
      <w:rFonts w:ascii="Arial" w:hAnsi="Arial" w:cs="Arial"/>
      <w:noProof/>
      <w:color w:val="0070C0"/>
      <w:kern w:val="40"/>
      <w:sz w:val="24"/>
      <w:szCs w:val="28"/>
      <w:shd w:val="clear" w:color="auto" w:fill="D9D9D9" w:themeFill="background1" w:themeFillShade="D9"/>
    </w:rPr>
  </w:style>
  <w:style w:type="table" w:styleId="TableGrid">
    <w:name w:val="Table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6"/>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5"/>
      </w:numPr>
      <w:tabs>
        <w:tab w:val="left" w:pos="180"/>
      </w:tabs>
      <w:spacing w:after="40"/>
      <w:ind w:left="180" w:hanging="180"/>
    </w:pPr>
    <w:rPr>
      <w:szCs w:val="24"/>
    </w:rPr>
  </w:style>
  <w:style w:type="paragraph" w:customStyle="1" w:styleId="Bullet1">
    <w:name w:val="Bullet 1"/>
    <w:basedOn w:val="Normal"/>
    <w:link w:val="Bullet1Char"/>
    <w:qFormat/>
    <w:rsid w:val="000E31F0"/>
    <w:pPr>
      <w:numPr>
        <w:numId w:val="8"/>
      </w:numPr>
      <w:spacing w:after="240"/>
      <w:contextualSpacing/>
      <w:jc w:val="both"/>
    </w:pPr>
  </w:style>
  <w:style w:type="paragraph" w:customStyle="1" w:styleId="Bullet3">
    <w:name w:val="Bullet 3"/>
    <w:basedOn w:val="Bullet1"/>
    <w:rsid w:val="005A5DE0"/>
    <w:pPr>
      <w:numPr>
        <w:numId w:val="4"/>
      </w:numPr>
      <w:autoSpaceDE w:val="0"/>
      <w:autoSpaceDN w:val="0"/>
      <w:spacing w:after="120"/>
      <w:contextualSpacing w:val="0"/>
    </w:pPr>
    <w:rPr>
      <w:rFonts w:cs="Arial"/>
      <w:snapToGrid w:val="0"/>
    </w:rPr>
  </w:style>
  <w:style w:type="character" w:customStyle="1" w:styleId="BodyTextChar">
    <w:name w:val="Body Text Char"/>
    <w:link w:val="BodyText"/>
    <w:rsid w:val="003908BC"/>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0E31F0"/>
    <w:rPr>
      <w:sz w:val="24"/>
      <w:szCs w:val="24"/>
    </w:rPr>
  </w:style>
  <w:style w:type="paragraph" w:customStyle="1" w:styleId="Bullet2">
    <w:name w:val="Bullet 2"/>
    <w:basedOn w:val="Normal"/>
    <w:link w:val="Bullet2Char"/>
    <w:qFormat/>
    <w:rsid w:val="006C15AE"/>
    <w:pPr>
      <w:numPr>
        <w:numId w:val="9"/>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Condensed" w:hAnsi="Bahnschrift Condensed"/>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10"/>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11"/>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11"/>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3"/>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4"/>
      </w:numPr>
    </w:pPr>
  </w:style>
  <w:style w:type="numbering" w:customStyle="1" w:styleId="List38">
    <w:name w:val="List 38"/>
    <w:basedOn w:val="NoList"/>
    <w:rsid w:val="0088705F"/>
    <w:pPr>
      <w:numPr>
        <w:numId w:val="15"/>
      </w:numPr>
    </w:pPr>
  </w:style>
  <w:style w:type="numbering" w:customStyle="1" w:styleId="List36">
    <w:name w:val="List 36"/>
    <w:basedOn w:val="NoList"/>
    <w:rsid w:val="0088705F"/>
    <w:pPr>
      <w:numPr>
        <w:numId w:val="16"/>
      </w:numPr>
    </w:pPr>
  </w:style>
  <w:style w:type="numbering" w:customStyle="1" w:styleId="List39">
    <w:name w:val="List 39"/>
    <w:basedOn w:val="NoList"/>
    <w:rsid w:val="006043C2"/>
    <w:pPr>
      <w:numPr>
        <w:numId w:val="17"/>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8"/>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83321715">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2926714">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sa.gov/mr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2.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3.xml><?xml version="1.0" encoding="utf-8"?>
<ds:datastoreItem xmlns:ds="http://schemas.openxmlformats.org/officeDocument/2006/customXml" ds:itemID="{99C28781-AD86-410F-87FE-963A11A0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DCIPHER Template.dotx</Template>
  <TotalTime>4</TotalTime>
  <Pages>1</Pages>
  <Words>633</Words>
  <Characters>3611</Characters>
  <Application>Microsoft Office Word</Application>
  <DocSecurity>4</DocSecurity>
  <Lines>30</Lines>
  <Paragraphs>8</Paragraphs>
  <ScaleCrop>false</ScaleCrop>
  <Company>REI Systems</Company>
  <LinksUpToDate>false</LinksUpToDate>
  <CharactersWithSpaces>4236</CharactersWithSpaces>
  <SharedDoc>false</SharedDoc>
  <HLinks>
    <vt:vector size="12" baseType="variant">
      <vt:variant>
        <vt:i4>3997813</vt:i4>
      </vt:variant>
      <vt:variant>
        <vt:i4>3</vt:i4>
      </vt:variant>
      <vt:variant>
        <vt:i4>0</vt:i4>
      </vt:variant>
      <vt:variant>
        <vt:i4>5</vt:i4>
      </vt:variant>
      <vt:variant>
        <vt:lpwstr>http://www.fda.gov/</vt:lpwstr>
      </vt:variant>
      <vt:variant>
        <vt:lpwstr/>
      </vt:variant>
      <vt:variant>
        <vt:i4>3145791</vt:i4>
      </vt:variant>
      <vt:variant>
        <vt:i4>0</vt:i4>
      </vt:variant>
      <vt:variant>
        <vt:i4>0</vt:i4>
      </vt:variant>
      <vt:variant>
        <vt:i4>5</vt:i4>
      </vt:variant>
      <vt:variant>
        <vt:lpwstr>http://www.gsa.gov/mras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Sevak Menghani</cp:lastModifiedBy>
  <cp:revision>96</cp:revision>
  <cp:lastPrinted>2021-01-21T04:54:00Z</cp:lastPrinted>
  <dcterms:created xsi:type="dcterms:W3CDTF">2020-07-17T22:46:00Z</dcterms:created>
  <dcterms:modified xsi:type="dcterms:W3CDTF">2025-07-03T11:32:00Z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ies>
</file>